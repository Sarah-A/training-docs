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314AC" w14:textId="77777777" w:rsidR="003E3051" w:rsidRDefault="003E3051" w:rsidP="000251DA">
      <w:pPr>
        <w:pStyle w:val="Heading1"/>
        <w:rPr>
          <w:lang w:val="en-AU"/>
        </w:rPr>
      </w:pPr>
      <w:r>
        <w:rPr>
          <w:lang w:val="en-AU"/>
        </w:rPr>
        <w:t>General</w:t>
      </w:r>
    </w:p>
    <w:p w14:paraId="412CD2CA" w14:textId="77777777" w:rsidR="0028313F" w:rsidRPr="004520A6" w:rsidRDefault="0028313F" w:rsidP="0028313F">
      <w:pPr>
        <w:pStyle w:val="Body"/>
        <w:rPr>
          <w:b/>
          <w:bCs/>
          <w:u w:val="single"/>
          <w:lang w:val="en-AU"/>
        </w:rPr>
      </w:pPr>
      <w:r w:rsidRPr="004520A6">
        <w:rPr>
          <w:b/>
          <w:bCs/>
          <w:u w:val="single"/>
          <w:lang w:val="en-AU"/>
        </w:rPr>
        <w:t>What is .Net:</w:t>
      </w:r>
    </w:p>
    <w:p w14:paraId="6F9F7415" w14:textId="77777777" w:rsidR="0028313F" w:rsidRDefault="0028313F" w:rsidP="0028313F">
      <w:pPr>
        <w:pStyle w:val="Body"/>
        <w:rPr>
          <w:lang w:val="en-AU"/>
        </w:rPr>
      </w:pPr>
      <w:r>
        <w:rPr>
          <w:lang w:val="en-AU"/>
        </w:rPr>
        <w:t xml:space="preserve">It’s a managed execution environment to build and run application. It contains the </w:t>
      </w:r>
    </w:p>
    <w:p w14:paraId="53354EA0" w14:textId="77777777" w:rsidR="0028313F" w:rsidRDefault="0028313F" w:rsidP="0028313F">
      <w:pPr>
        <w:pStyle w:val="Body"/>
        <w:rPr>
          <w:lang w:val="en-AU"/>
        </w:rPr>
      </w:pPr>
      <w:r>
        <w:rPr>
          <w:lang w:val="en-AU"/>
        </w:rPr>
        <w:t>CLR – Common Language Runtime</w:t>
      </w:r>
    </w:p>
    <w:p w14:paraId="3F1639D9" w14:textId="77777777" w:rsidR="0028313F" w:rsidRDefault="0028313F" w:rsidP="0028313F">
      <w:pPr>
        <w:pStyle w:val="Body"/>
        <w:rPr>
          <w:lang w:val="en-AU"/>
        </w:rPr>
      </w:pPr>
      <w:r>
        <w:rPr>
          <w:lang w:val="en-AU"/>
        </w:rPr>
        <w:t>FCL – Framework Class Library</w:t>
      </w:r>
    </w:p>
    <w:p w14:paraId="52B61EFC" w14:textId="77777777" w:rsidR="00781788" w:rsidRPr="004520A6" w:rsidRDefault="00781788" w:rsidP="0028313F">
      <w:pPr>
        <w:pStyle w:val="Body"/>
        <w:rPr>
          <w:b/>
          <w:bCs/>
          <w:u w:val="single"/>
          <w:lang w:val="en-AU"/>
        </w:rPr>
      </w:pPr>
      <w:r w:rsidRPr="004520A6">
        <w:rPr>
          <w:b/>
          <w:bCs/>
          <w:u w:val="single"/>
          <w:lang w:val="en-AU"/>
        </w:rPr>
        <w:t>What is C#:</w:t>
      </w:r>
    </w:p>
    <w:p w14:paraId="2FCF8BA1" w14:textId="77777777" w:rsidR="00781788" w:rsidRPr="0028313F" w:rsidRDefault="00781788" w:rsidP="0028313F">
      <w:pPr>
        <w:pStyle w:val="Body"/>
        <w:rPr>
          <w:lang w:val="en-AU"/>
        </w:rPr>
      </w:pPr>
      <w:r>
        <w:rPr>
          <w:lang w:val="en-AU"/>
        </w:rPr>
        <w:t>It’s a strongly-typed, static, object</w:t>
      </w:r>
      <w:r w:rsidR="0083539F">
        <w:rPr>
          <w:lang w:val="en-AU"/>
        </w:rPr>
        <w:t>-</w:t>
      </w:r>
      <w:r>
        <w:rPr>
          <w:lang w:val="en-AU"/>
        </w:rPr>
        <w:t>oriented language that is compiled by the .Net framework into Microsoft Intermediate Language and runs on the .Net or .Net Core CLR</w:t>
      </w:r>
    </w:p>
    <w:p w14:paraId="482C7069" w14:textId="77777777" w:rsidR="003E3051" w:rsidRDefault="003E3051" w:rsidP="003E3051">
      <w:pPr>
        <w:pStyle w:val="Heading2"/>
        <w:rPr>
          <w:lang w:val="en-AU"/>
        </w:rPr>
      </w:pPr>
      <w:r>
        <w:rPr>
          <w:lang w:val="en-AU"/>
        </w:rPr>
        <w:t>CLR</w:t>
      </w:r>
      <w:r w:rsidR="00005045">
        <w:rPr>
          <w:lang w:val="en-AU"/>
        </w:rPr>
        <w:t xml:space="preserve"> - </w:t>
      </w:r>
      <w:r w:rsidR="00005045">
        <w:t>Common Language Runtime</w:t>
      </w:r>
    </w:p>
    <w:p w14:paraId="6BE14C93" w14:textId="77777777" w:rsidR="006B4990" w:rsidRDefault="006B4990" w:rsidP="006B4990">
      <w:pPr>
        <w:pStyle w:val="Body"/>
      </w:pPr>
      <w:r>
        <w:t xml:space="preserve">Microsoft’s Common Language Runtime – The .Net environment that contains all the services to </w:t>
      </w:r>
      <w:r w:rsidRPr="00CA2726">
        <w:rPr>
          <w:b/>
          <w:bCs/>
        </w:rPr>
        <w:t>run managed code</w:t>
      </w:r>
      <w:r>
        <w:t xml:space="preserve">, including garbage collection, loading libraries etc.  The CLR is the </w:t>
      </w:r>
      <w:r w:rsidRPr="00CA2726">
        <w:rPr>
          <w:b/>
          <w:bCs/>
        </w:rPr>
        <w:t>platform abstraction layer</w:t>
      </w:r>
      <w:r>
        <w:t xml:space="preserve"> and is different per platform.</w:t>
      </w:r>
    </w:p>
    <w:p w14:paraId="098396B1" w14:textId="08B719B8" w:rsidR="00CD5E49" w:rsidRDefault="00CD5E49" w:rsidP="006B4990">
      <w:pPr>
        <w:pStyle w:val="Heading2"/>
        <w:rPr>
          <w:lang w:val="en-AU"/>
        </w:rPr>
      </w:pPr>
      <w:r>
        <w:rPr>
          <w:lang w:val="en-AU"/>
        </w:rPr>
        <w:t>Assemblies</w:t>
      </w:r>
    </w:p>
    <w:p w14:paraId="73625240" w14:textId="42A6FE36" w:rsidR="00CD5E49" w:rsidRDefault="002A2C54" w:rsidP="00CD5E49">
      <w:pPr>
        <w:pStyle w:val="Body"/>
        <w:rPr>
          <w:lang w:val="en-AU"/>
        </w:rPr>
      </w:pPr>
      <w:hyperlink r:id="rId6" w:history="1">
        <w:r w:rsidR="00CD5E49" w:rsidRPr="008B7351">
          <w:rPr>
            <w:rStyle w:val="Hyperlink"/>
            <w:lang w:val="en-AU"/>
          </w:rPr>
          <w:t>https://docs.microsoft.com/en-us/dotnet/standard/assembly/</w:t>
        </w:r>
      </w:hyperlink>
      <w:r w:rsidR="00CD5E49">
        <w:rPr>
          <w:lang w:val="en-AU"/>
        </w:rPr>
        <w:t xml:space="preserve"> </w:t>
      </w:r>
    </w:p>
    <w:p w14:paraId="1B734805" w14:textId="01016A85" w:rsidR="00CD5E49" w:rsidRPr="00A67776" w:rsidRDefault="00A67776" w:rsidP="008B0584">
      <w:pPr>
        <w:pStyle w:val="Body"/>
        <w:numPr>
          <w:ilvl w:val="0"/>
          <w:numId w:val="132"/>
        </w:numPr>
        <w:rPr>
          <w:lang w:val="en-AU"/>
        </w:rPr>
      </w:pPr>
      <w:r>
        <w:t>Assemblies form the fundamental units of deployment, version control, reuse, activation scoping, and security permissions for .NET-based applications.</w:t>
      </w:r>
    </w:p>
    <w:p w14:paraId="2E602C1C" w14:textId="2D2B6EFA" w:rsidR="00A67776" w:rsidRPr="00CD5E49" w:rsidRDefault="00A67776" w:rsidP="008B0584">
      <w:pPr>
        <w:pStyle w:val="Body"/>
        <w:numPr>
          <w:ilvl w:val="0"/>
          <w:numId w:val="132"/>
        </w:numPr>
        <w:rPr>
          <w:lang w:val="en-AU"/>
        </w:rPr>
      </w:pPr>
      <w:r>
        <w:t>Assemblies take the form of executable (</w:t>
      </w:r>
      <w:r>
        <w:rPr>
          <w:rStyle w:val="Emphasis"/>
        </w:rPr>
        <w:t>.exe</w:t>
      </w:r>
      <w:r>
        <w:t>) or dynamic link library (</w:t>
      </w:r>
      <w:r>
        <w:rPr>
          <w:rStyle w:val="Emphasis"/>
        </w:rPr>
        <w:t>.dll</w:t>
      </w:r>
      <w:r>
        <w:t>) files, and are the building blocks of .NET applications.</w:t>
      </w:r>
    </w:p>
    <w:p w14:paraId="0C9D0152" w14:textId="0AFC362D" w:rsidR="00CD5E49" w:rsidRPr="00CD5E49" w:rsidRDefault="00CD5E49" w:rsidP="008B0584">
      <w:pPr>
        <w:pStyle w:val="Body"/>
        <w:numPr>
          <w:ilvl w:val="0"/>
          <w:numId w:val="132"/>
        </w:numPr>
        <w:rPr>
          <w:lang w:val="en-AU"/>
        </w:rPr>
      </w:pPr>
      <w:r>
        <w:t>Assemblies are only loaded into memory if they are required. If they aren't used, they aren't loaded. This means that assemblies can be an efficient way to manage resources in larger projects.</w:t>
      </w:r>
    </w:p>
    <w:p w14:paraId="3D439AD7" w14:textId="52FE86BB" w:rsidR="006B4990" w:rsidRDefault="006B4990" w:rsidP="006B4990">
      <w:pPr>
        <w:pStyle w:val="Heading2"/>
      </w:pPr>
      <w:r>
        <w:t>Basic Class Library (BCL)</w:t>
      </w:r>
    </w:p>
    <w:p w14:paraId="6597F242" w14:textId="77777777" w:rsidR="006B4990" w:rsidRPr="00C22B3A" w:rsidRDefault="006B4990" w:rsidP="006B4990">
      <w:pPr>
        <w:pStyle w:val="Body"/>
        <w:rPr>
          <w:lang w:val="en-AU"/>
        </w:rPr>
      </w:pPr>
      <w:r>
        <w:rPr>
          <w:lang w:val="en-AU"/>
        </w:rPr>
        <w:t>The basic library of .Net which is part of the CLR standard and is always supported.</w:t>
      </w:r>
    </w:p>
    <w:p w14:paraId="1135CB1C" w14:textId="77777777" w:rsidR="006B4990" w:rsidRDefault="006B4990" w:rsidP="006B4990">
      <w:pPr>
        <w:pStyle w:val="Heading2"/>
      </w:pPr>
      <w:r>
        <w:t>FCL – Framework Class Library</w:t>
      </w:r>
    </w:p>
    <w:p w14:paraId="57BDB1AF" w14:textId="77777777" w:rsidR="006B4990" w:rsidRDefault="006B4990" w:rsidP="006B4990">
      <w:pPr>
        <w:pStyle w:val="Body"/>
        <w:rPr>
          <w:lang w:val="en-AU"/>
        </w:rPr>
      </w:pPr>
      <w:r>
        <w:rPr>
          <w:lang w:val="en-AU"/>
        </w:rPr>
        <w:t>The library of the reusable classes, interfaces and value types like:</w:t>
      </w:r>
    </w:p>
    <w:p w14:paraId="23566F7A" w14:textId="77777777" w:rsidR="006B4990" w:rsidRDefault="006B4990" w:rsidP="006B4990">
      <w:pPr>
        <w:pStyle w:val="Body"/>
        <w:numPr>
          <w:ilvl w:val="0"/>
          <w:numId w:val="29"/>
        </w:numPr>
        <w:rPr>
          <w:lang w:val="en-AU"/>
        </w:rPr>
      </w:pPr>
      <w:r>
        <w:rPr>
          <w:lang w:val="en-AU"/>
        </w:rPr>
        <w:t>System.Collections</w:t>
      </w:r>
    </w:p>
    <w:p w14:paraId="45FF5A2F" w14:textId="77777777" w:rsidR="006B4990" w:rsidRDefault="006B4990" w:rsidP="006B4990">
      <w:pPr>
        <w:pStyle w:val="Body"/>
        <w:numPr>
          <w:ilvl w:val="0"/>
          <w:numId w:val="29"/>
        </w:numPr>
        <w:rPr>
          <w:lang w:val="en-AU"/>
        </w:rPr>
      </w:pPr>
      <w:r>
        <w:rPr>
          <w:lang w:val="en-AU"/>
        </w:rPr>
        <w:t>System.IO</w:t>
      </w:r>
    </w:p>
    <w:p w14:paraId="7033A61F" w14:textId="77777777" w:rsidR="006B4990" w:rsidRDefault="006B4990" w:rsidP="006B4990">
      <w:pPr>
        <w:pStyle w:val="Body"/>
        <w:numPr>
          <w:ilvl w:val="0"/>
          <w:numId w:val="29"/>
        </w:numPr>
        <w:rPr>
          <w:lang w:val="en-AU"/>
        </w:rPr>
      </w:pPr>
      <w:r>
        <w:rPr>
          <w:lang w:val="en-AU"/>
        </w:rPr>
        <w:t>ASP.Net</w:t>
      </w:r>
    </w:p>
    <w:p w14:paraId="0878E66E" w14:textId="77777777" w:rsidR="006B4990" w:rsidRPr="00005045" w:rsidRDefault="006B4990" w:rsidP="006B4990">
      <w:pPr>
        <w:pStyle w:val="Body"/>
        <w:numPr>
          <w:ilvl w:val="0"/>
          <w:numId w:val="29"/>
        </w:numPr>
        <w:rPr>
          <w:lang w:val="en-AU"/>
        </w:rPr>
      </w:pPr>
      <w:r>
        <w:rPr>
          <w:lang w:val="en-AU"/>
        </w:rPr>
        <w:t>etc</w:t>
      </w:r>
    </w:p>
    <w:p w14:paraId="212CC47B" w14:textId="77777777" w:rsidR="006B4990" w:rsidRDefault="006B4990" w:rsidP="006B4990">
      <w:pPr>
        <w:pStyle w:val="Heading2"/>
      </w:pPr>
      <w:r>
        <w:lastRenderedPageBreak/>
        <w:t>Managed vs Unmanaged Code</w:t>
      </w:r>
    </w:p>
    <w:p w14:paraId="4D7A7734" w14:textId="77777777" w:rsidR="006B4990" w:rsidRDefault="006B4990" w:rsidP="006B4990">
      <w:pPr>
        <w:pStyle w:val="Body"/>
        <w:rPr>
          <w:lang w:val="en-AU"/>
        </w:rPr>
      </w:pPr>
      <w:r>
        <w:rPr>
          <w:lang w:val="en-AU"/>
        </w:rPr>
        <w:t xml:space="preserve">Unmanaged code compiled straight to assembly. Managed code compiles to </w:t>
      </w:r>
      <w:r w:rsidR="009E5EF6">
        <w:rPr>
          <w:lang w:val="en-AU"/>
        </w:rPr>
        <w:t>MIL and managed by the CLR.</w:t>
      </w:r>
    </w:p>
    <w:p w14:paraId="6E3BDB88" w14:textId="77777777" w:rsidR="006B4990" w:rsidRDefault="006B4990" w:rsidP="006B4990">
      <w:pPr>
        <w:pStyle w:val="Heading2"/>
      </w:pPr>
      <w:r>
        <w:t>Just in Time Compilation</w:t>
      </w:r>
    </w:p>
    <w:p w14:paraId="0961E1DA" w14:textId="77777777" w:rsidR="006B4990" w:rsidRDefault="006B4990" w:rsidP="006B4990">
      <w:pPr>
        <w:pStyle w:val="Body"/>
        <w:rPr>
          <w:lang w:val="en-AU"/>
        </w:rPr>
      </w:pPr>
      <w:r>
        <w:t>During compilation</w:t>
      </w:r>
      <w:r>
        <w:rPr>
          <w:lang w:val="en-AU"/>
        </w:rPr>
        <w:t xml:space="preserve"> of </w:t>
      </w:r>
      <w:r w:rsidRPr="007F1F1D">
        <w:rPr>
          <w:u w:val="single"/>
          <w:lang w:val="en-AU"/>
        </w:rPr>
        <w:t>managed code</w:t>
      </w:r>
      <w:r>
        <w:t xml:space="preserve">, the code is compiled only to the level of </w:t>
      </w:r>
      <w:r w:rsidRPr="007F1F1D">
        <w:rPr>
          <w:b/>
          <w:bCs/>
          <w:lang w:val="en-AU"/>
        </w:rPr>
        <w:t>MS</w:t>
      </w:r>
      <w:r w:rsidRPr="007F1F1D">
        <w:rPr>
          <w:b/>
          <w:bCs/>
        </w:rPr>
        <w:t>IL</w:t>
      </w:r>
      <w:r>
        <w:t xml:space="preserve"> (</w:t>
      </w:r>
      <w:r>
        <w:rPr>
          <w:lang w:val="en-AU"/>
        </w:rPr>
        <w:t>Microsoft</w:t>
      </w:r>
      <w:r>
        <w:t xml:space="preserve"> Intermediate L</w:t>
      </w:r>
      <w:r>
        <w:rPr>
          <w:lang w:val="en-AU"/>
        </w:rPr>
        <w:t>anguage</w:t>
      </w:r>
      <w:r>
        <w:t>)</w:t>
      </w:r>
      <w:r>
        <w:rPr>
          <w:lang w:val="en-AU"/>
        </w:rPr>
        <w:t xml:space="preserve"> or </w:t>
      </w:r>
      <w:r w:rsidRPr="00692F42">
        <w:rPr>
          <w:b/>
          <w:bCs/>
          <w:lang w:val="en-AU"/>
        </w:rPr>
        <w:t>CIL</w:t>
      </w:r>
      <w:r>
        <w:rPr>
          <w:lang w:val="en-AU"/>
        </w:rPr>
        <w:t xml:space="preserve"> which is CPU-independent.</w:t>
      </w:r>
    </w:p>
    <w:p w14:paraId="0B221BF9" w14:textId="77777777" w:rsidR="006B4990" w:rsidRDefault="006B4990" w:rsidP="006B4990">
      <w:pPr>
        <w:pStyle w:val="Body"/>
      </w:pPr>
      <w:r>
        <w:rPr>
          <w:lang w:val="en-AU"/>
        </w:rPr>
        <w:t>O</w:t>
      </w:r>
      <w:r>
        <w:t>nly on the 1</w:t>
      </w:r>
      <w:r w:rsidRPr="003E3051">
        <w:rPr>
          <w:vertAlign w:val="superscript"/>
        </w:rPr>
        <w:t>st</w:t>
      </w:r>
      <w:r>
        <w:t xml:space="preserve"> run</w:t>
      </w:r>
      <w:r>
        <w:rPr>
          <w:lang w:val="en-AU"/>
        </w:rPr>
        <w:t xml:space="preserve"> of the code</w:t>
      </w:r>
      <w:r>
        <w:t xml:space="preserve">, is it compiled to the machine-specific assembly. This </w:t>
      </w:r>
      <w:r>
        <w:rPr>
          <w:lang w:val="en-AU"/>
        </w:rPr>
        <w:t>MS</w:t>
      </w:r>
      <w:r>
        <w:t xml:space="preserve">IL compiled code is called </w:t>
      </w:r>
      <w:r w:rsidRPr="007F1F1D">
        <w:rPr>
          <w:b/>
          <w:bCs/>
        </w:rPr>
        <w:t>Assembly</w:t>
      </w:r>
      <w:r>
        <w:t xml:space="preserve"> and it contains in addition to the actual code also meta-data on the types the code uses and references to other Assemblies.</w:t>
      </w:r>
    </w:p>
    <w:p w14:paraId="3697E6A4" w14:textId="77777777" w:rsidR="006B4990" w:rsidRDefault="006B4990" w:rsidP="006B4990">
      <w:pPr>
        <w:pStyle w:val="Heading2"/>
      </w:pPr>
      <w:r>
        <w:t>Common Type System (CTS)</w:t>
      </w:r>
    </w:p>
    <w:p w14:paraId="7C77EA7B" w14:textId="77777777" w:rsidR="006B4990" w:rsidRDefault="006B4990" w:rsidP="006B4990">
      <w:pPr>
        <w:pStyle w:val="Body"/>
        <w:rPr>
          <w:lang w:val="en-AU"/>
        </w:rPr>
      </w:pPr>
      <w:r>
        <w:rPr>
          <w:lang w:val="en-AU"/>
        </w:rPr>
        <w:t xml:space="preserve">The types that the CIL support and can be used from every .Net language. </w:t>
      </w:r>
      <w:r w:rsidRPr="00CA2726">
        <w:rPr>
          <w:b/>
          <w:bCs/>
          <w:lang w:val="en-AU"/>
        </w:rPr>
        <w:t xml:space="preserve">All </w:t>
      </w:r>
      <w:r>
        <w:rPr>
          <w:lang w:val="en-AU"/>
        </w:rPr>
        <w:t xml:space="preserve">these </w:t>
      </w:r>
      <w:r w:rsidRPr="00CA2726">
        <w:rPr>
          <w:b/>
          <w:bCs/>
          <w:lang w:val="en-AU"/>
        </w:rPr>
        <w:t>types inherit</w:t>
      </w:r>
      <w:r>
        <w:rPr>
          <w:lang w:val="en-AU"/>
        </w:rPr>
        <w:t xml:space="preserve"> </w:t>
      </w:r>
      <w:r w:rsidRPr="00CA2726">
        <w:rPr>
          <w:b/>
          <w:bCs/>
          <w:lang w:val="en-AU"/>
        </w:rPr>
        <w:t>from</w:t>
      </w:r>
      <w:r>
        <w:rPr>
          <w:lang w:val="en-AU"/>
        </w:rPr>
        <w:t xml:space="preserve"> the common </w:t>
      </w:r>
      <w:r w:rsidRPr="00CA2726">
        <w:rPr>
          <w:b/>
          <w:bCs/>
          <w:lang w:val="en-AU"/>
        </w:rPr>
        <w:t>Object</w:t>
      </w:r>
      <w:r>
        <w:rPr>
          <w:lang w:val="en-AU"/>
        </w:rPr>
        <w:t xml:space="preserve"> class, </w:t>
      </w:r>
      <w:r w:rsidRPr="00CA2726">
        <w:rPr>
          <w:u w:val="single"/>
          <w:lang w:val="en-AU"/>
        </w:rPr>
        <w:t>including all Value types</w:t>
      </w:r>
      <w:r>
        <w:rPr>
          <w:lang w:val="en-AU"/>
        </w:rPr>
        <w:t>!</w:t>
      </w:r>
    </w:p>
    <w:p w14:paraId="1F6B66C6" w14:textId="77777777" w:rsidR="006B4990" w:rsidRDefault="006B4990" w:rsidP="006B4990">
      <w:pPr>
        <w:pStyle w:val="Heading2"/>
      </w:pPr>
      <w:r>
        <w:t>Common Language Specification (CLS)</w:t>
      </w:r>
    </w:p>
    <w:p w14:paraId="76527798" w14:textId="77777777" w:rsidR="006B4990" w:rsidRPr="00C22B3A" w:rsidRDefault="006B4990" w:rsidP="006B4990">
      <w:pPr>
        <w:pStyle w:val="Body"/>
        <w:rPr>
          <w:lang w:val="en-AU"/>
        </w:rPr>
      </w:pPr>
      <w:r>
        <w:rPr>
          <w:lang w:val="en-AU"/>
        </w:rPr>
        <w:t>Defines the requirements and spec of all .Net languages. Includes the data types, classes etc.</w:t>
      </w:r>
    </w:p>
    <w:p w14:paraId="54C2EEDD" w14:textId="77777777" w:rsidR="006B4990" w:rsidRDefault="006B4990" w:rsidP="006B4990">
      <w:pPr>
        <w:pStyle w:val="Heading2"/>
      </w:pPr>
      <w:r>
        <w:t>Roslyn</w:t>
      </w:r>
    </w:p>
    <w:p w14:paraId="55527CCF" w14:textId="77777777" w:rsidR="003E3051" w:rsidRDefault="006B4990" w:rsidP="006B4990">
      <w:pPr>
        <w:pStyle w:val="Body"/>
      </w:pPr>
      <w:r>
        <w:rPr>
          <w:lang w:val="en-AU"/>
        </w:rPr>
        <w:t>The C#/.VB compiler</w:t>
      </w:r>
    </w:p>
    <w:p w14:paraId="588AF9F3" w14:textId="77777777" w:rsidR="00837305" w:rsidRDefault="00837305" w:rsidP="003E3051"/>
    <w:p w14:paraId="66A3B691" w14:textId="77777777" w:rsidR="00837305" w:rsidRDefault="00837305" w:rsidP="003E3051"/>
    <w:p w14:paraId="319FC9F8" w14:textId="77777777" w:rsidR="00701225" w:rsidRDefault="00701225" w:rsidP="00491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en-AU"/>
        </w:rPr>
      </w:pPr>
    </w:p>
    <w:p w14:paraId="5A13FB25" w14:textId="77777777" w:rsidR="00701225" w:rsidRDefault="00701225" w:rsidP="00491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en-AU"/>
        </w:rPr>
      </w:pPr>
    </w:p>
    <w:p w14:paraId="4B96A24B" w14:textId="77777777" w:rsidR="007E2B05" w:rsidRDefault="007E2B05" w:rsidP="000251DA">
      <w:pPr>
        <w:pStyle w:val="Heading1"/>
        <w:rPr>
          <w:lang w:val="en-AU" w:eastAsia="en-AU"/>
        </w:rPr>
      </w:pPr>
      <w:r>
        <w:rPr>
          <w:lang w:val="en-AU" w:eastAsia="en-AU"/>
        </w:rPr>
        <w:lastRenderedPageBreak/>
        <w:t>Language</w:t>
      </w:r>
    </w:p>
    <w:p w14:paraId="6CDCE7A4" w14:textId="77777777" w:rsidR="00F039B2" w:rsidRDefault="00F039B2" w:rsidP="00F039B2">
      <w:pPr>
        <w:pStyle w:val="Heading2"/>
        <w:rPr>
          <w:lang w:val="en-AU"/>
        </w:rPr>
      </w:pPr>
      <w:r>
        <w:rPr>
          <w:lang w:val="en-AU"/>
        </w:rPr>
        <w:t>General</w:t>
      </w:r>
    </w:p>
    <w:p w14:paraId="71AF7AF5" w14:textId="77777777" w:rsidR="00F039B2" w:rsidRPr="00CF3C0D" w:rsidRDefault="00F039B2" w:rsidP="00F039B2">
      <w:pPr>
        <w:pStyle w:val="header4"/>
        <w:rPr>
          <w:rStyle w:val="BookTitle"/>
        </w:rPr>
      </w:pPr>
      <w:r w:rsidRPr="00CF3C0D">
        <w:rPr>
          <w:rStyle w:val="BookTitle"/>
        </w:rPr>
        <w:t>Built-In Aliases</w:t>
      </w:r>
      <w:r>
        <w:rPr>
          <w:rStyle w:val="BookTitle"/>
          <w:lang w:val="en-AU"/>
        </w:rPr>
        <w:t xml:space="preserve"> (String vs string)</w:t>
      </w:r>
      <w:r w:rsidRPr="00CF3C0D">
        <w:rPr>
          <w:rStyle w:val="BookTitle"/>
        </w:rPr>
        <w:t>:</w:t>
      </w:r>
    </w:p>
    <w:p w14:paraId="740CF6EC" w14:textId="77777777" w:rsidR="00F039B2" w:rsidRDefault="00F039B2" w:rsidP="00F039B2">
      <w:pPr>
        <w:pStyle w:val="Body"/>
        <w:rPr>
          <w:lang w:val="en-AU"/>
        </w:rPr>
      </w:pPr>
      <w:r>
        <w:t xml:space="preserve">Rather than using the type name or the fully-qualified type name, the built-in aliases for these types should always be used: </w:t>
      </w:r>
      <w:r>
        <w:rPr>
          <w:rStyle w:val="Emphasis"/>
        </w:rPr>
        <w:t>bool, byte, char, decimal, double, short, int, long, object, sbyte, float, string, ushort, uint, ulong</w:t>
      </w:r>
      <w:r>
        <w:t>.</w:t>
      </w:r>
      <w:r>
        <w:rPr>
          <w:lang w:val="en-AU"/>
        </w:rPr>
        <w:t xml:space="preserve"> </w:t>
      </w:r>
    </w:p>
    <w:p w14:paraId="3069A78F" w14:textId="77777777" w:rsidR="00F039B2" w:rsidRDefault="00F039B2" w:rsidP="00F039B2">
      <w:pPr>
        <w:pStyle w:val="Body"/>
        <w:rPr>
          <w:b/>
          <w:highlight w:val="yellow"/>
          <w:lang w:val="en-AU"/>
        </w:rPr>
      </w:pPr>
      <w:r w:rsidRPr="00F33E14">
        <w:rPr>
          <w:b/>
          <w:highlight w:val="yellow"/>
          <w:lang w:val="en-AU"/>
        </w:rPr>
        <w:t>Instead of ‘System.String’ or ‘String’, use ‘string’</w:t>
      </w:r>
    </w:p>
    <w:p w14:paraId="604DDB1C" w14:textId="77777777" w:rsidR="00F039B2" w:rsidRDefault="00F039B2" w:rsidP="00F039B2">
      <w:pPr>
        <w:pStyle w:val="Body"/>
        <w:rPr>
          <w:b/>
          <w:i/>
          <w:iCs/>
          <w:lang w:val="en-AU"/>
        </w:rPr>
      </w:pPr>
      <w:r w:rsidRPr="00DD068E">
        <w:rPr>
          <w:b/>
          <w:i/>
          <w:iCs/>
          <w:lang w:val="en-AU"/>
        </w:rPr>
        <w:t>Methods Signatures</w:t>
      </w:r>
    </w:p>
    <w:p w14:paraId="25DBA9EC" w14:textId="77777777" w:rsidR="00D002A7" w:rsidRPr="00D002A7" w:rsidRDefault="00F039B2" w:rsidP="00D002A7">
      <w:pPr>
        <w:pStyle w:val="Body"/>
        <w:numPr>
          <w:ilvl w:val="0"/>
          <w:numId w:val="29"/>
        </w:numPr>
        <w:rPr>
          <w:bCs/>
          <w:lang w:val="en-AU"/>
        </w:rPr>
      </w:pPr>
      <w:r>
        <w:t xml:space="preserve">In the context of </w:t>
      </w:r>
      <w:r w:rsidRPr="00D002A7">
        <w:rPr>
          <w:u w:val="single"/>
        </w:rPr>
        <w:t>method overloading</w:t>
      </w:r>
      <w:r>
        <w:t xml:space="preserve">, the signature of a method </w:t>
      </w:r>
      <w:r w:rsidRPr="00E73EC3">
        <w:rPr>
          <w:u w:val="single"/>
        </w:rPr>
        <w:t>does not include the return value</w:t>
      </w:r>
      <w:r>
        <w:t xml:space="preserve">. </w:t>
      </w:r>
    </w:p>
    <w:p w14:paraId="77129A06" w14:textId="6A60C498" w:rsidR="00F039B2" w:rsidRPr="00C409BE" w:rsidRDefault="00F039B2" w:rsidP="00D002A7">
      <w:pPr>
        <w:pStyle w:val="Body"/>
        <w:numPr>
          <w:ilvl w:val="0"/>
          <w:numId w:val="29"/>
        </w:numPr>
        <w:rPr>
          <w:bCs/>
          <w:lang w:val="en-AU"/>
        </w:rPr>
      </w:pPr>
      <w:r>
        <w:t xml:space="preserve">But in the context of </w:t>
      </w:r>
      <w:r w:rsidRPr="00D002A7">
        <w:rPr>
          <w:u w:val="single"/>
        </w:rPr>
        <w:t>delegates</w:t>
      </w:r>
      <w:r>
        <w:t xml:space="preserve">, the signature </w:t>
      </w:r>
      <w:r w:rsidRPr="00D002A7">
        <w:rPr>
          <w:u w:val="single"/>
        </w:rPr>
        <w:t>does</w:t>
      </w:r>
      <w:r>
        <w:t xml:space="preserve"> include the return value.</w:t>
      </w:r>
    </w:p>
    <w:p w14:paraId="1D62DAAE" w14:textId="615B777E" w:rsidR="00C409BE" w:rsidRPr="00DD068E" w:rsidRDefault="00C409BE" w:rsidP="00D002A7">
      <w:pPr>
        <w:pStyle w:val="Body"/>
        <w:numPr>
          <w:ilvl w:val="0"/>
          <w:numId w:val="29"/>
        </w:numPr>
        <w:rPr>
          <w:bCs/>
          <w:lang w:val="en-AU"/>
        </w:rPr>
      </w:pPr>
      <w:r>
        <w:rPr>
          <w:lang w:val="en-AU"/>
        </w:rPr>
        <w:t xml:space="preserve">From experimenting, I see that the signature </w:t>
      </w:r>
      <w:r w:rsidRPr="002D397E">
        <w:rPr>
          <w:u w:val="single"/>
          <w:lang w:val="en-AU"/>
        </w:rPr>
        <w:t>does not include</w:t>
      </w:r>
      <w:r>
        <w:rPr>
          <w:lang w:val="en-AU"/>
        </w:rPr>
        <w:t xml:space="preserve"> the </w:t>
      </w:r>
      <w:r w:rsidRPr="002D397E">
        <w:rPr>
          <w:u w:val="single"/>
          <w:lang w:val="en-AU"/>
        </w:rPr>
        <w:t>static modifier</w:t>
      </w:r>
      <w:r>
        <w:rPr>
          <w:lang w:val="en-AU"/>
        </w:rPr>
        <w:t xml:space="preserve"> (</w:t>
      </w:r>
      <w:r w:rsidR="002D397E">
        <w:rPr>
          <w:lang w:val="en-AU"/>
        </w:rPr>
        <w:t>verified with delegate and overloading</w:t>
      </w:r>
      <w:r>
        <w:rPr>
          <w:lang w:val="en-AU"/>
        </w:rPr>
        <w:t>)</w:t>
      </w:r>
    </w:p>
    <w:p w14:paraId="1FABC979" w14:textId="77777777" w:rsidR="006E6E0F" w:rsidRDefault="006E6E0F" w:rsidP="006E6E0F">
      <w:pPr>
        <w:pStyle w:val="Heading2"/>
        <w:rPr>
          <w:lang w:val="en-AU"/>
        </w:rPr>
      </w:pPr>
      <w:r>
        <w:rPr>
          <w:lang w:val="en-AU"/>
        </w:rPr>
        <w:t>Reference vs Value Types</w:t>
      </w:r>
    </w:p>
    <w:tbl>
      <w:tblPr>
        <w:tblStyle w:val="TableGrid"/>
        <w:tblW w:w="0" w:type="auto"/>
        <w:tblInd w:w="1531" w:type="dxa"/>
        <w:tblLook w:val="04A0" w:firstRow="1" w:lastRow="0" w:firstColumn="1" w:lastColumn="0" w:noHBand="0" w:noVBand="1"/>
      </w:tblPr>
      <w:tblGrid>
        <w:gridCol w:w="1358"/>
        <w:gridCol w:w="2027"/>
        <w:gridCol w:w="4100"/>
      </w:tblGrid>
      <w:tr w:rsidR="006E6E0F" w14:paraId="65E7FA46" w14:textId="77777777" w:rsidTr="000A429F">
        <w:tc>
          <w:tcPr>
            <w:tcW w:w="1162" w:type="dxa"/>
          </w:tcPr>
          <w:p w14:paraId="1C5CF303" w14:textId="77777777" w:rsidR="006E6E0F" w:rsidRDefault="006E6E0F" w:rsidP="00B033FE">
            <w:pPr>
              <w:pStyle w:val="TableBody"/>
            </w:pPr>
          </w:p>
        </w:tc>
        <w:tc>
          <w:tcPr>
            <w:tcW w:w="2117" w:type="dxa"/>
            <w:shd w:val="clear" w:color="auto" w:fill="D9D9D9" w:themeFill="background1" w:themeFillShade="D9"/>
          </w:tcPr>
          <w:p w14:paraId="34E37B94" w14:textId="77777777" w:rsidR="006E6E0F" w:rsidRPr="004046A3" w:rsidRDefault="006E6E0F" w:rsidP="00B033FE">
            <w:pPr>
              <w:pStyle w:val="TableBody"/>
            </w:pPr>
            <w:r w:rsidRPr="004046A3">
              <w:t>Value Types</w:t>
            </w:r>
          </w:p>
        </w:tc>
        <w:tc>
          <w:tcPr>
            <w:tcW w:w="4206" w:type="dxa"/>
            <w:shd w:val="clear" w:color="auto" w:fill="D9D9D9" w:themeFill="background1" w:themeFillShade="D9"/>
          </w:tcPr>
          <w:p w14:paraId="1608AD2B" w14:textId="77777777" w:rsidR="006E6E0F" w:rsidRPr="004046A3" w:rsidRDefault="006E6E0F" w:rsidP="00B033FE">
            <w:pPr>
              <w:pStyle w:val="TableBody"/>
            </w:pPr>
            <w:r w:rsidRPr="004046A3">
              <w:t>Reference Types</w:t>
            </w:r>
          </w:p>
        </w:tc>
      </w:tr>
      <w:tr w:rsidR="006E6E0F" w14:paraId="355B39EC" w14:textId="77777777" w:rsidTr="006E6E0F">
        <w:tc>
          <w:tcPr>
            <w:tcW w:w="1162" w:type="dxa"/>
          </w:tcPr>
          <w:p w14:paraId="0F793D5A" w14:textId="77777777" w:rsidR="006E6E0F" w:rsidRPr="004046A3" w:rsidRDefault="006E6E0F" w:rsidP="00B033FE">
            <w:pPr>
              <w:pStyle w:val="TableBody"/>
            </w:pPr>
            <w:r>
              <w:t>Description</w:t>
            </w:r>
          </w:p>
        </w:tc>
        <w:tc>
          <w:tcPr>
            <w:tcW w:w="2117" w:type="dxa"/>
          </w:tcPr>
          <w:p w14:paraId="39336B14" w14:textId="77777777" w:rsidR="006E6E0F" w:rsidRDefault="006E6E0F" w:rsidP="00B033FE">
            <w:pPr>
              <w:pStyle w:val="TableBody"/>
            </w:pPr>
            <w:r>
              <w:t xml:space="preserve">Hold the value. </w:t>
            </w:r>
          </w:p>
          <w:p w14:paraId="049FBFC0" w14:textId="77777777" w:rsidR="00691419" w:rsidRPr="000A429F" w:rsidRDefault="00691419" w:rsidP="00B033FE">
            <w:pPr>
              <w:pStyle w:val="TableBody"/>
              <w:rPr>
                <w:b/>
                <w:bCs/>
                <w:u w:val="single"/>
                <w:lang w:val="en-AU"/>
              </w:rPr>
            </w:pPr>
            <w:r w:rsidRPr="000A429F">
              <w:rPr>
                <w:b/>
                <w:bCs/>
                <w:u w:val="single"/>
                <w:lang w:val="en-AU"/>
              </w:rPr>
              <w:t>Cannot be null</w:t>
            </w:r>
          </w:p>
        </w:tc>
        <w:tc>
          <w:tcPr>
            <w:tcW w:w="4206" w:type="dxa"/>
          </w:tcPr>
          <w:p w14:paraId="7F8BE849" w14:textId="77777777" w:rsidR="006E6E0F" w:rsidRPr="004046A3" w:rsidRDefault="006E6E0F" w:rsidP="00B033FE">
            <w:pPr>
              <w:pStyle w:val="TableBody"/>
            </w:pPr>
            <w:r>
              <w:t>A reference to the object that holds the actual value.</w:t>
            </w:r>
          </w:p>
        </w:tc>
      </w:tr>
      <w:tr w:rsidR="006E6E0F" w14:paraId="1C99D2D8" w14:textId="77777777" w:rsidTr="006E6E0F">
        <w:tc>
          <w:tcPr>
            <w:tcW w:w="1162" w:type="dxa"/>
          </w:tcPr>
          <w:p w14:paraId="07C9E0E3" w14:textId="77777777" w:rsidR="006E6E0F" w:rsidRDefault="006E6E0F" w:rsidP="00B033FE">
            <w:pPr>
              <w:pStyle w:val="TableBody"/>
            </w:pPr>
            <w:r>
              <w:t>Types</w:t>
            </w:r>
          </w:p>
        </w:tc>
        <w:tc>
          <w:tcPr>
            <w:tcW w:w="2117" w:type="dxa"/>
          </w:tcPr>
          <w:p w14:paraId="66C5293F" w14:textId="77777777" w:rsidR="006E6E0F" w:rsidRPr="00A7129C" w:rsidRDefault="006E6E0F" w:rsidP="00B033FE">
            <w:pPr>
              <w:pStyle w:val="TableBody"/>
              <w:rPr>
                <w:lang w:val="en-AU"/>
              </w:rPr>
            </w:pPr>
            <w:r>
              <w:t>Struct, enum, bool, numeric values, char.</w:t>
            </w:r>
            <w:r w:rsidR="00A7129C">
              <w:br/>
            </w:r>
            <w:r w:rsidR="00A7129C">
              <w:rPr>
                <w:lang w:val="en-AU"/>
              </w:rPr>
              <w:t>DateTime (struct)</w:t>
            </w:r>
          </w:p>
        </w:tc>
        <w:tc>
          <w:tcPr>
            <w:tcW w:w="4206" w:type="dxa"/>
          </w:tcPr>
          <w:p w14:paraId="34CC4C59" w14:textId="77777777" w:rsidR="006E6E0F" w:rsidRDefault="00A7129C" w:rsidP="00B033FE">
            <w:pPr>
              <w:pStyle w:val="TableBody"/>
            </w:pPr>
            <w:r>
              <w:rPr>
                <w:lang w:val="en-AU"/>
              </w:rPr>
              <w:t>s</w:t>
            </w:r>
            <w:r w:rsidR="006E6E0F">
              <w:t>tring, array, all classes, interfaces, objects and delegates.</w:t>
            </w:r>
          </w:p>
        </w:tc>
      </w:tr>
      <w:tr w:rsidR="006E6E0F" w14:paraId="67238C69" w14:textId="77777777" w:rsidTr="006E6E0F">
        <w:tc>
          <w:tcPr>
            <w:tcW w:w="1162" w:type="dxa"/>
          </w:tcPr>
          <w:p w14:paraId="543A5A25" w14:textId="77777777" w:rsidR="006E6E0F" w:rsidRPr="004046A3" w:rsidRDefault="006E6E0F" w:rsidP="00B033FE">
            <w:pPr>
              <w:pStyle w:val="TableBody"/>
            </w:pPr>
            <w:r>
              <w:t>Memory</w:t>
            </w:r>
          </w:p>
        </w:tc>
        <w:tc>
          <w:tcPr>
            <w:tcW w:w="2117" w:type="dxa"/>
          </w:tcPr>
          <w:p w14:paraId="5DA127B0" w14:textId="77777777" w:rsidR="006E6E0F" w:rsidRPr="004046A3" w:rsidRDefault="006E6E0F" w:rsidP="003C7CE9">
            <w:pPr>
              <w:pStyle w:val="Body"/>
              <w:ind w:left="0"/>
              <w:rPr>
                <w:lang w:val="en-AU"/>
              </w:rPr>
            </w:pPr>
            <w:r>
              <w:rPr>
                <w:noProof/>
              </w:rPr>
              <w:drawing>
                <wp:inline distT="0" distB="0" distL="0" distR="0" wp14:anchorId="52A0A3C0" wp14:editId="77B6D0AB">
                  <wp:extent cx="1181100" cy="95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81100" cy="952500"/>
                          </a:xfrm>
                          <a:prstGeom prst="rect">
                            <a:avLst/>
                          </a:prstGeom>
                        </pic:spPr>
                      </pic:pic>
                    </a:graphicData>
                  </a:graphic>
                </wp:inline>
              </w:drawing>
            </w:r>
          </w:p>
        </w:tc>
        <w:tc>
          <w:tcPr>
            <w:tcW w:w="4206" w:type="dxa"/>
          </w:tcPr>
          <w:p w14:paraId="0A7C7A82" w14:textId="77777777" w:rsidR="006E6E0F" w:rsidRDefault="006E6E0F" w:rsidP="00B033FE">
            <w:pPr>
              <w:pStyle w:val="TableBody"/>
              <w:rPr>
                <w:lang w:val="en-AU"/>
              </w:rPr>
            </w:pPr>
            <w:r>
              <w:rPr>
                <w:noProof/>
              </w:rPr>
              <w:drawing>
                <wp:inline distT="0" distB="0" distL="0" distR="0" wp14:anchorId="3B701ABF" wp14:editId="56BED725">
                  <wp:extent cx="2381250" cy="30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1250" cy="304800"/>
                          </a:xfrm>
                          <a:prstGeom prst="rect">
                            <a:avLst/>
                          </a:prstGeom>
                        </pic:spPr>
                      </pic:pic>
                    </a:graphicData>
                  </a:graphic>
                </wp:inline>
              </w:drawing>
            </w:r>
          </w:p>
          <w:p w14:paraId="64749275" w14:textId="77777777" w:rsidR="006E6E0F" w:rsidRPr="004046A3" w:rsidRDefault="006E6E0F" w:rsidP="00B033FE">
            <w:pPr>
              <w:pStyle w:val="TableBody"/>
              <w:rPr>
                <w:lang w:val="en-AU"/>
              </w:rPr>
            </w:pPr>
            <w:r>
              <w:rPr>
                <w:noProof/>
              </w:rPr>
              <w:drawing>
                <wp:inline distT="0" distB="0" distL="0" distR="0" wp14:anchorId="72508466" wp14:editId="15F434B8">
                  <wp:extent cx="2533650" cy="676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3650" cy="676275"/>
                          </a:xfrm>
                          <a:prstGeom prst="rect">
                            <a:avLst/>
                          </a:prstGeom>
                        </pic:spPr>
                      </pic:pic>
                    </a:graphicData>
                  </a:graphic>
                </wp:inline>
              </w:drawing>
            </w:r>
          </w:p>
        </w:tc>
      </w:tr>
      <w:tr w:rsidR="006E6E0F" w14:paraId="20BF3C79" w14:textId="77777777" w:rsidTr="006E6E0F">
        <w:tc>
          <w:tcPr>
            <w:tcW w:w="1162" w:type="dxa"/>
          </w:tcPr>
          <w:p w14:paraId="59CE864A" w14:textId="77777777" w:rsidR="006E6E0F" w:rsidRPr="00857AFC" w:rsidRDefault="006E6E0F" w:rsidP="00B033FE">
            <w:pPr>
              <w:pStyle w:val="TableBody"/>
            </w:pPr>
            <w:r>
              <w:t>Copy</w:t>
            </w:r>
          </w:p>
        </w:tc>
        <w:tc>
          <w:tcPr>
            <w:tcW w:w="2117" w:type="dxa"/>
          </w:tcPr>
          <w:p w14:paraId="63029F2B" w14:textId="77777777" w:rsidR="006E6E0F" w:rsidRPr="00857AFC" w:rsidRDefault="006E6E0F" w:rsidP="00B033FE">
            <w:pPr>
              <w:pStyle w:val="TableBody"/>
            </w:pPr>
            <w:r>
              <w:t>Copy value</w:t>
            </w:r>
          </w:p>
        </w:tc>
        <w:tc>
          <w:tcPr>
            <w:tcW w:w="4206" w:type="dxa"/>
          </w:tcPr>
          <w:p w14:paraId="76A1301A" w14:textId="77777777" w:rsidR="006E6E0F" w:rsidRPr="00857AFC" w:rsidRDefault="006E6E0F" w:rsidP="00B033FE">
            <w:pPr>
              <w:pStyle w:val="TableBody"/>
            </w:pPr>
            <w:r>
              <w:t xml:space="preserve">Copy the reference only </w:t>
            </w:r>
            <w:r w:rsidRPr="00857AFC">
              <w:rPr>
                <w:u w:val="single"/>
              </w:rPr>
              <w:t>not</w:t>
            </w:r>
            <w:r>
              <w:t xml:space="preserve"> the object (shallow).</w:t>
            </w:r>
          </w:p>
        </w:tc>
      </w:tr>
      <w:tr w:rsidR="006E6E0F" w14:paraId="0EA12E7E" w14:textId="77777777" w:rsidTr="006E6E0F">
        <w:tc>
          <w:tcPr>
            <w:tcW w:w="1162" w:type="dxa"/>
          </w:tcPr>
          <w:p w14:paraId="637FBE81" w14:textId="77777777" w:rsidR="006E6E0F" w:rsidRPr="00857AFC" w:rsidRDefault="006E6E0F" w:rsidP="00B033FE">
            <w:pPr>
              <w:pStyle w:val="TableBody"/>
            </w:pPr>
            <w:r>
              <w:t>Comparison</w:t>
            </w:r>
          </w:p>
        </w:tc>
        <w:tc>
          <w:tcPr>
            <w:tcW w:w="2117" w:type="dxa"/>
          </w:tcPr>
          <w:p w14:paraId="36BC3ED2" w14:textId="77777777" w:rsidR="006E6E0F" w:rsidRDefault="006E6E0F" w:rsidP="00B033FE">
            <w:pPr>
              <w:pStyle w:val="TableBody"/>
            </w:pPr>
            <w:r>
              <w:t>Compare value</w:t>
            </w:r>
          </w:p>
          <w:p w14:paraId="6EC2BD9A" w14:textId="77777777" w:rsidR="006E6E0F" w:rsidRPr="00857AFC" w:rsidRDefault="006E6E0F" w:rsidP="00B033FE">
            <w:pPr>
              <w:pStyle w:val="TableBody"/>
            </w:pPr>
          </w:p>
        </w:tc>
        <w:tc>
          <w:tcPr>
            <w:tcW w:w="4206" w:type="dxa"/>
          </w:tcPr>
          <w:p w14:paraId="3FF0A971" w14:textId="77777777" w:rsidR="006E6E0F" w:rsidRPr="00857AFC" w:rsidRDefault="006E6E0F" w:rsidP="00B033FE">
            <w:pPr>
              <w:pStyle w:val="TableBody"/>
            </w:pPr>
            <w:r>
              <w:t xml:space="preserve">Usually, compare only the reference, </w:t>
            </w:r>
            <w:r w:rsidRPr="008A4569">
              <w:rPr>
                <w:u w:val="single"/>
              </w:rPr>
              <w:t>not</w:t>
            </w:r>
            <w:r>
              <w:t xml:space="preserve"> the object (shallow).</w:t>
            </w:r>
            <w:r>
              <w:br/>
            </w:r>
            <w:r w:rsidRPr="008A4569">
              <w:rPr>
                <w:u w:val="single"/>
              </w:rPr>
              <w:t>strings and delegates</w:t>
            </w:r>
            <w:r>
              <w:t xml:space="preserve"> – </w:t>
            </w:r>
            <w:r w:rsidRPr="008A4569">
              <w:rPr>
                <w:u w:val="single"/>
              </w:rPr>
              <w:t>deep comparison</w:t>
            </w:r>
            <w:r>
              <w:t xml:space="preserve"> (of the object on the heap).</w:t>
            </w:r>
          </w:p>
        </w:tc>
      </w:tr>
      <w:tr w:rsidR="00F51AED" w14:paraId="5F30C876" w14:textId="77777777" w:rsidTr="006E6E0F">
        <w:tc>
          <w:tcPr>
            <w:tcW w:w="1162" w:type="dxa"/>
          </w:tcPr>
          <w:p w14:paraId="510D3A79" w14:textId="6AE8A108" w:rsidR="00F51AED" w:rsidRPr="00F51AED" w:rsidRDefault="00F51AED" w:rsidP="00B033FE">
            <w:pPr>
              <w:pStyle w:val="TableBody"/>
              <w:rPr>
                <w:lang w:val="en-AU"/>
              </w:rPr>
            </w:pPr>
            <w:r>
              <w:rPr>
                <w:lang w:val="en-AU"/>
              </w:rPr>
              <w:t xml:space="preserve">Check for </w:t>
            </w:r>
            <w:r>
              <w:rPr>
                <w:lang w:val="en-AU"/>
              </w:rPr>
              <w:lastRenderedPageBreak/>
              <w:t>empty</w:t>
            </w:r>
          </w:p>
        </w:tc>
        <w:tc>
          <w:tcPr>
            <w:tcW w:w="2117" w:type="dxa"/>
          </w:tcPr>
          <w:p w14:paraId="03891F55" w14:textId="4E7FE3F7" w:rsidR="00F51AED" w:rsidRPr="00F51AED" w:rsidRDefault="00F51AED" w:rsidP="00B033FE">
            <w:pPr>
              <w:pStyle w:val="TableBody"/>
              <w:rPr>
                <w:lang w:val="en-AU"/>
              </w:rPr>
            </w:pPr>
            <w:r>
              <w:rPr>
                <w:lang w:val="en-AU"/>
              </w:rPr>
              <w:lastRenderedPageBreak/>
              <w:t>IsEmpty property</w:t>
            </w:r>
          </w:p>
        </w:tc>
        <w:tc>
          <w:tcPr>
            <w:tcW w:w="4206" w:type="dxa"/>
          </w:tcPr>
          <w:p w14:paraId="3E83BE85" w14:textId="6C8C74C8" w:rsidR="00F51AED" w:rsidRPr="00F51AED" w:rsidRDefault="00F51AED" w:rsidP="00B033FE">
            <w:pPr>
              <w:pStyle w:val="TableBody"/>
              <w:rPr>
                <w:lang w:val="en-AU"/>
              </w:rPr>
            </w:pPr>
            <w:r>
              <w:rPr>
                <w:lang w:val="en-AU"/>
              </w:rPr>
              <w:t>== null</w:t>
            </w:r>
          </w:p>
        </w:tc>
      </w:tr>
    </w:tbl>
    <w:p w14:paraId="58815477" w14:textId="77777777" w:rsidR="003F18AB" w:rsidRDefault="003F18AB" w:rsidP="006E6E0F">
      <w:pPr>
        <w:pStyle w:val="Heading2"/>
        <w:rPr>
          <w:lang w:val="en-AU"/>
        </w:rPr>
      </w:pPr>
      <w:r>
        <w:rPr>
          <w:lang w:val="en-AU"/>
        </w:rPr>
        <w:t>Numerics</w:t>
      </w:r>
    </w:p>
    <w:p w14:paraId="74923803" w14:textId="77777777" w:rsidR="003F18AB" w:rsidRPr="003F18AB" w:rsidRDefault="003F18AB" w:rsidP="007D3B01">
      <w:pPr>
        <w:pStyle w:val="Body"/>
        <w:numPr>
          <w:ilvl w:val="0"/>
          <w:numId w:val="29"/>
        </w:numPr>
        <w:rPr>
          <w:lang w:val="en-AU"/>
        </w:rPr>
      </w:pPr>
      <w:r>
        <w:rPr>
          <w:lang w:val="en-AU"/>
        </w:rPr>
        <w:t xml:space="preserve">Decimal – 128bit decimal values. Has </w:t>
      </w:r>
      <w:r>
        <w:t>more precision and a smaller range</w:t>
      </w:r>
      <w:r>
        <w:rPr>
          <w:lang w:val="en-AU"/>
        </w:rPr>
        <w:t xml:space="preserve"> than floating point. For constant decimal values – use postfix of </w:t>
      </w:r>
      <w:r w:rsidRPr="003F18AB">
        <w:rPr>
          <w:b/>
          <w:bCs/>
          <w:lang w:val="en-AU"/>
        </w:rPr>
        <w:t>m</w:t>
      </w:r>
      <w:r>
        <w:rPr>
          <w:lang w:val="en-AU"/>
        </w:rPr>
        <w:t xml:space="preserve"> or </w:t>
      </w:r>
      <w:r w:rsidRPr="003F18AB">
        <w:rPr>
          <w:b/>
          <w:bCs/>
          <w:lang w:val="en-AU"/>
        </w:rPr>
        <w:t>M</w:t>
      </w:r>
    </w:p>
    <w:p w14:paraId="287BC2AD" w14:textId="77777777" w:rsidR="006E6E0F" w:rsidRDefault="006E6E0F" w:rsidP="006E6E0F">
      <w:pPr>
        <w:pStyle w:val="Heading2"/>
        <w:rPr>
          <w:lang w:val="en-AU"/>
        </w:rPr>
      </w:pPr>
      <w:r>
        <w:rPr>
          <w:lang w:val="en-AU"/>
        </w:rPr>
        <w:t>Data Types</w:t>
      </w:r>
    </w:p>
    <w:p w14:paraId="2EE83CCB" w14:textId="77777777" w:rsidR="006E6E0F" w:rsidRDefault="006E6E0F" w:rsidP="006E6E0F">
      <w:pPr>
        <w:pStyle w:val="Heading3"/>
        <w:tabs>
          <w:tab w:val="num" w:pos="1531"/>
        </w:tabs>
        <w:rPr>
          <w:lang w:val="en-AU"/>
        </w:rPr>
      </w:pPr>
      <w:r>
        <w:rPr>
          <w:lang w:val="en-AU"/>
        </w:rPr>
        <w:t>Strings</w:t>
      </w:r>
    </w:p>
    <w:p w14:paraId="1E70F856" w14:textId="77777777" w:rsidR="00AC6F9A" w:rsidRDefault="00AC6F9A" w:rsidP="00AC6F9A">
      <w:pPr>
        <w:pStyle w:val="Heading4"/>
        <w:rPr>
          <w:lang w:val="en-AU"/>
        </w:rPr>
      </w:pPr>
      <w:r>
        <w:rPr>
          <w:lang w:val="en-AU"/>
        </w:rPr>
        <w:t>Boxing</w:t>
      </w:r>
    </w:p>
    <w:p w14:paraId="6EF3C4BF" w14:textId="77777777" w:rsidR="00AC6F9A" w:rsidRDefault="00AC6F9A" w:rsidP="00AC6F9A">
      <w:pPr>
        <w:pStyle w:val="Body"/>
        <w:rPr>
          <w:lang w:val="en-AU"/>
        </w:rPr>
      </w:pPr>
      <w:r>
        <w:rPr>
          <w:lang w:val="en-AU"/>
        </w:rPr>
        <w:t xml:space="preserve">To avoid the performance hit </w:t>
      </w:r>
      <w:r w:rsidR="00261130">
        <w:rPr>
          <w:lang w:val="en-AU"/>
        </w:rPr>
        <w:t>(</w:t>
      </w:r>
      <w:r w:rsidR="00E16498">
        <w:rPr>
          <w:lang w:val="en-AU"/>
        </w:rPr>
        <w:t>around 30% more in benchmarking test</w:t>
      </w:r>
      <w:r w:rsidR="00261130">
        <w:rPr>
          <w:lang w:val="en-AU"/>
        </w:rPr>
        <w:t xml:space="preserve">) </w:t>
      </w:r>
      <w:r>
        <w:rPr>
          <w:lang w:val="en-AU"/>
        </w:rPr>
        <w:t xml:space="preserve">of boxing/unboxing when building strings, always use </w:t>
      </w:r>
      <w:r w:rsidRPr="001F2760">
        <w:rPr>
          <w:rStyle w:val="CodeChar"/>
        </w:rPr>
        <w:t>.ToString()</w:t>
      </w:r>
      <w:r>
        <w:rPr>
          <w:lang w:val="en-AU"/>
        </w:rPr>
        <w:t xml:space="preserve"> when including a non-string object inside a string. </w:t>
      </w:r>
    </w:p>
    <w:p w14:paraId="18CFB47F" w14:textId="77777777" w:rsidR="00845B8B" w:rsidRPr="00AC6F9A" w:rsidRDefault="00845B8B" w:rsidP="00845B8B">
      <w:pPr>
        <w:pStyle w:val="Body"/>
        <w:rPr>
          <w:lang w:val="en-AU"/>
        </w:rPr>
      </w:pPr>
      <w:r>
        <w:rPr>
          <w:lang w:val="en-AU"/>
        </w:rPr>
        <w:t xml:space="preserve">For example: </w:t>
      </w:r>
      <w:r>
        <w:rPr>
          <w:lang w:val="en-AU"/>
        </w:rPr>
        <w:br/>
      </w:r>
      <w:r w:rsidRPr="00845B8B">
        <w:rPr>
          <w:rStyle w:val="CodeChar"/>
          <w:sz w:val="20"/>
        </w:rPr>
        <w:t xml:space="preserve">Console.WriteLine($”The </w:t>
      </w:r>
      <w:r>
        <w:rPr>
          <w:rStyle w:val="CodeChar"/>
          <w:sz w:val="20"/>
          <w:lang w:val="en-AU"/>
        </w:rPr>
        <w:t xml:space="preserve">result </w:t>
      </w:r>
      <w:r w:rsidRPr="00845B8B">
        <w:rPr>
          <w:rStyle w:val="CodeChar"/>
          <w:sz w:val="20"/>
        </w:rPr>
        <w:t>is: {</w:t>
      </w:r>
      <w:r>
        <w:rPr>
          <w:rStyle w:val="CodeChar"/>
          <w:sz w:val="20"/>
          <w:lang w:val="en-AU"/>
        </w:rPr>
        <w:t>result</w:t>
      </w:r>
      <w:r w:rsidRPr="00845B8B">
        <w:rPr>
          <w:rStyle w:val="CodeChar"/>
          <w:sz w:val="20"/>
        </w:rPr>
        <w:t>.ToString()}”);</w:t>
      </w:r>
    </w:p>
    <w:p w14:paraId="734C2F32" w14:textId="77777777" w:rsidR="006E6E0F" w:rsidRDefault="006E6E0F" w:rsidP="006E6E0F">
      <w:pPr>
        <w:pStyle w:val="Heading4"/>
        <w:tabs>
          <w:tab w:val="num" w:pos="1588"/>
        </w:tabs>
      </w:pPr>
      <w:r>
        <w:t>Formatting:</w:t>
      </w:r>
    </w:p>
    <w:p w14:paraId="4CBB80CF" w14:textId="77777777" w:rsidR="006E6E0F" w:rsidRDefault="006E6E0F" w:rsidP="003B6314">
      <w:pPr>
        <w:pStyle w:val="Code"/>
        <w:ind w:left="1440"/>
      </w:pPr>
      <w:r>
        <w:t>string.Format(“string with parameters: {0}”,param1);</w:t>
      </w:r>
    </w:p>
    <w:p w14:paraId="5049518D" w14:textId="77777777" w:rsidR="0025545A" w:rsidRDefault="0025545A" w:rsidP="0025545A">
      <w:pPr>
        <w:pStyle w:val="Heading4"/>
        <w:rPr>
          <w:lang w:val="en-AU"/>
        </w:rPr>
      </w:pPr>
      <w:r>
        <w:rPr>
          <w:lang w:val="en-AU"/>
        </w:rPr>
        <w:t>Concatenation</w:t>
      </w:r>
    </w:p>
    <w:p w14:paraId="27CA6B96" w14:textId="77777777" w:rsidR="0025545A" w:rsidRDefault="0025545A" w:rsidP="0025545A">
      <w:pPr>
        <w:pStyle w:val="Body"/>
        <w:rPr>
          <w:rStyle w:val="CodeChar"/>
        </w:rPr>
      </w:pPr>
      <w:r w:rsidRPr="00553852">
        <w:rPr>
          <w:highlight w:val="yellow"/>
          <w:lang w:val="en-AU"/>
        </w:rPr>
        <w:t>For one-liners, the best was to con</w:t>
      </w:r>
      <w:r w:rsidR="00242772" w:rsidRPr="00553852">
        <w:rPr>
          <w:highlight w:val="yellow"/>
          <w:lang w:val="en-AU"/>
        </w:rPr>
        <w:t>catenate</w:t>
      </w:r>
      <w:r w:rsidR="00242772">
        <w:rPr>
          <w:lang w:val="en-AU"/>
        </w:rPr>
        <w:t xml:space="preserve"> is:</w:t>
      </w:r>
      <w:r w:rsidR="00242772">
        <w:rPr>
          <w:lang w:val="en-AU"/>
        </w:rPr>
        <w:br/>
      </w:r>
      <w:r w:rsidR="00242772" w:rsidRPr="00242772">
        <w:rPr>
          <w:rStyle w:val="CodeChar"/>
        </w:rPr>
        <w:t>str = str1 + str2 + str3;</w:t>
      </w:r>
    </w:p>
    <w:p w14:paraId="1B8E1969" w14:textId="77777777" w:rsidR="00242772" w:rsidRDefault="00242772" w:rsidP="00242772">
      <w:pPr>
        <w:pStyle w:val="Body"/>
        <w:rPr>
          <w:rStyle w:val="CodeChar"/>
        </w:rPr>
      </w:pPr>
      <w:r>
        <w:rPr>
          <w:lang w:val="en-AU"/>
        </w:rPr>
        <w:t>For builder a string over multiple calls:</w:t>
      </w:r>
      <w:r>
        <w:rPr>
          <w:lang w:val="en-AU"/>
        </w:rPr>
        <w:br/>
      </w:r>
      <w:r w:rsidRPr="00242772">
        <w:rPr>
          <w:rStyle w:val="CodeChar"/>
        </w:rPr>
        <w:t>StringBuilder sb = new StringBuilder();</w:t>
      </w:r>
      <w:r w:rsidRPr="00242772">
        <w:rPr>
          <w:rStyle w:val="CodeChar"/>
        </w:rPr>
        <w:br/>
        <w:t>sb.Append(str1);</w:t>
      </w:r>
      <w:r w:rsidRPr="00242772">
        <w:rPr>
          <w:rStyle w:val="CodeChar"/>
        </w:rPr>
        <w:br/>
        <w:t>sb.Append(str2);</w:t>
      </w:r>
      <w:r w:rsidRPr="00242772">
        <w:rPr>
          <w:rStyle w:val="CodeChar"/>
        </w:rPr>
        <w:br/>
        <w:t>sb.Append(str3);</w:t>
      </w:r>
    </w:p>
    <w:p w14:paraId="3571824C" w14:textId="77777777" w:rsidR="00DC11F0" w:rsidRDefault="00DC11F0" w:rsidP="00DC11F0">
      <w:pPr>
        <w:pStyle w:val="Heading4"/>
      </w:pPr>
      <w:r>
        <w:t>Composite Formatting</w:t>
      </w:r>
    </w:p>
    <w:p w14:paraId="5EA07D71" w14:textId="77777777" w:rsidR="00DC11F0" w:rsidRDefault="00112D05" w:rsidP="00DC11F0">
      <w:pPr>
        <w:pStyle w:val="Body"/>
      </w:pPr>
      <w:r>
        <w:t>The .NET composite formatting feature takes a list of objects and a composite format string as input. A composite format string consists of fixed text intermixed with indexed placeholders, called format items, that correspond to the objects in the list. The formatting operation yields a result string that consists of the original fixed text intermixed with the string representation of the objects in the list.</w:t>
      </w:r>
    </w:p>
    <w:p w14:paraId="4DF93E1A" w14:textId="77777777" w:rsidR="00112D05" w:rsidRDefault="00112D05" w:rsidP="00DC11F0">
      <w:pPr>
        <w:pStyle w:val="Body"/>
        <w:rPr>
          <w:lang w:val="en-AU"/>
        </w:rPr>
      </w:pPr>
      <w:r>
        <w:rPr>
          <w:lang w:val="en-AU"/>
        </w:rPr>
        <w:t>Example:</w:t>
      </w:r>
    </w:p>
    <w:p w14:paraId="6DD0546B" w14:textId="77777777" w:rsidR="000A7DF8" w:rsidRPr="000A7DF8" w:rsidRDefault="000A7DF8" w:rsidP="000A7DF8">
      <w:pPr>
        <w:pStyle w:val="Code"/>
        <w:ind w:left="2160"/>
        <w:rPr>
          <w:lang w:eastAsia="en-AU"/>
        </w:rPr>
      </w:pPr>
      <w:r w:rsidRPr="000A7DF8">
        <w:rPr>
          <w:lang w:eastAsia="en-AU"/>
        </w:rPr>
        <w:t>Console.WriteLine("Hello, {0}! Today is {1}, it's {2:HH:mm} now.", name, date.DayOfWeek, date);</w:t>
      </w:r>
    </w:p>
    <w:p w14:paraId="6C437911" w14:textId="77777777" w:rsidR="00081765" w:rsidRPr="00081765" w:rsidRDefault="00081765" w:rsidP="00081765">
      <w:pPr>
        <w:pStyle w:val="Code"/>
        <w:ind w:left="2160"/>
        <w:rPr>
          <w:lang w:eastAsia="en-AU"/>
        </w:rPr>
      </w:pPr>
    </w:p>
    <w:p w14:paraId="7388661A" w14:textId="77777777" w:rsidR="000A7DF8" w:rsidRDefault="000A7DF8" w:rsidP="000A7DF8">
      <w:pPr>
        <w:pStyle w:val="Heading4"/>
      </w:pPr>
      <w:r>
        <w:t>$ - string interpolation</w:t>
      </w:r>
    </w:p>
    <w:p w14:paraId="52C1E70F" w14:textId="77777777" w:rsidR="000A7DF8" w:rsidRDefault="000A7DF8" w:rsidP="000A7DF8">
      <w:pPr>
        <w:pStyle w:val="Body"/>
      </w:pPr>
      <w:r>
        <w:t>This feature is available in C# 6 and later versions of the language. When available, it is more readable than the Composite Formatting:</w:t>
      </w:r>
    </w:p>
    <w:p w14:paraId="73CA0EC6" w14:textId="77777777" w:rsidR="000A7DF8" w:rsidRPr="000A7DF8" w:rsidRDefault="000A7DF8" w:rsidP="000A7DF8">
      <w:pPr>
        <w:pStyle w:val="Code"/>
        <w:ind w:left="2160"/>
      </w:pPr>
      <w:r w:rsidRPr="000A7DF8">
        <w:lastRenderedPageBreak/>
        <w:t>Console.WriteLine(</w:t>
      </w:r>
      <w:r w:rsidRPr="000A7DF8">
        <w:rPr>
          <w:b/>
          <w:bCs/>
          <w:color w:val="0000CC"/>
        </w:rPr>
        <w:t>$</w:t>
      </w:r>
      <w:r w:rsidRPr="000A7DF8">
        <w:t xml:space="preserve">"Hello, </w:t>
      </w:r>
      <w:r w:rsidRPr="000A7DF8">
        <w:rPr>
          <w:b/>
          <w:bCs/>
          <w:color w:val="0000CC"/>
        </w:rPr>
        <w:t>{name}</w:t>
      </w:r>
      <w:r w:rsidRPr="000A7DF8">
        <w:t xml:space="preserve">! Today is {date.DayOfWeek}, it's </w:t>
      </w:r>
      <w:r w:rsidRPr="000A7DF8">
        <w:rPr>
          <w:b/>
          <w:bCs/>
          <w:color w:val="0000CC"/>
        </w:rPr>
        <w:t>{date:HH:mm}</w:t>
      </w:r>
      <w:r w:rsidRPr="000A7DF8">
        <w:t xml:space="preserve"> now.");</w:t>
      </w:r>
    </w:p>
    <w:p w14:paraId="29A5CA73" w14:textId="77777777" w:rsidR="000A7DF8" w:rsidRDefault="00862959" w:rsidP="00862959">
      <w:pPr>
        <w:pStyle w:val="Heading4"/>
        <w:rPr>
          <w:lang w:val="en-AU"/>
        </w:rPr>
      </w:pPr>
      <w:r>
        <w:rPr>
          <w:lang w:val="en-AU"/>
        </w:rPr>
        <w:t>@ - string verbatim</w:t>
      </w:r>
    </w:p>
    <w:p w14:paraId="585475D1" w14:textId="77777777" w:rsidR="00862959" w:rsidRDefault="00862959" w:rsidP="00862959">
      <w:pPr>
        <w:pStyle w:val="Body"/>
      </w:pPr>
      <w:r>
        <w:t xml:space="preserve">Used to define a </w:t>
      </w:r>
      <w:r>
        <w:rPr>
          <w:rStyle w:val="Emphasis"/>
        </w:rPr>
        <w:t>verbatim string literal</w:t>
      </w:r>
      <w:r>
        <w:rPr>
          <w:rStyle w:val="Emphasis"/>
          <w:lang w:val="en-AU"/>
        </w:rPr>
        <w:t xml:space="preserve"> that doesn’t require escaping special characters (like raw string in Python)</w:t>
      </w:r>
      <w:r>
        <w:t>.</w:t>
      </w:r>
      <w:r>
        <w:rPr>
          <w:lang w:val="en-AU"/>
        </w:rPr>
        <w:t xml:space="preserve"> For example:</w:t>
      </w:r>
      <w:r>
        <w:t xml:space="preserve"> </w:t>
      </w:r>
    </w:p>
    <w:p w14:paraId="3B38BD2D" w14:textId="77777777" w:rsidR="00862959" w:rsidRPr="00862959" w:rsidRDefault="00862959" w:rsidP="00862959">
      <w:pPr>
        <w:pStyle w:val="Code"/>
        <w:ind w:left="2160"/>
        <w:rPr>
          <w:lang w:eastAsia="en-AU"/>
        </w:rPr>
      </w:pPr>
      <w:r w:rsidRPr="00862959">
        <w:rPr>
          <w:lang w:eastAsia="en-AU"/>
        </w:rPr>
        <w:t xml:space="preserve">string filename1 = </w:t>
      </w:r>
      <w:r w:rsidRPr="00862959">
        <w:rPr>
          <w:b/>
          <w:bCs/>
          <w:color w:val="0000CC"/>
          <w:lang w:eastAsia="en-AU"/>
        </w:rPr>
        <w:t>@</w:t>
      </w:r>
      <w:r w:rsidRPr="00862959">
        <w:rPr>
          <w:lang w:eastAsia="en-AU"/>
        </w:rPr>
        <w:t>"c:\documents\files\u0066.txt";</w:t>
      </w:r>
    </w:p>
    <w:p w14:paraId="0ABE308E" w14:textId="77777777" w:rsidR="00862959" w:rsidRPr="00862959" w:rsidRDefault="00862959" w:rsidP="00862959">
      <w:pPr>
        <w:pStyle w:val="Code"/>
        <w:ind w:left="2160"/>
        <w:rPr>
          <w:lang w:eastAsia="en-AU"/>
        </w:rPr>
      </w:pPr>
      <w:r w:rsidRPr="00862959">
        <w:rPr>
          <w:lang w:eastAsia="en-AU"/>
        </w:rPr>
        <w:t>string filename2 = "c:\\documents\\files\\u0066.txt";</w:t>
      </w:r>
    </w:p>
    <w:p w14:paraId="3D597CD2" w14:textId="06F2E0B7" w:rsidR="00112D05" w:rsidRDefault="001C1A0D" w:rsidP="000A7DF8">
      <w:pPr>
        <w:pStyle w:val="Heading4"/>
        <w:rPr>
          <w:lang w:val="en-AU"/>
        </w:rPr>
      </w:pPr>
      <w:r>
        <w:rPr>
          <w:lang w:val="en-AU"/>
        </w:rPr>
        <w:t>Comparing</w:t>
      </w:r>
    </w:p>
    <w:p w14:paraId="2EA389A0" w14:textId="0FEE5701" w:rsidR="001C1A0D" w:rsidRDefault="001C1A0D" w:rsidP="001C1A0D">
      <w:pPr>
        <w:pStyle w:val="ListParagraph"/>
        <w:numPr>
          <w:ilvl w:val="0"/>
          <w:numId w:val="29"/>
        </w:numPr>
        <w:rPr>
          <w:lang w:val="en-AU"/>
        </w:rPr>
      </w:pPr>
      <w:r>
        <w:rPr>
          <w:lang w:val="en-AU"/>
        </w:rPr>
        <w:t>using == and .Equals(sting</w:t>
      </w:r>
      <w:r w:rsidR="002F525F">
        <w:rPr>
          <w:lang w:val="en-AU"/>
        </w:rPr>
        <w:t>2)  are the same.</w:t>
      </w:r>
    </w:p>
    <w:p w14:paraId="458C85B3" w14:textId="33129D9C" w:rsidR="002F525F" w:rsidRDefault="002F525F" w:rsidP="001C1A0D">
      <w:pPr>
        <w:pStyle w:val="ListParagraph"/>
        <w:numPr>
          <w:ilvl w:val="0"/>
          <w:numId w:val="29"/>
        </w:numPr>
        <w:rPr>
          <w:lang w:val="en-AU"/>
        </w:rPr>
      </w:pPr>
      <w:r>
        <w:rPr>
          <w:lang w:val="en-AU"/>
        </w:rPr>
        <w:t>Use .Equals(string2, comparisonType) for example:</w:t>
      </w:r>
    </w:p>
    <w:p w14:paraId="2349669A" w14:textId="4847F746" w:rsidR="002F525F" w:rsidRPr="001C1A0D" w:rsidRDefault="002F525F" w:rsidP="002F525F">
      <w:pPr>
        <w:pStyle w:val="ListParagraph"/>
        <w:ind w:left="1891"/>
        <w:rPr>
          <w:lang w:val="en-AU"/>
        </w:rPr>
      </w:pPr>
      <w:r w:rsidRPr="002F525F">
        <w:rPr>
          <w:noProof/>
          <w:lang w:val="en-AU"/>
        </w:rPr>
        <w:drawing>
          <wp:inline distT="0" distB="0" distL="0" distR="0" wp14:anchorId="0BE61D70" wp14:editId="27405603">
            <wp:extent cx="5731510" cy="208026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80260"/>
                    </a:xfrm>
                    <a:prstGeom prst="rect">
                      <a:avLst/>
                    </a:prstGeom>
                  </pic:spPr>
                </pic:pic>
              </a:graphicData>
            </a:graphic>
          </wp:inline>
        </w:drawing>
      </w:r>
    </w:p>
    <w:p w14:paraId="2D1657D6" w14:textId="77777777" w:rsidR="00DC11F0" w:rsidRDefault="00DC11F0" w:rsidP="00DC11F0">
      <w:pPr>
        <w:pStyle w:val="Heading4"/>
        <w:rPr>
          <w:lang w:val="en-AU"/>
        </w:rPr>
      </w:pPr>
    </w:p>
    <w:p w14:paraId="4D347486" w14:textId="77777777" w:rsidR="00242772" w:rsidRPr="0025545A" w:rsidRDefault="00242772" w:rsidP="0025545A">
      <w:pPr>
        <w:pStyle w:val="Body"/>
        <w:rPr>
          <w:lang w:val="en-AU"/>
        </w:rPr>
      </w:pPr>
    </w:p>
    <w:p w14:paraId="706712F7" w14:textId="77777777" w:rsidR="000C6A64" w:rsidRDefault="000C6A64" w:rsidP="006E6E0F">
      <w:pPr>
        <w:pStyle w:val="Heading3"/>
        <w:tabs>
          <w:tab w:val="num" w:pos="1531"/>
        </w:tabs>
        <w:rPr>
          <w:lang w:val="en-AU"/>
        </w:rPr>
      </w:pPr>
      <w:r>
        <w:rPr>
          <w:lang w:val="en-AU"/>
        </w:rPr>
        <w:t>Arrays</w:t>
      </w:r>
    </w:p>
    <w:p w14:paraId="3D4F8936" w14:textId="77777777" w:rsidR="000C6A64" w:rsidRDefault="000C6A64" w:rsidP="000C6A64">
      <w:pPr>
        <w:pStyle w:val="Code"/>
        <w:ind w:left="1440"/>
      </w:pPr>
      <w:r w:rsidRPr="000C6A64">
        <w:rPr>
          <w:b/>
          <w:bCs/>
          <w:color w:val="0000CC"/>
        </w:rPr>
        <w:t>int[] myArray</w:t>
      </w:r>
      <w:r>
        <w:t xml:space="preserve"> = {1, 2,3 4, 5};</w:t>
      </w:r>
    </w:p>
    <w:p w14:paraId="2F4FC3A5" w14:textId="77777777" w:rsidR="000C6A64" w:rsidRDefault="000C6A64" w:rsidP="000C6A64">
      <w:pPr>
        <w:pStyle w:val="Code"/>
        <w:ind w:left="1440"/>
        <w:rPr>
          <w:b/>
          <w:bCs/>
          <w:color w:val="0000CC"/>
        </w:rPr>
      </w:pPr>
      <w:r>
        <w:t>myArray</w:t>
      </w:r>
      <w:r w:rsidRPr="000C6A64">
        <w:rPr>
          <w:b/>
          <w:bCs/>
          <w:color w:val="0000CC"/>
        </w:rPr>
        <w:t>.Length</w:t>
      </w:r>
    </w:p>
    <w:p w14:paraId="2211616B" w14:textId="77777777" w:rsidR="00D7567D" w:rsidRDefault="00D7567D" w:rsidP="00D7567D">
      <w:pPr>
        <w:pStyle w:val="Body"/>
      </w:pPr>
      <w:r>
        <w:t>Pass array as argument:</w:t>
      </w:r>
    </w:p>
    <w:p w14:paraId="0FD2FC7F" w14:textId="77777777" w:rsidR="00D7567D" w:rsidRPr="00D7567D" w:rsidRDefault="00D7567D" w:rsidP="00D7567D">
      <w:pPr>
        <w:pStyle w:val="Code"/>
        <w:ind w:left="1531"/>
      </w:pPr>
      <w:r>
        <w:t>MyFunction(new int[] {1, 2,3 4});</w:t>
      </w:r>
    </w:p>
    <w:p w14:paraId="2C2D5793" w14:textId="77777777" w:rsidR="00B2488F" w:rsidRDefault="00B2488F" w:rsidP="00B2488F">
      <w:pPr>
        <w:pStyle w:val="Heading4"/>
        <w:rPr>
          <w:lang w:val="en-AU"/>
        </w:rPr>
      </w:pPr>
      <w:r>
        <w:rPr>
          <w:lang w:val="en-AU"/>
        </w:rPr>
        <w:t>Array vs. ArrayList</w:t>
      </w:r>
    </w:p>
    <w:p w14:paraId="62856829" w14:textId="77777777" w:rsidR="00B2488F" w:rsidRDefault="00B2488F" w:rsidP="008B0584">
      <w:pPr>
        <w:pStyle w:val="Body"/>
        <w:numPr>
          <w:ilvl w:val="0"/>
          <w:numId w:val="129"/>
        </w:numPr>
        <w:rPr>
          <w:szCs w:val="24"/>
          <w:lang w:val="en-AU"/>
        </w:rPr>
      </w:pPr>
      <w:r>
        <w:t>Array stores the values or elements of same data type but arraylist stores values of different datatypes.</w:t>
      </w:r>
    </w:p>
    <w:p w14:paraId="32F9CADB" w14:textId="77777777" w:rsidR="00B2488F" w:rsidRPr="00B2488F" w:rsidRDefault="00B2488F" w:rsidP="008B0584">
      <w:pPr>
        <w:pStyle w:val="Body"/>
        <w:numPr>
          <w:ilvl w:val="0"/>
          <w:numId w:val="129"/>
        </w:numPr>
        <w:rPr>
          <w:lang w:val="en-US"/>
        </w:rPr>
      </w:pPr>
      <w:r>
        <w:t>Arrays will use the fixed length but arraylist does not uses fixed length like array.</w:t>
      </w:r>
    </w:p>
    <w:p w14:paraId="05D1E35D" w14:textId="1166692C" w:rsidR="00783D81" w:rsidRDefault="00783D81" w:rsidP="006E6E0F">
      <w:pPr>
        <w:pStyle w:val="Heading3"/>
        <w:tabs>
          <w:tab w:val="num" w:pos="1531"/>
        </w:tabs>
        <w:rPr>
          <w:lang w:val="en-AU"/>
        </w:rPr>
      </w:pPr>
      <w:r>
        <w:rPr>
          <w:lang w:val="en-AU"/>
        </w:rPr>
        <w:t>List&lt;T&gt;</w:t>
      </w:r>
    </w:p>
    <w:p w14:paraId="755AE906" w14:textId="77777777" w:rsidR="00783D81" w:rsidRDefault="00783D81" w:rsidP="00783D81">
      <w:pPr>
        <w:pStyle w:val="Body"/>
      </w:pPr>
      <w:r>
        <w:t xml:space="preserve">In general, it’s better to use lists in C# because lists are far more easily sorted, searched through, and manipulated in C# than arrays. </w:t>
      </w:r>
    </w:p>
    <w:p w14:paraId="4A658D6F" w14:textId="34A9E8F6" w:rsidR="00783D81" w:rsidRPr="00783D81" w:rsidRDefault="00783D81" w:rsidP="00783D81">
      <w:pPr>
        <w:pStyle w:val="Body"/>
        <w:rPr>
          <w:lang w:val="en-AU"/>
        </w:rPr>
      </w:pPr>
      <w:r>
        <w:t>That’s because of all of the built-in list functionalities in the language.</w:t>
      </w:r>
    </w:p>
    <w:p w14:paraId="348BBCA1" w14:textId="5E77C527" w:rsidR="009F0CED" w:rsidRDefault="009F0CED" w:rsidP="006E6E0F">
      <w:pPr>
        <w:pStyle w:val="Heading3"/>
        <w:tabs>
          <w:tab w:val="num" w:pos="1531"/>
        </w:tabs>
        <w:rPr>
          <w:lang w:val="en-AU"/>
        </w:rPr>
      </w:pPr>
      <w:r>
        <w:rPr>
          <w:lang w:val="en-AU"/>
        </w:rPr>
        <w:lastRenderedPageBreak/>
        <w:t>Dictionary&lt;TKey, TValue&gt;</w:t>
      </w:r>
    </w:p>
    <w:p w14:paraId="33D355BD" w14:textId="0C84FEA5" w:rsidR="00E80205" w:rsidRPr="00E80205" w:rsidRDefault="002A2C54" w:rsidP="00E80205">
      <w:pPr>
        <w:pStyle w:val="Body"/>
        <w:rPr>
          <w:lang w:val="en-AU"/>
        </w:rPr>
      </w:pPr>
      <w:hyperlink r:id="rId11" w:history="1">
        <w:r w:rsidR="00E80205" w:rsidRPr="00C46D82">
          <w:rPr>
            <w:rStyle w:val="Hyperlink"/>
            <w:lang w:val="en-AU"/>
          </w:rPr>
          <w:t>https://docs.microsoft.com/en-us/dotnet/api/system.collections.generic.dictionary-2?view=net-5.0</w:t>
        </w:r>
      </w:hyperlink>
      <w:r w:rsidR="00E80205">
        <w:rPr>
          <w:lang w:val="en-AU"/>
        </w:rPr>
        <w:t xml:space="preserve"> </w:t>
      </w:r>
    </w:p>
    <w:p w14:paraId="258B946E" w14:textId="0AE6CC5E" w:rsidR="009F0CED" w:rsidRDefault="009F0CED" w:rsidP="009F0CED">
      <w:pPr>
        <w:pStyle w:val="Body"/>
        <w:rPr>
          <w:lang w:val="en-AU"/>
        </w:rPr>
      </w:pPr>
      <w:r>
        <w:rPr>
          <w:lang w:val="en-AU"/>
        </w:rPr>
        <w:t>A dictionary with unique keys that’s implemented as a Hash Table.</w:t>
      </w:r>
    </w:p>
    <w:p w14:paraId="533AFAD4" w14:textId="36669009" w:rsidR="009F0CED" w:rsidRDefault="009F0CED" w:rsidP="009F0CED">
      <w:pPr>
        <w:pStyle w:val="Body"/>
        <w:rPr>
          <w:lang w:val="en-AU"/>
        </w:rPr>
      </w:pPr>
      <w:r>
        <w:rPr>
          <w:lang w:val="en-AU"/>
        </w:rPr>
        <w:t>The performance depends on the quality of the hashing algorithm for the TKey’s type.</w:t>
      </w:r>
    </w:p>
    <w:p w14:paraId="0A24C317" w14:textId="17B07639" w:rsidR="009F0CED" w:rsidRDefault="009F0CED" w:rsidP="009F0CED">
      <w:pPr>
        <w:pStyle w:val="Body"/>
        <w:numPr>
          <w:ilvl w:val="0"/>
          <w:numId w:val="129"/>
        </w:numPr>
        <w:rPr>
          <w:lang w:val="en-AU"/>
        </w:rPr>
      </w:pPr>
      <w:r>
        <w:rPr>
          <w:lang w:val="en-AU"/>
        </w:rPr>
        <w:t>Add/retrieve value: O(1)</w:t>
      </w:r>
    </w:p>
    <w:p w14:paraId="67B43116" w14:textId="191A2207" w:rsidR="009F0CED" w:rsidRDefault="009F0CED" w:rsidP="009F0CED">
      <w:pPr>
        <w:pStyle w:val="Body"/>
        <w:rPr>
          <w:lang w:val="en-AU"/>
        </w:rPr>
      </w:pPr>
      <w:r>
        <w:rPr>
          <w:lang w:val="en-AU"/>
        </w:rPr>
        <w:t>You can use the default comparator, or supply your own (I</w:t>
      </w:r>
      <w:r w:rsidR="00E80205">
        <w:rPr>
          <w:lang w:val="en-AU"/>
        </w:rPr>
        <w:t>EqualityComparer derived class).</w:t>
      </w:r>
    </w:p>
    <w:p w14:paraId="1A981F6B" w14:textId="3C0E8FAA" w:rsidR="002279B0" w:rsidRDefault="002279B0" w:rsidP="002279B0">
      <w:pPr>
        <w:pStyle w:val="Heading3"/>
        <w:rPr>
          <w:lang w:val="en-AU"/>
        </w:rPr>
      </w:pPr>
      <w:r>
        <w:rPr>
          <w:lang w:val="en-AU"/>
        </w:rPr>
        <w:t>Lookup&lt;TKey, TElement&gt;</w:t>
      </w:r>
    </w:p>
    <w:p w14:paraId="15AA44E0" w14:textId="0E0871D8" w:rsidR="002279B0" w:rsidRPr="002279B0" w:rsidRDefault="002A2C54" w:rsidP="002279B0">
      <w:pPr>
        <w:pStyle w:val="Body"/>
        <w:rPr>
          <w:lang w:val="en-AU"/>
        </w:rPr>
      </w:pPr>
      <w:hyperlink r:id="rId12" w:history="1">
        <w:r w:rsidR="002279B0" w:rsidRPr="00C46D82">
          <w:rPr>
            <w:rStyle w:val="Hyperlink"/>
            <w:lang w:val="en-AU"/>
          </w:rPr>
          <w:t>https://docs.microsoft.com/en-us/dotnet/api/system.linq.lookup-2?view=net-5.0</w:t>
        </w:r>
      </w:hyperlink>
      <w:r w:rsidR="002279B0">
        <w:rPr>
          <w:lang w:val="en-AU"/>
        </w:rPr>
        <w:t xml:space="preserve"> </w:t>
      </w:r>
    </w:p>
    <w:p w14:paraId="1EE2D70D" w14:textId="628CE389" w:rsidR="002279B0" w:rsidRDefault="002279B0" w:rsidP="002279B0">
      <w:pPr>
        <w:pStyle w:val="Body"/>
        <w:rPr>
          <w:lang w:val="en-AU"/>
        </w:rPr>
      </w:pPr>
      <w:r>
        <w:rPr>
          <w:lang w:val="en-AU"/>
        </w:rPr>
        <w:t>Similar to Dictionary but with multiple values per key</w:t>
      </w:r>
      <w:r w:rsidR="00F10191">
        <w:rPr>
          <w:lang w:val="en-AU"/>
        </w:rPr>
        <w:t>.</w:t>
      </w:r>
    </w:p>
    <w:p w14:paraId="5201E0A0" w14:textId="06B87307" w:rsidR="00F10191" w:rsidRDefault="00F10191" w:rsidP="00F10191">
      <w:pPr>
        <w:pStyle w:val="Body"/>
        <w:numPr>
          <w:ilvl w:val="0"/>
          <w:numId w:val="129"/>
        </w:numPr>
        <w:rPr>
          <w:lang w:val="en-AU"/>
        </w:rPr>
      </w:pPr>
      <w:r>
        <w:rPr>
          <w:lang w:val="en-AU"/>
        </w:rPr>
        <w:t>Lookup&lt;&gt; objects are immutable - you can’t add/remove elements</w:t>
      </w:r>
    </w:p>
    <w:p w14:paraId="6D2199C0" w14:textId="78816AB1" w:rsidR="00F10191" w:rsidRDefault="00F10191" w:rsidP="00F10191">
      <w:pPr>
        <w:pStyle w:val="Body"/>
        <w:numPr>
          <w:ilvl w:val="0"/>
          <w:numId w:val="129"/>
        </w:numPr>
        <w:rPr>
          <w:lang w:val="en-AU"/>
        </w:rPr>
      </w:pPr>
      <w:r>
        <w:rPr>
          <w:lang w:val="en-AU"/>
        </w:rPr>
        <w:t>There is no public constructor for Lookup</w:t>
      </w:r>
    </w:p>
    <w:p w14:paraId="17E712C5" w14:textId="18DFA46A" w:rsidR="00132D63" w:rsidRPr="002279B0" w:rsidRDefault="00132D63" w:rsidP="00F10191">
      <w:pPr>
        <w:pStyle w:val="Body"/>
        <w:numPr>
          <w:ilvl w:val="0"/>
          <w:numId w:val="129"/>
        </w:numPr>
        <w:rPr>
          <w:lang w:val="en-AU"/>
        </w:rPr>
      </w:pPr>
      <w:r>
        <w:rPr>
          <w:lang w:val="en-AU"/>
        </w:rPr>
        <w:t>You can create a Lookup object by calling ToLookup() method on an IEnumerable object.</w:t>
      </w:r>
    </w:p>
    <w:p w14:paraId="639822B1" w14:textId="77777777" w:rsidR="00E80205" w:rsidRDefault="00E80205" w:rsidP="009F0CED">
      <w:pPr>
        <w:pStyle w:val="Body"/>
        <w:rPr>
          <w:lang w:val="en-AU"/>
        </w:rPr>
      </w:pPr>
    </w:p>
    <w:p w14:paraId="32E86A94" w14:textId="77777777" w:rsidR="009F0CED" w:rsidRPr="009F0CED" w:rsidRDefault="009F0CED" w:rsidP="009F0CED">
      <w:pPr>
        <w:pStyle w:val="Body"/>
        <w:rPr>
          <w:lang w:val="en-AU"/>
        </w:rPr>
      </w:pPr>
    </w:p>
    <w:p w14:paraId="33E804DB" w14:textId="18CE11C0" w:rsidR="006E6E0F" w:rsidRDefault="006E6E0F" w:rsidP="006E6E0F">
      <w:pPr>
        <w:pStyle w:val="Heading3"/>
        <w:tabs>
          <w:tab w:val="num" w:pos="1531"/>
        </w:tabs>
        <w:rPr>
          <w:lang w:val="en-AU"/>
        </w:rPr>
      </w:pPr>
      <w:r>
        <w:rPr>
          <w:lang w:val="en-AU"/>
        </w:rPr>
        <w:t xml:space="preserve">Classes </w:t>
      </w:r>
    </w:p>
    <w:p w14:paraId="670F2278" w14:textId="77777777" w:rsidR="006E6E0F" w:rsidRDefault="006E6E0F" w:rsidP="006E6E0F">
      <w:pPr>
        <w:pStyle w:val="Heading4"/>
      </w:pPr>
      <w:r>
        <w:t>Glossary</w:t>
      </w:r>
    </w:p>
    <w:p w14:paraId="4AAA386D" w14:textId="77777777" w:rsidR="006E6E0F" w:rsidRDefault="006E6E0F" w:rsidP="006E6E0F">
      <w:pPr>
        <w:pStyle w:val="Body"/>
        <w:rPr>
          <w:lang w:val="en-AU"/>
        </w:rPr>
      </w:pPr>
      <w:r w:rsidRPr="00267B15">
        <w:rPr>
          <w:b/>
          <w:bCs/>
          <w:u w:val="single"/>
          <w:lang w:val="en-AU"/>
        </w:rPr>
        <w:t>Overriding</w:t>
      </w:r>
      <w:r>
        <w:rPr>
          <w:lang w:val="en-AU"/>
        </w:rPr>
        <w:t xml:space="preserve"> – virtual methods in derived class. Require the keywor</w:t>
      </w:r>
      <w:r w:rsidR="000A429F">
        <w:rPr>
          <w:lang w:val="en-AU"/>
        </w:rPr>
        <w:t>d</w:t>
      </w:r>
      <w:r>
        <w:rPr>
          <w:lang w:val="en-AU"/>
        </w:rPr>
        <w:t xml:space="preserve"> </w:t>
      </w:r>
      <w:r w:rsidRPr="00355EF8">
        <w:rPr>
          <w:b/>
          <w:bCs/>
          <w:lang w:val="en-AU"/>
        </w:rPr>
        <w:t>virtual</w:t>
      </w:r>
      <w:r>
        <w:rPr>
          <w:lang w:val="en-AU"/>
        </w:rPr>
        <w:t xml:space="preserve"> or </w:t>
      </w:r>
      <w:r w:rsidRPr="00355EF8">
        <w:rPr>
          <w:b/>
          <w:bCs/>
          <w:lang w:val="en-AU"/>
        </w:rPr>
        <w:t>abstract</w:t>
      </w:r>
      <w:r>
        <w:rPr>
          <w:lang w:val="en-AU"/>
        </w:rPr>
        <w:t xml:space="preserve"> in the base class and </w:t>
      </w:r>
      <w:r w:rsidRPr="00355EF8">
        <w:rPr>
          <w:b/>
          <w:bCs/>
          <w:lang w:val="en-AU"/>
        </w:rPr>
        <w:t>override</w:t>
      </w:r>
      <w:r>
        <w:rPr>
          <w:lang w:val="en-AU"/>
        </w:rPr>
        <w:t xml:space="preserve"> in the sub-class.</w:t>
      </w:r>
    </w:p>
    <w:p w14:paraId="7F437779" w14:textId="77777777" w:rsidR="006E6E0F" w:rsidRDefault="006E6E0F" w:rsidP="006E6E0F">
      <w:pPr>
        <w:pStyle w:val="Body"/>
        <w:rPr>
          <w:lang w:val="en-AU"/>
        </w:rPr>
      </w:pPr>
      <w:r w:rsidRPr="00267B15">
        <w:rPr>
          <w:b/>
          <w:bCs/>
          <w:u w:val="single"/>
          <w:lang w:val="en-AU"/>
        </w:rPr>
        <w:t>Overloading</w:t>
      </w:r>
      <w:r>
        <w:rPr>
          <w:lang w:val="en-AU"/>
        </w:rPr>
        <w:t xml:space="preserve"> – multiple methods with the same name and different signatures in the same class. Does not require any special keywor</w:t>
      </w:r>
      <w:r w:rsidR="00872AD9">
        <w:rPr>
          <w:lang w:val="en-AU"/>
        </w:rPr>
        <w:t>d</w:t>
      </w:r>
      <w:r>
        <w:rPr>
          <w:lang w:val="en-AU"/>
        </w:rPr>
        <w:t>s, calculated automatically by the compiler.</w:t>
      </w:r>
    </w:p>
    <w:p w14:paraId="5A4B60E8" w14:textId="77777777" w:rsidR="003443C3" w:rsidRDefault="003443C3" w:rsidP="006E6E0F">
      <w:pPr>
        <w:pStyle w:val="Body"/>
        <w:rPr>
          <w:lang w:val="en-AU"/>
        </w:rPr>
      </w:pPr>
      <w:r w:rsidRPr="003443C3">
        <w:rPr>
          <w:b/>
          <w:bCs/>
          <w:u w:val="single"/>
          <w:lang w:val="en-AU"/>
        </w:rPr>
        <w:t>Finalize</w:t>
      </w:r>
      <w:r>
        <w:rPr>
          <w:lang w:val="en-AU"/>
        </w:rPr>
        <w:t xml:space="preserve"> – the destructor of the class. Will be called automatically by the garbage collector when the object is freed. Can’t be called explicitly in the code.</w:t>
      </w:r>
    </w:p>
    <w:p w14:paraId="18D1792D" w14:textId="77777777" w:rsidR="006E6E0F" w:rsidRDefault="006E6E0F" w:rsidP="006E6E0F">
      <w:pPr>
        <w:pStyle w:val="Heading4"/>
        <w:tabs>
          <w:tab w:val="num" w:pos="1588"/>
        </w:tabs>
      </w:pPr>
      <w:r>
        <w:t>Access Level:</w:t>
      </w:r>
    </w:p>
    <w:p w14:paraId="37228578" w14:textId="77777777" w:rsidR="006E6E0F" w:rsidRDefault="006E6E0F" w:rsidP="006E6E0F">
      <w:pPr>
        <w:pStyle w:val="Body"/>
        <w:rPr>
          <w:lang w:val="en-AU"/>
        </w:rPr>
      </w:pPr>
      <w:r>
        <w:rPr>
          <w:lang w:val="en-AU"/>
        </w:rPr>
        <w:t xml:space="preserve">All the members and methods are defined as </w:t>
      </w:r>
      <w:r w:rsidRPr="00F94B2A">
        <w:rPr>
          <w:b/>
          <w:bCs/>
          <w:u w:val="single"/>
          <w:lang w:val="en-AU"/>
        </w:rPr>
        <w:t>private by default</w:t>
      </w:r>
      <w:r>
        <w:rPr>
          <w:lang w:val="en-AU"/>
        </w:rPr>
        <w:t>.</w:t>
      </w:r>
    </w:p>
    <w:p w14:paraId="4267296E" w14:textId="77777777" w:rsidR="006E6E0F" w:rsidRDefault="006E6E0F" w:rsidP="006E6E0F">
      <w:pPr>
        <w:pStyle w:val="Body"/>
        <w:rPr>
          <w:lang w:val="en-AU"/>
        </w:rPr>
      </w:pPr>
      <w:r>
        <w:rPr>
          <w:lang w:val="en-AU"/>
        </w:rPr>
        <w:t>Also supports:</w:t>
      </w:r>
    </w:p>
    <w:p w14:paraId="0AAD3CD4" w14:textId="77777777" w:rsidR="006E6E0F" w:rsidRDefault="006E6E0F" w:rsidP="007D3B01">
      <w:pPr>
        <w:pStyle w:val="Code"/>
        <w:numPr>
          <w:ilvl w:val="0"/>
          <w:numId w:val="27"/>
        </w:numPr>
      </w:pPr>
      <w:r>
        <w:t>public</w:t>
      </w:r>
    </w:p>
    <w:p w14:paraId="330338A7" w14:textId="77777777" w:rsidR="006E6E0F" w:rsidRDefault="006E6E0F" w:rsidP="007D3B01">
      <w:pPr>
        <w:pStyle w:val="Code"/>
        <w:numPr>
          <w:ilvl w:val="0"/>
          <w:numId w:val="27"/>
        </w:numPr>
      </w:pPr>
      <w:r>
        <w:t>protected</w:t>
      </w:r>
    </w:p>
    <w:p w14:paraId="1DA13BE2" w14:textId="77777777" w:rsidR="006E6E0F" w:rsidRDefault="006E6E0F" w:rsidP="007D3B01">
      <w:pPr>
        <w:pStyle w:val="Code"/>
        <w:numPr>
          <w:ilvl w:val="0"/>
          <w:numId w:val="27"/>
        </w:numPr>
      </w:pPr>
      <w:r>
        <w:t>internal</w:t>
      </w:r>
      <w:r w:rsidR="00872AD9">
        <w:t xml:space="preserve"> – in the same Assembly (compilation unit) only</w:t>
      </w:r>
    </w:p>
    <w:p w14:paraId="4D82FF14" w14:textId="77777777" w:rsidR="006E6E0F" w:rsidRDefault="006E6E0F" w:rsidP="007D3B01">
      <w:pPr>
        <w:pStyle w:val="Code"/>
        <w:numPr>
          <w:ilvl w:val="0"/>
          <w:numId w:val="27"/>
        </w:numPr>
      </w:pPr>
      <w:r>
        <w:t xml:space="preserve">protected internal </w:t>
      </w:r>
    </w:p>
    <w:p w14:paraId="35808206" w14:textId="77777777" w:rsidR="006E6E0F" w:rsidRPr="00F94B2A" w:rsidRDefault="006E6E0F" w:rsidP="006E6E0F">
      <w:pPr>
        <w:pStyle w:val="Body"/>
        <w:rPr>
          <w:lang w:val="en-AU"/>
        </w:rPr>
      </w:pPr>
    </w:p>
    <w:p w14:paraId="58B9402E" w14:textId="7241DE00" w:rsidR="007D2024" w:rsidRDefault="007D2024" w:rsidP="006E6E0F">
      <w:pPr>
        <w:pStyle w:val="Heading4"/>
      </w:pPr>
      <w:r>
        <w:t>Polymorphism</w:t>
      </w:r>
    </w:p>
    <w:p w14:paraId="63EEA0CE" w14:textId="72F293CC" w:rsidR="007D2024" w:rsidRDefault="007D2024" w:rsidP="007D2024">
      <w:pPr>
        <w:ind w:left="698" w:firstLine="720"/>
      </w:pPr>
      <w:r>
        <w:t>In order to create polymorphism in C#:</w:t>
      </w:r>
    </w:p>
    <w:p w14:paraId="5F1CE3CE" w14:textId="725C48D9" w:rsidR="007D2024" w:rsidRDefault="007D2024" w:rsidP="007D2024">
      <w:pPr>
        <w:ind w:left="698" w:firstLine="720"/>
      </w:pPr>
    </w:p>
    <w:p w14:paraId="5963A611" w14:textId="475F5203" w:rsidR="007D2024" w:rsidRDefault="007D2024" w:rsidP="007D2024">
      <w:pPr>
        <w:pStyle w:val="ListParagraph"/>
        <w:numPr>
          <w:ilvl w:val="3"/>
          <w:numId w:val="1"/>
        </w:numPr>
      </w:pPr>
      <w:r>
        <w:t>Base class needs to define all its polymorphic methods as ‘virtual’:</w:t>
      </w:r>
      <w:r>
        <w:br/>
      </w:r>
      <w:r w:rsidRPr="007D2024">
        <w:rPr>
          <w:rStyle w:val="CodeChar"/>
        </w:rPr>
        <w:t>public class BaseClass {</w:t>
      </w:r>
      <w:r w:rsidRPr="007D2024">
        <w:rPr>
          <w:rStyle w:val="CodeChar"/>
        </w:rPr>
        <w:br/>
        <w:t xml:space="preserve">   public </w:t>
      </w:r>
      <w:r w:rsidRPr="007D2024">
        <w:rPr>
          <w:rStyle w:val="CodeChar"/>
          <w:b/>
          <w:bCs/>
          <w:color w:val="0000CC"/>
        </w:rPr>
        <w:t>virtual</w:t>
      </w:r>
      <w:r w:rsidRPr="007D2024">
        <w:rPr>
          <w:rStyle w:val="CodeChar"/>
          <w:color w:val="0000CC"/>
        </w:rPr>
        <w:t xml:space="preserve"> </w:t>
      </w:r>
      <w:r w:rsidRPr="007D2024">
        <w:rPr>
          <w:rStyle w:val="CodeChar"/>
        </w:rPr>
        <w:t>void VirtualFuncName(){…}</w:t>
      </w:r>
      <w:r w:rsidRPr="007D2024">
        <w:rPr>
          <w:rStyle w:val="CodeChar"/>
        </w:rPr>
        <w:br/>
        <w:t>}</w:t>
      </w:r>
      <w:r w:rsidR="009C5DF9">
        <w:rPr>
          <w:rStyle w:val="CodeChar"/>
        </w:rPr>
        <w:br/>
      </w:r>
      <w:r w:rsidR="009C5DF9" w:rsidRPr="009C5DF9">
        <w:rPr>
          <w:rStyle w:val="BodyChar"/>
          <w:rFonts w:eastAsia="SimSun"/>
        </w:rPr>
        <w:t xml:space="preserve">The </w:t>
      </w:r>
      <w:r w:rsidR="009C5DF9">
        <w:rPr>
          <w:rStyle w:val="BodyChar"/>
          <w:rFonts w:eastAsia="SimSun"/>
          <w:lang w:val="en-AU"/>
        </w:rPr>
        <w:t xml:space="preserve">‘virtual’ keyword tells the compiler to add this method to the class’s virtual table. This means that whenever a derived class override this method, it will update the pointer for every </w:t>
      </w:r>
      <w:r w:rsidR="008D2C9A">
        <w:rPr>
          <w:rStyle w:val="BodyChar"/>
          <w:rFonts w:eastAsia="SimSun"/>
          <w:lang w:val="en-AU"/>
        </w:rPr>
        <w:t>object from the derived class.</w:t>
      </w:r>
    </w:p>
    <w:p w14:paraId="250DE7C2" w14:textId="47FAFD87" w:rsidR="007D2024" w:rsidRPr="0024298A" w:rsidRDefault="007D2024" w:rsidP="007D2024">
      <w:pPr>
        <w:pStyle w:val="ListParagraph"/>
        <w:numPr>
          <w:ilvl w:val="3"/>
          <w:numId w:val="1"/>
        </w:numPr>
        <w:rPr>
          <w:rStyle w:val="BodyChar"/>
          <w:rFonts w:eastAsia="SimSun"/>
          <w:kern w:val="0"/>
          <w:sz w:val="22"/>
          <w:lang w:val="en-US"/>
        </w:rPr>
      </w:pPr>
      <w:r>
        <w:t>Derived class needs to define all its polymorphic methods as ‘override’ to mark them as overriding the base class’s virtual methods:</w:t>
      </w:r>
      <w:r>
        <w:br/>
      </w:r>
      <w:r w:rsidRPr="007D2024">
        <w:rPr>
          <w:rStyle w:val="CodeChar"/>
        </w:rPr>
        <w:t>public class DerivedClass : BaseClass {</w:t>
      </w:r>
      <w:r w:rsidRPr="007D2024">
        <w:rPr>
          <w:rStyle w:val="CodeChar"/>
        </w:rPr>
        <w:br/>
        <w:t xml:space="preserve">   public </w:t>
      </w:r>
      <w:r w:rsidRPr="007D2024">
        <w:rPr>
          <w:rStyle w:val="CodeChar"/>
          <w:b/>
          <w:bCs/>
          <w:color w:val="0000CC"/>
        </w:rPr>
        <w:t>override</w:t>
      </w:r>
      <w:r w:rsidRPr="007D2024">
        <w:rPr>
          <w:rStyle w:val="CodeChar"/>
          <w:color w:val="0000CC"/>
        </w:rPr>
        <w:t xml:space="preserve"> </w:t>
      </w:r>
      <w:r w:rsidRPr="007D2024">
        <w:rPr>
          <w:rStyle w:val="CodeChar"/>
        </w:rPr>
        <w:t>void VirtualFuncName(){…}</w:t>
      </w:r>
      <w:r w:rsidRPr="007D2024">
        <w:rPr>
          <w:rStyle w:val="CodeChar"/>
        </w:rPr>
        <w:br/>
        <w:t>}</w:t>
      </w:r>
      <w:r w:rsidR="009C5DF9">
        <w:rPr>
          <w:rStyle w:val="CodeChar"/>
        </w:rPr>
        <w:br/>
      </w:r>
      <w:r w:rsidR="009C5DF9" w:rsidRPr="009C5DF9">
        <w:rPr>
          <w:rStyle w:val="BodyChar"/>
          <w:rFonts w:eastAsia="SimSun"/>
        </w:rPr>
        <w:t>Note:</w:t>
      </w:r>
      <w:r w:rsidR="009C5DF9">
        <w:rPr>
          <w:rStyle w:val="BodyChar"/>
          <w:rFonts w:eastAsia="SimSun"/>
          <w:lang w:val="en-AU"/>
        </w:rPr>
        <w:t xml:space="preserve"> the ‘override’ actually tells the compiler to update the method pointer in the virtual table to point to this method instead. So whenever we initialise a new DerivedClass, it will update this method pointer.</w:t>
      </w:r>
      <w:r w:rsidR="009C5DF9">
        <w:rPr>
          <w:rStyle w:val="BodyChar"/>
          <w:rFonts w:eastAsia="SimSun"/>
          <w:lang w:val="en-AU"/>
        </w:rPr>
        <w:br/>
        <w:t>If we wouldn’t have included the ‘override’ keyword - the pointer would not have been updated. So when we call the method with a BaseClass object, it would have still pointed to the parent’s virtual method.</w:t>
      </w:r>
    </w:p>
    <w:p w14:paraId="015EBD89" w14:textId="0DA23CBD" w:rsidR="0024298A" w:rsidRDefault="0024298A" w:rsidP="0024298A">
      <w:pPr>
        <w:pStyle w:val="Body"/>
        <w:rPr>
          <w:lang w:val="en-AU"/>
        </w:rPr>
      </w:pPr>
      <w:r>
        <w:rPr>
          <w:lang w:val="en-AU"/>
        </w:rPr>
        <w:t>Notes:</w:t>
      </w:r>
    </w:p>
    <w:p w14:paraId="2400D163" w14:textId="44691CA0" w:rsidR="0024298A" w:rsidRPr="0024298A" w:rsidRDefault="002A2C54" w:rsidP="0024298A">
      <w:pPr>
        <w:pStyle w:val="Body"/>
        <w:numPr>
          <w:ilvl w:val="0"/>
          <w:numId w:val="27"/>
        </w:numPr>
        <w:rPr>
          <w:lang w:val="en-AU"/>
        </w:rPr>
      </w:pPr>
      <w:hyperlink r:id="rId13" w:history="1">
        <w:r w:rsidR="0024298A" w:rsidRPr="008B7351">
          <w:rPr>
            <w:rStyle w:val="Hyperlink"/>
            <w:lang w:val="en-AU"/>
          </w:rPr>
          <w:t>https://docs.microsoft.com/en-us/dotnet/csharp/language-reference/keywords/virtual</w:t>
        </w:r>
      </w:hyperlink>
      <w:r w:rsidR="0024298A">
        <w:rPr>
          <w:lang w:val="en-AU"/>
        </w:rPr>
        <w:t xml:space="preserve"> </w:t>
      </w:r>
    </w:p>
    <w:p w14:paraId="02DD0814" w14:textId="79DC7293" w:rsidR="0024298A" w:rsidRPr="0024298A" w:rsidRDefault="0024298A" w:rsidP="0024298A">
      <w:pPr>
        <w:pStyle w:val="Body"/>
        <w:numPr>
          <w:ilvl w:val="0"/>
          <w:numId w:val="27"/>
        </w:numPr>
        <w:rPr>
          <w:lang w:val="en-AU"/>
        </w:rPr>
      </w:pPr>
      <w:r>
        <w:t>By default, methods are non-virtual. You cannot override a non-virtual method.</w:t>
      </w:r>
    </w:p>
    <w:p w14:paraId="19245E93" w14:textId="32A3EB38" w:rsidR="0024298A" w:rsidRPr="0024298A" w:rsidRDefault="0024298A" w:rsidP="0024298A">
      <w:pPr>
        <w:pStyle w:val="Body"/>
        <w:numPr>
          <w:ilvl w:val="0"/>
          <w:numId w:val="27"/>
        </w:numPr>
        <w:rPr>
          <w:lang w:val="en-AU"/>
        </w:rPr>
      </w:pPr>
      <w:r>
        <w:t xml:space="preserve">You cannot use the </w:t>
      </w:r>
      <w:r>
        <w:rPr>
          <w:rStyle w:val="HTMLCode"/>
        </w:rPr>
        <w:t>virtual</w:t>
      </w:r>
      <w:r>
        <w:t xml:space="preserve"> modifier with the </w:t>
      </w:r>
      <w:r>
        <w:rPr>
          <w:rStyle w:val="HTMLCode"/>
        </w:rPr>
        <w:t>static</w:t>
      </w:r>
      <w:r>
        <w:t xml:space="preserve">, </w:t>
      </w:r>
      <w:r>
        <w:rPr>
          <w:rStyle w:val="HTMLCode"/>
        </w:rPr>
        <w:t>abstract</w:t>
      </w:r>
      <w:r>
        <w:t xml:space="preserve">, </w:t>
      </w:r>
      <w:r>
        <w:rPr>
          <w:rStyle w:val="HTMLCode"/>
        </w:rPr>
        <w:t>private</w:t>
      </w:r>
      <w:r>
        <w:t xml:space="preserve">, or </w:t>
      </w:r>
      <w:r>
        <w:rPr>
          <w:rStyle w:val="HTMLCode"/>
        </w:rPr>
        <w:t>override</w:t>
      </w:r>
      <w:r>
        <w:t xml:space="preserve"> modifiers.</w:t>
      </w:r>
    </w:p>
    <w:p w14:paraId="494C1D49" w14:textId="77777777" w:rsidR="0024298A" w:rsidRPr="0024298A" w:rsidRDefault="0024298A" w:rsidP="0024298A">
      <w:pPr>
        <w:pStyle w:val="Code"/>
        <w:numPr>
          <w:ilvl w:val="0"/>
          <w:numId w:val="27"/>
        </w:numPr>
      </w:pPr>
      <w:r w:rsidRPr="0024298A">
        <w:rPr>
          <w:rStyle w:val="BodyChar"/>
          <w:rFonts w:eastAsiaTheme="minorHAnsi"/>
          <w:color w:val="auto"/>
        </w:rPr>
        <w:t>You can use the virtual modifier to define a virtual property:</w:t>
      </w:r>
      <w:r>
        <w:br/>
        <w:t>…</w:t>
      </w:r>
      <w:r>
        <w:br/>
      </w:r>
      <w:r w:rsidRPr="0024298A">
        <w:t xml:space="preserve">public </w:t>
      </w:r>
      <w:r w:rsidRPr="00017719">
        <w:rPr>
          <w:b/>
          <w:bCs/>
          <w:color w:val="0000CC"/>
        </w:rPr>
        <w:t>virtual</w:t>
      </w:r>
      <w:r w:rsidRPr="00017719">
        <w:rPr>
          <w:color w:val="0000CC"/>
        </w:rPr>
        <w:t xml:space="preserve"> </w:t>
      </w:r>
      <w:r w:rsidRPr="0024298A">
        <w:t>int Number</w:t>
      </w:r>
    </w:p>
    <w:p w14:paraId="080C57B5" w14:textId="77777777" w:rsidR="0024298A" w:rsidRPr="0024298A" w:rsidRDefault="0024298A" w:rsidP="0024298A">
      <w:pPr>
        <w:pStyle w:val="Code"/>
        <w:ind w:left="1531"/>
        <w:rPr>
          <w:lang w:eastAsia="en-AU"/>
        </w:rPr>
      </w:pPr>
      <w:r w:rsidRPr="0024298A">
        <w:rPr>
          <w:lang w:eastAsia="en-AU"/>
        </w:rPr>
        <w:t xml:space="preserve">    {</w:t>
      </w:r>
    </w:p>
    <w:p w14:paraId="5C8D7A97" w14:textId="77777777" w:rsidR="0024298A" w:rsidRPr="0024298A" w:rsidRDefault="0024298A" w:rsidP="0024298A">
      <w:pPr>
        <w:pStyle w:val="Code"/>
        <w:ind w:left="1531"/>
        <w:rPr>
          <w:lang w:eastAsia="en-AU"/>
        </w:rPr>
      </w:pPr>
      <w:r w:rsidRPr="0024298A">
        <w:rPr>
          <w:lang w:eastAsia="en-AU"/>
        </w:rPr>
        <w:t xml:space="preserve">        get { return _num; }</w:t>
      </w:r>
    </w:p>
    <w:p w14:paraId="3AA4E9C4" w14:textId="77777777" w:rsidR="0024298A" w:rsidRPr="0024298A" w:rsidRDefault="0024298A" w:rsidP="0024298A">
      <w:pPr>
        <w:pStyle w:val="Code"/>
        <w:ind w:left="1531"/>
        <w:rPr>
          <w:lang w:eastAsia="en-AU"/>
        </w:rPr>
      </w:pPr>
      <w:r w:rsidRPr="0024298A">
        <w:rPr>
          <w:lang w:eastAsia="en-AU"/>
        </w:rPr>
        <w:t xml:space="preserve">        set { _num = value; }</w:t>
      </w:r>
    </w:p>
    <w:p w14:paraId="63A8E828" w14:textId="77777777" w:rsidR="0024298A" w:rsidRPr="0024298A" w:rsidRDefault="0024298A" w:rsidP="0024298A">
      <w:pPr>
        <w:pStyle w:val="Code"/>
        <w:ind w:left="1531"/>
        <w:rPr>
          <w:lang w:eastAsia="en-AU"/>
        </w:rPr>
      </w:pPr>
      <w:r w:rsidRPr="0024298A">
        <w:rPr>
          <w:lang w:eastAsia="en-AU"/>
        </w:rPr>
        <w:t xml:space="preserve">    }</w:t>
      </w:r>
    </w:p>
    <w:p w14:paraId="55838A60" w14:textId="61DF2C35" w:rsidR="0024298A" w:rsidRPr="0024298A" w:rsidRDefault="0024298A" w:rsidP="0024298A">
      <w:pPr>
        <w:pStyle w:val="Body"/>
        <w:numPr>
          <w:ilvl w:val="0"/>
          <w:numId w:val="27"/>
        </w:numPr>
        <w:rPr>
          <w:lang w:val="en-AU"/>
        </w:rPr>
      </w:pPr>
    </w:p>
    <w:p w14:paraId="15A18C1B" w14:textId="77777777" w:rsidR="0024298A" w:rsidRPr="0024298A" w:rsidRDefault="0024298A" w:rsidP="0024298A">
      <w:pPr>
        <w:pStyle w:val="Body"/>
      </w:pPr>
    </w:p>
    <w:p w14:paraId="4AD2F3DE" w14:textId="77777777" w:rsidR="007D2024" w:rsidRPr="007D2024" w:rsidRDefault="007D2024" w:rsidP="007D2024">
      <w:pPr>
        <w:pStyle w:val="ListParagraph"/>
        <w:ind w:left="2880"/>
      </w:pPr>
    </w:p>
    <w:p w14:paraId="1E08FF44" w14:textId="47DBDCFA" w:rsidR="006E6E0F" w:rsidRDefault="006E6E0F" w:rsidP="006E6E0F">
      <w:pPr>
        <w:pStyle w:val="Heading4"/>
        <w:rPr>
          <w:lang w:val="en-AU"/>
        </w:rPr>
      </w:pPr>
      <w:r w:rsidRPr="00A90FE3">
        <w:t>Abstract</w:t>
      </w:r>
      <w:r>
        <w:rPr>
          <w:lang w:val="en-AU"/>
        </w:rPr>
        <w:t xml:space="preserve"> Classes</w:t>
      </w:r>
    </w:p>
    <w:p w14:paraId="5A359A6F" w14:textId="77777777" w:rsidR="006E6E0F" w:rsidRDefault="006E6E0F" w:rsidP="006E6E0F">
      <w:pPr>
        <w:pStyle w:val="Body"/>
        <w:rPr>
          <w:lang w:val="en-AU"/>
        </w:rPr>
      </w:pPr>
      <w:r>
        <w:rPr>
          <w:lang w:val="en-AU"/>
        </w:rPr>
        <w:t xml:space="preserve">Classes that are the </w:t>
      </w:r>
      <w:r w:rsidRPr="00553852">
        <w:rPr>
          <w:b/>
          <w:bCs/>
          <w:lang w:val="en-AU"/>
        </w:rPr>
        <w:t>basis for inheritance</w:t>
      </w:r>
      <w:r>
        <w:rPr>
          <w:lang w:val="en-AU"/>
        </w:rPr>
        <w:t xml:space="preserve"> but will never be used directly to create objects. Can </w:t>
      </w:r>
      <w:r w:rsidRPr="00553852">
        <w:rPr>
          <w:b/>
          <w:bCs/>
          <w:lang w:val="en-AU"/>
        </w:rPr>
        <w:t>contain both concrete and abstract functions</w:t>
      </w:r>
      <w:r>
        <w:rPr>
          <w:lang w:val="en-AU"/>
        </w:rPr>
        <w:t xml:space="preserve"> and member variables.</w:t>
      </w:r>
    </w:p>
    <w:p w14:paraId="55728025" w14:textId="77777777" w:rsidR="006E6E0F" w:rsidRDefault="006E6E0F" w:rsidP="006E6E0F">
      <w:pPr>
        <w:pStyle w:val="Body"/>
        <w:rPr>
          <w:lang w:val="en-AU"/>
        </w:rPr>
      </w:pPr>
      <w:r>
        <w:rPr>
          <w:lang w:val="en-AU"/>
        </w:rPr>
        <w:t>If I have a default implementation that’s relevant to all the sub-classes, it makes sense to use abstract class. If I only want to define a ‘contract’ that all sub-classes need to support, I will use an interface.</w:t>
      </w:r>
    </w:p>
    <w:p w14:paraId="24AAF3E5" w14:textId="77777777" w:rsidR="006E6E0F" w:rsidRDefault="006E6E0F" w:rsidP="006E6E0F">
      <w:pPr>
        <w:pStyle w:val="Body"/>
        <w:rPr>
          <w:lang w:val="en-AU"/>
        </w:rPr>
      </w:pPr>
      <w:r>
        <w:rPr>
          <w:lang w:val="en-AU"/>
        </w:rPr>
        <w:t>Differences from interface:</w:t>
      </w:r>
    </w:p>
    <w:p w14:paraId="4D5B539C" w14:textId="77777777" w:rsidR="006E6E0F" w:rsidRDefault="006E6E0F" w:rsidP="007D3B01">
      <w:pPr>
        <w:pStyle w:val="Body"/>
        <w:numPr>
          <w:ilvl w:val="0"/>
          <w:numId w:val="27"/>
        </w:numPr>
        <w:rPr>
          <w:lang w:val="en-AU"/>
        </w:rPr>
      </w:pPr>
      <w:r>
        <w:rPr>
          <w:lang w:val="en-AU"/>
        </w:rPr>
        <w:t>Can contain members and implementation</w:t>
      </w:r>
    </w:p>
    <w:p w14:paraId="43A36316" w14:textId="77777777" w:rsidR="006E6E0F" w:rsidRDefault="006E6E0F" w:rsidP="007D3B01">
      <w:pPr>
        <w:pStyle w:val="Body"/>
        <w:numPr>
          <w:ilvl w:val="0"/>
          <w:numId w:val="27"/>
        </w:numPr>
        <w:rPr>
          <w:lang w:val="en-AU"/>
        </w:rPr>
      </w:pPr>
      <w:r>
        <w:rPr>
          <w:lang w:val="en-AU"/>
        </w:rPr>
        <w:t xml:space="preserve">Sub-classes can inherit from only </w:t>
      </w:r>
      <w:r w:rsidRPr="00553852">
        <w:rPr>
          <w:b/>
          <w:bCs/>
          <w:lang w:val="en-AU"/>
        </w:rPr>
        <w:t>one abstract class</w:t>
      </w:r>
    </w:p>
    <w:p w14:paraId="6E1D0D8B" w14:textId="77777777" w:rsidR="006E6E0F" w:rsidRDefault="006E6E0F" w:rsidP="007D3B01">
      <w:pPr>
        <w:pStyle w:val="Body"/>
        <w:numPr>
          <w:ilvl w:val="0"/>
          <w:numId w:val="27"/>
        </w:numPr>
        <w:rPr>
          <w:lang w:val="en-AU"/>
        </w:rPr>
      </w:pPr>
      <w:r w:rsidRPr="00F344AD">
        <w:rPr>
          <w:noProof/>
          <w:lang w:val="en-AU"/>
        </w:rPr>
        <mc:AlternateContent>
          <mc:Choice Requires="wps">
            <w:drawing>
              <wp:anchor distT="45720" distB="45720" distL="114300" distR="114300" simplePos="0" relativeHeight="251659264" behindDoc="0" locked="0" layoutInCell="1" allowOverlap="1" wp14:anchorId="54972D77" wp14:editId="46B81807">
                <wp:simplePos x="0" y="0"/>
                <wp:positionH relativeFrom="column">
                  <wp:posOffset>1189990</wp:posOffset>
                </wp:positionH>
                <wp:positionV relativeFrom="paragraph">
                  <wp:posOffset>299085</wp:posOffset>
                </wp:positionV>
                <wp:extent cx="4269740" cy="1404620"/>
                <wp:effectExtent l="0" t="0" r="1651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9740" cy="1404620"/>
                        </a:xfrm>
                        <a:prstGeom prst="rect">
                          <a:avLst/>
                        </a:prstGeom>
                        <a:solidFill>
                          <a:srgbClr val="FFFFFF"/>
                        </a:solidFill>
                        <a:ln w="9525">
                          <a:solidFill>
                            <a:srgbClr val="000000"/>
                          </a:solidFill>
                          <a:miter lim="800000"/>
                          <a:headEnd/>
                          <a:tailEnd/>
                        </a:ln>
                      </wps:spPr>
                      <wps:txbx>
                        <w:txbxContent>
                          <w:p w14:paraId="72F30BA4" w14:textId="77777777" w:rsidR="009E4009" w:rsidRPr="00F344AD" w:rsidRDefault="009E4009" w:rsidP="006E6E0F">
                            <w:pPr>
                              <w:pStyle w:val="Body"/>
                              <w:ind w:left="0"/>
                              <w:rPr>
                                <w:lang w:val="en-AU"/>
                              </w:rPr>
                            </w:pPr>
                            <w:r>
                              <w:rPr>
                                <w:lang w:val="en-AU"/>
                              </w:rPr>
                              <w:t xml:space="preserve">Note: Polymorphism works in abstract classes exactly like it would in interfaces and every </w:t>
                            </w:r>
                            <w:r w:rsidRPr="00553852">
                              <w:rPr>
                                <w:b/>
                                <w:bCs/>
                                <w:lang w:val="en-AU"/>
                              </w:rPr>
                              <w:t>abstract function is also a virtual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972D77" id="_x0000_t202" coordsize="21600,21600" o:spt="202" path="m,l,21600r21600,l21600,xe">
                <v:stroke joinstyle="miter"/>
                <v:path gradientshapeok="t" o:connecttype="rect"/>
              </v:shapetype>
              <v:shape id="Text Box 2" o:spid="_x0000_s1026" type="#_x0000_t202" style="position:absolute;left:0;text-align:left;margin-left:93.7pt;margin-top:23.55pt;width:336.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">
                <v:textbox style="mso-fit-shape-to-text:t">
                  <w:txbxContent>
                    <w:p w14:paraId="72F30BA4" w14:textId="77777777" w:rsidR="009E4009" w:rsidRPr="00F344AD" w:rsidRDefault="009E4009" w:rsidP="006E6E0F">
                      <w:pPr>
                        <w:pStyle w:val="Body"/>
                        <w:ind w:left="0"/>
                        <w:rPr>
                          <w:lang w:val="en-AU"/>
                        </w:rPr>
                      </w:pPr>
                      <w:r>
                        <w:rPr>
                          <w:lang w:val="en-AU"/>
                        </w:rPr>
                        <w:t xml:space="preserve">Note: Polymorphism works in abstract classes exactly like it would in interfaces and every </w:t>
                      </w:r>
                      <w:r w:rsidRPr="00553852">
                        <w:rPr>
                          <w:b/>
                          <w:bCs/>
                          <w:lang w:val="en-AU"/>
                        </w:rPr>
                        <w:t>abstract function is also a virtual function!</w:t>
                      </w:r>
                    </w:p>
                  </w:txbxContent>
                </v:textbox>
                <w10:wrap type="square"/>
              </v:shape>
            </w:pict>
          </mc:Fallback>
        </mc:AlternateContent>
      </w:r>
      <w:r>
        <w:rPr>
          <w:lang w:val="en-AU"/>
        </w:rPr>
        <w:t>Can’t be initialised.</w:t>
      </w:r>
    </w:p>
    <w:p w14:paraId="6B9D836E" w14:textId="77777777" w:rsidR="006E6E0F" w:rsidRDefault="006E6E0F" w:rsidP="006E6E0F">
      <w:pPr>
        <w:pStyle w:val="Body"/>
        <w:rPr>
          <w:lang w:val="en-AU"/>
        </w:rPr>
      </w:pPr>
    </w:p>
    <w:p w14:paraId="14C80F92" w14:textId="77777777" w:rsidR="006E6E0F" w:rsidRPr="00C429AA" w:rsidRDefault="006E6E0F" w:rsidP="006E6E0F">
      <w:pPr>
        <w:pStyle w:val="Code"/>
        <w:ind w:left="1891"/>
      </w:pPr>
      <w:r>
        <w:t xml:space="preserve">public </w:t>
      </w:r>
      <w:r w:rsidRPr="00A520FA">
        <w:rPr>
          <w:b/>
          <w:bCs/>
          <w:color w:val="0000CC"/>
        </w:rPr>
        <w:t>abstract</w:t>
      </w:r>
      <w:r>
        <w:t xml:space="preserve"> class Control</w:t>
      </w:r>
      <w:r>
        <w:br/>
        <w:t>{</w:t>
      </w:r>
      <w:r>
        <w:br/>
        <w:t>…</w:t>
      </w:r>
      <w:r>
        <w:br/>
        <w:t xml:space="preserve">// </w:t>
      </w:r>
      <w:r w:rsidR="00AA4926">
        <w:t xml:space="preserve">Abstract method - </w:t>
      </w:r>
      <w:r w:rsidR="00AA4926">
        <w:br/>
        <w:t xml:space="preserve">// </w:t>
      </w:r>
      <w:r>
        <w:t xml:space="preserve">just the signature </w:t>
      </w:r>
      <w:r w:rsidRPr="00AA4926">
        <w:rPr>
          <w:u w:val="single"/>
        </w:rPr>
        <w:t>without any implementation</w:t>
      </w:r>
      <w:r>
        <w:t>.</w:t>
      </w:r>
      <w:r>
        <w:br/>
        <w:t>// abstract functions must be overridden in the inheriting sub-classes.</w:t>
      </w:r>
      <w:r>
        <w:br/>
        <w:t xml:space="preserve">public </w:t>
      </w:r>
      <w:r w:rsidRPr="00A520FA">
        <w:rPr>
          <w:b/>
          <w:bCs/>
          <w:color w:val="0000CC"/>
        </w:rPr>
        <w:t>abstract</w:t>
      </w:r>
      <w:r w:rsidRPr="00A520FA">
        <w:rPr>
          <w:color w:val="0000CC"/>
        </w:rPr>
        <w:t xml:space="preserve"> </w:t>
      </w:r>
      <w:r>
        <w:t>void SomeFunction(int x);</w:t>
      </w:r>
      <w:r>
        <w:tab/>
      </w:r>
      <w:r>
        <w:br/>
        <w:t>}</w:t>
      </w:r>
    </w:p>
    <w:p w14:paraId="5A0A0A36" w14:textId="77777777" w:rsidR="006E6E0F" w:rsidRDefault="006E6E0F" w:rsidP="006E6E0F">
      <w:pPr>
        <w:pStyle w:val="Heading4"/>
        <w:rPr>
          <w:lang w:val="en-AU"/>
        </w:rPr>
      </w:pPr>
      <w:r w:rsidRPr="00A90FE3">
        <w:t>Interfaces</w:t>
      </w:r>
    </w:p>
    <w:p w14:paraId="4E369FF8" w14:textId="77777777" w:rsidR="006E6E0F" w:rsidRDefault="006E6E0F" w:rsidP="006E6E0F">
      <w:pPr>
        <w:pStyle w:val="Body"/>
        <w:rPr>
          <w:lang w:val="en-AU"/>
        </w:rPr>
      </w:pPr>
      <w:r>
        <w:rPr>
          <w:lang w:val="en-AU"/>
        </w:rPr>
        <w:t>Interface is a special type of class that defines a common interface.</w:t>
      </w:r>
      <w:r>
        <w:rPr>
          <w:lang w:val="en-AU"/>
        </w:rPr>
        <w:br/>
        <w:t>It differs from class definitions in the following ways:</w:t>
      </w:r>
    </w:p>
    <w:p w14:paraId="12DB8748" w14:textId="20E3A950" w:rsidR="00F65EAC" w:rsidRPr="00F65EAC" w:rsidRDefault="00F65EAC" w:rsidP="006E6E0F">
      <w:pPr>
        <w:pStyle w:val="Body"/>
        <w:numPr>
          <w:ilvl w:val="1"/>
          <w:numId w:val="20"/>
        </w:numPr>
        <w:rPr>
          <w:lang w:val="en-AU"/>
        </w:rPr>
      </w:pPr>
      <w:r>
        <w:t xml:space="preserve">Interfaces can contain </w:t>
      </w:r>
      <w:r w:rsidRPr="00F65EAC">
        <w:rPr>
          <w:b/>
          <w:bCs/>
        </w:rPr>
        <w:t>methods</w:t>
      </w:r>
      <w:r>
        <w:t xml:space="preserve">, </w:t>
      </w:r>
      <w:r w:rsidRPr="00F65EAC">
        <w:rPr>
          <w:b/>
          <w:bCs/>
        </w:rPr>
        <w:t>properties</w:t>
      </w:r>
      <w:r>
        <w:t xml:space="preserve">, </w:t>
      </w:r>
      <w:r w:rsidRPr="00F65EAC">
        <w:rPr>
          <w:b/>
          <w:bCs/>
        </w:rPr>
        <w:t>events</w:t>
      </w:r>
      <w:r>
        <w:t xml:space="preserve">, and </w:t>
      </w:r>
      <w:r w:rsidRPr="00F65EAC">
        <w:rPr>
          <w:b/>
          <w:bCs/>
        </w:rPr>
        <w:t>indexers</w:t>
      </w:r>
      <w:r>
        <w:t>. The interface itself does not provide implementations for the members that it declares. The interface merely specifies the members that shall be supplied by classes or structs that implement the interface.</w:t>
      </w:r>
    </w:p>
    <w:p w14:paraId="58E33827" w14:textId="0D809A34" w:rsidR="00F65EAC" w:rsidRPr="00F65EAC" w:rsidRDefault="00F65EAC" w:rsidP="006E6E0F">
      <w:pPr>
        <w:pStyle w:val="Body"/>
        <w:numPr>
          <w:ilvl w:val="1"/>
          <w:numId w:val="20"/>
        </w:numPr>
        <w:rPr>
          <w:lang w:val="en-AU"/>
        </w:rPr>
      </w:pPr>
      <w:r>
        <w:t xml:space="preserve">An interface </w:t>
      </w:r>
      <w:r w:rsidRPr="00F65EAC">
        <w:rPr>
          <w:b/>
          <w:bCs/>
        </w:rPr>
        <w:t>cannot contain</w:t>
      </w:r>
      <w:r>
        <w:t xml:space="preserve"> </w:t>
      </w:r>
      <w:r w:rsidRPr="00F65EAC">
        <w:rPr>
          <w:i/>
          <w:iCs/>
        </w:rPr>
        <w:t>constants, fields, operators, instance constructors, finalizers, or types</w:t>
      </w:r>
      <w:r>
        <w:t xml:space="preserve">, nor can an interface contain </w:t>
      </w:r>
      <w:r w:rsidRPr="00F65EAC">
        <w:rPr>
          <w:i/>
          <w:iCs/>
        </w:rPr>
        <w:t>static members</w:t>
      </w:r>
      <w:r>
        <w:t xml:space="preserve"> of any kind.</w:t>
      </w:r>
    </w:p>
    <w:p w14:paraId="20A3CB95" w14:textId="6A492349" w:rsidR="006E6E0F" w:rsidRDefault="006E6E0F" w:rsidP="006E6E0F">
      <w:pPr>
        <w:pStyle w:val="Body"/>
        <w:numPr>
          <w:ilvl w:val="1"/>
          <w:numId w:val="20"/>
        </w:numPr>
        <w:rPr>
          <w:lang w:val="en-AU"/>
        </w:rPr>
      </w:pPr>
      <w:r w:rsidRPr="0043508E">
        <w:rPr>
          <w:b/>
          <w:bCs/>
          <w:lang w:val="en-AU"/>
        </w:rPr>
        <w:t>All members are implicitly abstract</w:t>
      </w:r>
      <w:r>
        <w:rPr>
          <w:lang w:val="en-AU"/>
        </w:rPr>
        <w:t>; Don’t include the abstract keyword</w:t>
      </w:r>
    </w:p>
    <w:p w14:paraId="46C5C87A" w14:textId="77777777" w:rsidR="006E6E0F" w:rsidRDefault="006E6E0F" w:rsidP="006E6E0F">
      <w:pPr>
        <w:pStyle w:val="Body"/>
        <w:numPr>
          <w:ilvl w:val="1"/>
          <w:numId w:val="20"/>
        </w:numPr>
        <w:rPr>
          <w:lang w:val="en-AU"/>
        </w:rPr>
      </w:pPr>
      <w:r w:rsidRPr="0043508E">
        <w:rPr>
          <w:b/>
          <w:bCs/>
          <w:lang w:val="en-AU"/>
        </w:rPr>
        <w:t>All members are implicitly virtual</w:t>
      </w:r>
      <w:r>
        <w:rPr>
          <w:lang w:val="en-AU"/>
        </w:rPr>
        <w:t>; Don’t include the override keyword.</w:t>
      </w:r>
    </w:p>
    <w:p w14:paraId="2CA8D6C0" w14:textId="77777777" w:rsidR="006E6E0F" w:rsidRDefault="006E6E0F" w:rsidP="006E6E0F">
      <w:pPr>
        <w:pStyle w:val="Body"/>
        <w:numPr>
          <w:ilvl w:val="1"/>
          <w:numId w:val="20"/>
        </w:numPr>
        <w:rPr>
          <w:lang w:val="en-AU"/>
        </w:rPr>
      </w:pPr>
      <w:r w:rsidRPr="0043508E">
        <w:rPr>
          <w:b/>
          <w:bCs/>
          <w:lang w:val="en-AU"/>
        </w:rPr>
        <w:t>The class</w:t>
      </w:r>
      <w:r>
        <w:rPr>
          <w:lang w:val="en-AU"/>
        </w:rPr>
        <w:t xml:space="preserve"> itself as well as </w:t>
      </w:r>
      <w:r w:rsidRPr="0043508E">
        <w:rPr>
          <w:b/>
          <w:bCs/>
          <w:lang w:val="en-AU"/>
        </w:rPr>
        <w:t>all members are public</w:t>
      </w:r>
      <w:r>
        <w:rPr>
          <w:lang w:val="en-AU"/>
        </w:rPr>
        <w:t xml:space="preserve"> and can’t be changed; Don’t include the public keyword.</w:t>
      </w:r>
    </w:p>
    <w:p w14:paraId="644342D6" w14:textId="77777777" w:rsidR="006E6E0F" w:rsidRDefault="006E6E0F" w:rsidP="006E6E0F">
      <w:pPr>
        <w:pStyle w:val="Body"/>
        <w:numPr>
          <w:ilvl w:val="1"/>
          <w:numId w:val="20"/>
        </w:numPr>
        <w:rPr>
          <w:lang w:val="en-AU"/>
        </w:rPr>
      </w:pPr>
      <w:r>
        <w:rPr>
          <w:lang w:val="en-AU"/>
        </w:rPr>
        <w:t>Interfaces can inherit from other interfaces in order to expand them.</w:t>
      </w:r>
    </w:p>
    <w:p w14:paraId="036809B3" w14:textId="3618A39A" w:rsidR="006E6E0F" w:rsidRDefault="006E6E0F" w:rsidP="006E6E0F">
      <w:pPr>
        <w:pStyle w:val="Body"/>
        <w:numPr>
          <w:ilvl w:val="1"/>
          <w:numId w:val="20"/>
        </w:numPr>
        <w:rPr>
          <w:lang w:val="en-AU"/>
        </w:rPr>
      </w:pPr>
      <w:r>
        <w:rPr>
          <w:lang w:val="en-AU"/>
        </w:rPr>
        <w:lastRenderedPageBreak/>
        <w:t>Every class</w:t>
      </w:r>
      <w:r w:rsidR="00F65EAC">
        <w:rPr>
          <w:lang w:val="en-AU"/>
        </w:rPr>
        <w:t>/struct</w:t>
      </w:r>
      <w:r>
        <w:rPr>
          <w:lang w:val="en-AU"/>
        </w:rPr>
        <w:t xml:space="preserve"> can implement any number of interfaces but it can inherit from only one class.</w:t>
      </w:r>
    </w:p>
    <w:p w14:paraId="4948D877" w14:textId="67322C20" w:rsidR="006E6E0F" w:rsidRDefault="006E6E0F" w:rsidP="006E6E0F">
      <w:pPr>
        <w:pStyle w:val="Body"/>
        <w:numPr>
          <w:ilvl w:val="1"/>
          <w:numId w:val="20"/>
        </w:numPr>
        <w:rPr>
          <w:lang w:val="en-AU"/>
        </w:rPr>
      </w:pPr>
      <w:r>
        <w:rPr>
          <w:lang w:val="en-AU"/>
        </w:rPr>
        <w:t>A class that implement an interface, the implementation is sealed by default.</w:t>
      </w:r>
      <w:r>
        <w:rPr>
          <w:lang w:val="en-AU"/>
        </w:rPr>
        <w:br/>
        <w:t>If you want to implement it virtually, you have to put the keywords ‘abstract’ or ‘virtual’ to allow to virtually inherit from this class</w:t>
      </w:r>
    </w:p>
    <w:p w14:paraId="0AA52F2A" w14:textId="77777777" w:rsidR="006E6E0F" w:rsidRPr="00D64822" w:rsidRDefault="006E6E0F" w:rsidP="006E6E0F">
      <w:pPr>
        <w:pStyle w:val="Code"/>
        <w:ind w:left="1440"/>
      </w:pPr>
      <w:r w:rsidRPr="00D64822">
        <w:t>interface IEnumerator</w:t>
      </w:r>
    </w:p>
    <w:p w14:paraId="7E0F213E" w14:textId="6A5355DF" w:rsidR="006E6E0F" w:rsidRDefault="006E6E0F" w:rsidP="006E6E0F">
      <w:pPr>
        <w:pStyle w:val="Code"/>
        <w:ind w:left="1440"/>
      </w:pPr>
      <w:r w:rsidRPr="00D64822">
        <w:t>{</w:t>
      </w:r>
    </w:p>
    <w:p w14:paraId="377D2A70" w14:textId="77777777" w:rsidR="00552DAC" w:rsidRDefault="00552DAC" w:rsidP="006E6E0F">
      <w:pPr>
        <w:pStyle w:val="Code"/>
        <w:ind w:left="1440"/>
        <w:rPr>
          <w:color w:val="538135" w:themeColor="accent6" w:themeShade="BF"/>
        </w:rPr>
      </w:pPr>
      <w:r>
        <w:tab/>
      </w:r>
      <w:r w:rsidRPr="00552DAC">
        <w:rPr>
          <w:color w:val="538135" w:themeColor="accent6" w:themeShade="BF"/>
        </w:rPr>
        <w:t xml:space="preserve">// properties - </w:t>
      </w:r>
      <w:r>
        <w:rPr>
          <w:color w:val="538135" w:themeColor="accent6" w:themeShade="BF"/>
        </w:rPr>
        <w:t>define which methods have to be defined</w:t>
      </w:r>
    </w:p>
    <w:p w14:paraId="05280106" w14:textId="77777777" w:rsidR="00552DAC" w:rsidRDefault="00552DAC" w:rsidP="006E6E0F">
      <w:pPr>
        <w:pStyle w:val="Code"/>
        <w:ind w:left="1440"/>
        <w:rPr>
          <w:color w:val="538135" w:themeColor="accent6" w:themeShade="BF"/>
        </w:rPr>
      </w:pPr>
      <w:r>
        <w:rPr>
          <w:color w:val="538135" w:themeColor="accent6" w:themeShade="BF"/>
        </w:rPr>
        <w:tab/>
        <w:t>// in any implementing class/struct</w:t>
      </w:r>
    </w:p>
    <w:p w14:paraId="1A123510" w14:textId="61031730" w:rsidR="00552DAC" w:rsidRDefault="00552DAC" w:rsidP="006E6E0F">
      <w:pPr>
        <w:pStyle w:val="Code"/>
        <w:ind w:left="1440"/>
      </w:pPr>
      <w:r>
        <w:tab/>
        <w:t>int SomeProperty { set; get; }</w:t>
      </w:r>
    </w:p>
    <w:p w14:paraId="23952BA0" w14:textId="77777777" w:rsidR="00552DAC" w:rsidRPr="00D64822" w:rsidRDefault="00552DAC" w:rsidP="006E6E0F">
      <w:pPr>
        <w:pStyle w:val="Code"/>
        <w:ind w:left="1440"/>
      </w:pPr>
    </w:p>
    <w:p w14:paraId="257B3033" w14:textId="77777777" w:rsidR="006E6E0F" w:rsidRPr="00D64822" w:rsidRDefault="006E6E0F" w:rsidP="006E6E0F">
      <w:pPr>
        <w:pStyle w:val="Code"/>
        <w:ind w:left="1440"/>
      </w:pPr>
      <w:r w:rsidRPr="00D64822">
        <w:tab/>
        <w:t>bool MoveNext();</w:t>
      </w:r>
    </w:p>
    <w:p w14:paraId="01F4E4EE" w14:textId="77777777" w:rsidR="006E6E0F" w:rsidRPr="00D64822" w:rsidRDefault="006E6E0F" w:rsidP="006E6E0F">
      <w:pPr>
        <w:pStyle w:val="Code"/>
        <w:ind w:left="1440"/>
      </w:pPr>
      <w:r w:rsidRPr="00D64822">
        <w:tab/>
        <w:t>object Current{get;}</w:t>
      </w:r>
    </w:p>
    <w:p w14:paraId="2AFF2E1E" w14:textId="77777777" w:rsidR="006E6E0F" w:rsidRPr="00D64822" w:rsidRDefault="006E6E0F" w:rsidP="006E6E0F">
      <w:pPr>
        <w:pStyle w:val="Code"/>
        <w:ind w:left="1440"/>
      </w:pPr>
      <w:r w:rsidRPr="00D64822">
        <w:t>}</w:t>
      </w:r>
    </w:p>
    <w:p w14:paraId="1A98FC76" w14:textId="66704E80" w:rsidR="006E6E0F" w:rsidRDefault="006E6E0F" w:rsidP="006E6E0F">
      <w:pPr>
        <w:pStyle w:val="Heading4"/>
        <w:tabs>
          <w:tab w:val="num" w:pos="1588"/>
        </w:tabs>
      </w:pPr>
      <w:r>
        <w:t>Static Class</w:t>
      </w:r>
    </w:p>
    <w:p w14:paraId="7D8080CD" w14:textId="6043DEF1" w:rsidR="00F73DD8" w:rsidRPr="00F73DD8" w:rsidRDefault="00F73DD8" w:rsidP="00F73DD8">
      <w:pPr>
        <w:pStyle w:val="Code"/>
        <w:ind w:left="1440"/>
      </w:pPr>
      <w:r>
        <w:t>public static class StaticClass {</w:t>
      </w:r>
      <w:r>
        <w:br/>
        <w:t xml:space="preserve">  …</w:t>
      </w:r>
      <w:r>
        <w:br/>
        <w:t>}</w:t>
      </w:r>
    </w:p>
    <w:p w14:paraId="7A19F0E3" w14:textId="77777777" w:rsidR="006E6E0F" w:rsidRDefault="006E6E0F" w:rsidP="006E6E0F">
      <w:pPr>
        <w:pStyle w:val="Body"/>
        <w:rPr>
          <w:lang w:val="en-AU"/>
        </w:rPr>
      </w:pPr>
      <w:r>
        <w:rPr>
          <w:lang w:val="en-AU"/>
        </w:rPr>
        <w:t xml:space="preserve">A class that </w:t>
      </w:r>
      <w:r w:rsidRPr="007C47A2">
        <w:rPr>
          <w:b/>
          <w:bCs/>
          <w:lang w:val="en-AU"/>
        </w:rPr>
        <w:t>all its member</w:t>
      </w:r>
      <w:r>
        <w:rPr>
          <w:lang w:val="en-AU"/>
        </w:rPr>
        <w:t xml:space="preserve"> methods and variables are </w:t>
      </w:r>
      <w:r w:rsidRPr="007C47A2">
        <w:rPr>
          <w:b/>
          <w:bCs/>
          <w:lang w:val="en-AU"/>
        </w:rPr>
        <w:t>static</w:t>
      </w:r>
      <w:r>
        <w:rPr>
          <w:lang w:val="en-AU"/>
        </w:rPr>
        <w:t>.</w:t>
      </w:r>
      <w:r>
        <w:rPr>
          <w:lang w:val="en-AU"/>
        </w:rPr>
        <w:br/>
        <w:t xml:space="preserve">Useful for </w:t>
      </w:r>
      <w:r w:rsidRPr="007C47A2">
        <w:rPr>
          <w:b/>
          <w:bCs/>
          <w:lang w:val="en-AU"/>
        </w:rPr>
        <w:t>utilities classes</w:t>
      </w:r>
      <w:r>
        <w:rPr>
          <w:lang w:val="en-AU"/>
        </w:rPr>
        <w:t>.</w:t>
      </w:r>
    </w:p>
    <w:p w14:paraId="503B333E" w14:textId="77777777" w:rsidR="006E6E0F" w:rsidRDefault="006E6E0F" w:rsidP="006E6E0F">
      <w:pPr>
        <w:pStyle w:val="Body"/>
        <w:numPr>
          <w:ilvl w:val="2"/>
          <w:numId w:val="20"/>
        </w:numPr>
        <w:rPr>
          <w:lang w:val="en-AU"/>
        </w:rPr>
      </w:pPr>
      <w:r>
        <w:rPr>
          <w:lang w:val="en-AU"/>
        </w:rPr>
        <w:t>They contain only static members</w:t>
      </w:r>
    </w:p>
    <w:p w14:paraId="0A29B841" w14:textId="77777777" w:rsidR="006E6E0F" w:rsidRDefault="006E6E0F" w:rsidP="006E6E0F">
      <w:pPr>
        <w:pStyle w:val="Body"/>
        <w:numPr>
          <w:ilvl w:val="2"/>
          <w:numId w:val="20"/>
        </w:numPr>
        <w:rPr>
          <w:lang w:val="en-AU"/>
        </w:rPr>
      </w:pPr>
      <w:r>
        <w:rPr>
          <w:lang w:val="en-AU"/>
        </w:rPr>
        <w:t>They can’t be instantiated</w:t>
      </w:r>
    </w:p>
    <w:p w14:paraId="7D8E4A36" w14:textId="77777777" w:rsidR="006E6E0F" w:rsidRPr="001F18AF" w:rsidRDefault="006E6E0F" w:rsidP="006E6E0F">
      <w:pPr>
        <w:pStyle w:val="Body"/>
        <w:numPr>
          <w:ilvl w:val="2"/>
          <w:numId w:val="20"/>
        </w:numPr>
        <w:rPr>
          <w:lang w:val="en-AU"/>
        </w:rPr>
      </w:pPr>
      <w:r>
        <w:rPr>
          <w:lang w:val="en-AU"/>
        </w:rPr>
        <w:t>They are inherently sealed.</w:t>
      </w:r>
    </w:p>
    <w:p w14:paraId="56C1E716" w14:textId="6B5FADD4" w:rsidR="006E6E0F" w:rsidRDefault="006E6E0F" w:rsidP="006E6E0F">
      <w:pPr>
        <w:pStyle w:val="Heading4"/>
        <w:tabs>
          <w:tab w:val="num" w:pos="1588"/>
        </w:tabs>
      </w:pPr>
      <w:r>
        <w:t>Sealed Class</w:t>
      </w:r>
    </w:p>
    <w:p w14:paraId="2346BDCB" w14:textId="4EB81175" w:rsidR="00A1514E" w:rsidRPr="00A1514E" w:rsidRDefault="00A1514E" w:rsidP="00A1514E">
      <w:pPr>
        <w:pStyle w:val="Code"/>
        <w:ind w:left="2160"/>
        <w:rPr>
          <w:sz w:val="24"/>
          <w:szCs w:val="24"/>
        </w:rPr>
      </w:pPr>
      <w:r w:rsidRPr="002944A5">
        <w:rPr>
          <w:color w:val="0000CC"/>
        </w:rPr>
        <w:t>sealed </w:t>
      </w:r>
      <w:r>
        <w:rPr>
          <w:rStyle w:val="keyword"/>
        </w:rPr>
        <w:t>class</w:t>
      </w:r>
      <w:r>
        <w:t xml:space="preserve"> SealedClass   </w:t>
      </w:r>
    </w:p>
    <w:p w14:paraId="6BEBC718" w14:textId="186248C0" w:rsidR="00A1514E" w:rsidRDefault="00A1514E" w:rsidP="00A1514E">
      <w:pPr>
        <w:pStyle w:val="Code"/>
        <w:ind w:left="2160"/>
      </w:pPr>
      <w:r>
        <w:t xml:space="preserve">{   </w:t>
      </w:r>
    </w:p>
    <w:p w14:paraId="509CA004" w14:textId="40549D6B" w:rsidR="00A1514E" w:rsidRPr="00A1514E" w:rsidRDefault="00A1514E" w:rsidP="00A1514E">
      <w:pPr>
        <w:pStyle w:val="Code"/>
        <w:ind w:left="2160"/>
      </w:pPr>
      <w:r>
        <w:t>}  </w:t>
      </w:r>
    </w:p>
    <w:p w14:paraId="67CB1F5D" w14:textId="77777777" w:rsidR="006E6E0F" w:rsidRDefault="006E6E0F" w:rsidP="006E6E0F">
      <w:pPr>
        <w:pStyle w:val="Body"/>
        <w:rPr>
          <w:lang w:val="en-AU"/>
        </w:rPr>
      </w:pPr>
      <w:r w:rsidRPr="0045346A">
        <w:rPr>
          <w:lang w:val="en-AU"/>
        </w:rPr>
        <w:t>A</w:t>
      </w:r>
      <w:r>
        <w:rPr>
          <w:lang w:val="en-AU"/>
        </w:rPr>
        <w:t xml:space="preserve"> Sealed class </w:t>
      </w:r>
      <w:r w:rsidR="00551ED4">
        <w:rPr>
          <w:lang w:val="en-AU"/>
        </w:rPr>
        <w:t>cannot</w:t>
      </w:r>
      <w:r>
        <w:rPr>
          <w:lang w:val="en-AU"/>
        </w:rPr>
        <w:t xml:space="preserve"> be inherited from.</w:t>
      </w:r>
    </w:p>
    <w:p w14:paraId="767F33F5" w14:textId="77777777" w:rsidR="006E6E0F" w:rsidRDefault="006E6E0F" w:rsidP="006E6E0F">
      <w:pPr>
        <w:pStyle w:val="Body"/>
        <w:rPr>
          <w:lang w:val="en-AU"/>
        </w:rPr>
      </w:pPr>
      <w:r w:rsidRPr="0045346A">
        <w:rPr>
          <w:lang w:val="en-AU"/>
        </w:rPr>
        <w:t>R</w:t>
      </w:r>
      <w:r>
        <w:rPr>
          <w:lang w:val="en-AU"/>
        </w:rPr>
        <w:t>e</w:t>
      </w:r>
      <w:r w:rsidRPr="0045346A">
        <w:rPr>
          <w:lang w:val="en-AU"/>
        </w:rPr>
        <w:t>co</w:t>
      </w:r>
      <w:r>
        <w:rPr>
          <w:lang w:val="en-AU"/>
        </w:rPr>
        <w:t xml:space="preserve">mmended for classes that </w:t>
      </w:r>
    </w:p>
    <w:p w14:paraId="08F943E8" w14:textId="77777777" w:rsidR="006E6E0F" w:rsidRDefault="006E6E0F" w:rsidP="006E6E0F">
      <w:pPr>
        <w:pStyle w:val="Body"/>
        <w:numPr>
          <w:ilvl w:val="2"/>
          <w:numId w:val="20"/>
        </w:numPr>
        <w:rPr>
          <w:lang w:val="en-AU"/>
        </w:rPr>
      </w:pPr>
      <w:r>
        <w:rPr>
          <w:lang w:val="en-AU"/>
        </w:rPr>
        <w:t>Won’t be derived from</w:t>
      </w:r>
    </w:p>
    <w:p w14:paraId="5DAEBF2C" w14:textId="77777777" w:rsidR="006E6E0F" w:rsidRDefault="006E6E0F" w:rsidP="006E6E0F">
      <w:pPr>
        <w:pStyle w:val="Body"/>
        <w:numPr>
          <w:ilvl w:val="2"/>
          <w:numId w:val="20"/>
        </w:numPr>
        <w:rPr>
          <w:lang w:val="en-AU"/>
        </w:rPr>
      </w:pPr>
      <w:r>
        <w:rPr>
          <w:lang w:val="en-AU"/>
        </w:rPr>
        <w:t>Consist of nothing but static methods and properties</w:t>
      </w:r>
    </w:p>
    <w:p w14:paraId="13E8D50D" w14:textId="77777777" w:rsidR="006E6E0F" w:rsidRPr="0045346A" w:rsidRDefault="006E6E0F" w:rsidP="006E6E0F">
      <w:pPr>
        <w:pStyle w:val="Body"/>
        <w:numPr>
          <w:ilvl w:val="2"/>
          <w:numId w:val="20"/>
        </w:numPr>
        <w:rPr>
          <w:lang w:val="en-AU"/>
        </w:rPr>
      </w:pPr>
      <w:r>
        <w:rPr>
          <w:lang w:val="en-AU"/>
        </w:rPr>
        <w:t>Usually are not used by most programmers (more relevant for library writers)</w:t>
      </w:r>
    </w:p>
    <w:p w14:paraId="664213EF" w14:textId="77777777" w:rsidR="006E6E0F" w:rsidRPr="0045346A" w:rsidRDefault="006E6E0F" w:rsidP="006E6E0F">
      <w:pPr>
        <w:rPr>
          <w:lang w:val="en-AU"/>
        </w:rPr>
      </w:pPr>
    </w:p>
    <w:p w14:paraId="1003AB38" w14:textId="77777777" w:rsidR="006E6E0F" w:rsidRDefault="006E6E0F" w:rsidP="006E6E0F">
      <w:pPr>
        <w:pStyle w:val="Heading4"/>
        <w:tabs>
          <w:tab w:val="num" w:pos="1588"/>
        </w:tabs>
      </w:pPr>
      <w:r>
        <w:t>Inheritance</w:t>
      </w:r>
    </w:p>
    <w:p w14:paraId="77CC2C54" w14:textId="77777777" w:rsidR="006E6E0F" w:rsidRDefault="006E6E0F" w:rsidP="006E6E0F">
      <w:pPr>
        <w:pStyle w:val="Body"/>
        <w:numPr>
          <w:ilvl w:val="2"/>
          <w:numId w:val="20"/>
        </w:numPr>
        <w:rPr>
          <w:lang w:val="en-AU"/>
        </w:rPr>
      </w:pPr>
      <w:r>
        <w:rPr>
          <w:lang w:val="en-AU"/>
        </w:rPr>
        <w:t>All classes in C# implicitly inherit from System.Object.</w:t>
      </w:r>
    </w:p>
    <w:p w14:paraId="6ECD7A10" w14:textId="77777777" w:rsidR="006E6E0F" w:rsidRDefault="006E6E0F" w:rsidP="006E6E0F">
      <w:pPr>
        <w:pStyle w:val="Body"/>
        <w:numPr>
          <w:ilvl w:val="2"/>
          <w:numId w:val="20"/>
        </w:numPr>
        <w:rPr>
          <w:lang w:val="en-AU"/>
        </w:rPr>
      </w:pPr>
      <w:r>
        <w:rPr>
          <w:lang w:val="en-AU"/>
        </w:rPr>
        <w:t>Derived classes can have only one direct base class. This include concrete or abstract classes.</w:t>
      </w:r>
    </w:p>
    <w:p w14:paraId="5BD0B936" w14:textId="77777777" w:rsidR="006E6E0F" w:rsidRDefault="006E6E0F" w:rsidP="006E6E0F">
      <w:pPr>
        <w:pStyle w:val="Body"/>
        <w:numPr>
          <w:ilvl w:val="2"/>
          <w:numId w:val="20"/>
        </w:numPr>
        <w:rPr>
          <w:lang w:val="en-AU"/>
        </w:rPr>
      </w:pPr>
      <w:r>
        <w:rPr>
          <w:lang w:val="en-AU"/>
        </w:rPr>
        <w:t>Derived classes can implement any number of interfaces.</w:t>
      </w:r>
    </w:p>
    <w:p w14:paraId="715E4121" w14:textId="77777777" w:rsidR="006E6E0F" w:rsidRDefault="006E6E0F" w:rsidP="006E6E0F">
      <w:pPr>
        <w:pStyle w:val="Body"/>
        <w:numPr>
          <w:ilvl w:val="2"/>
          <w:numId w:val="20"/>
        </w:numPr>
        <w:rPr>
          <w:lang w:val="en-AU"/>
        </w:rPr>
      </w:pPr>
      <w:r>
        <w:rPr>
          <w:lang w:val="en-AU"/>
        </w:rPr>
        <w:t>A derived class gain all the members of the base class, except for:</w:t>
      </w:r>
    </w:p>
    <w:p w14:paraId="47F57A23" w14:textId="77777777" w:rsidR="006E6E0F" w:rsidRDefault="006E6E0F" w:rsidP="006E6E0F">
      <w:pPr>
        <w:pStyle w:val="Body"/>
        <w:numPr>
          <w:ilvl w:val="3"/>
          <w:numId w:val="20"/>
        </w:numPr>
        <w:rPr>
          <w:lang w:val="en-AU"/>
        </w:rPr>
      </w:pPr>
      <w:r>
        <w:rPr>
          <w:lang w:val="en-AU"/>
        </w:rPr>
        <w:lastRenderedPageBreak/>
        <w:t>The base class’s constructors</w:t>
      </w:r>
    </w:p>
    <w:p w14:paraId="2F5B60F7" w14:textId="77777777" w:rsidR="006E6E0F" w:rsidRDefault="006E6E0F" w:rsidP="006E6E0F">
      <w:pPr>
        <w:pStyle w:val="Body"/>
        <w:numPr>
          <w:ilvl w:val="3"/>
          <w:numId w:val="20"/>
        </w:numPr>
        <w:rPr>
          <w:lang w:val="en-AU"/>
        </w:rPr>
      </w:pPr>
      <w:r>
        <w:rPr>
          <w:lang w:val="en-AU"/>
        </w:rPr>
        <w:t>The base class’s finalizers.</w:t>
      </w:r>
    </w:p>
    <w:p w14:paraId="5FA3ABCF" w14:textId="0ED1F6A4" w:rsidR="006E6E0F" w:rsidRDefault="006E6E0F" w:rsidP="006E6E0F">
      <w:pPr>
        <w:pStyle w:val="Body"/>
        <w:numPr>
          <w:ilvl w:val="2"/>
          <w:numId w:val="20"/>
        </w:numPr>
        <w:rPr>
          <w:lang w:val="en-AU"/>
        </w:rPr>
      </w:pPr>
      <w:r>
        <w:rPr>
          <w:lang w:val="en-AU"/>
        </w:rPr>
        <w:t>A class can prevent other classes from inheriting it or from inheriting any of its members by defining itself/its members sealed.</w:t>
      </w:r>
    </w:p>
    <w:p w14:paraId="61D7B1FB" w14:textId="77777777" w:rsidR="005B1303" w:rsidRDefault="005B1303" w:rsidP="005B1303">
      <w:pPr>
        <w:pStyle w:val="Body"/>
        <w:numPr>
          <w:ilvl w:val="2"/>
          <w:numId w:val="20"/>
        </w:numPr>
        <w:rPr>
          <w:szCs w:val="24"/>
          <w:lang w:val="en-AU"/>
        </w:rPr>
      </w:pPr>
      <w:r>
        <w:t xml:space="preserve">The </w:t>
      </w:r>
      <w:r>
        <w:rPr>
          <w:rStyle w:val="HTMLCode"/>
        </w:rPr>
        <w:t>base</w:t>
      </w:r>
      <w:r>
        <w:t xml:space="preserve"> keyword is used to access members of the base class from within a derived class:</w:t>
      </w:r>
    </w:p>
    <w:p w14:paraId="45D63B0D" w14:textId="77777777" w:rsidR="005B1303" w:rsidRPr="005B1303" w:rsidRDefault="005B1303" w:rsidP="005B1303">
      <w:pPr>
        <w:pStyle w:val="Body"/>
        <w:numPr>
          <w:ilvl w:val="3"/>
          <w:numId w:val="20"/>
        </w:numPr>
      </w:pPr>
      <w:r>
        <w:t>Call a method on the base class that has been overridden by another method</w:t>
      </w:r>
      <w:r>
        <w:rPr>
          <w:lang w:val="en-AU"/>
        </w:rPr>
        <w:t>:</w:t>
      </w:r>
    </w:p>
    <w:p w14:paraId="3A4B6A7B" w14:textId="77777777" w:rsidR="005B1303" w:rsidRPr="005B1303" w:rsidRDefault="005B1303" w:rsidP="005B1303">
      <w:pPr>
        <w:pStyle w:val="Code"/>
        <w:ind w:left="3600"/>
        <w:rPr>
          <w:lang w:val="x-none"/>
        </w:rPr>
      </w:pPr>
      <w:r>
        <w:t>…</w:t>
      </w:r>
    </w:p>
    <w:p w14:paraId="65D0BF28" w14:textId="77777777" w:rsidR="005B1303" w:rsidRPr="005B1303" w:rsidRDefault="005B1303" w:rsidP="005B1303">
      <w:pPr>
        <w:pStyle w:val="Code"/>
        <w:ind w:left="3600"/>
        <w:rPr>
          <w:lang w:eastAsia="en-AU"/>
        </w:rPr>
      </w:pPr>
      <w:r w:rsidRPr="005B1303">
        <w:rPr>
          <w:lang w:eastAsia="en-AU"/>
        </w:rPr>
        <w:t>public override void GetInfo()</w:t>
      </w:r>
    </w:p>
    <w:p w14:paraId="14423F45" w14:textId="0B66E0D3" w:rsidR="005B1303" w:rsidRPr="005B1303" w:rsidRDefault="005B1303" w:rsidP="005B1303">
      <w:pPr>
        <w:pStyle w:val="Code"/>
        <w:ind w:left="2880"/>
        <w:rPr>
          <w:lang w:eastAsia="en-AU"/>
        </w:rPr>
      </w:pPr>
      <w:r w:rsidRPr="005B1303">
        <w:rPr>
          <w:lang w:eastAsia="en-AU"/>
        </w:rPr>
        <w:t xml:space="preserve">    </w:t>
      </w:r>
      <w:r>
        <w:rPr>
          <w:lang w:eastAsia="en-AU"/>
        </w:rPr>
        <w:tab/>
      </w:r>
      <w:r w:rsidRPr="005B1303">
        <w:rPr>
          <w:lang w:eastAsia="en-AU"/>
        </w:rPr>
        <w:t>{</w:t>
      </w:r>
    </w:p>
    <w:p w14:paraId="4C81F675" w14:textId="4FA99B47" w:rsidR="005B1303" w:rsidRPr="005B1303" w:rsidRDefault="005B1303" w:rsidP="005B1303">
      <w:pPr>
        <w:pStyle w:val="Code"/>
        <w:ind w:left="2880"/>
        <w:rPr>
          <w:lang w:eastAsia="en-AU"/>
        </w:rPr>
      </w:pPr>
      <w:r w:rsidRPr="005B1303">
        <w:rPr>
          <w:lang w:eastAsia="en-AU"/>
        </w:rPr>
        <w:t xml:space="preserve">        // Calling the base class </w:t>
      </w:r>
      <w:r>
        <w:rPr>
          <w:lang w:eastAsia="en-AU"/>
        </w:rPr>
        <w:br/>
        <w:t xml:space="preserve">        // </w:t>
      </w:r>
      <w:r w:rsidRPr="005B1303">
        <w:rPr>
          <w:lang w:eastAsia="en-AU"/>
        </w:rPr>
        <w:t>GetInfo method:</w:t>
      </w:r>
    </w:p>
    <w:p w14:paraId="30D8CFC8" w14:textId="77777777" w:rsidR="005B1303" w:rsidRPr="005B1303" w:rsidRDefault="005B1303" w:rsidP="005B1303">
      <w:pPr>
        <w:pStyle w:val="Code"/>
        <w:ind w:left="2880"/>
        <w:rPr>
          <w:lang w:eastAsia="en-AU"/>
        </w:rPr>
      </w:pPr>
      <w:r w:rsidRPr="005B1303">
        <w:rPr>
          <w:lang w:eastAsia="en-AU"/>
        </w:rPr>
        <w:t xml:space="preserve">        </w:t>
      </w:r>
      <w:r w:rsidRPr="005B1303">
        <w:rPr>
          <w:b/>
          <w:bCs/>
          <w:color w:val="0000CC"/>
          <w:lang w:eastAsia="en-AU"/>
        </w:rPr>
        <w:t>base</w:t>
      </w:r>
      <w:r w:rsidRPr="005B1303">
        <w:rPr>
          <w:lang w:eastAsia="en-AU"/>
        </w:rPr>
        <w:t>.GetInfo();</w:t>
      </w:r>
    </w:p>
    <w:p w14:paraId="08A7E701" w14:textId="6496E1F2" w:rsidR="005B1303" w:rsidRPr="005B1303" w:rsidRDefault="005B1303" w:rsidP="005B1303">
      <w:pPr>
        <w:pStyle w:val="Code"/>
        <w:ind w:left="2880"/>
        <w:rPr>
          <w:lang w:eastAsia="en-AU"/>
        </w:rPr>
      </w:pPr>
      <w:r w:rsidRPr="005B1303">
        <w:rPr>
          <w:lang w:eastAsia="en-AU"/>
        </w:rPr>
        <w:t xml:space="preserve">        </w:t>
      </w:r>
      <w:r>
        <w:rPr>
          <w:lang w:eastAsia="en-AU"/>
        </w:rPr>
        <w:t>…</w:t>
      </w:r>
    </w:p>
    <w:p w14:paraId="2C55BF72" w14:textId="04CBC550" w:rsidR="005B1303" w:rsidRPr="005B1303" w:rsidRDefault="005B1303" w:rsidP="005B1303">
      <w:pPr>
        <w:pStyle w:val="Code"/>
        <w:ind w:left="2880"/>
        <w:rPr>
          <w:lang w:eastAsia="en-AU"/>
        </w:rPr>
      </w:pPr>
      <w:r w:rsidRPr="005B1303">
        <w:rPr>
          <w:lang w:eastAsia="en-AU"/>
        </w:rPr>
        <w:t xml:space="preserve">    </w:t>
      </w:r>
      <w:r>
        <w:rPr>
          <w:lang w:eastAsia="en-AU"/>
        </w:rPr>
        <w:tab/>
      </w:r>
      <w:r w:rsidRPr="005B1303">
        <w:rPr>
          <w:lang w:eastAsia="en-AU"/>
        </w:rPr>
        <w:t>}</w:t>
      </w:r>
    </w:p>
    <w:p w14:paraId="1E32B0E2" w14:textId="6C4F607E" w:rsidR="005B1303" w:rsidRPr="00C33E70" w:rsidRDefault="005B1303" w:rsidP="005B1303">
      <w:pPr>
        <w:pStyle w:val="Body"/>
        <w:numPr>
          <w:ilvl w:val="3"/>
          <w:numId w:val="20"/>
        </w:numPr>
      </w:pPr>
      <w:r>
        <w:t>Specify which base-class constructor should be called when creating instances of the derived class</w:t>
      </w:r>
      <w:r w:rsidR="00C33E70">
        <w:rPr>
          <w:lang w:val="en-AU"/>
        </w:rPr>
        <w:t>:</w:t>
      </w:r>
    </w:p>
    <w:p w14:paraId="7BBE28FF" w14:textId="646BBBBE" w:rsidR="00C85FB6" w:rsidRDefault="00C85FB6" w:rsidP="00C85FB6">
      <w:pPr>
        <w:pStyle w:val="Code"/>
        <w:ind w:left="2880"/>
        <w:rPr>
          <w:lang w:eastAsia="en-AU"/>
        </w:rPr>
      </w:pPr>
      <w:r>
        <w:rPr>
          <w:lang w:eastAsia="en-AU"/>
        </w:rPr>
        <w:t xml:space="preserve">    </w:t>
      </w:r>
      <w:r w:rsidRPr="00C85FB6">
        <w:rPr>
          <w:lang w:eastAsia="en-AU"/>
        </w:rPr>
        <w:t>// This constructor will call</w:t>
      </w:r>
    </w:p>
    <w:p w14:paraId="01B596AD" w14:textId="4492E30D" w:rsidR="00C85FB6" w:rsidRPr="00C85FB6" w:rsidRDefault="00C85FB6" w:rsidP="00C85FB6">
      <w:pPr>
        <w:pStyle w:val="Code"/>
        <w:rPr>
          <w:lang w:eastAsia="en-AU"/>
        </w:rPr>
      </w:pPr>
      <w:r>
        <w:rPr>
          <w:lang w:eastAsia="en-AU"/>
        </w:rPr>
        <w:t xml:space="preserve">                      //</w:t>
      </w:r>
      <w:r w:rsidRPr="00C85FB6">
        <w:rPr>
          <w:lang w:eastAsia="en-AU"/>
        </w:rPr>
        <w:t xml:space="preserve"> BaseClass.BaseClass(int i)</w:t>
      </w:r>
    </w:p>
    <w:p w14:paraId="2E621ED9" w14:textId="77777777" w:rsidR="00C85FB6" w:rsidRPr="00C85FB6" w:rsidRDefault="00C85FB6" w:rsidP="00C85FB6">
      <w:pPr>
        <w:pStyle w:val="Code"/>
        <w:ind w:left="2880"/>
        <w:rPr>
          <w:lang w:eastAsia="en-AU"/>
        </w:rPr>
      </w:pPr>
      <w:r w:rsidRPr="00C85FB6">
        <w:rPr>
          <w:lang w:eastAsia="en-AU"/>
        </w:rPr>
        <w:t xml:space="preserve">    public DerivedClass(int i) </w:t>
      </w:r>
      <w:r w:rsidRPr="00C85FB6">
        <w:rPr>
          <w:b/>
          <w:bCs/>
          <w:color w:val="0000CC"/>
          <w:lang w:eastAsia="en-AU"/>
        </w:rPr>
        <w:t>: base(i)</w:t>
      </w:r>
    </w:p>
    <w:p w14:paraId="054646ED" w14:textId="77777777" w:rsidR="00C85FB6" w:rsidRPr="00C85FB6" w:rsidRDefault="00C85FB6" w:rsidP="00C85FB6">
      <w:pPr>
        <w:pStyle w:val="Code"/>
        <w:ind w:left="2880"/>
        <w:rPr>
          <w:lang w:eastAsia="en-AU"/>
        </w:rPr>
      </w:pPr>
      <w:r w:rsidRPr="00C85FB6">
        <w:rPr>
          <w:lang w:eastAsia="en-AU"/>
        </w:rPr>
        <w:t xml:space="preserve">    {</w:t>
      </w:r>
    </w:p>
    <w:p w14:paraId="741B9F47" w14:textId="77777777" w:rsidR="00C85FB6" w:rsidRPr="00C85FB6" w:rsidRDefault="00C85FB6" w:rsidP="00C85FB6">
      <w:pPr>
        <w:pStyle w:val="Code"/>
        <w:ind w:left="2880"/>
        <w:rPr>
          <w:lang w:eastAsia="en-AU"/>
        </w:rPr>
      </w:pPr>
      <w:r w:rsidRPr="00C85FB6">
        <w:rPr>
          <w:lang w:eastAsia="en-AU"/>
        </w:rPr>
        <w:t xml:space="preserve">    }</w:t>
      </w:r>
    </w:p>
    <w:p w14:paraId="25031A5D" w14:textId="77777777" w:rsidR="008F3E3A" w:rsidRDefault="008F3E3A" w:rsidP="006E6E0F">
      <w:pPr>
        <w:pStyle w:val="Heading4"/>
        <w:tabs>
          <w:tab w:val="num" w:pos="1588"/>
        </w:tabs>
      </w:pPr>
      <w:r>
        <w:t>Extension Methods</w:t>
      </w:r>
    </w:p>
    <w:p w14:paraId="0317266C" w14:textId="77777777" w:rsidR="008F3E3A" w:rsidRDefault="008F3E3A" w:rsidP="008F3E3A">
      <w:pPr>
        <w:pStyle w:val="Body"/>
        <w:rPr>
          <w:lang w:val="en-AU"/>
        </w:rPr>
      </w:pPr>
      <w:r>
        <w:rPr>
          <w:lang w:val="en-AU"/>
        </w:rPr>
        <w:t xml:space="preserve">Allows us to extend </w:t>
      </w:r>
      <w:r w:rsidRPr="008F3E3A">
        <w:rPr>
          <w:u w:val="single"/>
          <w:lang w:val="en-AU"/>
        </w:rPr>
        <w:t>any</w:t>
      </w:r>
      <w:r>
        <w:rPr>
          <w:lang w:val="en-AU"/>
        </w:rPr>
        <w:t xml:space="preserve"> type with additional methods, even types that we didn’t create ourselves!</w:t>
      </w:r>
    </w:p>
    <w:p w14:paraId="2A29BF66" w14:textId="77777777" w:rsidR="00503D6A" w:rsidRDefault="00503D6A" w:rsidP="00503D6A">
      <w:pPr>
        <w:pStyle w:val="Code"/>
        <w:ind w:left="2160"/>
        <w:rPr>
          <w:color w:val="000000"/>
        </w:rPr>
      </w:pPr>
      <w:r w:rsidRPr="00E16C7B">
        <w:rPr>
          <w:color w:val="0000FF"/>
          <w:highlight w:val="yellow"/>
        </w:rPr>
        <w:t>static</w:t>
      </w:r>
      <w:r>
        <w:rPr>
          <w:color w:val="000000"/>
        </w:rPr>
        <w:t xml:space="preserve"> </w:t>
      </w:r>
      <w:r>
        <w:rPr>
          <w:color w:val="0000FF"/>
        </w:rPr>
        <w:t>class</w:t>
      </w:r>
      <w:r>
        <w:rPr>
          <w:color w:val="000000"/>
        </w:rPr>
        <w:t xml:space="preserve"> </w:t>
      </w:r>
      <w:r>
        <w:t>StringExtensions</w:t>
      </w:r>
      <w:r>
        <w:br/>
      </w:r>
      <w:r>
        <w:rPr>
          <w:color w:val="000000"/>
        </w:rPr>
        <w:t>{</w:t>
      </w:r>
    </w:p>
    <w:p w14:paraId="1EA06E72" w14:textId="77777777" w:rsidR="00503D6A" w:rsidRDefault="00503D6A" w:rsidP="00503D6A">
      <w:pPr>
        <w:pStyle w:val="Code"/>
        <w:ind w:left="2160"/>
        <w:rPr>
          <w:color w:val="000000"/>
        </w:rPr>
      </w:pPr>
      <w:r>
        <w:rPr>
          <w:color w:val="008000"/>
        </w:rPr>
        <w:t xml:space="preserve">// This function extends the string class so that we can call 'Shout' on any string. </w:t>
      </w:r>
      <w:r>
        <w:rPr>
          <w:color w:val="008000"/>
        </w:rPr>
        <w:br/>
        <w:t>// Note: the static is mandatory and so is the 'this' before 'string' which is the class we're extending.</w:t>
      </w:r>
    </w:p>
    <w:p w14:paraId="0BB9D359" w14:textId="77777777" w:rsidR="00503D6A" w:rsidRDefault="00503D6A" w:rsidP="00503D6A">
      <w:pPr>
        <w:pStyle w:val="Code"/>
        <w:ind w:left="2760"/>
        <w:rPr>
          <w:color w:val="000000"/>
        </w:rPr>
      </w:pPr>
      <w:r>
        <w:rPr>
          <w:color w:val="0000FF"/>
        </w:rPr>
        <w:t>public</w:t>
      </w:r>
      <w:r>
        <w:rPr>
          <w:color w:val="000000"/>
        </w:rPr>
        <w:t xml:space="preserve"> </w:t>
      </w:r>
      <w:r w:rsidRPr="00E16C7B">
        <w:rPr>
          <w:color w:val="0000FF"/>
          <w:highlight w:val="yellow"/>
        </w:rPr>
        <w:t>static</w:t>
      </w:r>
      <w:r>
        <w:rPr>
          <w:color w:val="000000"/>
        </w:rPr>
        <w:t xml:space="preserve"> </w:t>
      </w:r>
      <w:r>
        <w:rPr>
          <w:color w:val="0000FF"/>
        </w:rPr>
        <w:t>string</w:t>
      </w:r>
      <w:r>
        <w:rPr>
          <w:color w:val="000000"/>
        </w:rPr>
        <w:t xml:space="preserve"> Shout</w:t>
      </w:r>
      <w:r w:rsidR="00F76C4B">
        <w:rPr>
          <w:color w:val="000000"/>
        </w:rPr>
        <w:t>(</w:t>
      </w:r>
      <w:r w:rsidRPr="00E16C7B">
        <w:rPr>
          <w:color w:val="0000FF"/>
          <w:highlight w:val="yellow"/>
        </w:rPr>
        <w:t>this</w:t>
      </w:r>
      <w:r>
        <w:rPr>
          <w:color w:val="000000"/>
        </w:rPr>
        <w:t xml:space="preserve"> </w:t>
      </w:r>
      <w:r>
        <w:rPr>
          <w:color w:val="0000FF"/>
        </w:rPr>
        <w:t>string</w:t>
      </w:r>
      <w:r>
        <w:rPr>
          <w:color w:val="000000"/>
        </w:rPr>
        <w:t xml:space="preserve"> s)</w:t>
      </w:r>
      <w:r>
        <w:rPr>
          <w:color w:val="000000"/>
        </w:rPr>
        <w:br/>
        <w:t>{</w:t>
      </w:r>
      <w:r>
        <w:rPr>
          <w:color w:val="000000"/>
        </w:rPr>
        <w:br/>
      </w:r>
      <w:r>
        <w:rPr>
          <w:color w:val="0000FF"/>
        </w:rPr>
        <w:t xml:space="preserve">      return</w:t>
      </w:r>
      <w:r>
        <w:rPr>
          <w:color w:val="000000"/>
        </w:rPr>
        <w:t xml:space="preserve"> s.ToUpper() + </w:t>
      </w:r>
      <w:r>
        <w:rPr>
          <w:color w:val="A31515"/>
        </w:rPr>
        <w:t>"!!!"</w:t>
      </w:r>
      <w:r>
        <w:rPr>
          <w:color w:val="000000"/>
        </w:rPr>
        <w:t>;</w:t>
      </w:r>
      <w:r>
        <w:rPr>
          <w:color w:val="000000"/>
        </w:rPr>
        <w:br/>
        <w:t>}</w:t>
      </w:r>
    </w:p>
    <w:p w14:paraId="72EDBF31" w14:textId="77777777" w:rsidR="00503D6A" w:rsidRDefault="00503D6A" w:rsidP="00503D6A">
      <w:pPr>
        <w:pStyle w:val="Code"/>
        <w:ind w:left="1440" w:firstLine="720"/>
        <w:rPr>
          <w:color w:val="0000FF"/>
        </w:rPr>
      </w:pPr>
      <w:r>
        <w:rPr>
          <w:color w:val="0000FF"/>
        </w:rPr>
        <w:t>}</w:t>
      </w:r>
    </w:p>
    <w:p w14:paraId="25CCAE0B" w14:textId="77777777" w:rsidR="005333CC" w:rsidRDefault="00551ED4" w:rsidP="00381026">
      <w:pPr>
        <w:pStyle w:val="Body"/>
        <w:rPr>
          <w:lang w:val="en-AU"/>
        </w:rPr>
      </w:pPr>
      <w:r w:rsidRPr="00551ED4">
        <w:rPr>
          <w:b/>
          <w:bCs/>
          <w:u w:val="single"/>
          <w:lang w:val="en-AU"/>
        </w:rPr>
        <w:t>CAUTION</w:t>
      </w:r>
      <w:r w:rsidR="002E233E" w:rsidRPr="002E233E">
        <w:rPr>
          <w:b/>
          <w:bCs/>
          <w:u w:val="single"/>
          <w:lang w:val="en-AU"/>
        </w:rPr>
        <w:t>:</w:t>
      </w:r>
      <w:r w:rsidR="002E233E">
        <w:rPr>
          <w:lang w:val="en-AU"/>
        </w:rPr>
        <w:t xml:space="preserve"> Microsoft recommend creating additional extension methods </w:t>
      </w:r>
      <w:r w:rsidR="002E233E" w:rsidRPr="00194C28">
        <w:rPr>
          <w:highlight w:val="yellow"/>
          <w:u w:val="single"/>
          <w:lang w:val="en-AU"/>
        </w:rPr>
        <w:t>only when there’s no other choice</w:t>
      </w:r>
      <w:r w:rsidR="002E233E">
        <w:rPr>
          <w:lang w:val="en-AU"/>
        </w:rPr>
        <w:t xml:space="preserve"> since they can break in future .Net versions. For example: in the above example, if MS will release a new .Net version with Shout method implemented in string, this will break our own string.Shout extension.</w:t>
      </w:r>
    </w:p>
    <w:p w14:paraId="383D9D8F" w14:textId="4EB6DF59" w:rsidR="002E233E" w:rsidRPr="002E233E" w:rsidRDefault="002E233E" w:rsidP="00381026">
      <w:pPr>
        <w:pStyle w:val="Body"/>
        <w:rPr>
          <w:lang w:val="en-AU"/>
        </w:rPr>
      </w:pPr>
      <w:r>
        <w:rPr>
          <w:lang w:val="en-AU"/>
        </w:rPr>
        <w:t xml:space="preserve">In real life, we usually consume </w:t>
      </w:r>
      <w:r w:rsidR="00210385">
        <w:rPr>
          <w:lang w:val="en-AU"/>
        </w:rPr>
        <w:t xml:space="preserve">(e.g. linq methods) </w:t>
      </w:r>
      <w:r>
        <w:rPr>
          <w:lang w:val="en-AU"/>
        </w:rPr>
        <w:t>rather than create extension methods.</w:t>
      </w:r>
    </w:p>
    <w:p w14:paraId="23020730" w14:textId="7D135767" w:rsidR="006801B2" w:rsidRDefault="006801B2" w:rsidP="00503D6A">
      <w:pPr>
        <w:pStyle w:val="Heading4"/>
        <w:tabs>
          <w:tab w:val="num" w:pos="1588"/>
        </w:tabs>
      </w:pPr>
      <w:r>
        <w:lastRenderedPageBreak/>
        <w:t>Member Variables == Class Fields</w:t>
      </w:r>
    </w:p>
    <w:p w14:paraId="2A22E827" w14:textId="072687C8" w:rsidR="006801B2" w:rsidRPr="006801B2" w:rsidRDefault="006801B2" w:rsidP="006801B2">
      <w:pPr>
        <w:pStyle w:val="Body"/>
        <w:rPr>
          <w:lang w:val="en-AU"/>
        </w:rPr>
      </w:pPr>
      <w:r>
        <w:rPr>
          <w:rFonts w:ascii="Verdana" w:hAnsi="Verdana"/>
          <w:sz w:val="20"/>
        </w:rPr>
        <w:t xml:space="preserve">Fields are ordinary member variables or member instances of a class. </w:t>
      </w:r>
    </w:p>
    <w:p w14:paraId="2ED24E51" w14:textId="6C33C7FD" w:rsidR="006E6E0F" w:rsidRDefault="006E6E0F" w:rsidP="00503D6A">
      <w:pPr>
        <w:pStyle w:val="Heading4"/>
        <w:tabs>
          <w:tab w:val="num" w:pos="1588"/>
        </w:tabs>
      </w:pPr>
      <w:r>
        <w:t>Properties</w:t>
      </w:r>
      <w:r w:rsidR="006801B2">
        <w:t xml:space="preserve"> == Accessors</w:t>
      </w:r>
    </w:p>
    <w:p w14:paraId="30E4820B" w14:textId="77777777" w:rsidR="006801B2" w:rsidRPr="006801B2" w:rsidRDefault="006801B2" w:rsidP="006801B2">
      <w:pPr>
        <w:pStyle w:val="Body"/>
        <w:rPr>
          <w:lang w:val="en-AU"/>
        </w:rPr>
      </w:pPr>
      <w:r>
        <w:rPr>
          <w:rFonts w:ascii="Verdana" w:hAnsi="Verdana"/>
          <w:sz w:val="20"/>
        </w:rPr>
        <w:t>Properties are an abstraction to get and set their values. Properties are also called accessors because they offer a way to change and retrieve a field if you expose a field in the class as private. Generally, you should declare your member variables private, then declare or define properties for them.</w:t>
      </w:r>
    </w:p>
    <w:p w14:paraId="55134B52" w14:textId="2CDA9925" w:rsidR="006E6E0F" w:rsidRDefault="006E6E0F" w:rsidP="006E6E0F">
      <w:pPr>
        <w:pStyle w:val="Body"/>
        <w:rPr>
          <w:lang w:val="en-AU"/>
        </w:rPr>
      </w:pPr>
      <w:r>
        <w:rPr>
          <w:lang w:val="en-AU"/>
        </w:rPr>
        <w:t>A value of a class (can be a concrete member or just a computable value) that can be set and/or get from the outside world.</w:t>
      </w:r>
    </w:p>
    <w:p w14:paraId="5931D856" w14:textId="2C3B2CAD" w:rsidR="00F65540" w:rsidRPr="00F65540" w:rsidRDefault="00F65540" w:rsidP="00F65540">
      <w:pPr>
        <w:pStyle w:val="Body"/>
        <w:numPr>
          <w:ilvl w:val="1"/>
          <w:numId w:val="20"/>
        </w:numPr>
        <w:rPr>
          <w:lang w:val="en-AU"/>
        </w:rPr>
      </w:pPr>
      <w:r>
        <w:t xml:space="preserve">he </w:t>
      </w:r>
      <w:hyperlink r:id="rId14" w:history="1">
        <w:r>
          <w:rPr>
            <w:rStyle w:val="Hyperlink"/>
          </w:rPr>
          <w:t>get</w:t>
        </w:r>
      </w:hyperlink>
      <w:r>
        <w:t xml:space="preserve"> and </w:t>
      </w:r>
      <w:hyperlink r:id="rId15" w:history="1">
        <w:r>
          <w:rPr>
            <w:rStyle w:val="Hyperlink"/>
          </w:rPr>
          <w:t>set</w:t>
        </w:r>
      </w:hyperlink>
      <w:r>
        <w:t xml:space="preserve"> portions of a property or indexer are called </w:t>
      </w:r>
      <w:r>
        <w:rPr>
          <w:rStyle w:val="Emphasis"/>
        </w:rPr>
        <w:t>accessors</w:t>
      </w:r>
      <w:r>
        <w:t>. By default these accessors have the same visibility or access level of the property or indexer to which they belong.</w:t>
      </w:r>
    </w:p>
    <w:p w14:paraId="2F88CA90" w14:textId="77777777" w:rsidR="00F65540" w:rsidRDefault="00F65540" w:rsidP="00F65540">
      <w:pPr>
        <w:pStyle w:val="Body"/>
        <w:numPr>
          <w:ilvl w:val="1"/>
          <w:numId w:val="20"/>
        </w:numPr>
        <w:rPr>
          <w:lang w:val="en-AU"/>
        </w:rPr>
      </w:pPr>
      <w:r>
        <w:t>You can use accessor modifiers only if</w:t>
      </w:r>
      <w:r>
        <w:rPr>
          <w:lang w:val="en-AU"/>
        </w:rPr>
        <w:t>:</w:t>
      </w:r>
    </w:p>
    <w:p w14:paraId="3D364FD6" w14:textId="77777777" w:rsidR="00F65540" w:rsidRPr="00F65540" w:rsidRDefault="00F65540" w:rsidP="00F65540">
      <w:pPr>
        <w:pStyle w:val="Body"/>
        <w:numPr>
          <w:ilvl w:val="2"/>
          <w:numId w:val="20"/>
        </w:numPr>
        <w:rPr>
          <w:lang w:val="en-AU"/>
        </w:rPr>
      </w:pPr>
      <w:r>
        <w:t xml:space="preserve">the property or indexer has both </w:t>
      </w:r>
      <w:r>
        <w:rPr>
          <w:rStyle w:val="HTMLCode"/>
        </w:rPr>
        <w:t>set</w:t>
      </w:r>
      <w:r>
        <w:t xml:space="preserve"> and </w:t>
      </w:r>
      <w:r>
        <w:rPr>
          <w:rStyle w:val="HTMLCode"/>
        </w:rPr>
        <w:t>get</w:t>
      </w:r>
      <w:r>
        <w:t xml:space="preserve"> accessors. </w:t>
      </w:r>
    </w:p>
    <w:p w14:paraId="752DB486" w14:textId="0E9D7937" w:rsidR="00F65540" w:rsidRDefault="00F65540" w:rsidP="00F65540">
      <w:pPr>
        <w:pStyle w:val="Body"/>
        <w:numPr>
          <w:ilvl w:val="2"/>
          <w:numId w:val="20"/>
        </w:numPr>
        <w:rPr>
          <w:lang w:val="en-AU"/>
        </w:rPr>
      </w:pPr>
      <w:r>
        <w:rPr>
          <w:lang w:val="en-AU"/>
        </w:rPr>
        <w:t>T</w:t>
      </w:r>
      <w:r>
        <w:t>he modifier is permitted on only one of the two accessors.</w:t>
      </w:r>
      <w:r>
        <w:rPr>
          <w:lang w:val="en-AU"/>
        </w:rPr>
        <w:t xml:space="preserve"> </w:t>
      </w:r>
    </w:p>
    <w:p w14:paraId="58F84915" w14:textId="39DE500B" w:rsidR="00F65540" w:rsidRPr="004756CE" w:rsidRDefault="00F65540" w:rsidP="00F65540">
      <w:pPr>
        <w:pStyle w:val="Body"/>
        <w:numPr>
          <w:ilvl w:val="2"/>
          <w:numId w:val="20"/>
        </w:numPr>
        <w:rPr>
          <w:lang w:val="en-AU"/>
        </w:rPr>
      </w:pPr>
      <w:r>
        <w:t xml:space="preserve">The accessibility level on the accessor </w:t>
      </w:r>
      <w:r w:rsidRPr="00F65540">
        <w:rPr>
          <w:u w:val="single"/>
        </w:rPr>
        <w:t>must be more restrictive</w:t>
      </w:r>
      <w:r>
        <w:t xml:space="preserve"> than the accessibility level on the property or indexer itself.</w:t>
      </w:r>
    </w:p>
    <w:p w14:paraId="545873E6" w14:textId="32EF375F" w:rsidR="004756CE" w:rsidRDefault="004756CE" w:rsidP="004756CE">
      <w:pPr>
        <w:pStyle w:val="Body"/>
        <w:numPr>
          <w:ilvl w:val="1"/>
          <w:numId w:val="20"/>
        </w:numPr>
        <w:rPr>
          <w:lang w:val="en-AU"/>
        </w:rPr>
      </w:pPr>
      <w:r>
        <w:t xml:space="preserve">You cannot use accessor modifiers on an interface </w:t>
      </w:r>
      <w:r>
        <w:rPr>
          <w:lang w:val="en-AU"/>
        </w:rPr>
        <w:t xml:space="preserve">(public automatically) </w:t>
      </w:r>
      <w:r>
        <w:t xml:space="preserve">or an explicit </w:t>
      </w:r>
      <w:hyperlink r:id="rId16" w:history="1">
        <w:r>
          <w:rPr>
            <w:rStyle w:val="Hyperlink"/>
          </w:rPr>
          <w:t>interface</w:t>
        </w:r>
      </w:hyperlink>
      <w:r>
        <w:t xml:space="preserve"> member implementation.</w:t>
      </w:r>
      <w:r w:rsidR="00D05F6E">
        <w:br/>
      </w:r>
      <w:r w:rsidR="00D05F6E">
        <w:rPr>
          <w:lang w:val="en-AU"/>
        </w:rPr>
        <w:t>However, if the interface only defines one accessor, you can define the other one in the implementation with any access modifier.</w:t>
      </w:r>
    </w:p>
    <w:p w14:paraId="20B17EC1" w14:textId="77777777" w:rsidR="004756CE" w:rsidRPr="00F65540" w:rsidRDefault="004756CE" w:rsidP="004756CE">
      <w:pPr>
        <w:pStyle w:val="Body"/>
        <w:ind w:left="2160"/>
        <w:rPr>
          <w:lang w:val="en-AU"/>
        </w:rPr>
      </w:pPr>
    </w:p>
    <w:p w14:paraId="71B84914" w14:textId="77777777" w:rsidR="00F65540" w:rsidRPr="00F65540" w:rsidRDefault="00F65540" w:rsidP="00F65540">
      <w:pPr>
        <w:pStyle w:val="Body"/>
        <w:ind w:left="2160"/>
        <w:rPr>
          <w:lang w:val="en-AU"/>
        </w:rPr>
      </w:pPr>
    </w:p>
    <w:p w14:paraId="603D7715" w14:textId="4818927B" w:rsidR="006E6E0F" w:rsidRDefault="006E6E0F" w:rsidP="00F65540">
      <w:pPr>
        <w:pStyle w:val="Body"/>
        <w:ind w:left="0" w:firstLine="720"/>
        <w:rPr>
          <w:lang w:val="en-AU"/>
        </w:rPr>
      </w:pPr>
      <w:r>
        <w:rPr>
          <w:lang w:val="en-AU"/>
        </w:rPr>
        <w:t>Definition:</w:t>
      </w:r>
    </w:p>
    <w:p w14:paraId="310E48DB" w14:textId="77777777" w:rsidR="006E6E0F" w:rsidRPr="00654385" w:rsidRDefault="006E6E0F" w:rsidP="006E6E0F">
      <w:pPr>
        <w:pStyle w:val="Code"/>
      </w:pPr>
      <w:r w:rsidRPr="00654385">
        <w:t>Class MyClass</w:t>
      </w:r>
    </w:p>
    <w:p w14:paraId="0C0DC670" w14:textId="77777777" w:rsidR="006E6E0F" w:rsidRPr="00654385" w:rsidRDefault="006E6E0F" w:rsidP="006E6E0F">
      <w:pPr>
        <w:pStyle w:val="Code"/>
      </w:pPr>
      <w:r w:rsidRPr="00654385">
        <w:t>{</w:t>
      </w:r>
    </w:p>
    <w:p w14:paraId="0782781B" w14:textId="77777777" w:rsidR="006E6E0F" w:rsidRPr="00654385" w:rsidRDefault="006E6E0F" w:rsidP="006E6E0F">
      <w:pPr>
        <w:pStyle w:val="Code"/>
      </w:pPr>
      <w:r w:rsidRPr="00654385">
        <w:tab/>
        <w:t>public int PublicProperty</w:t>
      </w:r>
    </w:p>
    <w:p w14:paraId="334646E0" w14:textId="77777777" w:rsidR="006E6E0F" w:rsidRPr="00654385" w:rsidRDefault="006E6E0F" w:rsidP="006E6E0F">
      <w:pPr>
        <w:pStyle w:val="Code"/>
      </w:pPr>
      <w:r w:rsidRPr="00654385">
        <w:tab/>
        <w:t>{</w:t>
      </w:r>
    </w:p>
    <w:p w14:paraId="2A19D984" w14:textId="77777777" w:rsidR="006E6E0F" w:rsidRPr="00654385" w:rsidRDefault="006E6E0F" w:rsidP="006E6E0F">
      <w:pPr>
        <w:pStyle w:val="Code"/>
      </w:pPr>
      <w:r w:rsidRPr="00654385">
        <w:tab/>
      </w:r>
      <w:r w:rsidRPr="00654385">
        <w:tab/>
        <w:t xml:space="preserve">[protected/internal/private] get {return </w:t>
      </w:r>
      <w:r w:rsidR="00F84A96">
        <w:t>_s</w:t>
      </w:r>
      <w:r w:rsidRPr="00654385">
        <w:t>omeValue;}</w:t>
      </w:r>
    </w:p>
    <w:p w14:paraId="3CBA6423" w14:textId="77777777" w:rsidR="006E6E0F" w:rsidRPr="00654385" w:rsidRDefault="006E6E0F" w:rsidP="006E6E0F">
      <w:pPr>
        <w:pStyle w:val="Code"/>
      </w:pPr>
      <w:r w:rsidRPr="00654385">
        <w:tab/>
      </w:r>
      <w:r w:rsidRPr="00654385">
        <w:tab/>
        <w:t>[protected/internal/private] set {</w:t>
      </w:r>
      <w:r w:rsidR="00F84A96">
        <w:t>_s</w:t>
      </w:r>
      <w:r w:rsidR="00F84A96" w:rsidRPr="00654385">
        <w:t xml:space="preserve">omeValue </w:t>
      </w:r>
      <w:r w:rsidRPr="00654385">
        <w:t>= value;}</w:t>
      </w:r>
    </w:p>
    <w:p w14:paraId="55A05B9E" w14:textId="77777777" w:rsidR="006E6E0F" w:rsidRDefault="006E6E0F" w:rsidP="006E6E0F">
      <w:pPr>
        <w:pStyle w:val="Code"/>
      </w:pPr>
      <w:r w:rsidRPr="00654385">
        <w:tab/>
        <w:t>}</w:t>
      </w:r>
    </w:p>
    <w:p w14:paraId="03E7B27D" w14:textId="77777777" w:rsidR="006E6E0F" w:rsidRDefault="006E6E0F" w:rsidP="001E07FA">
      <w:pPr>
        <w:pStyle w:val="Code"/>
      </w:pPr>
      <w:r>
        <w:tab/>
      </w:r>
      <w:r w:rsidRPr="005903BA">
        <w:rPr>
          <w:color w:val="538135" w:themeColor="accent6" w:themeShade="BF"/>
        </w:rPr>
        <w:t xml:space="preserve">// This is how you define </w:t>
      </w:r>
      <w:r w:rsidR="001E07FA" w:rsidRPr="005903BA">
        <w:rPr>
          <w:color w:val="538135" w:themeColor="accent6" w:themeShade="BF"/>
        </w:rPr>
        <w:t xml:space="preserve">auto-properties - </w:t>
      </w:r>
      <w:r w:rsidRPr="005903BA">
        <w:rPr>
          <w:color w:val="538135" w:themeColor="accent6" w:themeShade="BF"/>
        </w:rPr>
        <w:t>the default getter</w:t>
      </w:r>
      <w:r w:rsidR="001E07FA" w:rsidRPr="005903BA">
        <w:rPr>
          <w:color w:val="538135" w:themeColor="accent6" w:themeShade="BF"/>
        </w:rPr>
        <w:br/>
        <w:t xml:space="preserve">      //</w:t>
      </w:r>
      <w:r w:rsidRPr="005903BA">
        <w:rPr>
          <w:color w:val="538135" w:themeColor="accent6" w:themeShade="BF"/>
        </w:rPr>
        <w:t xml:space="preserve"> and/or setter (just assignments with not processing:</w:t>
      </w:r>
      <w:r w:rsidR="00281261" w:rsidRPr="005903BA">
        <w:rPr>
          <w:color w:val="538135" w:themeColor="accent6" w:themeShade="BF"/>
        </w:rPr>
        <w:br/>
        <w:t xml:space="preserve">      // ** Use </w:t>
      </w:r>
      <w:r w:rsidR="00A43009" w:rsidRPr="005903BA">
        <w:rPr>
          <w:b/>
          <w:bCs/>
          <w:color w:val="538135" w:themeColor="accent6" w:themeShade="BF"/>
        </w:rPr>
        <w:t>prop &lt;tab&gt; &lt;tab&gt;</w:t>
      </w:r>
      <w:r w:rsidR="00A43009" w:rsidRPr="005903BA">
        <w:rPr>
          <w:color w:val="538135" w:themeColor="accent6" w:themeShade="BF"/>
        </w:rPr>
        <w:t xml:space="preserve"> to auto create the code</w:t>
      </w:r>
    </w:p>
    <w:p w14:paraId="6AB72313" w14:textId="77777777" w:rsidR="006E6E0F" w:rsidRDefault="006E6E0F" w:rsidP="006E6E0F">
      <w:pPr>
        <w:pStyle w:val="Code"/>
      </w:pPr>
      <w:r>
        <w:tab/>
        <w:t>Public int DefaultPublicProperty {[internal/private] get;set;}</w:t>
      </w:r>
    </w:p>
    <w:p w14:paraId="0EC97C8D" w14:textId="77777777" w:rsidR="006E6E0F" w:rsidRDefault="006E6E0F" w:rsidP="006E6E0F">
      <w:pPr>
        <w:pStyle w:val="Code"/>
      </w:pPr>
      <w:r>
        <w:t>}</w:t>
      </w:r>
    </w:p>
    <w:p w14:paraId="62BBEF3C" w14:textId="77777777" w:rsidR="00C60762" w:rsidRDefault="00C60762" w:rsidP="00C60762">
      <w:pPr>
        <w:pStyle w:val="Body"/>
        <w:rPr>
          <w:b/>
          <w:bCs/>
          <w:lang w:val="en-AU"/>
        </w:rPr>
      </w:pPr>
      <w:r w:rsidRPr="00C60762">
        <w:rPr>
          <w:b/>
          <w:bCs/>
          <w:lang w:val="en-AU"/>
        </w:rPr>
        <w:t>Auto-Property Initializers (from C# 6 and up):</w:t>
      </w:r>
    </w:p>
    <w:p w14:paraId="5ED5AB9C" w14:textId="77777777" w:rsidR="00C60762" w:rsidRDefault="00C60762" w:rsidP="00C60762">
      <w:pPr>
        <w:pStyle w:val="Body"/>
        <w:rPr>
          <w:lang w:val="en-AU"/>
        </w:rPr>
      </w:pPr>
      <w:r>
        <w:rPr>
          <w:lang w:val="en-AU"/>
        </w:rPr>
        <w:t>p</w:t>
      </w:r>
      <w:r>
        <w:t>ublic int DefaultPublicProperty {[internal/private] get;set;}</w:t>
      </w:r>
      <w:r>
        <w:rPr>
          <w:lang w:val="en-AU"/>
        </w:rPr>
        <w:t xml:space="preserve"> </w:t>
      </w:r>
      <w:r w:rsidRPr="000760F0">
        <w:rPr>
          <w:highlight w:val="yellow"/>
          <w:lang w:val="en-AU"/>
        </w:rPr>
        <w:t>= initialValue</w:t>
      </w:r>
      <w:r>
        <w:rPr>
          <w:lang w:val="en-AU"/>
        </w:rPr>
        <w:t>;</w:t>
      </w:r>
    </w:p>
    <w:p w14:paraId="46255F35" w14:textId="77777777" w:rsidR="00C60762" w:rsidRDefault="00C60762" w:rsidP="00C60762">
      <w:pPr>
        <w:pStyle w:val="Body"/>
        <w:rPr>
          <w:lang w:val="en-AU"/>
        </w:rPr>
      </w:pPr>
      <w:r>
        <w:rPr>
          <w:lang w:val="en-AU"/>
        </w:rPr>
        <w:t>for example:</w:t>
      </w:r>
    </w:p>
    <w:p w14:paraId="22C23E6F" w14:textId="77777777" w:rsidR="00C60762" w:rsidRPr="00C60762" w:rsidRDefault="00C60762" w:rsidP="00C60762">
      <w:pPr>
        <w:pStyle w:val="Code"/>
        <w:ind w:left="2160"/>
      </w:pPr>
      <w:r>
        <w:t xml:space="preserve">public Collection&lt;Something&gt; Things {get; private set;} </w:t>
      </w:r>
      <w:r w:rsidRPr="00C60762">
        <w:rPr>
          <w:b/>
          <w:bCs/>
          <w:color w:val="0000CC"/>
        </w:rPr>
        <w:t>=</w:t>
      </w:r>
      <w:r>
        <w:t xml:space="preserve"> new Collection&lt;Something&gt;();</w:t>
      </w:r>
    </w:p>
    <w:p w14:paraId="10E1FB6C" w14:textId="77777777" w:rsidR="00AA5631" w:rsidRDefault="00AA5631" w:rsidP="00045C4B">
      <w:pPr>
        <w:pStyle w:val="Heading4"/>
        <w:rPr>
          <w:lang w:val="en-AU"/>
        </w:rPr>
      </w:pPr>
      <w:r>
        <w:rPr>
          <w:lang w:val="en-AU"/>
        </w:rPr>
        <w:lastRenderedPageBreak/>
        <w:t>Read-Only Auto-Property</w:t>
      </w:r>
    </w:p>
    <w:p w14:paraId="48772292" w14:textId="77777777" w:rsidR="00AA5631" w:rsidRDefault="0081517C" w:rsidP="0081517C">
      <w:pPr>
        <w:pStyle w:val="Body"/>
      </w:pPr>
      <w:r>
        <w:t xml:space="preserve">If you don’t include a </w:t>
      </w:r>
      <w:r w:rsidRPr="0081517C">
        <w:rPr>
          <w:color w:val="0000CC"/>
        </w:rPr>
        <w:t>set</w:t>
      </w:r>
      <w:r>
        <w:t xml:space="preserve"> in the property definition, it will be a read-only property which </w:t>
      </w:r>
      <w:r w:rsidRPr="00E60D8D">
        <w:t>can be set only in the class’ constructor</w:t>
      </w:r>
      <w:r>
        <w:t>:</w:t>
      </w:r>
    </w:p>
    <w:p w14:paraId="1D7607B1" w14:textId="77777777" w:rsidR="0081517C" w:rsidRDefault="0081517C" w:rsidP="004C1250">
      <w:pPr>
        <w:pStyle w:val="Code"/>
        <w:ind w:left="1440"/>
      </w:pPr>
      <w:r>
        <w:tab/>
        <w:t>public int ReadOnlyProperty { get; }</w:t>
      </w:r>
    </w:p>
    <w:p w14:paraId="5411E42C" w14:textId="77777777" w:rsidR="00BC31E2" w:rsidRPr="00CC20E5" w:rsidRDefault="00BC31E2" w:rsidP="00BC31E2">
      <w:pPr>
        <w:pStyle w:val="Body"/>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r</w:t>
      </w:r>
      <w:r w:rsidRPr="00CC20E5">
        <w:rPr>
          <w:rStyle w:val="CodeChar"/>
          <w:rFonts w:ascii="Calibri" w:hAnsi="Calibri" w:cs="Times New Roman"/>
          <w:color w:val="auto"/>
          <w:shd w:val="clear" w:color="auto" w:fill="auto"/>
          <w:lang w:bidi="ar-SA"/>
        </w:rPr>
        <w:t>eadonly field – like const with the following differences:</w:t>
      </w:r>
    </w:p>
    <w:p w14:paraId="4D6B41C7" w14:textId="77777777" w:rsidR="00BC31E2" w:rsidRPr="00E60D8D" w:rsidRDefault="00BC31E2" w:rsidP="00BC31E2">
      <w:pPr>
        <w:pStyle w:val="Body"/>
        <w:numPr>
          <w:ilvl w:val="0"/>
          <w:numId w:val="29"/>
        </w:numPr>
        <w:rPr>
          <w:rStyle w:val="CodeChar"/>
          <w:rFonts w:ascii="Calibri" w:hAnsi="Calibri" w:cs="Times New Roman"/>
          <w:b/>
          <w:bCs/>
          <w:color w:val="auto"/>
          <w:shd w:val="clear" w:color="auto" w:fill="auto"/>
          <w:lang w:bidi="ar-SA"/>
        </w:rPr>
      </w:pPr>
      <w:r w:rsidRPr="00E60D8D">
        <w:rPr>
          <w:rStyle w:val="CodeChar"/>
          <w:rFonts w:ascii="Calibri" w:hAnsi="Calibri" w:cs="Times New Roman"/>
          <w:b/>
          <w:bCs/>
          <w:color w:val="auto"/>
          <w:shd w:val="clear" w:color="auto" w:fill="auto"/>
          <w:lang w:bidi="ar-SA"/>
        </w:rPr>
        <w:t>Can be assigned in class’ constructor</w:t>
      </w:r>
    </w:p>
    <w:p w14:paraId="26C7484F" w14:textId="77777777" w:rsidR="00BC31E2" w:rsidRPr="00E60D8D" w:rsidRDefault="00BC31E2" w:rsidP="00BC31E2">
      <w:pPr>
        <w:pStyle w:val="Body"/>
        <w:numPr>
          <w:ilvl w:val="0"/>
          <w:numId w:val="29"/>
        </w:numPr>
        <w:rPr>
          <w:rStyle w:val="CodeChar"/>
          <w:rFonts w:ascii="Calibri" w:hAnsi="Calibri" w:cs="Times New Roman"/>
          <w:color w:val="auto"/>
          <w:shd w:val="clear" w:color="auto" w:fill="auto"/>
        </w:rPr>
      </w:pPr>
      <w:r w:rsidRPr="00E60D8D">
        <w:rPr>
          <w:rStyle w:val="CodeChar"/>
          <w:rFonts w:ascii="Calibri" w:hAnsi="Calibri" w:cs="Times New Roman"/>
          <w:b/>
          <w:bCs/>
          <w:color w:val="auto"/>
          <w:shd w:val="clear" w:color="auto" w:fill="auto"/>
          <w:lang w:bidi="ar-SA"/>
        </w:rPr>
        <w:t>Can be assigned to non-const value in field declaration</w:t>
      </w:r>
      <w:r w:rsidRPr="00CC20E5">
        <w:rPr>
          <w:rStyle w:val="CodeChar"/>
          <w:rFonts w:ascii="Calibri" w:hAnsi="Calibri" w:cs="Times New Roman"/>
          <w:color w:val="auto"/>
          <w:shd w:val="clear" w:color="auto" w:fill="auto"/>
          <w:lang w:bidi="ar-SA"/>
        </w:rPr>
        <w:t>:</w:t>
      </w:r>
      <w:r>
        <w:rPr>
          <w:rStyle w:val="CodeChar"/>
          <w:sz w:val="20"/>
          <w:lang w:val="en-AU"/>
        </w:rPr>
        <w:br/>
      </w:r>
      <w:r w:rsidRPr="00CC20E5">
        <w:rPr>
          <w:rStyle w:val="CodeChar"/>
          <w:sz w:val="20"/>
        </w:rPr>
        <w:t>public static readonly uint timeStamp =</w:t>
      </w:r>
      <w:r>
        <w:rPr>
          <w:rStyle w:val="CodeChar"/>
          <w:sz w:val="20"/>
        </w:rPr>
        <w:br/>
      </w:r>
      <w:r>
        <w:rPr>
          <w:rStyle w:val="CodeChar"/>
          <w:sz w:val="20"/>
          <w:lang w:val="en-AU"/>
        </w:rPr>
        <w:t xml:space="preserve">      </w:t>
      </w:r>
      <w:r w:rsidRPr="00CC20E5">
        <w:rPr>
          <w:rStyle w:val="CodeChar"/>
          <w:sz w:val="20"/>
        </w:rPr>
        <w:t xml:space="preserve"> (uint)DateTime.Now.Ticks;</w:t>
      </w:r>
    </w:p>
    <w:p w14:paraId="462DD072" w14:textId="77777777" w:rsidR="00E60D8D" w:rsidRPr="008F047B" w:rsidRDefault="00E60D8D" w:rsidP="00E60D8D">
      <w:pPr>
        <w:pStyle w:val="Body"/>
        <w:rPr>
          <w:lang w:val="en-AU" w:bidi="he-IL"/>
        </w:rPr>
      </w:pPr>
      <w:r>
        <w:rPr>
          <w:rStyle w:val="CodeChar"/>
          <w:rFonts w:ascii="Calibri" w:hAnsi="Calibri" w:cs="Times New Roman"/>
          <w:b/>
          <w:bCs/>
          <w:color w:val="auto"/>
          <w:shd w:val="clear" w:color="auto" w:fill="auto"/>
          <w:lang w:val="en-AU" w:bidi="ar-SA"/>
        </w:rPr>
        <w:t xml:space="preserve">Const </w:t>
      </w:r>
      <w:r w:rsidRPr="00E60D8D">
        <w:t xml:space="preserve">value must be </w:t>
      </w:r>
      <w:r w:rsidRPr="00E60D8D">
        <w:rPr>
          <w:b/>
          <w:bCs/>
        </w:rPr>
        <w:t>initialized during its declaration to a constant value</w:t>
      </w:r>
      <w:r w:rsidRPr="00E60D8D">
        <w:t xml:space="preserve"> (done in compilation time and not in runtime).</w:t>
      </w:r>
      <w:r w:rsidR="008F047B">
        <w:rPr>
          <w:lang w:val="en-AU"/>
        </w:rPr>
        <w:t xml:space="preserve"> In addition, every const variable will be declared implicitly as static.</w:t>
      </w:r>
    </w:p>
    <w:p w14:paraId="66A285C5" w14:textId="77777777" w:rsidR="00BC31E2" w:rsidRDefault="00130C93" w:rsidP="00130C93">
      <w:pPr>
        <w:pStyle w:val="Body"/>
        <w:rPr>
          <w:b/>
          <w:bCs/>
        </w:rPr>
      </w:pPr>
      <w:r w:rsidRPr="00130C93">
        <w:rPr>
          <w:b/>
          <w:bCs/>
        </w:rPr>
        <w:t>Static</w:t>
      </w:r>
    </w:p>
    <w:p w14:paraId="03F2C70A" w14:textId="77777777" w:rsidR="00130C93" w:rsidRDefault="00130C93" w:rsidP="00130C93">
      <w:pPr>
        <w:pStyle w:val="Body"/>
        <w:rPr>
          <w:lang w:val="en-AU"/>
        </w:rPr>
      </w:pPr>
      <w:r w:rsidRPr="00130C93">
        <w:rPr>
          <w:lang w:val="en-AU"/>
        </w:rPr>
        <w:t>Members and methods like in C++ but can be accessed only from the class and not from objects! For example:</w:t>
      </w:r>
    </w:p>
    <w:p w14:paraId="13CA7066" w14:textId="77777777" w:rsidR="00130C93" w:rsidRDefault="00130C93" w:rsidP="00130C93">
      <w:pPr>
        <w:pStyle w:val="Code"/>
        <w:ind w:left="2160"/>
      </w:pPr>
      <w:r>
        <w:t>Var obj = new SomeClass();</w:t>
      </w:r>
      <w:r>
        <w:br/>
        <w:t xml:space="preserve">obj.SomeStaticFunction(); </w:t>
      </w:r>
    </w:p>
    <w:p w14:paraId="5846C182" w14:textId="77777777" w:rsidR="00130C93" w:rsidRDefault="00130C93" w:rsidP="00130C93">
      <w:pPr>
        <w:pStyle w:val="Body"/>
        <w:rPr>
          <w:lang w:val="en-AU"/>
        </w:rPr>
      </w:pPr>
      <w:r>
        <w:rPr>
          <w:lang w:val="en-AU"/>
        </w:rPr>
        <w:t>Will fail compilation. Instead you must access the static member/function through the class name directly:</w:t>
      </w:r>
    </w:p>
    <w:p w14:paraId="2D7A8ADE" w14:textId="4B8410A9" w:rsidR="00130C93" w:rsidRDefault="00130C93" w:rsidP="00130C93">
      <w:pPr>
        <w:pStyle w:val="Code"/>
        <w:ind w:left="2160"/>
      </w:pPr>
      <w:r>
        <w:t>SomeClass.SomeStaticFunction();</w:t>
      </w:r>
    </w:p>
    <w:p w14:paraId="248001E2" w14:textId="5DD4F073" w:rsidR="003F0E00" w:rsidRDefault="003F0E00" w:rsidP="00130C93">
      <w:pPr>
        <w:pStyle w:val="Code"/>
        <w:ind w:left="2160"/>
      </w:pPr>
    </w:p>
    <w:p w14:paraId="4D195234" w14:textId="7568108D" w:rsidR="003F0E00" w:rsidRPr="003F0E00" w:rsidRDefault="003F0E00" w:rsidP="003F0E00">
      <w:pPr>
        <w:pStyle w:val="Body"/>
        <w:numPr>
          <w:ilvl w:val="0"/>
          <w:numId w:val="29"/>
        </w:numPr>
        <w:rPr>
          <w:lang w:val="en-AU"/>
        </w:rPr>
      </w:pPr>
      <w:r>
        <w:rPr>
          <w:lang w:val="en-AU"/>
        </w:rPr>
        <w:t xml:space="preserve">Private static methods can be used to improve performance when critical (called with class vs objects) </w:t>
      </w:r>
    </w:p>
    <w:p w14:paraId="712E509F" w14:textId="7ABC8425" w:rsidR="00452529" w:rsidRDefault="00452529" w:rsidP="00045C4B">
      <w:pPr>
        <w:pStyle w:val="Heading4"/>
        <w:rPr>
          <w:lang w:val="en-AU"/>
        </w:rPr>
      </w:pPr>
      <w:r>
        <w:rPr>
          <w:lang w:val="en-AU"/>
        </w:rPr>
        <w:t>Indexers</w:t>
      </w:r>
    </w:p>
    <w:p w14:paraId="2D267C20" w14:textId="3D8F85B7" w:rsidR="00452529" w:rsidRDefault="00452529" w:rsidP="00452529">
      <w:pPr>
        <w:pStyle w:val="Body"/>
        <w:rPr>
          <w:lang w:val="en-AU"/>
        </w:rPr>
      </w:pPr>
      <w:r>
        <w:rPr>
          <w:lang w:val="en-AU"/>
        </w:rPr>
        <w:t>Indexers are similar to properties. They enable indexed properties</w:t>
      </w:r>
      <w:r w:rsidR="00853DA7">
        <w:rPr>
          <w:lang w:val="en-AU"/>
        </w:rPr>
        <w:t xml:space="preserve"> that can be referenced using the array access syntax: somObject[index]</w:t>
      </w:r>
    </w:p>
    <w:p w14:paraId="460986E9" w14:textId="29120A85" w:rsidR="00853DA7" w:rsidRDefault="00853DA7" w:rsidP="00452529">
      <w:pPr>
        <w:pStyle w:val="Body"/>
        <w:rPr>
          <w:lang w:val="en-AU"/>
        </w:rPr>
      </w:pPr>
      <w:r>
        <w:rPr>
          <w:lang w:val="en-AU"/>
        </w:rPr>
        <w:t>Example:</w:t>
      </w:r>
    </w:p>
    <w:p w14:paraId="029F6BAC" w14:textId="2527CDFF" w:rsidR="00853DA7" w:rsidRDefault="00853DA7" w:rsidP="00853DA7">
      <w:pPr>
        <w:pStyle w:val="Code"/>
        <w:ind w:left="1531"/>
      </w:pPr>
      <w:r>
        <w:t>public class SomeClass {</w:t>
      </w:r>
    </w:p>
    <w:p w14:paraId="03168848" w14:textId="5DFD41FD" w:rsidR="00853DA7" w:rsidRPr="00853DA7" w:rsidRDefault="00853DA7" w:rsidP="00853DA7">
      <w:pPr>
        <w:pStyle w:val="Code"/>
        <w:ind w:left="1531"/>
        <w:rPr>
          <w:color w:val="538135" w:themeColor="accent6" w:themeShade="BF"/>
        </w:rPr>
      </w:pPr>
      <w:r w:rsidRPr="00853DA7">
        <w:rPr>
          <w:color w:val="538135" w:themeColor="accent6" w:themeShade="BF"/>
        </w:rPr>
        <w:tab/>
        <w:t>// definition example:</w:t>
      </w:r>
    </w:p>
    <w:p w14:paraId="08549A7E" w14:textId="61EBC96D" w:rsidR="00853DA7" w:rsidRPr="00853DA7" w:rsidRDefault="00853DA7" w:rsidP="00853DA7">
      <w:pPr>
        <w:pStyle w:val="Code"/>
        <w:ind w:left="1531"/>
      </w:pPr>
      <w:r>
        <w:tab/>
      </w:r>
      <w:r w:rsidRPr="00853DA7">
        <w:t xml:space="preserve">public int </w:t>
      </w:r>
      <w:r w:rsidRPr="00853DA7">
        <w:rPr>
          <w:b/>
          <w:bCs/>
          <w:color w:val="0000CC"/>
        </w:rPr>
        <w:t>this[</w:t>
      </w:r>
      <w:r w:rsidRPr="00853DA7">
        <w:t>string key</w:t>
      </w:r>
      <w:r w:rsidR="00254892">
        <w:t>[,optional additional params]</w:t>
      </w:r>
      <w:r w:rsidRPr="00853DA7">
        <w:rPr>
          <w:b/>
          <w:bCs/>
          <w:color w:val="0000CC"/>
        </w:rPr>
        <w:t>]</w:t>
      </w:r>
    </w:p>
    <w:p w14:paraId="30B77844" w14:textId="77777777" w:rsidR="00853DA7" w:rsidRPr="00853DA7" w:rsidRDefault="00853DA7" w:rsidP="00853DA7">
      <w:pPr>
        <w:pStyle w:val="Code"/>
        <w:ind w:left="2160"/>
        <w:rPr>
          <w:lang w:eastAsia="en-AU"/>
        </w:rPr>
      </w:pPr>
      <w:r w:rsidRPr="00853DA7">
        <w:rPr>
          <w:lang w:eastAsia="en-AU"/>
        </w:rPr>
        <w:t>{</w:t>
      </w:r>
    </w:p>
    <w:p w14:paraId="098D8DCA" w14:textId="77777777" w:rsidR="00853DA7" w:rsidRPr="00853DA7" w:rsidRDefault="00853DA7" w:rsidP="00853DA7">
      <w:pPr>
        <w:pStyle w:val="Code"/>
        <w:ind w:left="2160"/>
        <w:rPr>
          <w:lang w:eastAsia="en-AU"/>
        </w:rPr>
      </w:pPr>
      <w:r w:rsidRPr="00853DA7">
        <w:rPr>
          <w:lang w:eastAsia="en-AU"/>
        </w:rPr>
        <w:t xml:space="preserve">    get { return storage.Find(key); }</w:t>
      </w:r>
    </w:p>
    <w:p w14:paraId="168543FE" w14:textId="77777777" w:rsidR="00853DA7" w:rsidRPr="00853DA7" w:rsidRDefault="00853DA7" w:rsidP="00853DA7">
      <w:pPr>
        <w:pStyle w:val="Code"/>
        <w:ind w:left="2160"/>
        <w:rPr>
          <w:lang w:eastAsia="en-AU"/>
        </w:rPr>
      </w:pPr>
      <w:r w:rsidRPr="00853DA7">
        <w:rPr>
          <w:lang w:eastAsia="en-AU"/>
        </w:rPr>
        <w:t xml:space="preserve">    set { storage.SetAt(key, value); }</w:t>
      </w:r>
    </w:p>
    <w:p w14:paraId="450C3E60" w14:textId="74E5E126" w:rsidR="00853DA7" w:rsidRDefault="00853DA7" w:rsidP="00853DA7">
      <w:pPr>
        <w:pStyle w:val="Code"/>
        <w:ind w:left="2160"/>
      </w:pPr>
      <w:r w:rsidRPr="00853DA7">
        <w:rPr>
          <w:lang w:eastAsia="en-AU"/>
        </w:rPr>
        <w:t>}</w:t>
      </w:r>
    </w:p>
    <w:p w14:paraId="342A56AD" w14:textId="31FB572F" w:rsidR="00853DA7" w:rsidRDefault="00853DA7" w:rsidP="00853DA7">
      <w:pPr>
        <w:pStyle w:val="Code"/>
        <w:ind w:left="1531"/>
      </w:pPr>
      <w:r>
        <w:t>}</w:t>
      </w:r>
    </w:p>
    <w:p w14:paraId="124C683D" w14:textId="6C9F4E2C" w:rsidR="00853DA7" w:rsidRDefault="00853DA7" w:rsidP="00853DA7">
      <w:pPr>
        <w:pStyle w:val="Code"/>
        <w:ind w:left="1531"/>
      </w:pPr>
      <w:r>
        <w:t>…</w:t>
      </w:r>
    </w:p>
    <w:p w14:paraId="3686DD8E" w14:textId="0DBF6885" w:rsidR="00853DA7" w:rsidRPr="00853DA7" w:rsidRDefault="00853DA7" w:rsidP="00853DA7">
      <w:pPr>
        <w:pStyle w:val="Code"/>
        <w:ind w:left="1531"/>
        <w:rPr>
          <w:color w:val="538135" w:themeColor="accent6" w:themeShade="BF"/>
        </w:rPr>
      </w:pPr>
      <w:r w:rsidRPr="00853DA7">
        <w:rPr>
          <w:color w:val="538135" w:themeColor="accent6" w:themeShade="BF"/>
        </w:rPr>
        <w:t>// usage example:</w:t>
      </w:r>
    </w:p>
    <w:p w14:paraId="3D566DFA" w14:textId="3AEB326B" w:rsidR="00853DA7" w:rsidRDefault="00853DA7" w:rsidP="00853DA7">
      <w:pPr>
        <w:pStyle w:val="Code"/>
        <w:ind w:left="1531"/>
      </w:pPr>
      <w:r>
        <w:t>SomeClass someObject = new SomeClass();</w:t>
      </w:r>
    </w:p>
    <w:p w14:paraId="6BFA0584" w14:textId="695DBB12" w:rsidR="00853DA7" w:rsidRDefault="00853DA7" w:rsidP="00853DA7">
      <w:pPr>
        <w:pStyle w:val="Code"/>
        <w:ind w:left="1531"/>
      </w:pPr>
      <w:r>
        <w:t>var item = someObject[“key”];</w:t>
      </w:r>
    </w:p>
    <w:p w14:paraId="4BDE7EAD" w14:textId="57D966BE" w:rsidR="00853DA7" w:rsidRDefault="00853DA7" w:rsidP="00853DA7">
      <w:pPr>
        <w:pStyle w:val="Code"/>
        <w:ind w:left="1531"/>
      </w:pPr>
      <w:r>
        <w:t>someObject[“AnotherKey”] = item;</w:t>
      </w:r>
    </w:p>
    <w:p w14:paraId="4A476D13" w14:textId="2C171623" w:rsidR="00853DA7" w:rsidRPr="00853DA7" w:rsidRDefault="00853DA7" w:rsidP="008B0584">
      <w:pPr>
        <w:pStyle w:val="Body"/>
        <w:numPr>
          <w:ilvl w:val="0"/>
          <w:numId w:val="133"/>
        </w:numPr>
      </w:pPr>
      <w:r>
        <w:rPr>
          <w:lang w:val="en-AU"/>
        </w:rPr>
        <w:t>indexes have the same rules as properties regarding access modifiers, inheritance etc.</w:t>
      </w:r>
    </w:p>
    <w:p w14:paraId="0CB90CAB" w14:textId="20634840" w:rsidR="00853DA7" w:rsidRPr="00853DA7" w:rsidRDefault="00853DA7" w:rsidP="008B0584">
      <w:pPr>
        <w:pStyle w:val="Body"/>
        <w:numPr>
          <w:ilvl w:val="0"/>
          <w:numId w:val="133"/>
        </w:numPr>
      </w:pPr>
      <w:r>
        <w:rPr>
          <w:lang w:val="en-AU"/>
        </w:rPr>
        <w:t>common usage:</w:t>
      </w:r>
    </w:p>
    <w:p w14:paraId="1BD794E5" w14:textId="749D1950" w:rsidR="00853DA7" w:rsidRPr="00254892" w:rsidRDefault="00853DA7" w:rsidP="008B0584">
      <w:pPr>
        <w:pStyle w:val="Body"/>
        <w:numPr>
          <w:ilvl w:val="1"/>
          <w:numId w:val="133"/>
        </w:numPr>
      </w:pPr>
      <w:r>
        <w:rPr>
          <w:lang w:val="en-AU"/>
        </w:rPr>
        <w:lastRenderedPageBreak/>
        <w:t xml:space="preserve">accessing data that’s not available in memory as if it is </w:t>
      </w:r>
      <w:r w:rsidR="00254892">
        <w:rPr>
          <w:lang w:val="en-AU"/>
        </w:rPr>
        <w:t xml:space="preserve">while hiding the requires disk/network access from the user </w:t>
      </w:r>
      <w:r>
        <w:rPr>
          <w:lang w:val="en-AU"/>
        </w:rPr>
        <w:t>(e.g. historical DB records)</w:t>
      </w:r>
    </w:p>
    <w:p w14:paraId="3A135115" w14:textId="461FACC2" w:rsidR="00853DA7" w:rsidRPr="00452529" w:rsidRDefault="00F14DDE" w:rsidP="008B0584">
      <w:pPr>
        <w:pStyle w:val="Body"/>
        <w:numPr>
          <w:ilvl w:val="1"/>
          <w:numId w:val="133"/>
        </w:numPr>
      </w:pPr>
      <w:r w:rsidRPr="00F14DDE">
        <w:rPr>
          <w:lang w:val="en-AU"/>
        </w:rPr>
        <w:t>Modelling</w:t>
      </w:r>
      <w:r w:rsidR="00254892" w:rsidRPr="00F14DDE">
        <w:rPr>
          <w:lang w:val="en-AU"/>
        </w:rPr>
        <w:t xml:space="preserve"> Dictionaries (1 or more </w:t>
      </w:r>
      <w:r w:rsidRPr="00F14DDE">
        <w:rPr>
          <w:lang w:val="en-AU"/>
        </w:rPr>
        <w:t>dimensions</w:t>
      </w:r>
      <w:r w:rsidR="00254892" w:rsidRPr="00F14DDE">
        <w:rPr>
          <w:lang w:val="en-AU"/>
        </w:rPr>
        <w:t>)</w:t>
      </w:r>
    </w:p>
    <w:p w14:paraId="512E3D0A" w14:textId="42DE9CB3" w:rsidR="00045C4B" w:rsidRDefault="00045C4B" w:rsidP="00045C4B">
      <w:pPr>
        <w:pStyle w:val="Heading4"/>
        <w:rPr>
          <w:lang w:val="en-AU"/>
        </w:rPr>
      </w:pPr>
      <w:r>
        <w:rPr>
          <w:lang w:val="en-AU"/>
        </w:rPr>
        <w:t>Object Initializers</w:t>
      </w:r>
    </w:p>
    <w:p w14:paraId="75E89307" w14:textId="77777777" w:rsidR="00045C4B" w:rsidRDefault="00045C4B" w:rsidP="00045C4B">
      <w:pPr>
        <w:pStyle w:val="HTMLPreformatted"/>
        <w:ind w:left="1440"/>
        <w:rPr>
          <w:rStyle w:val="BodyChar"/>
        </w:rPr>
      </w:pPr>
      <w:r w:rsidRPr="00045C4B">
        <w:rPr>
          <w:rStyle w:val="BodyChar"/>
        </w:rPr>
        <w:t>In order to initialize a new object using the default (public) constructor, you can supply initialization for all the public properties in an argument-like list:</w:t>
      </w:r>
    </w:p>
    <w:p w14:paraId="765D710B" w14:textId="5FE66CAF" w:rsidR="00045C4B" w:rsidRDefault="00045C4B" w:rsidP="00045C4B">
      <w:pPr>
        <w:pStyle w:val="Code"/>
        <w:ind w:left="1440"/>
        <w:rPr>
          <w:lang w:eastAsia="en-AU"/>
        </w:rPr>
      </w:pPr>
      <w:r w:rsidRPr="00045C4B">
        <w:t>Student student = new Student</w:t>
      </w:r>
      <w:r>
        <w:t>()</w:t>
      </w:r>
      <w:r>
        <w:br/>
      </w:r>
      <w:r w:rsidRPr="00045C4B">
        <w:rPr>
          <w:lang w:eastAsia="en-AU"/>
        </w:rPr>
        <w:t>{</w:t>
      </w:r>
      <w:r>
        <w:rPr>
          <w:lang w:eastAsia="en-AU"/>
        </w:rPr>
        <w:br/>
        <w:t xml:space="preserve">    </w:t>
      </w:r>
      <w:r w:rsidRPr="00045C4B">
        <w:rPr>
          <w:lang w:eastAsia="en-AU"/>
        </w:rPr>
        <w:t>FirstName = "Craig",</w:t>
      </w:r>
      <w:r>
        <w:rPr>
          <w:lang w:eastAsia="en-AU"/>
        </w:rPr>
        <w:br/>
        <w:t xml:space="preserve">    </w:t>
      </w:r>
      <w:r w:rsidRPr="00045C4B">
        <w:rPr>
          <w:lang w:eastAsia="en-AU"/>
        </w:rPr>
        <w:t>LastName = "Playstead",</w:t>
      </w:r>
      <w:r>
        <w:rPr>
          <w:lang w:eastAsia="en-AU"/>
        </w:rPr>
        <w:br/>
        <w:t xml:space="preserve">    </w:t>
      </w:r>
      <w:r w:rsidRPr="00045C4B">
        <w:rPr>
          <w:lang w:eastAsia="en-AU"/>
        </w:rPr>
        <w:t>ID = 116</w:t>
      </w:r>
      <w:r>
        <w:rPr>
          <w:lang w:eastAsia="en-AU"/>
        </w:rPr>
        <w:br/>
      </w:r>
      <w:r w:rsidRPr="00045C4B">
        <w:rPr>
          <w:lang w:eastAsia="en-AU"/>
        </w:rPr>
        <w:t>};</w:t>
      </w:r>
    </w:p>
    <w:p w14:paraId="25E44DFE" w14:textId="075227BF" w:rsidR="00AE2C94" w:rsidRDefault="00AE2C94" w:rsidP="00AE2C94">
      <w:pPr>
        <w:pStyle w:val="Heading4"/>
        <w:rPr>
          <w:lang w:eastAsia="en-AU"/>
        </w:rPr>
      </w:pPr>
      <w:r>
        <w:rPr>
          <w:lang w:eastAsia="en-AU"/>
        </w:rPr>
        <w:t>Reflection</w:t>
      </w:r>
    </w:p>
    <w:p w14:paraId="142DE236" w14:textId="06144942" w:rsidR="00E66320" w:rsidRDefault="00E66320" w:rsidP="00E66320">
      <w:pPr>
        <w:pStyle w:val="Body"/>
        <w:rPr>
          <w:lang w:val="en-AU" w:eastAsia="en-AU"/>
        </w:rPr>
      </w:pPr>
      <w:r>
        <w:rPr>
          <w:lang w:eastAsia="en-AU"/>
        </w:rPr>
        <w:t>Can be used</w:t>
      </w:r>
      <w:r>
        <w:rPr>
          <w:lang w:val="en-AU" w:eastAsia="en-AU"/>
        </w:rPr>
        <w:t xml:space="preserve"> to get information on types and Assemblies</w:t>
      </w:r>
    </w:p>
    <w:p w14:paraId="69AABBD6" w14:textId="77777777" w:rsidR="000639D0" w:rsidRDefault="000639D0" w:rsidP="000639D0">
      <w:pPr>
        <w:pStyle w:val="Body"/>
        <w:rPr>
          <w:szCs w:val="24"/>
          <w:lang w:val="en-AU"/>
        </w:rPr>
      </w:pPr>
      <w:r>
        <w:t>Reflection has the following applications −</w:t>
      </w:r>
    </w:p>
    <w:p w14:paraId="55F500F2" w14:textId="77777777" w:rsidR="000639D0" w:rsidRDefault="000639D0" w:rsidP="000639D0">
      <w:pPr>
        <w:pStyle w:val="Body"/>
        <w:numPr>
          <w:ilvl w:val="2"/>
          <w:numId w:val="20"/>
        </w:numPr>
      </w:pPr>
      <w:r>
        <w:t>It allows view attribute information at runtime.</w:t>
      </w:r>
    </w:p>
    <w:p w14:paraId="33321596" w14:textId="77777777" w:rsidR="000639D0" w:rsidRDefault="000639D0" w:rsidP="000639D0">
      <w:pPr>
        <w:pStyle w:val="Body"/>
        <w:numPr>
          <w:ilvl w:val="2"/>
          <w:numId w:val="20"/>
        </w:numPr>
      </w:pPr>
      <w:r>
        <w:t>It allows examining various types in an assembly and instantiate these types.</w:t>
      </w:r>
    </w:p>
    <w:p w14:paraId="2372F4E2" w14:textId="77777777" w:rsidR="000639D0" w:rsidRDefault="000639D0" w:rsidP="000639D0">
      <w:pPr>
        <w:pStyle w:val="Body"/>
        <w:numPr>
          <w:ilvl w:val="2"/>
          <w:numId w:val="20"/>
        </w:numPr>
      </w:pPr>
      <w:r>
        <w:t>It allows late binding to methods and properties</w:t>
      </w:r>
    </w:p>
    <w:p w14:paraId="2F7EC49A" w14:textId="298B7AB4" w:rsidR="000639D0" w:rsidRDefault="000639D0" w:rsidP="008E1F51">
      <w:pPr>
        <w:pStyle w:val="Body"/>
        <w:numPr>
          <w:ilvl w:val="2"/>
          <w:numId w:val="20"/>
        </w:numPr>
      </w:pPr>
      <w:r>
        <w:t>It allows creating new types at runtime and then performs some tasks using those types.</w:t>
      </w:r>
    </w:p>
    <w:p w14:paraId="534B2478" w14:textId="58116C90" w:rsidR="005B4ED8" w:rsidRPr="005B4ED8" w:rsidRDefault="005B4ED8" w:rsidP="000639D0">
      <w:pPr>
        <w:pStyle w:val="Body"/>
        <w:rPr>
          <w:lang w:val="en-US" w:eastAsia="en-AU"/>
        </w:rPr>
      </w:pPr>
      <w:r>
        <w:t>Other uses for Reflection include constructing symbol tables, to determine which fields to persist and through serialization.</w:t>
      </w:r>
    </w:p>
    <w:p w14:paraId="47864AB9" w14:textId="727FA4C7" w:rsidR="00E66320" w:rsidRDefault="00E66320" w:rsidP="00E66320">
      <w:pPr>
        <w:pStyle w:val="Body"/>
        <w:numPr>
          <w:ilvl w:val="2"/>
          <w:numId w:val="20"/>
        </w:numPr>
        <w:rPr>
          <w:szCs w:val="24"/>
          <w:lang w:val="en-AU"/>
        </w:rPr>
      </w:pPr>
      <w:r>
        <w:t>There are System.Reflection is the namespace for the reflection. System.Reflection namespace defines the assembly module, MemberInfo, PropertyInfo, MethodInfo, ConstructorInfo, FieldInfo, EventInfo etc.</w:t>
      </w:r>
    </w:p>
    <w:p w14:paraId="05ED634B" w14:textId="77777777" w:rsidR="00E66320" w:rsidRDefault="00E66320" w:rsidP="00E66320">
      <w:pPr>
        <w:pStyle w:val="Body"/>
        <w:numPr>
          <w:ilvl w:val="2"/>
          <w:numId w:val="20"/>
        </w:numPr>
      </w:pPr>
      <w:r>
        <w:t>The System.Type is the base class for reflection. System.Type find the type name, namespace, module type etc. System.Type is also an abstract class.</w:t>
      </w:r>
    </w:p>
    <w:p w14:paraId="75CB8248" w14:textId="4DC4DBB7" w:rsidR="00E66320" w:rsidRPr="00E66320" w:rsidRDefault="00E66320" w:rsidP="00E66320">
      <w:pPr>
        <w:pStyle w:val="Body"/>
        <w:rPr>
          <w:lang w:eastAsia="en-AU"/>
        </w:rPr>
      </w:pPr>
      <w:r>
        <w:rPr>
          <w:lang w:eastAsia="en-AU"/>
        </w:rPr>
        <w:t xml:space="preserve"> </w:t>
      </w:r>
    </w:p>
    <w:p w14:paraId="50A29D4E" w14:textId="4E96735C" w:rsidR="00AE2C94" w:rsidRPr="00AE2C94" w:rsidRDefault="00AE2C94" w:rsidP="00AE2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38135" w:themeColor="accent6" w:themeShade="BF"/>
          <w:sz w:val="20"/>
          <w:szCs w:val="20"/>
          <w:lang w:val="en-AU" w:eastAsia="en-AU" w:bidi="he-IL"/>
        </w:rPr>
      </w:pPr>
      <w:r>
        <w:rPr>
          <w:rFonts w:ascii="Courier New" w:hAnsi="Courier New" w:cs="Courier New"/>
          <w:sz w:val="20"/>
          <w:szCs w:val="20"/>
          <w:lang w:val="en-AU" w:eastAsia="en-AU" w:bidi="he-IL"/>
        </w:rPr>
        <w:tab/>
        <w:t xml:space="preserve">    </w:t>
      </w:r>
      <w:r w:rsidRPr="00AE2C94">
        <w:rPr>
          <w:rFonts w:ascii="Courier New" w:hAnsi="Courier New" w:cs="Courier New"/>
          <w:color w:val="538135" w:themeColor="accent6" w:themeShade="BF"/>
          <w:sz w:val="20"/>
          <w:szCs w:val="20"/>
          <w:lang w:val="en-AU" w:eastAsia="en-AU" w:bidi="he-IL"/>
        </w:rPr>
        <w:t>// Using GetType to obtain type information:</w:t>
      </w:r>
    </w:p>
    <w:p w14:paraId="57DD4058" w14:textId="7CD46683" w:rsidR="00AE2C94" w:rsidRDefault="00AE2C94" w:rsidP="00AE2C94">
      <w:pPr>
        <w:pStyle w:val="Code"/>
        <w:ind w:firstLine="698"/>
        <w:rPr>
          <w:lang w:eastAsia="en-AU"/>
        </w:rPr>
      </w:pPr>
      <w:r>
        <w:rPr>
          <w:lang w:eastAsia="en-AU"/>
        </w:rPr>
        <w:t>Type type = i.GetType();</w:t>
      </w:r>
    </w:p>
    <w:p w14:paraId="7B6DA47A" w14:textId="384BC3F2" w:rsidR="00AE2C94" w:rsidRDefault="00AE2C94" w:rsidP="00AE2C94">
      <w:pPr>
        <w:pStyle w:val="Code"/>
        <w:ind w:firstLine="698"/>
        <w:rPr>
          <w:lang w:eastAsia="en-AU"/>
        </w:rPr>
      </w:pPr>
    </w:p>
    <w:p w14:paraId="5070C3EF" w14:textId="77777777" w:rsidR="00AE2C94" w:rsidRPr="00AE2C94" w:rsidRDefault="00AE2C94" w:rsidP="00AE2C94">
      <w:pPr>
        <w:pStyle w:val="Code"/>
        <w:ind w:left="1418"/>
        <w:rPr>
          <w:lang w:eastAsia="en-AU"/>
        </w:rPr>
      </w:pPr>
      <w:r w:rsidRPr="00AE2C94">
        <w:rPr>
          <w:color w:val="538135" w:themeColor="accent6" w:themeShade="BF"/>
          <w:lang w:eastAsia="en-AU"/>
        </w:rPr>
        <w:t>// Using Reflection to get information of an Assembly:</w:t>
      </w:r>
    </w:p>
    <w:p w14:paraId="4E435692" w14:textId="70603172" w:rsidR="005A7E37" w:rsidRPr="005A7E37" w:rsidRDefault="00AE2C94" w:rsidP="00AE2C94">
      <w:pPr>
        <w:pStyle w:val="Code"/>
        <w:ind w:left="1418"/>
        <w:rPr>
          <w:rStyle w:val="HTMLCode"/>
          <w:rFonts w:eastAsiaTheme="minorHAnsi"/>
          <w:color w:val="538135" w:themeColor="accent6" w:themeShade="BF"/>
        </w:rPr>
      </w:pPr>
      <w:r w:rsidRPr="00AE2C94">
        <w:rPr>
          <w:lang w:eastAsia="en-AU"/>
        </w:rPr>
        <w:t>Assembly info = typeof(int).Assembly;</w:t>
      </w:r>
      <w:r>
        <w:rPr>
          <w:lang w:eastAsia="en-AU"/>
        </w:rPr>
        <w:br/>
        <w:t>Console.WriteL</w:t>
      </w:r>
      <w:r w:rsidR="005A7E37">
        <w:rPr>
          <w:lang w:eastAsia="en-AU"/>
        </w:rPr>
        <w:t>i</w:t>
      </w:r>
      <w:r>
        <w:rPr>
          <w:lang w:eastAsia="en-AU"/>
        </w:rPr>
        <w:t>ne(info);</w:t>
      </w:r>
      <w:r>
        <w:rPr>
          <w:lang w:eastAsia="en-AU"/>
        </w:rPr>
        <w:br/>
      </w:r>
      <w:r w:rsidRPr="005A7E37">
        <w:rPr>
          <w:color w:val="538135" w:themeColor="accent6" w:themeShade="BF"/>
          <w:lang w:eastAsia="en-AU"/>
        </w:rPr>
        <w:t>//</w:t>
      </w:r>
      <w:r w:rsidRPr="005A7E37">
        <w:rPr>
          <w:color w:val="538135" w:themeColor="accent6" w:themeShade="BF"/>
        </w:rPr>
        <w:t xml:space="preserve"> The output is: </w:t>
      </w:r>
      <w:r w:rsidRPr="005A7E37">
        <w:rPr>
          <w:rStyle w:val="HTMLCode"/>
          <w:rFonts w:eastAsiaTheme="minorHAnsi"/>
          <w:color w:val="538135" w:themeColor="accent6" w:themeShade="BF"/>
        </w:rPr>
        <w:t xml:space="preserve">System.Private.CoreLib, Version=4.0.0.0, </w:t>
      </w:r>
    </w:p>
    <w:p w14:paraId="11197BF9" w14:textId="7864CE18" w:rsidR="00AE2C94" w:rsidRPr="005A7E37" w:rsidRDefault="005A7E37" w:rsidP="00AE2C94">
      <w:pPr>
        <w:pStyle w:val="Code"/>
        <w:ind w:left="1418"/>
        <w:rPr>
          <w:color w:val="538135" w:themeColor="accent6" w:themeShade="BF"/>
          <w:lang w:eastAsia="en-AU"/>
        </w:rPr>
      </w:pPr>
      <w:r w:rsidRPr="005A7E37">
        <w:rPr>
          <w:rStyle w:val="HTMLCode"/>
          <w:rFonts w:eastAsiaTheme="minorHAnsi"/>
          <w:color w:val="538135" w:themeColor="accent6" w:themeShade="BF"/>
        </w:rPr>
        <w:t xml:space="preserve">// </w:t>
      </w:r>
      <w:r w:rsidR="00AE2C94" w:rsidRPr="005A7E37">
        <w:rPr>
          <w:rStyle w:val="HTMLCode"/>
          <w:rFonts w:eastAsiaTheme="minorHAnsi"/>
          <w:color w:val="538135" w:themeColor="accent6" w:themeShade="BF"/>
        </w:rPr>
        <w:t>Culture=neutral, PublicKeyToken=7cec85d7bea7798e</w:t>
      </w:r>
      <w:r w:rsidR="00AE2C94" w:rsidRPr="005A7E37">
        <w:rPr>
          <w:color w:val="538135" w:themeColor="accent6" w:themeShade="BF"/>
        </w:rPr>
        <w:t>.</w:t>
      </w:r>
    </w:p>
    <w:p w14:paraId="4DA8FCD8" w14:textId="067C6E0D" w:rsidR="00AE2C94" w:rsidRDefault="00AE2C94" w:rsidP="00AE2C94">
      <w:pPr>
        <w:pStyle w:val="Code"/>
        <w:ind w:firstLine="698"/>
        <w:rPr>
          <w:lang w:eastAsia="en-AU"/>
        </w:rPr>
      </w:pPr>
    </w:p>
    <w:p w14:paraId="0A1B8E8E" w14:textId="77777777" w:rsidR="000639D0" w:rsidRPr="000639D0" w:rsidRDefault="000639D0" w:rsidP="000639D0">
      <w:pPr>
        <w:pStyle w:val="Code"/>
        <w:ind w:left="1418"/>
        <w:rPr>
          <w:color w:val="538135" w:themeColor="accent6" w:themeShade="BF"/>
          <w:lang w:eastAsia="en-AU"/>
        </w:rPr>
      </w:pPr>
      <w:r w:rsidRPr="000639D0">
        <w:rPr>
          <w:color w:val="538135" w:themeColor="accent6" w:themeShade="BF"/>
          <w:lang w:eastAsia="en-AU"/>
        </w:rPr>
        <w:t xml:space="preserve">// </w:t>
      </w:r>
      <w:r w:rsidRPr="000639D0">
        <w:rPr>
          <w:b/>
          <w:bCs/>
          <w:color w:val="538135" w:themeColor="accent6" w:themeShade="BF"/>
          <w:lang w:eastAsia="en-AU"/>
        </w:rPr>
        <w:t>dynamically load assembly</w:t>
      </w:r>
      <w:r w:rsidRPr="000639D0">
        <w:rPr>
          <w:color w:val="538135" w:themeColor="accent6" w:themeShade="BF"/>
          <w:lang w:eastAsia="en-AU"/>
        </w:rPr>
        <w:t xml:space="preserve"> from file Test.dll</w:t>
      </w:r>
    </w:p>
    <w:p w14:paraId="5E3897CE" w14:textId="77777777" w:rsidR="000639D0" w:rsidRPr="000639D0" w:rsidRDefault="000639D0" w:rsidP="000639D0">
      <w:pPr>
        <w:pStyle w:val="Code"/>
        <w:ind w:left="1418"/>
        <w:rPr>
          <w:lang w:eastAsia="en-AU"/>
        </w:rPr>
      </w:pPr>
      <w:r w:rsidRPr="000639D0">
        <w:rPr>
          <w:lang w:eastAsia="en-AU"/>
        </w:rPr>
        <w:t>Assembly testAssembly = Assembly.LoadFile(@"c:\Test.dll");</w:t>
      </w:r>
    </w:p>
    <w:p w14:paraId="6E969381" w14:textId="57A0C329" w:rsidR="00AE2C94" w:rsidRDefault="00AE2C94" w:rsidP="000639D0">
      <w:pPr>
        <w:pStyle w:val="Code"/>
        <w:ind w:left="1418"/>
        <w:rPr>
          <w:lang w:eastAsia="en-AU"/>
        </w:rPr>
      </w:pPr>
    </w:p>
    <w:p w14:paraId="3C3F23FB" w14:textId="77777777" w:rsidR="000639D0" w:rsidRPr="000639D0" w:rsidRDefault="000639D0" w:rsidP="000639D0">
      <w:pPr>
        <w:pStyle w:val="Code"/>
        <w:ind w:left="1418"/>
        <w:rPr>
          <w:color w:val="538135" w:themeColor="accent6" w:themeShade="BF"/>
          <w:lang w:eastAsia="en-AU"/>
        </w:rPr>
      </w:pPr>
      <w:r w:rsidRPr="000639D0">
        <w:rPr>
          <w:color w:val="538135" w:themeColor="accent6" w:themeShade="BF"/>
          <w:lang w:eastAsia="en-AU"/>
        </w:rPr>
        <w:t xml:space="preserve">// get type of class Calculator (in Test namespace) </w:t>
      </w:r>
    </w:p>
    <w:p w14:paraId="60C7C850" w14:textId="1C05F60D" w:rsidR="000639D0" w:rsidRPr="000639D0" w:rsidRDefault="000639D0" w:rsidP="000639D0">
      <w:pPr>
        <w:pStyle w:val="Code"/>
        <w:ind w:left="1418"/>
        <w:rPr>
          <w:color w:val="538135" w:themeColor="accent6" w:themeShade="BF"/>
          <w:lang w:eastAsia="en-AU"/>
        </w:rPr>
      </w:pPr>
      <w:r w:rsidRPr="000639D0">
        <w:rPr>
          <w:color w:val="538135" w:themeColor="accent6" w:themeShade="BF"/>
          <w:lang w:eastAsia="en-AU"/>
        </w:rPr>
        <w:t>// from just loaded assembly</w:t>
      </w:r>
    </w:p>
    <w:p w14:paraId="6B5C9D2C" w14:textId="77777777" w:rsidR="000639D0" w:rsidRPr="000639D0" w:rsidRDefault="000639D0" w:rsidP="000639D0">
      <w:pPr>
        <w:pStyle w:val="Code"/>
        <w:ind w:left="1418"/>
        <w:rPr>
          <w:lang w:eastAsia="en-AU"/>
        </w:rPr>
      </w:pPr>
      <w:r w:rsidRPr="000639D0">
        <w:rPr>
          <w:lang w:eastAsia="en-AU"/>
        </w:rPr>
        <w:t>Type calcType = testAssembly.GetType("Test.Calculator");</w:t>
      </w:r>
    </w:p>
    <w:p w14:paraId="5B068157" w14:textId="77777777" w:rsidR="000639D0" w:rsidRPr="000639D0" w:rsidRDefault="000639D0" w:rsidP="000639D0">
      <w:pPr>
        <w:pStyle w:val="Code"/>
        <w:ind w:left="1418"/>
        <w:rPr>
          <w:lang w:eastAsia="en-AU"/>
        </w:rPr>
      </w:pPr>
    </w:p>
    <w:p w14:paraId="239CD73A" w14:textId="77777777" w:rsidR="000639D0" w:rsidRPr="000639D0" w:rsidRDefault="000639D0" w:rsidP="000639D0">
      <w:pPr>
        <w:pStyle w:val="Code"/>
        <w:ind w:left="1418"/>
        <w:rPr>
          <w:color w:val="538135" w:themeColor="accent6" w:themeShade="BF"/>
          <w:lang w:eastAsia="en-AU"/>
        </w:rPr>
      </w:pPr>
      <w:r w:rsidRPr="000639D0">
        <w:rPr>
          <w:color w:val="538135" w:themeColor="accent6" w:themeShade="BF"/>
          <w:lang w:eastAsia="en-AU"/>
        </w:rPr>
        <w:t xml:space="preserve">// </w:t>
      </w:r>
      <w:r w:rsidRPr="000639D0">
        <w:rPr>
          <w:b/>
          <w:bCs/>
          <w:color w:val="538135" w:themeColor="accent6" w:themeShade="BF"/>
          <w:lang w:eastAsia="en-AU"/>
        </w:rPr>
        <w:t>create instance of class Calculator</w:t>
      </w:r>
    </w:p>
    <w:p w14:paraId="52F97FC5" w14:textId="2BBD1A9B" w:rsidR="000639D0" w:rsidRDefault="000639D0" w:rsidP="000639D0">
      <w:pPr>
        <w:pStyle w:val="Code"/>
        <w:ind w:left="1418"/>
        <w:rPr>
          <w:lang w:eastAsia="en-AU"/>
        </w:rPr>
      </w:pPr>
      <w:r w:rsidRPr="000639D0">
        <w:rPr>
          <w:lang w:eastAsia="en-AU"/>
        </w:rPr>
        <w:t>object calcInstance = Activator.CreateInstance(calcType);</w:t>
      </w:r>
    </w:p>
    <w:p w14:paraId="10B271EC" w14:textId="28C91465" w:rsidR="000639D0" w:rsidRDefault="000639D0" w:rsidP="000639D0">
      <w:pPr>
        <w:pStyle w:val="Code"/>
        <w:ind w:left="1418"/>
        <w:rPr>
          <w:lang w:eastAsia="en-AU"/>
        </w:rPr>
      </w:pPr>
    </w:p>
    <w:p w14:paraId="2BC31AAD" w14:textId="77777777" w:rsidR="000639D0" w:rsidRPr="000639D0" w:rsidRDefault="000639D0" w:rsidP="000639D0">
      <w:pPr>
        <w:pStyle w:val="Code"/>
        <w:ind w:left="1418"/>
        <w:rPr>
          <w:color w:val="538135" w:themeColor="accent6" w:themeShade="BF"/>
          <w:lang w:eastAsia="en-AU"/>
        </w:rPr>
      </w:pPr>
      <w:r w:rsidRPr="000639D0">
        <w:rPr>
          <w:color w:val="538135" w:themeColor="accent6" w:themeShade="BF"/>
          <w:lang w:eastAsia="en-AU"/>
        </w:rPr>
        <w:t>// get info about property: public double Number</w:t>
      </w:r>
    </w:p>
    <w:p w14:paraId="76E3194A" w14:textId="77777777" w:rsidR="000639D0" w:rsidRPr="000639D0" w:rsidRDefault="000639D0" w:rsidP="000639D0">
      <w:pPr>
        <w:pStyle w:val="Code"/>
        <w:ind w:left="1418"/>
        <w:rPr>
          <w:lang w:eastAsia="en-AU"/>
        </w:rPr>
      </w:pPr>
      <w:r w:rsidRPr="000639D0">
        <w:rPr>
          <w:lang w:eastAsia="en-AU"/>
        </w:rPr>
        <w:t>PropertyInfo numberPropertyInfo = calcType.GetProperty("Number");</w:t>
      </w:r>
    </w:p>
    <w:p w14:paraId="014E1FCD" w14:textId="77777777" w:rsidR="000639D0" w:rsidRPr="000639D0" w:rsidRDefault="000639D0" w:rsidP="000639D0">
      <w:pPr>
        <w:pStyle w:val="Code"/>
        <w:ind w:left="1418"/>
        <w:rPr>
          <w:lang w:eastAsia="en-AU"/>
        </w:rPr>
      </w:pPr>
    </w:p>
    <w:p w14:paraId="2D26AEF3" w14:textId="77777777" w:rsidR="000639D0" w:rsidRPr="000639D0" w:rsidRDefault="000639D0" w:rsidP="000639D0">
      <w:pPr>
        <w:pStyle w:val="Code"/>
        <w:ind w:left="1418"/>
        <w:rPr>
          <w:color w:val="538135" w:themeColor="accent6" w:themeShade="BF"/>
          <w:lang w:eastAsia="en-AU"/>
        </w:rPr>
      </w:pPr>
      <w:r w:rsidRPr="000639D0">
        <w:rPr>
          <w:color w:val="538135" w:themeColor="accent6" w:themeShade="BF"/>
          <w:lang w:eastAsia="en-AU"/>
        </w:rPr>
        <w:t xml:space="preserve">// </w:t>
      </w:r>
      <w:r w:rsidRPr="000639D0">
        <w:rPr>
          <w:b/>
          <w:bCs/>
          <w:color w:val="538135" w:themeColor="accent6" w:themeShade="BF"/>
          <w:lang w:eastAsia="en-AU"/>
        </w:rPr>
        <w:t>get value of property</w:t>
      </w:r>
      <w:r w:rsidRPr="000639D0">
        <w:rPr>
          <w:color w:val="538135" w:themeColor="accent6" w:themeShade="BF"/>
          <w:lang w:eastAsia="en-AU"/>
        </w:rPr>
        <w:t>: public double Number</w:t>
      </w:r>
    </w:p>
    <w:p w14:paraId="401271F3" w14:textId="77777777" w:rsidR="000639D0" w:rsidRPr="000639D0" w:rsidRDefault="000639D0" w:rsidP="000639D0">
      <w:pPr>
        <w:pStyle w:val="Code"/>
        <w:ind w:left="1418"/>
        <w:rPr>
          <w:lang w:eastAsia="en-AU"/>
        </w:rPr>
      </w:pPr>
      <w:r w:rsidRPr="000639D0">
        <w:rPr>
          <w:lang w:eastAsia="en-AU"/>
        </w:rPr>
        <w:t>double value = (double)numberPropertyInfo.GetValue(calcInstance, null);</w:t>
      </w:r>
    </w:p>
    <w:p w14:paraId="1EAA5C2C" w14:textId="77777777" w:rsidR="000639D0" w:rsidRPr="000639D0" w:rsidRDefault="000639D0" w:rsidP="000639D0">
      <w:pPr>
        <w:pStyle w:val="Code"/>
        <w:ind w:left="1418"/>
        <w:rPr>
          <w:lang w:eastAsia="en-AU"/>
        </w:rPr>
      </w:pPr>
    </w:p>
    <w:p w14:paraId="089EBA89" w14:textId="77777777" w:rsidR="000639D0" w:rsidRPr="000639D0" w:rsidRDefault="000639D0" w:rsidP="000639D0">
      <w:pPr>
        <w:pStyle w:val="Code"/>
        <w:ind w:left="1418"/>
        <w:rPr>
          <w:color w:val="538135" w:themeColor="accent6" w:themeShade="BF"/>
          <w:lang w:eastAsia="en-AU"/>
        </w:rPr>
      </w:pPr>
      <w:r w:rsidRPr="000639D0">
        <w:rPr>
          <w:color w:val="538135" w:themeColor="accent6" w:themeShade="BF"/>
          <w:lang w:eastAsia="en-AU"/>
        </w:rPr>
        <w:t xml:space="preserve">// </w:t>
      </w:r>
      <w:r w:rsidRPr="000639D0">
        <w:rPr>
          <w:b/>
          <w:bCs/>
          <w:color w:val="538135" w:themeColor="accent6" w:themeShade="BF"/>
          <w:lang w:eastAsia="en-AU"/>
        </w:rPr>
        <w:t>set value of property</w:t>
      </w:r>
      <w:r w:rsidRPr="000639D0">
        <w:rPr>
          <w:color w:val="538135" w:themeColor="accent6" w:themeShade="BF"/>
          <w:lang w:eastAsia="en-AU"/>
        </w:rPr>
        <w:t>: public double Number</w:t>
      </w:r>
    </w:p>
    <w:p w14:paraId="4C66D63C" w14:textId="77777777" w:rsidR="000639D0" w:rsidRPr="000639D0" w:rsidRDefault="000639D0" w:rsidP="000639D0">
      <w:pPr>
        <w:pStyle w:val="Code"/>
        <w:ind w:left="1418"/>
        <w:rPr>
          <w:lang w:eastAsia="en-AU"/>
        </w:rPr>
      </w:pPr>
      <w:r w:rsidRPr="000639D0">
        <w:rPr>
          <w:lang w:eastAsia="en-AU"/>
        </w:rPr>
        <w:t>numberPropertyInfo.SetValue(calcInstance, 10.0, null);</w:t>
      </w:r>
    </w:p>
    <w:p w14:paraId="4520403B" w14:textId="77777777" w:rsidR="000639D0" w:rsidRPr="000639D0" w:rsidRDefault="000639D0" w:rsidP="000639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4D6BE3F8" w14:textId="77777777" w:rsidR="000639D0" w:rsidRDefault="000639D0" w:rsidP="00AE2C94">
      <w:pPr>
        <w:pStyle w:val="Code"/>
        <w:ind w:firstLine="698"/>
        <w:rPr>
          <w:lang w:eastAsia="en-AU"/>
        </w:rPr>
      </w:pPr>
    </w:p>
    <w:p w14:paraId="712323CA" w14:textId="77777777" w:rsidR="004C0707" w:rsidRDefault="004C0707" w:rsidP="004C0707">
      <w:pPr>
        <w:pStyle w:val="Heading4"/>
      </w:pPr>
      <w:r>
        <w:t>Dependency Injection</w:t>
      </w:r>
    </w:p>
    <w:p w14:paraId="6D235E2A" w14:textId="7F4D1F7F" w:rsidR="004C0707" w:rsidRDefault="002A2C54" w:rsidP="004C0707">
      <w:pPr>
        <w:pStyle w:val="Body"/>
        <w:rPr>
          <w:lang w:val="en-AU"/>
        </w:rPr>
      </w:pPr>
      <w:hyperlink r:id="rId17" w:history="1">
        <w:r w:rsidR="008B0584" w:rsidRPr="008B7351">
          <w:rPr>
            <w:rStyle w:val="Hyperlink"/>
          </w:rPr>
          <w:t>https://docs.microsoft.com/en-us/dotnet/core/extensions/dependency-injection</w:t>
        </w:r>
      </w:hyperlink>
      <w:r w:rsidR="004C0707">
        <w:rPr>
          <w:lang w:val="en-AU"/>
        </w:rPr>
        <w:t xml:space="preserve"> </w:t>
      </w:r>
    </w:p>
    <w:p w14:paraId="19AD7D7C" w14:textId="77777777" w:rsidR="004C0707" w:rsidRPr="004C0707" w:rsidRDefault="004C0707" w:rsidP="008B0584">
      <w:pPr>
        <w:pStyle w:val="Body"/>
        <w:numPr>
          <w:ilvl w:val="0"/>
          <w:numId w:val="134"/>
        </w:numPr>
      </w:pPr>
      <w:r>
        <w:rPr>
          <w:lang w:val="en-AU"/>
        </w:rPr>
        <w:t>Instead of depending on a concrete class, depend only on interfaces</w:t>
      </w:r>
    </w:p>
    <w:p w14:paraId="206B29B0" w14:textId="77777777" w:rsidR="004C0707" w:rsidRPr="004C0707" w:rsidRDefault="004C0707" w:rsidP="008B0584">
      <w:pPr>
        <w:pStyle w:val="Body"/>
        <w:numPr>
          <w:ilvl w:val="0"/>
          <w:numId w:val="134"/>
        </w:numPr>
      </w:pPr>
      <w:r>
        <w:rPr>
          <w:lang w:val="en-AU"/>
        </w:rPr>
        <w:t>Create a constructor that accept the required interface instead of initiating the objects in the class.</w:t>
      </w:r>
    </w:p>
    <w:p w14:paraId="0802B486" w14:textId="56D8792E" w:rsidR="008B0584" w:rsidRPr="008B0584" w:rsidRDefault="008B0584" w:rsidP="008B0584">
      <w:pPr>
        <w:pStyle w:val="Body"/>
        <w:rPr>
          <w:lang w:val="en-AU"/>
        </w:rPr>
      </w:pPr>
      <w:r>
        <w:rPr>
          <w:lang w:val="en-AU"/>
        </w:rPr>
        <w:t>You can initialise the dependencies from your own context-code or u</w:t>
      </w:r>
      <w:r w:rsidR="004C0707">
        <w:rPr>
          <w:lang w:val="en-AU"/>
        </w:rPr>
        <w:t>se .Net’s dependency injection framework to initialize all classes and their expected initialization on program startup</w:t>
      </w:r>
      <w:r>
        <w:rPr>
          <w:lang w:val="en-AU"/>
        </w:rPr>
        <w:t xml:space="preserve"> - see </w:t>
      </w:r>
      <w:hyperlink r:id="rId18" w:history="1">
        <w:r w:rsidRPr="008B7351">
          <w:rPr>
            <w:rStyle w:val="Hyperlink"/>
          </w:rPr>
          <w:t>https://www.tutorialsteacher.com/core/dependency-injection-in-aspnet-core</w:t>
        </w:r>
      </w:hyperlink>
      <w:r>
        <w:rPr>
          <w:lang w:val="en-AU"/>
        </w:rPr>
        <w:t xml:space="preserve"> </w:t>
      </w:r>
    </w:p>
    <w:p w14:paraId="0FD32607" w14:textId="6AD42D5A" w:rsidR="00923028" w:rsidRPr="00923028" w:rsidRDefault="00923028" w:rsidP="008B0584">
      <w:pPr>
        <w:pStyle w:val="Body"/>
        <w:numPr>
          <w:ilvl w:val="0"/>
          <w:numId w:val="134"/>
        </w:numPr>
      </w:pPr>
    </w:p>
    <w:p w14:paraId="75ACEFB1" w14:textId="06743FBB" w:rsidR="00923028" w:rsidRDefault="00923028" w:rsidP="00923028">
      <w:pPr>
        <w:pStyle w:val="Body"/>
        <w:rPr>
          <w:lang w:val="en-AU"/>
        </w:rPr>
      </w:pPr>
      <w:r>
        <w:rPr>
          <w:lang w:val="en-AU"/>
        </w:rPr>
        <w:t>Example:</w:t>
      </w:r>
    </w:p>
    <w:p w14:paraId="0A669191"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public </w:t>
      </w:r>
      <w:r w:rsidRPr="00923028">
        <w:rPr>
          <w:rFonts w:ascii="Courier New" w:hAnsi="Courier New" w:cs="Courier New"/>
          <w:color w:val="0000CC"/>
          <w:sz w:val="20"/>
          <w:szCs w:val="20"/>
          <w:lang w:val="en-AU" w:eastAsia="en-AU" w:bidi="he-IL"/>
        </w:rPr>
        <w:t>interface IMessageWriter</w:t>
      </w:r>
    </w:p>
    <w:p w14:paraId="1BEB30CF"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28BC3377"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void Write(string message);</w:t>
      </w:r>
    </w:p>
    <w:p w14:paraId="570F33E5"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12155AB8" w14:textId="74E84412" w:rsid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0D884BB2" w14:textId="76A567E4" w:rsid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Pr>
          <w:rFonts w:ascii="Courier New" w:hAnsi="Courier New" w:cs="Courier New"/>
          <w:sz w:val="20"/>
          <w:szCs w:val="20"/>
          <w:lang w:val="en-AU" w:eastAsia="en-AU" w:bidi="he-IL"/>
        </w:rPr>
        <w:t>..</w:t>
      </w:r>
    </w:p>
    <w:p w14:paraId="3DE25703"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CC"/>
          <w:sz w:val="20"/>
          <w:szCs w:val="20"/>
          <w:lang w:val="en-AU" w:eastAsia="en-AU" w:bidi="he-IL"/>
        </w:rPr>
      </w:pPr>
      <w:r w:rsidRPr="00923028">
        <w:rPr>
          <w:rFonts w:ascii="Courier New" w:hAnsi="Courier New" w:cs="Courier New"/>
          <w:sz w:val="20"/>
          <w:szCs w:val="20"/>
          <w:lang w:val="en-AU" w:eastAsia="en-AU" w:bidi="he-IL"/>
        </w:rPr>
        <w:t xml:space="preserve">public class MessageWriter </w:t>
      </w:r>
      <w:r w:rsidRPr="00923028">
        <w:rPr>
          <w:rFonts w:ascii="Courier New" w:hAnsi="Courier New" w:cs="Courier New"/>
          <w:color w:val="0000CC"/>
          <w:sz w:val="20"/>
          <w:szCs w:val="20"/>
          <w:lang w:val="en-AU" w:eastAsia="en-AU" w:bidi="he-IL"/>
        </w:rPr>
        <w:t>: IMessageWriter</w:t>
      </w:r>
    </w:p>
    <w:p w14:paraId="2F30E981"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027AC46C"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public void Write(string message)</w:t>
      </w:r>
    </w:p>
    <w:p w14:paraId="3ACE0C72"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w:t>
      </w:r>
    </w:p>
    <w:p w14:paraId="0DC04783"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Console.WriteLine($"MessageWriter.Write(message: \"{message}\")");</w:t>
      </w:r>
    </w:p>
    <w:p w14:paraId="24842BC2"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w:t>
      </w:r>
    </w:p>
    <w:p w14:paraId="7D8F69AB"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428F8E03" w14:textId="54B8093F" w:rsid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Pr>
          <w:rFonts w:ascii="Courier New" w:hAnsi="Courier New" w:cs="Courier New"/>
          <w:sz w:val="20"/>
          <w:szCs w:val="20"/>
          <w:lang w:val="en-AU" w:eastAsia="en-AU" w:bidi="he-IL"/>
        </w:rPr>
        <w:t>…</w:t>
      </w:r>
    </w:p>
    <w:p w14:paraId="7F99F5C0"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public class LoggingMessageWriter </w:t>
      </w:r>
      <w:r w:rsidRPr="00923028">
        <w:rPr>
          <w:rFonts w:ascii="Courier New" w:hAnsi="Courier New" w:cs="Courier New"/>
          <w:color w:val="0000CC"/>
          <w:sz w:val="20"/>
          <w:szCs w:val="20"/>
          <w:lang w:val="en-AU" w:eastAsia="en-AU" w:bidi="he-IL"/>
        </w:rPr>
        <w:t>: IMessageWriter</w:t>
      </w:r>
    </w:p>
    <w:p w14:paraId="5075CDD8"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5266C47D"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private readonly ILogger&lt;LoggingMessageWriter&gt; _logger;</w:t>
      </w:r>
    </w:p>
    <w:p w14:paraId="4B8CD443"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74B7FAE8"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lastRenderedPageBreak/>
        <w:t xml:space="preserve">    public LoggingMessageWriter(ILogger&lt;LoggingMessageWriter&gt; logger) =&gt;</w:t>
      </w:r>
    </w:p>
    <w:p w14:paraId="51219E0D"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_logger = logger;</w:t>
      </w:r>
    </w:p>
    <w:p w14:paraId="11B937A9"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09990732"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public void Write(string message) =&gt;</w:t>
      </w:r>
    </w:p>
    <w:p w14:paraId="4EB5B080"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_logger.LogInformation(message);</w:t>
      </w:r>
    </w:p>
    <w:p w14:paraId="2B410634"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3347AAED" w14:textId="5C495B42" w:rsid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Pr>
          <w:rFonts w:ascii="Courier New" w:hAnsi="Courier New" w:cs="Courier New"/>
          <w:sz w:val="20"/>
          <w:szCs w:val="20"/>
          <w:lang w:val="en-AU" w:eastAsia="en-AU" w:bidi="he-IL"/>
        </w:rPr>
        <w:t>…</w:t>
      </w:r>
    </w:p>
    <w:p w14:paraId="0D942E68" w14:textId="77777777" w:rsid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6DB77C0D" w14:textId="6D98983D"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public class </w:t>
      </w:r>
      <w:r w:rsidRPr="00923028">
        <w:rPr>
          <w:rFonts w:ascii="Courier New" w:hAnsi="Courier New" w:cs="Courier New"/>
          <w:color w:val="0000CC"/>
          <w:sz w:val="20"/>
          <w:szCs w:val="20"/>
          <w:lang w:val="en-AU" w:eastAsia="en-AU" w:bidi="he-IL"/>
        </w:rPr>
        <w:t xml:space="preserve">Worker </w:t>
      </w:r>
      <w:r w:rsidRPr="00923028">
        <w:rPr>
          <w:rFonts w:ascii="Courier New" w:hAnsi="Courier New" w:cs="Courier New"/>
          <w:sz w:val="20"/>
          <w:szCs w:val="20"/>
          <w:lang w:val="en-AU" w:eastAsia="en-AU" w:bidi="he-IL"/>
        </w:rPr>
        <w:t>: BackgroundService</w:t>
      </w:r>
    </w:p>
    <w:p w14:paraId="331EF110"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4512D3D8"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w:t>
      </w:r>
      <w:r w:rsidRPr="00923028">
        <w:rPr>
          <w:rFonts w:ascii="Courier New" w:hAnsi="Courier New" w:cs="Courier New"/>
          <w:color w:val="0000CC"/>
          <w:sz w:val="20"/>
          <w:szCs w:val="20"/>
          <w:lang w:val="en-AU" w:eastAsia="en-AU" w:bidi="he-IL"/>
        </w:rPr>
        <w:t>private readonly IMessageWriter _messageWriter;</w:t>
      </w:r>
    </w:p>
    <w:p w14:paraId="7E55E7EC"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40AF3C80"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public </w:t>
      </w:r>
      <w:r w:rsidRPr="00923028">
        <w:rPr>
          <w:rFonts w:ascii="Courier New" w:hAnsi="Courier New" w:cs="Courier New"/>
          <w:color w:val="0000CC"/>
          <w:sz w:val="20"/>
          <w:szCs w:val="20"/>
          <w:lang w:val="en-AU" w:eastAsia="en-AU" w:bidi="he-IL"/>
        </w:rPr>
        <w:t>Worker(IMessageWriter messageWriter)</w:t>
      </w:r>
      <w:r w:rsidRPr="00923028">
        <w:rPr>
          <w:rFonts w:ascii="Courier New" w:hAnsi="Courier New" w:cs="Courier New"/>
          <w:sz w:val="20"/>
          <w:szCs w:val="20"/>
          <w:lang w:val="en-AU" w:eastAsia="en-AU" w:bidi="he-IL"/>
        </w:rPr>
        <w:t xml:space="preserve"> =&gt;</w:t>
      </w:r>
    </w:p>
    <w:p w14:paraId="1DB0C668"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_messageWriter = messageWriter;</w:t>
      </w:r>
    </w:p>
    <w:p w14:paraId="21B83756"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5DD9DA8B" w14:textId="53E404CA"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w:t>
      </w:r>
      <w:r>
        <w:rPr>
          <w:rFonts w:ascii="Courier New" w:hAnsi="Courier New" w:cs="Courier New"/>
          <w:sz w:val="20"/>
          <w:szCs w:val="20"/>
          <w:lang w:val="en-AU" w:eastAsia="en-AU" w:bidi="he-IL"/>
        </w:rPr>
        <w:t>…</w:t>
      </w:r>
    </w:p>
    <w:p w14:paraId="09A2001C" w14:textId="08C512F8" w:rsid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0B7556A4" w14:textId="2CF92299" w:rsid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Pr>
          <w:rFonts w:ascii="Courier New" w:hAnsi="Courier New" w:cs="Courier New"/>
          <w:sz w:val="20"/>
          <w:szCs w:val="20"/>
          <w:lang w:val="en-AU" w:eastAsia="en-AU" w:bidi="he-IL"/>
        </w:rPr>
        <w:t>…</w:t>
      </w:r>
    </w:p>
    <w:p w14:paraId="3AF75802"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class Program</w:t>
      </w:r>
    </w:p>
    <w:p w14:paraId="3DF80670"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6F1BDBFD"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static Task Main(string[] args) =&gt;</w:t>
      </w:r>
    </w:p>
    <w:p w14:paraId="1AD368EE"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CreateHostBuilder(args).Build().RunAsync();</w:t>
      </w:r>
    </w:p>
    <w:p w14:paraId="3B6D3B38"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68859521"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static IHostBuilder CreateHostBuilder(string[] args) =&gt;</w:t>
      </w:r>
    </w:p>
    <w:p w14:paraId="67B6FF42"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w:t>
      </w:r>
      <w:r w:rsidRPr="00923028">
        <w:rPr>
          <w:rFonts w:ascii="Courier New" w:hAnsi="Courier New" w:cs="Courier New"/>
          <w:color w:val="0000CC"/>
          <w:sz w:val="20"/>
          <w:szCs w:val="20"/>
          <w:lang w:val="en-AU" w:eastAsia="en-AU" w:bidi="he-IL"/>
        </w:rPr>
        <w:t>Host.CreateDefaultBuilder</w:t>
      </w:r>
      <w:r w:rsidRPr="00923028">
        <w:rPr>
          <w:rFonts w:ascii="Courier New" w:hAnsi="Courier New" w:cs="Courier New"/>
          <w:sz w:val="20"/>
          <w:szCs w:val="20"/>
          <w:lang w:val="en-AU" w:eastAsia="en-AU" w:bidi="he-IL"/>
        </w:rPr>
        <w:t>(args)</w:t>
      </w:r>
    </w:p>
    <w:p w14:paraId="726B72DF"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.ConfigureServices((_, services) =&gt;</w:t>
      </w:r>
    </w:p>
    <w:p w14:paraId="1F22C46F"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services</w:t>
      </w:r>
      <w:r w:rsidRPr="00923028">
        <w:rPr>
          <w:rFonts w:ascii="Courier New" w:hAnsi="Courier New" w:cs="Courier New"/>
          <w:color w:val="0000CC"/>
          <w:sz w:val="20"/>
          <w:szCs w:val="20"/>
          <w:lang w:val="en-AU" w:eastAsia="en-AU" w:bidi="he-IL"/>
        </w:rPr>
        <w:t>.AddHostedService&lt;Worker&gt;</w:t>
      </w:r>
      <w:r w:rsidRPr="00923028">
        <w:rPr>
          <w:rFonts w:ascii="Courier New" w:hAnsi="Courier New" w:cs="Courier New"/>
          <w:sz w:val="20"/>
          <w:szCs w:val="20"/>
          <w:lang w:val="en-AU" w:eastAsia="en-AU" w:bidi="he-IL"/>
        </w:rPr>
        <w:t>()</w:t>
      </w:r>
    </w:p>
    <w:p w14:paraId="13D68DB3"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 xml:space="preserve">                        </w:t>
      </w:r>
      <w:r w:rsidRPr="00923028">
        <w:rPr>
          <w:rFonts w:ascii="Courier New" w:hAnsi="Courier New" w:cs="Courier New"/>
          <w:color w:val="0000CC"/>
          <w:sz w:val="20"/>
          <w:szCs w:val="20"/>
          <w:lang w:val="en-AU" w:eastAsia="en-AU" w:bidi="he-IL"/>
        </w:rPr>
        <w:t>.AddScoped</w:t>
      </w:r>
      <w:r w:rsidRPr="00923028">
        <w:rPr>
          <w:rFonts w:ascii="Courier New" w:hAnsi="Courier New" w:cs="Courier New"/>
          <w:sz w:val="20"/>
          <w:szCs w:val="20"/>
          <w:lang w:val="en-AU" w:eastAsia="en-AU" w:bidi="he-IL"/>
        </w:rPr>
        <w:t>&lt;IMessageWriter, MessageWriter&gt;());</w:t>
      </w:r>
    </w:p>
    <w:p w14:paraId="2906C86C"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r w:rsidRPr="00923028">
        <w:rPr>
          <w:rFonts w:ascii="Courier New" w:hAnsi="Courier New" w:cs="Courier New"/>
          <w:sz w:val="20"/>
          <w:szCs w:val="20"/>
          <w:lang w:val="en-AU" w:eastAsia="en-AU" w:bidi="he-IL"/>
        </w:rPr>
        <w:t>}</w:t>
      </w:r>
    </w:p>
    <w:p w14:paraId="6CB111C2" w14:textId="77777777" w:rsidR="00923028" w:rsidRPr="00923028" w:rsidRDefault="00923028" w:rsidP="0092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34BDA819" w14:textId="77777777" w:rsidR="00923028" w:rsidRDefault="00923028" w:rsidP="00923028">
      <w:pPr>
        <w:pStyle w:val="Body"/>
        <w:rPr>
          <w:lang w:val="en-AU"/>
        </w:rPr>
      </w:pPr>
    </w:p>
    <w:p w14:paraId="79C6BCC9" w14:textId="5D0DCE37" w:rsidR="001E07FA" w:rsidRPr="00045C4B" w:rsidRDefault="001E07FA" w:rsidP="00923028">
      <w:pPr>
        <w:pStyle w:val="Body"/>
      </w:pPr>
      <w:r w:rsidRPr="00045C4B">
        <w:br/>
      </w:r>
    </w:p>
    <w:p w14:paraId="58456CB8" w14:textId="77777777" w:rsidR="001E07FA" w:rsidRPr="001E07FA" w:rsidRDefault="001E07FA" w:rsidP="001E07FA">
      <w:pPr>
        <w:pStyle w:val="Body"/>
        <w:rPr>
          <w:lang w:val="en-AU"/>
        </w:rPr>
      </w:pPr>
    </w:p>
    <w:p w14:paraId="7A68B8DD" w14:textId="77777777" w:rsidR="006E6E0F" w:rsidRDefault="006E6E0F" w:rsidP="006E6E0F">
      <w:pPr>
        <w:pStyle w:val="Heading3"/>
        <w:tabs>
          <w:tab w:val="num" w:pos="1531"/>
        </w:tabs>
        <w:rPr>
          <w:lang w:val="en-AU"/>
        </w:rPr>
      </w:pPr>
      <w:r>
        <w:rPr>
          <w:lang w:val="en-AU"/>
        </w:rPr>
        <w:t>Structs</w:t>
      </w:r>
    </w:p>
    <w:p w14:paraId="1E88F750" w14:textId="77777777" w:rsidR="008F0F65" w:rsidRPr="008F0F65" w:rsidRDefault="00D03C95" w:rsidP="008F0F65">
      <w:pPr>
        <w:pStyle w:val="Body"/>
        <w:rPr>
          <w:lang w:val="en-AU"/>
        </w:rPr>
      </w:pPr>
      <w:r>
        <w:rPr>
          <w:lang w:val="en-AU"/>
        </w:rPr>
        <w:t xml:space="preserve">For representing </w:t>
      </w:r>
      <w:r w:rsidR="008F0F65">
        <w:rPr>
          <w:lang w:val="en-AU"/>
        </w:rPr>
        <w:t>lightwe</w:t>
      </w:r>
      <w:r>
        <w:rPr>
          <w:lang w:val="en-AU"/>
        </w:rPr>
        <w:t>i</w:t>
      </w:r>
      <w:r w:rsidR="008F0F65">
        <w:rPr>
          <w:lang w:val="en-AU"/>
        </w:rPr>
        <w:t xml:space="preserve">ght </w:t>
      </w:r>
      <w:r>
        <w:rPr>
          <w:lang w:val="en-AU"/>
        </w:rPr>
        <w:t>objects. Can save space compared to class objects for large objects collections.</w:t>
      </w:r>
    </w:p>
    <w:p w14:paraId="078489D0" w14:textId="77777777" w:rsidR="006E6E0F" w:rsidRDefault="006E6E0F" w:rsidP="006E6E0F">
      <w:pPr>
        <w:pStyle w:val="Body"/>
        <w:rPr>
          <w:lang w:val="en-AU"/>
        </w:rPr>
      </w:pPr>
      <w:r>
        <w:rPr>
          <w:lang w:val="en-AU"/>
        </w:rPr>
        <w:t>The differences between classes and structs are:</w:t>
      </w:r>
    </w:p>
    <w:p w14:paraId="02A7AA90" w14:textId="77777777" w:rsidR="006E6E0F" w:rsidRDefault="006E6E0F" w:rsidP="006E6E0F">
      <w:pPr>
        <w:pStyle w:val="Body"/>
        <w:numPr>
          <w:ilvl w:val="1"/>
          <w:numId w:val="20"/>
        </w:numPr>
        <w:rPr>
          <w:u w:val="single"/>
          <w:lang w:val="en-AU"/>
        </w:rPr>
      </w:pPr>
      <w:r>
        <w:rPr>
          <w:lang w:val="en-AU"/>
        </w:rPr>
        <w:t xml:space="preserve">Structs are </w:t>
      </w:r>
      <w:r w:rsidRPr="00A90FE3">
        <w:rPr>
          <w:u w:val="single"/>
          <w:lang w:val="en-AU"/>
        </w:rPr>
        <w:t>value types</w:t>
      </w:r>
      <w:r w:rsidR="00FD351E" w:rsidRPr="00FD351E">
        <w:rPr>
          <w:lang w:val="en-AU"/>
        </w:rPr>
        <w:t xml:space="preserve"> and can’t be inherited from</w:t>
      </w:r>
      <w:r w:rsidRPr="00FD351E">
        <w:rPr>
          <w:lang w:val="en-AU"/>
        </w:rPr>
        <w:t>.</w:t>
      </w:r>
    </w:p>
    <w:p w14:paraId="7546FA0D" w14:textId="77777777" w:rsidR="006E6E0F" w:rsidRDefault="00B97EA4" w:rsidP="009407ED">
      <w:pPr>
        <w:pStyle w:val="Heading3"/>
        <w:rPr>
          <w:lang w:val="en-AU"/>
        </w:rPr>
      </w:pPr>
      <w:r>
        <w:rPr>
          <w:lang w:val="en-AU"/>
        </w:rPr>
        <w:t xml:space="preserve">Var </w:t>
      </w:r>
    </w:p>
    <w:p w14:paraId="3EF3B737" w14:textId="77777777" w:rsidR="00B97EA4" w:rsidRDefault="00B97EA4" w:rsidP="00B97EA4">
      <w:pPr>
        <w:pStyle w:val="Body"/>
        <w:rPr>
          <w:lang w:val="en-AU"/>
        </w:rPr>
      </w:pPr>
      <w:r>
        <w:rPr>
          <w:lang w:val="en-AU"/>
        </w:rPr>
        <w:t>You can use the ‘var’ keyword instead of declaring the type of an object to have the C# compiler automatically assign the right type to the object. This can help make the code more readable. For example:</w:t>
      </w:r>
      <w:r>
        <w:rPr>
          <w:lang w:val="en-AU"/>
        </w:rPr>
        <w:br/>
      </w:r>
    </w:p>
    <w:p w14:paraId="26C89884" w14:textId="77777777" w:rsidR="00B97EA4" w:rsidRDefault="00B97EA4" w:rsidP="00B97EA4">
      <w:pPr>
        <w:pStyle w:val="Body"/>
        <w:rPr>
          <w:lang w:val="en-AU"/>
        </w:rPr>
      </w:pPr>
      <w:r>
        <w:rPr>
          <w:lang w:val="en-AU"/>
        </w:rPr>
        <w:t xml:space="preserve">Instead of </w:t>
      </w:r>
    </w:p>
    <w:p w14:paraId="788FCA21" w14:textId="77777777" w:rsidR="00B97EA4" w:rsidRDefault="00B97EA4" w:rsidP="00B97EA4">
      <w:pPr>
        <w:pStyle w:val="Code"/>
        <w:ind w:left="2160"/>
      </w:pPr>
      <w:r>
        <w:t xml:space="preserve">Dictionary&lt;string, Customer&gt; dict = </w:t>
      </w:r>
      <w:r>
        <w:br/>
        <w:t xml:space="preserve">           new Dictionary&lt;string, Customer&gt;();</w:t>
      </w:r>
    </w:p>
    <w:p w14:paraId="3F4A4D73" w14:textId="77777777" w:rsidR="00B97EA4" w:rsidRDefault="00B97EA4" w:rsidP="00B97EA4">
      <w:pPr>
        <w:pStyle w:val="Body"/>
        <w:rPr>
          <w:lang w:val="en-AU"/>
        </w:rPr>
      </w:pPr>
      <w:r>
        <w:rPr>
          <w:lang w:val="en-AU"/>
        </w:rPr>
        <w:t>We can write:</w:t>
      </w:r>
    </w:p>
    <w:p w14:paraId="2089F930" w14:textId="7B6FD66A" w:rsidR="00B97EA4" w:rsidRDefault="00B97EA4" w:rsidP="00B97EA4">
      <w:pPr>
        <w:pStyle w:val="Code"/>
        <w:ind w:left="2160"/>
      </w:pPr>
      <w:r>
        <w:lastRenderedPageBreak/>
        <w:t>Var dict = new Dictionary&lt;string, Customer&gt;();</w:t>
      </w:r>
    </w:p>
    <w:p w14:paraId="0C81ACED" w14:textId="65D3C2DB" w:rsidR="00A4096B" w:rsidRDefault="00A4096B" w:rsidP="00B97EA4">
      <w:pPr>
        <w:pStyle w:val="Code"/>
        <w:ind w:left="2160"/>
      </w:pPr>
    </w:p>
    <w:p w14:paraId="067705B2" w14:textId="77777777" w:rsidR="00A4096B" w:rsidRDefault="00A4096B" w:rsidP="00A4096B">
      <w:pPr>
        <w:pStyle w:val="Body"/>
      </w:pPr>
      <w:r>
        <w:t>From Microsoft Coding Conventions:</w:t>
      </w:r>
    </w:p>
    <w:p w14:paraId="07E745B2" w14:textId="163874AD" w:rsidR="00A4096B" w:rsidRDefault="00A4096B" w:rsidP="00A4096B">
      <w:pPr>
        <w:pStyle w:val="Body"/>
        <w:numPr>
          <w:ilvl w:val="1"/>
          <w:numId w:val="20"/>
        </w:numPr>
      </w:pPr>
      <w:r>
        <w:t xml:space="preserve">Use </w:t>
      </w:r>
      <w:hyperlink r:id="rId19" w:history="1">
        <w:r>
          <w:rPr>
            <w:rStyle w:val="Hyperlink"/>
          </w:rPr>
          <w:t>implicit typing</w:t>
        </w:r>
      </w:hyperlink>
      <w:r>
        <w:t xml:space="preserve"> </w:t>
      </w:r>
      <w:r>
        <w:rPr>
          <w:lang w:val="en-AU"/>
        </w:rPr>
        <w:t xml:space="preserve">(var) </w:t>
      </w:r>
      <w:r>
        <w:t xml:space="preserve">for local variables </w:t>
      </w:r>
      <w:r w:rsidRPr="00A4096B">
        <w:rPr>
          <w:b/>
          <w:bCs/>
        </w:rPr>
        <w:t>when the type</w:t>
      </w:r>
      <w:r>
        <w:t xml:space="preserve"> of the variable </w:t>
      </w:r>
      <w:r w:rsidRPr="00A4096B">
        <w:rPr>
          <w:b/>
          <w:bCs/>
        </w:rPr>
        <w:t xml:space="preserve">is obvious </w:t>
      </w:r>
      <w:r>
        <w:t xml:space="preserve">from the right side of the assignment, </w:t>
      </w:r>
      <w:r w:rsidRPr="00A4096B">
        <w:rPr>
          <w:b/>
          <w:bCs/>
        </w:rPr>
        <w:t>or when</w:t>
      </w:r>
      <w:r>
        <w:t xml:space="preserve"> the precise type is </w:t>
      </w:r>
      <w:r w:rsidRPr="00A4096B">
        <w:rPr>
          <w:b/>
          <w:bCs/>
        </w:rPr>
        <w:t>not important</w:t>
      </w:r>
      <w:r>
        <w:t>.</w:t>
      </w:r>
    </w:p>
    <w:p w14:paraId="0EE0BB69" w14:textId="3E16C7A8" w:rsidR="00A4096B" w:rsidRPr="00A4096B" w:rsidRDefault="00A4096B" w:rsidP="00A4096B">
      <w:pPr>
        <w:pStyle w:val="Body"/>
        <w:numPr>
          <w:ilvl w:val="1"/>
          <w:numId w:val="20"/>
        </w:numPr>
      </w:pPr>
      <w:r>
        <w:rPr>
          <w:lang w:val="en-AU"/>
        </w:rPr>
        <w:t>Use var in for(…) loop: for(</w:t>
      </w:r>
      <w:r w:rsidRPr="00A4096B">
        <w:rPr>
          <w:color w:val="0000CC"/>
          <w:lang w:val="en-AU"/>
        </w:rPr>
        <w:t xml:space="preserve">var </w:t>
      </w:r>
      <w:r>
        <w:rPr>
          <w:lang w:val="en-AU"/>
        </w:rPr>
        <w:t xml:space="preserve">i=0 ;…) </w:t>
      </w:r>
    </w:p>
    <w:p w14:paraId="25079BAC" w14:textId="55DE0FDA" w:rsidR="00A4096B" w:rsidRDefault="00A4096B" w:rsidP="00A4096B">
      <w:pPr>
        <w:pStyle w:val="Body"/>
        <w:numPr>
          <w:ilvl w:val="1"/>
          <w:numId w:val="20"/>
        </w:numPr>
      </w:pPr>
      <w:r>
        <w:rPr>
          <w:lang w:val="en-AU"/>
        </w:rPr>
        <w:t>Don’t use it in forEach(..) loop: foreach(</w:t>
      </w:r>
      <w:r w:rsidRPr="00A4096B">
        <w:rPr>
          <w:color w:val="0000CC"/>
          <w:lang w:val="en-AU"/>
        </w:rPr>
        <w:t xml:space="preserve">char </w:t>
      </w:r>
      <w:r>
        <w:rPr>
          <w:lang w:val="en-AU"/>
        </w:rPr>
        <w:t>ch in laugh)</w:t>
      </w:r>
    </w:p>
    <w:p w14:paraId="68297A0E" w14:textId="77777777" w:rsidR="00B97EA4" w:rsidRDefault="00B97EA4" w:rsidP="00B97EA4">
      <w:pPr>
        <w:pStyle w:val="Heading3"/>
        <w:rPr>
          <w:lang w:val="en-AU"/>
        </w:rPr>
      </w:pPr>
      <w:r>
        <w:rPr>
          <w:lang w:val="en-AU"/>
        </w:rPr>
        <w:t>Anonymous Types</w:t>
      </w:r>
    </w:p>
    <w:p w14:paraId="1A3C6034" w14:textId="50F69D6D" w:rsidR="00F44D54" w:rsidRPr="00014092" w:rsidRDefault="00F44D54" w:rsidP="00014092">
      <w:pPr>
        <w:pStyle w:val="Body"/>
        <w:numPr>
          <w:ilvl w:val="2"/>
          <w:numId w:val="20"/>
        </w:numPr>
        <w:rPr>
          <w:lang w:val="en-AU"/>
        </w:rPr>
      </w:pPr>
      <w:r w:rsidRPr="00014092">
        <w:rPr>
          <w:lang w:val="en-AU"/>
        </w:rPr>
        <w:t>Often preferable to tuples which don’t have named fields.</w:t>
      </w:r>
    </w:p>
    <w:p w14:paraId="295D5E52" w14:textId="77777777" w:rsidR="00D07678" w:rsidRPr="00D07678" w:rsidRDefault="00D07678" w:rsidP="00014092">
      <w:pPr>
        <w:pStyle w:val="Body"/>
        <w:numPr>
          <w:ilvl w:val="2"/>
          <w:numId w:val="20"/>
        </w:numPr>
        <w:rPr>
          <w:lang w:val="en-AU"/>
        </w:rPr>
      </w:pPr>
      <w:r>
        <w:t xml:space="preserve">Anonymous types contain one or more </w:t>
      </w:r>
      <w:r w:rsidRPr="00D07678">
        <w:rPr>
          <w:b/>
          <w:bCs/>
        </w:rPr>
        <w:t>public read-only properties</w:t>
      </w:r>
      <w:r>
        <w:t>.</w:t>
      </w:r>
    </w:p>
    <w:p w14:paraId="6153C87F" w14:textId="77777777" w:rsidR="00D07678" w:rsidRPr="00D07678" w:rsidRDefault="00D07678" w:rsidP="00014092">
      <w:pPr>
        <w:pStyle w:val="Body"/>
        <w:numPr>
          <w:ilvl w:val="2"/>
          <w:numId w:val="20"/>
        </w:numPr>
        <w:rPr>
          <w:lang w:val="en-AU"/>
        </w:rPr>
      </w:pPr>
      <w:r>
        <w:t xml:space="preserve">No other kinds of class members, such as methods or events, are valid. </w:t>
      </w:r>
    </w:p>
    <w:p w14:paraId="66B4C67F" w14:textId="663F9A15" w:rsidR="00D07678" w:rsidRPr="00D07678" w:rsidRDefault="00D07678" w:rsidP="00014092">
      <w:pPr>
        <w:pStyle w:val="Body"/>
        <w:numPr>
          <w:ilvl w:val="2"/>
          <w:numId w:val="20"/>
        </w:numPr>
        <w:rPr>
          <w:lang w:val="en-AU"/>
        </w:rPr>
      </w:pPr>
      <w:r>
        <w:t xml:space="preserve">The expression that is used to initialize a property cannot be </w:t>
      </w:r>
      <w:r>
        <w:rPr>
          <w:rStyle w:val="HTMLCode"/>
        </w:rPr>
        <w:t>null</w:t>
      </w:r>
      <w:r>
        <w:t>, an anonymous function, or a pointer type.</w:t>
      </w:r>
    </w:p>
    <w:p w14:paraId="1E22E1E3" w14:textId="77777777" w:rsidR="00D07678" w:rsidRPr="00D07678" w:rsidRDefault="00D07678" w:rsidP="00D07678">
      <w:pPr>
        <w:pStyle w:val="Code"/>
        <w:numPr>
          <w:ilvl w:val="2"/>
          <w:numId w:val="20"/>
        </w:numPr>
      </w:pPr>
      <w:r w:rsidRPr="00D07678">
        <w:rPr>
          <w:rStyle w:val="BodyChar"/>
          <w:rFonts w:eastAsiaTheme="minorHAnsi"/>
          <w:color w:val="auto"/>
        </w:rPr>
        <w:t>Commonly used to organise data returned from queries:</w:t>
      </w:r>
      <w:r>
        <w:br/>
      </w:r>
      <w:r w:rsidRPr="00D07678">
        <w:t>var productQuery =</w:t>
      </w:r>
    </w:p>
    <w:p w14:paraId="3B4084D3" w14:textId="77777777" w:rsidR="00D07678" w:rsidRPr="00D07678" w:rsidRDefault="00D07678" w:rsidP="00D07678">
      <w:pPr>
        <w:pStyle w:val="Code"/>
        <w:ind w:left="2160"/>
      </w:pPr>
      <w:r w:rsidRPr="00D07678">
        <w:t xml:space="preserve">    from prod in products</w:t>
      </w:r>
    </w:p>
    <w:p w14:paraId="353477CE" w14:textId="77777777" w:rsidR="00D07678" w:rsidRPr="00D07678" w:rsidRDefault="00D07678" w:rsidP="00D07678">
      <w:pPr>
        <w:pStyle w:val="Code"/>
        <w:ind w:left="2160"/>
      </w:pPr>
      <w:r w:rsidRPr="00D07678">
        <w:t xml:space="preserve">    </w:t>
      </w:r>
      <w:r w:rsidRPr="00D07678">
        <w:rPr>
          <w:b/>
          <w:bCs/>
        </w:rPr>
        <w:t>select new</w:t>
      </w:r>
      <w:r w:rsidRPr="00D07678">
        <w:t xml:space="preserve"> { prod.Color, prod.Price };</w:t>
      </w:r>
    </w:p>
    <w:p w14:paraId="38E4FBEB" w14:textId="77777777" w:rsidR="00D07678" w:rsidRPr="00D07678" w:rsidRDefault="00D07678" w:rsidP="00D07678">
      <w:pPr>
        <w:pStyle w:val="Code"/>
        <w:ind w:left="2160"/>
      </w:pPr>
    </w:p>
    <w:p w14:paraId="43A1374B" w14:textId="77777777" w:rsidR="00D07678" w:rsidRPr="00D07678" w:rsidRDefault="00D07678" w:rsidP="00D07678">
      <w:pPr>
        <w:pStyle w:val="Code"/>
        <w:ind w:left="2160"/>
      </w:pPr>
      <w:r w:rsidRPr="00D07678">
        <w:t>foreach (var v in productQuery)</w:t>
      </w:r>
    </w:p>
    <w:p w14:paraId="1AD318AE" w14:textId="77777777" w:rsidR="00D07678" w:rsidRPr="00D07678" w:rsidRDefault="00D07678" w:rsidP="00D07678">
      <w:pPr>
        <w:pStyle w:val="Code"/>
        <w:ind w:left="2160"/>
      </w:pPr>
      <w:r w:rsidRPr="00D07678">
        <w:t>{</w:t>
      </w:r>
    </w:p>
    <w:p w14:paraId="2F669C49" w14:textId="62788C2B" w:rsidR="00D07678" w:rsidRPr="00D07678" w:rsidRDefault="00D07678" w:rsidP="00D07678">
      <w:pPr>
        <w:pStyle w:val="Code"/>
        <w:ind w:left="2160"/>
      </w:pPr>
      <w:r w:rsidRPr="00D07678">
        <w:t xml:space="preserve">    Console.WriteLine("Color={0}, Price={1}", </w:t>
      </w:r>
      <w:r>
        <w:br/>
        <w:t xml:space="preserve">        </w:t>
      </w:r>
      <w:r w:rsidRPr="00D07678">
        <w:t>v.Color, v.Price);</w:t>
      </w:r>
    </w:p>
    <w:p w14:paraId="310711B0" w14:textId="0E866487" w:rsidR="00D07678" w:rsidRPr="00014092" w:rsidRDefault="00D07678" w:rsidP="00D07678">
      <w:pPr>
        <w:pStyle w:val="Code"/>
        <w:ind w:left="2160"/>
      </w:pPr>
      <w:r w:rsidRPr="00D07678">
        <w:t>}</w:t>
      </w:r>
    </w:p>
    <w:p w14:paraId="19435AB3" w14:textId="77777777" w:rsidR="00B97EA4" w:rsidRDefault="00B97EA4" w:rsidP="00B97EA4">
      <w:pPr>
        <w:pStyle w:val="Body"/>
        <w:rPr>
          <w:lang w:val="en-AU"/>
        </w:rPr>
      </w:pPr>
      <w:r>
        <w:rPr>
          <w:lang w:val="en-AU"/>
        </w:rPr>
        <w:t>The C# compiler allows us to define anonymous types without explicitly declaring a class:</w:t>
      </w:r>
    </w:p>
    <w:p w14:paraId="47FB3428" w14:textId="77777777" w:rsidR="00B97EA4" w:rsidRDefault="00B97EA4" w:rsidP="00B97EA4">
      <w:pPr>
        <w:pStyle w:val="Code"/>
        <w:ind w:left="1531"/>
      </w:pPr>
      <w:r w:rsidRPr="00E445B8">
        <w:rPr>
          <w:b/>
          <w:bCs/>
          <w:color w:val="0000CC"/>
        </w:rPr>
        <w:t>var x = new {</w:t>
      </w:r>
      <w:r w:rsidRPr="00E445B8">
        <w:rPr>
          <w:color w:val="0000CC"/>
        </w:rPr>
        <w:t xml:space="preserve"> </w:t>
      </w:r>
      <w:r>
        <w:t>Author = “Mark Seemann”, Title = “Dependency Injection in .Net”</w:t>
      </w:r>
      <w:r w:rsidRPr="00E445B8">
        <w:rPr>
          <w:b/>
          <w:bCs/>
          <w:color w:val="0000CC"/>
        </w:rPr>
        <w:t>};</w:t>
      </w:r>
    </w:p>
    <w:p w14:paraId="0B0CC60A" w14:textId="77777777" w:rsidR="00B97EA4" w:rsidRDefault="00B97EA4" w:rsidP="00B97EA4">
      <w:pPr>
        <w:pStyle w:val="Code"/>
        <w:ind w:left="1531"/>
      </w:pPr>
      <w:r>
        <w:t>var y = new { Author = “Martin Fowler”, Title = “Patterns of Enterprise Architecture”};</w:t>
      </w:r>
    </w:p>
    <w:p w14:paraId="04162981" w14:textId="77777777" w:rsidR="00B97EA4" w:rsidRDefault="00B97EA4" w:rsidP="00B97EA4">
      <w:pPr>
        <w:pStyle w:val="Code"/>
        <w:ind w:left="1531"/>
      </w:pPr>
      <w:r>
        <w:t>var books = new[] {x, y};</w:t>
      </w:r>
    </w:p>
    <w:p w14:paraId="6142F25C" w14:textId="77777777" w:rsidR="00B97EA4" w:rsidRDefault="00B97EA4" w:rsidP="00B97EA4">
      <w:pPr>
        <w:pStyle w:val="Body"/>
        <w:rPr>
          <w:lang w:val="en-AU"/>
        </w:rPr>
      </w:pPr>
      <w:r>
        <w:rPr>
          <w:lang w:val="en-AU"/>
        </w:rPr>
        <w:t>The C# compiler, actually define the right class for x. When it sees ‘y’, it knows to use the same already defined class. And when it sees ‘books’, it knows to create the correct type of array of this anonymous class.</w:t>
      </w:r>
    </w:p>
    <w:p w14:paraId="60588B9C" w14:textId="77777777" w:rsidR="00B97EA4" w:rsidRDefault="00B97EA4" w:rsidP="00B97EA4">
      <w:pPr>
        <w:pStyle w:val="Body"/>
        <w:rPr>
          <w:lang w:val="en-AU"/>
        </w:rPr>
      </w:pPr>
      <w:r>
        <w:rPr>
          <w:lang w:val="en-AU"/>
        </w:rPr>
        <w:t>If we then define:</w:t>
      </w:r>
    </w:p>
    <w:p w14:paraId="3FF0D7DB" w14:textId="77777777" w:rsidR="00B97EA4" w:rsidRDefault="00B97EA4" w:rsidP="00B97EA4">
      <w:pPr>
        <w:pStyle w:val="Code"/>
        <w:ind w:left="1531"/>
      </w:pPr>
      <w:r>
        <w:t>var z = { Author = “Robert Martin”, Title = “Clean Code”, Pages = 245};</w:t>
      </w:r>
    </w:p>
    <w:p w14:paraId="1595D3E3" w14:textId="77777777" w:rsidR="00B97EA4" w:rsidRPr="00B97EA4" w:rsidRDefault="00B97EA4" w:rsidP="00B97EA4">
      <w:pPr>
        <w:pStyle w:val="Body"/>
        <w:rPr>
          <w:lang w:val="en-AU"/>
        </w:rPr>
      </w:pPr>
      <w:r>
        <w:rPr>
          <w:lang w:val="en-AU"/>
        </w:rPr>
        <w:t xml:space="preserve">The compiler will not use the previously created anonymous type but will create a new type. So, we </w:t>
      </w:r>
      <w:r w:rsidR="000E4896">
        <w:rPr>
          <w:lang w:val="en-AU"/>
        </w:rPr>
        <w:t>can’t add ‘z’ to the books array we created before.</w:t>
      </w:r>
    </w:p>
    <w:p w14:paraId="2FEE7173" w14:textId="77777777" w:rsidR="000E4896" w:rsidRDefault="000E4896" w:rsidP="000E4896">
      <w:pPr>
        <w:pStyle w:val="Body"/>
        <w:rPr>
          <w:lang w:val="en-AU"/>
        </w:rPr>
      </w:pPr>
      <w:r>
        <w:rPr>
          <w:lang w:val="en-AU"/>
        </w:rPr>
        <w:t>With anonymous types, we don’t have to supply the properties names. Instead, C# can infer them from the values. For example:</w:t>
      </w:r>
    </w:p>
    <w:p w14:paraId="69831547" w14:textId="77777777" w:rsidR="000E4896" w:rsidRDefault="000E4896" w:rsidP="000E4896">
      <w:pPr>
        <w:pStyle w:val="Code"/>
        <w:ind w:left="1531"/>
      </w:pPr>
      <w:r>
        <w:t>var author = “Adam Nathan”;</w:t>
      </w:r>
    </w:p>
    <w:p w14:paraId="64D43017" w14:textId="77777777" w:rsidR="000E4896" w:rsidRDefault="000E4896" w:rsidP="000E4896">
      <w:pPr>
        <w:pStyle w:val="Code"/>
        <w:ind w:left="1531"/>
      </w:pPr>
      <w:r>
        <w:lastRenderedPageBreak/>
        <w:t>var title = “WPF 4”;</w:t>
      </w:r>
    </w:p>
    <w:p w14:paraId="3B45C064" w14:textId="77777777" w:rsidR="000E4896" w:rsidRDefault="000E4896" w:rsidP="000E4896">
      <w:pPr>
        <w:pStyle w:val="Code"/>
        <w:ind w:left="1531"/>
      </w:pPr>
      <w:r>
        <w:t>var book = new {Author = author, Title = title }; // regular anonymous type declaration</w:t>
      </w:r>
    </w:p>
    <w:p w14:paraId="7DF29497" w14:textId="77777777" w:rsidR="000E4896" w:rsidRDefault="000E4896" w:rsidP="000E4896">
      <w:pPr>
        <w:pStyle w:val="Code"/>
        <w:ind w:left="1531"/>
      </w:pPr>
      <w:r>
        <w:t>var book = new(author, title}; // inferred property names</w:t>
      </w:r>
    </w:p>
    <w:p w14:paraId="5E3B6402" w14:textId="77777777" w:rsidR="000E4896" w:rsidRPr="000E4896" w:rsidRDefault="000E4896" w:rsidP="000E4896">
      <w:pPr>
        <w:pStyle w:val="Body"/>
        <w:rPr>
          <w:lang w:val="en-AU"/>
        </w:rPr>
      </w:pPr>
      <w:r w:rsidRPr="00E445B8">
        <w:rPr>
          <w:b/>
          <w:bCs/>
        </w:rPr>
        <w:t>Note</w:t>
      </w:r>
      <w:r>
        <w:t>:</w:t>
      </w:r>
      <w:r>
        <w:rPr>
          <w:lang w:val="en-AU"/>
        </w:rPr>
        <w:t xml:space="preserve"> when using inferred property names, the C# compiler will name the properties exactly like the names of the variables we pass through, in this case, ‘author’ and ‘title’.</w:t>
      </w:r>
    </w:p>
    <w:p w14:paraId="27788402" w14:textId="77777777" w:rsidR="00433441" w:rsidRDefault="00433441" w:rsidP="00433441">
      <w:pPr>
        <w:pStyle w:val="Heading3"/>
        <w:rPr>
          <w:lang w:val="en-AU"/>
        </w:rPr>
      </w:pPr>
      <w:r>
        <w:rPr>
          <w:lang w:val="en-AU"/>
        </w:rPr>
        <w:t>Nullable</w:t>
      </w:r>
      <w:r w:rsidR="008462F6">
        <w:rPr>
          <w:lang w:val="en-AU"/>
        </w:rPr>
        <w:t xml:space="preserve"> Types</w:t>
      </w:r>
    </w:p>
    <w:p w14:paraId="556D0E0D" w14:textId="77777777" w:rsidR="00433441" w:rsidRDefault="000713EC" w:rsidP="00433441">
      <w:pPr>
        <w:pStyle w:val="Body"/>
      </w:pPr>
      <w:r>
        <w:t xml:space="preserve">Nullable types are instances of the </w:t>
      </w:r>
      <w:hyperlink r:id="rId20" w:history="1">
        <w:r>
          <w:rPr>
            <w:rStyle w:val="Hyperlink"/>
          </w:rPr>
          <w:t>System.Nullable&lt;T&gt;</w:t>
        </w:r>
      </w:hyperlink>
      <w:r>
        <w:t xml:space="preserve"> struct. Nullable types can represent all the values of an underlying type </w:t>
      </w:r>
      <w:r>
        <w:rPr>
          <w:rStyle w:val="HTMLCode"/>
        </w:rPr>
        <w:t>T</w:t>
      </w:r>
      <w:r>
        <w:t xml:space="preserve">, and an additional </w:t>
      </w:r>
      <w:hyperlink r:id="rId21" w:history="1">
        <w:r>
          <w:rPr>
            <w:rStyle w:val="Hyperlink"/>
          </w:rPr>
          <w:t>null</w:t>
        </w:r>
      </w:hyperlink>
      <w:r>
        <w:t xml:space="preserve"> value. The underlying type </w:t>
      </w:r>
      <w:r>
        <w:rPr>
          <w:rStyle w:val="HTMLCode"/>
        </w:rPr>
        <w:t>T</w:t>
      </w:r>
      <w:r>
        <w:t xml:space="preserve"> can be any non-nullable </w:t>
      </w:r>
      <w:hyperlink r:id="rId22" w:history="1">
        <w:r>
          <w:rPr>
            <w:rStyle w:val="Hyperlink"/>
          </w:rPr>
          <w:t>value type</w:t>
        </w:r>
      </w:hyperlink>
      <w:r>
        <w:t xml:space="preserve">. </w:t>
      </w:r>
      <w:r>
        <w:rPr>
          <w:rStyle w:val="HTMLCode"/>
        </w:rPr>
        <w:t>T</w:t>
      </w:r>
      <w:r>
        <w:t xml:space="preserve"> cannot be a reference type</w:t>
      </w:r>
      <w:r>
        <w:rPr>
          <w:lang w:val="en-AU"/>
        </w:rPr>
        <w:t xml:space="preserve"> (which already has a null value)</w:t>
      </w:r>
      <w:r>
        <w:t>.</w:t>
      </w:r>
    </w:p>
    <w:p w14:paraId="53C0F3F2" w14:textId="77777777" w:rsidR="000713EC" w:rsidRDefault="000713EC" w:rsidP="00433441">
      <w:pPr>
        <w:pStyle w:val="Body"/>
      </w:pPr>
      <w:r>
        <w:t xml:space="preserve">You use a nullable type when you need to represent the undefined value of an underlying type. A Boolean variable can have only two values: true and false. There is no "undefined" value. In many programming applications, most notably database interactions, a variable value can be undefined or missing. For example, a field in a database may contain the values true or false, or it may contain no value at all. You use a </w:t>
      </w:r>
      <w:r>
        <w:rPr>
          <w:rStyle w:val="HTMLCode"/>
        </w:rPr>
        <w:t>Nullable&lt;bool&gt;</w:t>
      </w:r>
      <w:r>
        <w:t xml:space="preserve"> type in that case.</w:t>
      </w:r>
    </w:p>
    <w:p w14:paraId="2C5B61FB" w14:textId="77777777" w:rsidR="000713EC" w:rsidRDefault="000713EC" w:rsidP="00D6646C">
      <w:pPr>
        <w:pStyle w:val="Body"/>
        <w:numPr>
          <w:ilvl w:val="1"/>
          <w:numId w:val="20"/>
        </w:numPr>
        <w:rPr>
          <w:lang w:val="en-AU"/>
        </w:rPr>
      </w:pPr>
      <w:r w:rsidRPr="000713EC">
        <w:rPr>
          <w:b/>
          <w:bCs/>
          <w:color w:val="0000CC"/>
          <w:lang w:val="en-AU"/>
        </w:rPr>
        <w:t>T?</w:t>
      </w:r>
      <w:r>
        <w:rPr>
          <w:lang w:val="en-AU"/>
        </w:rPr>
        <w:t xml:space="preserve"> is </w:t>
      </w:r>
      <w:r w:rsidRPr="001D0CE9">
        <w:rPr>
          <w:b/>
          <w:bCs/>
          <w:lang w:val="en-AU"/>
        </w:rPr>
        <w:t>shorthand for Nullable&lt;T&gt;</w:t>
      </w:r>
      <w:r>
        <w:rPr>
          <w:lang w:val="en-AU"/>
        </w:rPr>
        <w:t xml:space="preserve"> - which defines a variable of type nullable T. For example:</w:t>
      </w:r>
      <w:r>
        <w:rPr>
          <w:lang w:val="en-AU"/>
        </w:rPr>
        <w:br/>
      </w:r>
      <w:r w:rsidRPr="000713EC">
        <w:rPr>
          <w:rStyle w:val="CodeChar"/>
          <w:b/>
          <w:bCs/>
          <w:color w:val="0000CC"/>
        </w:rPr>
        <w:t>int? x;</w:t>
      </w:r>
      <w:r>
        <w:rPr>
          <w:lang w:val="en-AU"/>
        </w:rPr>
        <w:t xml:space="preserve"> is equal to Nullable&lt;int&gt; x;</w:t>
      </w:r>
    </w:p>
    <w:p w14:paraId="48CAB692" w14:textId="77777777" w:rsidR="00377F9E" w:rsidRPr="00377F9E" w:rsidRDefault="00D6646C" w:rsidP="00D6646C">
      <w:pPr>
        <w:pStyle w:val="Body"/>
        <w:numPr>
          <w:ilvl w:val="1"/>
          <w:numId w:val="20"/>
        </w:numPr>
        <w:rPr>
          <w:lang w:val="en-AU"/>
        </w:rPr>
      </w:pPr>
      <w:r>
        <w:t xml:space="preserve">Use the </w:t>
      </w:r>
      <w:hyperlink r:id="rId23" w:history="1">
        <w:r>
          <w:rPr>
            <w:rStyle w:val="Hyperlink"/>
          </w:rPr>
          <w:t>null-coalescing operator</w:t>
        </w:r>
      </w:hyperlink>
      <w:r>
        <w:t xml:space="preserve">, </w:t>
      </w:r>
      <w:r w:rsidRPr="00D6646C">
        <w:rPr>
          <w:rStyle w:val="HTMLCode"/>
          <w:b/>
          <w:bCs/>
          <w:color w:val="0000CC"/>
        </w:rPr>
        <w:t>??</w:t>
      </w:r>
      <w:r>
        <w:t xml:space="preserve">, to assign a value to an underlying type based on a value of the nullable type: </w:t>
      </w:r>
    </w:p>
    <w:p w14:paraId="23CAD775" w14:textId="77777777" w:rsidR="00D6646C" w:rsidRDefault="00D6646C" w:rsidP="00377F9E">
      <w:pPr>
        <w:pStyle w:val="Body"/>
        <w:ind w:left="1440"/>
      </w:pPr>
      <w:r w:rsidRPr="00D6646C">
        <w:rPr>
          <w:rStyle w:val="CodeChar"/>
        </w:rPr>
        <w:t xml:space="preserve">int? x = null; </w:t>
      </w:r>
      <w:r w:rsidR="00377F9E">
        <w:rPr>
          <w:rStyle w:val="CodeChar"/>
        </w:rPr>
        <w:br/>
      </w:r>
      <w:r w:rsidRPr="00D6646C">
        <w:rPr>
          <w:rStyle w:val="CodeChar"/>
        </w:rPr>
        <w:t xml:space="preserve">int y = x </w:t>
      </w:r>
      <w:r w:rsidRPr="00377F9E">
        <w:rPr>
          <w:rStyle w:val="CodeChar"/>
          <w:b/>
          <w:bCs/>
          <w:color w:val="0000CC"/>
        </w:rPr>
        <w:t>??</w:t>
      </w:r>
      <w:r w:rsidRPr="00D6646C">
        <w:rPr>
          <w:rStyle w:val="CodeChar"/>
        </w:rPr>
        <w:t xml:space="preserve"> -1;</w:t>
      </w:r>
      <w:r>
        <w:t xml:space="preserve"> </w:t>
      </w:r>
      <w:r w:rsidR="00377F9E">
        <w:br/>
      </w:r>
      <w:r>
        <w:t xml:space="preserve">In the example, since </w:t>
      </w:r>
      <w:r>
        <w:rPr>
          <w:rStyle w:val="HTMLCode"/>
        </w:rPr>
        <w:t>x</w:t>
      </w:r>
      <w:r>
        <w:t xml:space="preserve"> is null, the result value of </w:t>
      </w:r>
      <w:r>
        <w:rPr>
          <w:rStyle w:val="HTMLCode"/>
        </w:rPr>
        <w:t>y</w:t>
      </w:r>
      <w:r>
        <w:t xml:space="preserve"> is </w:t>
      </w:r>
      <w:r>
        <w:rPr>
          <w:rStyle w:val="HTMLCode"/>
        </w:rPr>
        <w:t>-1</w:t>
      </w:r>
      <w:r>
        <w:t>.</w:t>
      </w:r>
    </w:p>
    <w:p w14:paraId="37B863DE" w14:textId="77777777" w:rsidR="00951076" w:rsidRDefault="00951076" w:rsidP="00377F9E">
      <w:pPr>
        <w:pStyle w:val="Body"/>
        <w:ind w:left="1440"/>
        <w:rPr>
          <w:lang w:val="en-AU"/>
        </w:rPr>
      </w:pPr>
      <w:r>
        <w:rPr>
          <w:rStyle w:val="CodeChar"/>
          <w:lang w:val="en-AU"/>
        </w:rPr>
        <w:t>So:</w:t>
      </w:r>
    </w:p>
    <w:p w14:paraId="37DC169D" w14:textId="77777777" w:rsidR="00951076" w:rsidRDefault="001E37AB" w:rsidP="00377F9E">
      <w:pPr>
        <w:pStyle w:val="Body"/>
        <w:ind w:left="1440"/>
        <w:rPr>
          <w:lang w:val="en-AU"/>
        </w:rPr>
      </w:pPr>
      <w:r w:rsidRPr="001E37AB">
        <w:rPr>
          <w:rStyle w:val="CodeChar"/>
          <w:b/>
          <w:bCs/>
          <w:color w:val="0000CC"/>
        </w:rPr>
        <w:t>&lt;x&gt;</w:t>
      </w:r>
      <w:r w:rsidR="00951076" w:rsidRPr="001E37AB">
        <w:rPr>
          <w:rStyle w:val="CodeChar"/>
          <w:b/>
          <w:bCs/>
          <w:color w:val="0000CC"/>
        </w:rPr>
        <w:t xml:space="preserve"> ?? </w:t>
      </w:r>
      <w:r w:rsidRPr="001E37AB">
        <w:rPr>
          <w:rStyle w:val="CodeChar"/>
          <w:b/>
          <w:bCs/>
          <w:color w:val="0000CC"/>
        </w:rPr>
        <w:t>&lt;val&gt;</w:t>
      </w:r>
      <w:r w:rsidR="00951076">
        <w:rPr>
          <w:lang w:val="en-AU"/>
        </w:rPr>
        <w:t xml:space="preserve"> is identical to :</w:t>
      </w:r>
    </w:p>
    <w:p w14:paraId="115C4C25" w14:textId="23E823DA" w:rsidR="00951076" w:rsidRDefault="001E37AB" w:rsidP="00377F9E">
      <w:pPr>
        <w:pStyle w:val="Body"/>
        <w:ind w:left="1440"/>
        <w:rPr>
          <w:b/>
          <w:bCs/>
          <w:color w:val="0000CC"/>
          <w:lang w:val="en-AU"/>
        </w:rPr>
      </w:pPr>
      <w:r w:rsidRPr="001E37AB">
        <w:rPr>
          <w:b/>
          <w:bCs/>
          <w:color w:val="0000CC"/>
          <w:lang w:val="en-AU"/>
        </w:rPr>
        <w:t>( &lt;x&gt; != null ) ? &lt;x&gt; : &lt;val&gt;</w:t>
      </w:r>
    </w:p>
    <w:p w14:paraId="1BB4397D" w14:textId="1CA8AADC" w:rsidR="00E21BAE" w:rsidRPr="00697CD5" w:rsidRDefault="00E21BAE" w:rsidP="008B0584">
      <w:pPr>
        <w:pStyle w:val="Body"/>
        <w:numPr>
          <w:ilvl w:val="0"/>
          <w:numId w:val="130"/>
        </w:numPr>
      </w:pPr>
      <w:r>
        <w:rPr>
          <w:lang w:val="en-AU"/>
        </w:rPr>
        <w:t>Nullable Type cannot be assigned into a value type. You will need to use ‘GetValueOrDefault()’ to assign it:</w:t>
      </w:r>
      <w:r>
        <w:rPr>
          <w:lang w:val="en-AU"/>
        </w:rPr>
        <w:br/>
      </w:r>
      <w:r w:rsidRPr="00E21BAE">
        <w:rPr>
          <w:rStyle w:val="CodeChar"/>
        </w:rPr>
        <w:t>int? n = null;</w:t>
      </w:r>
      <w:r w:rsidRPr="00E21BAE">
        <w:rPr>
          <w:rStyle w:val="CodeChar"/>
        </w:rPr>
        <w:br/>
        <w:t>int m = n.GetValueOrDefault(</w:t>
      </w:r>
      <w:r w:rsidR="00697CD5">
        <w:rPr>
          <w:rStyle w:val="CodeChar"/>
          <w:lang w:val="en-AU"/>
        </w:rPr>
        <w:t>)</w:t>
      </w:r>
      <w:r w:rsidRPr="00E21BAE">
        <w:rPr>
          <w:rStyle w:val="CodeChar"/>
        </w:rPr>
        <w:t>;</w:t>
      </w:r>
      <w:r w:rsidR="00697CD5">
        <w:rPr>
          <w:rStyle w:val="CodeChar"/>
        </w:rPr>
        <w:br/>
      </w:r>
      <w:r w:rsidR="00697CD5">
        <w:rPr>
          <w:lang w:val="en-AU"/>
        </w:rPr>
        <w:t>GetValueOrDefault() - will return the value of the underlying type or, its default value if it’s null.</w:t>
      </w:r>
    </w:p>
    <w:p w14:paraId="02799345" w14:textId="3BBD05BB" w:rsidR="00B332E0" w:rsidRDefault="00B332E0" w:rsidP="006538E8">
      <w:pPr>
        <w:pStyle w:val="Heading3"/>
        <w:rPr>
          <w:lang w:val="en-AU"/>
        </w:rPr>
      </w:pPr>
      <w:r>
        <w:rPr>
          <w:lang w:val="en-AU"/>
        </w:rPr>
        <w:t>Non Nullable Reference Types</w:t>
      </w:r>
    </w:p>
    <w:p w14:paraId="5D91B112" w14:textId="7843AD2B" w:rsidR="00B332E0" w:rsidRPr="00B332E0" w:rsidRDefault="00B332E0" w:rsidP="00B332E0">
      <w:pPr>
        <w:pStyle w:val="Body"/>
        <w:rPr>
          <w:lang w:val="en-AU"/>
        </w:rPr>
      </w:pPr>
      <w:r>
        <w:rPr>
          <w:lang w:val="en-AU"/>
        </w:rPr>
        <w:t xml:space="preserve">Since C# 8.0, non-nullable reference types are supported to enable safer code. </w:t>
      </w:r>
      <w:r>
        <w:rPr>
          <w:lang w:val="en-AU"/>
        </w:rPr>
        <w:br/>
        <w:t xml:space="preserve">See: </w:t>
      </w:r>
      <w:hyperlink r:id="rId24" w:history="1">
        <w:r w:rsidRPr="00CF5273">
          <w:rPr>
            <w:rStyle w:val="Hyperlink"/>
            <w:lang w:val="en-AU"/>
          </w:rPr>
          <w:t>https://dev.to/integerman/safer-code-with-c-8-non-null-reference-types-4f2c</w:t>
        </w:r>
      </w:hyperlink>
      <w:r>
        <w:rPr>
          <w:lang w:val="en-AU"/>
        </w:rPr>
        <w:t xml:space="preserve"> for additional details and implementation.</w:t>
      </w:r>
    </w:p>
    <w:p w14:paraId="1CE1E961" w14:textId="6CFB5F07" w:rsidR="006538E8" w:rsidRDefault="006538E8" w:rsidP="006538E8">
      <w:pPr>
        <w:pStyle w:val="Heading3"/>
        <w:rPr>
          <w:lang w:val="en-AU"/>
        </w:rPr>
      </w:pPr>
      <w:r>
        <w:rPr>
          <w:lang w:val="en-AU"/>
        </w:rPr>
        <w:lastRenderedPageBreak/>
        <w:t>Common Standard Library Classes</w:t>
      </w:r>
    </w:p>
    <w:p w14:paraId="21C30216" w14:textId="77777777" w:rsidR="00DD42C9" w:rsidRDefault="00DD42C9" w:rsidP="006538E8">
      <w:pPr>
        <w:pStyle w:val="Heading4"/>
        <w:rPr>
          <w:lang w:val="en-AU"/>
        </w:rPr>
      </w:pPr>
      <w:r>
        <w:rPr>
          <w:lang w:val="en-AU"/>
        </w:rPr>
        <w:t>IEnumerable</w:t>
      </w:r>
      <w:r w:rsidR="00FF5CDD">
        <w:rPr>
          <w:lang w:val="en-AU"/>
        </w:rPr>
        <w:t>&lt;T&gt;</w:t>
      </w:r>
    </w:p>
    <w:p w14:paraId="5133C348" w14:textId="77777777" w:rsidR="00FF5CDD" w:rsidRDefault="00FF5CDD" w:rsidP="00FF5CDD">
      <w:pPr>
        <w:pStyle w:val="Body"/>
        <w:rPr>
          <w:lang w:val="en-AU"/>
        </w:rPr>
      </w:pPr>
      <w:r>
        <w:rPr>
          <w:lang w:val="en-AU"/>
        </w:rPr>
        <w:t xml:space="preserve">Allow enumerating over a collection of objects. </w:t>
      </w:r>
    </w:p>
    <w:p w14:paraId="49D79153" w14:textId="207B6E03" w:rsidR="00FF5CDD" w:rsidRDefault="00FF5CDD" w:rsidP="00FF5CDD">
      <w:pPr>
        <w:pStyle w:val="Body"/>
        <w:rPr>
          <w:lang w:val="en-AU"/>
        </w:rPr>
      </w:pPr>
      <w:r>
        <w:rPr>
          <w:lang w:val="en-AU"/>
        </w:rPr>
        <w:t>Note: when we need to enumerate over a collection but we don’t need to use any other collection-specific functionality (e.g. List.Add), we should try to pass only the interface that we need. In this case, IEnumerable. This will allow us to change the type of collection we use without effecting the code that uses its IEnumerable interface!!</w:t>
      </w:r>
    </w:p>
    <w:p w14:paraId="3A3823E9" w14:textId="76115A00" w:rsidR="00613BA6" w:rsidRPr="00FF5CDD" w:rsidRDefault="00613BA6" w:rsidP="00FF5CDD">
      <w:pPr>
        <w:pStyle w:val="Body"/>
        <w:rPr>
          <w:lang w:val="en-AU"/>
        </w:rPr>
      </w:pPr>
      <w:r>
        <w:rPr>
          <w:lang w:val="en-AU"/>
        </w:rPr>
        <w:t xml:space="preserve">To </w:t>
      </w:r>
      <w:r w:rsidRPr="00613BA6">
        <w:rPr>
          <w:b/>
          <w:bCs/>
          <w:lang w:val="en-AU"/>
        </w:rPr>
        <w:t>return an empty collection</w:t>
      </w:r>
      <w:r>
        <w:rPr>
          <w:lang w:val="en-AU"/>
        </w:rPr>
        <w:t xml:space="preserve"> - use this:</w:t>
      </w:r>
      <w:r>
        <w:rPr>
          <w:lang w:val="en-AU"/>
        </w:rPr>
        <w:br/>
      </w:r>
      <w:r w:rsidRPr="00613BA6">
        <w:rPr>
          <w:rStyle w:val="CodeChar"/>
          <w:b/>
          <w:bCs/>
          <w:color w:val="0000CC"/>
          <w:lang w:val="en-AU"/>
        </w:rPr>
        <w:t>Enumerable.Empty</w:t>
      </w:r>
      <w:r w:rsidRPr="00613BA6">
        <w:rPr>
          <w:rStyle w:val="CodeChar"/>
          <w:lang w:val="en-AU"/>
        </w:rPr>
        <w:t>&lt;</w:t>
      </w:r>
      <w:r>
        <w:rPr>
          <w:rStyle w:val="CodeChar"/>
          <w:lang w:val="en-AU"/>
        </w:rPr>
        <w:t>T</w:t>
      </w:r>
      <w:r w:rsidRPr="00613BA6">
        <w:rPr>
          <w:rStyle w:val="CodeChar"/>
          <w:lang w:val="en-AU"/>
        </w:rPr>
        <w:t>&gt;();</w:t>
      </w:r>
      <w:r>
        <w:rPr>
          <w:lang w:val="en-AU"/>
        </w:rPr>
        <w:t xml:space="preserve"> </w:t>
      </w:r>
    </w:p>
    <w:p w14:paraId="6DEEF3C4" w14:textId="77777777" w:rsidR="006538E8" w:rsidRDefault="006538E8" w:rsidP="006538E8">
      <w:pPr>
        <w:pStyle w:val="Heading4"/>
        <w:rPr>
          <w:lang w:val="en-AU"/>
        </w:rPr>
      </w:pPr>
      <w:r>
        <w:rPr>
          <w:lang w:val="en-AU"/>
        </w:rPr>
        <w:t>Dictionary&lt;TKey, TValue&gt;</w:t>
      </w:r>
    </w:p>
    <w:p w14:paraId="030AA583" w14:textId="77777777" w:rsidR="006538E8" w:rsidRDefault="006538E8" w:rsidP="006538E8">
      <w:pPr>
        <w:pStyle w:val="Body"/>
        <w:rPr>
          <w:lang w:val="en-AU"/>
        </w:rPr>
      </w:pPr>
      <w:r>
        <w:rPr>
          <w:lang w:val="en-AU"/>
        </w:rPr>
        <w:t xml:space="preserve">Holds key-value pairs. </w:t>
      </w:r>
    </w:p>
    <w:p w14:paraId="4A7C3714" w14:textId="77777777" w:rsidR="006538E8" w:rsidRPr="006538E8" w:rsidRDefault="006538E8" w:rsidP="006538E8">
      <w:pPr>
        <w:pStyle w:val="Body"/>
        <w:rPr>
          <w:lang w:val="en-AU"/>
        </w:rPr>
      </w:pPr>
      <w:r>
        <w:rPr>
          <w:lang w:val="en-AU"/>
        </w:rPr>
        <w:t>O(1) to retrieve values (from key).</w:t>
      </w:r>
    </w:p>
    <w:p w14:paraId="1A59E5B8" w14:textId="77777777" w:rsidR="009D029B" w:rsidRDefault="009D029B" w:rsidP="006E6E0F">
      <w:pPr>
        <w:pStyle w:val="Heading2"/>
        <w:rPr>
          <w:lang w:val="en-AU"/>
        </w:rPr>
      </w:pPr>
      <w:r>
        <w:rPr>
          <w:lang w:val="en-AU"/>
        </w:rPr>
        <w:t>Casting</w:t>
      </w:r>
    </w:p>
    <w:p w14:paraId="05CE7A19" w14:textId="77777777" w:rsidR="009D029B" w:rsidRDefault="00773897" w:rsidP="00773897">
      <w:pPr>
        <w:pStyle w:val="Code"/>
        <w:numPr>
          <w:ilvl w:val="1"/>
          <w:numId w:val="20"/>
        </w:numPr>
      </w:pPr>
      <w:r>
        <w:t>v</w:t>
      </w:r>
      <w:r w:rsidR="009D029B">
        <w:t>ar var1 = (SomeType)</w:t>
      </w:r>
      <w:r>
        <w:t>someObject;</w:t>
      </w:r>
    </w:p>
    <w:p w14:paraId="5D2EB1AD" w14:textId="77777777" w:rsidR="00773897" w:rsidRDefault="00773897" w:rsidP="009D029B">
      <w:pPr>
        <w:pStyle w:val="Body"/>
        <w:rPr>
          <w:lang w:val="en-AU"/>
        </w:rPr>
      </w:pPr>
      <w:r>
        <w:rPr>
          <w:lang w:val="en-AU"/>
        </w:rPr>
        <w:t>Will thro</w:t>
      </w:r>
      <w:r w:rsidR="009C4CE8">
        <w:rPr>
          <w:lang w:val="en-AU"/>
        </w:rPr>
        <w:t>w</w:t>
      </w:r>
      <w:r>
        <w:rPr>
          <w:lang w:val="en-AU"/>
        </w:rPr>
        <w:t xml:space="preserve"> an exception if the casting fails.</w:t>
      </w:r>
    </w:p>
    <w:p w14:paraId="63631436" w14:textId="77777777" w:rsidR="00773897" w:rsidRDefault="00773897" w:rsidP="00773897">
      <w:pPr>
        <w:pStyle w:val="Code"/>
        <w:numPr>
          <w:ilvl w:val="1"/>
          <w:numId w:val="20"/>
        </w:numPr>
      </w:pPr>
      <w:r>
        <w:t>var var1 = someObject as SomeType;</w:t>
      </w:r>
    </w:p>
    <w:p w14:paraId="6B0B37B4" w14:textId="53785AC6" w:rsidR="00773897" w:rsidRDefault="00773897" w:rsidP="00773897">
      <w:pPr>
        <w:pStyle w:val="Body"/>
        <w:ind w:left="1440"/>
        <w:rPr>
          <w:lang w:val="en-AU"/>
        </w:rPr>
      </w:pPr>
      <w:r>
        <w:rPr>
          <w:lang w:val="en-AU"/>
        </w:rPr>
        <w:t>Will set var1 to null if the casting fails.</w:t>
      </w:r>
    </w:p>
    <w:p w14:paraId="4B3F3B37" w14:textId="12C22F2F" w:rsidR="005F3BD4" w:rsidRDefault="005F3BD4" w:rsidP="005F3BD4">
      <w:pPr>
        <w:pStyle w:val="Heading3"/>
        <w:rPr>
          <w:lang w:val="en-AU"/>
        </w:rPr>
      </w:pPr>
      <w:r>
        <w:rPr>
          <w:lang w:val="en-AU"/>
        </w:rPr>
        <w:t>Casting vs As</w:t>
      </w:r>
    </w:p>
    <w:p w14:paraId="0116D611" w14:textId="5DB806D3" w:rsidR="005F3BD4" w:rsidRDefault="005F3BD4" w:rsidP="005F3BD4">
      <w:pPr>
        <w:pStyle w:val="Body"/>
        <w:rPr>
          <w:lang w:val="en-AU"/>
        </w:rPr>
      </w:pPr>
      <w:r w:rsidRPr="005F3BD4">
        <w:rPr>
          <w:noProof/>
          <w:lang w:val="en-AU"/>
        </w:rPr>
        <w:drawing>
          <wp:inline distT="0" distB="0" distL="0" distR="0" wp14:anchorId="030F38DC" wp14:editId="18D27AA7">
            <wp:extent cx="4245610" cy="856554"/>
            <wp:effectExtent l="0" t="0" r="254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5385" cy="862561"/>
                    </a:xfrm>
                    <a:prstGeom prst="rect">
                      <a:avLst/>
                    </a:prstGeom>
                  </pic:spPr>
                </pic:pic>
              </a:graphicData>
            </a:graphic>
          </wp:inline>
        </w:drawing>
      </w:r>
    </w:p>
    <w:p w14:paraId="2612795C" w14:textId="77777777" w:rsidR="005F3BD4" w:rsidRDefault="005F3BD4" w:rsidP="005F3BD4">
      <w:pPr>
        <w:pStyle w:val="Body"/>
        <w:rPr>
          <w:szCs w:val="24"/>
          <w:lang w:val="en-AU"/>
        </w:rPr>
      </w:pPr>
      <w:r>
        <w:t xml:space="preserve">In Bill Wagner’s </w:t>
      </w:r>
      <w:hyperlink r:id="rId26" w:tgtFrame="_blank" w:history="1">
        <w:r>
          <w:rPr>
            <w:rStyle w:val="Hyperlink"/>
          </w:rPr>
          <w:t>Effective C#</w:t>
        </w:r>
      </w:hyperlink>
      <w:r>
        <w:t xml:space="preserve"> book, he recommends that you should use the </w:t>
      </w:r>
      <w:r>
        <w:rPr>
          <w:rStyle w:val="Emphasis"/>
        </w:rPr>
        <w:t>as</w:t>
      </w:r>
      <w:r>
        <w:t xml:space="preserve"> keyword whenever possible, because:</w:t>
      </w:r>
    </w:p>
    <w:p w14:paraId="2DC6732C" w14:textId="65B02A04" w:rsidR="005F3BD4" w:rsidRDefault="005F3BD4" w:rsidP="005F3BD4">
      <w:pPr>
        <w:pStyle w:val="Body"/>
        <w:numPr>
          <w:ilvl w:val="1"/>
          <w:numId w:val="20"/>
        </w:numPr>
      </w:pPr>
      <w:r>
        <w:t xml:space="preserve">it’s more efficient at runtime, the </w:t>
      </w:r>
      <w:r>
        <w:rPr>
          <w:rStyle w:val="Emphasis"/>
        </w:rPr>
        <w:t>as</w:t>
      </w:r>
      <w:r>
        <w:t xml:space="preserve"> keyword (like the </w:t>
      </w:r>
      <w:hyperlink r:id="rId27" w:tgtFrame="_blank" w:history="1">
        <w:r>
          <w:rPr>
            <w:rStyle w:val="Hyperlink"/>
          </w:rPr>
          <w:t>is</w:t>
        </w:r>
      </w:hyperlink>
      <w:r>
        <w:t xml:space="preserve"> keyword) does not perform any user-defined conversion. It will only succeed if the object is of the sought type (or derived from it) and never create a new object to satisfy a request.</w:t>
      </w:r>
    </w:p>
    <w:p w14:paraId="313D3407" w14:textId="6BDF04EA" w:rsidR="005F3BD4" w:rsidRDefault="005F3BD4" w:rsidP="005F3BD4">
      <w:pPr>
        <w:pStyle w:val="Body"/>
        <w:numPr>
          <w:ilvl w:val="1"/>
          <w:numId w:val="20"/>
        </w:numPr>
      </w:pPr>
      <w:r>
        <w:t>requires less code because you don’t need a try-catch block in addition to a null check.</w:t>
      </w:r>
    </w:p>
    <w:p w14:paraId="1401D09B" w14:textId="77777777" w:rsidR="005F3BD4" w:rsidRDefault="005F3BD4" w:rsidP="005F3BD4">
      <w:pPr>
        <w:pStyle w:val="Body"/>
        <w:ind w:left="360" w:firstLine="720"/>
      </w:pPr>
      <w:r>
        <w:t xml:space="preserve">There are a few things you should keep in mind when using the </w:t>
      </w:r>
      <w:r>
        <w:rPr>
          <w:rStyle w:val="Emphasis"/>
        </w:rPr>
        <w:t>as</w:t>
      </w:r>
      <w:r>
        <w:t xml:space="preserve"> keyword:</w:t>
      </w:r>
    </w:p>
    <w:p w14:paraId="24AC788B" w14:textId="6E316ABF" w:rsidR="005F3BD4" w:rsidRDefault="005F3BD4" w:rsidP="005F3BD4">
      <w:pPr>
        <w:pStyle w:val="Body"/>
        <w:numPr>
          <w:ilvl w:val="1"/>
          <w:numId w:val="20"/>
        </w:numPr>
      </w:pPr>
      <w:r>
        <w:t>it doesn’t work with value types because value types can never be null</w:t>
      </w:r>
    </w:p>
    <w:p w14:paraId="079922BF" w14:textId="660FC9CC" w:rsidR="005F3BD4" w:rsidRDefault="005F3BD4" w:rsidP="005F3BD4">
      <w:pPr>
        <w:pStyle w:val="Body"/>
        <w:numPr>
          <w:ilvl w:val="1"/>
          <w:numId w:val="20"/>
        </w:numPr>
      </w:pPr>
      <w:r>
        <w:t xml:space="preserve">don’t use the </w:t>
      </w:r>
      <w:r>
        <w:rPr>
          <w:rStyle w:val="Emphasis"/>
        </w:rPr>
        <w:t>is</w:t>
      </w:r>
      <w:r>
        <w:t xml:space="preserve"> keyword if you’re using as for type conversion, it’s redundant because these two statements are equivalent except the </w:t>
      </w:r>
      <w:r>
        <w:rPr>
          <w:rStyle w:val="Emphasis"/>
        </w:rPr>
        <w:t>as</w:t>
      </w:r>
      <w:r>
        <w:t xml:space="preserve"> version evaluates </w:t>
      </w:r>
      <w:r>
        <w:rPr>
          <w:rStyle w:val="Emphasis"/>
        </w:rPr>
        <w:t>expression</w:t>
      </w:r>
      <w:r>
        <w:t xml:space="preserve"> only once!</w:t>
      </w:r>
    </w:p>
    <w:tbl>
      <w:tblPr>
        <w:tblW w:w="0" w:type="auto"/>
        <w:tblCellSpacing w:w="0" w:type="dxa"/>
        <w:tblInd w:w="1450" w:type="dxa"/>
        <w:tblCellMar>
          <w:left w:w="0" w:type="dxa"/>
          <w:right w:w="0" w:type="dxa"/>
        </w:tblCellMar>
        <w:tblLook w:val="04A0" w:firstRow="1" w:lastRow="0" w:firstColumn="1" w:lastColumn="0" w:noHBand="0" w:noVBand="1"/>
      </w:tblPr>
      <w:tblGrid>
        <w:gridCol w:w="6"/>
        <w:gridCol w:w="6962"/>
      </w:tblGrid>
      <w:tr w:rsidR="005F3BD4" w14:paraId="449F2190" w14:textId="77777777" w:rsidTr="005F3BD4">
        <w:trPr>
          <w:tblCellSpacing w:w="0" w:type="dxa"/>
        </w:trPr>
        <w:tc>
          <w:tcPr>
            <w:tcW w:w="0" w:type="auto"/>
            <w:vAlign w:val="center"/>
            <w:hideMark/>
          </w:tcPr>
          <w:p w14:paraId="019DCA56" w14:textId="191CB9B5" w:rsidR="005F3BD4" w:rsidRDefault="005F3BD4" w:rsidP="005F3BD4">
            <w:pPr>
              <w:pStyle w:val="Body"/>
            </w:pPr>
          </w:p>
        </w:tc>
        <w:tc>
          <w:tcPr>
            <w:tcW w:w="0" w:type="auto"/>
            <w:vAlign w:val="center"/>
            <w:hideMark/>
          </w:tcPr>
          <w:p w14:paraId="1D67FAF8" w14:textId="77777777" w:rsidR="005F3BD4" w:rsidRPr="005F3BD4" w:rsidRDefault="005F3BD4" w:rsidP="005F3BD4">
            <w:pPr>
              <w:pStyle w:val="Code"/>
            </w:pPr>
            <w:r w:rsidRPr="005F3BD4">
              <w:rPr>
                <w:rStyle w:val="HTMLCode"/>
                <w:rFonts w:eastAsiaTheme="minorHAnsi"/>
              </w:rPr>
              <w:t>expression as</w:t>
            </w:r>
            <w:r w:rsidRPr="005F3BD4">
              <w:t xml:space="preserve"> </w:t>
            </w:r>
            <w:r w:rsidRPr="005F3BD4">
              <w:rPr>
                <w:rStyle w:val="HTMLCode"/>
                <w:rFonts w:eastAsiaTheme="minorHAnsi"/>
              </w:rPr>
              <w:t>type</w:t>
            </w:r>
          </w:p>
          <w:p w14:paraId="3913B8A3" w14:textId="77777777" w:rsidR="005F3BD4" w:rsidRDefault="005F3BD4" w:rsidP="005F3BD4">
            <w:pPr>
              <w:pStyle w:val="Code"/>
            </w:pPr>
            <w:r w:rsidRPr="005F3BD4">
              <w:rPr>
                <w:rStyle w:val="HTMLCode"/>
                <w:rFonts w:eastAsiaTheme="minorHAnsi"/>
              </w:rPr>
              <w:t>expression is</w:t>
            </w:r>
            <w:r w:rsidRPr="005F3BD4">
              <w:t xml:space="preserve"> </w:t>
            </w:r>
            <w:r w:rsidRPr="005F3BD4">
              <w:rPr>
                <w:rStyle w:val="HTMLCode"/>
                <w:rFonts w:eastAsiaTheme="minorHAnsi"/>
              </w:rPr>
              <w:t>type ? (type) expression : (type) null</w:t>
            </w:r>
          </w:p>
        </w:tc>
      </w:tr>
    </w:tbl>
    <w:p w14:paraId="77EAA24B" w14:textId="657DDF9B" w:rsidR="005F3BD4" w:rsidRDefault="005F3BD4" w:rsidP="005F3BD4">
      <w:pPr>
        <w:pStyle w:val="Body"/>
        <w:ind w:left="360" w:firstLine="720"/>
        <w:rPr>
          <w:lang w:val="en-AU"/>
        </w:rPr>
      </w:pPr>
      <w:r>
        <w:rPr>
          <w:lang w:val="en-AU"/>
        </w:rPr>
        <w:t xml:space="preserve">When you </w:t>
      </w:r>
      <w:r w:rsidRPr="005F3BD4">
        <w:rPr>
          <w:b/>
          <w:bCs/>
          <w:u w:val="single"/>
          <w:lang w:val="en-AU"/>
        </w:rPr>
        <w:t>should use casting</w:t>
      </w:r>
      <w:r>
        <w:rPr>
          <w:lang w:val="en-AU"/>
        </w:rPr>
        <w:t>:</w:t>
      </w:r>
    </w:p>
    <w:p w14:paraId="28F8205E" w14:textId="2670710A" w:rsidR="005F3BD4" w:rsidRDefault="005F3BD4" w:rsidP="005F3BD4">
      <w:pPr>
        <w:pStyle w:val="Body"/>
        <w:numPr>
          <w:ilvl w:val="1"/>
          <w:numId w:val="20"/>
        </w:numPr>
        <w:rPr>
          <w:lang w:val="en-AU"/>
        </w:rPr>
      </w:pPr>
      <w:r>
        <w:rPr>
          <w:lang w:val="en-AU"/>
        </w:rPr>
        <w:t>To work with custom conversions</w:t>
      </w:r>
    </w:p>
    <w:p w14:paraId="63BBF08E" w14:textId="77777777" w:rsidR="005F3BD4" w:rsidRPr="005F3BD4" w:rsidRDefault="005F3BD4" w:rsidP="006F6758">
      <w:pPr>
        <w:pStyle w:val="Body"/>
        <w:ind w:left="1440"/>
        <w:rPr>
          <w:lang w:val="en-AU"/>
        </w:rPr>
      </w:pPr>
    </w:p>
    <w:p w14:paraId="2864D74C" w14:textId="77777777" w:rsidR="006E6E0F" w:rsidRDefault="006E6E0F" w:rsidP="006E6E0F">
      <w:pPr>
        <w:pStyle w:val="Heading2"/>
        <w:rPr>
          <w:lang w:val="en-AU"/>
        </w:rPr>
      </w:pPr>
      <w:r>
        <w:rPr>
          <w:lang w:val="en-AU"/>
        </w:rPr>
        <w:t>Operators</w:t>
      </w:r>
    </w:p>
    <w:p w14:paraId="3FA44F75" w14:textId="77777777" w:rsidR="00C973DD" w:rsidRDefault="00C973DD" w:rsidP="006E6E0F">
      <w:pPr>
        <w:pStyle w:val="Heading3"/>
        <w:rPr>
          <w:lang w:val="en-AU"/>
        </w:rPr>
      </w:pPr>
      <w:r>
        <w:rPr>
          <w:lang w:val="en-AU"/>
        </w:rPr>
        <w:t xml:space="preserve">?. </w:t>
      </w:r>
      <w:r w:rsidRPr="00C973DD">
        <w:rPr>
          <w:b w:val="0"/>
          <w:bCs/>
          <w:lang w:val="en-AU"/>
        </w:rPr>
        <w:t>and</w:t>
      </w:r>
      <w:r>
        <w:rPr>
          <w:lang w:val="en-AU"/>
        </w:rPr>
        <w:t xml:space="preserve"> ?[] – null-Conditional Operators</w:t>
      </w:r>
    </w:p>
    <w:p w14:paraId="1D8914F9" w14:textId="77777777" w:rsidR="00C973DD" w:rsidRPr="00C973DD" w:rsidRDefault="00C973DD" w:rsidP="00C973DD">
      <w:pPr>
        <w:pStyle w:val="Body"/>
        <w:rPr>
          <w:lang w:eastAsia="en-AU" w:bidi="he-IL"/>
        </w:rPr>
      </w:pPr>
      <w:r w:rsidRPr="00C973DD">
        <w:rPr>
          <w:lang w:eastAsia="en-AU" w:bidi="he-IL"/>
        </w:rPr>
        <w:t>Used to test for null before performing a member access (</w:t>
      </w:r>
      <w:r w:rsidRPr="00C973DD">
        <w:rPr>
          <w:rFonts w:ascii="Courier New" w:hAnsi="Courier New" w:cs="Courier New"/>
          <w:sz w:val="20"/>
          <w:lang w:eastAsia="en-AU" w:bidi="he-IL"/>
        </w:rPr>
        <w:t>?.</w:t>
      </w:r>
      <w:r w:rsidRPr="00C973DD">
        <w:rPr>
          <w:lang w:eastAsia="en-AU" w:bidi="he-IL"/>
        </w:rPr>
        <w:t>) or index (</w:t>
      </w:r>
      <w:r w:rsidRPr="00C973DD">
        <w:rPr>
          <w:rFonts w:ascii="Courier New" w:hAnsi="Courier New" w:cs="Courier New"/>
          <w:sz w:val="20"/>
          <w:lang w:eastAsia="en-AU" w:bidi="he-IL"/>
        </w:rPr>
        <w:t>?[]</w:t>
      </w:r>
      <w:r w:rsidRPr="00C973DD">
        <w:rPr>
          <w:lang w:eastAsia="en-AU" w:bidi="he-IL"/>
        </w:rPr>
        <w:t xml:space="preserve">) operation. These operators help you write less code to handle null checks, especially for descending into data structures. </w:t>
      </w:r>
    </w:p>
    <w:p w14:paraId="2EF6434A" w14:textId="77777777" w:rsidR="00C973DD" w:rsidRPr="00C973DD" w:rsidRDefault="00C973DD" w:rsidP="00C973DD">
      <w:pPr>
        <w:pStyle w:val="Code"/>
        <w:ind w:left="1440"/>
        <w:rPr>
          <w:lang w:eastAsia="en-AU"/>
        </w:rPr>
      </w:pPr>
      <w:r w:rsidRPr="00C973DD">
        <w:rPr>
          <w:lang w:eastAsia="en-AU"/>
        </w:rPr>
        <w:t xml:space="preserve">int? length = customers?.Length; // null if customers is null   </w:t>
      </w:r>
    </w:p>
    <w:p w14:paraId="38803584" w14:textId="77777777" w:rsidR="00C973DD" w:rsidRPr="00C973DD" w:rsidRDefault="00C973DD" w:rsidP="00C973DD">
      <w:pPr>
        <w:pStyle w:val="Code"/>
        <w:ind w:left="1440"/>
        <w:rPr>
          <w:lang w:eastAsia="en-AU"/>
        </w:rPr>
      </w:pPr>
      <w:r w:rsidRPr="00C973DD">
        <w:rPr>
          <w:lang w:eastAsia="en-AU"/>
        </w:rPr>
        <w:t xml:space="preserve">Customer first = customers?[0];  // null if customers is null  </w:t>
      </w:r>
    </w:p>
    <w:p w14:paraId="2991D54F" w14:textId="77777777" w:rsidR="00C973DD" w:rsidRPr="00C973DD" w:rsidRDefault="00C973DD" w:rsidP="00C973DD">
      <w:pPr>
        <w:pStyle w:val="Code"/>
        <w:ind w:left="1440"/>
        <w:rPr>
          <w:lang w:eastAsia="en-AU"/>
        </w:rPr>
      </w:pPr>
      <w:r w:rsidRPr="00C973DD">
        <w:rPr>
          <w:lang w:eastAsia="en-AU"/>
        </w:rPr>
        <w:t xml:space="preserve">int? count = customers?[0]?.Orders?.Count();  // null if customers, the first customer, or Orders is null  </w:t>
      </w:r>
    </w:p>
    <w:p w14:paraId="5AB0EEB2" w14:textId="77777777" w:rsidR="00C973DD" w:rsidRPr="00C973DD" w:rsidRDefault="00C973DD" w:rsidP="00C973DD">
      <w:pPr>
        <w:pStyle w:val="Body"/>
        <w:rPr>
          <w:lang w:eastAsia="en-AU" w:bidi="he-IL"/>
        </w:rPr>
      </w:pPr>
      <w:r w:rsidRPr="00C973DD">
        <w:rPr>
          <w:lang w:eastAsia="en-AU" w:bidi="he-IL"/>
        </w:rPr>
        <w:t xml:space="preserve">The </w:t>
      </w:r>
      <w:r w:rsidRPr="00FE6F9F">
        <w:rPr>
          <w:b/>
          <w:bCs/>
          <w:lang w:eastAsia="en-AU" w:bidi="he-IL"/>
        </w:rPr>
        <w:t>null-condition operators are</w:t>
      </w:r>
      <w:r w:rsidRPr="00C973DD">
        <w:rPr>
          <w:lang w:eastAsia="en-AU" w:bidi="he-IL"/>
        </w:rPr>
        <w:t xml:space="preserve"> </w:t>
      </w:r>
      <w:r w:rsidRPr="00FE6F9F">
        <w:rPr>
          <w:b/>
          <w:bCs/>
          <w:lang w:eastAsia="en-AU" w:bidi="he-IL"/>
        </w:rPr>
        <w:t>short-circuiting</w:t>
      </w:r>
      <w:r w:rsidRPr="00C973DD">
        <w:rPr>
          <w:lang w:eastAsia="en-AU" w:bidi="he-IL"/>
        </w:rPr>
        <w:t xml:space="preserve">. </w:t>
      </w:r>
      <w:r w:rsidRPr="00FE6F9F">
        <w:rPr>
          <w:b/>
          <w:bCs/>
          <w:lang w:eastAsia="en-AU" w:bidi="he-IL"/>
        </w:rPr>
        <w:t>If one operation</w:t>
      </w:r>
      <w:r w:rsidRPr="00C973DD">
        <w:rPr>
          <w:lang w:eastAsia="en-AU" w:bidi="he-IL"/>
        </w:rPr>
        <w:t xml:space="preserve"> in a chain of conditional member access and index operation </w:t>
      </w:r>
      <w:r w:rsidRPr="00FE6F9F">
        <w:rPr>
          <w:b/>
          <w:bCs/>
          <w:lang w:eastAsia="en-AU" w:bidi="he-IL"/>
        </w:rPr>
        <w:t>returns null</w:t>
      </w:r>
      <w:r w:rsidRPr="00C973DD">
        <w:rPr>
          <w:lang w:eastAsia="en-AU" w:bidi="he-IL"/>
        </w:rPr>
        <w:t xml:space="preserve">, then </w:t>
      </w:r>
      <w:r w:rsidRPr="00FE6F9F">
        <w:rPr>
          <w:b/>
          <w:bCs/>
          <w:lang w:eastAsia="en-AU" w:bidi="he-IL"/>
        </w:rPr>
        <w:t>the rest</w:t>
      </w:r>
      <w:r w:rsidRPr="00C973DD">
        <w:rPr>
          <w:lang w:eastAsia="en-AU" w:bidi="he-IL"/>
        </w:rPr>
        <w:t xml:space="preserve"> of the chain’s execution </w:t>
      </w:r>
      <w:r w:rsidRPr="00FE6F9F">
        <w:rPr>
          <w:b/>
          <w:bCs/>
          <w:lang w:eastAsia="en-AU" w:bidi="he-IL"/>
        </w:rPr>
        <w:t>stops</w:t>
      </w:r>
      <w:r w:rsidR="005D2FF1">
        <w:rPr>
          <w:lang w:val="en-AU" w:eastAsia="en-AU" w:bidi="he-IL"/>
        </w:rPr>
        <w:t xml:space="preserve"> </w:t>
      </w:r>
      <w:r w:rsidR="005D2FF1" w:rsidRPr="00FE6F9F">
        <w:rPr>
          <w:b/>
          <w:bCs/>
          <w:lang w:val="en-AU" w:eastAsia="en-AU" w:bidi="he-IL"/>
        </w:rPr>
        <w:t>and</w:t>
      </w:r>
      <w:r w:rsidR="005D2FF1">
        <w:rPr>
          <w:lang w:val="en-AU" w:eastAsia="en-AU" w:bidi="he-IL"/>
        </w:rPr>
        <w:t xml:space="preserve"> the whole expression </w:t>
      </w:r>
      <w:r w:rsidR="005D2FF1" w:rsidRPr="00FE6F9F">
        <w:rPr>
          <w:b/>
          <w:bCs/>
          <w:lang w:val="en-AU" w:eastAsia="en-AU" w:bidi="he-IL"/>
        </w:rPr>
        <w:t>returns null</w:t>
      </w:r>
      <w:r w:rsidRPr="00C973DD">
        <w:rPr>
          <w:lang w:eastAsia="en-AU" w:bidi="he-IL"/>
        </w:rPr>
        <w:t xml:space="preserve">. In the following example, </w:t>
      </w:r>
      <w:r w:rsidRPr="00C973DD">
        <w:rPr>
          <w:rFonts w:ascii="Courier New" w:hAnsi="Courier New" w:cs="Courier New"/>
          <w:sz w:val="20"/>
          <w:lang w:eastAsia="en-AU" w:bidi="he-IL"/>
        </w:rPr>
        <w:t>E</w:t>
      </w:r>
      <w:r w:rsidRPr="00C973DD">
        <w:rPr>
          <w:lang w:eastAsia="en-AU" w:bidi="he-IL"/>
        </w:rPr>
        <w:t xml:space="preserve"> doesn't execute if </w:t>
      </w:r>
      <w:r w:rsidRPr="00C973DD">
        <w:rPr>
          <w:rFonts w:ascii="Courier New" w:hAnsi="Courier New" w:cs="Courier New"/>
          <w:sz w:val="20"/>
          <w:lang w:eastAsia="en-AU" w:bidi="he-IL"/>
        </w:rPr>
        <w:t>A</w:t>
      </w:r>
      <w:r w:rsidRPr="00C973DD">
        <w:rPr>
          <w:lang w:eastAsia="en-AU" w:bidi="he-IL"/>
        </w:rPr>
        <w:t xml:space="preserve">, </w:t>
      </w:r>
      <w:r w:rsidRPr="00C973DD">
        <w:rPr>
          <w:rFonts w:ascii="Courier New" w:hAnsi="Courier New" w:cs="Courier New"/>
          <w:sz w:val="20"/>
          <w:lang w:eastAsia="en-AU" w:bidi="he-IL"/>
        </w:rPr>
        <w:t>B</w:t>
      </w:r>
      <w:r w:rsidRPr="00C973DD">
        <w:rPr>
          <w:lang w:eastAsia="en-AU" w:bidi="he-IL"/>
        </w:rPr>
        <w:t xml:space="preserve">, or </w:t>
      </w:r>
      <w:r w:rsidRPr="00C973DD">
        <w:rPr>
          <w:rFonts w:ascii="Courier New" w:hAnsi="Courier New" w:cs="Courier New"/>
          <w:sz w:val="20"/>
          <w:lang w:eastAsia="en-AU" w:bidi="he-IL"/>
        </w:rPr>
        <w:t>C</w:t>
      </w:r>
      <w:r w:rsidRPr="00C973DD">
        <w:rPr>
          <w:lang w:eastAsia="en-AU" w:bidi="he-IL"/>
        </w:rPr>
        <w:t xml:space="preserve"> evaluates to null.</w:t>
      </w:r>
    </w:p>
    <w:p w14:paraId="50C208F1" w14:textId="77777777" w:rsidR="00C973DD" w:rsidRPr="00C973DD" w:rsidRDefault="00C973DD" w:rsidP="00C973DD">
      <w:pPr>
        <w:pStyle w:val="Code"/>
        <w:ind w:left="1531"/>
        <w:rPr>
          <w:lang w:eastAsia="en-AU"/>
        </w:rPr>
      </w:pPr>
      <w:r w:rsidRPr="00C973DD">
        <w:rPr>
          <w:lang w:eastAsia="en-AU"/>
        </w:rPr>
        <w:t>A?.B?.C?.Do(E);</w:t>
      </w:r>
    </w:p>
    <w:p w14:paraId="3EDDDD11" w14:textId="77777777" w:rsidR="00C973DD" w:rsidRPr="00C973DD" w:rsidRDefault="00C973DD" w:rsidP="00C973DD">
      <w:pPr>
        <w:pStyle w:val="Code"/>
        <w:ind w:left="1531"/>
        <w:rPr>
          <w:lang w:eastAsia="en-AU"/>
        </w:rPr>
      </w:pPr>
      <w:r w:rsidRPr="00C973DD">
        <w:rPr>
          <w:lang w:eastAsia="en-AU"/>
        </w:rPr>
        <w:t>A?.B?.C?[E];</w:t>
      </w:r>
    </w:p>
    <w:p w14:paraId="6076B502" w14:textId="77777777" w:rsidR="00C973DD" w:rsidRPr="00C973DD" w:rsidRDefault="00C973DD" w:rsidP="00C973DD">
      <w:pPr>
        <w:pStyle w:val="Body"/>
        <w:rPr>
          <w:lang w:eastAsia="en-AU" w:bidi="he-IL"/>
        </w:rPr>
      </w:pPr>
      <w:r w:rsidRPr="00C973DD">
        <w:rPr>
          <w:lang w:eastAsia="en-AU" w:bidi="he-IL"/>
        </w:rPr>
        <w:t xml:space="preserve">Another use for the null-condition member access is invoking delegates in a thread-safe way with much less code. The old way requires code like the following: </w:t>
      </w:r>
    </w:p>
    <w:p w14:paraId="450AF3C7" w14:textId="77777777" w:rsidR="00C973DD" w:rsidRPr="00C973DD" w:rsidRDefault="00C973DD" w:rsidP="00C973DD">
      <w:pPr>
        <w:pStyle w:val="Code"/>
        <w:ind w:left="1531"/>
        <w:rPr>
          <w:lang w:eastAsia="en-AU"/>
        </w:rPr>
      </w:pPr>
      <w:r w:rsidRPr="00C973DD">
        <w:rPr>
          <w:lang w:eastAsia="en-AU"/>
        </w:rPr>
        <w:t xml:space="preserve">var handler = this.PropertyChanged;  </w:t>
      </w:r>
    </w:p>
    <w:p w14:paraId="50370244" w14:textId="77777777" w:rsidR="00C973DD" w:rsidRPr="00C973DD" w:rsidRDefault="00C973DD" w:rsidP="00C973DD">
      <w:pPr>
        <w:pStyle w:val="Code"/>
        <w:ind w:left="1531"/>
        <w:rPr>
          <w:lang w:eastAsia="en-AU"/>
        </w:rPr>
      </w:pPr>
      <w:r w:rsidRPr="00C973DD">
        <w:rPr>
          <w:lang w:eastAsia="en-AU"/>
        </w:rPr>
        <w:t xml:space="preserve">if (handler != null)  </w:t>
      </w:r>
    </w:p>
    <w:p w14:paraId="695ED6E6" w14:textId="77777777" w:rsidR="00C973DD" w:rsidRPr="00C973DD" w:rsidRDefault="00C973DD" w:rsidP="00C973DD">
      <w:pPr>
        <w:pStyle w:val="Code"/>
        <w:ind w:left="1531"/>
        <w:rPr>
          <w:lang w:eastAsia="en-AU"/>
        </w:rPr>
      </w:pPr>
      <w:r w:rsidRPr="00C973DD">
        <w:rPr>
          <w:lang w:eastAsia="en-AU"/>
        </w:rPr>
        <w:t xml:space="preserve">    handler(…);</w:t>
      </w:r>
    </w:p>
    <w:p w14:paraId="76671A7B" w14:textId="77777777" w:rsidR="00C973DD" w:rsidRPr="00C973DD" w:rsidRDefault="00C973DD" w:rsidP="00C973DD">
      <w:pPr>
        <w:pStyle w:val="Body"/>
        <w:rPr>
          <w:lang w:eastAsia="en-AU" w:bidi="he-IL"/>
        </w:rPr>
      </w:pPr>
      <w:r w:rsidRPr="00C973DD">
        <w:rPr>
          <w:lang w:eastAsia="en-AU" w:bidi="he-IL"/>
        </w:rPr>
        <w:t xml:space="preserve">The new way is much simpler: </w:t>
      </w:r>
    </w:p>
    <w:p w14:paraId="6C6FD438" w14:textId="77777777" w:rsidR="00C973DD" w:rsidRPr="00C973DD" w:rsidRDefault="00C973DD" w:rsidP="00C973DD">
      <w:pPr>
        <w:pStyle w:val="Code"/>
        <w:ind w:left="1531"/>
        <w:rPr>
          <w:lang w:eastAsia="en-AU"/>
        </w:rPr>
      </w:pPr>
      <w:r w:rsidRPr="00296DE3">
        <w:t>PropertyChanged</w:t>
      </w:r>
      <w:r w:rsidRPr="00296DE3">
        <w:rPr>
          <w:b/>
          <w:bCs/>
          <w:color w:val="0000CC"/>
          <w:lang w:eastAsia="en-AU"/>
        </w:rPr>
        <w:t>?.Invoke</w:t>
      </w:r>
      <w:r w:rsidRPr="00296DE3">
        <w:t>(e)</w:t>
      </w:r>
      <w:r w:rsidRPr="00C973DD">
        <w:rPr>
          <w:lang w:eastAsia="en-AU"/>
        </w:rPr>
        <w:t xml:space="preserve">  </w:t>
      </w:r>
    </w:p>
    <w:p w14:paraId="192D6C25" w14:textId="77777777" w:rsidR="00C973DD" w:rsidRPr="00C973DD" w:rsidRDefault="00C973DD" w:rsidP="00C973DD">
      <w:pPr>
        <w:pStyle w:val="Body"/>
        <w:rPr>
          <w:lang w:eastAsia="en-AU" w:bidi="he-IL"/>
        </w:rPr>
      </w:pPr>
      <w:r w:rsidRPr="00C973DD">
        <w:rPr>
          <w:lang w:eastAsia="en-AU" w:bidi="he-IL"/>
        </w:rPr>
        <w:t xml:space="preserve">The new way is thread-safe because the compiler generates code to evaluate </w:t>
      </w:r>
      <w:r w:rsidRPr="00C973DD">
        <w:rPr>
          <w:rFonts w:ascii="Courier New" w:hAnsi="Courier New" w:cs="Courier New"/>
          <w:sz w:val="20"/>
          <w:lang w:eastAsia="en-AU" w:bidi="he-IL"/>
        </w:rPr>
        <w:t>PropertyChanged</w:t>
      </w:r>
      <w:r w:rsidRPr="00C973DD">
        <w:rPr>
          <w:lang w:eastAsia="en-AU" w:bidi="he-IL"/>
        </w:rPr>
        <w:t xml:space="preserve"> one time only, keeping the result in a temporary variable. </w:t>
      </w:r>
    </w:p>
    <w:p w14:paraId="7E9A8E65" w14:textId="77777777" w:rsidR="00C973DD" w:rsidRPr="00C973DD" w:rsidRDefault="00C973DD" w:rsidP="00C973DD">
      <w:pPr>
        <w:pStyle w:val="Body"/>
        <w:rPr>
          <w:lang w:eastAsia="en-AU" w:bidi="he-IL"/>
        </w:rPr>
      </w:pPr>
      <w:r w:rsidRPr="00C973DD">
        <w:rPr>
          <w:lang w:eastAsia="en-AU" w:bidi="he-IL"/>
        </w:rPr>
        <w:t xml:space="preserve">You need to explicitly call the </w:t>
      </w:r>
      <w:r w:rsidRPr="00C973DD">
        <w:rPr>
          <w:rFonts w:ascii="Courier New" w:hAnsi="Courier New" w:cs="Courier New"/>
          <w:sz w:val="20"/>
          <w:lang w:eastAsia="en-AU" w:bidi="he-IL"/>
        </w:rPr>
        <w:t>Invoke</w:t>
      </w:r>
      <w:r w:rsidRPr="00C973DD">
        <w:rPr>
          <w:lang w:eastAsia="en-AU" w:bidi="he-IL"/>
        </w:rPr>
        <w:t xml:space="preserve"> method because there is no null-conditional delegate invocation syntax </w:t>
      </w:r>
      <w:r w:rsidRPr="00C973DD">
        <w:rPr>
          <w:rFonts w:ascii="Courier New" w:hAnsi="Courier New" w:cs="Courier New"/>
          <w:sz w:val="20"/>
          <w:lang w:eastAsia="en-AU" w:bidi="he-IL"/>
        </w:rPr>
        <w:t>PropertyChanged?(e)</w:t>
      </w:r>
    </w:p>
    <w:p w14:paraId="0A55B96C" w14:textId="77777777" w:rsidR="00C973DD" w:rsidRPr="00C973DD" w:rsidRDefault="00C973DD" w:rsidP="00C973DD">
      <w:pPr>
        <w:pStyle w:val="Body"/>
        <w:rPr>
          <w:lang w:val="en-AU"/>
        </w:rPr>
      </w:pPr>
    </w:p>
    <w:p w14:paraId="15B71A1C" w14:textId="77777777" w:rsidR="006E6E0F" w:rsidRDefault="006E6E0F" w:rsidP="006E6E0F">
      <w:pPr>
        <w:pStyle w:val="Heading3"/>
        <w:rPr>
          <w:lang w:val="en-AU"/>
        </w:rPr>
      </w:pPr>
      <w:r>
        <w:rPr>
          <w:lang w:val="en-AU"/>
        </w:rPr>
        <w:t>=&gt;</w:t>
      </w:r>
      <w:r w:rsidR="002A746A">
        <w:rPr>
          <w:lang w:val="en-AU"/>
        </w:rPr>
        <w:t xml:space="preserve"> Lambda Operator</w:t>
      </w:r>
    </w:p>
    <w:p w14:paraId="2C716EA7" w14:textId="77777777" w:rsidR="006E6E0F" w:rsidRPr="006A6993" w:rsidRDefault="006E6E0F" w:rsidP="007D3B01">
      <w:pPr>
        <w:pStyle w:val="Body"/>
        <w:numPr>
          <w:ilvl w:val="0"/>
          <w:numId w:val="28"/>
        </w:numPr>
      </w:pPr>
      <w:r>
        <w:rPr>
          <w:lang w:val="en-AU"/>
        </w:rPr>
        <w:t xml:space="preserve">As a </w:t>
      </w:r>
      <w:r w:rsidRPr="006A6993">
        <w:rPr>
          <w:b/>
          <w:bCs/>
          <w:lang w:val="en-AU"/>
        </w:rPr>
        <w:t>l</w:t>
      </w:r>
      <w:r w:rsidRPr="006A6993">
        <w:rPr>
          <w:b/>
          <w:bCs/>
        </w:rPr>
        <w:t>ambda operator</w:t>
      </w:r>
      <w:r>
        <w:rPr>
          <w:lang w:val="en-AU"/>
        </w:rPr>
        <w:t xml:space="preserve"> in a lambda expression, it separates the input variable from the lambda body for example:</w:t>
      </w:r>
    </w:p>
    <w:p w14:paraId="16AEC547" w14:textId="77777777" w:rsidR="006E6E0F" w:rsidRPr="006A6993" w:rsidRDefault="006E6E0F" w:rsidP="006E6E0F">
      <w:pPr>
        <w:pStyle w:val="Code"/>
        <w:ind w:left="2160"/>
        <w:rPr>
          <w:lang w:eastAsia="en-AU"/>
        </w:rPr>
      </w:pPr>
      <w:r w:rsidRPr="006A6993">
        <w:rPr>
          <w:lang w:eastAsia="en-AU"/>
        </w:rPr>
        <w:t>int shortestWordLength = words.Min((string w) =&gt; w.Length);</w:t>
      </w:r>
    </w:p>
    <w:p w14:paraId="49D2E8A5" w14:textId="77777777" w:rsidR="006E6E0F" w:rsidRDefault="006E6E0F" w:rsidP="006E6E0F">
      <w:pPr>
        <w:pStyle w:val="Body"/>
        <w:ind w:left="2251"/>
      </w:pPr>
      <w:r>
        <w:t xml:space="preserve">You can specify the type of the input variable explicitly or let the </w:t>
      </w:r>
      <w:r>
        <w:lastRenderedPageBreak/>
        <w:t>compiler infer it; in either case, the variable is strongly typed at compile time.</w:t>
      </w:r>
    </w:p>
    <w:p w14:paraId="3B33D018" w14:textId="77777777" w:rsidR="006E6E0F" w:rsidRDefault="006E6E0F" w:rsidP="006E6E0F">
      <w:pPr>
        <w:pStyle w:val="Body"/>
        <w:ind w:left="2251"/>
        <w:rPr>
          <w:lang w:val="en-AU"/>
        </w:rPr>
      </w:pPr>
      <w:r>
        <w:rPr>
          <w:lang w:val="en-AU"/>
        </w:rPr>
        <w:t>2. I</w:t>
      </w:r>
      <w:r w:rsidR="00423CC0">
        <w:rPr>
          <w:lang w:val="en-AU"/>
        </w:rPr>
        <w:t>n</w:t>
      </w:r>
      <w:r>
        <w:rPr>
          <w:lang w:val="en-AU"/>
        </w:rPr>
        <w:t xml:space="preserve"> an expression body definition, it separates a member name from the member implementation. For example:</w:t>
      </w:r>
    </w:p>
    <w:p w14:paraId="4DC2ED81" w14:textId="77777777" w:rsidR="006E6E0F" w:rsidRPr="006A6993" w:rsidRDefault="006E6E0F" w:rsidP="006E6E0F">
      <w:pPr>
        <w:pStyle w:val="Body"/>
        <w:ind w:left="2251"/>
        <w:rPr>
          <w:lang w:val="en-AU"/>
        </w:rPr>
      </w:pPr>
      <w:r>
        <w:rPr>
          <w:noProof/>
        </w:rPr>
        <w:drawing>
          <wp:inline distT="0" distB="0" distL="0" distR="0" wp14:anchorId="1F7EB0AB" wp14:editId="5A4C47B7">
            <wp:extent cx="5731510" cy="2596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96515"/>
                    </a:xfrm>
                    <a:prstGeom prst="rect">
                      <a:avLst/>
                    </a:prstGeom>
                  </pic:spPr>
                </pic:pic>
              </a:graphicData>
            </a:graphic>
          </wp:inline>
        </w:drawing>
      </w:r>
    </w:p>
    <w:p w14:paraId="4A1E3DF6" w14:textId="77777777" w:rsidR="00DD4C01" w:rsidRDefault="00DD4C01" w:rsidP="00DD4C01">
      <w:pPr>
        <w:pStyle w:val="Heading3"/>
        <w:rPr>
          <w:lang w:val="en-AU"/>
        </w:rPr>
      </w:pPr>
      <w:r>
        <w:rPr>
          <w:lang w:val="en-AU"/>
        </w:rPr>
        <w:t>Printing</w:t>
      </w:r>
    </w:p>
    <w:p w14:paraId="053BE6E1" w14:textId="77777777" w:rsidR="00DD4C01" w:rsidRDefault="00DD4C01" w:rsidP="00DD4C01">
      <w:pPr>
        <w:pStyle w:val="Body"/>
        <w:numPr>
          <w:ilvl w:val="1"/>
          <w:numId w:val="20"/>
        </w:numPr>
        <w:rPr>
          <w:lang w:val="en-AU"/>
        </w:rPr>
      </w:pPr>
      <w:r>
        <w:rPr>
          <w:lang w:val="en-AU"/>
        </w:rPr>
        <w:t>Console.log – print to console</w:t>
      </w:r>
    </w:p>
    <w:p w14:paraId="6614F76A" w14:textId="77777777" w:rsidR="007773D0" w:rsidRPr="00DD4C01" w:rsidRDefault="007773D0" w:rsidP="00DD4C01">
      <w:pPr>
        <w:pStyle w:val="Body"/>
        <w:numPr>
          <w:ilvl w:val="1"/>
          <w:numId w:val="20"/>
        </w:numPr>
        <w:rPr>
          <w:lang w:val="en-AU"/>
        </w:rPr>
      </w:pPr>
      <w:r>
        <w:rPr>
          <w:lang w:val="en-AU"/>
        </w:rPr>
        <w:t>Trace.log – print to output console for debugging on release version.</w:t>
      </w:r>
    </w:p>
    <w:p w14:paraId="4D6487C1" w14:textId="2ED1CB23" w:rsidR="000806D3" w:rsidRDefault="000806D3" w:rsidP="006E6E0F">
      <w:pPr>
        <w:pStyle w:val="Heading2"/>
        <w:rPr>
          <w:lang w:val="en-AU"/>
        </w:rPr>
      </w:pPr>
      <w:r>
        <w:rPr>
          <w:lang w:val="en-AU"/>
        </w:rPr>
        <w:t>Using</w:t>
      </w:r>
    </w:p>
    <w:p w14:paraId="416AC3A0" w14:textId="38AE8546" w:rsidR="005D2544" w:rsidRDefault="005D2544" w:rsidP="005D2544">
      <w:pPr>
        <w:pStyle w:val="Body"/>
        <w:rPr>
          <w:lang w:val="en-AU"/>
        </w:rPr>
      </w:pPr>
      <w:r>
        <w:rPr>
          <w:lang w:val="en-AU"/>
        </w:rPr>
        <w:t>IDisposable interface - contain one method for disposing an unmanaged resource like files, streams, DB connections etc.</w:t>
      </w:r>
    </w:p>
    <w:p w14:paraId="1A3BB143" w14:textId="77777777" w:rsidR="005D2544" w:rsidRPr="005D2544" w:rsidRDefault="005D2544" w:rsidP="005D2544">
      <w:pPr>
        <w:pStyle w:val="Body"/>
        <w:rPr>
          <w:lang w:val="en-AU"/>
        </w:rPr>
      </w:pPr>
    </w:p>
    <w:p w14:paraId="24B8E6AF" w14:textId="5278CA77" w:rsidR="000806D3" w:rsidRPr="000806D3" w:rsidRDefault="000806D3" w:rsidP="000806D3">
      <w:pPr>
        <w:pStyle w:val="Code"/>
        <w:ind w:left="1531"/>
        <w:rPr>
          <w:lang w:eastAsia="en-AU"/>
        </w:rPr>
      </w:pPr>
      <w:r w:rsidRPr="000806D3">
        <w:rPr>
          <w:lang w:eastAsia="en-AU"/>
        </w:rPr>
        <w:t xml:space="preserve">using (Font font1 = new Font("Arial", 10.0f)) </w:t>
      </w:r>
    </w:p>
    <w:p w14:paraId="64768CCE" w14:textId="77777777" w:rsidR="000806D3" w:rsidRPr="000806D3" w:rsidRDefault="000806D3" w:rsidP="000806D3">
      <w:pPr>
        <w:pStyle w:val="Code"/>
        <w:ind w:left="1531"/>
        <w:rPr>
          <w:lang w:eastAsia="en-AU"/>
        </w:rPr>
      </w:pPr>
      <w:r w:rsidRPr="000806D3">
        <w:rPr>
          <w:lang w:eastAsia="en-AU"/>
        </w:rPr>
        <w:t>{</w:t>
      </w:r>
    </w:p>
    <w:p w14:paraId="3304B4BF" w14:textId="77777777" w:rsidR="000806D3" w:rsidRPr="000806D3" w:rsidRDefault="000806D3" w:rsidP="000806D3">
      <w:pPr>
        <w:pStyle w:val="Code"/>
        <w:ind w:left="1531"/>
        <w:rPr>
          <w:lang w:eastAsia="en-AU"/>
        </w:rPr>
      </w:pPr>
      <w:r w:rsidRPr="000806D3">
        <w:rPr>
          <w:lang w:eastAsia="en-AU"/>
        </w:rPr>
        <w:t xml:space="preserve">    byte charset = font1.GdiCharSet;</w:t>
      </w:r>
    </w:p>
    <w:p w14:paraId="5696CB2B" w14:textId="77777777" w:rsidR="000806D3" w:rsidRPr="000806D3" w:rsidRDefault="000806D3" w:rsidP="000806D3">
      <w:pPr>
        <w:pStyle w:val="Code"/>
        <w:ind w:left="1531"/>
        <w:rPr>
          <w:lang w:eastAsia="en-AU"/>
        </w:rPr>
      </w:pPr>
      <w:r w:rsidRPr="000806D3">
        <w:rPr>
          <w:lang w:eastAsia="en-AU"/>
        </w:rPr>
        <w:t>}</w:t>
      </w:r>
    </w:p>
    <w:p w14:paraId="71FD0AE8" w14:textId="5B479707" w:rsidR="000806D3" w:rsidRPr="000806D3" w:rsidRDefault="000806D3" w:rsidP="000806D3">
      <w:pPr>
        <w:pStyle w:val="Body"/>
        <w:rPr>
          <w:lang w:val="en-AU"/>
        </w:rPr>
      </w:pPr>
      <w:r>
        <w:t xml:space="preserve">When the lifetime of an </w:t>
      </w:r>
      <w:r>
        <w:rPr>
          <w:rStyle w:val="HTMLCode"/>
        </w:rPr>
        <w:t>IDisposable</w:t>
      </w:r>
      <w:r>
        <w:t xml:space="preserve"> object is limited to a single method, you should declare and instantiate it in the </w:t>
      </w:r>
      <w:r>
        <w:rPr>
          <w:rStyle w:val="HTMLCode"/>
        </w:rPr>
        <w:t>using</w:t>
      </w:r>
      <w:r>
        <w:t xml:space="preserve"> statement. The </w:t>
      </w:r>
      <w:r>
        <w:rPr>
          <w:rStyle w:val="HTMLCode"/>
        </w:rPr>
        <w:t>using</w:t>
      </w:r>
      <w:r>
        <w:t xml:space="preserve"> statement calls the </w:t>
      </w:r>
      <w:hyperlink r:id="rId29" w:history="1">
        <w:r>
          <w:rPr>
            <w:rStyle w:val="Hyperlink"/>
          </w:rPr>
          <w:t>Dispose</w:t>
        </w:r>
      </w:hyperlink>
      <w:r>
        <w:t xml:space="preserve"> method on the object in the correct way, and (when you use it as shown earlier) it also causes the object itself to go out of scope as soon as </w:t>
      </w:r>
      <w:hyperlink r:id="rId30" w:history="1">
        <w:r>
          <w:rPr>
            <w:rStyle w:val="Hyperlink"/>
          </w:rPr>
          <w:t>Dispose</w:t>
        </w:r>
      </w:hyperlink>
      <w:r>
        <w:t xml:space="preserve"> is called. </w:t>
      </w:r>
      <w:r w:rsidR="005D2544">
        <w:rPr>
          <w:lang w:val="en-AU"/>
        </w:rPr>
        <w:t xml:space="preserve">Note: Dispose will also be called correctly if an exception occurs in the ‘using’ block. </w:t>
      </w:r>
      <w:r>
        <w:t xml:space="preserve">Within the </w:t>
      </w:r>
      <w:r>
        <w:rPr>
          <w:rStyle w:val="HTMLCode"/>
        </w:rPr>
        <w:t>using</w:t>
      </w:r>
      <w:r>
        <w:t xml:space="preserve"> block, the object is read-only and cannot be modified or reassigned. </w:t>
      </w:r>
      <w:r>
        <w:rPr>
          <w:lang w:val="en-AU"/>
        </w:rPr>
        <w:t xml:space="preserve"> </w:t>
      </w:r>
    </w:p>
    <w:p w14:paraId="139861C4" w14:textId="08678FD2" w:rsidR="007D2BB9" w:rsidRDefault="007D2BB9" w:rsidP="006E6E0F">
      <w:pPr>
        <w:pStyle w:val="Heading2"/>
        <w:rPr>
          <w:lang w:val="en-AU"/>
        </w:rPr>
      </w:pPr>
      <w:r>
        <w:rPr>
          <w:lang w:val="en-AU"/>
        </w:rPr>
        <w:t>Functions</w:t>
      </w:r>
    </w:p>
    <w:p w14:paraId="57EB5CDD" w14:textId="2E7A482C" w:rsidR="007D2BB9" w:rsidRDefault="007D2BB9" w:rsidP="007D2BB9">
      <w:pPr>
        <w:pStyle w:val="Body"/>
        <w:numPr>
          <w:ilvl w:val="1"/>
          <w:numId w:val="20"/>
        </w:numPr>
        <w:rPr>
          <w:lang w:val="en-AU"/>
        </w:rPr>
      </w:pPr>
      <w:r>
        <w:rPr>
          <w:lang w:val="en-AU"/>
        </w:rPr>
        <w:t>There are no inline functions in C#. The compiler will always generate a function and a function call!</w:t>
      </w:r>
    </w:p>
    <w:p w14:paraId="447DBB1E" w14:textId="77777777" w:rsidR="006801B2" w:rsidRDefault="00F11242" w:rsidP="007D2BB9">
      <w:pPr>
        <w:pStyle w:val="Body"/>
        <w:numPr>
          <w:ilvl w:val="1"/>
          <w:numId w:val="20"/>
        </w:numPr>
        <w:rPr>
          <w:lang w:val="en-AU"/>
        </w:rPr>
      </w:pPr>
      <w:r w:rsidRPr="00F11242">
        <w:rPr>
          <w:b/>
          <w:bCs/>
          <w:lang w:val="en-AU"/>
        </w:rPr>
        <w:t>ref parameters</w:t>
      </w:r>
      <w:r>
        <w:rPr>
          <w:lang w:val="en-AU"/>
        </w:rPr>
        <w:t xml:space="preserve"> - indicate that the parameter is initialized before calling the method and can be changed wi</w:t>
      </w:r>
    </w:p>
    <w:p w14:paraId="242F825F" w14:textId="4016C483" w:rsidR="00F11242" w:rsidRPr="00F11242" w:rsidRDefault="00F11242" w:rsidP="007D2BB9">
      <w:pPr>
        <w:pStyle w:val="Body"/>
        <w:numPr>
          <w:ilvl w:val="1"/>
          <w:numId w:val="20"/>
        </w:numPr>
        <w:rPr>
          <w:rStyle w:val="CodeChar"/>
          <w:rFonts w:ascii="Calibri" w:hAnsi="Calibri" w:cs="Times New Roman"/>
          <w:color w:val="auto"/>
          <w:shd w:val="clear" w:color="auto" w:fill="auto"/>
          <w:lang w:val="en-AU" w:bidi="ar-SA"/>
        </w:rPr>
      </w:pPr>
      <w:r>
        <w:rPr>
          <w:lang w:val="en-AU"/>
        </w:rPr>
        <w:lastRenderedPageBreak/>
        <w:t>thin the method. We can change a value parameter like this:</w:t>
      </w:r>
      <w:r>
        <w:rPr>
          <w:lang w:val="en-AU"/>
        </w:rPr>
        <w:br/>
      </w:r>
      <w:r w:rsidRPr="00F11242">
        <w:rPr>
          <w:rStyle w:val="CodeChar"/>
        </w:rPr>
        <w:t>public void UpdateValue(</w:t>
      </w:r>
      <w:r w:rsidRPr="00F11242">
        <w:rPr>
          <w:rStyle w:val="CodeChar"/>
          <w:color w:val="0000CC"/>
        </w:rPr>
        <w:t xml:space="preserve">ref </w:t>
      </w:r>
      <w:r w:rsidRPr="00F11242">
        <w:rPr>
          <w:rStyle w:val="CodeChar"/>
        </w:rPr>
        <w:t>int d){… d++}</w:t>
      </w:r>
    </w:p>
    <w:p w14:paraId="6CCD0EA4" w14:textId="1B5A7DD7" w:rsidR="00F11242" w:rsidRPr="00F11242" w:rsidRDefault="00F11242" w:rsidP="00F11242">
      <w:pPr>
        <w:pStyle w:val="Body"/>
        <w:numPr>
          <w:ilvl w:val="1"/>
          <w:numId w:val="20"/>
        </w:numPr>
      </w:pPr>
      <w:r w:rsidRPr="00F11242">
        <w:rPr>
          <w:rStyle w:val="CodeChar"/>
          <w:rFonts w:ascii="Calibri" w:hAnsi="Calibri" w:cs="Times New Roman"/>
          <w:b/>
          <w:bCs/>
          <w:color w:val="auto"/>
          <w:shd w:val="clear" w:color="auto" w:fill="auto"/>
          <w:lang w:bidi="ar-SA"/>
        </w:rPr>
        <w:t>out parameters</w:t>
      </w:r>
      <w:r w:rsidRPr="00F11242">
        <w:rPr>
          <w:rStyle w:val="CodeChar"/>
          <w:rFonts w:ascii="Calibri" w:hAnsi="Calibri" w:cs="Times New Roman"/>
          <w:color w:val="auto"/>
          <w:shd w:val="clear" w:color="auto" w:fill="auto"/>
          <w:lang w:bidi="ar-SA"/>
        </w:rPr>
        <w:t xml:space="preserve"> - indicate that the parameters are output parameters. They are treated as reference types but don’t have to be initialised before calling the method. They do however have to be initialised within the method</w:t>
      </w:r>
      <w:r>
        <w:rPr>
          <w:rStyle w:val="CodeChar"/>
          <w:rFonts w:ascii="Calibri" w:hAnsi="Calibri" w:cs="Times New Roman"/>
          <w:color w:val="auto"/>
          <w:shd w:val="clear" w:color="auto" w:fill="auto"/>
          <w:lang w:val="en-AU" w:bidi="ar-SA"/>
        </w:rPr>
        <w:t>:</w:t>
      </w:r>
      <w:r>
        <w:rPr>
          <w:rStyle w:val="CodeChar"/>
          <w:rFonts w:ascii="Calibri" w:hAnsi="Calibri" w:cs="Times New Roman"/>
          <w:color w:val="auto"/>
          <w:shd w:val="clear" w:color="auto" w:fill="auto"/>
          <w:lang w:val="en-AU" w:bidi="ar-SA"/>
        </w:rPr>
        <w:br/>
      </w:r>
      <w:r w:rsidRPr="00F11242">
        <w:rPr>
          <w:rStyle w:val="CodeChar"/>
        </w:rPr>
        <w:t xml:space="preserve">public void </w:t>
      </w:r>
      <w:r>
        <w:rPr>
          <w:rStyle w:val="CodeChar"/>
          <w:lang w:val="en-AU"/>
        </w:rPr>
        <w:t>Init</w:t>
      </w:r>
      <w:r w:rsidRPr="00F11242">
        <w:rPr>
          <w:rStyle w:val="CodeChar"/>
        </w:rPr>
        <w:t>Value(</w:t>
      </w:r>
      <w:r>
        <w:rPr>
          <w:rStyle w:val="CodeChar"/>
          <w:color w:val="0000CC"/>
          <w:lang w:val="en-AU"/>
        </w:rPr>
        <w:t>out</w:t>
      </w:r>
      <w:r w:rsidRPr="00F11242">
        <w:rPr>
          <w:rStyle w:val="CodeChar"/>
          <w:color w:val="0000CC"/>
        </w:rPr>
        <w:t xml:space="preserve"> </w:t>
      </w:r>
      <w:r w:rsidRPr="00F11242">
        <w:rPr>
          <w:rStyle w:val="CodeChar"/>
        </w:rPr>
        <w:t>int d){… d</w:t>
      </w:r>
      <w:r>
        <w:rPr>
          <w:rStyle w:val="CodeChar"/>
          <w:lang w:val="en-AU"/>
        </w:rPr>
        <w:t xml:space="preserve"> = 1;…</w:t>
      </w:r>
      <w:r w:rsidRPr="00F11242">
        <w:rPr>
          <w:rStyle w:val="CodeChar"/>
        </w:rPr>
        <w:t>}</w:t>
      </w:r>
    </w:p>
    <w:p w14:paraId="67184833" w14:textId="4585ACFD" w:rsidR="00C6043E" w:rsidRDefault="00C6043E" w:rsidP="006E6E0F">
      <w:pPr>
        <w:pStyle w:val="Heading2"/>
        <w:rPr>
          <w:lang w:val="en-AU"/>
        </w:rPr>
      </w:pPr>
      <w:r>
        <w:rPr>
          <w:lang w:val="en-AU"/>
        </w:rPr>
        <w:t>Attributes</w:t>
      </w:r>
    </w:p>
    <w:p w14:paraId="344A2CF1" w14:textId="6E1D574D" w:rsidR="004017FA" w:rsidRPr="004017FA" w:rsidRDefault="002A2C54" w:rsidP="004017FA">
      <w:pPr>
        <w:pStyle w:val="Body"/>
        <w:rPr>
          <w:lang w:val="en-AU"/>
        </w:rPr>
      </w:pPr>
      <w:hyperlink r:id="rId31" w:history="1">
        <w:r w:rsidR="004017FA" w:rsidRPr="008B7351">
          <w:rPr>
            <w:rStyle w:val="Hyperlink"/>
            <w:lang w:val="en-AU"/>
          </w:rPr>
          <w:t>https://docs.microsoft.com/en-us/dotnet/csharp/programming-guide/concepts/attributes/</w:t>
        </w:r>
      </w:hyperlink>
      <w:r w:rsidR="004017FA">
        <w:rPr>
          <w:lang w:val="en-AU"/>
        </w:rPr>
        <w:t xml:space="preserve"> </w:t>
      </w:r>
    </w:p>
    <w:p w14:paraId="4B9CB625" w14:textId="1D32EED3" w:rsidR="00C6043E" w:rsidRDefault="00C6043E" w:rsidP="00C6043E">
      <w:pPr>
        <w:pStyle w:val="Body"/>
        <w:numPr>
          <w:ilvl w:val="1"/>
          <w:numId w:val="20"/>
        </w:numPr>
        <w:rPr>
          <w:lang w:val="en-AU"/>
        </w:rPr>
      </w:pPr>
      <w:r>
        <w:rPr>
          <w:lang w:val="en-AU"/>
        </w:rPr>
        <w:t>A method of associating metadata</w:t>
      </w:r>
      <w:r w:rsidR="00FE1896">
        <w:rPr>
          <w:lang w:val="en-AU"/>
        </w:rPr>
        <w:t xml:space="preserve"> (information about types </w:t>
      </w:r>
      <w:r w:rsidR="001C2E7C">
        <w:rPr>
          <w:lang w:val="en-AU"/>
        </w:rPr>
        <w:t xml:space="preserve">and members </w:t>
      </w:r>
      <w:r w:rsidR="00FE1896">
        <w:rPr>
          <w:lang w:val="en-AU"/>
        </w:rPr>
        <w:t>etc)</w:t>
      </w:r>
      <w:r>
        <w:rPr>
          <w:lang w:val="en-AU"/>
        </w:rPr>
        <w:t xml:space="preserve"> and declarative information with code</w:t>
      </w:r>
    </w:p>
    <w:p w14:paraId="14D547D8" w14:textId="7C96D0D8" w:rsidR="001C2E7C" w:rsidRDefault="001C2E7C" w:rsidP="00C6043E">
      <w:pPr>
        <w:pStyle w:val="Body"/>
        <w:numPr>
          <w:ilvl w:val="1"/>
          <w:numId w:val="20"/>
        </w:numPr>
        <w:rPr>
          <w:lang w:val="en-AU"/>
        </w:rPr>
      </w:pPr>
      <w:r>
        <w:rPr>
          <w:lang w:val="en-AU"/>
        </w:rPr>
        <w:t xml:space="preserve">Attributes can accept arguments </w:t>
      </w:r>
    </w:p>
    <w:p w14:paraId="096B4B96" w14:textId="72F3FA46" w:rsidR="00C6043E" w:rsidRDefault="00C6043E" w:rsidP="00C6043E">
      <w:pPr>
        <w:pStyle w:val="Body"/>
        <w:numPr>
          <w:ilvl w:val="1"/>
          <w:numId w:val="20"/>
        </w:numPr>
        <w:rPr>
          <w:lang w:val="en-AU"/>
        </w:rPr>
      </w:pPr>
      <w:r>
        <w:rPr>
          <w:lang w:val="en-AU"/>
        </w:rPr>
        <w:t>After an attribute is associated with a program entity, it can be queried at run time using reflection</w:t>
      </w:r>
      <w:r w:rsidR="00FE1896">
        <w:rPr>
          <w:lang w:val="en-AU"/>
        </w:rPr>
        <w:t>.</w:t>
      </w:r>
    </w:p>
    <w:p w14:paraId="29746FDB" w14:textId="30361152" w:rsidR="001C2E7C" w:rsidRDefault="001C2E7C" w:rsidP="00C6043E">
      <w:pPr>
        <w:pStyle w:val="Body"/>
        <w:numPr>
          <w:ilvl w:val="1"/>
          <w:numId w:val="20"/>
        </w:numPr>
        <w:rPr>
          <w:lang w:val="en-AU"/>
        </w:rPr>
      </w:pPr>
      <w:r>
        <w:rPr>
          <w:lang w:val="en-AU"/>
        </w:rPr>
        <w:t>General Syntax:</w:t>
      </w:r>
    </w:p>
    <w:p w14:paraId="3184334A" w14:textId="25434325" w:rsidR="001C2E7C" w:rsidRDefault="001C2E7C" w:rsidP="001C2E7C">
      <w:pPr>
        <w:pStyle w:val="Code"/>
        <w:ind w:left="1440"/>
      </w:pPr>
      <w:r w:rsidRPr="001C2E7C">
        <w:rPr>
          <w:b/>
          <w:bCs/>
          <w:color w:val="0000CC"/>
        </w:rPr>
        <w:t>[</w:t>
      </w:r>
      <w:r>
        <w:t>attributeName(optional params..)</w:t>
      </w:r>
      <w:r w:rsidRPr="001C2E7C">
        <w:rPr>
          <w:b/>
          <w:bCs/>
          <w:color w:val="0000CC"/>
        </w:rPr>
        <w:t>]</w:t>
      </w:r>
      <w:r>
        <w:br/>
        <w:t>&lt;declaration of the entity to which the attribute applies&gt;</w:t>
      </w:r>
    </w:p>
    <w:p w14:paraId="20739971" w14:textId="7E87550A" w:rsidR="001C2E7C" w:rsidRDefault="001C2E7C" w:rsidP="001C2E7C">
      <w:pPr>
        <w:pStyle w:val="Body"/>
        <w:ind w:left="1440"/>
        <w:rPr>
          <w:lang w:val="en-AU"/>
        </w:rPr>
      </w:pPr>
      <w:r>
        <w:rPr>
          <w:lang w:val="en-AU"/>
        </w:rPr>
        <w:t>Example:</w:t>
      </w:r>
    </w:p>
    <w:p w14:paraId="28D6627C" w14:textId="409DFE82" w:rsidR="001C2E7C" w:rsidRDefault="001C2E7C" w:rsidP="00CF52A1">
      <w:pPr>
        <w:pStyle w:val="Body"/>
        <w:ind w:left="1440"/>
        <w:rPr>
          <w:lang w:val="en-AU"/>
        </w:rPr>
      </w:pPr>
      <w:r w:rsidRPr="001C2E7C">
        <w:rPr>
          <w:noProof/>
          <w:lang w:val="en-AU"/>
        </w:rPr>
        <w:drawing>
          <wp:inline distT="0" distB="0" distL="0" distR="0" wp14:anchorId="08AF41CA" wp14:editId="467B9269">
            <wp:extent cx="3753374" cy="95263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3374" cy="952633"/>
                    </a:xfrm>
                    <a:prstGeom prst="rect">
                      <a:avLst/>
                    </a:prstGeom>
                  </pic:spPr>
                </pic:pic>
              </a:graphicData>
            </a:graphic>
          </wp:inline>
        </w:drawing>
      </w:r>
    </w:p>
    <w:p w14:paraId="08398B7C" w14:textId="53D60DE6" w:rsidR="00CF52A1" w:rsidRPr="00C6043E" w:rsidRDefault="00497AFF" w:rsidP="00CF52A1">
      <w:pPr>
        <w:pStyle w:val="Body"/>
        <w:numPr>
          <w:ilvl w:val="1"/>
          <w:numId w:val="20"/>
        </w:numPr>
        <w:rPr>
          <w:lang w:val="en-AU"/>
        </w:rPr>
      </w:pPr>
      <w:r>
        <w:rPr>
          <w:lang w:val="en-AU"/>
        </w:rPr>
        <w:t xml:space="preserve">All Attributes support two names: with an ‘Attribute’ suffix and without it. </w:t>
      </w:r>
      <w:r>
        <w:rPr>
          <w:lang w:val="en-AU"/>
        </w:rPr>
        <w:br/>
        <w:t>For example: [Serializable] and [SerializableAttribute] are identical.</w:t>
      </w:r>
    </w:p>
    <w:p w14:paraId="7B56811E" w14:textId="46B69FAB" w:rsidR="006E6E0F" w:rsidRDefault="006E6E0F" w:rsidP="006E6E0F">
      <w:pPr>
        <w:pStyle w:val="Heading2"/>
        <w:rPr>
          <w:lang w:val="en-AU"/>
        </w:rPr>
      </w:pPr>
      <w:r>
        <w:rPr>
          <w:lang w:val="en-AU"/>
        </w:rPr>
        <w:t>Generics</w:t>
      </w:r>
      <w:r w:rsidR="00E94501">
        <w:rPr>
          <w:lang w:val="en-AU"/>
        </w:rPr>
        <w:t>&lt;T&gt;</w:t>
      </w:r>
    </w:p>
    <w:p w14:paraId="40A45F3F" w14:textId="77777777" w:rsidR="006E6E0F" w:rsidRDefault="006E6E0F" w:rsidP="006E6E0F">
      <w:pPr>
        <w:pStyle w:val="Body"/>
        <w:rPr>
          <w:lang w:val="en-AU"/>
        </w:rPr>
      </w:pPr>
      <w:r>
        <w:rPr>
          <w:lang w:val="en-AU"/>
        </w:rPr>
        <w:t>Defining a template of a class or method that can be declared and/or initialised with different types by the client code, without having to deal with boxing/unboxing or to do unsafe casts.</w:t>
      </w:r>
    </w:p>
    <w:p w14:paraId="7CE6DDC2" w14:textId="77777777" w:rsidR="006E6E0F" w:rsidRDefault="006E6E0F" w:rsidP="006E6E0F">
      <w:pPr>
        <w:pStyle w:val="Body"/>
        <w:numPr>
          <w:ilvl w:val="1"/>
          <w:numId w:val="20"/>
        </w:numPr>
        <w:rPr>
          <w:lang w:val="en-AU"/>
        </w:rPr>
      </w:pPr>
      <w:r>
        <w:rPr>
          <w:lang w:val="en-AU"/>
        </w:rPr>
        <w:t>Usage: collection classes (e.g. List&lt;T&gt; etc)</w:t>
      </w:r>
    </w:p>
    <w:p w14:paraId="3FD64E91" w14:textId="77777777" w:rsidR="006E6E0F" w:rsidRPr="0037743D" w:rsidRDefault="006E6E0F" w:rsidP="006E6E0F">
      <w:pPr>
        <w:pStyle w:val="Body"/>
        <w:numPr>
          <w:ilvl w:val="1"/>
          <w:numId w:val="20"/>
        </w:numPr>
        <w:rPr>
          <w:lang w:val="en-AU"/>
        </w:rPr>
      </w:pPr>
      <w:r>
        <w:t xml:space="preserve">The .NET Framework class library contains several new generic collection classes in the </w:t>
      </w:r>
      <w:hyperlink r:id="rId33" w:history="1">
        <w:r>
          <w:rPr>
            <w:rStyle w:val="Hyperlink"/>
          </w:rPr>
          <w:t>System.Collections.Generic</w:t>
        </w:r>
      </w:hyperlink>
      <w:r>
        <w:t xml:space="preserve"> namespace. These should be used whenever possible instead of classes such as </w:t>
      </w:r>
      <w:hyperlink r:id="rId34" w:history="1">
        <w:r>
          <w:rPr>
            <w:rStyle w:val="Hyperlink"/>
          </w:rPr>
          <w:t>ArrayList</w:t>
        </w:r>
      </w:hyperlink>
      <w:r>
        <w:t xml:space="preserve"> in the </w:t>
      </w:r>
      <w:hyperlink r:id="rId35" w:history="1">
        <w:r>
          <w:rPr>
            <w:rStyle w:val="Hyperlink"/>
          </w:rPr>
          <w:t>System.Collections</w:t>
        </w:r>
      </w:hyperlink>
      <w:r>
        <w:t xml:space="preserve"> namespace.</w:t>
      </w:r>
    </w:p>
    <w:p w14:paraId="1B90EA84" w14:textId="77777777" w:rsidR="0037743D" w:rsidRPr="00990AF7" w:rsidRDefault="0037743D" w:rsidP="006E6E0F">
      <w:pPr>
        <w:pStyle w:val="Body"/>
        <w:numPr>
          <w:ilvl w:val="1"/>
          <w:numId w:val="20"/>
        </w:numPr>
        <w:rPr>
          <w:lang w:val="en-AU"/>
        </w:rPr>
      </w:pPr>
      <w:r>
        <w:rPr>
          <w:lang w:val="en-AU"/>
        </w:rPr>
        <w:t>General format:</w:t>
      </w:r>
    </w:p>
    <w:p w14:paraId="21819BA1" w14:textId="77777777" w:rsidR="005E6512" w:rsidRDefault="0037743D" w:rsidP="005E6512">
      <w:pPr>
        <w:pStyle w:val="Code"/>
        <w:ind w:left="2160"/>
      </w:pPr>
      <w:r>
        <w:t xml:space="preserve">Public </w:t>
      </w:r>
      <w:r w:rsidR="00990AF7">
        <w:t xml:space="preserve">Class </w:t>
      </w:r>
      <w:r w:rsidR="005E6512">
        <w:t>GenericList</w:t>
      </w:r>
      <w:r w:rsidR="005E6512" w:rsidRPr="005E6512">
        <w:rPr>
          <w:b/>
          <w:bCs/>
        </w:rPr>
        <w:t>&lt;T&gt;</w:t>
      </w:r>
      <w:r w:rsidR="005E6512">
        <w:br/>
        <w:t>{ …. }</w:t>
      </w:r>
    </w:p>
    <w:p w14:paraId="043C2285" w14:textId="77777777" w:rsidR="0037743D" w:rsidRDefault="005E6512" w:rsidP="005E6512">
      <w:pPr>
        <w:pStyle w:val="Code"/>
        <w:ind w:left="2160"/>
      </w:pPr>
      <w:r>
        <w:t>var numbers = new GenericList</w:t>
      </w:r>
      <w:r w:rsidRPr="005E6512">
        <w:rPr>
          <w:b/>
          <w:bCs/>
        </w:rPr>
        <w:t>&lt;int&gt;</w:t>
      </w:r>
      <w:r>
        <w:t>();</w:t>
      </w:r>
    </w:p>
    <w:p w14:paraId="1204F02E" w14:textId="77777777" w:rsidR="00990AF7" w:rsidRPr="0037743D" w:rsidRDefault="0037743D" w:rsidP="0037743D">
      <w:pPr>
        <w:pStyle w:val="Body"/>
        <w:rPr>
          <w:lang w:val="en-AU"/>
        </w:rPr>
      </w:pPr>
      <w:r>
        <w:rPr>
          <w:lang w:val="en-AU"/>
        </w:rPr>
        <w:t xml:space="preserve">Coding standard: the type of the generics should be T[parameter meaning] </w:t>
      </w:r>
      <w:r>
        <w:rPr>
          <w:lang w:val="en-AU"/>
        </w:rPr>
        <w:lastRenderedPageBreak/>
        <w:t>to make it more readable like in the following example:</w:t>
      </w:r>
    </w:p>
    <w:p w14:paraId="627EE076" w14:textId="77777777" w:rsidR="0037743D" w:rsidRDefault="0037743D" w:rsidP="0037743D">
      <w:pPr>
        <w:pStyle w:val="Code"/>
        <w:ind w:left="2160"/>
      </w:pPr>
      <w:r>
        <w:t>public class GenericDictionay&lt;</w:t>
      </w:r>
      <w:r w:rsidRPr="0037743D">
        <w:rPr>
          <w:b/>
          <w:bCs/>
          <w:color w:val="0000CC"/>
        </w:rPr>
        <w:t>TKey, TValue</w:t>
      </w:r>
      <w:r>
        <w:t>&gt;{…}</w:t>
      </w:r>
    </w:p>
    <w:p w14:paraId="38760135" w14:textId="77777777" w:rsidR="002B74FB" w:rsidRDefault="002B74FB" w:rsidP="002B74FB">
      <w:pPr>
        <w:pStyle w:val="Body"/>
        <w:numPr>
          <w:ilvl w:val="1"/>
          <w:numId w:val="20"/>
        </w:numPr>
        <w:rPr>
          <w:lang w:val="en-AU"/>
        </w:rPr>
      </w:pPr>
      <w:r>
        <w:rPr>
          <w:lang w:val="en-AU"/>
        </w:rPr>
        <w:t>Dictionary&lt;TKey,TValue&gt; - dictionary of keys-value pairs. Implemented as a Hash Table.</w:t>
      </w:r>
    </w:p>
    <w:p w14:paraId="22192F23" w14:textId="77777777" w:rsidR="00C97A94" w:rsidRDefault="00C97A94" w:rsidP="002B74FB">
      <w:pPr>
        <w:pStyle w:val="Body"/>
        <w:numPr>
          <w:ilvl w:val="2"/>
          <w:numId w:val="20"/>
        </w:numPr>
        <w:rPr>
          <w:lang w:val="en-AU"/>
        </w:rPr>
      </w:pPr>
      <w:r>
        <w:rPr>
          <w:lang w:val="en-AU"/>
        </w:rPr>
        <w:t>(Try)Add, ContainsKey, TryGetValue, Remove etc.</w:t>
      </w:r>
    </w:p>
    <w:p w14:paraId="3B32263C" w14:textId="77777777" w:rsidR="002B74FB" w:rsidRDefault="002B74FB" w:rsidP="002B74FB">
      <w:pPr>
        <w:pStyle w:val="Body"/>
        <w:numPr>
          <w:ilvl w:val="2"/>
          <w:numId w:val="20"/>
        </w:numPr>
        <w:rPr>
          <w:lang w:val="en-AU"/>
        </w:rPr>
      </w:pPr>
      <w:r>
        <w:rPr>
          <w:lang w:val="en-AU"/>
        </w:rPr>
        <w:t>The Keys must be unique.</w:t>
      </w:r>
    </w:p>
    <w:p w14:paraId="0DF1A171" w14:textId="77777777" w:rsidR="002B74FB" w:rsidRDefault="002B74FB" w:rsidP="002B74FB">
      <w:pPr>
        <w:pStyle w:val="Body"/>
        <w:numPr>
          <w:ilvl w:val="2"/>
          <w:numId w:val="20"/>
        </w:numPr>
        <w:rPr>
          <w:lang w:val="en-AU"/>
        </w:rPr>
      </w:pPr>
      <w:r>
        <w:rPr>
          <w:lang w:val="en-AU"/>
        </w:rPr>
        <w:t>O(1) – to retrieve a value from a key.</w:t>
      </w:r>
    </w:p>
    <w:p w14:paraId="09CB3722" w14:textId="77777777" w:rsidR="00E7787B" w:rsidRDefault="00E7787B" w:rsidP="002B74FB">
      <w:pPr>
        <w:pStyle w:val="Body"/>
        <w:numPr>
          <w:ilvl w:val="2"/>
          <w:numId w:val="20"/>
        </w:numPr>
        <w:rPr>
          <w:lang w:val="en-AU"/>
        </w:rPr>
      </w:pPr>
      <w:r>
        <w:rPr>
          <w:lang w:val="en-AU"/>
        </w:rPr>
        <w:t>SortedDictionary&lt;Tkey,TValue&gt; - sorted on the keys</w:t>
      </w:r>
    </w:p>
    <w:p w14:paraId="540EC6FA" w14:textId="77777777" w:rsidR="00B62EA8" w:rsidRDefault="00E7787B" w:rsidP="00E7787B">
      <w:pPr>
        <w:pStyle w:val="Body"/>
        <w:numPr>
          <w:ilvl w:val="3"/>
          <w:numId w:val="20"/>
        </w:numPr>
        <w:rPr>
          <w:lang w:val="en-AU"/>
        </w:rPr>
      </w:pPr>
      <w:r>
        <w:rPr>
          <w:lang w:val="en-AU"/>
        </w:rPr>
        <w:t xml:space="preserve">Binary Search Tree </w:t>
      </w:r>
    </w:p>
    <w:p w14:paraId="55F4446E" w14:textId="77777777" w:rsidR="00E7787B" w:rsidRDefault="00E7787B" w:rsidP="00E7787B">
      <w:pPr>
        <w:pStyle w:val="Body"/>
        <w:numPr>
          <w:ilvl w:val="3"/>
          <w:numId w:val="20"/>
        </w:numPr>
        <w:rPr>
          <w:lang w:val="en-AU"/>
        </w:rPr>
      </w:pPr>
      <w:r>
        <w:rPr>
          <w:lang w:val="en-AU"/>
        </w:rPr>
        <w:t xml:space="preserve">O(log n) </w:t>
      </w:r>
      <w:r w:rsidR="00B62EA8">
        <w:rPr>
          <w:lang w:val="en-AU"/>
        </w:rPr>
        <w:t xml:space="preserve">insertion, removal, </w:t>
      </w:r>
      <w:r>
        <w:rPr>
          <w:lang w:val="en-AU"/>
        </w:rPr>
        <w:t>retrieval</w:t>
      </w:r>
    </w:p>
    <w:p w14:paraId="16F2011C" w14:textId="77777777" w:rsidR="002B74FB" w:rsidRDefault="002B74FB" w:rsidP="002B74FB">
      <w:pPr>
        <w:pStyle w:val="Body"/>
        <w:numPr>
          <w:ilvl w:val="1"/>
          <w:numId w:val="20"/>
        </w:numPr>
        <w:rPr>
          <w:lang w:val="en-AU"/>
        </w:rPr>
      </w:pPr>
      <w:r>
        <w:rPr>
          <w:lang w:val="en-AU"/>
        </w:rPr>
        <w:t>HashSet&lt;T&gt; - represent a set of values</w:t>
      </w:r>
      <w:r w:rsidR="00C97A94">
        <w:rPr>
          <w:lang w:val="en-AU"/>
        </w:rPr>
        <w:t xml:space="preserve"> with no duplicates and no order.</w:t>
      </w:r>
    </w:p>
    <w:p w14:paraId="5D215E25" w14:textId="77777777" w:rsidR="00C97A94" w:rsidRDefault="00C97A94" w:rsidP="00C97A94">
      <w:pPr>
        <w:pStyle w:val="Body"/>
        <w:numPr>
          <w:ilvl w:val="2"/>
          <w:numId w:val="20"/>
        </w:numPr>
        <w:rPr>
          <w:lang w:val="en-AU"/>
        </w:rPr>
      </w:pPr>
      <w:r>
        <w:rPr>
          <w:lang w:val="en-AU"/>
        </w:rPr>
        <w:t>Add, Remove, Contains, IntersectWith, IsProperSubsetOf, UnionWith etc.</w:t>
      </w:r>
    </w:p>
    <w:p w14:paraId="64259C83" w14:textId="77777777" w:rsidR="00C97A94" w:rsidRDefault="00C97A94" w:rsidP="00C97A94">
      <w:pPr>
        <w:pStyle w:val="Body"/>
        <w:numPr>
          <w:ilvl w:val="2"/>
          <w:numId w:val="20"/>
        </w:numPr>
        <w:rPr>
          <w:lang w:val="en-AU"/>
        </w:rPr>
      </w:pPr>
      <w:r>
        <w:rPr>
          <w:lang w:val="en-AU"/>
        </w:rPr>
        <w:t>Linq provide the following Set operations on any IEnumerable or I</w:t>
      </w:r>
      <w:r w:rsidR="00580EC1">
        <w:rPr>
          <w:lang w:val="en-AU"/>
        </w:rPr>
        <w:t>q</w:t>
      </w:r>
      <w:r>
        <w:rPr>
          <w:lang w:val="en-AU"/>
        </w:rPr>
        <w:t>ueryable objects: Union, Intersect, Except, Distinct</w:t>
      </w:r>
    </w:p>
    <w:p w14:paraId="11F23D16" w14:textId="77777777" w:rsidR="00B62EA8" w:rsidRDefault="00B62EA8" w:rsidP="00C97A94">
      <w:pPr>
        <w:pStyle w:val="Body"/>
        <w:numPr>
          <w:ilvl w:val="2"/>
          <w:numId w:val="20"/>
        </w:numPr>
        <w:rPr>
          <w:lang w:val="en-AU"/>
        </w:rPr>
      </w:pPr>
      <w:r>
        <w:rPr>
          <w:lang w:val="en-AU"/>
        </w:rPr>
        <w:t>SortedSet&lt;T&gt; - a sorted set. Same performance as HashSet for inserting/removing items.</w:t>
      </w:r>
    </w:p>
    <w:p w14:paraId="151E3343" w14:textId="77777777" w:rsidR="006F1C04" w:rsidRDefault="006F1C04" w:rsidP="00580EC1">
      <w:pPr>
        <w:pStyle w:val="Body"/>
        <w:numPr>
          <w:ilvl w:val="1"/>
          <w:numId w:val="20"/>
        </w:numPr>
        <w:rPr>
          <w:lang w:val="en-AU"/>
        </w:rPr>
      </w:pPr>
      <w:r>
        <w:rPr>
          <w:lang w:val="en-AU"/>
        </w:rPr>
        <w:t xml:space="preserve">List&lt;T&gt; - single-linked </w:t>
      </w:r>
      <w:r w:rsidR="00E7787B">
        <w:t>strongly typed list of objects that can be accessed by index. Provides methods to search, sort, and manipulate lists.</w:t>
      </w:r>
    </w:p>
    <w:p w14:paraId="42A142A5" w14:textId="77777777" w:rsidR="006F1C04" w:rsidRDefault="006F1C04" w:rsidP="006F1C04">
      <w:pPr>
        <w:pStyle w:val="Body"/>
        <w:numPr>
          <w:ilvl w:val="2"/>
          <w:numId w:val="20"/>
        </w:numPr>
        <w:rPr>
          <w:lang w:val="en-AU"/>
        </w:rPr>
      </w:pPr>
      <w:r>
        <w:rPr>
          <w:lang w:val="en-AU"/>
        </w:rPr>
        <w:t>Support [index]</w:t>
      </w:r>
    </w:p>
    <w:p w14:paraId="3F867B59" w14:textId="77777777" w:rsidR="00E7787B" w:rsidRPr="00423CC0" w:rsidRDefault="00E7787B" w:rsidP="006F1C04">
      <w:pPr>
        <w:pStyle w:val="Body"/>
        <w:numPr>
          <w:ilvl w:val="2"/>
          <w:numId w:val="20"/>
        </w:numPr>
        <w:rPr>
          <w:b/>
          <w:bCs/>
          <w:lang w:val="en-AU"/>
        </w:rPr>
      </w:pPr>
      <w:r w:rsidRPr="00423CC0">
        <w:rPr>
          <w:b/>
          <w:bCs/>
          <w:lang w:val="en-AU"/>
        </w:rPr>
        <w:t>Better performance and type-safety than ArrayList</w:t>
      </w:r>
    </w:p>
    <w:p w14:paraId="2536E325" w14:textId="77777777" w:rsidR="00E7787B" w:rsidRDefault="00E7787B" w:rsidP="006F1C04">
      <w:pPr>
        <w:pStyle w:val="Body"/>
        <w:numPr>
          <w:ilvl w:val="2"/>
          <w:numId w:val="20"/>
        </w:numPr>
        <w:rPr>
          <w:lang w:val="en-AU"/>
        </w:rPr>
      </w:pPr>
      <w:r>
        <w:rPr>
          <w:lang w:val="en-AU"/>
        </w:rPr>
        <w:t>SortedList&lt;T&gt;</w:t>
      </w:r>
    </w:p>
    <w:p w14:paraId="45B4C5CD" w14:textId="77777777" w:rsidR="00E7787B" w:rsidRDefault="00E7787B" w:rsidP="00E7787B">
      <w:pPr>
        <w:pStyle w:val="Body"/>
        <w:numPr>
          <w:ilvl w:val="3"/>
          <w:numId w:val="20"/>
        </w:numPr>
        <w:rPr>
          <w:lang w:val="en-AU"/>
        </w:rPr>
      </w:pPr>
      <w:r>
        <w:rPr>
          <w:lang w:val="en-AU"/>
        </w:rPr>
        <w:t>O(log n) – retrieval</w:t>
      </w:r>
    </w:p>
    <w:p w14:paraId="43152EA0" w14:textId="77777777" w:rsidR="00B62EA8" w:rsidRDefault="00B62EA8" w:rsidP="00E7787B">
      <w:pPr>
        <w:pStyle w:val="Body"/>
        <w:numPr>
          <w:ilvl w:val="3"/>
          <w:numId w:val="20"/>
        </w:numPr>
        <w:rPr>
          <w:lang w:val="en-AU"/>
        </w:rPr>
      </w:pPr>
      <w:r>
        <w:rPr>
          <w:lang w:val="en-AU"/>
        </w:rPr>
        <w:t>O(n) – insertion/removal</w:t>
      </w:r>
    </w:p>
    <w:p w14:paraId="1EAA9235" w14:textId="77777777" w:rsidR="00E7787B" w:rsidRDefault="00E7787B" w:rsidP="00E7787B">
      <w:pPr>
        <w:pStyle w:val="Body"/>
        <w:numPr>
          <w:ilvl w:val="3"/>
          <w:numId w:val="20"/>
        </w:numPr>
        <w:rPr>
          <w:lang w:val="en-AU"/>
        </w:rPr>
      </w:pPr>
      <w:r>
        <w:rPr>
          <w:lang w:val="en-AU"/>
        </w:rPr>
        <w:t>Use less memory than SortedDisctionary</w:t>
      </w:r>
    </w:p>
    <w:p w14:paraId="10B7CC2E" w14:textId="77777777" w:rsidR="00F873E1" w:rsidRDefault="00F873E1" w:rsidP="00F873E1">
      <w:pPr>
        <w:pStyle w:val="Body"/>
        <w:numPr>
          <w:ilvl w:val="2"/>
          <w:numId w:val="20"/>
        </w:numPr>
        <w:rPr>
          <w:lang w:val="en-AU"/>
        </w:rPr>
      </w:pPr>
      <w:r>
        <w:rPr>
          <w:lang w:val="en-AU"/>
        </w:rPr>
        <w:t>SynchronizedCollection&lt;T&gt; - thread-safe list.</w:t>
      </w:r>
    </w:p>
    <w:p w14:paraId="7620BAC7" w14:textId="77777777" w:rsidR="00C97A94" w:rsidRDefault="00580EC1" w:rsidP="00580EC1">
      <w:pPr>
        <w:pStyle w:val="Body"/>
        <w:numPr>
          <w:ilvl w:val="1"/>
          <w:numId w:val="20"/>
        </w:numPr>
        <w:rPr>
          <w:lang w:val="en-AU"/>
        </w:rPr>
      </w:pPr>
      <w:r>
        <w:rPr>
          <w:lang w:val="en-AU"/>
        </w:rPr>
        <w:t>LinkedList&lt;T&gt; - a doubly-linked list</w:t>
      </w:r>
    </w:p>
    <w:p w14:paraId="60AA5BBA" w14:textId="77777777" w:rsidR="00580EC1" w:rsidRDefault="00580EC1" w:rsidP="00580EC1">
      <w:pPr>
        <w:pStyle w:val="Body"/>
        <w:numPr>
          <w:ilvl w:val="2"/>
          <w:numId w:val="20"/>
        </w:numPr>
        <w:rPr>
          <w:lang w:val="en-AU"/>
        </w:rPr>
      </w:pPr>
      <w:r>
        <w:rPr>
          <w:lang w:val="en-AU"/>
        </w:rPr>
        <w:t>Insertion/removal</w:t>
      </w:r>
      <w:r w:rsidR="006F1C04">
        <w:rPr>
          <w:lang w:val="en-AU"/>
        </w:rPr>
        <w:t>, count</w:t>
      </w:r>
      <w:r>
        <w:rPr>
          <w:lang w:val="en-AU"/>
        </w:rPr>
        <w:t xml:space="preserve"> - O(1)</w:t>
      </w:r>
    </w:p>
    <w:p w14:paraId="028DDD18" w14:textId="77777777" w:rsidR="006F1C04" w:rsidRDefault="006F1C04" w:rsidP="00580EC1">
      <w:pPr>
        <w:pStyle w:val="Body"/>
        <w:numPr>
          <w:ilvl w:val="2"/>
          <w:numId w:val="20"/>
        </w:numPr>
        <w:rPr>
          <w:lang w:val="en-AU"/>
        </w:rPr>
      </w:pPr>
      <w:r>
        <w:rPr>
          <w:lang w:val="en-AU"/>
        </w:rPr>
        <w:t>Doesn’t support [index] access.</w:t>
      </w:r>
    </w:p>
    <w:p w14:paraId="17679220" w14:textId="77777777" w:rsidR="00E7787B" w:rsidRDefault="00E7787B" w:rsidP="00E7787B">
      <w:pPr>
        <w:pStyle w:val="Body"/>
        <w:numPr>
          <w:ilvl w:val="1"/>
          <w:numId w:val="20"/>
        </w:numPr>
        <w:rPr>
          <w:lang w:val="en-AU"/>
        </w:rPr>
      </w:pPr>
      <w:r>
        <w:rPr>
          <w:lang w:val="en-AU"/>
        </w:rPr>
        <w:t>Queue&lt;T&gt; - FIFO collection</w:t>
      </w:r>
    </w:p>
    <w:p w14:paraId="7B5D9623" w14:textId="77777777" w:rsidR="00B62EA8" w:rsidRDefault="00B62EA8" w:rsidP="00B62EA8">
      <w:pPr>
        <w:pStyle w:val="Body"/>
        <w:numPr>
          <w:ilvl w:val="2"/>
          <w:numId w:val="20"/>
        </w:numPr>
        <w:rPr>
          <w:lang w:val="en-AU"/>
        </w:rPr>
      </w:pPr>
      <w:r>
        <w:rPr>
          <w:lang w:val="en-AU"/>
        </w:rPr>
        <w:t>Enqueue, Dequeue, Peek etc.</w:t>
      </w:r>
    </w:p>
    <w:p w14:paraId="5055BC9E" w14:textId="77777777" w:rsidR="00E7787B" w:rsidRDefault="00B62EA8" w:rsidP="00E7787B">
      <w:pPr>
        <w:pStyle w:val="Body"/>
        <w:numPr>
          <w:ilvl w:val="1"/>
          <w:numId w:val="20"/>
        </w:numPr>
        <w:rPr>
          <w:lang w:val="en-AU"/>
        </w:rPr>
      </w:pPr>
      <w:r>
        <w:rPr>
          <w:lang w:val="en-AU"/>
        </w:rPr>
        <w:t>Stack&lt;T&gt; - LIFO collection.</w:t>
      </w:r>
    </w:p>
    <w:p w14:paraId="0431D5A4" w14:textId="77777777" w:rsidR="00B62EA8" w:rsidRPr="002B74FB" w:rsidRDefault="00B62EA8" w:rsidP="00B62EA8">
      <w:pPr>
        <w:pStyle w:val="Body"/>
        <w:numPr>
          <w:ilvl w:val="2"/>
          <w:numId w:val="20"/>
        </w:numPr>
        <w:rPr>
          <w:lang w:val="en-AU"/>
        </w:rPr>
      </w:pPr>
      <w:r>
        <w:rPr>
          <w:lang w:val="en-AU"/>
        </w:rPr>
        <w:t>Push, Pop, Peek etc.</w:t>
      </w:r>
    </w:p>
    <w:p w14:paraId="06DD98B3" w14:textId="77777777" w:rsidR="002C5B4A" w:rsidRDefault="002C5B4A" w:rsidP="002C5B4A">
      <w:pPr>
        <w:pStyle w:val="Heading3"/>
      </w:pPr>
      <w:r>
        <w:rPr>
          <w:lang w:val="en-AU"/>
        </w:rPr>
        <w:lastRenderedPageBreak/>
        <w:t>Con</w:t>
      </w:r>
      <w:r w:rsidR="000C7BC2">
        <w:rPr>
          <w:lang w:val="en-AU"/>
        </w:rPr>
        <w:t>s</w:t>
      </w:r>
      <w:r>
        <w:rPr>
          <w:lang w:val="en-AU"/>
        </w:rPr>
        <w:t>traints</w:t>
      </w:r>
    </w:p>
    <w:p w14:paraId="7E37AD44" w14:textId="77777777" w:rsidR="006E6E0F" w:rsidRDefault="000C7BC2" w:rsidP="000C7BC2">
      <w:pPr>
        <w:pStyle w:val="Body"/>
        <w:ind w:left="1440"/>
        <w:rPr>
          <w:lang w:val="en-AU"/>
        </w:rPr>
      </w:pPr>
      <w:r>
        <w:rPr>
          <w:lang w:val="en-AU"/>
        </w:rPr>
        <w:t>W</w:t>
      </w:r>
      <w:r w:rsidR="0037743D">
        <w:rPr>
          <w:lang w:val="en-AU"/>
        </w:rPr>
        <w:t>hen we need to limit the type of parameters</w:t>
      </w:r>
      <w:r>
        <w:rPr>
          <w:lang w:val="en-AU"/>
        </w:rPr>
        <w:t xml:space="preserve"> in the generic</w:t>
      </w:r>
      <w:r w:rsidR="0037743D">
        <w:rPr>
          <w:lang w:val="en-AU"/>
        </w:rPr>
        <w:t>:</w:t>
      </w:r>
    </w:p>
    <w:p w14:paraId="38FF0A48" w14:textId="77777777" w:rsidR="0037743D" w:rsidRDefault="0037743D" w:rsidP="0037743D">
      <w:pPr>
        <w:pStyle w:val="Code"/>
        <w:ind w:left="2160"/>
      </w:pPr>
      <w:r>
        <w:t xml:space="preserve">public T Max&lt;T&gt;(T a, T b) </w:t>
      </w:r>
      <w:r w:rsidRPr="0037743D">
        <w:rPr>
          <w:b/>
          <w:bCs/>
          <w:color w:val="0000CC"/>
        </w:rPr>
        <w:t xml:space="preserve">where T : </w:t>
      </w:r>
      <w:r w:rsidRPr="0037743D">
        <w:rPr>
          <w:b/>
          <w:bCs/>
        </w:rPr>
        <w:t>IComparable</w:t>
      </w:r>
      <w:r>
        <w:t xml:space="preserve"> {…}</w:t>
      </w:r>
    </w:p>
    <w:p w14:paraId="2B3A3A4F" w14:textId="77777777" w:rsidR="000C7BC2" w:rsidRDefault="000C7BC2" w:rsidP="000C7BC2">
      <w:pPr>
        <w:pStyle w:val="Body"/>
        <w:rPr>
          <w:lang w:val="en-AU"/>
        </w:rPr>
      </w:pPr>
      <w:r>
        <w:rPr>
          <w:lang w:val="en-AU"/>
        </w:rPr>
        <w:t>The main types of constrains:</w:t>
      </w:r>
    </w:p>
    <w:p w14:paraId="73DBAD7B" w14:textId="77777777" w:rsidR="000C7BC2" w:rsidRPr="000C7BC2" w:rsidRDefault="000C7BC2" w:rsidP="00F40741">
      <w:pPr>
        <w:pStyle w:val="Body"/>
        <w:numPr>
          <w:ilvl w:val="0"/>
          <w:numId w:val="41"/>
        </w:numPr>
      </w:pPr>
      <w:r>
        <w:rPr>
          <w:lang w:val="en-AU"/>
        </w:rPr>
        <w:t xml:space="preserve">T support specific interface: </w:t>
      </w:r>
      <w:r w:rsidRPr="00E1738F">
        <w:rPr>
          <w:rStyle w:val="CodeChar"/>
          <w:b/>
          <w:bCs/>
          <w:color w:val="0000CC"/>
        </w:rPr>
        <w:t>where T : &lt;interface name&gt;</w:t>
      </w:r>
    </w:p>
    <w:p w14:paraId="4D9B3E25" w14:textId="77777777" w:rsidR="000C7BC2" w:rsidRPr="000C7BC2" w:rsidRDefault="000C7BC2" w:rsidP="00F40741">
      <w:pPr>
        <w:pStyle w:val="Body"/>
        <w:numPr>
          <w:ilvl w:val="0"/>
          <w:numId w:val="41"/>
        </w:numPr>
      </w:pPr>
      <w:r>
        <w:rPr>
          <w:lang w:val="en-AU"/>
        </w:rPr>
        <w:t xml:space="preserve">T is of class X or any of its derived classes: </w:t>
      </w:r>
      <w:r w:rsidRPr="00E1738F">
        <w:rPr>
          <w:rStyle w:val="CodeChar"/>
          <w:b/>
          <w:bCs/>
          <w:color w:val="0000CC"/>
        </w:rPr>
        <w:t>where T : &lt;base class name&gt;</w:t>
      </w:r>
    </w:p>
    <w:p w14:paraId="57ABF206" w14:textId="77777777" w:rsidR="000C7BC2" w:rsidRPr="000C7BC2" w:rsidRDefault="000C7BC2" w:rsidP="00F40741">
      <w:pPr>
        <w:pStyle w:val="Body"/>
        <w:numPr>
          <w:ilvl w:val="0"/>
          <w:numId w:val="41"/>
        </w:numPr>
      </w:pPr>
      <w:r>
        <w:rPr>
          <w:lang w:val="en-AU"/>
        </w:rPr>
        <w:t xml:space="preserve">T is of value type (non reference): </w:t>
      </w:r>
      <w:r w:rsidRPr="00E1738F">
        <w:rPr>
          <w:rStyle w:val="CodeChar"/>
          <w:b/>
          <w:bCs/>
          <w:color w:val="0000CC"/>
        </w:rPr>
        <w:t>where T : struct</w:t>
      </w:r>
    </w:p>
    <w:p w14:paraId="7A70AF2F" w14:textId="77777777" w:rsidR="000C7BC2" w:rsidRPr="000C7BC2" w:rsidRDefault="000C7BC2" w:rsidP="00F40741">
      <w:pPr>
        <w:pStyle w:val="Body"/>
        <w:numPr>
          <w:ilvl w:val="0"/>
          <w:numId w:val="41"/>
        </w:numPr>
      </w:pPr>
      <w:r>
        <w:rPr>
          <w:lang w:val="en-AU"/>
        </w:rPr>
        <w:t xml:space="preserve">T is of reference type: </w:t>
      </w:r>
      <w:r w:rsidRPr="00E1738F">
        <w:rPr>
          <w:rStyle w:val="CodeChar"/>
          <w:b/>
          <w:bCs/>
          <w:color w:val="0000CC"/>
        </w:rPr>
        <w:t>where T : class</w:t>
      </w:r>
    </w:p>
    <w:p w14:paraId="4FFDAA90" w14:textId="77777777" w:rsidR="000C7BC2" w:rsidRPr="000C7BC2" w:rsidRDefault="000C7BC2" w:rsidP="00F40741">
      <w:pPr>
        <w:pStyle w:val="Body"/>
        <w:numPr>
          <w:ilvl w:val="0"/>
          <w:numId w:val="41"/>
        </w:numPr>
      </w:pPr>
      <w:r w:rsidRPr="00E1738F">
        <w:rPr>
          <w:lang w:val="en-AU"/>
        </w:rPr>
        <w:t xml:space="preserve">T has a default empty constructor: </w:t>
      </w:r>
      <w:r w:rsidRPr="00E1738F">
        <w:rPr>
          <w:rStyle w:val="CodeChar"/>
          <w:b/>
          <w:bCs/>
          <w:color w:val="0000CC"/>
        </w:rPr>
        <w:t>where T : new()</w:t>
      </w:r>
    </w:p>
    <w:p w14:paraId="51854654" w14:textId="77777777" w:rsidR="006E6E0F" w:rsidRDefault="006E6E0F" w:rsidP="006E6E0F">
      <w:pPr>
        <w:pStyle w:val="Heading2"/>
        <w:rPr>
          <w:lang w:val="en-AU"/>
        </w:rPr>
      </w:pPr>
      <w:r>
        <w:rPr>
          <w:lang w:val="en-AU"/>
        </w:rPr>
        <w:t>Boxing</w:t>
      </w:r>
    </w:p>
    <w:p w14:paraId="00E7F390" w14:textId="77777777" w:rsidR="006E6E0F" w:rsidRDefault="006E6E0F" w:rsidP="006E6E0F">
      <w:pPr>
        <w:pStyle w:val="Body"/>
        <w:rPr>
          <w:lang w:val="en-AU"/>
        </w:rPr>
      </w:pPr>
      <w:r w:rsidRPr="00FA286D">
        <w:rPr>
          <w:b/>
          <w:bCs/>
          <w:i/>
          <w:iCs/>
          <w:lang w:val="en-AU"/>
        </w:rPr>
        <w:t>Boxing</w:t>
      </w:r>
      <w:r>
        <w:rPr>
          <w:lang w:val="en-AU"/>
        </w:rPr>
        <w:t xml:space="preserve"> is the process of converting a value type to an object in C#. This process can be explicit or implicit. </w:t>
      </w:r>
    </w:p>
    <w:p w14:paraId="5D779621" w14:textId="77777777" w:rsidR="006E6E0F" w:rsidRDefault="006E6E0F" w:rsidP="006E6E0F">
      <w:pPr>
        <w:pStyle w:val="Body"/>
        <w:rPr>
          <w:lang w:val="en-AU"/>
        </w:rPr>
      </w:pPr>
      <w:r>
        <w:rPr>
          <w:lang w:val="en-AU"/>
        </w:rPr>
        <w:t>For example:</w:t>
      </w:r>
    </w:p>
    <w:p w14:paraId="4FC76062" w14:textId="77777777" w:rsidR="006E6E0F" w:rsidRDefault="006E6E0F" w:rsidP="006E6E0F">
      <w:pPr>
        <w:pStyle w:val="Code"/>
        <w:ind w:left="1531"/>
      </w:pPr>
      <w:r>
        <w:t>List&lt;object&gt; mixedList = new List&lt;object&gt;();</w:t>
      </w:r>
    </w:p>
    <w:p w14:paraId="2EC9603A" w14:textId="77777777" w:rsidR="006E6E0F" w:rsidRDefault="006E6E0F" w:rsidP="006E6E0F">
      <w:pPr>
        <w:pStyle w:val="Code"/>
        <w:ind w:left="1531"/>
      </w:pPr>
      <w:r>
        <w:t>mixedList.add(“This is a string”);</w:t>
      </w:r>
    </w:p>
    <w:p w14:paraId="7E7D55A0" w14:textId="77777777" w:rsidR="006E6E0F" w:rsidRDefault="006E6E0F" w:rsidP="006E6E0F">
      <w:pPr>
        <w:pStyle w:val="Code"/>
        <w:ind w:left="1531"/>
      </w:pPr>
      <w:r>
        <w:t>mixedList.add(5);</w:t>
      </w:r>
      <w:r>
        <w:tab/>
      </w:r>
      <w:r>
        <w:tab/>
        <w:t>// implicit boxing occur</w:t>
      </w:r>
    </w:p>
    <w:p w14:paraId="294AE30C" w14:textId="77777777" w:rsidR="006E6E0F" w:rsidRDefault="006E6E0F" w:rsidP="006E6E0F">
      <w:pPr>
        <w:pStyle w:val="Code"/>
        <w:ind w:left="1531"/>
      </w:pPr>
      <w:r>
        <w:t>mixedList.add((object)3);</w:t>
      </w:r>
      <w:r>
        <w:tab/>
        <w:t>// explicit boxing occur</w:t>
      </w:r>
    </w:p>
    <w:p w14:paraId="38F50A04" w14:textId="47DC79D3" w:rsidR="006E6E0F" w:rsidRDefault="00F7264A" w:rsidP="006E6E0F">
      <w:pPr>
        <w:pStyle w:val="Body"/>
        <w:rPr>
          <w:lang w:val="en-AU"/>
        </w:rPr>
      </w:pPr>
      <w:r>
        <w:rPr>
          <w:b/>
          <w:bCs/>
          <w:lang w:val="en-AU"/>
        </w:rPr>
        <w:t>Boxing can be implicit</w:t>
      </w:r>
      <w:r w:rsidR="004F0815">
        <w:rPr>
          <w:b/>
          <w:bCs/>
          <w:lang w:val="en-AU"/>
        </w:rPr>
        <w:t xml:space="preserve"> or explicit</w:t>
      </w:r>
      <w:r>
        <w:rPr>
          <w:b/>
          <w:bCs/>
          <w:lang w:val="en-AU"/>
        </w:rPr>
        <w:t xml:space="preserve">; </w:t>
      </w:r>
      <w:r w:rsidR="006E6E0F" w:rsidRPr="009E4009">
        <w:rPr>
          <w:b/>
          <w:bCs/>
          <w:lang w:val="en-AU"/>
        </w:rPr>
        <w:t>Unboxing is always explicit</w:t>
      </w:r>
      <w:r w:rsidR="006E6E0F">
        <w:rPr>
          <w:lang w:val="en-AU"/>
        </w:rPr>
        <w:t xml:space="preserve"> and it’s the process of extracting the value from the object.</w:t>
      </w:r>
    </w:p>
    <w:p w14:paraId="2B8E204F" w14:textId="77777777" w:rsidR="006E6E0F" w:rsidRDefault="006E6E0F" w:rsidP="006E6E0F">
      <w:pPr>
        <w:pStyle w:val="Body"/>
        <w:rPr>
          <w:lang w:val="en-AU"/>
        </w:rPr>
      </w:pPr>
      <w:r>
        <w:rPr>
          <w:lang w:val="en-AU"/>
        </w:rPr>
        <w:t>For example:</w:t>
      </w:r>
    </w:p>
    <w:p w14:paraId="067A3CE9" w14:textId="77777777" w:rsidR="006E6E0F" w:rsidRDefault="006E6E0F" w:rsidP="006E6E0F">
      <w:pPr>
        <w:pStyle w:val="Code"/>
        <w:ind w:left="1531"/>
      </w:pPr>
      <w:r>
        <w:t>Object o = 5;</w:t>
      </w:r>
    </w:p>
    <w:p w14:paraId="1A7F71B1" w14:textId="77777777" w:rsidR="006E6E0F" w:rsidRDefault="006E6E0F" w:rsidP="006E6E0F">
      <w:pPr>
        <w:pStyle w:val="Code"/>
        <w:ind w:left="1531"/>
      </w:pPr>
      <w:r>
        <w:t>int i =  (int)o;</w:t>
      </w:r>
      <w:r>
        <w:tab/>
      </w:r>
      <w:r>
        <w:tab/>
      </w:r>
      <w:r>
        <w:tab/>
        <w:t>// explicit unboxing</w:t>
      </w:r>
    </w:p>
    <w:p w14:paraId="28BEC1CD" w14:textId="77777777" w:rsidR="004F0815" w:rsidRDefault="004F0815" w:rsidP="006E6E0F">
      <w:pPr>
        <w:pStyle w:val="Body"/>
        <w:rPr>
          <w:lang w:val="en-AU"/>
        </w:rPr>
      </w:pPr>
      <w:r w:rsidRPr="004F0815">
        <w:rPr>
          <w:b/>
          <w:bCs/>
          <w:u w:val="single"/>
          <w:lang w:val="en-AU"/>
        </w:rPr>
        <w:t>NOTE:</w:t>
      </w:r>
      <w:r>
        <w:rPr>
          <w:lang w:val="en-AU"/>
        </w:rPr>
        <w:t xml:space="preserve"> </w:t>
      </w:r>
      <w:r w:rsidRPr="004F0815">
        <w:rPr>
          <w:lang w:val="en-AU"/>
        </w:rPr>
        <w:t xml:space="preserve">Every time </w:t>
      </w:r>
      <w:r>
        <w:rPr>
          <w:lang w:val="en-AU"/>
        </w:rPr>
        <w:t>you assign a value to an object-type, you’re implicitly boxing the value in an object. For example:</w:t>
      </w:r>
    </w:p>
    <w:p w14:paraId="6AC488B6" w14:textId="5F52AD19" w:rsidR="004F0815" w:rsidRPr="004F0815" w:rsidRDefault="004F0815" w:rsidP="004F0815">
      <w:pPr>
        <w:pStyle w:val="Code"/>
        <w:ind w:left="1440"/>
      </w:pPr>
      <w:r>
        <w:t>// 42 and true will be boxed in order to concet them to the string:</w:t>
      </w:r>
      <w:r>
        <w:br/>
      </w:r>
      <w:r w:rsidRPr="004F0815">
        <w:t>Console.WriteLine(String.Concat("Answer", 42, true));</w:t>
      </w:r>
    </w:p>
    <w:p w14:paraId="0C594E85" w14:textId="10A203BF" w:rsidR="004F0815" w:rsidRPr="004F0815" w:rsidRDefault="004F0815" w:rsidP="006E6E0F">
      <w:pPr>
        <w:pStyle w:val="Body"/>
        <w:rPr>
          <w:lang w:val="en-AU"/>
        </w:rPr>
      </w:pPr>
    </w:p>
    <w:p w14:paraId="26394BE0" w14:textId="703A6C4A" w:rsidR="006E6E0F" w:rsidRDefault="006E6E0F" w:rsidP="006E6E0F">
      <w:pPr>
        <w:pStyle w:val="Body"/>
        <w:rPr>
          <w:b/>
          <w:bCs/>
          <w:u w:val="single"/>
          <w:lang w:val="en-AU"/>
        </w:rPr>
      </w:pPr>
      <w:r w:rsidRPr="00E279D0">
        <w:rPr>
          <w:b/>
          <w:bCs/>
          <w:u w:val="single"/>
          <w:lang w:val="en-AU"/>
        </w:rPr>
        <w:t>Performance:</w:t>
      </w:r>
    </w:p>
    <w:p w14:paraId="7F20892B" w14:textId="77777777" w:rsidR="006E6E0F" w:rsidRDefault="006E6E0F" w:rsidP="006E6E0F">
      <w:pPr>
        <w:pStyle w:val="Body"/>
        <w:rPr>
          <w:lang w:val="en-AU"/>
        </w:rPr>
      </w:pPr>
      <w:r w:rsidRPr="00E279D0">
        <w:rPr>
          <w:lang w:val="en-AU"/>
        </w:rPr>
        <w:t>Bo</w:t>
      </w:r>
      <w:r>
        <w:rPr>
          <w:lang w:val="en-AU"/>
        </w:rPr>
        <w:t>xing and unboxing are expensive operations and therefore, we would want to use them only when we have to!</w:t>
      </w:r>
    </w:p>
    <w:p w14:paraId="1E3B2AB0" w14:textId="77777777" w:rsidR="006E6E0F" w:rsidRDefault="006E6E0F" w:rsidP="006E6E0F">
      <w:pPr>
        <w:pStyle w:val="Body"/>
        <w:rPr>
          <w:lang w:val="en-AU"/>
        </w:rPr>
      </w:pPr>
      <w:r>
        <w:rPr>
          <w:lang w:val="en-AU"/>
        </w:rPr>
        <w:t>Since boxing created an object, it allocates the object on the heap, copy the value type into it and create a reference to it (value types exist on the stack) only).</w:t>
      </w:r>
    </w:p>
    <w:p w14:paraId="36B5C5F7" w14:textId="2265C786" w:rsidR="005824DC" w:rsidRDefault="005824DC" w:rsidP="007E2B05">
      <w:pPr>
        <w:pStyle w:val="Heading2"/>
        <w:rPr>
          <w:lang w:val="en-AU" w:eastAsia="en-AU"/>
        </w:rPr>
      </w:pPr>
      <w:r>
        <w:rPr>
          <w:lang w:val="en-AU" w:eastAsia="en-AU"/>
        </w:rPr>
        <w:t>Serialization</w:t>
      </w:r>
    </w:p>
    <w:p w14:paraId="35A41A0D" w14:textId="37E61CA8" w:rsidR="005824DC" w:rsidRDefault="005824DC" w:rsidP="005824DC">
      <w:pPr>
        <w:pStyle w:val="Body"/>
        <w:rPr>
          <w:lang w:val="en-AU" w:eastAsia="en-AU"/>
        </w:rPr>
      </w:pPr>
      <w:r>
        <w:rPr>
          <w:lang w:val="en-AU" w:eastAsia="en-AU"/>
        </w:rPr>
        <w:t>Serializing objects into stream and recovering them allow us to save the object’s data in DB, File or memory or to transfer it to a remote application (e.g. in web), including passing it through different domains and firewalls.</w:t>
      </w:r>
    </w:p>
    <w:p w14:paraId="11E61F64" w14:textId="68F7FD6A" w:rsidR="0054698E" w:rsidRDefault="0054698E" w:rsidP="0054698E">
      <w:pPr>
        <w:pStyle w:val="Body"/>
        <w:numPr>
          <w:ilvl w:val="0"/>
          <w:numId w:val="41"/>
        </w:numPr>
        <w:rPr>
          <w:lang w:val="en-AU" w:eastAsia="en-AU"/>
        </w:rPr>
      </w:pPr>
      <w:r>
        <w:rPr>
          <w:lang w:val="en-AU" w:eastAsia="en-AU"/>
        </w:rPr>
        <w:lastRenderedPageBreak/>
        <w:t>To mark that a class can be serializable, you have to add the SerializableAttribute to the class:</w:t>
      </w:r>
    </w:p>
    <w:p w14:paraId="0CC1B7DC" w14:textId="5556FB15" w:rsidR="0054698E" w:rsidRDefault="0054698E" w:rsidP="0054698E">
      <w:pPr>
        <w:pStyle w:val="Code"/>
        <w:rPr>
          <w:lang w:eastAsia="en-AU"/>
        </w:rPr>
      </w:pPr>
      <w:r>
        <w:rPr>
          <w:lang w:eastAsia="en-AU"/>
        </w:rPr>
        <w:t>…</w:t>
      </w:r>
    </w:p>
    <w:p w14:paraId="3262B6A7" w14:textId="77777777" w:rsidR="0054698E" w:rsidRPr="0054698E" w:rsidRDefault="0054698E" w:rsidP="0054698E">
      <w:pPr>
        <w:pStyle w:val="Code"/>
        <w:rPr>
          <w:lang w:eastAsia="en-AU"/>
        </w:rPr>
      </w:pPr>
      <w:r w:rsidRPr="0054698E">
        <w:rPr>
          <w:lang w:eastAsia="en-AU"/>
        </w:rPr>
        <w:t>[</w:t>
      </w:r>
      <w:r w:rsidRPr="0054698E">
        <w:rPr>
          <w:b/>
          <w:bCs/>
          <w:color w:val="0000CC"/>
          <w:lang w:eastAsia="en-AU"/>
        </w:rPr>
        <w:t>Serializable</w:t>
      </w:r>
      <w:r w:rsidRPr="0054698E">
        <w:rPr>
          <w:lang w:eastAsia="en-AU"/>
        </w:rPr>
        <w:t>()]</w:t>
      </w:r>
    </w:p>
    <w:p w14:paraId="1005F691" w14:textId="77777777" w:rsidR="0054698E" w:rsidRPr="0054698E" w:rsidRDefault="0054698E" w:rsidP="0054698E">
      <w:pPr>
        <w:pStyle w:val="Code"/>
        <w:rPr>
          <w:lang w:eastAsia="en-AU"/>
        </w:rPr>
      </w:pPr>
      <w:r w:rsidRPr="0054698E">
        <w:rPr>
          <w:lang w:eastAsia="en-AU"/>
        </w:rPr>
        <w:t>public class TestSimpleObject  {</w:t>
      </w:r>
    </w:p>
    <w:p w14:paraId="04EB2901" w14:textId="64B0FD06" w:rsidR="0054698E" w:rsidRDefault="0054698E" w:rsidP="0054698E">
      <w:pPr>
        <w:pStyle w:val="Code"/>
        <w:rPr>
          <w:lang w:eastAsia="en-AU"/>
        </w:rPr>
      </w:pPr>
      <w:r>
        <w:rPr>
          <w:lang w:eastAsia="en-AU"/>
        </w:rPr>
        <w:t>…</w:t>
      </w:r>
    </w:p>
    <w:p w14:paraId="74E7BC1F" w14:textId="193A3895" w:rsidR="0054698E" w:rsidRDefault="0054698E" w:rsidP="0054698E">
      <w:pPr>
        <w:pStyle w:val="Code"/>
        <w:rPr>
          <w:lang w:eastAsia="en-AU"/>
        </w:rPr>
      </w:pPr>
      <w:r>
        <w:rPr>
          <w:lang w:eastAsia="en-AU"/>
        </w:rPr>
        <w:t>}</w:t>
      </w:r>
    </w:p>
    <w:p w14:paraId="699970FC" w14:textId="01C1BCED" w:rsidR="0054698E" w:rsidRDefault="0054698E" w:rsidP="0054698E">
      <w:pPr>
        <w:pStyle w:val="Body"/>
        <w:numPr>
          <w:ilvl w:val="1"/>
          <w:numId w:val="41"/>
        </w:numPr>
        <w:rPr>
          <w:lang w:val="en-AU" w:eastAsia="en-AU"/>
        </w:rPr>
      </w:pPr>
      <w:r>
        <w:rPr>
          <w:lang w:val="en-AU" w:eastAsia="en-AU"/>
        </w:rPr>
        <w:t>This class cannot be inherited from</w:t>
      </w:r>
    </w:p>
    <w:p w14:paraId="00798FDE" w14:textId="7E7167C1" w:rsidR="0054698E" w:rsidRDefault="0054698E" w:rsidP="0054698E">
      <w:pPr>
        <w:pStyle w:val="Body"/>
        <w:numPr>
          <w:ilvl w:val="1"/>
          <w:numId w:val="41"/>
        </w:numPr>
        <w:rPr>
          <w:lang w:val="en-AU" w:eastAsia="en-AU"/>
        </w:rPr>
      </w:pPr>
      <w:r>
        <w:rPr>
          <w:lang w:val="en-AU" w:eastAsia="en-AU"/>
        </w:rPr>
        <w:t xml:space="preserve">All members of this class </w:t>
      </w:r>
      <w:r w:rsidR="008A6EE0">
        <w:rPr>
          <w:lang w:val="en-AU" w:eastAsia="en-AU"/>
        </w:rPr>
        <w:t>m</w:t>
      </w:r>
      <w:r>
        <w:rPr>
          <w:lang w:val="en-AU" w:eastAsia="en-AU"/>
        </w:rPr>
        <w:t>ust be serializable (either classes with the SerializableAttribute or base types)</w:t>
      </w:r>
    </w:p>
    <w:p w14:paraId="2A7C82E4" w14:textId="54E3EF62" w:rsidR="0054698E" w:rsidRPr="0054698E" w:rsidRDefault="0054698E" w:rsidP="0054698E">
      <w:pPr>
        <w:pStyle w:val="Body"/>
        <w:numPr>
          <w:ilvl w:val="1"/>
          <w:numId w:val="41"/>
        </w:numPr>
        <w:rPr>
          <w:lang w:val="en-AU" w:eastAsia="en-AU"/>
        </w:rPr>
      </w:pPr>
      <w:r>
        <w:rPr>
          <w:lang w:val="en-AU" w:eastAsia="en-AU"/>
        </w:rPr>
        <w:t>If you want to control how the class is being serialized, you may implement the ISerializable interface. In any case, you must also include the SerializableAttribute.</w:t>
      </w:r>
    </w:p>
    <w:p w14:paraId="0B7786A0" w14:textId="52E042EF" w:rsidR="002D410B" w:rsidRDefault="009A4690" w:rsidP="002D410B">
      <w:pPr>
        <w:pStyle w:val="Heading3"/>
        <w:rPr>
          <w:lang w:val="en-AU" w:eastAsia="en-AU"/>
        </w:rPr>
      </w:pPr>
      <w:r>
        <w:rPr>
          <w:lang w:val="en-AU" w:eastAsia="en-AU"/>
        </w:rPr>
        <w:t>JSON Serialization</w:t>
      </w:r>
    </w:p>
    <w:p w14:paraId="21B181B3" w14:textId="00749ADA" w:rsidR="002D410B" w:rsidRDefault="002A2C54" w:rsidP="009A4690">
      <w:pPr>
        <w:pStyle w:val="Body"/>
        <w:ind w:left="360"/>
        <w:rPr>
          <w:lang w:val="en-AU" w:eastAsia="en-AU"/>
        </w:rPr>
      </w:pPr>
      <w:hyperlink r:id="rId36" w:history="1">
        <w:r w:rsidR="002D410B" w:rsidRPr="001D7DB1">
          <w:rPr>
            <w:rStyle w:val="Hyperlink"/>
            <w:lang w:val="en-AU" w:eastAsia="en-AU"/>
          </w:rPr>
          <w:t>JSON Serialization</w:t>
        </w:r>
      </w:hyperlink>
    </w:p>
    <w:p w14:paraId="124C57D3" w14:textId="23D8B34C" w:rsidR="002D410B" w:rsidRDefault="002D410B" w:rsidP="008B0584">
      <w:pPr>
        <w:pStyle w:val="Body"/>
        <w:numPr>
          <w:ilvl w:val="0"/>
          <w:numId w:val="131"/>
        </w:numPr>
        <w:rPr>
          <w:lang w:eastAsia="en-AU"/>
        </w:rPr>
      </w:pPr>
      <w:r>
        <w:rPr>
          <w:lang w:eastAsia="en-AU"/>
        </w:rPr>
        <w:t>commonly used in web applications</w:t>
      </w:r>
    </w:p>
    <w:p w14:paraId="4B6327C0" w14:textId="537F9255" w:rsidR="002D410B" w:rsidRDefault="002D410B" w:rsidP="008B0584">
      <w:pPr>
        <w:pStyle w:val="Body"/>
        <w:numPr>
          <w:ilvl w:val="0"/>
          <w:numId w:val="131"/>
        </w:numPr>
        <w:rPr>
          <w:lang w:eastAsia="en-AU"/>
        </w:rPr>
      </w:pPr>
      <w:r>
        <w:rPr>
          <w:lang w:eastAsia="en-AU"/>
        </w:rPr>
        <w:t xml:space="preserve">Serialize the </w:t>
      </w:r>
      <w:r w:rsidRPr="002D410B">
        <w:rPr>
          <w:u w:val="single"/>
          <w:lang w:eastAsia="en-AU"/>
        </w:rPr>
        <w:t>public properties</w:t>
      </w:r>
      <w:r>
        <w:rPr>
          <w:lang w:eastAsia="en-AU"/>
        </w:rPr>
        <w:t xml:space="preserve"> of the object into a string, byte array or stream</w:t>
      </w:r>
    </w:p>
    <w:p w14:paraId="601D9BD9" w14:textId="3D0A2086" w:rsidR="002D410B" w:rsidRDefault="002D410B" w:rsidP="008B0584">
      <w:pPr>
        <w:pStyle w:val="Body"/>
        <w:numPr>
          <w:ilvl w:val="0"/>
          <w:numId w:val="131"/>
        </w:numPr>
        <w:rPr>
          <w:lang w:eastAsia="en-AU"/>
        </w:rPr>
      </w:pPr>
      <w:r>
        <w:rPr>
          <w:lang w:eastAsia="en-AU"/>
        </w:rPr>
        <w:t>The JSON output is minified by default (whitespace etc removed)</w:t>
      </w:r>
    </w:p>
    <w:p w14:paraId="488E9ACF" w14:textId="5383AE73" w:rsidR="005809F2" w:rsidRDefault="005809F2" w:rsidP="008B0584">
      <w:pPr>
        <w:pStyle w:val="Body"/>
        <w:numPr>
          <w:ilvl w:val="0"/>
          <w:numId w:val="131"/>
        </w:numPr>
        <w:rPr>
          <w:lang w:eastAsia="en-AU"/>
        </w:rPr>
      </w:pPr>
      <w:r>
        <w:rPr>
          <w:lang w:eastAsia="en-AU"/>
        </w:rPr>
        <w:t xml:space="preserve">To synchronously serialize an object (weatherForecast in this example): </w:t>
      </w:r>
    </w:p>
    <w:p w14:paraId="1965AAB9" w14:textId="77777777" w:rsidR="002D410B" w:rsidRPr="005809F2" w:rsidRDefault="002D410B" w:rsidP="009A4690">
      <w:pPr>
        <w:pStyle w:val="Code"/>
        <w:rPr>
          <w:lang w:eastAsia="en-AU"/>
        </w:rPr>
      </w:pPr>
      <w:r w:rsidRPr="005809F2">
        <w:rPr>
          <w:lang w:eastAsia="en-AU"/>
        </w:rPr>
        <w:t xml:space="preserve">string jsonString = </w:t>
      </w:r>
      <w:r w:rsidRPr="005809F2">
        <w:rPr>
          <w:b/>
          <w:bCs/>
          <w:color w:val="0000CC"/>
          <w:lang w:eastAsia="en-AU"/>
        </w:rPr>
        <w:t>JsonSerializer.Serialize</w:t>
      </w:r>
      <w:r w:rsidRPr="005809F2">
        <w:rPr>
          <w:lang w:eastAsia="en-AU"/>
        </w:rPr>
        <w:t>(weatherForecast);</w:t>
      </w:r>
    </w:p>
    <w:p w14:paraId="4715FE90" w14:textId="77777777" w:rsidR="005809F2" w:rsidRDefault="005809F2" w:rsidP="008B0584">
      <w:pPr>
        <w:pStyle w:val="Body"/>
        <w:numPr>
          <w:ilvl w:val="0"/>
          <w:numId w:val="131"/>
        </w:numPr>
      </w:pPr>
      <w:r>
        <w:t>Asynchrounouosly:</w:t>
      </w:r>
    </w:p>
    <w:p w14:paraId="3028F74B" w14:textId="229D3218" w:rsidR="005809F2" w:rsidRPr="009A4690" w:rsidRDefault="005809F2" w:rsidP="009A4690">
      <w:pPr>
        <w:pStyle w:val="Code"/>
      </w:pPr>
      <w:r w:rsidRPr="009A4690">
        <w:t>string fileName = "WeatherForecast.json";</w:t>
      </w:r>
    </w:p>
    <w:p w14:paraId="2EA3D845" w14:textId="21DD00CE" w:rsidR="005809F2" w:rsidRPr="009A4690" w:rsidRDefault="005809F2" w:rsidP="009A4690">
      <w:pPr>
        <w:pStyle w:val="Code"/>
      </w:pPr>
      <w:r w:rsidRPr="009A4690">
        <w:t>using FileStream createStream = File.Create(fileName);</w:t>
      </w:r>
    </w:p>
    <w:p w14:paraId="5EAC8CFE" w14:textId="3674AF3C" w:rsidR="005809F2" w:rsidRPr="009A4690" w:rsidRDefault="005809F2" w:rsidP="009A4690">
      <w:pPr>
        <w:pStyle w:val="Code"/>
      </w:pPr>
      <w:r w:rsidRPr="009A4690">
        <w:t>await JsonSerializer.SerializeAsync(createStream, weatherForecast);</w:t>
      </w:r>
    </w:p>
    <w:p w14:paraId="1CA9DE21" w14:textId="357366D1" w:rsidR="005809F2" w:rsidRPr="005809F2" w:rsidRDefault="005809F2" w:rsidP="009A4690">
      <w:pPr>
        <w:pStyle w:val="Code"/>
        <w:rPr>
          <w:lang w:eastAsia="en-AU"/>
        </w:rPr>
      </w:pPr>
      <w:r w:rsidRPr="009A4690">
        <w:t>await createStream.DisposeAsync();</w:t>
      </w:r>
    </w:p>
    <w:p w14:paraId="6082C852" w14:textId="45B62412" w:rsidR="001D7DB1" w:rsidRPr="001D7DB1" w:rsidRDefault="001D7DB1" w:rsidP="008B0584">
      <w:pPr>
        <w:pStyle w:val="Body"/>
        <w:numPr>
          <w:ilvl w:val="0"/>
          <w:numId w:val="131"/>
        </w:numPr>
        <w:rPr>
          <w:lang w:eastAsia="en-AU"/>
        </w:rPr>
      </w:pPr>
      <w:r>
        <w:t xml:space="preserve">To pretty-print the JSON output, set </w:t>
      </w:r>
      <w:hyperlink r:id="rId37" w:anchor="system-text-json-jsonserializeroptions-writeindented" w:history="1">
        <w:r>
          <w:rPr>
            <w:rStyle w:val="Hyperlink"/>
          </w:rPr>
          <w:t>JsonSerializerOptions.WriteIndented</w:t>
        </w:r>
      </w:hyperlink>
      <w:r>
        <w:t xml:space="preserve"> to </w:t>
      </w:r>
      <w:r>
        <w:rPr>
          <w:rStyle w:val="HTMLCode"/>
        </w:rPr>
        <w:t>true</w:t>
      </w:r>
      <w:r>
        <w:t>:</w:t>
      </w:r>
    </w:p>
    <w:p w14:paraId="186EA333" w14:textId="727CF78D" w:rsidR="001D7DB1" w:rsidRPr="001D7DB1" w:rsidRDefault="001D7DB1" w:rsidP="009A4690">
      <w:pPr>
        <w:pStyle w:val="Code"/>
        <w:rPr>
          <w:lang w:eastAsia="en-AU"/>
        </w:rPr>
      </w:pPr>
      <w:r w:rsidRPr="001D7DB1">
        <w:rPr>
          <w:lang w:eastAsia="en-AU"/>
        </w:rPr>
        <w:t xml:space="preserve">var options = new </w:t>
      </w:r>
      <w:r w:rsidRPr="009A4690">
        <w:rPr>
          <w:color w:val="0000CC"/>
          <w:lang w:eastAsia="en-AU"/>
        </w:rPr>
        <w:t xml:space="preserve">JsonSerializerOptions </w:t>
      </w:r>
      <w:r w:rsidRPr="001D7DB1">
        <w:rPr>
          <w:lang w:eastAsia="en-AU"/>
        </w:rPr>
        <w:t>{</w:t>
      </w:r>
      <w:r>
        <w:rPr>
          <w:lang w:eastAsia="en-AU"/>
        </w:rPr>
        <w:t xml:space="preserve"> </w:t>
      </w:r>
      <w:r w:rsidRPr="001D7DB1">
        <w:rPr>
          <w:lang w:eastAsia="en-AU"/>
        </w:rPr>
        <w:t>WriteIndented = true };</w:t>
      </w:r>
    </w:p>
    <w:p w14:paraId="6777A87A" w14:textId="21865179" w:rsidR="001D7DB1" w:rsidRDefault="001D7DB1" w:rsidP="009A4690">
      <w:pPr>
        <w:pStyle w:val="Code"/>
        <w:rPr>
          <w:lang w:eastAsia="en-AU"/>
        </w:rPr>
      </w:pPr>
      <w:r w:rsidRPr="001D7DB1">
        <w:rPr>
          <w:lang w:eastAsia="en-AU"/>
        </w:rPr>
        <w:t xml:space="preserve">string jsonString = </w:t>
      </w:r>
      <w:r w:rsidRPr="001D7DB1">
        <w:rPr>
          <w:lang w:eastAsia="en-AU"/>
        </w:rPr>
        <w:br/>
        <w:t xml:space="preserve">       JsonSerializer.Serialize(weatherForecast, options);</w:t>
      </w:r>
    </w:p>
    <w:p w14:paraId="38F054A4" w14:textId="6B05133E" w:rsidR="009A4690" w:rsidRPr="001D7DB1" w:rsidRDefault="009A4690" w:rsidP="008B0584">
      <w:pPr>
        <w:pStyle w:val="Body"/>
        <w:numPr>
          <w:ilvl w:val="0"/>
          <w:numId w:val="131"/>
        </w:numPr>
        <w:rPr>
          <w:lang w:eastAsia="en-AU" w:bidi="he-IL"/>
        </w:rPr>
      </w:pPr>
      <w:r>
        <w:rPr>
          <w:lang w:eastAsia="en-AU"/>
        </w:rPr>
        <w:t xml:space="preserve">You can use additional </w:t>
      </w:r>
      <w:hyperlink r:id="rId38" w:history="1">
        <w:r w:rsidRPr="00C8536B">
          <w:rPr>
            <w:rStyle w:val="Hyperlink"/>
            <w:lang w:eastAsia="en-AU"/>
          </w:rPr>
          <w:t>JsonSerialiaztionOptions</w:t>
        </w:r>
      </w:hyperlink>
      <w:r>
        <w:rPr>
          <w:lang w:val="en-AU" w:eastAsia="en-AU"/>
        </w:rPr>
        <w:t xml:space="preserve"> like </w:t>
      </w:r>
      <w:r w:rsidR="00C8536B">
        <w:rPr>
          <w:lang w:val="en-AU" w:eastAsia="en-AU"/>
        </w:rPr>
        <w:t>IncludeFields, MaxDepth, IgnoreNullValues etc.</w:t>
      </w:r>
    </w:p>
    <w:p w14:paraId="08620914" w14:textId="6C56FF08" w:rsidR="00F1488B" w:rsidRDefault="00F1488B" w:rsidP="008B0584">
      <w:pPr>
        <w:pStyle w:val="Body"/>
        <w:numPr>
          <w:ilvl w:val="0"/>
          <w:numId w:val="131"/>
        </w:numPr>
        <w:rPr>
          <w:lang w:eastAsia="en-AU"/>
        </w:rPr>
      </w:pPr>
      <w:r>
        <w:rPr>
          <w:lang w:eastAsia="en-AU"/>
        </w:rPr>
        <w:t>Serialize to UTF-8 is 5-10% faster then using the string-based method but can’t be used to print out the result:</w:t>
      </w:r>
    </w:p>
    <w:p w14:paraId="148BB56A" w14:textId="6A750327" w:rsidR="00F1488B" w:rsidRPr="00F1488B" w:rsidRDefault="00F1488B" w:rsidP="009A4690">
      <w:pPr>
        <w:pStyle w:val="Code"/>
        <w:rPr>
          <w:lang w:eastAsia="en-AU"/>
        </w:rPr>
      </w:pPr>
      <w:r w:rsidRPr="00F1488B">
        <w:rPr>
          <w:lang w:eastAsia="en-AU"/>
        </w:rPr>
        <w:t xml:space="preserve">byte[] jsonUtf8Bytes </w:t>
      </w:r>
      <w:r>
        <w:rPr>
          <w:lang w:eastAsia="en-AU"/>
        </w:rPr>
        <w:t>=</w:t>
      </w:r>
      <w:r>
        <w:rPr>
          <w:lang w:eastAsia="en-AU"/>
        </w:rPr>
        <w:br/>
        <w:t xml:space="preserve">       </w:t>
      </w:r>
      <w:r w:rsidRPr="00F1488B">
        <w:rPr>
          <w:lang w:eastAsia="en-AU"/>
        </w:rPr>
        <w:t>JsonSerializer.</w:t>
      </w:r>
      <w:r w:rsidRPr="009A4690">
        <w:rPr>
          <w:lang w:eastAsia="en-AU"/>
        </w:rPr>
        <w:t>SerializeToUtf8Bytes</w:t>
      </w:r>
      <w:r w:rsidRPr="00F1488B">
        <w:rPr>
          <w:lang w:eastAsia="en-AU"/>
        </w:rPr>
        <w:t>(weatherForecast);</w:t>
      </w:r>
    </w:p>
    <w:p w14:paraId="03D5A799" w14:textId="77777777" w:rsidR="0042573B" w:rsidRDefault="0042573B" w:rsidP="008B0584">
      <w:pPr>
        <w:pStyle w:val="Body"/>
        <w:numPr>
          <w:ilvl w:val="0"/>
          <w:numId w:val="131"/>
        </w:numPr>
        <w:rPr>
          <w:lang w:eastAsia="en-AU"/>
        </w:rPr>
      </w:pPr>
      <w:r>
        <w:rPr>
          <w:lang w:eastAsia="en-AU"/>
        </w:rPr>
        <w:t>Deserialization:</w:t>
      </w:r>
    </w:p>
    <w:p w14:paraId="031C6FF2" w14:textId="69F4FC6C" w:rsidR="0042573B" w:rsidRPr="0042573B" w:rsidRDefault="0042573B" w:rsidP="009A4690">
      <w:pPr>
        <w:pStyle w:val="Code"/>
        <w:rPr>
          <w:lang w:eastAsia="en-AU"/>
        </w:rPr>
      </w:pPr>
      <w:r w:rsidRPr="0042573B">
        <w:rPr>
          <w:lang w:eastAsia="en-AU"/>
        </w:rPr>
        <w:t xml:space="preserve">WeatherForecast? weatherForecast = </w:t>
      </w:r>
      <w:r>
        <w:rPr>
          <w:lang w:eastAsia="en-AU"/>
        </w:rPr>
        <w:br/>
      </w:r>
      <w:r w:rsidRPr="0042573B">
        <w:rPr>
          <w:lang w:eastAsia="en-AU"/>
        </w:rPr>
        <w:t xml:space="preserve">       </w:t>
      </w:r>
      <w:r w:rsidRPr="009A4690">
        <w:rPr>
          <w:lang w:eastAsia="en-AU"/>
        </w:rPr>
        <w:t>JsonSerializer.Deserialize&lt;WeatherForecast&gt;</w:t>
      </w:r>
      <w:r w:rsidRPr="0042573B">
        <w:rPr>
          <w:lang w:eastAsia="en-AU"/>
        </w:rPr>
        <w:t>(jsonString);</w:t>
      </w:r>
    </w:p>
    <w:p w14:paraId="139EEB70" w14:textId="77777777" w:rsidR="00FA52BE" w:rsidRDefault="00FA52BE" w:rsidP="008B0584">
      <w:pPr>
        <w:pStyle w:val="Body"/>
        <w:numPr>
          <w:ilvl w:val="0"/>
          <w:numId w:val="131"/>
        </w:numPr>
        <w:rPr>
          <w:lang w:eastAsia="en-AU"/>
        </w:rPr>
      </w:pPr>
      <w:r>
        <w:rPr>
          <w:lang w:eastAsia="en-AU"/>
        </w:rPr>
        <w:t>Async deserialization:</w:t>
      </w:r>
    </w:p>
    <w:p w14:paraId="6907CA33" w14:textId="77777777" w:rsidR="00FA52BE" w:rsidRPr="00FA52BE" w:rsidRDefault="00FA52BE" w:rsidP="009A4690">
      <w:pPr>
        <w:pStyle w:val="Code"/>
        <w:rPr>
          <w:lang w:eastAsia="en-AU"/>
        </w:rPr>
      </w:pPr>
      <w:r w:rsidRPr="00FA52BE">
        <w:rPr>
          <w:lang w:eastAsia="en-AU"/>
        </w:rPr>
        <w:t>using FileStream openStream = File.OpenRead(fileName);</w:t>
      </w:r>
    </w:p>
    <w:p w14:paraId="6AE4F305" w14:textId="10DFFE0E" w:rsidR="00FA52BE" w:rsidRPr="00FA52BE" w:rsidRDefault="00FA52BE" w:rsidP="009A4690">
      <w:pPr>
        <w:pStyle w:val="Code"/>
        <w:rPr>
          <w:lang w:eastAsia="en-AU"/>
        </w:rPr>
      </w:pPr>
      <w:r w:rsidRPr="00FA52BE">
        <w:rPr>
          <w:lang w:eastAsia="en-AU"/>
        </w:rPr>
        <w:t xml:space="preserve">WeatherForecast? weatherForecast = </w:t>
      </w:r>
    </w:p>
    <w:p w14:paraId="6C4C079E" w14:textId="0C6DACCD" w:rsidR="00FA52BE" w:rsidRPr="00FA52BE" w:rsidRDefault="00FA52BE" w:rsidP="009A4690">
      <w:pPr>
        <w:pStyle w:val="Code"/>
        <w:rPr>
          <w:lang w:eastAsia="en-AU"/>
        </w:rPr>
      </w:pPr>
      <w:r w:rsidRPr="009A4690">
        <w:rPr>
          <w:lang w:eastAsia="en-AU"/>
        </w:rPr>
        <w:t>await</w:t>
      </w:r>
      <w:r w:rsidRPr="00FA52BE">
        <w:rPr>
          <w:lang w:eastAsia="en-AU"/>
        </w:rPr>
        <w:t xml:space="preserve"> JsonSerializer.</w:t>
      </w:r>
      <w:r w:rsidRPr="009A4690">
        <w:rPr>
          <w:lang w:eastAsia="en-AU"/>
        </w:rPr>
        <w:t>DeserializeAsync&lt;WeatherForecast&gt;</w:t>
      </w:r>
      <w:r w:rsidRPr="00FA52BE">
        <w:rPr>
          <w:lang w:eastAsia="en-AU"/>
        </w:rPr>
        <w:t>(openStream);</w:t>
      </w:r>
    </w:p>
    <w:p w14:paraId="020883F3" w14:textId="77777777" w:rsidR="00C877FC" w:rsidRPr="00C877FC" w:rsidRDefault="001D7DB1" w:rsidP="008B0584">
      <w:pPr>
        <w:pStyle w:val="Body"/>
        <w:numPr>
          <w:ilvl w:val="0"/>
          <w:numId w:val="131"/>
        </w:numPr>
      </w:pPr>
      <w:r w:rsidRPr="001D7DB1">
        <w:rPr>
          <w:rFonts w:eastAsiaTheme="minorHAnsi"/>
        </w:rPr>
        <w:lastRenderedPageBreak/>
        <w:t xml:space="preserve">You can also </w:t>
      </w:r>
      <w:r>
        <w:rPr>
          <w:rFonts w:eastAsiaTheme="minorHAnsi"/>
        </w:rPr>
        <w:t xml:space="preserve">deserialize a JSON string into a </w:t>
      </w:r>
      <w:r w:rsidRPr="001D7DB1">
        <w:rPr>
          <w:rFonts w:eastAsiaTheme="minorHAnsi"/>
          <w:b/>
          <w:bCs/>
        </w:rPr>
        <w:t>JSON DOM</w:t>
      </w:r>
      <w:r>
        <w:rPr>
          <w:rFonts w:eastAsiaTheme="minorHAnsi"/>
        </w:rPr>
        <w:t xml:space="preserve">  and extract only what you need from it. </w:t>
      </w:r>
    </w:p>
    <w:p w14:paraId="2EC0B4BD" w14:textId="3F767514" w:rsidR="00C877FC" w:rsidRPr="00C877FC" w:rsidRDefault="00C877FC" w:rsidP="008B0584">
      <w:pPr>
        <w:pStyle w:val="Body"/>
        <w:numPr>
          <w:ilvl w:val="0"/>
          <w:numId w:val="131"/>
        </w:numPr>
      </w:pPr>
      <w:r>
        <w:rPr>
          <w:rFonts w:eastAsiaTheme="minorHAnsi"/>
          <w:lang w:val="en-AU"/>
        </w:rPr>
        <w:t xml:space="preserve">HttpClient and HttpContent used for http communication support an easy version of these operations using the web defaults for </w:t>
      </w:r>
      <w:hyperlink r:id="rId39" w:anchor="web-defaults-for-jsonserializeroptions" w:history="1">
        <w:r w:rsidRPr="00C877FC">
          <w:rPr>
            <w:rStyle w:val="Hyperlink"/>
            <w:rFonts w:eastAsiaTheme="minorHAnsi"/>
            <w:lang w:val="en-AU"/>
          </w:rPr>
          <w:t>JsonSerializerOptions</w:t>
        </w:r>
      </w:hyperlink>
      <w:r>
        <w:rPr>
          <w:rFonts w:eastAsiaTheme="minorHAnsi"/>
          <w:lang w:val="en-AU"/>
        </w:rPr>
        <w:t>. For example:</w:t>
      </w:r>
    </w:p>
    <w:p w14:paraId="36E25A51" w14:textId="77777777" w:rsidR="00C877FC" w:rsidRPr="00C877FC" w:rsidRDefault="00C877FC" w:rsidP="00C877FC">
      <w:pPr>
        <w:pStyle w:val="Code"/>
        <w:rPr>
          <w:lang w:eastAsia="en-AU"/>
        </w:rPr>
      </w:pPr>
      <w:r w:rsidRPr="00C877FC">
        <w:rPr>
          <w:lang w:eastAsia="en-AU"/>
        </w:rPr>
        <w:t>using HttpClient client = new()</w:t>
      </w:r>
    </w:p>
    <w:p w14:paraId="24AFA214" w14:textId="2558E7F7" w:rsidR="00C877FC" w:rsidRPr="00C877FC" w:rsidRDefault="00C877FC" w:rsidP="00C877FC">
      <w:pPr>
        <w:pStyle w:val="Code"/>
        <w:rPr>
          <w:lang w:eastAsia="en-AU"/>
        </w:rPr>
      </w:pPr>
      <w:r w:rsidRPr="00C877FC">
        <w:rPr>
          <w:lang w:eastAsia="en-AU"/>
        </w:rPr>
        <w:t>{</w:t>
      </w:r>
    </w:p>
    <w:p w14:paraId="00E9AC24" w14:textId="5EC7A547" w:rsidR="00C877FC" w:rsidRPr="00C877FC" w:rsidRDefault="00C877FC" w:rsidP="00140C82">
      <w:pPr>
        <w:pStyle w:val="Code"/>
        <w:ind w:firstLine="720"/>
        <w:rPr>
          <w:lang w:eastAsia="en-AU"/>
        </w:rPr>
      </w:pPr>
      <w:r w:rsidRPr="00C877FC">
        <w:rPr>
          <w:lang w:eastAsia="en-AU"/>
        </w:rPr>
        <w:t>BaseAddress = new Uri("https://jsonplaceholder.typicode.com")</w:t>
      </w:r>
    </w:p>
    <w:p w14:paraId="1F7D9083" w14:textId="3C758D19" w:rsidR="00C877FC" w:rsidRDefault="00C877FC" w:rsidP="00C877FC">
      <w:pPr>
        <w:pStyle w:val="Code"/>
        <w:rPr>
          <w:lang w:eastAsia="en-AU"/>
        </w:rPr>
      </w:pPr>
      <w:r w:rsidRPr="00C877FC">
        <w:rPr>
          <w:lang w:eastAsia="en-AU"/>
        </w:rPr>
        <w:t>};</w:t>
      </w:r>
    </w:p>
    <w:p w14:paraId="1F32BBC6" w14:textId="58F8B5C1" w:rsidR="00C877FC" w:rsidRPr="00140C82" w:rsidRDefault="00C877FC" w:rsidP="00C877FC">
      <w:pPr>
        <w:pStyle w:val="Code"/>
        <w:rPr>
          <w:color w:val="538135" w:themeColor="accent6" w:themeShade="BF"/>
          <w:lang w:eastAsia="en-AU"/>
        </w:rPr>
      </w:pPr>
      <w:r w:rsidRPr="00140C82">
        <w:rPr>
          <w:color w:val="538135" w:themeColor="accent6" w:themeShade="BF"/>
          <w:lang w:eastAsia="en-AU"/>
        </w:rPr>
        <w:t>// Get the user information.</w:t>
      </w:r>
    </w:p>
    <w:p w14:paraId="785A6392" w14:textId="58618899" w:rsidR="00C877FC" w:rsidRPr="00C877FC" w:rsidRDefault="00C877FC" w:rsidP="00C877FC">
      <w:pPr>
        <w:pStyle w:val="Code"/>
        <w:rPr>
          <w:lang w:eastAsia="en-AU"/>
        </w:rPr>
      </w:pPr>
      <w:r w:rsidRPr="00C877FC">
        <w:rPr>
          <w:lang w:eastAsia="en-AU"/>
        </w:rPr>
        <w:t xml:space="preserve">User? user = </w:t>
      </w:r>
      <w:r w:rsidRPr="00D94A41">
        <w:rPr>
          <w:color w:val="0000CC"/>
          <w:lang w:eastAsia="en-AU"/>
        </w:rPr>
        <w:t>await client.GetFromJsonAsync&lt;User&gt;</w:t>
      </w:r>
      <w:r w:rsidRPr="00C877FC">
        <w:rPr>
          <w:lang w:eastAsia="en-AU"/>
        </w:rPr>
        <w:t>("users/1");</w:t>
      </w:r>
    </w:p>
    <w:p w14:paraId="618F8AA6" w14:textId="77777777" w:rsidR="00C877FC" w:rsidRPr="00C877FC" w:rsidRDefault="00C877FC" w:rsidP="00C877FC">
      <w:pPr>
        <w:pStyle w:val="Code"/>
        <w:rPr>
          <w:lang w:val="x-none"/>
        </w:rPr>
      </w:pPr>
      <w:r>
        <w:t xml:space="preserve">… </w:t>
      </w:r>
    </w:p>
    <w:p w14:paraId="15EF1EF7" w14:textId="77777777" w:rsidR="00C877FC" w:rsidRPr="00140C82" w:rsidRDefault="00C877FC" w:rsidP="00C877FC">
      <w:pPr>
        <w:pStyle w:val="Code"/>
        <w:rPr>
          <w:color w:val="538135" w:themeColor="accent6" w:themeShade="BF"/>
          <w:lang w:eastAsia="en-AU"/>
        </w:rPr>
      </w:pPr>
      <w:r w:rsidRPr="00140C82">
        <w:rPr>
          <w:color w:val="538135" w:themeColor="accent6" w:themeShade="BF"/>
          <w:lang w:eastAsia="en-AU"/>
        </w:rPr>
        <w:t>// Post a new user.</w:t>
      </w:r>
    </w:p>
    <w:p w14:paraId="352E62D4" w14:textId="77777777" w:rsidR="00140C82" w:rsidRDefault="00C877FC" w:rsidP="00C877FC">
      <w:pPr>
        <w:pStyle w:val="Code"/>
        <w:rPr>
          <w:lang w:eastAsia="en-AU"/>
        </w:rPr>
      </w:pPr>
      <w:r w:rsidRPr="00C877FC">
        <w:rPr>
          <w:lang w:eastAsia="en-AU"/>
        </w:rPr>
        <w:t xml:space="preserve">HttpResponseMessage response = </w:t>
      </w:r>
    </w:p>
    <w:p w14:paraId="1183A3CE" w14:textId="2922C00C" w:rsidR="00C877FC" w:rsidRPr="00C877FC" w:rsidRDefault="00C877FC" w:rsidP="00140C82">
      <w:pPr>
        <w:pStyle w:val="Code"/>
        <w:ind w:firstLine="720"/>
        <w:rPr>
          <w:lang w:eastAsia="en-AU"/>
        </w:rPr>
      </w:pPr>
      <w:r w:rsidRPr="00D94A41">
        <w:rPr>
          <w:color w:val="0000CC"/>
          <w:lang w:eastAsia="en-AU"/>
        </w:rPr>
        <w:t>await client.PostAsJsonAsync</w:t>
      </w:r>
      <w:r w:rsidRPr="00C877FC">
        <w:rPr>
          <w:lang w:eastAsia="en-AU"/>
        </w:rPr>
        <w:t>("users", user);</w:t>
      </w:r>
    </w:p>
    <w:p w14:paraId="71CD7DBE" w14:textId="735DD1E3" w:rsidR="0075085C" w:rsidRDefault="0075085C" w:rsidP="0075085C">
      <w:pPr>
        <w:pStyle w:val="Heading3"/>
        <w:rPr>
          <w:lang w:val="en-AU"/>
        </w:rPr>
      </w:pPr>
      <w:r>
        <w:rPr>
          <w:lang w:val="en-AU"/>
        </w:rPr>
        <w:t>Binary and XML Serialization</w:t>
      </w:r>
    </w:p>
    <w:p w14:paraId="7149F902" w14:textId="0395FC0F" w:rsidR="0075085C" w:rsidRPr="0075085C" w:rsidRDefault="002A2C54" w:rsidP="0075085C">
      <w:pPr>
        <w:pStyle w:val="Body"/>
        <w:rPr>
          <w:lang w:val="en-AU"/>
        </w:rPr>
      </w:pPr>
      <w:hyperlink r:id="rId40" w:anchor="binary-and-xml-serialization" w:history="1">
        <w:r w:rsidR="0075085C" w:rsidRPr="008B7351">
          <w:rPr>
            <w:rStyle w:val="Hyperlink"/>
            <w:lang w:val="en-AU"/>
          </w:rPr>
          <w:t>https://docs.microsoft.com/en-us/dotnet/csharp/programming-guide/concepts/serialization/#binary-and-xml-serialization</w:t>
        </w:r>
      </w:hyperlink>
      <w:r w:rsidR="0075085C">
        <w:rPr>
          <w:lang w:val="en-AU"/>
        </w:rPr>
        <w:t xml:space="preserve"> </w:t>
      </w:r>
    </w:p>
    <w:p w14:paraId="58C05268" w14:textId="6C36FE91" w:rsidR="002D410B" w:rsidRPr="0075085C" w:rsidRDefault="0075085C" w:rsidP="0075085C">
      <w:pPr>
        <w:pStyle w:val="Body"/>
      </w:pPr>
      <w:r w:rsidRPr="0075085C">
        <w:rPr>
          <w:color w:val="FF0000"/>
          <w:lang w:val="en-AU"/>
        </w:rPr>
        <w:t>Warning</w:t>
      </w:r>
      <w:r w:rsidRPr="0075085C">
        <w:t xml:space="preserve">: </w:t>
      </w:r>
      <w:r>
        <w:t xml:space="preserve">Binary serialization can </w:t>
      </w:r>
      <w:r>
        <w:rPr>
          <w:lang w:val="en-AU"/>
        </w:rPr>
        <w:t>be dangerous. Check security guidelines before proceeding!</w:t>
      </w:r>
      <w:r w:rsidR="00F1488B" w:rsidRPr="0075085C">
        <w:br/>
      </w:r>
    </w:p>
    <w:p w14:paraId="5EE16359" w14:textId="48566D8E" w:rsidR="00F87EC0" w:rsidRDefault="00F87EC0" w:rsidP="007E2B05">
      <w:pPr>
        <w:pStyle w:val="Heading2"/>
        <w:rPr>
          <w:lang w:val="en-AU" w:eastAsia="en-AU"/>
        </w:rPr>
      </w:pPr>
      <w:r>
        <w:rPr>
          <w:lang w:val="en-AU" w:eastAsia="en-AU"/>
        </w:rPr>
        <w:t>Delegates</w:t>
      </w:r>
    </w:p>
    <w:p w14:paraId="07AD3D21" w14:textId="77777777" w:rsidR="00423514" w:rsidRDefault="00423514" w:rsidP="00423514">
      <w:pPr>
        <w:pStyle w:val="Body"/>
        <w:rPr>
          <w:lang w:val="en-AU"/>
        </w:rPr>
      </w:pPr>
      <w:r>
        <w:rPr>
          <w:lang w:val="en-AU"/>
        </w:rPr>
        <w:t xml:space="preserve">Delegate represent </w:t>
      </w:r>
      <w:r w:rsidR="00334F7D" w:rsidRPr="00334F7D">
        <w:rPr>
          <w:b/>
          <w:bCs/>
          <w:u w:val="single"/>
          <w:lang w:val="en-AU"/>
        </w:rPr>
        <w:t>a list</w:t>
      </w:r>
      <w:r w:rsidR="00334F7D" w:rsidRPr="00334F7D">
        <w:rPr>
          <w:b/>
          <w:bCs/>
          <w:lang w:val="en-AU"/>
        </w:rPr>
        <w:t xml:space="preserve"> of</w:t>
      </w:r>
      <w:r w:rsidR="00334F7D">
        <w:rPr>
          <w:lang w:val="en-AU"/>
        </w:rPr>
        <w:t xml:space="preserve"> </w:t>
      </w:r>
      <w:r w:rsidRPr="00033EC2">
        <w:rPr>
          <w:b/>
          <w:bCs/>
          <w:lang w:val="en-AU"/>
        </w:rPr>
        <w:t>reference to methods</w:t>
      </w:r>
      <w:r>
        <w:rPr>
          <w:lang w:val="en-AU"/>
        </w:rPr>
        <w:t xml:space="preserve"> with particular parameters list and return type (like C++ function pointers).</w:t>
      </w:r>
    </w:p>
    <w:p w14:paraId="1C0ECEC4" w14:textId="77777777" w:rsidR="00423514" w:rsidRDefault="00423514" w:rsidP="00423514">
      <w:pPr>
        <w:pStyle w:val="Body"/>
        <w:rPr>
          <w:lang w:val="en-AU"/>
        </w:rPr>
      </w:pPr>
      <w:r>
        <w:rPr>
          <w:lang w:val="en-AU"/>
        </w:rPr>
        <w:t>Delegates are used to pass methods as arguments to other methods. For example:</w:t>
      </w:r>
    </w:p>
    <w:p w14:paraId="7F1EFC62" w14:textId="77777777" w:rsidR="00423514" w:rsidRDefault="00423514" w:rsidP="00423514">
      <w:pPr>
        <w:pStyle w:val="Body"/>
        <w:numPr>
          <w:ilvl w:val="2"/>
          <w:numId w:val="20"/>
        </w:numPr>
        <w:rPr>
          <w:lang w:val="en-AU"/>
        </w:rPr>
      </w:pPr>
      <w:r>
        <w:rPr>
          <w:lang w:val="en-AU"/>
        </w:rPr>
        <w:t>passing a comparison method to a binary search method.</w:t>
      </w:r>
    </w:p>
    <w:p w14:paraId="62C52ADE" w14:textId="77777777" w:rsidR="00423514" w:rsidRDefault="00423514" w:rsidP="00423514">
      <w:pPr>
        <w:pStyle w:val="Body"/>
        <w:numPr>
          <w:ilvl w:val="2"/>
          <w:numId w:val="20"/>
        </w:numPr>
        <w:rPr>
          <w:lang w:val="en-AU"/>
        </w:rPr>
      </w:pPr>
      <w:r>
        <w:rPr>
          <w:lang w:val="en-AU"/>
        </w:rPr>
        <w:t>Event handlers</w:t>
      </w:r>
    </w:p>
    <w:p w14:paraId="410A7CD0" w14:textId="77777777" w:rsidR="00423514" w:rsidRDefault="00423514" w:rsidP="00423514">
      <w:pPr>
        <w:pStyle w:val="Body"/>
        <w:rPr>
          <w:lang w:val="en-AU"/>
        </w:rPr>
      </w:pPr>
      <w:r>
        <w:rPr>
          <w:lang w:val="en-AU"/>
        </w:rPr>
        <w:t>Example:</w:t>
      </w:r>
    </w:p>
    <w:p w14:paraId="4A62FC32" w14:textId="25D67089" w:rsidR="00423514" w:rsidRPr="00C5619E" w:rsidRDefault="005821FB" w:rsidP="00423514">
      <w:pPr>
        <w:pStyle w:val="Code"/>
        <w:ind w:left="2160"/>
        <w:rPr>
          <w:lang w:eastAsia="en-AU"/>
        </w:rPr>
      </w:pPr>
      <w:r>
        <w:rPr>
          <w:lang w:eastAsia="en-AU"/>
        </w:rPr>
        <w:t xml:space="preserve">public </w:t>
      </w:r>
      <w:r w:rsidR="00423514" w:rsidRPr="00C5619E">
        <w:rPr>
          <w:lang w:eastAsia="en-AU"/>
        </w:rPr>
        <w:t xml:space="preserve">delegate int </w:t>
      </w:r>
      <w:r w:rsidR="002E13B1">
        <w:rPr>
          <w:lang w:eastAsia="en-AU"/>
        </w:rPr>
        <w:t>D</w:t>
      </w:r>
      <w:r w:rsidR="00423514" w:rsidRPr="00C5619E">
        <w:rPr>
          <w:lang w:eastAsia="en-AU"/>
        </w:rPr>
        <w:t xml:space="preserve">el(int i);  </w:t>
      </w:r>
    </w:p>
    <w:p w14:paraId="5271F2B0" w14:textId="77777777" w:rsidR="00423514" w:rsidRPr="00C5619E" w:rsidRDefault="00423514" w:rsidP="00423514">
      <w:pPr>
        <w:pStyle w:val="Code"/>
        <w:ind w:left="2160"/>
        <w:rPr>
          <w:lang w:eastAsia="en-AU"/>
        </w:rPr>
      </w:pPr>
      <w:r w:rsidRPr="00C5619E">
        <w:rPr>
          <w:lang w:eastAsia="en-AU"/>
        </w:rPr>
        <w:t xml:space="preserve">static void Main(string[] args)  </w:t>
      </w:r>
    </w:p>
    <w:p w14:paraId="787832AF" w14:textId="77777777" w:rsidR="00423514" w:rsidRPr="00C5619E" w:rsidRDefault="00423514" w:rsidP="00423514">
      <w:pPr>
        <w:pStyle w:val="Code"/>
        <w:ind w:left="2160"/>
        <w:rPr>
          <w:lang w:eastAsia="en-AU"/>
        </w:rPr>
      </w:pPr>
      <w:r w:rsidRPr="00C5619E">
        <w:rPr>
          <w:lang w:eastAsia="en-AU"/>
        </w:rPr>
        <w:t xml:space="preserve">{  </w:t>
      </w:r>
    </w:p>
    <w:p w14:paraId="363D613B" w14:textId="3F2A724B" w:rsidR="00423514" w:rsidRPr="00C5619E" w:rsidRDefault="00423514" w:rsidP="00423514">
      <w:pPr>
        <w:pStyle w:val="Code"/>
        <w:ind w:left="2160"/>
        <w:rPr>
          <w:lang w:eastAsia="en-AU"/>
        </w:rPr>
      </w:pPr>
      <w:r w:rsidRPr="00C5619E">
        <w:rPr>
          <w:lang w:eastAsia="en-AU"/>
        </w:rPr>
        <w:t xml:space="preserve">    </w:t>
      </w:r>
      <w:r w:rsidR="002E13B1">
        <w:rPr>
          <w:lang w:eastAsia="en-AU"/>
        </w:rPr>
        <w:t>D</w:t>
      </w:r>
      <w:r w:rsidRPr="00C5619E">
        <w:rPr>
          <w:lang w:eastAsia="en-AU"/>
        </w:rPr>
        <w:t xml:space="preserve">el myDelegate = x =&gt; x * x;  </w:t>
      </w:r>
    </w:p>
    <w:p w14:paraId="6BC7DF6F" w14:textId="77777777" w:rsidR="00423514" w:rsidRPr="00C5619E" w:rsidRDefault="00423514" w:rsidP="00423514">
      <w:pPr>
        <w:pStyle w:val="Code"/>
        <w:ind w:left="2160"/>
        <w:rPr>
          <w:lang w:eastAsia="en-AU"/>
        </w:rPr>
      </w:pPr>
      <w:r w:rsidRPr="00C5619E">
        <w:rPr>
          <w:lang w:eastAsia="en-AU"/>
        </w:rPr>
        <w:t xml:space="preserve">    int j = myDelegate(5); //j = 25  </w:t>
      </w:r>
    </w:p>
    <w:p w14:paraId="6DD39EB5" w14:textId="77777777" w:rsidR="00423514" w:rsidRDefault="00423514" w:rsidP="00423514">
      <w:pPr>
        <w:pStyle w:val="Code"/>
        <w:ind w:left="2160"/>
        <w:rPr>
          <w:lang w:eastAsia="en-AU"/>
        </w:rPr>
      </w:pPr>
      <w:r w:rsidRPr="00C5619E">
        <w:rPr>
          <w:lang w:eastAsia="en-AU"/>
        </w:rPr>
        <w:t>}</w:t>
      </w:r>
    </w:p>
    <w:p w14:paraId="6A7C697B" w14:textId="77777777" w:rsidR="00423514" w:rsidRDefault="00423514" w:rsidP="00423514">
      <w:pPr>
        <w:pStyle w:val="Body"/>
        <w:numPr>
          <w:ilvl w:val="1"/>
          <w:numId w:val="20"/>
        </w:numPr>
        <w:rPr>
          <w:lang w:val="en-AU" w:eastAsia="en-AU"/>
        </w:rPr>
      </w:pPr>
      <w:r>
        <w:rPr>
          <w:lang w:val="en-AU" w:eastAsia="en-AU"/>
        </w:rPr>
        <w:t xml:space="preserve">Delegates can contain </w:t>
      </w:r>
      <w:r w:rsidRPr="006D646E">
        <w:rPr>
          <w:b/>
          <w:bCs/>
          <w:u w:val="single"/>
          <w:lang w:val="en-AU" w:eastAsia="en-AU"/>
        </w:rPr>
        <w:t>a list</w:t>
      </w:r>
      <w:r>
        <w:rPr>
          <w:lang w:val="en-AU" w:eastAsia="en-AU"/>
        </w:rPr>
        <w:t xml:space="preserve"> of pointers to functions and when it’s called, it </w:t>
      </w:r>
      <w:r w:rsidRPr="009E4009">
        <w:rPr>
          <w:b/>
          <w:bCs/>
          <w:lang w:val="en-AU" w:eastAsia="en-AU"/>
        </w:rPr>
        <w:t>will execute all the functions it’s pointing to one after the other</w:t>
      </w:r>
      <w:r>
        <w:rPr>
          <w:lang w:val="en-AU" w:eastAsia="en-AU"/>
        </w:rPr>
        <w:t>. For example:</w:t>
      </w:r>
    </w:p>
    <w:p w14:paraId="41E78AE5" w14:textId="77777777" w:rsidR="00423514" w:rsidRDefault="00423514" w:rsidP="00932A48">
      <w:pPr>
        <w:pStyle w:val="Code"/>
        <w:ind w:left="2160"/>
        <w:rPr>
          <w:lang w:eastAsia="en-AU"/>
        </w:rPr>
      </w:pPr>
      <w:r>
        <w:rPr>
          <w:lang w:eastAsia="en-AU"/>
        </w:rPr>
        <w:t>myDelegate +</w:t>
      </w:r>
      <w:r w:rsidR="00932A48">
        <w:rPr>
          <w:lang w:eastAsia="en-AU"/>
        </w:rPr>
        <w:t>=</w:t>
      </w:r>
      <w:r>
        <w:rPr>
          <w:lang w:eastAsia="en-AU"/>
        </w:rPr>
        <w:t xml:space="preserve"> function2</w:t>
      </w:r>
      <w:r w:rsidR="00932A48">
        <w:rPr>
          <w:lang w:eastAsia="en-AU"/>
        </w:rPr>
        <w:t>;</w:t>
      </w:r>
      <w:r w:rsidR="00932A48">
        <w:rPr>
          <w:lang w:eastAsia="en-AU"/>
        </w:rPr>
        <w:br/>
        <w:t>myDelegate</w:t>
      </w:r>
      <w:r>
        <w:rPr>
          <w:lang w:eastAsia="en-AU"/>
        </w:rPr>
        <w:t xml:space="preserve"> +</w:t>
      </w:r>
      <w:r w:rsidR="00932A48">
        <w:rPr>
          <w:lang w:eastAsia="en-AU"/>
        </w:rPr>
        <w:t>=</w:t>
      </w:r>
      <w:r>
        <w:rPr>
          <w:lang w:eastAsia="en-AU"/>
        </w:rPr>
        <w:t xml:space="preserve"> function 3;</w:t>
      </w:r>
      <w:r>
        <w:rPr>
          <w:lang w:eastAsia="en-AU"/>
        </w:rPr>
        <w:br/>
        <w:t xml:space="preserve">myDelegate(5) – will execute x*x like in the previous example and then function 2 and then function 3. </w:t>
      </w:r>
    </w:p>
    <w:p w14:paraId="6AC84CA7" w14:textId="77777777" w:rsidR="00932A48" w:rsidRDefault="00932A48" w:rsidP="00932A48">
      <w:pPr>
        <w:pStyle w:val="Body"/>
        <w:ind w:left="1440"/>
        <w:rPr>
          <w:lang w:val="en-AU" w:eastAsia="en-AU"/>
        </w:rPr>
      </w:pPr>
      <w:r w:rsidRPr="00C30B64">
        <w:rPr>
          <w:b/>
          <w:bCs/>
          <w:lang w:val="en-AU" w:eastAsia="en-AU"/>
        </w:rPr>
        <w:t>Note:</w:t>
      </w:r>
      <w:r>
        <w:rPr>
          <w:lang w:val="en-AU" w:eastAsia="en-AU"/>
        </w:rPr>
        <w:t xml:space="preserve"> all delegates will be executed with the initial value (e.g. 5). The next function will not be executed with the result of the previous function!</w:t>
      </w:r>
    </w:p>
    <w:p w14:paraId="21319E3A" w14:textId="77777777" w:rsidR="00423514" w:rsidRPr="00423514" w:rsidRDefault="00FC43BC" w:rsidP="00FC43BC">
      <w:pPr>
        <w:pStyle w:val="Heading4"/>
        <w:rPr>
          <w:lang w:val="en-AU" w:eastAsia="en-AU"/>
        </w:rPr>
      </w:pPr>
      <w:r>
        <w:rPr>
          <w:lang w:val="en-AU" w:eastAsia="en-AU"/>
        </w:rPr>
        <w:lastRenderedPageBreak/>
        <w:t>Usage</w:t>
      </w:r>
    </w:p>
    <w:p w14:paraId="078FDEC8" w14:textId="77777777" w:rsidR="00B879F5" w:rsidRPr="00B879F5" w:rsidRDefault="00B879F5" w:rsidP="00B879F5">
      <w:pPr>
        <w:pStyle w:val="Body"/>
        <w:rPr>
          <w:lang w:val="en-AU" w:eastAsia="en-AU"/>
        </w:rPr>
      </w:pPr>
      <w:r>
        <w:rPr>
          <w:lang w:val="en-AU" w:eastAsia="en-AU"/>
        </w:rPr>
        <w:t>Allo</w:t>
      </w:r>
      <w:r w:rsidR="008458CF">
        <w:rPr>
          <w:lang w:val="en-AU" w:eastAsia="en-AU"/>
        </w:rPr>
        <w:t>w</w:t>
      </w:r>
      <w:r>
        <w:rPr>
          <w:lang w:val="en-AU" w:eastAsia="en-AU"/>
        </w:rPr>
        <w:t xml:space="preserve">s </w:t>
      </w:r>
      <w:r w:rsidRPr="00E674C5">
        <w:rPr>
          <w:b/>
          <w:bCs/>
          <w:lang w:val="en-AU" w:eastAsia="en-AU"/>
        </w:rPr>
        <w:t>decoupling the class that declare the delegate from the class that uses the delegate.</w:t>
      </w:r>
      <w:r w:rsidR="002D7F88">
        <w:rPr>
          <w:b/>
          <w:bCs/>
          <w:lang w:val="en-AU" w:eastAsia="en-AU"/>
        </w:rPr>
        <w:t xml:space="preserve"> Allows subscription-type functionality.</w:t>
      </w:r>
    </w:p>
    <w:p w14:paraId="35624B9D" w14:textId="77777777" w:rsidR="00B879F5" w:rsidRPr="00160ED6" w:rsidRDefault="00B879F5" w:rsidP="00B879F5">
      <w:pPr>
        <w:pStyle w:val="Body"/>
        <w:rPr>
          <w:u w:val="single"/>
          <w:lang w:val="en-AU" w:eastAsia="en-AU"/>
        </w:rPr>
      </w:pPr>
      <w:r w:rsidRPr="00160ED6">
        <w:rPr>
          <w:u w:val="single"/>
          <w:lang w:val="en-AU" w:eastAsia="en-AU"/>
        </w:rPr>
        <w:t>Declare:</w:t>
      </w:r>
    </w:p>
    <w:p w14:paraId="16FB9F47" w14:textId="77777777" w:rsidR="00B879F5" w:rsidRPr="00B879F5" w:rsidRDefault="00B879F5" w:rsidP="00B879F5">
      <w:pPr>
        <w:pStyle w:val="Code"/>
        <w:ind w:left="1531"/>
        <w:rPr>
          <w:lang w:eastAsia="en-AU"/>
        </w:rPr>
      </w:pPr>
      <w:r>
        <w:rPr>
          <w:lang w:eastAsia="en-AU"/>
        </w:rPr>
        <w:t>public delegate &lt;return type&gt; &lt;DelegateName&gt;(delegate parameters);</w:t>
      </w:r>
    </w:p>
    <w:p w14:paraId="4E1A2715" w14:textId="77777777" w:rsidR="00F87EC0" w:rsidRDefault="00B879F5" w:rsidP="00F87EC0">
      <w:pPr>
        <w:pStyle w:val="Body"/>
        <w:rPr>
          <w:lang w:val="en-AU" w:eastAsia="en-AU"/>
        </w:rPr>
      </w:pPr>
      <w:r>
        <w:rPr>
          <w:lang w:val="en-AU" w:eastAsia="en-AU"/>
        </w:rPr>
        <w:t>For example:</w:t>
      </w:r>
    </w:p>
    <w:p w14:paraId="5C5A249F" w14:textId="77777777" w:rsidR="00B879F5" w:rsidRDefault="00B879F5" w:rsidP="00B879F5">
      <w:pPr>
        <w:pStyle w:val="Code"/>
        <w:ind w:left="1531"/>
        <w:rPr>
          <w:lang w:eastAsia="en-AU"/>
        </w:rPr>
      </w:pPr>
      <w:r>
        <w:rPr>
          <w:lang w:eastAsia="en-AU"/>
        </w:rPr>
        <w:t>public delegate bool Compare(int num1, int num2);</w:t>
      </w:r>
    </w:p>
    <w:p w14:paraId="093BD95B" w14:textId="77777777" w:rsidR="00160ED6" w:rsidRDefault="00160ED6" w:rsidP="00160ED6">
      <w:pPr>
        <w:pStyle w:val="Body"/>
        <w:rPr>
          <w:u w:val="single"/>
          <w:lang w:val="en-AU" w:eastAsia="en-AU"/>
        </w:rPr>
      </w:pPr>
      <w:r w:rsidRPr="00160ED6">
        <w:rPr>
          <w:u w:val="single"/>
          <w:lang w:val="en-AU" w:eastAsia="en-AU"/>
        </w:rPr>
        <w:t>Define the implementation:</w:t>
      </w:r>
    </w:p>
    <w:p w14:paraId="580E399F" w14:textId="77777777" w:rsidR="00160ED6" w:rsidRDefault="00160ED6" w:rsidP="00160ED6">
      <w:pPr>
        <w:pStyle w:val="Code"/>
        <w:ind w:left="1531"/>
        <w:rPr>
          <w:lang w:eastAsia="en-AU"/>
        </w:rPr>
      </w:pPr>
      <w:r>
        <w:rPr>
          <w:lang w:eastAsia="en-AU"/>
        </w:rPr>
        <w:t>Public class SomeClass</w:t>
      </w:r>
      <w:r>
        <w:rPr>
          <w:lang w:eastAsia="en-AU"/>
        </w:rPr>
        <w:br/>
        <w:t>{</w:t>
      </w:r>
      <w:r>
        <w:rPr>
          <w:lang w:eastAsia="en-AU"/>
        </w:rPr>
        <w:br/>
      </w:r>
      <w:r>
        <w:rPr>
          <w:lang w:eastAsia="en-AU"/>
        </w:rPr>
        <w:tab/>
        <w:t>Public bool MyCompare(int num1, int num2){…}</w:t>
      </w:r>
      <w:r>
        <w:rPr>
          <w:lang w:eastAsia="en-AU"/>
        </w:rPr>
        <w:br/>
        <w:t>}</w:t>
      </w:r>
    </w:p>
    <w:p w14:paraId="34C56021" w14:textId="77777777" w:rsidR="00160ED6" w:rsidRDefault="00160ED6" w:rsidP="00160ED6">
      <w:pPr>
        <w:pStyle w:val="Body"/>
        <w:rPr>
          <w:u w:val="single"/>
          <w:lang w:val="en-AU" w:eastAsia="en-AU"/>
        </w:rPr>
      </w:pPr>
      <w:r w:rsidRPr="00B46012">
        <w:rPr>
          <w:u w:val="single"/>
          <w:lang w:val="en-AU" w:eastAsia="en-AU"/>
        </w:rPr>
        <w:t xml:space="preserve">Assign the delegate in the </w:t>
      </w:r>
      <w:r w:rsidR="00B46012" w:rsidRPr="00B46012">
        <w:rPr>
          <w:u w:val="single"/>
          <w:lang w:val="en-AU" w:eastAsia="en-AU"/>
        </w:rPr>
        <w:t>context code:</w:t>
      </w:r>
    </w:p>
    <w:p w14:paraId="1305A3E3" w14:textId="77777777" w:rsidR="00B46012" w:rsidRDefault="00B46012" w:rsidP="00B46012">
      <w:pPr>
        <w:pStyle w:val="Code"/>
        <w:ind w:left="1531"/>
        <w:rPr>
          <w:lang w:eastAsia="en-AU"/>
        </w:rPr>
      </w:pPr>
      <w:r>
        <w:rPr>
          <w:lang w:eastAsia="en-AU"/>
        </w:rPr>
        <w:t>…</w:t>
      </w:r>
      <w:r>
        <w:rPr>
          <w:lang w:eastAsia="en-AU"/>
        </w:rPr>
        <w:br/>
        <w:t>SomeClass myObject = new SomeClass();</w:t>
      </w:r>
      <w:r>
        <w:rPr>
          <w:lang w:eastAsia="en-AU"/>
        </w:rPr>
        <w:br/>
        <w:t>var myDelegate = new Compare(myObject.MyCompare);</w:t>
      </w:r>
    </w:p>
    <w:p w14:paraId="5A6D0365" w14:textId="77777777" w:rsidR="00B46012" w:rsidRPr="004B0C5A" w:rsidRDefault="00B46012" w:rsidP="00B46012">
      <w:pPr>
        <w:pStyle w:val="Body"/>
        <w:rPr>
          <w:u w:val="single"/>
          <w:lang w:val="en-AU" w:eastAsia="en-AU"/>
        </w:rPr>
      </w:pPr>
      <w:r w:rsidRPr="004B0C5A">
        <w:rPr>
          <w:u w:val="single"/>
          <w:lang w:val="en-AU" w:eastAsia="en-AU"/>
        </w:rPr>
        <w:t>Use delegate:</w:t>
      </w:r>
    </w:p>
    <w:p w14:paraId="232821EB" w14:textId="77777777" w:rsidR="00B46012" w:rsidRDefault="00B46012" w:rsidP="00B46012">
      <w:pPr>
        <w:pStyle w:val="Code"/>
        <w:ind w:left="1531"/>
        <w:rPr>
          <w:lang w:eastAsia="en-AU"/>
        </w:rPr>
      </w:pPr>
      <w:r>
        <w:rPr>
          <w:lang w:eastAsia="en-AU"/>
        </w:rPr>
        <w:t>myDelegate(5,7);</w:t>
      </w:r>
    </w:p>
    <w:p w14:paraId="55AA013F" w14:textId="692DD5A2" w:rsidR="00FC43BC" w:rsidRDefault="00FC43BC" w:rsidP="00FC43BC">
      <w:pPr>
        <w:pStyle w:val="Heading4"/>
        <w:rPr>
          <w:lang w:val="en-AU" w:eastAsia="en-AU"/>
        </w:rPr>
      </w:pPr>
      <w:r>
        <w:rPr>
          <w:lang w:val="en-AU" w:eastAsia="en-AU"/>
        </w:rPr>
        <w:t>Built-In Delegates</w:t>
      </w:r>
    </w:p>
    <w:p w14:paraId="75FEB5A9" w14:textId="77777777" w:rsidR="00FC43BC" w:rsidRPr="00FC43BC" w:rsidRDefault="00FC43BC" w:rsidP="00F40741">
      <w:pPr>
        <w:pStyle w:val="Body"/>
        <w:numPr>
          <w:ilvl w:val="0"/>
          <w:numId w:val="42"/>
        </w:numPr>
        <w:rPr>
          <w:b/>
          <w:bCs/>
          <w:lang w:eastAsia="en-AU"/>
        </w:rPr>
      </w:pPr>
      <w:r w:rsidRPr="00FC43BC">
        <w:rPr>
          <w:b/>
          <w:bCs/>
          <w:lang w:eastAsia="en-AU"/>
        </w:rPr>
        <w:t>Action/Action&lt;&gt;</w:t>
      </w:r>
    </w:p>
    <w:p w14:paraId="478C0430" w14:textId="303A0DD1" w:rsidR="00FC43BC" w:rsidRPr="00F01A23" w:rsidRDefault="00FC43BC" w:rsidP="00FC43BC">
      <w:pPr>
        <w:pStyle w:val="Body"/>
        <w:ind w:left="2160"/>
        <w:rPr>
          <w:rStyle w:val="CodeChar"/>
          <w:lang w:val="en-AU"/>
        </w:rPr>
      </w:pPr>
      <w:bookmarkStart w:id="0" w:name="_Hlk5342148"/>
      <w:r>
        <w:rPr>
          <w:lang w:val="en-AU" w:eastAsia="en-AU"/>
        </w:rPr>
        <w:t xml:space="preserve">Build in C# delegate that </w:t>
      </w:r>
      <w:r w:rsidRPr="00F0451C">
        <w:rPr>
          <w:b/>
          <w:bCs/>
          <w:lang w:val="en-AU" w:eastAsia="en-AU"/>
        </w:rPr>
        <w:t>perform an action and returns void</w:t>
      </w:r>
      <w:bookmarkEnd w:id="0"/>
      <w:r>
        <w:rPr>
          <w:lang w:val="en-AU" w:eastAsia="en-AU"/>
        </w:rPr>
        <w:t>. To use it we can write:</w:t>
      </w:r>
      <w:r>
        <w:rPr>
          <w:lang w:val="en-AU" w:eastAsia="en-AU"/>
        </w:rPr>
        <w:br/>
      </w:r>
      <w:r w:rsidRPr="00F01A23">
        <w:rPr>
          <w:rStyle w:val="CodeChar"/>
        </w:rPr>
        <w:t xml:space="preserve">Action&lt;int, double&gt; myActionDelegate = </w:t>
      </w:r>
      <w:r w:rsidR="00F01A23">
        <w:rPr>
          <w:rStyle w:val="CodeChar"/>
        </w:rPr>
        <w:br/>
      </w:r>
      <w:r w:rsidR="00F01A23">
        <w:rPr>
          <w:rStyle w:val="CodeChar"/>
          <w:lang w:val="en-AU"/>
        </w:rPr>
        <w:t xml:space="preserve">      </w:t>
      </w:r>
      <w:r w:rsidRPr="00F01A23">
        <w:rPr>
          <w:rStyle w:val="CodeChar"/>
        </w:rPr>
        <w:t>&lt;any function that takes an int and a double and returns void)</w:t>
      </w:r>
      <w:r w:rsidR="00F01A23">
        <w:rPr>
          <w:rStyle w:val="CodeChar"/>
        </w:rPr>
        <w:br/>
      </w:r>
      <w:r w:rsidR="00F01A23">
        <w:rPr>
          <w:rStyle w:val="CodeChar"/>
          <w:lang w:val="en-AU"/>
        </w:rPr>
        <w:t>myActionDelegate += &lt;add more functions to the delegate&gt;</w:t>
      </w:r>
    </w:p>
    <w:p w14:paraId="049DD308" w14:textId="77777777" w:rsidR="00F01A23" w:rsidRDefault="00F01A23" w:rsidP="00FC43BC">
      <w:pPr>
        <w:pStyle w:val="Body"/>
        <w:ind w:left="2160"/>
        <w:rPr>
          <w:lang w:val="en-AU" w:eastAsia="en-AU"/>
        </w:rPr>
      </w:pPr>
    </w:p>
    <w:p w14:paraId="61897F93" w14:textId="77777777" w:rsidR="00FC43BC" w:rsidRPr="00FC43BC" w:rsidRDefault="00FC43BC" w:rsidP="00F40741">
      <w:pPr>
        <w:pStyle w:val="Body"/>
        <w:numPr>
          <w:ilvl w:val="0"/>
          <w:numId w:val="42"/>
        </w:numPr>
        <w:rPr>
          <w:b/>
          <w:bCs/>
          <w:lang w:eastAsia="en-AU"/>
        </w:rPr>
      </w:pPr>
      <w:r w:rsidRPr="00FC43BC">
        <w:rPr>
          <w:b/>
          <w:bCs/>
          <w:lang w:eastAsia="en-AU"/>
        </w:rPr>
        <w:t>Func/Func&lt;&gt;</w:t>
      </w:r>
    </w:p>
    <w:p w14:paraId="72F017F2" w14:textId="438DA337" w:rsidR="00FC43BC" w:rsidRDefault="00FC43BC" w:rsidP="00FC43BC">
      <w:pPr>
        <w:pStyle w:val="Body"/>
        <w:ind w:left="2160"/>
        <w:rPr>
          <w:lang w:val="en-AU" w:eastAsia="en-AU"/>
        </w:rPr>
      </w:pPr>
      <w:bookmarkStart w:id="1" w:name="_Hlk5342184"/>
      <w:r>
        <w:rPr>
          <w:lang w:val="en-AU" w:eastAsia="en-AU"/>
        </w:rPr>
        <w:t xml:space="preserve">Build in C# delegate that calls </w:t>
      </w:r>
      <w:r w:rsidRPr="00F0451C">
        <w:rPr>
          <w:b/>
          <w:bCs/>
          <w:lang w:val="en-AU" w:eastAsia="en-AU"/>
        </w:rPr>
        <w:t>a function that returns a value</w:t>
      </w:r>
      <w:r>
        <w:rPr>
          <w:lang w:val="en-AU" w:eastAsia="en-AU"/>
        </w:rPr>
        <w:t xml:space="preserve">. </w:t>
      </w:r>
      <w:bookmarkEnd w:id="1"/>
      <w:r>
        <w:rPr>
          <w:lang w:val="en-AU" w:eastAsia="en-AU"/>
        </w:rPr>
        <w:t>To use it we can write:</w:t>
      </w:r>
      <w:r>
        <w:rPr>
          <w:lang w:val="en-AU" w:eastAsia="en-AU"/>
        </w:rPr>
        <w:br/>
        <w:t xml:space="preserve">Func&lt;int, double&gt; myActionDelegate = &lt;any function that takes an int and returns a double) </w:t>
      </w:r>
    </w:p>
    <w:p w14:paraId="405610F9" w14:textId="77777777" w:rsidR="000647EC" w:rsidRDefault="000647EC" w:rsidP="000647EC">
      <w:pPr>
        <w:pStyle w:val="Body"/>
        <w:numPr>
          <w:ilvl w:val="0"/>
          <w:numId w:val="42"/>
        </w:numPr>
        <w:rPr>
          <w:lang w:eastAsia="en-AU"/>
        </w:rPr>
      </w:pPr>
      <w:r>
        <w:rPr>
          <w:lang w:eastAsia="en-AU"/>
        </w:rPr>
        <w:t>You can use them (and other delegates) to pass a methods into functions. For example:</w:t>
      </w:r>
    </w:p>
    <w:p w14:paraId="637804D6" w14:textId="30441E95" w:rsidR="000647EC" w:rsidRPr="000647EC" w:rsidRDefault="000647EC" w:rsidP="000647EC">
      <w:pPr>
        <w:pStyle w:val="Code"/>
        <w:ind w:left="2160"/>
        <w:rPr>
          <w:lang w:eastAsia="en-AU"/>
        </w:rPr>
      </w:pPr>
      <w:r>
        <w:rPr>
          <w:lang w:eastAsia="en-AU"/>
        </w:rPr>
        <w:br/>
      </w:r>
      <w:r w:rsidRPr="000647EC">
        <w:rPr>
          <w:lang w:eastAsia="en-AU"/>
        </w:rPr>
        <w:t>public void RegisterCalculation(Action&lt;int, int&gt; func)</w:t>
      </w:r>
    </w:p>
    <w:p w14:paraId="0E5E6BA6" w14:textId="77777777" w:rsidR="000647EC" w:rsidRPr="000647EC" w:rsidRDefault="000647EC" w:rsidP="000647EC">
      <w:pPr>
        <w:pStyle w:val="Code"/>
        <w:ind w:left="2160"/>
        <w:rPr>
          <w:lang w:eastAsia="en-AU"/>
        </w:rPr>
      </w:pPr>
      <w:r w:rsidRPr="000647EC">
        <w:rPr>
          <w:lang w:eastAsia="en-AU"/>
        </w:rPr>
        <w:t xml:space="preserve">        {</w:t>
      </w:r>
    </w:p>
    <w:p w14:paraId="575473FA" w14:textId="77777777" w:rsidR="000647EC" w:rsidRPr="000647EC" w:rsidRDefault="000647EC" w:rsidP="000647EC">
      <w:pPr>
        <w:pStyle w:val="Code"/>
        <w:ind w:left="2160"/>
        <w:rPr>
          <w:lang w:eastAsia="en-AU"/>
        </w:rPr>
      </w:pPr>
      <w:r w:rsidRPr="000647EC">
        <w:rPr>
          <w:lang w:eastAsia="en-AU"/>
        </w:rPr>
        <w:t xml:space="preserve">            binaryCalculator += func;</w:t>
      </w:r>
    </w:p>
    <w:p w14:paraId="5DF23242" w14:textId="77777777" w:rsidR="000647EC" w:rsidRPr="000647EC" w:rsidRDefault="000647EC" w:rsidP="000647EC">
      <w:pPr>
        <w:pStyle w:val="Code"/>
        <w:ind w:left="2160"/>
        <w:rPr>
          <w:lang w:eastAsia="en-AU"/>
        </w:rPr>
      </w:pPr>
      <w:r w:rsidRPr="000647EC">
        <w:rPr>
          <w:lang w:eastAsia="en-AU"/>
        </w:rPr>
        <w:t xml:space="preserve">        }</w:t>
      </w:r>
    </w:p>
    <w:p w14:paraId="2F7EF228" w14:textId="77777777" w:rsidR="000647EC" w:rsidRPr="000647EC" w:rsidRDefault="000647EC" w:rsidP="000647EC">
      <w:pPr>
        <w:pStyle w:val="Code"/>
        <w:ind w:left="2160"/>
        <w:rPr>
          <w:lang w:eastAsia="en-AU"/>
        </w:rPr>
      </w:pPr>
    </w:p>
    <w:p w14:paraId="341CBCC0" w14:textId="77777777" w:rsidR="000647EC" w:rsidRPr="000647EC" w:rsidRDefault="000647EC" w:rsidP="000647EC">
      <w:pPr>
        <w:pStyle w:val="Code"/>
        <w:ind w:left="2160"/>
        <w:rPr>
          <w:lang w:eastAsia="en-AU"/>
        </w:rPr>
      </w:pPr>
      <w:r w:rsidRPr="000647EC">
        <w:rPr>
          <w:lang w:eastAsia="en-AU"/>
        </w:rPr>
        <w:lastRenderedPageBreak/>
        <w:t xml:space="preserve">        public void GetCalculatorForImmediateExecution(int x, int y, Action&lt;int, int&gt; func)</w:t>
      </w:r>
    </w:p>
    <w:p w14:paraId="4D81F1E2" w14:textId="77777777" w:rsidR="000647EC" w:rsidRPr="000647EC" w:rsidRDefault="000647EC" w:rsidP="000647EC">
      <w:pPr>
        <w:pStyle w:val="Code"/>
        <w:ind w:left="2160"/>
        <w:rPr>
          <w:lang w:eastAsia="en-AU"/>
        </w:rPr>
      </w:pPr>
      <w:r w:rsidRPr="000647EC">
        <w:rPr>
          <w:lang w:eastAsia="en-AU"/>
        </w:rPr>
        <w:t xml:space="preserve">        {</w:t>
      </w:r>
    </w:p>
    <w:p w14:paraId="0D2946AB" w14:textId="77777777" w:rsidR="000647EC" w:rsidRPr="000647EC" w:rsidRDefault="000647EC" w:rsidP="000647EC">
      <w:pPr>
        <w:pStyle w:val="Code"/>
        <w:ind w:left="2160"/>
        <w:rPr>
          <w:lang w:eastAsia="en-AU"/>
        </w:rPr>
      </w:pPr>
      <w:r w:rsidRPr="000647EC">
        <w:rPr>
          <w:lang w:eastAsia="en-AU"/>
        </w:rPr>
        <w:t xml:space="preserve">            func?.Invoke(x, y);</w:t>
      </w:r>
    </w:p>
    <w:p w14:paraId="4CFC5240" w14:textId="0388C041" w:rsidR="000647EC" w:rsidRPr="000647EC" w:rsidRDefault="000647EC" w:rsidP="000647EC">
      <w:pPr>
        <w:pStyle w:val="Code"/>
        <w:ind w:left="2160"/>
        <w:rPr>
          <w:lang w:eastAsia="en-AU"/>
        </w:rPr>
      </w:pPr>
      <w:r w:rsidRPr="000647EC">
        <w:rPr>
          <w:lang w:eastAsia="en-AU"/>
        </w:rPr>
        <w:t xml:space="preserve">        }</w:t>
      </w:r>
    </w:p>
    <w:p w14:paraId="61DA5938" w14:textId="13D4AB86" w:rsidR="000647EC" w:rsidRDefault="000647EC" w:rsidP="000647EC">
      <w:pPr>
        <w:pStyle w:val="Body"/>
        <w:numPr>
          <w:ilvl w:val="0"/>
          <w:numId w:val="42"/>
        </w:numPr>
        <w:rPr>
          <w:lang w:val="en-AU" w:eastAsia="en-AU"/>
        </w:rPr>
      </w:pPr>
      <w:r>
        <w:rPr>
          <w:lang w:val="en-AU" w:eastAsia="en-AU"/>
        </w:rPr>
        <w:t>You can initialise/add to delegates with an existing method:</w:t>
      </w:r>
    </w:p>
    <w:p w14:paraId="56D345D5" w14:textId="32ADEDCA" w:rsidR="000647EC" w:rsidRPr="000647EC" w:rsidRDefault="000647EC" w:rsidP="000647EC">
      <w:pPr>
        <w:pStyle w:val="Code"/>
        <w:ind w:left="2160"/>
        <w:rPr>
          <w:lang w:eastAsia="en-AU"/>
        </w:rPr>
      </w:pPr>
      <w:r>
        <w:rPr>
          <w:lang w:eastAsia="en-AU"/>
        </w:rPr>
        <w:t>public int MyRandomGenerator1(){…}</w:t>
      </w:r>
      <w:r>
        <w:rPr>
          <w:lang w:eastAsia="en-AU"/>
        </w:rPr>
        <w:br/>
      </w:r>
      <w:r w:rsidRPr="000647EC">
        <w:rPr>
          <w:lang w:eastAsia="en-AU"/>
        </w:rPr>
        <w:t>Func&lt;int&gt; getRandomNumber</w:t>
      </w:r>
      <w:r>
        <w:rPr>
          <w:lang w:eastAsia="en-AU"/>
        </w:rPr>
        <w:t xml:space="preserve"> = MyRandomGenerator1</w:t>
      </w:r>
      <w:r w:rsidRPr="000647EC">
        <w:rPr>
          <w:lang w:eastAsia="en-AU"/>
        </w:rPr>
        <w:t>;</w:t>
      </w:r>
    </w:p>
    <w:p w14:paraId="735A3399" w14:textId="6DA95974" w:rsidR="000647EC" w:rsidRDefault="000647EC" w:rsidP="000647EC">
      <w:pPr>
        <w:pStyle w:val="Body"/>
        <w:numPr>
          <w:ilvl w:val="0"/>
          <w:numId w:val="42"/>
        </w:numPr>
        <w:rPr>
          <w:lang w:val="en-AU" w:eastAsia="en-AU"/>
        </w:rPr>
      </w:pPr>
      <w:r>
        <w:rPr>
          <w:lang w:val="en-AU" w:eastAsia="en-AU"/>
        </w:rPr>
        <w:t>with a delegate anonymous function:</w:t>
      </w:r>
    </w:p>
    <w:p w14:paraId="667A5D1B" w14:textId="4E7F97C5" w:rsidR="000647EC" w:rsidRPr="000647EC" w:rsidRDefault="000647EC" w:rsidP="005D78BB">
      <w:pPr>
        <w:pStyle w:val="Code"/>
        <w:ind w:left="2160"/>
        <w:rPr>
          <w:lang w:eastAsia="en-AU"/>
        </w:rPr>
      </w:pPr>
      <w:r w:rsidRPr="000647EC">
        <w:rPr>
          <w:lang w:eastAsia="en-AU"/>
        </w:rPr>
        <w:t>getRandomNumber</w:t>
      </w:r>
      <w:r>
        <w:rPr>
          <w:lang w:eastAsia="en-AU"/>
        </w:rPr>
        <w:t xml:space="preserve"> </w:t>
      </w:r>
      <w:r w:rsidR="005D78BB">
        <w:rPr>
          <w:lang w:eastAsia="en-AU"/>
        </w:rPr>
        <w:t>+</w:t>
      </w:r>
      <w:r>
        <w:rPr>
          <w:lang w:eastAsia="en-AU"/>
        </w:rPr>
        <w:t xml:space="preserve">= </w:t>
      </w:r>
      <w:r w:rsidR="005D78BB">
        <w:rPr>
          <w:lang w:eastAsia="en-AU"/>
        </w:rPr>
        <w:t>delegate(int x){…};</w:t>
      </w:r>
    </w:p>
    <w:p w14:paraId="19568529" w14:textId="77777777" w:rsidR="005D78BB" w:rsidRDefault="005D78BB" w:rsidP="000647EC">
      <w:pPr>
        <w:pStyle w:val="Body"/>
        <w:numPr>
          <w:ilvl w:val="0"/>
          <w:numId w:val="42"/>
        </w:numPr>
        <w:rPr>
          <w:lang w:val="en-AU" w:eastAsia="en-AU"/>
        </w:rPr>
      </w:pPr>
      <w:r>
        <w:rPr>
          <w:lang w:val="en-AU" w:eastAsia="en-AU"/>
        </w:rPr>
        <w:t>with lmbda:</w:t>
      </w:r>
    </w:p>
    <w:p w14:paraId="273F3F1A" w14:textId="60B276A4" w:rsidR="005D78BB" w:rsidRPr="000647EC" w:rsidRDefault="005D78BB" w:rsidP="005D78BB">
      <w:pPr>
        <w:pStyle w:val="Code"/>
        <w:ind w:left="2160"/>
        <w:rPr>
          <w:lang w:eastAsia="en-AU"/>
        </w:rPr>
      </w:pPr>
      <w:r w:rsidRPr="000647EC">
        <w:rPr>
          <w:lang w:eastAsia="en-AU"/>
        </w:rPr>
        <w:t>getRandomNumber</w:t>
      </w:r>
      <w:r>
        <w:rPr>
          <w:lang w:eastAsia="en-AU"/>
        </w:rPr>
        <w:t xml:space="preserve"> += (int x) =&gt; {…}</w:t>
      </w:r>
      <w:r w:rsidRPr="000647EC">
        <w:rPr>
          <w:lang w:eastAsia="en-AU"/>
        </w:rPr>
        <w:t>;</w:t>
      </w:r>
    </w:p>
    <w:p w14:paraId="2BBB56C3" w14:textId="75CB750E" w:rsidR="000647EC" w:rsidRDefault="000647EC" w:rsidP="005D78BB">
      <w:pPr>
        <w:pStyle w:val="Body"/>
        <w:ind w:left="1891"/>
        <w:rPr>
          <w:lang w:val="en-AU" w:eastAsia="en-AU"/>
        </w:rPr>
      </w:pPr>
      <w:r>
        <w:rPr>
          <w:lang w:val="en-AU" w:eastAsia="en-AU"/>
        </w:rPr>
        <w:br/>
      </w:r>
    </w:p>
    <w:p w14:paraId="7FD38E2E" w14:textId="77777777" w:rsidR="00FC43BC" w:rsidRPr="00FC43BC" w:rsidRDefault="00FC43BC" w:rsidP="00FC43BC">
      <w:pPr>
        <w:rPr>
          <w:lang w:val="en-AU" w:eastAsia="en-AU"/>
        </w:rPr>
      </w:pPr>
    </w:p>
    <w:p w14:paraId="720270DF" w14:textId="77777777" w:rsidR="00FC43BC" w:rsidRDefault="00FC43BC" w:rsidP="00FC43BC">
      <w:pPr>
        <w:pStyle w:val="Heading4"/>
        <w:rPr>
          <w:lang w:val="en-AU" w:eastAsia="en-AU"/>
        </w:rPr>
      </w:pPr>
      <w:r>
        <w:rPr>
          <w:lang w:val="en-AU" w:eastAsia="en-AU"/>
        </w:rPr>
        <w:t>Delegates vs. Interfaces</w:t>
      </w:r>
    </w:p>
    <w:p w14:paraId="62B10615" w14:textId="77777777" w:rsidR="00FC43BC" w:rsidRDefault="00FC43BC" w:rsidP="00FC43BC">
      <w:pPr>
        <w:pStyle w:val="Body"/>
        <w:rPr>
          <w:lang w:val="en-AU" w:eastAsia="en-AU"/>
        </w:rPr>
      </w:pPr>
      <w:r>
        <w:rPr>
          <w:lang w:val="en-AU" w:eastAsia="en-AU"/>
        </w:rPr>
        <w:t>When to use delegates and when to use interfaces?</w:t>
      </w:r>
    </w:p>
    <w:p w14:paraId="3C434333" w14:textId="77777777" w:rsidR="00FC43BC" w:rsidRDefault="00FC43BC" w:rsidP="00FC43BC">
      <w:pPr>
        <w:pStyle w:val="Body"/>
        <w:numPr>
          <w:ilvl w:val="1"/>
          <w:numId w:val="20"/>
        </w:numPr>
        <w:rPr>
          <w:lang w:val="en-AU" w:eastAsia="en-AU"/>
        </w:rPr>
      </w:pPr>
      <w:r>
        <w:rPr>
          <w:lang w:val="en-AU" w:eastAsia="en-AU"/>
        </w:rPr>
        <w:t>Use delegates when:</w:t>
      </w:r>
    </w:p>
    <w:p w14:paraId="7B75C0C2" w14:textId="77777777" w:rsidR="00FC43BC" w:rsidRDefault="00FC43BC" w:rsidP="00FC43BC">
      <w:pPr>
        <w:pStyle w:val="Body"/>
        <w:numPr>
          <w:ilvl w:val="2"/>
          <w:numId w:val="20"/>
        </w:numPr>
        <w:rPr>
          <w:lang w:val="en-AU" w:eastAsia="en-AU"/>
        </w:rPr>
      </w:pPr>
      <w:r>
        <w:rPr>
          <w:lang w:val="en-AU" w:eastAsia="en-AU"/>
        </w:rPr>
        <w:t>You use an event-driven design pattern</w:t>
      </w:r>
    </w:p>
    <w:p w14:paraId="6F70CC62" w14:textId="77777777" w:rsidR="00FC43BC" w:rsidRDefault="00FC43BC" w:rsidP="00FC43BC">
      <w:pPr>
        <w:pStyle w:val="Body"/>
        <w:numPr>
          <w:ilvl w:val="2"/>
          <w:numId w:val="20"/>
        </w:numPr>
        <w:rPr>
          <w:lang w:val="en-AU" w:eastAsia="en-AU"/>
        </w:rPr>
      </w:pPr>
      <w:r>
        <w:rPr>
          <w:lang w:val="en-AU" w:eastAsia="en-AU"/>
        </w:rPr>
        <w:t>The caller doesn’t need to access other parts of the object implementing the function (e.g. data/methods)</w:t>
      </w:r>
    </w:p>
    <w:p w14:paraId="555DB9D2" w14:textId="77777777" w:rsidR="00373157" w:rsidRDefault="00373157" w:rsidP="007E2B05">
      <w:pPr>
        <w:pStyle w:val="Heading2"/>
        <w:rPr>
          <w:lang w:val="en-AU" w:eastAsia="en-AU"/>
        </w:rPr>
      </w:pPr>
      <w:r>
        <w:rPr>
          <w:lang w:val="en-AU" w:eastAsia="en-AU"/>
        </w:rPr>
        <w:t>Events</w:t>
      </w:r>
    </w:p>
    <w:p w14:paraId="07AE8EA0" w14:textId="77777777" w:rsidR="00810417" w:rsidRDefault="00810417" w:rsidP="007D3B01">
      <w:pPr>
        <w:pStyle w:val="Body"/>
        <w:numPr>
          <w:ilvl w:val="0"/>
          <w:numId w:val="32"/>
        </w:numPr>
        <w:rPr>
          <w:lang w:val="en-AU" w:eastAsia="en-AU"/>
        </w:rPr>
      </w:pPr>
      <w:r>
        <w:rPr>
          <w:lang w:val="en-AU" w:eastAsia="en-AU"/>
        </w:rPr>
        <w:t>Fired (or raised) when “something happens” (e.g. button click)</w:t>
      </w:r>
    </w:p>
    <w:p w14:paraId="4EA241BA" w14:textId="77777777" w:rsidR="00810417" w:rsidRDefault="00810417" w:rsidP="007D3B01">
      <w:pPr>
        <w:pStyle w:val="Body"/>
        <w:numPr>
          <w:ilvl w:val="0"/>
          <w:numId w:val="32"/>
        </w:numPr>
        <w:rPr>
          <w:lang w:val="en-AU" w:eastAsia="en-AU"/>
        </w:rPr>
      </w:pPr>
      <w:r>
        <w:rPr>
          <w:lang w:val="en-AU" w:eastAsia="en-AU"/>
        </w:rPr>
        <w:t>Implemented using delegates</w:t>
      </w:r>
    </w:p>
    <w:p w14:paraId="41C05FDA" w14:textId="77777777" w:rsidR="00810417" w:rsidRDefault="00810417" w:rsidP="007D3B01">
      <w:pPr>
        <w:pStyle w:val="Body"/>
        <w:numPr>
          <w:ilvl w:val="0"/>
          <w:numId w:val="32"/>
        </w:numPr>
        <w:rPr>
          <w:lang w:val="en-AU" w:eastAsia="en-AU"/>
        </w:rPr>
      </w:pPr>
      <w:r>
        <w:rPr>
          <w:lang w:val="en-AU" w:eastAsia="en-AU"/>
        </w:rPr>
        <w:t>By convention (in .Net) always:</w:t>
      </w:r>
    </w:p>
    <w:p w14:paraId="0C29FB86" w14:textId="77777777" w:rsidR="00810417" w:rsidRDefault="00810417" w:rsidP="007D3B01">
      <w:pPr>
        <w:pStyle w:val="Body"/>
        <w:numPr>
          <w:ilvl w:val="1"/>
          <w:numId w:val="32"/>
        </w:numPr>
        <w:rPr>
          <w:lang w:val="en-AU" w:eastAsia="en-AU"/>
        </w:rPr>
      </w:pPr>
      <w:r>
        <w:rPr>
          <w:lang w:val="en-AU" w:eastAsia="en-AU"/>
        </w:rPr>
        <w:t>Return void</w:t>
      </w:r>
    </w:p>
    <w:p w14:paraId="41A3088A" w14:textId="77777777" w:rsidR="00810417" w:rsidRDefault="00810417" w:rsidP="007D3B01">
      <w:pPr>
        <w:pStyle w:val="Body"/>
        <w:numPr>
          <w:ilvl w:val="1"/>
          <w:numId w:val="32"/>
        </w:numPr>
        <w:rPr>
          <w:lang w:val="en-AU" w:eastAsia="en-AU"/>
        </w:rPr>
      </w:pPr>
      <w:r>
        <w:rPr>
          <w:lang w:val="en-AU" w:eastAsia="en-AU"/>
        </w:rPr>
        <w:t>Have two parameters:</w:t>
      </w:r>
    </w:p>
    <w:p w14:paraId="268B6D34" w14:textId="77777777" w:rsidR="00810417" w:rsidRDefault="00810417" w:rsidP="007D3B01">
      <w:pPr>
        <w:pStyle w:val="Body"/>
        <w:numPr>
          <w:ilvl w:val="2"/>
          <w:numId w:val="32"/>
        </w:numPr>
        <w:rPr>
          <w:lang w:val="en-AU" w:eastAsia="en-AU"/>
        </w:rPr>
      </w:pPr>
      <w:r>
        <w:rPr>
          <w:lang w:val="en-AU" w:eastAsia="en-AU"/>
        </w:rPr>
        <w:t>An object (the sender)</w:t>
      </w:r>
    </w:p>
    <w:p w14:paraId="4DE919EA" w14:textId="77777777" w:rsidR="00373157" w:rsidRDefault="00810417" w:rsidP="007D3B01">
      <w:pPr>
        <w:pStyle w:val="Body"/>
        <w:numPr>
          <w:ilvl w:val="2"/>
          <w:numId w:val="32"/>
        </w:numPr>
        <w:rPr>
          <w:lang w:val="en-AU" w:eastAsia="en-AU"/>
        </w:rPr>
      </w:pPr>
      <w:r>
        <w:rPr>
          <w:lang w:val="en-AU" w:eastAsia="en-AU"/>
        </w:rPr>
        <w:t xml:space="preserve">EventArgs or derived class (helper data) </w:t>
      </w:r>
    </w:p>
    <w:p w14:paraId="0293FE6D" w14:textId="77777777" w:rsidR="00D2397A" w:rsidRPr="00A008AE" w:rsidRDefault="00801704" w:rsidP="0029394B">
      <w:pPr>
        <w:pStyle w:val="Heading4"/>
        <w:rPr>
          <w:lang w:val="en-AU" w:eastAsia="en-AU"/>
        </w:rPr>
      </w:pPr>
      <w:r w:rsidRPr="00A008AE">
        <w:rPr>
          <w:lang w:val="en-AU" w:eastAsia="en-AU"/>
        </w:rPr>
        <w:t>Declare</w:t>
      </w:r>
      <w:r w:rsidR="00332844">
        <w:rPr>
          <w:lang w:val="en-AU" w:eastAsia="en-AU"/>
        </w:rPr>
        <w:t xml:space="preserve"> – in the event publisher</w:t>
      </w:r>
      <w:r w:rsidRPr="00A008AE">
        <w:rPr>
          <w:lang w:val="en-AU" w:eastAsia="en-AU"/>
        </w:rPr>
        <w:t>:</w:t>
      </w:r>
    </w:p>
    <w:p w14:paraId="02945BF7" w14:textId="77777777" w:rsidR="003C0148" w:rsidRPr="003C0148" w:rsidRDefault="00332844" w:rsidP="003C0148">
      <w:pPr>
        <w:pStyle w:val="Code"/>
        <w:rPr>
          <w:color w:val="538135" w:themeColor="accent6" w:themeShade="BF"/>
        </w:rPr>
      </w:pPr>
      <w:r w:rsidRPr="00332844">
        <w:rPr>
          <w:color w:val="538135" w:themeColor="accent6" w:themeShade="BF"/>
        </w:rPr>
        <w:t>// 1 - Define the delegate for the event handlers</w:t>
      </w:r>
      <w:r w:rsidRPr="00332844">
        <w:rPr>
          <w:color w:val="538135" w:themeColor="accent6" w:themeShade="BF"/>
        </w:rPr>
        <w:br/>
        <w:t>//      convention: the delegate name should be &lt;Event&gt;EventHandler</w:t>
      </w:r>
      <w:r>
        <w:rPr>
          <w:color w:val="538135" w:themeColor="accent6" w:themeShade="BF"/>
        </w:rPr>
        <w:br/>
      </w:r>
      <w:r w:rsidR="00190282" w:rsidRPr="003C0148">
        <w:rPr>
          <w:color w:val="538135" w:themeColor="accent6" w:themeShade="BF"/>
        </w:rPr>
        <w:t xml:space="preserve">// </w:t>
      </w:r>
      <w:r w:rsidR="003C0148" w:rsidRPr="003C0148">
        <w:rPr>
          <w:color w:val="538135" w:themeColor="accent6" w:themeShade="BF"/>
        </w:rPr>
        <w:tab/>
        <w:t xml:space="preserve">  for example:</w:t>
      </w:r>
      <w:r w:rsidR="003C0148" w:rsidRPr="003C0148">
        <w:rPr>
          <w:color w:val="538135" w:themeColor="accent6" w:themeShade="BF"/>
        </w:rPr>
        <w:br/>
        <w:t xml:space="preserve">// </w:t>
      </w:r>
      <w:r w:rsidR="00801704" w:rsidRPr="003C0148">
        <w:rPr>
          <w:color w:val="538135" w:themeColor="accent6" w:themeShade="BF"/>
        </w:rPr>
        <w:t xml:space="preserve">public delegate void </w:t>
      </w:r>
      <w:r w:rsidRPr="003C0148">
        <w:rPr>
          <w:color w:val="538135" w:themeColor="accent6" w:themeShade="BF"/>
        </w:rPr>
        <w:t>TimeChanged</w:t>
      </w:r>
      <w:r w:rsidR="00801704" w:rsidRPr="003C0148">
        <w:rPr>
          <w:b/>
          <w:bCs/>
          <w:color w:val="538135" w:themeColor="accent6" w:themeShade="BF"/>
        </w:rPr>
        <w:t>EventHandler</w:t>
      </w:r>
      <w:r w:rsidR="00801704" w:rsidRPr="003C0148">
        <w:rPr>
          <w:color w:val="538135" w:themeColor="accent6" w:themeShade="BF"/>
        </w:rPr>
        <w:t>(object obj, EventArgs e);</w:t>
      </w:r>
      <w:r w:rsidR="003C0148" w:rsidRPr="003C0148">
        <w:rPr>
          <w:color w:val="538135" w:themeColor="accent6" w:themeShade="BF"/>
        </w:rPr>
        <w:br/>
        <w:t>// note; since .Net version 2, this is no longer needed and instead we can use .Net EventHandler or EventHandler&lt;&gt; types instead when</w:t>
      </w:r>
      <w:r w:rsidR="003C0148" w:rsidRPr="003C0148">
        <w:rPr>
          <w:color w:val="538135" w:themeColor="accent6" w:themeShade="BF"/>
        </w:rPr>
        <w:br/>
        <w:t>// defining the event handlers list:</w:t>
      </w:r>
    </w:p>
    <w:p w14:paraId="1098C756" w14:textId="77777777" w:rsidR="00E42FD3" w:rsidRDefault="00E10D5D" w:rsidP="003C0148">
      <w:pPr>
        <w:pStyle w:val="Code"/>
      </w:pPr>
      <w:r>
        <w:rPr>
          <w:color w:val="000000"/>
        </w:rPr>
        <w:lastRenderedPageBreak/>
        <w:br/>
      </w:r>
      <w:r w:rsidRPr="00332844">
        <w:rPr>
          <w:color w:val="538135" w:themeColor="accent6" w:themeShade="BF"/>
        </w:rPr>
        <w:t xml:space="preserve">// </w:t>
      </w:r>
      <w:r w:rsidR="00332844">
        <w:rPr>
          <w:color w:val="538135" w:themeColor="accent6" w:themeShade="BF"/>
        </w:rPr>
        <w:t xml:space="preserve"> 2- Define </w:t>
      </w:r>
      <w:r w:rsidRPr="00332844">
        <w:rPr>
          <w:color w:val="538135" w:themeColor="accent6" w:themeShade="BF"/>
        </w:rPr>
        <w:t xml:space="preserve">the event that will trigger the </w:t>
      </w:r>
      <w:r w:rsidR="00332844" w:rsidRPr="00332844">
        <w:rPr>
          <w:color w:val="538135" w:themeColor="accent6" w:themeShade="BF"/>
        </w:rPr>
        <w:t>event handlers:</w:t>
      </w:r>
      <w:r w:rsidR="00332844">
        <w:rPr>
          <w:color w:val="538135" w:themeColor="accent6" w:themeShade="BF"/>
        </w:rPr>
        <w:br/>
      </w:r>
      <w:r w:rsidR="00332844" w:rsidRPr="00332844">
        <w:rPr>
          <w:color w:val="538135" w:themeColor="accent6" w:themeShade="BF"/>
        </w:rPr>
        <w:t>//  convention: the event name should be describe the event</w:t>
      </w:r>
      <w:r w:rsidR="00A008AE">
        <w:rPr>
          <w:color w:val="000000"/>
        </w:rPr>
        <w:br/>
      </w:r>
      <w:r w:rsidR="003C0148" w:rsidRPr="003C0148">
        <w:rPr>
          <w:color w:val="538135" w:themeColor="accent6" w:themeShade="BF"/>
        </w:rPr>
        <w:t xml:space="preserve">// </w:t>
      </w:r>
      <w:r w:rsidR="00801704" w:rsidRPr="003C0148">
        <w:rPr>
          <w:color w:val="538135" w:themeColor="accent6" w:themeShade="BF"/>
        </w:rPr>
        <w:t xml:space="preserve">public event </w:t>
      </w:r>
      <w:r w:rsidR="0036650B" w:rsidRPr="003C0148">
        <w:rPr>
          <w:color w:val="538135" w:themeColor="accent6" w:themeShade="BF"/>
        </w:rPr>
        <w:t>TimeChanged</w:t>
      </w:r>
      <w:r w:rsidR="0036650B" w:rsidRPr="003C0148">
        <w:rPr>
          <w:b/>
          <w:bCs/>
          <w:color w:val="538135" w:themeColor="accent6" w:themeShade="BF"/>
        </w:rPr>
        <w:t>EventHandler</w:t>
      </w:r>
      <w:r w:rsidR="0036650B" w:rsidRPr="003C0148">
        <w:rPr>
          <w:color w:val="538135" w:themeColor="accent6" w:themeShade="BF"/>
        </w:rPr>
        <w:t xml:space="preserve"> TimeChanged</w:t>
      </w:r>
      <w:r w:rsidR="00801704" w:rsidRPr="003C0148">
        <w:rPr>
          <w:color w:val="538135" w:themeColor="accent6" w:themeShade="BF"/>
        </w:rPr>
        <w:t>;</w:t>
      </w:r>
      <w:r w:rsidRPr="003C0148">
        <w:rPr>
          <w:color w:val="538135" w:themeColor="accent6" w:themeShade="BF"/>
        </w:rPr>
        <w:t xml:space="preserve"> </w:t>
      </w:r>
      <w:r w:rsidR="003C0148">
        <w:rPr>
          <w:color w:val="000000"/>
        </w:rPr>
        <w:br/>
      </w:r>
    </w:p>
    <w:p w14:paraId="5023E5FC" w14:textId="77777777" w:rsidR="00E42FD3" w:rsidRPr="00E42FD3" w:rsidRDefault="00E42FD3" w:rsidP="003C0148">
      <w:pPr>
        <w:pStyle w:val="Code"/>
        <w:rPr>
          <w:color w:val="538135" w:themeColor="accent6" w:themeShade="BF"/>
        </w:rPr>
      </w:pPr>
      <w:r w:rsidRPr="00E42FD3">
        <w:rPr>
          <w:color w:val="538135" w:themeColor="accent6" w:themeShade="BF"/>
        </w:rPr>
        <w:t>// EventArgs</w:t>
      </w:r>
      <w:r>
        <w:rPr>
          <w:color w:val="538135" w:themeColor="accent6" w:themeShade="BF"/>
        </w:rPr>
        <w:t>:</w:t>
      </w:r>
      <w:r w:rsidRPr="00E42FD3">
        <w:rPr>
          <w:color w:val="538135" w:themeColor="accent6" w:themeShade="BF"/>
        </w:rPr>
        <w:t xml:space="preserve"> either </w:t>
      </w:r>
      <w:r w:rsidR="00875BA4">
        <w:rPr>
          <w:color w:val="538135" w:themeColor="accent6" w:themeShade="BF"/>
        </w:rPr>
        <w:t xml:space="preserve">a </w:t>
      </w:r>
      <w:r w:rsidRPr="00E42FD3">
        <w:rPr>
          <w:color w:val="538135" w:themeColor="accent6" w:themeShade="BF"/>
        </w:rPr>
        <w:t>built-in type or your own custom type to hold</w:t>
      </w:r>
    </w:p>
    <w:p w14:paraId="0C3ACC29" w14:textId="77777777" w:rsidR="00332844" w:rsidRPr="0036650B" w:rsidRDefault="00E42FD3" w:rsidP="003C0148">
      <w:pPr>
        <w:pStyle w:val="Code"/>
      </w:pPr>
      <w:r w:rsidRPr="00E42FD3">
        <w:rPr>
          <w:color w:val="538135" w:themeColor="accent6" w:themeShade="BF"/>
        </w:rPr>
        <w:t>// the event arguments.</w:t>
      </w:r>
      <w:r w:rsidR="003C0148">
        <w:br/>
      </w:r>
      <w:r w:rsidR="003C0148" w:rsidRPr="00E42FD3">
        <w:rPr>
          <w:color w:val="0000CC"/>
        </w:rPr>
        <w:t xml:space="preserve">public event EventHandler&lt;EventArgs&gt; </w:t>
      </w:r>
      <w:r w:rsidR="003C0148" w:rsidRPr="00D07869">
        <w:rPr>
          <w:color w:val="222A35" w:themeColor="text2" w:themeShade="80"/>
        </w:rPr>
        <w:t>TimeChanged</w:t>
      </w:r>
      <w:r w:rsidR="003C0148" w:rsidRPr="00E42FD3">
        <w:rPr>
          <w:color w:val="0000CC"/>
        </w:rPr>
        <w:t>;</w:t>
      </w:r>
      <w:r w:rsidR="003C0148">
        <w:rPr>
          <w:color w:val="000000"/>
        </w:rPr>
        <w:t xml:space="preserve"> </w:t>
      </w:r>
      <w:r w:rsidR="003C0148">
        <w:rPr>
          <w:color w:val="000000"/>
        </w:rPr>
        <w:br/>
      </w:r>
      <w:r w:rsidR="003C0148">
        <w:rPr>
          <w:color w:val="538135" w:themeColor="accent6" w:themeShade="BF"/>
        </w:rPr>
        <w:br/>
      </w:r>
      <w:r w:rsidR="00332844">
        <w:rPr>
          <w:color w:val="538135" w:themeColor="accent6" w:themeShade="BF"/>
        </w:rPr>
        <w:t>// 3 – raise the event</w:t>
      </w:r>
      <w:r w:rsidR="00332844">
        <w:rPr>
          <w:color w:val="538135" w:themeColor="accent6" w:themeShade="BF"/>
        </w:rPr>
        <w:br/>
      </w:r>
      <w:r w:rsidR="0036650B" w:rsidRPr="0036650B">
        <w:t>…</w:t>
      </w:r>
      <w:r w:rsidR="0029394B" w:rsidRPr="0036650B">
        <w:br/>
        <w:t xml:space="preserve">    Create e… or send EventArgs.Empty instead of e</w:t>
      </w:r>
      <w:r w:rsidR="00332844" w:rsidRPr="0036650B">
        <w:br/>
      </w:r>
      <w:r w:rsidR="0029394B" w:rsidRPr="0036650B">
        <w:t xml:space="preserve">    </w:t>
      </w:r>
      <w:r w:rsidR="0029394B" w:rsidRPr="00E42FD3">
        <w:rPr>
          <w:color w:val="0000CC"/>
        </w:rPr>
        <w:t>TimeChanged?.Invoke(this, e);</w:t>
      </w:r>
    </w:p>
    <w:p w14:paraId="46B6F977" w14:textId="77777777" w:rsidR="0036650B" w:rsidRDefault="0036650B" w:rsidP="0036650B">
      <w:pPr>
        <w:pStyle w:val="Code"/>
      </w:pPr>
      <w:r w:rsidRPr="0036650B">
        <w:t>…</w:t>
      </w:r>
    </w:p>
    <w:p w14:paraId="748D2963" w14:textId="77777777" w:rsidR="00801704" w:rsidRPr="00A008AE" w:rsidRDefault="003B4461" w:rsidP="0029394B">
      <w:pPr>
        <w:pStyle w:val="Heading4"/>
        <w:rPr>
          <w:rFonts w:eastAsiaTheme="minorHAnsi"/>
        </w:rPr>
      </w:pPr>
      <w:r>
        <w:rPr>
          <w:rFonts w:eastAsiaTheme="minorHAnsi"/>
          <w:lang w:val="en-AU"/>
        </w:rPr>
        <w:t xml:space="preserve">Implement the Event Handlers </w:t>
      </w:r>
      <w:r w:rsidR="00801704" w:rsidRPr="00A008AE">
        <w:rPr>
          <w:rFonts w:eastAsiaTheme="minorHAnsi"/>
        </w:rPr>
        <w:t xml:space="preserve">(in different </w:t>
      </w:r>
      <w:r w:rsidR="0029394B">
        <w:rPr>
          <w:rFonts w:eastAsiaTheme="minorHAnsi"/>
        </w:rPr>
        <w:t xml:space="preserve">subscriber </w:t>
      </w:r>
      <w:r w:rsidR="00801704" w:rsidRPr="00A008AE">
        <w:rPr>
          <w:rFonts w:eastAsiaTheme="minorHAnsi"/>
        </w:rPr>
        <w:t>classes):</w:t>
      </w:r>
    </w:p>
    <w:p w14:paraId="6679AF07" w14:textId="77777777" w:rsidR="00332844" w:rsidRDefault="003B4461" w:rsidP="006121F1">
      <w:pPr>
        <w:pStyle w:val="Code"/>
        <w:ind w:left="1418"/>
      </w:pPr>
      <w:r>
        <w:t xml:space="preserve">void </w:t>
      </w:r>
      <w:r w:rsidRPr="003B4461">
        <w:rPr>
          <w:b/>
          <w:bCs/>
        </w:rPr>
        <w:t>On</w:t>
      </w:r>
      <w:r w:rsidRPr="003B4461">
        <w:rPr>
          <w:color w:val="C45911" w:themeColor="accent2" w:themeShade="BF"/>
        </w:rPr>
        <w:t>TimeChanged</w:t>
      </w:r>
      <w:r>
        <w:t>(object obj, EventArgs e){…}</w:t>
      </w:r>
    </w:p>
    <w:p w14:paraId="653C8751" w14:textId="77777777" w:rsidR="003B4461" w:rsidRPr="00332844" w:rsidRDefault="003B4461" w:rsidP="003B4461">
      <w:pPr>
        <w:pStyle w:val="Heading4"/>
        <w:rPr>
          <w:lang w:val="en-AU"/>
        </w:rPr>
      </w:pPr>
      <w:r>
        <w:t>Subscribe to Event (in subscribers or Context Code):</w:t>
      </w:r>
    </w:p>
    <w:p w14:paraId="5E201E38" w14:textId="77777777" w:rsidR="00801704" w:rsidRPr="00801704" w:rsidRDefault="00801704" w:rsidP="00A008AE">
      <w:pPr>
        <w:pStyle w:val="Code"/>
        <w:ind w:left="1531"/>
      </w:pPr>
      <w:r>
        <w:t>theObject.</w:t>
      </w:r>
      <w:r w:rsidR="00332844" w:rsidRPr="003B4461">
        <w:rPr>
          <w:color w:val="C45911" w:themeColor="accent2" w:themeShade="BF"/>
        </w:rPr>
        <w:t>TimeChanged</w:t>
      </w:r>
      <w:r w:rsidR="00332844">
        <w:t xml:space="preserve"> </w:t>
      </w:r>
      <w:r>
        <w:t xml:space="preserve">+= </w:t>
      </w:r>
      <w:r w:rsidR="003B4461">
        <w:t>subscriber.OnTimeChanged</w:t>
      </w:r>
      <w:r>
        <w:t>;</w:t>
      </w:r>
    </w:p>
    <w:p w14:paraId="1134247C" w14:textId="77777777" w:rsidR="007E2B05" w:rsidRDefault="007E2B05" w:rsidP="007E2B05">
      <w:pPr>
        <w:pStyle w:val="Heading2"/>
        <w:rPr>
          <w:lang w:val="en-AU" w:eastAsia="en-AU"/>
        </w:rPr>
      </w:pPr>
      <w:r>
        <w:rPr>
          <w:lang w:val="en-AU" w:eastAsia="en-AU"/>
        </w:rPr>
        <w:t>Lambda</w:t>
      </w:r>
    </w:p>
    <w:p w14:paraId="1868703B" w14:textId="77777777" w:rsidR="007E2B05" w:rsidRDefault="007E2B05" w:rsidP="007E2B05">
      <w:pPr>
        <w:pStyle w:val="Body"/>
      </w:pPr>
      <w:r>
        <w:t xml:space="preserve">A lambda expression is an </w:t>
      </w:r>
      <w:hyperlink r:id="rId41" w:history="1">
        <w:r>
          <w:rPr>
            <w:rStyle w:val="Hyperlink"/>
          </w:rPr>
          <w:t>anonymous function</w:t>
        </w:r>
      </w:hyperlink>
      <w:r>
        <w:t xml:space="preserve"> that you can use to create </w:t>
      </w:r>
      <w:hyperlink r:id="rId42" w:history="1">
        <w:r>
          <w:rPr>
            <w:rStyle w:val="Hyperlink"/>
          </w:rPr>
          <w:t>delegates</w:t>
        </w:r>
      </w:hyperlink>
      <w:r>
        <w:t xml:space="preserve"> or </w:t>
      </w:r>
      <w:hyperlink r:id="rId43" w:history="1">
        <w:r>
          <w:rPr>
            <w:rStyle w:val="Hyperlink"/>
          </w:rPr>
          <w:t>expression tree</w:t>
        </w:r>
      </w:hyperlink>
      <w:r>
        <w:t xml:space="preserve"> types. By using lambda expressions, you can write local functions that can be passed as arguments or returned as the value of function calls. Lambda expressions are particularly helpful for writing LINQ query expressions.</w:t>
      </w:r>
    </w:p>
    <w:p w14:paraId="79A65056" w14:textId="77777777" w:rsidR="009D374D" w:rsidRPr="001619EE" w:rsidRDefault="009D374D" w:rsidP="007E2B05">
      <w:pPr>
        <w:pStyle w:val="Body"/>
        <w:rPr>
          <w:b/>
          <w:bCs/>
          <w:lang w:val="en-AU"/>
        </w:rPr>
      </w:pPr>
      <w:r w:rsidRPr="001619EE">
        <w:rPr>
          <w:b/>
          <w:bCs/>
          <w:lang w:val="en-AU"/>
        </w:rPr>
        <w:t xml:space="preserve">We usually want to use Lambdas for short, </w:t>
      </w:r>
      <w:r w:rsidR="00CE38D1" w:rsidRPr="001619EE">
        <w:rPr>
          <w:b/>
          <w:bCs/>
          <w:lang w:val="en-AU"/>
        </w:rPr>
        <w:t>one-line</w:t>
      </w:r>
      <w:r w:rsidRPr="001619EE">
        <w:rPr>
          <w:b/>
          <w:bCs/>
          <w:lang w:val="en-AU"/>
        </w:rPr>
        <w:t xml:space="preserve"> methods. If our Lambda expression is </w:t>
      </w:r>
      <w:r w:rsidR="00CE38D1" w:rsidRPr="001619EE">
        <w:rPr>
          <w:b/>
          <w:bCs/>
          <w:lang w:val="en-AU"/>
        </w:rPr>
        <w:t>a few lines long, we probably want to refactor the code into a proper method.</w:t>
      </w:r>
    </w:p>
    <w:p w14:paraId="7C64E953" w14:textId="77777777" w:rsidR="00AC5FBE" w:rsidRDefault="00AC5FBE" w:rsidP="00AC5FBE">
      <w:pPr>
        <w:pStyle w:val="Heading3"/>
      </w:pPr>
      <w:r>
        <w:rPr>
          <w:lang w:val="en-AU"/>
        </w:rPr>
        <w:t>Expression Lambdas</w:t>
      </w:r>
    </w:p>
    <w:p w14:paraId="46581F8B" w14:textId="77777777" w:rsidR="00B9385A" w:rsidRDefault="001E715A" w:rsidP="00B9385A">
      <w:pPr>
        <w:pStyle w:val="Body"/>
      </w:pPr>
      <w:r>
        <w:t>Creating a</w:t>
      </w:r>
      <w:r w:rsidR="00B9385A">
        <w:t xml:space="preserve"> lambda expression</w:t>
      </w:r>
      <w:r>
        <w:t>:</w:t>
      </w:r>
    </w:p>
    <w:p w14:paraId="3DBF0438" w14:textId="77777777" w:rsidR="00B9385A" w:rsidRDefault="00B9385A" w:rsidP="00B9385A">
      <w:pPr>
        <w:pStyle w:val="Code"/>
        <w:ind w:left="1531"/>
        <w:rPr>
          <w:b/>
          <w:bCs/>
        </w:rPr>
      </w:pPr>
      <w:r w:rsidRPr="00B9385A">
        <w:rPr>
          <w:b/>
          <w:bCs/>
        </w:rPr>
        <w:t>(input-parameters) =&gt; expression</w:t>
      </w:r>
    </w:p>
    <w:p w14:paraId="6411A152" w14:textId="77777777" w:rsidR="0041796D" w:rsidRPr="00500312" w:rsidRDefault="0041796D" w:rsidP="0041796D">
      <w:pPr>
        <w:pStyle w:val="Body"/>
        <w:rPr>
          <w:lang w:val="en-AU"/>
        </w:rPr>
      </w:pPr>
      <w:r>
        <w:t xml:space="preserve">An expression lambda </w:t>
      </w:r>
      <w:r w:rsidRPr="0041796D">
        <w:rPr>
          <w:u w:val="single"/>
        </w:rPr>
        <w:t>returns the result of the expression</w:t>
      </w:r>
      <w:r w:rsidR="00500312">
        <w:rPr>
          <w:u w:val="single"/>
          <w:lang w:val="en-AU"/>
        </w:rPr>
        <w:t xml:space="preserve">. </w:t>
      </w:r>
      <w:r w:rsidR="00500312">
        <w:rPr>
          <w:lang w:val="en-AU"/>
        </w:rPr>
        <w:t>You don’t need to indicate the parameters value or the return type.</w:t>
      </w:r>
    </w:p>
    <w:p w14:paraId="1366C3D9" w14:textId="77777777" w:rsidR="0041796D" w:rsidRPr="00B9385A" w:rsidRDefault="0041796D" w:rsidP="0041796D">
      <w:pPr>
        <w:pStyle w:val="Body"/>
      </w:pPr>
    </w:p>
    <w:p w14:paraId="68741560" w14:textId="77777777" w:rsidR="001E715A" w:rsidRPr="001E715A" w:rsidRDefault="001E715A" w:rsidP="001E715A">
      <w:pPr>
        <w:pStyle w:val="Code"/>
        <w:ind w:left="2160"/>
        <w:rPr>
          <w:lang w:eastAsia="en-AU"/>
        </w:rPr>
      </w:pPr>
      <w:r w:rsidRPr="001E715A">
        <w:rPr>
          <w:lang w:eastAsia="en-AU"/>
        </w:rPr>
        <w:t xml:space="preserve">delegate int del(int i);  </w:t>
      </w:r>
    </w:p>
    <w:p w14:paraId="4864F0E5" w14:textId="77777777" w:rsidR="001E715A" w:rsidRPr="001E715A" w:rsidRDefault="001E715A" w:rsidP="001E715A">
      <w:pPr>
        <w:pStyle w:val="Code"/>
        <w:ind w:left="2160"/>
        <w:rPr>
          <w:lang w:eastAsia="en-AU"/>
        </w:rPr>
      </w:pPr>
      <w:r w:rsidRPr="001E715A">
        <w:rPr>
          <w:lang w:eastAsia="en-AU"/>
        </w:rPr>
        <w:t xml:space="preserve">static void Main(string[] args)  </w:t>
      </w:r>
    </w:p>
    <w:p w14:paraId="637A660B" w14:textId="77777777" w:rsidR="001E715A" w:rsidRPr="001E715A" w:rsidRDefault="001E715A" w:rsidP="001E715A">
      <w:pPr>
        <w:pStyle w:val="Code"/>
        <w:ind w:left="2160"/>
        <w:rPr>
          <w:lang w:eastAsia="en-AU"/>
        </w:rPr>
      </w:pPr>
      <w:r w:rsidRPr="001E715A">
        <w:rPr>
          <w:lang w:eastAsia="en-AU"/>
        </w:rPr>
        <w:t xml:space="preserve">{  </w:t>
      </w:r>
    </w:p>
    <w:p w14:paraId="69A9A091" w14:textId="77777777" w:rsidR="001E715A" w:rsidRPr="001E715A" w:rsidRDefault="001E715A" w:rsidP="001E715A">
      <w:pPr>
        <w:pStyle w:val="Code"/>
        <w:ind w:left="2160"/>
        <w:rPr>
          <w:lang w:eastAsia="en-AU"/>
        </w:rPr>
      </w:pPr>
      <w:r w:rsidRPr="001E715A">
        <w:rPr>
          <w:lang w:eastAsia="en-AU"/>
        </w:rPr>
        <w:t xml:space="preserve">    del myDelegate = </w:t>
      </w:r>
      <w:r w:rsidRPr="00E16C7B">
        <w:rPr>
          <w:highlight w:val="yellow"/>
          <w:lang w:eastAsia="en-AU"/>
        </w:rPr>
        <w:t>x =&gt; x * x</w:t>
      </w:r>
      <w:r w:rsidRPr="001E715A">
        <w:rPr>
          <w:lang w:eastAsia="en-AU"/>
        </w:rPr>
        <w:t xml:space="preserve">;  </w:t>
      </w:r>
    </w:p>
    <w:p w14:paraId="2B81BC16" w14:textId="77777777" w:rsidR="001E715A" w:rsidRPr="001E715A" w:rsidRDefault="001E715A" w:rsidP="001E715A">
      <w:pPr>
        <w:pStyle w:val="Code"/>
        <w:ind w:left="2160"/>
        <w:rPr>
          <w:lang w:eastAsia="en-AU"/>
        </w:rPr>
      </w:pPr>
      <w:r w:rsidRPr="001E715A">
        <w:rPr>
          <w:lang w:eastAsia="en-AU"/>
        </w:rPr>
        <w:t xml:space="preserve">    int j = myDelegate(5); //j = 25  </w:t>
      </w:r>
    </w:p>
    <w:p w14:paraId="2B195091" w14:textId="77777777" w:rsidR="001E715A" w:rsidRDefault="001E715A" w:rsidP="001E715A">
      <w:pPr>
        <w:pStyle w:val="Code"/>
        <w:ind w:left="2160"/>
        <w:rPr>
          <w:lang w:eastAsia="en-AU"/>
        </w:rPr>
      </w:pPr>
      <w:r w:rsidRPr="001E715A">
        <w:rPr>
          <w:lang w:eastAsia="en-AU"/>
        </w:rPr>
        <w:t>}</w:t>
      </w:r>
    </w:p>
    <w:p w14:paraId="0534837A" w14:textId="77777777" w:rsidR="001E715A" w:rsidRDefault="001E715A" w:rsidP="001E715A">
      <w:pPr>
        <w:pStyle w:val="Body"/>
        <w:rPr>
          <w:lang w:val="en-AU"/>
        </w:rPr>
      </w:pPr>
      <w:r>
        <w:rPr>
          <w:lang w:val="en-AU"/>
        </w:rPr>
        <w:t>Creating an expression tree:</w:t>
      </w:r>
    </w:p>
    <w:p w14:paraId="4AA486A8" w14:textId="77777777" w:rsidR="001E715A" w:rsidRPr="001E715A" w:rsidRDefault="001E715A" w:rsidP="001E715A">
      <w:pPr>
        <w:pStyle w:val="Code"/>
        <w:ind w:left="2160"/>
      </w:pPr>
      <w:r w:rsidRPr="001E715A">
        <w:t xml:space="preserve">using System.Linq.Expressions;  </w:t>
      </w:r>
    </w:p>
    <w:p w14:paraId="24CEC2BC" w14:textId="77777777" w:rsidR="001E715A" w:rsidRPr="001E715A" w:rsidRDefault="001E715A" w:rsidP="001E715A">
      <w:pPr>
        <w:pStyle w:val="Code"/>
        <w:ind w:left="2160"/>
      </w:pPr>
      <w:r w:rsidRPr="001E715A">
        <w:t xml:space="preserve">namespace ConsoleApplication1  </w:t>
      </w:r>
      <w:r>
        <w:br/>
      </w:r>
      <w:r w:rsidRPr="001E715A">
        <w:t xml:space="preserve">{  </w:t>
      </w:r>
    </w:p>
    <w:p w14:paraId="2B1168C3" w14:textId="77777777" w:rsidR="001E715A" w:rsidRPr="001E715A" w:rsidRDefault="001E715A" w:rsidP="001E715A">
      <w:pPr>
        <w:pStyle w:val="Code"/>
        <w:ind w:left="2160"/>
      </w:pPr>
      <w:r w:rsidRPr="001E715A">
        <w:t xml:space="preserve">    class Program  </w:t>
      </w:r>
    </w:p>
    <w:p w14:paraId="55ECB8BC" w14:textId="77777777" w:rsidR="001E715A" w:rsidRPr="001E715A" w:rsidRDefault="001E715A" w:rsidP="001E715A">
      <w:pPr>
        <w:pStyle w:val="Code"/>
        <w:ind w:left="2160"/>
      </w:pPr>
      <w:r w:rsidRPr="001E715A">
        <w:lastRenderedPageBreak/>
        <w:t xml:space="preserve">    {  </w:t>
      </w:r>
    </w:p>
    <w:p w14:paraId="7577F177" w14:textId="77777777" w:rsidR="001E715A" w:rsidRPr="001E715A" w:rsidRDefault="001E715A" w:rsidP="001E715A">
      <w:pPr>
        <w:pStyle w:val="Code"/>
        <w:ind w:left="2160"/>
      </w:pPr>
      <w:r w:rsidRPr="001E715A">
        <w:t xml:space="preserve">        static void Main(string[] args)  </w:t>
      </w:r>
    </w:p>
    <w:p w14:paraId="15775506" w14:textId="77777777" w:rsidR="001E715A" w:rsidRPr="001E715A" w:rsidRDefault="001E715A" w:rsidP="001E715A">
      <w:pPr>
        <w:pStyle w:val="Code"/>
        <w:ind w:left="2160"/>
      </w:pPr>
      <w:r w:rsidRPr="001E715A">
        <w:t xml:space="preserve">        {  </w:t>
      </w:r>
    </w:p>
    <w:p w14:paraId="1E058526" w14:textId="77777777" w:rsidR="001E715A" w:rsidRPr="001E715A" w:rsidRDefault="001E715A" w:rsidP="001E715A">
      <w:pPr>
        <w:pStyle w:val="Code"/>
        <w:ind w:left="2160"/>
      </w:pPr>
      <w:r w:rsidRPr="001E715A">
        <w:t xml:space="preserve">            Expression&lt;del&gt; myET = x =&gt; x * x;  </w:t>
      </w:r>
    </w:p>
    <w:p w14:paraId="54D1BE99" w14:textId="77777777" w:rsidR="001E715A" w:rsidRPr="001E715A" w:rsidRDefault="001E715A" w:rsidP="001E715A">
      <w:pPr>
        <w:pStyle w:val="Code"/>
        <w:ind w:left="2160"/>
      </w:pPr>
      <w:r w:rsidRPr="001E715A">
        <w:t xml:space="preserve">        }  </w:t>
      </w:r>
    </w:p>
    <w:p w14:paraId="0D89CB7A" w14:textId="77777777" w:rsidR="001E715A" w:rsidRPr="001E715A" w:rsidRDefault="001E715A" w:rsidP="001E715A">
      <w:pPr>
        <w:pStyle w:val="Code"/>
        <w:ind w:left="2160"/>
      </w:pPr>
      <w:r w:rsidRPr="001E715A">
        <w:t xml:space="preserve">    }  </w:t>
      </w:r>
    </w:p>
    <w:p w14:paraId="7A4FBD44" w14:textId="77777777" w:rsidR="001E715A" w:rsidRDefault="001E715A" w:rsidP="001E715A">
      <w:pPr>
        <w:pStyle w:val="Code"/>
        <w:ind w:left="2160"/>
      </w:pPr>
      <w:r w:rsidRPr="001E715A">
        <w:t>}</w:t>
      </w:r>
    </w:p>
    <w:p w14:paraId="601CD183" w14:textId="77777777" w:rsidR="00AC5FBE" w:rsidRDefault="00AC5FBE" w:rsidP="00AC5FBE">
      <w:pPr>
        <w:pStyle w:val="Heading3"/>
        <w:rPr>
          <w:lang w:val="en-AU"/>
        </w:rPr>
      </w:pPr>
      <w:r>
        <w:rPr>
          <w:lang w:val="en-AU"/>
        </w:rPr>
        <w:t>Statement Lambdas</w:t>
      </w:r>
    </w:p>
    <w:p w14:paraId="4C9E7983" w14:textId="77777777" w:rsidR="00AC5FBE" w:rsidRDefault="0041796D" w:rsidP="00AC5FBE">
      <w:pPr>
        <w:pStyle w:val="Body"/>
      </w:pPr>
      <w:r>
        <w:rPr>
          <w:lang w:val="en-AU"/>
        </w:rPr>
        <w:t xml:space="preserve">Note: </w:t>
      </w:r>
      <w:r>
        <w:t>Statement lambdas, like anonymous methods, cannot be used to create expression trees.</w:t>
      </w:r>
    </w:p>
    <w:p w14:paraId="76A87825" w14:textId="77777777" w:rsidR="00B80D9C" w:rsidRPr="00AC5FBE" w:rsidRDefault="00B80D9C" w:rsidP="00B80D9C">
      <w:pPr>
        <w:pStyle w:val="Body"/>
        <w:rPr>
          <w:lang w:val="en-AU"/>
        </w:rPr>
      </w:pPr>
      <w:r>
        <w:rPr>
          <w:lang w:val="en-AU"/>
        </w:rPr>
        <w:t>=&gt; : goes to</w:t>
      </w:r>
      <w:r w:rsidR="0030436D">
        <w:rPr>
          <w:lang w:val="en-AU"/>
        </w:rPr>
        <w:t xml:space="preserve"> operator</w:t>
      </w:r>
      <w:r>
        <w:rPr>
          <w:lang w:val="en-AU"/>
        </w:rPr>
        <w:t>.</w:t>
      </w:r>
    </w:p>
    <w:p w14:paraId="38161050" w14:textId="77777777" w:rsidR="00AC5FBE" w:rsidRPr="00B9385A" w:rsidRDefault="00AC5FBE" w:rsidP="00AC5FBE">
      <w:pPr>
        <w:pStyle w:val="Code"/>
        <w:ind w:left="1531"/>
        <w:rPr>
          <w:b/>
          <w:bCs/>
        </w:rPr>
      </w:pPr>
      <w:r w:rsidRPr="00B9385A">
        <w:rPr>
          <w:b/>
          <w:bCs/>
        </w:rPr>
        <w:t>(input-parameters) =&gt; { statements</w:t>
      </w:r>
      <w:r w:rsidR="00B80D9C">
        <w:rPr>
          <w:b/>
          <w:bCs/>
        </w:rPr>
        <w:t xml:space="preserve"> that evaluate to a value</w:t>
      </w:r>
      <w:r w:rsidRPr="00B9385A">
        <w:rPr>
          <w:b/>
          <w:bCs/>
        </w:rPr>
        <w:t>; }</w:t>
      </w:r>
    </w:p>
    <w:p w14:paraId="417CA40E" w14:textId="77777777" w:rsidR="00AC5FBE" w:rsidRDefault="0041796D" w:rsidP="00AC5FBE">
      <w:pPr>
        <w:pStyle w:val="Body"/>
      </w:pPr>
      <w:r>
        <w:t>The body of a statement lambda can consist of any number of statements; however, in practice there are typically no more than two or three.</w:t>
      </w:r>
    </w:p>
    <w:p w14:paraId="65AE8281" w14:textId="77777777" w:rsidR="00B61A06" w:rsidRDefault="00B80D9C" w:rsidP="007D3B01">
      <w:pPr>
        <w:pStyle w:val="Body"/>
        <w:numPr>
          <w:ilvl w:val="0"/>
          <w:numId w:val="32"/>
        </w:numPr>
        <w:rPr>
          <w:lang w:val="en-AU"/>
        </w:rPr>
      </w:pPr>
      <w:r>
        <w:rPr>
          <w:lang w:val="en-AU"/>
        </w:rPr>
        <w:t>You don’t indicate the parameters types (although it is type-safe)</w:t>
      </w:r>
    </w:p>
    <w:p w14:paraId="72D16B66" w14:textId="77777777" w:rsidR="00B80D9C" w:rsidRPr="00AC5FBE" w:rsidRDefault="00B80D9C" w:rsidP="007D3B01">
      <w:pPr>
        <w:pStyle w:val="Body"/>
        <w:numPr>
          <w:ilvl w:val="0"/>
          <w:numId w:val="32"/>
        </w:numPr>
        <w:rPr>
          <w:lang w:val="en-AU"/>
        </w:rPr>
      </w:pPr>
      <w:r>
        <w:rPr>
          <w:lang w:val="en-AU"/>
        </w:rPr>
        <w:t>You don’t need a return keywork since the lambda evaluate to a value.</w:t>
      </w:r>
    </w:p>
    <w:p w14:paraId="67120E68" w14:textId="77777777" w:rsidR="002A4772" w:rsidRDefault="002A4772" w:rsidP="002A4772">
      <w:pPr>
        <w:pStyle w:val="Heading3"/>
        <w:rPr>
          <w:lang w:val="en-AU"/>
        </w:rPr>
      </w:pPr>
      <w:r>
        <w:rPr>
          <w:lang w:val="en-AU"/>
        </w:rPr>
        <w:t>Lambda Scope</w:t>
      </w:r>
    </w:p>
    <w:p w14:paraId="3ABF8A6B" w14:textId="77777777" w:rsidR="002A4772" w:rsidRDefault="002A4772" w:rsidP="002A4772">
      <w:pPr>
        <w:pStyle w:val="Body"/>
        <w:rPr>
          <w:lang w:val="en-AU"/>
        </w:rPr>
      </w:pPr>
      <w:r>
        <w:rPr>
          <w:lang w:val="en-AU"/>
        </w:rPr>
        <w:t xml:space="preserve">A lambda </w:t>
      </w:r>
      <w:r w:rsidR="00B443B7">
        <w:rPr>
          <w:lang w:val="en-AU"/>
        </w:rPr>
        <w:t xml:space="preserve">expression defined inside a function will have </w:t>
      </w:r>
      <w:r w:rsidR="00B443B7" w:rsidRPr="00BD2111">
        <w:rPr>
          <w:b/>
          <w:bCs/>
          <w:lang w:val="en-AU"/>
        </w:rPr>
        <w:t>access to all the other variables defined in the same scope</w:t>
      </w:r>
      <w:r w:rsidR="00BD2111">
        <w:rPr>
          <w:b/>
          <w:bCs/>
          <w:lang w:val="en-AU"/>
        </w:rPr>
        <w:t xml:space="preserve"> (function</w:t>
      </w:r>
      <w:r w:rsidR="00383F61">
        <w:rPr>
          <w:b/>
          <w:bCs/>
          <w:lang w:val="en-AU"/>
        </w:rPr>
        <w:t>/class</w:t>
      </w:r>
      <w:r w:rsidR="00BD2111">
        <w:rPr>
          <w:b/>
          <w:bCs/>
          <w:lang w:val="en-AU"/>
        </w:rPr>
        <w:t>)</w:t>
      </w:r>
      <w:r w:rsidR="00A03ADD" w:rsidRPr="00BD2111">
        <w:rPr>
          <w:b/>
          <w:bCs/>
          <w:lang w:val="en-AU"/>
        </w:rPr>
        <w:t>.</w:t>
      </w:r>
      <w:r w:rsidR="00A03ADD">
        <w:rPr>
          <w:lang w:val="en-AU"/>
        </w:rPr>
        <w:t xml:space="preserve"> In addition to the paramters it receives</w:t>
      </w:r>
      <w:r w:rsidR="00B443B7">
        <w:rPr>
          <w:lang w:val="en-AU"/>
        </w:rPr>
        <w:t>. For Example:</w:t>
      </w:r>
      <w:r w:rsidR="00A03ADD">
        <w:rPr>
          <w:lang w:val="en-AU"/>
        </w:rPr>
        <w:br/>
      </w:r>
      <w:r w:rsidR="00A03ADD" w:rsidRPr="00A03ADD">
        <w:rPr>
          <w:rStyle w:val="CodeChar"/>
        </w:rPr>
        <w:t>…</w:t>
      </w:r>
      <w:r w:rsidR="00A03ADD" w:rsidRPr="00A03ADD">
        <w:rPr>
          <w:rStyle w:val="CodeChar"/>
        </w:rPr>
        <w:br/>
        <w:t>const int factor = 5;</w:t>
      </w:r>
      <w:r w:rsidR="00A03ADD" w:rsidRPr="00A03ADD">
        <w:rPr>
          <w:rStyle w:val="CodeChar"/>
        </w:rPr>
        <w:br/>
        <w:t>Func&lt;int, int&gt; multiplier = (n) =&gt; (n*</w:t>
      </w:r>
      <w:r w:rsidR="00A03ADD" w:rsidRPr="00A03ADD">
        <w:rPr>
          <w:rStyle w:val="CodeChar"/>
          <w:color w:val="0000CC"/>
        </w:rPr>
        <w:t>factor</w:t>
      </w:r>
      <w:r w:rsidR="00A03ADD" w:rsidRPr="00A03ADD">
        <w:rPr>
          <w:rStyle w:val="CodeChar"/>
        </w:rPr>
        <w:t>);</w:t>
      </w:r>
    </w:p>
    <w:p w14:paraId="612DEE28" w14:textId="77777777" w:rsidR="00B443B7" w:rsidRPr="002A4772" w:rsidRDefault="00B443B7" w:rsidP="002A4772">
      <w:pPr>
        <w:pStyle w:val="Body"/>
        <w:rPr>
          <w:lang w:val="en-AU"/>
        </w:rPr>
      </w:pPr>
    </w:p>
    <w:p w14:paraId="7D87FCBC" w14:textId="11F654C4" w:rsidR="00931BFC" w:rsidRDefault="00C02F21" w:rsidP="006E6E0F">
      <w:pPr>
        <w:pStyle w:val="Heading2"/>
        <w:rPr>
          <w:lang w:val="en-AU"/>
        </w:rPr>
      </w:pPr>
      <w:r>
        <w:rPr>
          <w:lang w:val="en-AU"/>
        </w:rPr>
        <w:t xml:space="preserve">Enumerables and </w:t>
      </w:r>
      <w:r w:rsidR="00931BFC">
        <w:rPr>
          <w:lang w:val="en-AU"/>
        </w:rPr>
        <w:t>Iterators</w:t>
      </w:r>
    </w:p>
    <w:p w14:paraId="321E9987" w14:textId="052C0332" w:rsidR="00C02F21" w:rsidRDefault="00C02F21" w:rsidP="00C02F21">
      <w:pPr>
        <w:pStyle w:val="Body"/>
        <w:numPr>
          <w:ilvl w:val="0"/>
          <w:numId w:val="32"/>
        </w:numPr>
        <w:rPr>
          <w:lang w:val="en-AU"/>
        </w:rPr>
      </w:pPr>
      <w:r>
        <w:rPr>
          <w:lang w:val="en-AU"/>
        </w:rPr>
        <w:t xml:space="preserve">Enumerable - every class that implements the IEnumerable </w:t>
      </w:r>
      <w:r w:rsidR="006C1002">
        <w:rPr>
          <w:lang w:val="en-AU"/>
        </w:rPr>
        <w:t xml:space="preserve"> and IEnumerator </w:t>
      </w:r>
      <w:r>
        <w:rPr>
          <w:lang w:val="en-AU"/>
        </w:rPr>
        <w:t>interface</w:t>
      </w:r>
      <w:r w:rsidR="006C1002">
        <w:rPr>
          <w:lang w:val="en-AU"/>
        </w:rPr>
        <w:t>s, allowing iteration over its collection and using Linq queries on it (e.g. for item in collection….select)</w:t>
      </w:r>
    </w:p>
    <w:p w14:paraId="04833709" w14:textId="04758B9A" w:rsidR="006C1002" w:rsidRDefault="006C1002" w:rsidP="00C02F21">
      <w:pPr>
        <w:pStyle w:val="Body"/>
        <w:numPr>
          <w:ilvl w:val="0"/>
          <w:numId w:val="32"/>
        </w:numPr>
        <w:rPr>
          <w:lang w:val="en-AU"/>
        </w:rPr>
      </w:pPr>
      <w:r>
        <w:rPr>
          <w:lang w:val="en-AU"/>
        </w:rPr>
        <w:t>To turn a class into an enumerable class, you must implement:</w:t>
      </w:r>
    </w:p>
    <w:p w14:paraId="2C793A82" w14:textId="09F1E88D" w:rsidR="006C1002" w:rsidRDefault="006C1002" w:rsidP="006C1002">
      <w:pPr>
        <w:pStyle w:val="Body"/>
        <w:numPr>
          <w:ilvl w:val="1"/>
          <w:numId w:val="32"/>
        </w:numPr>
        <w:rPr>
          <w:lang w:val="en-AU"/>
        </w:rPr>
      </w:pPr>
      <w:r>
        <w:rPr>
          <w:lang w:val="en-AU"/>
        </w:rPr>
        <w:t xml:space="preserve">a class that </w:t>
      </w:r>
      <w:r w:rsidR="001E630B">
        <w:rPr>
          <w:lang w:val="en-AU"/>
        </w:rPr>
        <w:t>implements IEnumerator&lt;T&gt; - implements all enumerator actiions: get Current, Reset enumerator, MoveNext etc.</w:t>
      </w:r>
      <w:r>
        <w:rPr>
          <w:lang w:val="en-AU"/>
        </w:rPr>
        <w:t xml:space="preserve"> </w:t>
      </w:r>
    </w:p>
    <w:p w14:paraId="5549663C" w14:textId="0BD7474A" w:rsidR="00AC32B6" w:rsidRDefault="00AC32B6" w:rsidP="00AC32B6">
      <w:pPr>
        <w:pStyle w:val="Body"/>
        <w:numPr>
          <w:ilvl w:val="1"/>
          <w:numId w:val="32"/>
        </w:numPr>
        <w:rPr>
          <w:lang w:val="en-AU"/>
        </w:rPr>
      </w:pPr>
      <w:r>
        <w:rPr>
          <w:lang w:val="en-AU"/>
        </w:rPr>
        <w:t>your c</w:t>
      </w:r>
      <w:r w:rsidRPr="00AC32B6">
        <w:rPr>
          <w:lang w:val="en-AU"/>
        </w:rPr>
        <w:t xml:space="preserve">lass </w:t>
      </w:r>
      <w:r>
        <w:rPr>
          <w:lang w:val="en-AU"/>
        </w:rPr>
        <w:t xml:space="preserve">needs to </w:t>
      </w:r>
      <w:r w:rsidRPr="00AC32B6">
        <w:rPr>
          <w:lang w:val="en-AU"/>
        </w:rPr>
        <w:t>implem</w:t>
      </w:r>
      <w:r>
        <w:rPr>
          <w:lang w:val="en-AU"/>
        </w:rPr>
        <w:t>e</w:t>
      </w:r>
      <w:r w:rsidRPr="00AC32B6">
        <w:rPr>
          <w:lang w:val="en-AU"/>
        </w:rPr>
        <w:t xml:space="preserve">nt </w:t>
      </w:r>
      <w:r w:rsidR="00C02F21" w:rsidRPr="00AC32B6">
        <w:rPr>
          <w:lang w:val="en-AU"/>
        </w:rPr>
        <w:t>IEnumerable</w:t>
      </w:r>
      <w:r>
        <w:rPr>
          <w:lang w:val="en-AU"/>
        </w:rPr>
        <w:t>&lt;T&gt;</w:t>
      </w:r>
      <w:r w:rsidR="00C02F21" w:rsidRPr="00AC32B6">
        <w:rPr>
          <w:lang w:val="en-AU"/>
        </w:rPr>
        <w:t xml:space="preserve"> interface - </w:t>
      </w:r>
      <w:r>
        <w:rPr>
          <w:lang w:val="en-AU"/>
        </w:rPr>
        <w:t>implement GetEnumerator (that returns an object from the previous IEnumerator class)</w:t>
      </w:r>
    </w:p>
    <w:p w14:paraId="5CD6ABB0" w14:textId="78B94670" w:rsidR="00F54115" w:rsidRDefault="00F54115" w:rsidP="00F54115">
      <w:pPr>
        <w:pStyle w:val="Body"/>
        <w:numPr>
          <w:ilvl w:val="0"/>
          <w:numId w:val="32"/>
        </w:numPr>
        <w:rPr>
          <w:lang w:val="en-AU"/>
        </w:rPr>
      </w:pPr>
      <w:r>
        <w:rPr>
          <w:lang w:val="en-AU"/>
        </w:rPr>
        <w:t xml:space="preserve">Additional information on how yield works: </w:t>
      </w:r>
      <w:hyperlink r:id="rId44" w:history="1">
        <w:r w:rsidRPr="00C10E24">
          <w:rPr>
            <w:rStyle w:val="Hyperlink"/>
            <w:lang w:val="en-AU"/>
          </w:rPr>
          <w:t>http://shadowcoding.blogspot.com/2009/01/yield-and-c-state-machine.html</w:t>
        </w:r>
      </w:hyperlink>
      <w:r>
        <w:rPr>
          <w:lang w:val="en-AU"/>
        </w:rPr>
        <w:t xml:space="preserve"> </w:t>
      </w:r>
    </w:p>
    <w:p w14:paraId="7694FC38" w14:textId="4C9CD653" w:rsidR="00A211E9" w:rsidRDefault="00A211E9" w:rsidP="00A211E9">
      <w:pPr>
        <w:pStyle w:val="Body"/>
        <w:rPr>
          <w:lang w:val="en-AU"/>
        </w:rPr>
      </w:pPr>
    </w:p>
    <w:p w14:paraId="37D700CD" w14:textId="7CC4FA8F" w:rsidR="00A211E9" w:rsidRPr="00AC32B6" w:rsidRDefault="00A211E9" w:rsidP="00A211E9">
      <w:pPr>
        <w:pStyle w:val="Body"/>
        <w:rPr>
          <w:lang w:val="en-AU"/>
        </w:rPr>
      </w:pPr>
      <w:r>
        <w:rPr>
          <w:lang w:val="en-AU"/>
        </w:rPr>
        <w:lastRenderedPageBreak/>
        <w:t>Using enumerable collections/classes</w:t>
      </w:r>
      <w:r w:rsidR="002B0EA7">
        <w:rPr>
          <w:lang w:val="en-AU"/>
        </w:rPr>
        <w:t xml:space="preserve"> with foreach</w:t>
      </w:r>
      <w:r>
        <w:rPr>
          <w:lang w:val="en-AU"/>
        </w:rPr>
        <w:t>:</w:t>
      </w:r>
    </w:p>
    <w:p w14:paraId="168A9A07" w14:textId="3C605923" w:rsidR="00931BFC" w:rsidRPr="00931BFC" w:rsidRDefault="0029675D" w:rsidP="0075003B">
      <w:pPr>
        <w:pStyle w:val="Code"/>
        <w:ind w:left="1440"/>
        <w:rPr>
          <w:lang w:eastAsia="en-AU"/>
        </w:rPr>
      </w:pPr>
      <w:r>
        <w:rPr>
          <w:lang w:eastAsia="en-AU"/>
        </w:rPr>
        <w:t xml:space="preserve">[await] </w:t>
      </w:r>
      <w:r w:rsidR="00931BFC" w:rsidRPr="00931BFC">
        <w:rPr>
          <w:lang w:eastAsia="en-AU"/>
        </w:rPr>
        <w:t>foreach (var item in collection)</w:t>
      </w:r>
    </w:p>
    <w:p w14:paraId="5E43BBD5" w14:textId="77777777" w:rsidR="00931BFC" w:rsidRPr="00931BFC" w:rsidRDefault="00931BFC" w:rsidP="0075003B">
      <w:pPr>
        <w:pStyle w:val="Code"/>
        <w:ind w:left="1440"/>
        <w:rPr>
          <w:lang w:eastAsia="en-AU"/>
        </w:rPr>
      </w:pPr>
      <w:r w:rsidRPr="00931BFC">
        <w:rPr>
          <w:lang w:eastAsia="en-AU"/>
        </w:rPr>
        <w:t>{</w:t>
      </w:r>
    </w:p>
    <w:p w14:paraId="6789CA8B" w14:textId="77777777" w:rsidR="00931BFC" w:rsidRPr="00931BFC" w:rsidRDefault="00931BFC" w:rsidP="0075003B">
      <w:pPr>
        <w:pStyle w:val="Code"/>
        <w:ind w:left="1440"/>
        <w:rPr>
          <w:lang w:eastAsia="en-AU"/>
        </w:rPr>
      </w:pPr>
      <w:r w:rsidRPr="00931BFC">
        <w:rPr>
          <w:lang w:eastAsia="en-AU"/>
        </w:rPr>
        <w:t xml:space="preserve">    Console.WriteLine(item?.ToString());</w:t>
      </w:r>
    </w:p>
    <w:p w14:paraId="2C2C337A" w14:textId="0412C702" w:rsidR="00931BFC" w:rsidRDefault="00931BFC" w:rsidP="0075003B">
      <w:pPr>
        <w:pStyle w:val="Code"/>
        <w:ind w:left="1440"/>
        <w:rPr>
          <w:lang w:eastAsia="en-AU"/>
        </w:rPr>
      </w:pPr>
      <w:r w:rsidRPr="00931BFC">
        <w:rPr>
          <w:lang w:eastAsia="en-AU"/>
        </w:rPr>
        <w:t>}</w:t>
      </w:r>
    </w:p>
    <w:p w14:paraId="5F69571E" w14:textId="0A01D14D" w:rsidR="0075003B" w:rsidRDefault="0075003B" w:rsidP="0075003B">
      <w:pPr>
        <w:pStyle w:val="Body"/>
        <w:rPr>
          <w:lang w:val="en-AU" w:eastAsia="en-AU"/>
        </w:rPr>
      </w:pPr>
      <w:r>
        <w:rPr>
          <w:lang w:val="en-AU" w:eastAsia="en-AU"/>
        </w:rPr>
        <w:t>this is translated by the C# compiler to:</w:t>
      </w:r>
    </w:p>
    <w:p w14:paraId="3B9A2699" w14:textId="77777777" w:rsidR="0075003B" w:rsidRPr="0075003B" w:rsidRDefault="0075003B" w:rsidP="0075003B">
      <w:pPr>
        <w:pStyle w:val="Code"/>
        <w:ind w:left="1440"/>
        <w:rPr>
          <w:lang w:eastAsia="en-AU"/>
        </w:rPr>
      </w:pPr>
      <w:r w:rsidRPr="0075003B">
        <w:rPr>
          <w:lang w:eastAsia="en-AU"/>
        </w:rPr>
        <w:t>IEnumerator&lt;int&gt; enumerator = collection.</w:t>
      </w:r>
      <w:r w:rsidRPr="0075003B">
        <w:rPr>
          <w:color w:val="0000CC"/>
          <w:lang w:eastAsia="en-AU"/>
        </w:rPr>
        <w:t>GetEnumerator</w:t>
      </w:r>
      <w:r w:rsidRPr="0075003B">
        <w:rPr>
          <w:lang w:eastAsia="en-AU"/>
        </w:rPr>
        <w:t>();</w:t>
      </w:r>
    </w:p>
    <w:p w14:paraId="23C79BA4" w14:textId="65CE6AF9" w:rsidR="0075003B" w:rsidRPr="0075003B" w:rsidRDefault="0075003B" w:rsidP="0075003B">
      <w:pPr>
        <w:pStyle w:val="Code"/>
        <w:ind w:left="1440"/>
        <w:rPr>
          <w:lang w:eastAsia="en-AU"/>
        </w:rPr>
      </w:pPr>
      <w:r w:rsidRPr="0075003B">
        <w:rPr>
          <w:lang w:eastAsia="en-AU"/>
        </w:rPr>
        <w:t>while (</w:t>
      </w:r>
      <w:r>
        <w:rPr>
          <w:lang w:eastAsia="en-AU"/>
        </w:rPr>
        <w:t xml:space="preserve">[await] </w:t>
      </w:r>
      <w:r w:rsidRPr="0075003B">
        <w:rPr>
          <w:lang w:eastAsia="en-AU"/>
        </w:rPr>
        <w:t>enumerator.</w:t>
      </w:r>
      <w:r w:rsidRPr="0075003B">
        <w:rPr>
          <w:color w:val="0000CC"/>
          <w:lang w:eastAsia="en-AU"/>
        </w:rPr>
        <w:t>MoveNext</w:t>
      </w:r>
      <w:r w:rsidRPr="0075003B">
        <w:rPr>
          <w:lang w:eastAsia="en-AU"/>
        </w:rPr>
        <w:t>())</w:t>
      </w:r>
    </w:p>
    <w:p w14:paraId="3BAAB72C" w14:textId="77777777" w:rsidR="0075003B" w:rsidRPr="0075003B" w:rsidRDefault="0075003B" w:rsidP="0075003B">
      <w:pPr>
        <w:pStyle w:val="Code"/>
        <w:ind w:left="1440"/>
        <w:rPr>
          <w:lang w:eastAsia="en-AU"/>
        </w:rPr>
      </w:pPr>
      <w:r w:rsidRPr="0075003B">
        <w:rPr>
          <w:lang w:eastAsia="en-AU"/>
        </w:rPr>
        <w:t>{</w:t>
      </w:r>
    </w:p>
    <w:p w14:paraId="1F41EF99" w14:textId="77777777" w:rsidR="0075003B" w:rsidRPr="0075003B" w:rsidRDefault="0075003B" w:rsidP="0075003B">
      <w:pPr>
        <w:pStyle w:val="Code"/>
        <w:ind w:left="1440"/>
        <w:rPr>
          <w:lang w:eastAsia="en-AU"/>
        </w:rPr>
      </w:pPr>
      <w:r w:rsidRPr="0075003B">
        <w:rPr>
          <w:lang w:eastAsia="en-AU"/>
        </w:rPr>
        <w:t xml:space="preserve">    var item = enumerator.Current;</w:t>
      </w:r>
    </w:p>
    <w:p w14:paraId="3F91878A" w14:textId="77777777" w:rsidR="0075003B" w:rsidRPr="0075003B" w:rsidRDefault="0075003B" w:rsidP="0075003B">
      <w:pPr>
        <w:pStyle w:val="Code"/>
        <w:ind w:left="1440"/>
        <w:rPr>
          <w:lang w:eastAsia="en-AU"/>
        </w:rPr>
      </w:pPr>
      <w:r w:rsidRPr="0075003B">
        <w:rPr>
          <w:lang w:eastAsia="en-AU"/>
        </w:rPr>
        <w:t xml:space="preserve">    Console.WriteLine(item.ToString());</w:t>
      </w:r>
    </w:p>
    <w:p w14:paraId="02C7401B" w14:textId="4D09937F" w:rsidR="0075003B" w:rsidRPr="0075003B" w:rsidRDefault="0075003B" w:rsidP="0075003B">
      <w:pPr>
        <w:pStyle w:val="Code"/>
        <w:ind w:left="1440"/>
        <w:rPr>
          <w:lang w:eastAsia="en-AU"/>
        </w:rPr>
      </w:pPr>
      <w:r w:rsidRPr="0075003B">
        <w:rPr>
          <w:lang w:eastAsia="en-AU"/>
        </w:rPr>
        <w:t>}</w:t>
      </w:r>
    </w:p>
    <w:p w14:paraId="4A0E644D" w14:textId="57485F3E" w:rsidR="00931BFC" w:rsidRDefault="00931BFC" w:rsidP="00931BFC">
      <w:pPr>
        <w:pStyle w:val="Body"/>
        <w:numPr>
          <w:ilvl w:val="0"/>
          <w:numId w:val="32"/>
        </w:numPr>
        <w:rPr>
          <w:lang w:val="en-AU"/>
        </w:rPr>
      </w:pPr>
      <w:r w:rsidRPr="0029675D">
        <w:rPr>
          <w:b/>
          <w:bCs/>
          <w:color w:val="0000CC"/>
          <w:lang w:val="en-AU"/>
        </w:rPr>
        <w:t>foreach</w:t>
      </w:r>
      <w:r w:rsidRPr="0029675D">
        <w:rPr>
          <w:color w:val="0000CC"/>
          <w:lang w:val="en-AU"/>
        </w:rPr>
        <w:t xml:space="preserve"> </w:t>
      </w:r>
      <w:r>
        <w:rPr>
          <w:lang w:val="en-AU"/>
        </w:rPr>
        <w:t>enumerates the collection to supply each member in turn.</w:t>
      </w:r>
    </w:p>
    <w:p w14:paraId="0E7AAAF6" w14:textId="69B6074A" w:rsidR="0029675D" w:rsidRDefault="0029675D" w:rsidP="00931BFC">
      <w:pPr>
        <w:pStyle w:val="Body"/>
        <w:numPr>
          <w:ilvl w:val="0"/>
          <w:numId w:val="32"/>
        </w:numPr>
        <w:rPr>
          <w:lang w:val="en-AU"/>
        </w:rPr>
      </w:pPr>
      <w:r w:rsidRPr="001F7E88">
        <w:t>You will use</w:t>
      </w:r>
      <w:r>
        <w:rPr>
          <w:b/>
          <w:bCs/>
          <w:color w:val="0000CC"/>
          <w:lang w:val="en-AU"/>
        </w:rPr>
        <w:t xml:space="preserve"> await foreach </w:t>
      </w:r>
      <w:r w:rsidRPr="001F7E88">
        <w:t xml:space="preserve">when waiting on an asynchronous </w:t>
      </w:r>
      <w:r w:rsidR="001F7E88" w:rsidRPr="001F7E88">
        <w:t>enumerator.</w:t>
      </w:r>
    </w:p>
    <w:p w14:paraId="3BEC2444" w14:textId="7D8A19F9" w:rsidR="00931BFC" w:rsidRDefault="00931BFC" w:rsidP="00931BFC">
      <w:pPr>
        <w:pStyle w:val="Body"/>
        <w:numPr>
          <w:ilvl w:val="0"/>
          <w:numId w:val="32"/>
        </w:numPr>
        <w:rPr>
          <w:lang w:val="en-AU"/>
        </w:rPr>
      </w:pPr>
      <w:r>
        <w:rPr>
          <w:lang w:val="en-AU"/>
        </w:rPr>
        <w:t>In order to support enumeration on your collection/class , you need to implement either the</w:t>
      </w:r>
    </w:p>
    <w:p w14:paraId="12EBDC4B" w14:textId="170EA63B" w:rsidR="0029675D" w:rsidRDefault="00931BFC" w:rsidP="00931BFC">
      <w:pPr>
        <w:pStyle w:val="Body"/>
        <w:numPr>
          <w:ilvl w:val="1"/>
          <w:numId w:val="32"/>
        </w:numPr>
        <w:rPr>
          <w:lang w:val="en-AU"/>
        </w:rPr>
      </w:pPr>
      <w:r>
        <w:rPr>
          <w:lang w:val="en-AU"/>
        </w:rPr>
        <w:t>IEnumerable&lt;T&gt; for synchronous processing</w:t>
      </w:r>
    </w:p>
    <w:p w14:paraId="280BF516" w14:textId="4D614D97" w:rsidR="0029675D" w:rsidRDefault="0029675D" w:rsidP="0029675D">
      <w:pPr>
        <w:pStyle w:val="Body"/>
        <w:ind w:left="2611"/>
        <w:rPr>
          <w:lang w:val="en-AU"/>
        </w:rPr>
      </w:pPr>
      <w:r>
        <w:rPr>
          <w:lang w:val="en-AU"/>
        </w:rPr>
        <w:t>Example:</w:t>
      </w:r>
    </w:p>
    <w:p w14:paraId="7D6EF6A5" w14:textId="77777777" w:rsidR="0029675D" w:rsidRPr="0029675D" w:rsidRDefault="0029675D" w:rsidP="0029675D">
      <w:pPr>
        <w:pStyle w:val="Code"/>
        <w:ind w:left="2880"/>
      </w:pPr>
      <w:r w:rsidRPr="0029675D">
        <w:t>public IEnumerable&lt;int&gt; GetSingleDigitNumbersLoop()</w:t>
      </w:r>
    </w:p>
    <w:p w14:paraId="24F90A22" w14:textId="77777777" w:rsidR="0029675D" w:rsidRPr="0029675D" w:rsidRDefault="0029675D" w:rsidP="0029675D">
      <w:pPr>
        <w:pStyle w:val="Code"/>
        <w:ind w:left="2880"/>
        <w:rPr>
          <w:lang w:eastAsia="en-AU"/>
        </w:rPr>
      </w:pPr>
      <w:r w:rsidRPr="0029675D">
        <w:rPr>
          <w:lang w:eastAsia="en-AU"/>
        </w:rPr>
        <w:t>{</w:t>
      </w:r>
    </w:p>
    <w:p w14:paraId="01068D4D" w14:textId="77777777" w:rsidR="0029675D" w:rsidRPr="0029675D" w:rsidRDefault="0029675D" w:rsidP="0029675D">
      <w:pPr>
        <w:pStyle w:val="Code"/>
        <w:ind w:left="2880"/>
        <w:rPr>
          <w:lang w:eastAsia="en-AU"/>
        </w:rPr>
      </w:pPr>
      <w:r w:rsidRPr="0029675D">
        <w:rPr>
          <w:lang w:eastAsia="en-AU"/>
        </w:rPr>
        <w:t xml:space="preserve">    int index = 0;</w:t>
      </w:r>
    </w:p>
    <w:p w14:paraId="7367795E" w14:textId="77777777" w:rsidR="0029675D" w:rsidRPr="0029675D" w:rsidRDefault="0029675D" w:rsidP="0029675D">
      <w:pPr>
        <w:pStyle w:val="Code"/>
        <w:ind w:left="2880"/>
        <w:rPr>
          <w:lang w:eastAsia="en-AU"/>
        </w:rPr>
      </w:pPr>
      <w:r w:rsidRPr="0029675D">
        <w:rPr>
          <w:lang w:eastAsia="en-AU"/>
        </w:rPr>
        <w:t xml:space="preserve">    while (index &lt; 10)</w:t>
      </w:r>
    </w:p>
    <w:p w14:paraId="63A80668" w14:textId="77777777" w:rsidR="0029675D" w:rsidRPr="0029675D" w:rsidRDefault="0029675D" w:rsidP="0029675D">
      <w:pPr>
        <w:pStyle w:val="Code"/>
        <w:ind w:left="2880"/>
        <w:rPr>
          <w:lang w:eastAsia="en-AU"/>
        </w:rPr>
      </w:pPr>
      <w:r w:rsidRPr="0029675D">
        <w:rPr>
          <w:lang w:eastAsia="en-AU"/>
        </w:rPr>
        <w:t xml:space="preserve">        </w:t>
      </w:r>
      <w:r w:rsidRPr="0029675D">
        <w:rPr>
          <w:b/>
          <w:bCs/>
          <w:color w:val="0000CC"/>
          <w:lang w:eastAsia="en-AU"/>
        </w:rPr>
        <w:t>yield</w:t>
      </w:r>
      <w:r w:rsidRPr="0029675D">
        <w:rPr>
          <w:lang w:eastAsia="en-AU"/>
        </w:rPr>
        <w:t xml:space="preserve"> </w:t>
      </w:r>
      <w:r w:rsidRPr="00D46361">
        <w:rPr>
          <w:b/>
          <w:bCs/>
          <w:color w:val="0000CC"/>
          <w:lang w:eastAsia="en-AU"/>
        </w:rPr>
        <w:t>return</w:t>
      </w:r>
      <w:r w:rsidRPr="00D46361">
        <w:rPr>
          <w:color w:val="0000CC"/>
          <w:lang w:eastAsia="en-AU"/>
        </w:rPr>
        <w:t xml:space="preserve"> </w:t>
      </w:r>
      <w:r w:rsidRPr="0029675D">
        <w:rPr>
          <w:lang w:eastAsia="en-AU"/>
        </w:rPr>
        <w:t>index++;</w:t>
      </w:r>
    </w:p>
    <w:p w14:paraId="400AA184" w14:textId="77777777" w:rsidR="0029675D" w:rsidRPr="0029675D" w:rsidRDefault="0029675D" w:rsidP="0029675D">
      <w:pPr>
        <w:pStyle w:val="Code"/>
        <w:ind w:left="2880"/>
        <w:rPr>
          <w:lang w:eastAsia="en-AU"/>
        </w:rPr>
      </w:pPr>
      <w:r w:rsidRPr="0029675D">
        <w:rPr>
          <w:lang w:eastAsia="en-AU"/>
        </w:rPr>
        <w:t>}</w:t>
      </w:r>
    </w:p>
    <w:p w14:paraId="3EBFE868" w14:textId="30698817" w:rsidR="00931BFC" w:rsidRDefault="00931BFC" w:rsidP="0029675D">
      <w:pPr>
        <w:pStyle w:val="Body"/>
        <w:ind w:left="2971"/>
        <w:rPr>
          <w:lang w:val="en-AU"/>
        </w:rPr>
      </w:pPr>
      <w:r>
        <w:rPr>
          <w:lang w:val="en-AU"/>
        </w:rPr>
        <w:t>or,</w:t>
      </w:r>
    </w:p>
    <w:p w14:paraId="593042BC" w14:textId="77777777" w:rsidR="0029675D" w:rsidRPr="0029675D" w:rsidRDefault="0029675D" w:rsidP="0029675D">
      <w:pPr>
        <w:pStyle w:val="Body"/>
        <w:numPr>
          <w:ilvl w:val="1"/>
          <w:numId w:val="32"/>
        </w:numPr>
        <w:rPr>
          <w:lang w:val="en-AU"/>
        </w:rPr>
      </w:pPr>
      <w:r>
        <w:rPr>
          <w:lang w:val="en-AU"/>
        </w:rPr>
        <w:t>IAsyncEnumerable&lt;T&gt; for asynchronous processing</w:t>
      </w:r>
      <w:r>
        <w:rPr>
          <w:lang w:val="en-AU"/>
        </w:rPr>
        <w:br/>
        <w:t>Example:</w:t>
      </w:r>
      <w:r>
        <w:rPr>
          <w:lang w:val="en-AU"/>
        </w:rPr>
        <w:br/>
      </w:r>
      <w:r w:rsidRPr="0029675D">
        <w:rPr>
          <w:lang w:val="en-AU"/>
        </w:rPr>
        <w:t>public async IAsyncEnumerable&lt;int&gt; GetSetsOfNumbersAsync()</w:t>
      </w:r>
    </w:p>
    <w:p w14:paraId="2B7D0CC3" w14:textId="77777777" w:rsidR="0029675D" w:rsidRPr="0029675D" w:rsidRDefault="0029675D" w:rsidP="0029675D">
      <w:pPr>
        <w:pStyle w:val="Code"/>
        <w:ind w:left="2971"/>
      </w:pPr>
      <w:r w:rsidRPr="0029675D">
        <w:t>{</w:t>
      </w:r>
    </w:p>
    <w:p w14:paraId="775F6A8E" w14:textId="77777777" w:rsidR="0029675D" w:rsidRPr="0029675D" w:rsidRDefault="0029675D" w:rsidP="0029675D">
      <w:pPr>
        <w:pStyle w:val="Code"/>
        <w:ind w:left="2971"/>
      </w:pPr>
      <w:r w:rsidRPr="0029675D">
        <w:t xml:space="preserve">    int index = 0;</w:t>
      </w:r>
    </w:p>
    <w:p w14:paraId="2287C1FF" w14:textId="77777777" w:rsidR="0029675D" w:rsidRPr="0029675D" w:rsidRDefault="0029675D" w:rsidP="0029675D">
      <w:pPr>
        <w:pStyle w:val="Code"/>
        <w:ind w:left="2971"/>
      </w:pPr>
      <w:r w:rsidRPr="0029675D">
        <w:t xml:space="preserve">    while (index &lt; 10)</w:t>
      </w:r>
    </w:p>
    <w:p w14:paraId="4D2A2994" w14:textId="77777777" w:rsidR="0029675D" w:rsidRPr="0029675D" w:rsidRDefault="0029675D" w:rsidP="0029675D">
      <w:pPr>
        <w:pStyle w:val="Code"/>
        <w:ind w:left="2971"/>
      </w:pPr>
      <w:r w:rsidRPr="0029675D">
        <w:t xml:space="preserve">        </w:t>
      </w:r>
      <w:r w:rsidRPr="00D46361">
        <w:rPr>
          <w:b/>
          <w:bCs/>
        </w:rPr>
        <w:t>yield return</w:t>
      </w:r>
      <w:r w:rsidRPr="0029675D">
        <w:t xml:space="preserve"> index++;</w:t>
      </w:r>
    </w:p>
    <w:p w14:paraId="6589F9B7" w14:textId="77777777" w:rsidR="0029675D" w:rsidRPr="0029675D" w:rsidRDefault="0029675D" w:rsidP="0029675D">
      <w:pPr>
        <w:pStyle w:val="Code"/>
        <w:ind w:left="2971"/>
      </w:pPr>
    </w:p>
    <w:p w14:paraId="793DD158" w14:textId="77777777" w:rsidR="0029675D" w:rsidRPr="0029675D" w:rsidRDefault="0029675D" w:rsidP="0029675D">
      <w:pPr>
        <w:pStyle w:val="Code"/>
        <w:ind w:left="2971"/>
      </w:pPr>
      <w:r w:rsidRPr="0029675D">
        <w:t xml:space="preserve">    await Task.Delay(500);</w:t>
      </w:r>
    </w:p>
    <w:p w14:paraId="53952470" w14:textId="77777777" w:rsidR="0029675D" w:rsidRPr="0029675D" w:rsidRDefault="0029675D" w:rsidP="0029675D">
      <w:pPr>
        <w:pStyle w:val="Code"/>
        <w:ind w:left="2971"/>
      </w:pPr>
    </w:p>
    <w:p w14:paraId="1BA3C61D" w14:textId="77777777" w:rsidR="0029675D" w:rsidRPr="0029675D" w:rsidRDefault="0029675D" w:rsidP="0029675D">
      <w:pPr>
        <w:pStyle w:val="Code"/>
        <w:ind w:left="2971"/>
      </w:pPr>
      <w:r w:rsidRPr="0029675D">
        <w:t xml:space="preserve">    yield return 50;</w:t>
      </w:r>
    </w:p>
    <w:p w14:paraId="74F40FD0" w14:textId="77777777" w:rsidR="0029675D" w:rsidRPr="0029675D" w:rsidRDefault="0029675D" w:rsidP="0029675D">
      <w:pPr>
        <w:pStyle w:val="Code"/>
        <w:ind w:left="2971"/>
      </w:pPr>
    </w:p>
    <w:p w14:paraId="520F9121" w14:textId="77777777" w:rsidR="0029675D" w:rsidRPr="0029675D" w:rsidRDefault="0029675D" w:rsidP="0029675D">
      <w:pPr>
        <w:pStyle w:val="Code"/>
        <w:ind w:left="2971"/>
      </w:pPr>
      <w:r w:rsidRPr="0029675D">
        <w:t xml:space="preserve">    await Task.Delay(500);</w:t>
      </w:r>
    </w:p>
    <w:p w14:paraId="3A3F6E7D" w14:textId="77777777" w:rsidR="0029675D" w:rsidRPr="0029675D" w:rsidRDefault="0029675D" w:rsidP="0029675D">
      <w:pPr>
        <w:pStyle w:val="Code"/>
        <w:ind w:left="2971"/>
      </w:pPr>
    </w:p>
    <w:p w14:paraId="2E7E8089" w14:textId="77777777" w:rsidR="0029675D" w:rsidRPr="0029675D" w:rsidRDefault="0029675D" w:rsidP="0029675D">
      <w:pPr>
        <w:pStyle w:val="Code"/>
        <w:ind w:left="2971"/>
      </w:pPr>
      <w:r w:rsidRPr="0029675D">
        <w:t xml:space="preserve">    index = 100;</w:t>
      </w:r>
    </w:p>
    <w:p w14:paraId="4615DA6A" w14:textId="77777777" w:rsidR="0029675D" w:rsidRPr="0029675D" w:rsidRDefault="0029675D" w:rsidP="0029675D">
      <w:pPr>
        <w:pStyle w:val="Code"/>
        <w:ind w:left="2971"/>
      </w:pPr>
      <w:r w:rsidRPr="0029675D">
        <w:t xml:space="preserve">    while (index &lt; 110)</w:t>
      </w:r>
    </w:p>
    <w:p w14:paraId="4F68FBC2" w14:textId="77777777" w:rsidR="0029675D" w:rsidRPr="0029675D" w:rsidRDefault="0029675D" w:rsidP="0029675D">
      <w:pPr>
        <w:pStyle w:val="Code"/>
        <w:ind w:left="2971"/>
      </w:pPr>
      <w:r w:rsidRPr="0029675D">
        <w:t xml:space="preserve">        yield return index++;</w:t>
      </w:r>
    </w:p>
    <w:p w14:paraId="0593E167" w14:textId="098F26DC" w:rsidR="0029675D" w:rsidRDefault="0029675D" w:rsidP="0029675D">
      <w:pPr>
        <w:pStyle w:val="Code"/>
        <w:ind w:left="2971"/>
      </w:pPr>
      <w:r w:rsidRPr="0029675D">
        <w:t>}</w:t>
      </w:r>
    </w:p>
    <w:p w14:paraId="660E48BD" w14:textId="7A7FDF18" w:rsidR="00D46361" w:rsidRDefault="00D46361" w:rsidP="00D46361">
      <w:pPr>
        <w:pStyle w:val="Body"/>
        <w:numPr>
          <w:ilvl w:val="1"/>
          <w:numId w:val="32"/>
        </w:numPr>
        <w:rPr>
          <w:lang w:val="en-AU"/>
        </w:rPr>
      </w:pPr>
      <w:r>
        <w:rPr>
          <w:lang w:val="en-AU"/>
        </w:rPr>
        <w:t xml:space="preserve">Note: instead of enumerating directly using the ‘yield return’ statement, you can also return a type that is enumerable by </w:t>
      </w:r>
      <w:r>
        <w:rPr>
          <w:lang w:val="en-AU"/>
        </w:rPr>
        <w:lastRenderedPageBreak/>
        <w:t>itself (like any collection type).</w:t>
      </w:r>
    </w:p>
    <w:p w14:paraId="36136EF4" w14:textId="026B3649" w:rsidR="00931BFC" w:rsidRDefault="00D46361" w:rsidP="00D46361">
      <w:pPr>
        <w:pStyle w:val="Body"/>
        <w:numPr>
          <w:ilvl w:val="1"/>
          <w:numId w:val="32"/>
        </w:numPr>
        <w:rPr>
          <w:lang w:val="en-AU"/>
        </w:rPr>
      </w:pPr>
      <w:r>
        <w:rPr>
          <w:lang w:val="en-AU"/>
        </w:rPr>
        <w:t>Note: you can’t have a ‘return’ statement in addition to the ‘yield return’ statements in Enumerable methods. If you need both, you might need to split them into two methods:</w:t>
      </w:r>
    </w:p>
    <w:p w14:paraId="7570E090" w14:textId="77777777" w:rsidR="00D46361" w:rsidRPr="00D46361" w:rsidRDefault="00D46361" w:rsidP="00D46361">
      <w:pPr>
        <w:pStyle w:val="Code"/>
        <w:ind w:left="2880"/>
      </w:pPr>
      <w:r w:rsidRPr="00D46361">
        <w:t>public IEnumerable&lt;int&gt; GetSingleDigitOddNumbers(bool getCollection)</w:t>
      </w:r>
    </w:p>
    <w:p w14:paraId="561253B0" w14:textId="77DD5DFA" w:rsidR="00D46361" w:rsidRPr="00D46361" w:rsidRDefault="00D46361" w:rsidP="00D46361">
      <w:pPr>
        <w:pStyle w:val="Code"/>
        <w:ind w:left="2880"/>
      </w:pPr>
      <w:r w:rsidRPr="00D46361">
        <w:t>{</w:t>
      </w:r>
      <w:r>
        <w:t xml:space="preserve">   </w:t>
      </w:r>
    </w:p>
    <w:p w14:paraId="41AE5476" w14:textId="77777777" w:rsidR="00D46361" w:rsidRPr="00D46361" w:rsidRDefault="00D46361" w:rsidP="00D46361">
      <w:pPr>
        <w:pStyle w:val="Code"/>
        <w:ind w:left="2880"/>
      </w:pPr>
      <w:r w:rsidRPr="00D46361">
        <w:t xml:space="preserve">    if (getCollection == false)</w:t>
      </w:r>
    </w:p>
    <w:p w14:paraId="57EB0FA1" w14:textId="77777777" w:rsidR="00D46361" w:rsidRPr="00D46361" w:rsidRDefault="00D46361" w:rsidP="00D46361">
      <w:pPr>
        <w:pStyle w:val="Code"/>
        <w:ind w:left="2880"/>
      </w:pPr>
      <w:r w:rsidRPr="00D46361">
        <w:t xml:space="preserve">        return new int[0];</w:t>
      </w:r>
    </w:p>
    <w:p w14:paraId="6FC36861" w14:textId="77777777" w:rsidR="00D46361" w:rsidRPr="00D46361" w:rsidRDefault="00D46361" w:rsidP="00D46361">
      <w:pPr>
        <w:pStyle w:val="Code"/>
        <w:ind w:left="2880"/>
      </w:pPr>
      <w:r w:rsidRPr="00D46361">
        <w:t xml:space="preserve">    else</w:t>
      </w:r>
    </w:p>
    <w:p w14:paraId="368849B9" w14:textId="77777777" w:rsidR="00D46361" w:rsidRPr="00D46361" w:rsidRDefault="00D46361" w:rsidP="00D46361">
      <w:pPr>
        <w:pStyle w:val="Code"/>
        <w:ind w:left="2880"/>
      </w:pPr>
      <w:r w:rsidRPr="00D46361">
        <w:t xml:space="preserve">        return IteratorMethod();</w:t>
      </w:r>
    </w:p>
    <w:p w14:paraId="25811B0C" w14:textId="77777777" w:rsidR="00D46361" w:rsidRPr="00D46361" w:rsidRDefault="00D46361" w:rsidP="00D46361">
      <w:pPr>
        <w:pStyle w:val="Code"/>
        <w:ind w:left="2880"/>
      </w:pPr>
      <w:r w:rsidRPr="00D46361">
        <w:t>}</w:t>
      </w:r>
    </w:p>
    <w:p w14:paraId="64F750DB" w14:textId="77777777" w:rsidR="00D46361" w:rsidRPr="00D46361" w:rsidRDefault="00D46361" w:rsidP="00D46361">
      <w:pPr>
        <w:pStyle w:val="Code"/>
        <w:ind w:left="2880"/>
      </w:pPr>
    </w:p>
    <w:p w14:paraId="7EE5D5EB" w14:textId="77777777" w:rsidR="00D46361" w:rsidRPr="00D46361" w:rsidRDefault="00D46361" w:rsidP="00D46361">
      <w:pPr>
        <w:pStyle w:val="Code"/>
        <w:ind w:left="2880"/>
      </w:pPr>
      <w:r w:rsidRPr="00D46361">
        <w:t>private IEnumerable&lt;int&gt; IteratorMethod()</w:t>
      </w:r>
    </w:p>
    <w:p w14:paraId="524C9BF2" w14:textId="77777777" w:rsidR="00D46361" w:rsidRPr="00D46361" w:rsidRDefault="00D46361" w:rsidP="00D46361">
      <w:pPr>
        <w:pStyle w:val="Code"/>
        <w:ind w:left="2880"/>
      </w:pPr>
      <w:r w:rsidRPr="00D46361">
        <w:t>{</w:t>
      </w:r>
    </w:p>
    <w:p w14:paraId="60076B41" w14:textId="77777777" w:rsidR="00D46361" w:rsidRPr="00D46361" w:rsidRDefault="00D46361" w:rsidP="00D46361">
      <w:pPr>
        <w:pStyle w:val="Code"/>
        <w:ind w:left="2880"/>
      </w:pPr>
      <w:r w:rsidRPr="00D46361">
        <w:t xml:space="preserve">    int index = 0;</w:t>
      </w:r>
    </w:p>
    <w:p w14:paraId="17AA7C60" w14:textId="77777777" w:rsidR="00D46361" w:rsidRPr="00D46361" w:rsidRDefault="00D46361" w:rsidP="00D46361">
      <w:pPr>
        <w:pStyle w:val="Code"/>
        <w:ind w:left="2880"/>
      </w:pPr>
      <w:r w:rsidRPr="00D46361">
        <w:t xml:space="preserve">    while (index &lt; 10)</w:t>
      </w:r>
    </w:p>
    <w:p w14:paraId="0272279A" w14:textId="77777777" w:rsidR="00D46361" w:rsidRPr="00D46361" w:rsidRDefault="00D46361" w:rsidP="00D46361">
      <w:pPr>
        <w:pStyle w:val="Code"/>
        <w:ind w:left="2880"/>
      </w:pPr>
      <w:r w:rsidRPr="00D46361">
        <w:t xml:space="preserve">    {</w:t>
      </w:r>
    </w:p>
    <w:p w14:paraId="7065DF50" w14:textId="77777777" w:rsidR="00D46361" w:rsidRPr="00D46361" w:rsidRDefault="00D46361" w:rsidP="00D46361">
      <w:pPr>
        <w:pStyle w:val="Code"/>
        <w:ind w:left="2880"/>
      </w:pPr>
      <w:r w:rsidRPr="00D46361">
        <w:t xml:space="preserve">        if (index % 2 == 1)</w:t>
      </w:r>
    </w:p>
    <w:p w14:paraId="0F34EBE4" w14:textId="77777777" w:rsidR="00D46361" w:rsidRPr="00D46361" w:rsidRDefault="00D46361" w:rsidP="00D46361">
      <w:pPr>
        <w:pStyle w:val="Code"/>
        <w:ind w:left="2880"/>
      </w:pPr>
      <w:r w:rsidRPr="00D46361">
        <w:t xml:space="preserve">            yield return index;</w:t>
      </w:r>
    </w:p>
    <w:p w14:paraId="7C4A3C8D" w14:textId="77777777" w:rsidR="00D46361" w:rsidRPr="00D46361" w:rsidRDefault="00D46361" w:rsidP="00D46361">
      <w:pPr>
        <w:pStyle w:val="Code"/>
        <w:ind w:left="2880"/>
      </w:pPr>
      <w:r w:rsidRPr="00D46361">
        <w:t xml:space="preserve">        index++;</w:t>
      </w:r>
    </w:p>
    <w:p w14:paraId="4701EC4D" w14:textId="77777777" w:rsidR="00D46361" w:rsidRPr="00D46361" w:rsidRDefault="00D46361" w:rsidP="00D46361">
      <w:pPr>
        <w:pStyle w:val="Code"/>
        <w:ind w:left="2880"/>
      </w:pPr>
      <w:r w:rsidRPr="00D46361">
        <w:t xml:space="preserve">    }</w:t>
      </w:r>
    </w:p>
    <w:p w14:paraId="2BD2BDED" w14:textId="2FD32236" w:rsidR="00D46361" w:rsidRPr="00931BFC" w:rsidRDefault="00D46361" w:rsidP="00D46361">
      <w:pPr>
        <w:pStyle w:val="Code"/>
        <w:ind w:left="2880"/>
      </w:pPr>
      <w:r w:rsidRPr="00D46361">
        <w:t>}</w:t>
      </w:r>
    </w:p>
    <w:p w14:paraId="3A1652B8" w14:textId="5780A6B3" w:rsidR="006E6E0F" w:rsidRDefault="006E6E0F" w:rsidP="006E6E0F">
      <w:pPr>
        <w:pStyle w:val="Heading2"/>
        <w:rPr>
          <w:lang w:val="en-AU"/>
        </w:rPr>
      </w:pPr>
      <w:r>
        <w:rPr>
          <w:lang w:val="en-AU"/>
        </w:rPr>
        <w:t>Asynchronous Programming</w:t>
      </w:r>
    </w:p>
    <w:p w14:paraId="05701CB0" w14:textId="77777777" w:rsidR="006E6E0F" w:rsidRDefault="006E6E0F" w:rsidP="006E6E0F">
      <w:pPr>
        <w:pStyle w:val="Body"/>
        <w:rPr>
          <w:b/>
          <w:bCs/>
          <w:lang w:val="en-AU"/>
        </w:rPr>
      </w:pPr>
      <w:r>
        <w:rPr>
          <w:lang w:val="en-AU"/>
        </w:rPr>
        <w:t>In windows 8 and above, the standard states that:</w:t>
      </w:r>
      <w:r>
        <w:rPr>
          <w:lang w:val="en-AU"/>
        </w:rPr>
        <w:br/>
      </w:r>
      <w:r w:rsidRPr="006D09E7">
        <w:rPr>
          <w:b/>
          <w:bCs/>
          <w:lang w:val="en-AU"/>
        </w:rPr>
        <w:t xml:space="preserve"> </w:t>
      </w:r>
      <w:r w:rsidRPr="000D3433">
        <w:rPr>
          <w:b/>
          <w:bCs/>
          <w:highlight w:val="yellow"/>
          <w:lang w:val="en-AU"/>
        </w:rPr>
        <w:t>everything that can take over 50ms must be done asynchronously!!</w:t>
      </w:r>
    </w:p>
    <w:p w14:paraId="3909361F" w14:textId="77777777" w:rsidR="006E6E0F" w:rsidRDefault="006E6E0F" w:rsidP="006E6E0F">
      <w:pPr>
        <w:pStyle w:val="Body"/>
        <w:rPr>
          <w:u w:val="single"/>
          <w:lang w:val="en-AU"/>
        </w:rPr>
      </w:pPr>
      <w:r w:rsidRPr="00C90787">
        <w:rPr>
          <w:u w:val="single"/>
          <w:lang w:val="en-AU"/>
        </w:rPr>
        <w:t>Callback:</w:t>
      </w:r>
    </w:p>
    <w:p w14:paraId="316E2738" w14:textId="77777777" w:rsidR="006E6E0F" w:rsidRDefault="006E6E0F" w:rsidP="006E6E0F">
      <w:pPr>
        <w:pStyle w:val="Body"/>
        <w:rPr>
          <w:lang w:val="en-AU"/>
        </w:rPr>
      </w:pPr>
      <w:r w:rsidRPr="00C90787">
        <w:rPr>
          <w:lang w:val="en-AU"/>
        </w:rPr>
        <w:t>In old s</w:t>
      </w:r>
      <w:r>
        <w:rPr>
          <w:lang w:val="en-AU"/>
        </w:rPr>
        <w:t xml:space="preserve">ystems, callbacks were used to connect asynchronous calls from the main code. </w:t>
      </w:r>
    </w:p>
    <w:p w14:paraId="69E34EA8" w14:textId="77777777" w:rsidR="006E6E0F" w:rsidRDefault="006E6E0F" w:rsidP="006E6E0F">
      <w:pPr>
        <w:pStyle w:val="Body"/>
        <w:rPr>
          <w:lang w:val="en-AU"/>
        </w:rPr>
      </w:pPr>
      <w:r>
        <w:rPr>
          <w:lang w:val="en-AU"/>
        </w:rPr>
        <w:t>These made for a buggy, hard to maintain code because they turn the code inside-out.</w:t>
      </w:r>
    </w:p>
    <w:p w14:paraId="504D6F87" w14:textId="77777777" w:rsidR="006E6E0F" w:rsidRDefault="006E6E0F" w:rsidP="006E6E0F">
      <w:pPr>
        <w:pStyle w:val="Body"/>
        <w:rPr>
          <w:u w:val="single"/>
          <w:lang w:val="en-AU"/>
        </w:rPr>
      </w:pPr>
      <w:r w:rsidRPr="0097500D">
        <w:rPr>
          <w:u w:val="single"/>
          <w:lang w:val="en-AU"/>
        </w:rPr>
        <w:t>Callback State Machine</w:t>
      </w:r>
      <w:r>
        <w:rPr>
          <w:u w:val="single"/>
          <w:lang w:val="en-AU"/>
        </w:rPr>
        <w:t>:</w:t>
      </w:r>
    </w:p>
    <w:p w14:paraId="45BC687B" w14:textId="77777777" w:rsidR="006E6E0F" w:rsidRDefault="006E6E0F" w:rsidP="006E6E0F">
      <w:pPr>
        <w:pStyle w:val="Body"/>
        <w:numPr>
          <w:ilvl w:val="2"/>
          <w:numId w:val="20"/>
        </w:numPr>
        <w:rPr>
          <w:lang w:val="en-AU"/>
        </w:rPr>
      </w:pPr>
      <w:r w:rsidRPr="008164BB">
        <w:rPr>
          <w:lang w:val="en-AU"/>
        </w:rPr>
        <w:t xml:space="preserve">Since C# </w:t>
      </w:r>
      <w:r>
        <w:rPr>
          <w:lang w:val="en-AU"/>
        </w:rPr>
        <w:t xml:space="preserve">5, a new </w:t>
      </w:r>
      <w:r w:rsidR="00CC4645" w:rsidRPr="00CC4645">
        <w:rPr>
          <w:b/>
          <w:bCs/>
          <w:u w:val="single"/>
          <w:lang w:val="en-AU"/>
        </w:rPr>
        <w:t>task based</w:t>
      </w:r>
      <w:r w:rsidR="00CC4645">
        <w:rPr>
          <w:lang w:val="en-AU"/>
        </w:rPr>
        <w:t xml:space="preserve"> </w:t>
      </w:r>
      <w:r>
        <w:rPr>
          <w:lang w:val="en-AU"/>
        </w:rPr>
        <w:t xml:space="preserve">model was </w:t>
      </w:r>
      <w:r w:rsidR="00C8159D">
        <w:rPr>
          <w:lang w:val="en-AU"/>
        </w:rPr>
        <w:t>introduced</w:t>
      </w:r>
      <w:r>
        <w:rPr>
          <w:lang w:val="en-AU"/>
        </w:rPr>
        <w:t xml:space="preserve"> in which the framework transforms the code into a callback state machine by itself. In order to do this, you should:</w:t>
      </w:r>
    </w:p>
    <w:p w14:paraId="680119BD" w14:textId="77777777" w:rsidR="006E6E0F" w:rsidRDefault="006E6E0F" w:rsidP="006E6E0F">
      <w:pPr>
        <w:pStyle w:val="Body"/>
        <w:numPr>
          <w:ilvl w:val="3"/>
          <w:numId w:val="20"/>
        </w:numPr>
        <w:rPr>
          <w:lang w:val="en-AU"/>
        </w:rPr>
      </w:pPr>
      <w:r>
        <w:rPr>
          <w:lang w:val="en-AU"/>
        </w:rPr>
        <w:t>Mark the asynchronous functions with the new ‘async’ modifier</w:t>
      </w:r>
    </w:p>
    <w:p w14:paraId="0D454673" w14:textId="77777777" w:rsidR="006E6E0F" w:rsidRDefault="006E6E0F" w:rsidP="006E6E0F">
      <w:pPr>
        <w:pStyle w:val="Body"/>
        <w:numPr>
          <w:ilvl w:val="3"/>
          <w:numId w:val="20"/>
        </w:numPr>
        <w:rPr>
          <w:lang w:val="en-AU"/>
        </w:rPr>
      </w:pPr>
      <w:r>
        <w:rPr>
          <w:lang w:val="en-AU"/>
        </w:rPr>
        <w:t>Make sure that the asynch method returns Task&lt;T&gt;</w:t>
      </w:r>
    </w:p>
    <w:p w14:paraId="35AC54A3" w14:textId="77777777" w:rsidR="006E6E0F" w:rsidRDefault="006E6E0F" w:rsidP="006E6E0F">
      <w:pPr>
        <w:pStyle w:val="Body"/>
        <w:numPr>
          <w:ilvl w:val="3"/>
          <w:numId w:val="20"/>
        </w:numPr>
        <w:rPr>
          <w:lang w:val="en-AU"/>
        </w:rPr>
      </w:pPr>
      <w:r>
        <w:rPr>
          <w:lang w:val="en-AU"/>
        </w:rPr>
        <w:t>User ‘await’ operator to yield control.</w:t>
      </w:r>
    </w:p>
    <w:p w14:paraId="2F37C729" w14:textId="77777777" w:rsidR="006E6E0F" w:rsidRDefault="006E6E0F" w:rsidP="006E6E0F">
      <w:pPr>
        <w:pStyle w:val="Body"/>
        <w:numPr>
          <w:ilvl w:val="3"/>
          <w:numId w:val="20"/>
        </w:numPr>
        <w:rPr>
          <w:lang w:val="en-AU"/>
        </w:rPr>
      </w:pPr>
      <w:r>
        <w:rPr>
          <w:lang w:val="en-AU"/>
        </w:rPr>
        <w:t>Your code resumes after the ‘await’ completes normally</w:t>
      </w:r>
    </w:p>
    <w:p w14:paraId="09E0307D" w14:textId="77777777" w:rsidR="00CC4645" w:rsidRDefault="009E2D02" w:rsidP="00CC4645">
      <w:pPr>
        <w:pStyle w:val="Heading3"/>
        <w:rPr>
          <w:lang w:val="en-AU"/>
        </w:rPr>
      </w:pPr>
      <w:r>
        <w:rPr>
          <w:lang w:val="en-AU"/>
        </w:rPr>
        <w:t xml:space="preserve">Define an </w:t>
      </w:r>
      <w:r w:rsidR="00CC4645">
        <w:rPr>
          <w:lang w:val="en-AU"/>
        </w:rPr>
        <w:t>Async Method</w:t>
      </w:r>
    </w:p>
    <w:p w14:paraId="78B0CE8C" w14:textId="77777777" w:rsidR="00CC4645" w:rsidRPr="00CC4645" w:rsidRDefault="00CC4645" w:rsidP="00CC4645">
      <w:pPr>
        <w:pStyle w:val="Code"/>
        <w:ind w:left="1418"/>
      </w:pPr>
      <w:r>
        <w:t xml:space="preserve">public </w:t>
      </w:r>
      <w:r w:rsidRPr="00CC4645">
        <w:rPr>
          <w:b/>
          <w:bCs/>
          <w:color w:val="0000CC"/>
        </w:rPr>
        <w:t>async</w:t>
      </w:r>
      <w:r>
        <w:t xml:space="preserve"> </w:t>
      </w:r>
      <w:r w:rsidRPr="00CC4645">
        <w:rPr>
          <w:b/>
          <w:bCs/>
          <w:color w:val="0000CC"/>
        </w:rPr>
        <w:t>Task</w:t>
      </w:r>
      <w:r>
        <w:t>&lt;returned type&gt; DoSomethingLong</w:t>
      </w:r>
      <w:r w:rsidRPr="00CC4645">
        <w:rPr>
          <w:color w:val="0070C0"/>
        </w:rPr>
        <w:t>Async</w:t>
      </w:r>
      <w:r>
        <w:t>(&lt;params&gt;) {…}</w:t>
      </w:r>
    </w:p>
    <w:p w14:paraId="31F0D855" w14:textId="77777777" w:rsidR="006E6E0F" w:rsidRDefault="00CC4645" w:rsidP="006E6E0F">
      <w:pPr>
        <w:pStyle w:val="Body"/>
        <w:rPr>
          <w:lang w:val="en-AU"/>
        </w:rPr>
      </w:pPr>
      <w:r>
        <w:rPr>
          <w:lang w:val="en-AU"/>
        </w:rPr>
        <w:lastRenderedPageBreak/>
        <w:t>to define an async method, we:</w:t>
      </w:r>
    </w:p>
    <w:p w14:paraId="7FA7F7F0" w14:textId="77777777" w:rsidR="00CC4645" w:rsidRDefault="00CC4645" w:rsidP="00CC4645">
      <w:pPr>
        <w:pStyle w:val="Body"/>
        <w:numPr>
          <w:ilvl w:val="1"/>
          <w:numId w:val="20"/>
        </w:numPr>
        <w:rPr>
          <w:lang w:val="en-AU"/>
        </w:rPr>
      </w:pPr>
      <w:r>
        <w:rPr>
          <w:lang w:val="en-AU"/>
        </w:rPr>
        <w:t xml:space="preserve">Add the </w:t>
      </w:r>
      <w:r w:rsidRPr="00CC4645">
        <w:rPr>
          <w:color w:val="0000CC"/>
          <w:lang w:val="en-AU"/>
        </w:rPr>
        <w:t xml:space="preserve">async </w:t>
      </w:r>
      <w:r>
        <w:rPr>
          <w:lang w:val="en-AU"/>
        </w:rPr>
        <w:t>decorator to the definition</w:t>
      </w:r>
    </w:p>
    <w:p w14:paraId="69DFA1D4" w14:textId="77777777" w:rsidR="00CC4645" w:rsidRDefault="00CC4645" w:rsidP="00CC4645">
      <w:pPr>
        <w:pStyle w:val="Body"/>
        <w:numPr>
          <w:ilvl w:val="1"/>
          <w:numId w:val="20"/>
        </w:numPr>
        <w:rPr>
          <w:lang w:val="en-AU"/>
        </w:rPr>
      </w:pPr>
      <w:r>
        <w:rPr>
          <w:lang w:val="en-AU"/>
        </w:rPr>
        <w:t xml:space="preserve">The function must return either </w:t>
      </w:r>
      <w:r w:rsidRPr="00CC4645">
        <w:rPr>
          <w:color w:val="0000CC"/>
          <w:lang w:val="en-AU"/>
        </w:rPr>
        <w:t xml:space="preserve">Task </w:t>
      </w:r>
      <w:r>
        <w:rPr>
          <w:lang w:val="en-AU"/>
        </w:rPr>
        <w:t xml:space="preserve">or </w:t>
      </w:r>
      <w:r w:rsidRPr="00CC4645">
        <w:rPr>
          <w:color w:val="0000CC"/>
          <w:lang w:val="en-AU"/>
        </w:rPr>
        <w:t xml:space="preserve">Task&lt;&gt; </w:t>
      </w:r>
      <w:r>
        <w:rPr>
          <w:lang w:val="en-AU"/>
        </w:rPr>
        <w:t xml:space="preserve">type. </w:t>
      </w:r>
      <w:r w:rsidR="009E2D02">
        <w:rPr>
          <w:lang w:val="en-AU"/>
        </w:rPr>
        <w:t xml:space="preserve">The </w:t>
      </w:r>
      <w:r>
        <w:rPr>
          <w:lang w:val="en-AU"/>
        </w:rPr>
        <w:t xml:space="preserve">Task </w:t>
      </w:r>
      <w:r w:rsidR="009E2D02">
        <w:rPr>
          <w:lang w:val="en-AU"/>
        </w:rPr>
        <w:t>class represents a single asynchronous operation.</w:t>
      </w:r>
    </w:p>
    <w:p w14:paraId="435034BB" w14:textId="77777777" w:rsidR="009E2D02" w:rsidRPr="009E2D02" w:rsidRDefault="009E2D02" w:rsidP="00CC4645">
      <w:pPr>
        <w:pStyle w:val="Body"/>
        <w:numPr>
          <w:ilvl w:val="1"/>
          <w:numId w:val="20"/>
        </w:numPr>
        <w:rPr>
          <w:lang w:val="en-AU"/>
        </w:rPr>
      </w:pPr>
      <w:r>
        <w:rPr>
          <w:lang w:val="en-AU"/>
        </w:rPr>
        <w:t>Convention: the function should be called &lt;Function name&gt;</w:t>
      </w:r>
      <w:r w:rsidRPr="009E2D02">
        <w:rPr>
          <w:color w:val="0000CC"/>
          <w:lang w:val="en-AU"/>
        </w:rPr>
        <w:t>Async</w:t>
      </w:r>
    </w:p>
    <w:p w14:paraId="7703C74B" w14:textId="77777777" w:rsidR="009E2D02" w:rsidRPr="009E2D02" w:rsidRDefault="009E2D02" w:rsidP="00CC4645">
      <w:pPr>
        <w:pStyle w:val="Body"/>
        <w:numPr>
          <w:ilvl w:val="1"/>
          <w:numId w:val="20"/>
        </w:numPr>
        <w:rPr>
          <w:lang w:val="en-AU"/>
        </w:rPr>
      </w:pPr>
      <w:r w:rsidRPr="009E2D02">
        <w:rPr>
          <w:lang w:val="en-AU"/>
        </w:rPr>
        <w:t xml:space="preserve">Note: </w:t>
      </w:r>
      <w:r w:rsidRPr="00057BEC">
        <w:rPr>
          <w:b/>
          <w:bCs/>
          <w:lang w:val="en-AU"/>
        </w:rPr>
        <w:t>most C# library methods</w:t>
      </w:r>
      <w:r>
        <w:rPr>
          <w:lang w:val="en-AU"/>
        </w:rPr>
        <w:t xml:space="preserve"> that takes a long time (e.g. StreamWriter::Write or WebClien::Download) </w:t>
      </w:r>
      <w:r w:rsidRPr="00057BEC">
        <w:rPr>
          <w:b/>
          <w:bCs/>
          <w:lang w:val="en-AU"/>
        </w:rPr>
        <w:t>has an Async version as well</w:t>
      </w:r>
      <w:r>
        <w:rPr>
          <w:lang w:val="en-AU"/>
        </w:rPr>
        <w:t>.</w:t>
      </w:r>
    </w:p>
    <w:p w14:paraId="67016E85" w14:textId="77777777" w:rsidR="009E2D02" w:rsidRDefault="009E2D02" w:rsidP="009E2D02">
      <w:pPr>
        <w:pStyle w:val="Heading3"/>
        <w:rPr>
          <w:lang w:val="en-AU"/>
        </w:rPr>
      </w:pPr>
      <w:r>
        <w:rPr>
          <w:lang w:val="en-AU"/>
        </w:rPr>
        <w:t>Use Async Methods</w:t>
      </w:r>
    </w:p>
    <w:p w14:paraId="3CF9E245" w14:textId="77777777" w:rsidR="009E2D02" w:rsidRDefault="009E2D02" w:rsidP="009E2D02">
      <w:pPr>
        <w:pStyle w:val="Body"/>
        <w:rPr>
          <w:lang w:val="en-AU"/>
        </w:rPr>
      </w:pPr>
      <w:r>
        <w:rPr>
          <w:lang w:val="en-AU"/>
        </w:rPr>
        <w:t>When calling an async method:</w:t>
      </w:r>
    </w:p>
    <w:p w14:paraId="596A57DE" w14:textId="77777777" w:rsidR="009E2D02" w:rsidRDefault="009E2D02" w:rsidP="00043B12">
      <w:pPr>
        <w:pStyle w:val="Code"/>
        <w:ind w:left="2160"/>
      </w:pPr>
      <w:r>
        <w:t xml:space="preserve">var html = </w:t>
      </w:r>
      <w:r w:rsidRPr="009E2D02">
        <w:rPr>
          <w:b/>
          <w:bCs/>
          <w:color w:val="0000CC"/>
        </w:rPr>
        <w:t>await</w:t>
      </w:r>
      <w:r w:rsidRPr="009E2D02">
        <w:rPr>
          <w:color w:val="0000CC"/>
        </w:rPr>
        <w:t xml:space="preserve"> </w:t>
      </w:r>
      <w:r>
        <w:t>webClient.DownloadStringTaskAsync(url);</w:t>
      </w:r>
    </w:p>
    <w:p w14:paraId="5FB9C194" w14:textId="77777777" w:rsidR="009E2D02" w:rsidRDefault="009E2D02" w:rsidP="009E2D02">
      <w:pPr>
        <w:pStyle w:val="Body"/>
        <w:numPr>
          <w:ilvl w:val="1"/>
          <w:numId w:val="20"/>
        </w:numPr>
        <w:rPr>
          <w:szCs w:val="24"/>
          <w:lang w:val="en-AU"/>
        </w:rPr>
      </w:pPr>
      <w:r>
        <w:t xml:space="preserve">An </w:t>
      </w:r>
      <w:r w:rsidRPr="00D3380D">
        <w:rPr>
          <w:rStyle w:val="HTMLCode"/>
          <w:b/>
          <w:bCs/>
          <w:color w:val="0000CC"/>
        </w:rPr>
        <w:t>await</w:t>
      </w:r>
      <w:r w:rsidRPr="00D3380D">
        <w:rPr>
          <w:color w:val="0000CC"/>
        </w:rPr>
        <w:t xml:space="preserve"> </w:t>
      </w:r>
      <w:r>
        <w:t xml:space="preserve">expression </w:t>
      </w:r>
      <w:r w:rsidRPr="00D3380D">
        <w:rPr>
          <w:b/>
          <w:bCs/>
        </w:rPr>
        <w:t>does not block</w:t>
      </w:r>
      <w:r>
        <w:t xml:space="preserve"> </w:t>
      </w:r>
      <w:r w:rsidRPr="001E38BD">
        <w:rPr>
          <w:b/>
          <w:bCs/>
        </w:rPr>
        <w:t>the thread</w:t>
      </w:r>
      <w:r>
        <w:t xml:space="preserve"> on which it is executing</w:t>
      </w:r>
      <w:r w:rsidR="00A9304B">
        <w:rPr>
          <w:lang w:val="en-AU"/>
        </w:rPr>
        <w:t xml:space="preserve">, </w:t>
      </w:r>
      <w:r w:rsidR="00A9304B" w:rsidRPr="00A9304B">
        <w:rPr>
          <w:b/>
          <w:bCs/>
          <w:lang w:val="en-AU"/>
        </w:rPr>
        <w:t>just the current async method</w:t>
      </w:r>
      <w:r>
        <w:t>. Instead, it causes the compiler to sign up the rest of the async method as a continuation on the awaited task</w:t>
      </w:r>
      <w:r w:rsidR="00D3380D">
        <w:rPr>
          <w:lang w:val="en-AU"/>
        </w:rPr>
        <w:t>, similar to a callback that will be called automatically once the async operation completes</w:t>
      </w:r>
      <w:r>
        <w:t xml:space="preserve">. </w:t>
      </w:r>
      <w:r w:rsidRPr="0056478F">
        <w:rPr>
          <w:b/>
          <w:bCs/>
        </w:rPr>
        <w:t>Control then returns to the caller of the async method</w:t>
      </w:r>
      <w:r>
        <w:t>. When the task completes, it invokes its continuation, and execution of the async method resumes where it left off.</w:t>
      </w:r>
    </w:p>
    <w:p w14:paraId="7444341D" w14:textId="77777777" w:rsidR="009E2D02" w:rsidRDefault="009E2D02" w:rsidP="00D3380D">
      <w:pPr>
        <w:pStyle w:val="Body"/>
        <w:numPr>
          <w:ilvl w:val="1"/>
          <w:numId w:val="20"/>
        </w:numPr>
      </w:pPr>
      <w:r>
        <w:t xml:space="preserve">An </w:t>
      </w:r>
      <w:r w:rsidRPr="00D3380D">
        <w:rPr>
          <w:rStyle w:val="HTMLCode"/>
          <w:b/>
          <w:bCs/>
          <w:color w:val="0000CC"/>
        </w:rPr>
        <w:t>await</w:t>
      </w:r>
      <w:r w:rsidRPr="00D3380D">
        <w:rPr>
          <w:color w:val="0000CC"/>
        </w:rPr>
        <w:t xml:space="preserve"> </w:t>
      </w:r>
      <w:r>
        <w:t xml:space="preserve">expression </w:t>
      </w:r>
      <w:r w:rsidRPr="00D3380D">
        <w:rPr>
          <w:b/>
          <w:bCs/>
        </w:rPr>
        <w:t>can occur only in</w:t>
      </w:r>
      <w:r>
        <w:t xml:space="preserve"> </w:t>
      </w:r>
      <w:r w:rsidR="00D3380D" w:rsidRPr="00D3380D">
        <w:rPr>
          <w:b/>
          <w:bCs/>
          <w:lang w:val="en-AU"/>
        </w:rPr>
        <w:t xml:space="preserve">async </w:t>
      </w:r>
      <w:r w:rsidRPr="00D3380D">
        <w:rPr>
          <w:b/>
          <w:bCs/>
        </w:rPr>
        <w:t>method</w:t>
      </w:r>
      <w:r>
        <w:t xml:space="preserve">, lambda expression, or anonymous method. The term </w:t>
      </w:r>
      <w:r>
        <w:rPr>
          <w:rStyle w:val="Emphasis"/>
        </w:rPr>
        <w:t>await</w:t>
      </w:r>
      <w:r>
        <w:t xml:space="preserve"> serves as a keyword only in that context. Elsewhere, it is interpreted as an identifier.</w:t>
      </w:r>
    </w:p>
    <w:p w14:paraId="77902535" w14:textId="77777777" w:rsidR="0051355B" w:rsidRDefault="0051355B" w:rsidP="00D3380D">
      <w:pPr>
        <w:pStyle w:val="Body"/>
        <w:numPr>
          <w:ilvl w:val="1"/>
          <w:numId w:val="20"/>
        </w:numPr>
      </w:pPr>
      <w:r>
        <w:rPr>
          <w:lang w:val="en-AU"/>
        </w:rPr>
        <w:t>In non-a</w:t>
      </w:r>
    </w:p>
    <w:p w14:paraId="6FF05903" w14:textId="77777777" w:rsidR="00043B12" w:rsidRDefault="00043B12" w:rsidP="009E2D02">
      <w:pPr>
        <w:pStyle w:val="Body"/>
        <w:numPr>
          <w:ilvl w:val="1"/>
          <w:numId w:val="20"/>
        </w:numPr>
        <w:rPr>
          <w:b/>
          <w:bCs/>
          <w:lang w:val="en-AU"/>
        </w:rPr>
      </w:pPr>
      <w:r>
        <w:rPr>
          <w:b/>
          <w:bCs/>
          <w:lang w:val="en-AU"/>
        </w:rPr>
        <w:t>To wait at the end of the method:</w:t>
      </w:r>
    </w:p>
    <w:p w14:paraId="7293C48B" w14:textId="77777777" w:rsidR="00043B12" w:rsidRPr="00043B12" w:rsidRDefault="00043B12" w:rsidP="00043B12">
      <w:pPr>
        <w:pStyle w:val="Code"/>
        <w:ind w:left="2160"/>
      </w:pPr>
      <w:r>
        <w:t>var html</w:t>
      </w:r>
      <w:r w:rsidRPr="00043B12">
        <w:rPr>
          <w:color w:val="0070C0"/>
        </w:rPr>
        <w:t>Task</w:t>
      </w:r>
      <w:r>
        <w:t xml:space="preserve"> = webClient.DownloadStringTaskAsync(url);</w:t>
      </w:r>
      <w:r>
        <w:br/>
        <w:t xml:space="preserve">…. </w:t>
      </w:r>
      <w:r>
        <w:br/>
      </w:r>
      <w:r w:rsidRPr="00043B12">
        <w:rPr>
          <w:color w:val="538135" w:themeColor="accent6" w:themeShade="BF"/>
        </w:rPr>
        <w:t>Code to run immediately after initializing the async call</w:t>
      </w:r>
      <w:r>
        <w:br/>
        <w:t>…</w:t>
      </w:r>
      <w:r>
        <w:br/>
      </w:r>
      <w:r w:rsidRPr="00043B12">
        <w:rPr>
          <w:color w:val="538135" w:themeColor="accent6" w:themeShade="BF"/>
        </w:rPr>
        <w:t>// Now wait for the async call to finish:</w:t>
      </w:r>
      <w:r>
        <w:br/>
        <w:t xml:space="preserve">Var html = </w:t>
      </w:r>
      <w:r w:rsidRPr="00043B12">
        <w:rPr>
          <w:b/>
          <w:bCs/>
          <w:color w:val="0000CC"/>
        </w:rPr>
        <w:t>await</w:t>
      </w:r>
      <w:r>
        <w:t xml:space="preserve"> htmlTask;</w:t>
      </w:r>
    </w:p>
    <w:p w14:paraId="29E7FD76" w14:textId="77777777" w:rsidR="009E2D02" w:rsidRDefault="00A326DC" w:rsidP="009E2D02">
      <w:pPr>
        <w:pStyle w:val="Body"/>
        <w:numPr>
          <w:ilvl w:val="1"/>
          <w:numId w:val="20"/>
        </w:numPr>
        <w:rPr>
          <w:b/>
          <w:bCs/>
          <w:lang w:val="en-AU"/>
        </w:rPr>
      </w:pPr>
      <w:r w:rsidRPr="00225362">
        <w:rPr>
          <w:b/>
          <w:bCs/>
          <w:lang w:val="en-AU"/>
        </w:rPr>
        <w:t xml:space="preserve">Problem: How to call an async </w:t>
      </w:r>
      <w:r w:rsidR="00225362" w:rsidRPr="00225362">
        <w:rPr>
          <w:b/>
          <w:bCs/>
          <w:lang w:val="en-AU"/>
        </w:rPr>
        <w:t>method</w:t>
      </w:r>
      <w:r w:rsidRPr="00225362">
        <w:rPr>
          <w:b/>
          <w:bCs/>
          <w:lang w:val="en-AU"/>
        </w:rPr>
        <w:t xml:space="preserve"> from a sync </w:t>
      </w:r>
      <w:r w:rsidR="00225362" w:rsidRPr="00225362">
        <w:rPr>
          <w:b/>
          <w:bCs/>
          <w:lang w:val="en-AU"/>
        </w:rPr>
        <w:t>method?</w:t>
      </w:r>
    </w:p>
    <w:p w14:paraId="43F3602C" w14:textId="77777777" w:rsidR="008B56B6" w:rsidRDefault="008B56B6" w:rsidP="00225362">
      <w:pPr>
        <w:pStyle w:val="Body"/>
        <w:numPr>
          <w:ilvl w:val="2"/>
          <w:numId w:val="20"/>
        </w:numPr>
        <w:rPr>
          <w:b/>
          <w:bCs/>
          <w:lang w:val="en-AU"/>
        </w:rPr>
      </w:pPr>
      <w:r>
        <w:rPr>
          <w:b/>
          <w:bCs/>
          <w:lang w:val="en-AU"/>
        </w:rPr>
        <w:t>Solution:</w:t>
      </w:r>
    </w:p>
    <w:p w14:paraId="6ABD5CB0" w14:textId="77777777" w:rsidR="008B56B6" w:rsidRDefault="008B56B6" w:rsidP="008B56B6">
      <w:pPr>
        <w:pStyle w:val="Code"/>
        <w:ind w:left="2160"/>
        <w:rPr>
          <w:b/>
          <w:bCs/>
          <w:color w:val="0000CC"/>
        </w:rPr>
      </w:pPr>
      <w:r>
        <w:t>myObject.FunctionAsync()</w:t>
      </w:r>
      <w:r w:rsidRPr="008B56B6">
        <w:rPr>
          <w:b/>
          <w:bCs/>
          <w:color w:val="0000CC"/>
        </w:rPr>
        <w:t>.Wait();</w:t>
      </w:r>
    </w:p>
    <w:p w14:paraId="7D99AA92" w14:textId="77777777" w:rsidR="0051355B" w:rsidRDefault="0051355B" w:rsidP="0051355B">
      <w:pPr>
        <w:pStyle w:val="Body"/>
        <w:ind w:firstLine="629"/>
      </w:pPr>
      <w:r>
        <w:t>or</w:t>
      </w:r>
    </w:p>
    <w:p w14:paraId="0B318CB1" w14:textId="77777777" w:rsidR="0051355B" w:rsidRDefault="0051355B" w:rsidP="0051355B">
      <w:pPr>
        <w:pStyle w:val="Code"/>
        <w:ind w:left="2160"/>
      </w:pPr>
      <w:r w:rsidRPr="0051355B">
        <w:rPr>
          <w:b/>
          <w:bCs/>
          <w:color w:val="0000CC"/>
        </w:rPr>
        <w:t>Task</w:t>
      </w:r>
      <w:r>
        <w:t>&lt;</w:t>
      </w:r>
      <w:r>
        <w:rPr>
          <w:color w:val="0000FF"/>
        </w:rPr>
        <w:t>int</w:t>
      </w:r>
      <w:r>
        <w:t xml:space="preserve">&gt; asyncTask </w:t>
      </w:r>
      <w:r w:rsidRPr="0051355B">
        <w:rPr>
          <w:b/>
          <w:bCs/>
          <w:color w:val="0000CC"/>
        </w:rPr>
        <w:t>=</w:t>
      </w:r>
      <w:r>
        <w:t xml:space="preserve"> myObject.FunctionAsync();</w:t>
      </w:r>
    </w:p>
    <w:p w14:paraId="06EF1A47" w14:textId="77777777" w:rsidR="0051355B" w:rsidRDefault="0051355B" w:rsidP="0051355B">
      <w:pPr>
        <w:pStyle w:val="Code"/>
        <w:ind w:left="2160"/>
      </w:pPr>
      <w:r>
        <w:t xml:space="preserve">… </w:t>
      </w:r>
    </w:p>
    <w:p w14:paraId="1DCFBD35" w14:textId="77777777" w:rsidR="0051355B" w:rsidRDefault="0051355B" w:rsidP="0051355B">
      <w:pPr>
        <w:pStyle w:val="Code"/>
        <w:ind w:left="2160"/>
      </w:pPr>
      <w:r>
        <w:t xml:space="preserve">// note: this code will </w:t>
      </w:r>
      <w:r w:rsidRPr="0051355B">
        <w:rPr>
          <w:b/>
          <w:bCs/>
          <w:color w:val="0000CC"/>
        </w:rPr>
        <w:t>execute in parallel</w:t>
      </w:r>
      <w:r>
        <w:t xml:space="preserve"> to the </w:t>
      </w:r>
    </w:p>
    <w:p w14:paraId="459A628F" w14:textId="77777777" w:rsidR="0051355B" w:rsidRDefault="0051355B" w:rsidP="0051355B">
      <w:pPr>
        <w:pStyle w:val="Code"/>
        <w:ind w:left="2160"/>
      </w:pPr>
      <w:r>
        <w:t>// execution of the async function FunctionAsync();</w:t>
      </w:r>
    </w:p>
    <w:p w14:paraId="4EC3ECA7" w14:textId="77777777" w:rsidR="0051355B" w:rsidRDefault="0051355B" w:rsidP="0051355B">
      <w:pPr>
        <w:pStyle w:val="Code"/>
        <w:ind w:left="2160"/>
      </w:pPr>
      <w:r>
        <w:t xml:space="preserve">// Only when the code encounters the .Wait() call – </w:t>
      </w:r>
    </w:p>
    <w:p w14:paraId="4D5AA14D" w14:textId="77777777" w:rsidR="0051355B" w:rsidRDefault="0051355B" w:rsidP="0051355B">
      <w:pPr>
        <w:pStyle w:val="Code"/>
        <w:ind w:left="2160"/>
      </w:pPr>
      <w:r>
        <w:t>// it will stop and wait for the function to complete.</w:t>
      </w:r>
    </w:p>
    <w:p w14:paraId="28EAF0A0" w14:textId="77777777" w:rsidR="0051355B" w:rsidRDefault="0051355B" w:rsidP="0051355B">
      <w:pPr>
        <w:pStyle w:val="Code"/>
        <w:ind w:left="2160"/>
      </w:pPr>
      <w:r>
        <w:t>asyncTask</w:t>
      </w:r>
      <w:r w:rsidRPr="0051355B">
        <w:rPr>
          <w:b/>
          <w:bCs/>
          <w:color w:val="0000CC"/>
        </w:rPr>
        <w:t>.Wait();</w:t>
      </w:r>
    </w:p>
    <w:p w14:paraId="581DE1F2" w14:textId="77777777" w:rsidR="008B56B6" w:rsidRPr="008B56B6" w:rsidRDefault="008B56B6" w:rsidP="008B56B6">
      <w:pPr>
        <w:pStyle w:val="Body"/>
        <w:ind w:left="2160"/>
        <w:rPr>
          <w:lang w:val="en-AU"/>
        </w:rPr>
      </w:pPr>
      <w:r>
        <w:rPr>
          <w:lang w:val="en-AU"/>
        </w:rPr>
        <w:t xml:space="preserve">This will wait </w:t>
      </w:r>
      <w:r w:rsidR="0076288A">
        <w:rPr>
          <w:lang w:val="en-AU"/>
        </w:rPr>
        <w:t>until the FunctionAsync is finished and thus can be called from a synchrous code.</w:t>
      </w:r>
    </w:p>
    <w:p w14:paraId="0D71E71F" w14:textId="77777777" w:rsidR="00225362" w:rsidRPr="00225362" w:rsidRDefault="00225362" w:rsidP="00225362">
      <w:pPr>
        <w:pStyle w:val="Body"/>
        <w:numPr>
          <w:ilvl w:val="2"/>
          <w:numId w:val="20"/>
        </w:numPr>
        <w:rPr>
          <w:b/>
          <w:bCs/>
          <w:lang w:val="en-AU"/>
        </w:rPr>
      </w:pPr>
      <w:r>
        <w:rPr>
          <w:b/>
          <w:bCs/>
          <w:lang w:val="en-AU"/>
        </w:rPr>
        <w:lastRenderedPageBreak/>
        <w:t xml:space="preserve">Solution: </w:t>
      </w:r>
      <w:r>
        <w:rPr>
          <w:b/>
          <w:bCs/>
          <w:lang w:val="en-AU"/>
        </w:rPr>
        <w:br/>
      </w:r>
      <w:r w:rsidRPr="00225362">
        <w:rPr>
          <w:rStyle w:val="CodeChar"/>
        </w:rPr>
        <w:t xml:space="preserve">var task = Task.Run&lt;&gt;(async () =&gt; </w:t>
      </w:r>
      <w:r>
        <w:rPr>
          <w:rStyle w:val="CodeChar"/>
        </w:rPr>
        <w:br/>
      </w:r>
      <w:r>
        <w:rPr>
          <w:rStyle w:val="CodeChar"/>
          <w:lang w:val="en-AU"/>
        </w:rPr>
        <w:t xml:space="preserve">             </w:t>
      </w:r>
      <w:r w:rsidRPr="00225362">
        <w:rPr>
          <w:rStyle w:val="CodeChar"/>
        </w:rPr>
        <w:t>await FunctionAsync());</w:t>
      </w:r>
      <w:r w:rsidRPr="00225362">
        <w:rPr>
          <w:rStyle w:val="CodeChar"/>
        </w:rPr>
        <w:br/>
        <w:t xml:space="preserve">return </w:t>
      </w:r>
      <w:r>
        <w:rPr>
          <w:rStyle w:val="CodeChar"/>
          <w:lang w:val="en-AU"/>
        </w:rPr>
        <w:t>t</w:t>
      </w:r>
      <w:r w:rsidRPr="00225362">
        <w:rPr>
          <w:rStyle w:val="CodeChar"/>
        </w:rPr>
        <w:t>ask.Result;</w:t>
      </w:r>
    </w:p>
    <w:p w14:paraId="65BC3A72" w14:textId="4501A879" w:rsidR="009E2D02" w:rsidRDefault="001546AC" w:rsidP="001546AC">
      <w:pPr>
        <w:pStyle w:val="Body"/>
        <w:ind w:left="2160"/>
        <w:rPr>
          <w:lang w:val="en-AU"/>
        </w:rPr>
      </w:pPr>
      <w:r>
        <w:rPr>
          <w:lang w:val="en-AU"/>
        </w:rPr>
        <w:t xml:space="preserve">This will </w:t>
      </w:r>
      <w:r w:rsidR="00043B12">
        <w:rPr>
          <w:lang w:val="en-AU"/>
        </w:rPr>
        <w:t>run the asynchronous call on a different Thread, returning only when the 2</w:t>
      </w:r>
      <w:r w:rsidR="00043B12" w:rsidRPr="00043B12">
        <w:rPr>
          <w:vertAlign w:val="superscript"/>
          <w:lang w:val="en-AU"/>
        </w:rPr>
        <w:t>nd</w:t>
      </w:r>
      <w:r w:rsidR="00043B12">
        <w:rPr>
          <w:lang w:val="en-AU"/>
        </w:rPr>
        <w:t xml:space="preserve"> thread run has finished.</w:t>
      </w:r>
    </w:p>
    <w:p w14:paraId="0FD95B96" w14:textId="77777777" w:rsidR="002F4463" w:rsidRPr="0042289D" w:rsidRDefault="002F4463" w:rsidP="002F4463">
      <w:pPr>
        <w:pStyle w:val="Body"/>
        <w:numPr>
          <w:ilvl w:val="1"/>
          <w:numId w:val="20"/>
        </w:numPr>
        <w:rPr>
          <w:b/>
          <w:bCs/>
          <w:lang w:val="en-AU"/>
        </w:rPr>
      </w:pPr>
      <w:r w:rsidRPr="0042289D">
        <w:rPr>
          <w:b/>
          <w:bCs/>
          <w:lang w:val="en-AU"/>
        </w:rPr>
        <w:t>await vs Task.Wait():</w:t>
      </w:r>
    </w:p>
    <w:p w14:paraId="12EC76D7" w14:textId="77777777" w:rsidR="002F4463" w:rsidRDefault="002F4463" w:rsidP="002F4463">
      <w:pPr>
        <w:pStyle w:val="Body"/>
        <w:numPr>
          <w:ilvl w:val="2"/>
          <w:numId w:val="20"/>
        </w:numPr>
        <w:rPr>
          <w:lang w:val="en-AU"/>
        </w:rPr>
      </w:pPr>
      <w:r>
        <w:rPr>
          <w:lang w:val="en-AU"/>
        </w:rPr>
        <w:t xml:space="preserve">await - asynchronous - will put the rest of the method in the task to be executed once the call is finished. This </w:t>
      </w:r>
      <w:r w:rsidRPr="002F4463">
        <w:rPr>
          <w:u w:val="single"/>
          <w:lang w:val="en-AU"/>
        </w:rPr>
        <w:t>will not block</w:t>
      </w:r>
      <w:r>
        <w:rPr>
          <w:lang w:val="en-AU"/>
        </w:rPr>
        <w:t xml:space="preserve"> the execution on the thread.</w:t>
      </w:r>
    </w:p>
    <w:p w14:paraId="4C118E61" w14:textId="77777777" w:rsidR="0011720B" w:rsidRDefault="002F4463" w:rsidP="002F4463">
      <w:pPr>
        <w:pStyle w:val="Body"/>
        <w:numPr>
          <w:ilvl w:val="2"/>
          <w:numId w:val="20"/>
        </w:numPr>
        <w:rPr>
          <w:lang w:val="en-AU"/>
        </w:rPr>
      </w:pPr>
      <w:r>
        <w:rPr>
          <w:lang w:val="en-AU"/>
        </w:rPr>
        <w:t>Task.Wait() - synchronous call. The thread will block until the task has finished.</w:t>
      </w:r>
    </w:p>
    <w:p w14:paraId="0447C63A" w14:textId="14F384B6" w:rsidR="0011720B" w:rsidRPr="0011720B" w:rsidRDefault="0011720B" w:rsidP="0011720B">
      <w:pPr>
        <w:pStyle w:val="Body"/>
        <w:numPr>
          <w:ilvl w:val="2"/>
          <w:numId w:val="20"/>
        </w:numPr>
        <w:rPr>
          <w:lang w:bidi="he-IL"/>
        </w:rPr>
      </w:pPr>
      <w:r>
        <w:t>Use Task.WhenAll(…) to wait on multiple tasks:</w:t>
      </w:r>
      <w:r>
        <w:br/>
      </w:r>
      <w:r w:rsidRPr="0011720B">
        <w:rPr>
          <w:rStyle w:val="CodeChar"/>
          <w:b/>
          <w:bCs/>
          <w:color w:val="0000CC"/>
        </w:rPr>
        <w:t>await Task.WhenAll</w:t>
      </w:r>
      <w:r w:rsidRPr="0011720B">
        <w:rPr>
          <w:rStyle w:val="CodeChar"/>
        </w:rPr>
        <w:t>(</w:t>
      </w:r>
      <w:r>
        <w:rPr>
          <w:rStyle w:val="CodeChar"/>
        </w:rPr>
        <w:br/>
      </w:r>
      <w:r>
        <w:rPr>
          <w:rStyle w:val="CodeChar"/>
          <w:lang w:val="en-AU"/>
        </w:rPr>
        <w:t xml:space="preserve">     </w:t>
      </w:r>
      <w:r w:rsidRPr="0011720B">
        <w:rPr>
          <w:rStyle w:val="CodeChar"/>
        </w:rPr>
        <w:t>eggsTask, baconTask, toastTask);</w:t>
      </w:r>
    </w:p>
    <w:p w14:paraId="6BA90D29" w14:textId="32CE9EA2" w:rsidR="002F4463" w:rsidRDefault="008A5BD0" w:rsidP="008A5BD0">
      <w:pPr>
        <w:pStyle w:val="Body"/>
        <w:numPr>
          <w:ilvl w:val="2"/>
          <w:numId w:val="20"/>
        </w:numPr>
        <w:rPr>
          <w:lang w:val="en-AU"/>
        </w:rPr>
      </w:pPr>
      <w:r>
        <w:rPr>
          <w:lang w:val="en-AU"/>
        </w:rPr>
        <w:t>Task.WhenAny() will return when any of the tasks return</w:t>
      </w:r>
      <w:r w:rsidR="002F4463">
        <w:rPr>
          <w:lang w:val="en-AU"/>
        </w:rPr>
        <w:br/>
      </w:r>
    </w:p>
    <w:p w14:paraId="73EA5EC8" w14:textId="331D5B49" w:rsidR="00384DCD" w:rsidRDefault="00384DCD" w:rsidP="00384DCD">
      <w:pPr>
        <w:pStyle w:val="Heading3"/>
        <w:rPr>
          <w:lang w:val="en-AU"/>
        </w:rPr>
      </w:pPr>
      <w:r>
        <w:rPr>
          <w:lang w:val="en-AU"/>
        </w:rPr>
        <w:t>Async Design</w:t>
      </w:r>
    </w:p>
    <w:p w14:paraId="27D5F553" w14:textId="77777777" w:rsidR="00384DCD" w:rsidRDefault="00384DCD" w:rsidP="00384DCD">
      <w:pPr>
        <w:pStyle w:val="Body"/>
        <w:numPr>
          <w:ilvl w:val="1"/>
          <w:numId w:val="20"/>
        </w:numPr>
        <w:rPr>
          <w:lang w:val="en-AU"/>
        </w:rPr>
      </w:pPr>
      <w:r>
        <w:rPr>
          <w:lang w:val="en-AU"/>
        </w:rPr>
        <w:t xml:space="preserve">If you have a combination of async and sync commands, you might want to wrap them together in an async method that will free your main thread while they process. </w:t>
      </w:r>
    </w:p>
    <w:p w14:paraId="5557C305" w14:textId="77777777" w:rsidR="00384DCD" w:rsidRDefault="00384DCD" w:rsidP="00384DCD">
      <w:pPr>
        <w:pStyle w:val="Body"/>
        <w:ind w:left="1440"/>
        <w:rPr>
          <w:lang w:val="en-AU"/>
        </w:rPr>
      </w:pPr>
      <w:r>
        <w:rPr>
          <w:lang w:val="en-AU"/>
        </w:rPr>
        <w:t>For example, instead of this code:</w:t>
      </w:r>
    </w:p>
    <w:p w14:paraId="251D27BE" w14:textId="77777777" w:rsidR="00384DCD" w:rsidRPr="00384DCD" w:rsidRDefault="00384DCD" w:rsidP="00384DCD">
      <w:pPr>
        <w:pStyle w:val="Code"/>
        <w:ind w:left="2160"/>
        <w:rPr>
          <w:lang w:eastAsia="en-AU"/>
        </w:rPr>
      </w:pPr>
      <w:r w:rsidRPr="00384DCD">
        <w:rPr>
          <w:lang w:eastAsia="en-AU"/>
        </w:rPr>
        <w:t>Toast toast = await toastTask;</w:t>
      </w:r>
    </w:p>
    <w:p w14:paraId="6A8A685B" w14:textId="77777777" w:rsidR="00384DCD" w:rsidRPr="00384DCD" w:rsidRDefault="00384DCD" w:rsidP="00384DCD">
      <w:pPr>
        <w:pStyle w:val="Code"/>
        <w:ind w:left="2160"/>
        <w:rPr>
          <w:lang w:eastAsia="en-AU"/>
        </w:rPr>
      </w:pPr>
      <w:r w:rsidRPr="00384DCD">
        <w:rPr>
          <w:lang w:eastAsia="en-AU"/>
        </w:rPr>
        <w:t>ApplyButter(toast);</w:t>
      </w:r>
    </w:p>
    <w:p w14:paraId="5AD25E12" w14:textId="77777777" w:rsidR="00384DCD" w:rsidRPr="00384DCD" w:rsidRDefault="00384DCD" w:rsidP="00384DCD">
      <w:pPr>
        <w:pStyle w:val="Code"/>
        <w:ind w:left="2160"/>
        <w:rPr>
          <w:lang w:eastAsia="en-AU"/>
        </w:rPr>
      </w:pPr>
      <w:r w:rsidRPr="00384DCD">
        <w:rPr>
          <w:lang w:eastAsia="en-AU"/>
        </w:rPr>
        <w:t>ApplyJam(toast);</w:t>
      </w:r>
    </w:p>
    <w:p w14:paraId="536FD1C6" w14:textId="77777777" w:rsidR="00384DCD" w:rsidRPr="00384DCD" w:rsidRDefault="00384DCD" w:rsidP="00384DCD">
      <w:pPr>
        <w:pStyle w:val="Code"/>
        <w:ind w:left="2160"/>
        <w:rPr>
          <w:lang w:eastAsia="en-AU"/>
        </w:rPr>
      </w:pPr>
      <w:r w:rsidRPr="00384DCD">
        <w:rPr>
          <w:lang w:eastAsia="en-AU"/>
        </w:rPr>
        <w:t>Console.WriteLine("Toast is ready");</w:t>
      </w:r>
    </w:p>
    <w:p w14:paraId="30124E60" w14:textId="77777777" w:rsidR="00384DCD" w:rsidRDefault="00384DCD" w:rsidP="00384DCD">
      <w:pPr>
        <w:pStyle w:val="Body"/>
        <w:ind w:left="1440"/>
        <w:rPr>
          <w:lang w:val="en-AU"/>
        </w:rPr>
      </w:pPr>
      <w:r>
        <w:rPr>
          <w:lang w:val="en-AU"/>
        </w:rPr>
        <w:t>which pause the thread while waiting for the toast before spreading butter and Jam, you can group them together in an async method and only wait on it where it makes sense:</w:t>
      </w:r>
    </w:p>
    <w:p w14:paraId="6C1CB17A" w14:textId="77777777" w:rsidR="00384DCD" w:rsidRPr="00384DCD" w:rsidRDefault="00384DCD" w:rsidP="00384DCD">
      <w:pPr>
        <w:pStyle w:val="Code"/>
        <w:ind w:left="2160"/>
        <w:rPr>
          <w:lang w:eastAsia="en-AU"/>
        </w:rPr>
      </w:pPr>
      <w:r w:rsidRPr="00384DCD">
        <w:rPr>
          <w:lang w:eastAsia="en-AU"/>
        </w:rPr>
        <w:t>static async Task&lt;Toast&gt; MakeToastWithButterAndJamAsync(int number)</w:t>
      </w:r>
    </w:p>
    <w:p w14:paraId="23D178FA" w14:textId="77777777" w:rsidR="00384DCD" w:rsidRPr="00384DCD" w:rsidRDefault="00384DCD" w:rsidP="00384DCD">
      <w:pPr>
        <w:pStyle w:val="Code"/>
        <w:ind w:left="2160"/>
        <w:rPr>
          <w:lang w:eastAsia="en-AU"/>
        </w:rPr>
      </w:pPr>
      <w:r w:rsidRPr="00384DCD">
        <w:rPr>
          <w:lang w:eastAsia="en-AU"/>
        </w:rPr>
        <w:t>{</w:t>
      </w:r>
    </w:p>
    <w:p w14:paraId="361AD8C7" w14:textId="77777777" w:rsidR="00384DCD" w:rsidRPr="00384DCD" w:rsidRDefault="00384DCD" w:rsidP="00384DCD">
      <w:pPr>
        <w:pStyle w:val="Code"/>
        <w:ind w:left="2160"/>
        <w:rPr>
          <w:lang w:eastAsia="en-AU"/>
        </w:rPr>
      </w:pPr>
      <w:r w:rsidRPr="00384DCD">
        <w:rPr>
          <w:lang w:eastAsia="en-AU"/>
        </w:rPr>
        <w:t xml:space="preserve">    var toast = await ToastBreadAsync(number);</w:t>
      </w:r>
    </w:p>
    <w:p w14:paraId="3EFB087C" w14:textId="77777777" w:rsidR="00384DCD" w:rsidRPr="00384DCD" w:rsidRDefault="00384DCD" w:rsidP="00384DCD">
      <w:pPr>
        <w:pStyle w:val="Code"/>
        <w:ind w:left="2160"/>
        <w:rPr>
          <w:lang w:eastAsia="en-AU"/>
        </w:rPr>
      </w:pPr>
      <w:r w:rsidRPr="00384DCD">
        <w:rPr>
          <w:lang w:eastAsia="en-AU"/>
        </w:rPr>
        <w:t xml:space="preserve">    ApplyButter(toast);</w:t>
      </w:r>
    </w:p>
    <w:p w14:paraId="3F814DBF" w14:textId="77777777" w:rsidR="00384DCD" w:rsidRPr="00384DCD" w:rsidRDefault="00384DCD" w:rsidP="00384DCD">
      <w:pPr>
        <w:pStyle w:val="Code"/>
        <w:ind w:left="2160"/>
        <w:rPr>
          <w:lang w:eastAsia="en-AU"/>
        </w:rPr>
      </w:pPr>
      <w:r w:rsidRPr="00384DCD">
        <w:rPr>
          <w:lang w:eastAsia="en-AU"/>
        </w:rPr>
        <w:t xml:space="preserve">    ApplyJam(toast);</w:t>
      </w:r>
    </w:p>
    <w:p w14:paraId="5E9063EA" w14:textId="77777777" w:rsidR="00384DCD" w:rsidRPr="00384DCD" w:rsidRDefault="00384DCD" w:rsidP="00384DCD">
      <w:pPr>
        <w:pStyle w:val="Code"/>
        <w:ind w:left="2160"/>
        <w:rPr>
          <w:lang w:eastAsia="en-AU"/>
        </w:rPr>
      </w:pPr>
    </w:p>
    <w:p w14:paraId="6455E571" w14:textId="77777777" w:rsidR="00384DCD" w:rsidRPr="00384DCD" w:rsidRDefault="00384DCD" w:rsidP="00384DCD">
      <w:pPr>
        <w:pStyle w:val="Code"/>
        <w:ind w:left="2160"/>
        <w:rPr>
          <w:lang w:eastAsia="en-AU"/>
        </w:rPr>
      </w:pPr>
      <w:r w:rsidRPr="00384DCD">
        <w:rPr>
          <w:lang w:eastAsia="en-AU"/>
        </w:rPr>
        <w:t xml:space="preserve">    return toast;</w:t>
      </w:r>
    </w:p>
    <w:p w14:paraId="4E500D4C" w14:textId="77777777" w:rsidR="00384DCD" w:rsidRPr="00384DCD" w:rsidRDefault="00384DCD" w:rsidP="00384DCD">
      <w:pPr>
        <w:pStyle w:val="Code"/>
        <w:ind w:left="2160"/>
        <w:rPr>
          <w:lang w:eastAsia="en-AU"/>
        </w:rPr>
      </w:pPr>
      <w:r w:rsidRPr="00384DCD">
        <w:rPr>
          <w:lang w:eastAsia="en-AU"/>
        </w:rPr>
        <w:t>}</w:t>
      </w:r>
    </w:p>
    <w:p w14:paraId="23B9514F" w14:textId="77777777" w:rsidR="001D5B78" w:rsidRPr="001D5B78" w:rsidRDefault="001D5B78" w:rsidP="001D5B78">
      <w:pPr>
        <w:pStyle w:val="Heading3"/>
      </w:pPr>
      <w:r>
        <w:rPr>
          <w:lang w:val="en-AU"/>
        </w:rPr>
        <w:t>Async Exceptions</w:t>
      </w:r>
    </w:p>
    <w:p w14:paraId="0843D504" w14:textId="63FB3283" w:rsidR="00384DCD" w:rsidRDefault="00384DCD" w:rsidP="001D5B78">
      <w:pPr>
        <w:pStyle w:val="Heading3"/>
        <w:numPr>
          <w:ilvl w:val="0"/>
          <w:numId w:val="0"/>
        </w:numPr>
        <w:ind w:left="1588"/>
      </w:pPr>
    </w:p>
    <w:p w14:paraId="25887076" w14:textId="77777777" w:rsidR="00384DCD" w:rsidRPr="00384DCD" w:rsidRDefault="00384DCD" w:rsidP="00384DCD">
      <w:pPr>
        <w:pStyle w:val="Body"/>
        <w:numPr>
          <w:ilvl w:val="1"/>
          <w:numId w:val="20"/>
        </w:numPr>
        <w:rPr>
          <w:lang w:val="en-AU"/>
        </w:rPr>
      </w:pPr>
    </w:p>
    <w:p w14:paraId="0B9ACFC4" w14:textId="34FFEF7C" w:rsidR="00580686" w:rsidRDefault="00580686" w:rsidP="00580686">
      <w:pPr>
        <w:pStyle w:val="Heading2"/>
        <w:rPr>
          <w:lang w:val="en-AU" w:eastAsia="en-AU"/>
        </w:rPr>
      </w:pPr>
      <w:r>
        <w:rPr>
          <w:lang w:val="en-AU" w:eastAsia="en-AU"/>
        </w:rPr>
        <w:lastRenderedPageBreak/>
        <w:t>Threads Management</w:t>
      </w:r>
    </w:p>
    <w:p w14:paraId="55EF351E" w14:textId="77777777" w:rsidR="00580686" w:rsidRDefault="00580686" w:rsidP="00580686">
      <w:pPr>
        <w:pStyle w:val="Body"/>
        <w:rPr>
          <w:lang w:val="en-AU"/>
        </w:rPr>
      </w:pPr>
      <w:r>
        <w:rPr>
          <w:lang w:val="en-AU"/>
        </w:rPr>
        <w:t>Managed Thread Pool:</w:t>
      </w:r>
    </w:p>
    <w:p w14:paraId="1CDFF5AC" w14:textId="77777777" w:rsidR="00580686" w:rsidRDefault="002A2C54" w:rsidP="00580686">
      <w:pPr>
        <w:pStyle w:val="Body"/>
        <w:rPr>
          <w:lang w:val="en-AU"/>
        </w:rPr>
      </w:pPr>
      <w:hyperlink r:id="rId45" w:history="1">
        <w:r w:rsidR="00580686" w:rsidRPr="008B7351">
          <w:rPr>
            <w:rStyle w:val="Hyperlink"/>
          </w:rPr>
          <w:t>https://docs.microsoft.com/en-us/dotnet/standard/threading/the-managed-thread-pool</w:t>
        </w:r>
      </w:hyperlink>
      <w:r w:rsidR="00580686">
        <w:rPr>
          <w:lang w:val="en-AU"/>
        </w:rPr>
        <w:t xml:space="preserve"> </w:t>
      </w:r>
    </w:p>
    <w:p w14:paraId="3A45E153" w14:textId="77777777" w:rsidR="00580686" w:rsidRDefault="00580686" w:rsidP="00580686">
      <w:pPr>
        <w:pStyle w:val="Body"/>
      </w:pPr>
      <w:r>
        <w:t xml:space="preserve">Thread pool threads are </w:t>
      </w:r>
      <w:hyperlink r:id="rId46" w:history="1">
        <w:r>
          <w:rPr>
            <w:rStyle w:val="Hyperlink"/>
          </w:rPr>
          <w:t>background</w:t>
        </w:r>
      </w:hyperlink>
      <w:r>
        <w:t xml:space="preserve"> threads. Each thread uses the default stack size, runs at the default priority, and is in the multithreaded apartment. </w:t>
      </w:r>
    </w:p>
    <w:p w14:paraId="5993457B" w14:textId="25E1F8E8" w:rsidR="00580686" w:rsidRDefault="00580686" w:rsidP="00580686">
      <w:pPr>
        <w:pStyle w:val="Body"/>
      </w:pPr>
      <w:r>
        <w:t>Once a thread in the thread pool completes its task, it's returned to a queue of waiting threads. From this moment it can be reused. This reuse enables applications to avoid the cost of creating a new thread for each task.</w:t>
      </w:r>
    </w:p>
    <w:p w14:paraId="6916A842" w14:textId="432CC690" w:rsidR="00580686" w:rsidRPr="00580686" w:rsidRDefault="00580686" w:rsidP="00580686">
      <w:pPr>
        <w:pStyle w:val="Body"/>
        <w:rPr>
          <w:lang w:val="en-AU" w:eastAsia="en-AU"/>
        </w:rPr>
      </w:pPr>
      <w:r>
        <w:t>There is only one thread pool per process.</w:t>
      </w:r>
    </w:p>
    <w:p w14:paraId="011B0B5F" w14:textId="36CDAE0C" w:rsidR="00B73D36" w:rsidRDefault="00B73D36" w:rsidP="000251DA">
      <w:pPr>
        <w:pStyle w:val="Heading1"/>
        <w:rPr>
          <w:lang w:val="en-AU" w:eastAsia="en-AU"/>
        </w:rPr>
      </w:pPr>
      <w:r>
        <w:rPr>
          <w:lang w:val="en-AU" w:eastAsia="en-AU"/>
        </w:rPr>
        <w:lastRenderedPageBreak/>
        <w:t>LINQ – Language Integrated Query</w:t>
      </w:r>
    </w:p>
    <w:p w14:paraId="143DB3F6" w14:textId="45E7A35C" w:rsidR="00A212A2" w:rsidRDefault="00A212A2" w:rsidP="00633D39">
      <w:pPr>
        <w:pStyle w:val="Body"/>
        <w:rPr>
          <w:lang w:val="en-AU" w:eastAsia="en-AU"/>
        </w:rPr>
      </w:pPr>
      <w:r w:rsidRPr="00A212A2">
        <w:rPr>
          <w:noProof/>
          <w:lang w:val="en-AU" w:eastAsia="en-AU"/>
        </w:rPr>
        <w:drawing>
          <wp:inline distT="0" distB="0" distL="0" distR="0" wp14:anchorId="6272DA56" wp14:editId="09FED389">
            <wp:extent cx="4039738" cy="220588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0943" cy="2212003"/>
                    </a:xfrm>
                    <a:prstGeom prst="rect">
                      <a:avLst/>
                    </a:prstGeom>
                  </pic:spPr>
                </pic:pic>
              </a:graphicData>
            </a:graphic>
          </wp:inline>
        </w:drawing>
      </w:r>
    </w:p>
    <w:p w14:paraId="30D61D42" w14:textId="1357394B" w:rsidR="00633D39" w:rsidRDefault="00633D39" w:rsidP="00633D39">
      <w:pPr>
        <w:pStyle w:val="Body"/>
        <w:rPr>
          <w:lang w:val="en-AU" w:eastAsia="en-AU"/>
        </w:rPr>
      </w:pPr>
      <w:r>
        <w:rPr>
          <w:lang w:val="en-AU" w:eastAsia="en-AU"/>
        </w:rPr>
        <w:t>.Net support different linq providers:</w:t>
      </w:r>
    </w:p>
    <w:p w14:paraId="058FFAD4" w14:textId="45FA5D32" w:rsidR="00B73D36" w:rsidRDefault="00B73D36" w:rsidP="007D3B01">
      <w:pPr>
        <w:pStyle w:val="Body"/>
        <w:numPr>
          <w:ilvl w:val="0"/>
          <w:numId w:val="29"/>
        </w:numPr>
        <w:rPr>
          <w:lang w:val="en-AU" w:eastAsia="en-AU"/>
        </w:rPr>
      </w:pPr>
      <w:r>
        <w:rPr>
          <w:lang w:val="en-AU" w:eastAsia="en-AU"/>
        </w:rPr>
        <w:t xml:space="preserve">LINQ to </w:t>
      </w:r>
      <w:r w:rsidR="00823F70">
        <w:rPr>
          <w:lang w:val="en-AU" w:eastAsia="en-AU"/>
        </w:rPr>
        <w:t>o</w:t>
      </w:r>
      <w:r>
        <w:rPr>
          <w:lang w:val="en-AU" w:eastAsia="en-AU"/>
        </w:rPr>
        <w:t>bjects</w:t>
      </w:r>
      <w:r w:rsidR="00823F70">
        <w:rPr>
          <w:lang w:val="en-AU" w:eastAsia="en-AU"/>
        </w:rPr>
        <w:t xml:space="preserve"> in memory (</w:t>
      </w:r>
      <w:r w:rsidR="003B122E">
        <w:rPr>
          <w:lang w:val="en-AU" w:eastAsia="en-AU"/>
        </w:rPr>
        <w:t>e.g. collections)</w:t>
      </w:r>
    </w:p>
    <w:p w14:paraId="7F965D25" w14:textId="77777777" w:rsidR="00B73D36" w:rsidRDefault="00B73D36" w:rsidP="007D3B01">
      <w:pPr>
        <w:pStyle w:val="Body"/>
        <w:numPr>
          <w:ilvl w:val="0"/>
          <w:numId w:val="29"/>
        </w:numPr>
        <w:rPr>
          <w:lang w:val="en-AU" w:eastAsia="en-AU"/>
        </w:rPr>
      </w:pPr>
      <w:r>
        <w:rPr>
          <w:lang w:val="en-AU" w:eastAsia="en-AU"/>
        </w:rPr>
        <w:t>LINQ to SQL</w:t>
      </w:r>
      <w:r w:rsidR="000A51B4">
        <w:rPr>
          <w:lang w:val="en-AU" w:eastAsia="en-AU"/>
        </w:rPr>
        <w:t xml:space="preserve"> (LINQ to Entities)</w:t>
      </w:r>
    </w:p>
    <w:p w14:paraId="468060BD" w14:textId="77777777" w:rsidR="003B122E" w:rsidRDefault="003B122E" w:rsidP="007D3B01">
      <w:pPr>
        <w:pStyle w:val="Body"/>
        <w:numPr>
          <w:ilvl w:val="0"/>
          <w:numId w:val="29"/>
        </w:numPr>
        <w:rPr>
          <w:lang w:val="en-AU" w:eastAsia="en-AU"/>
        </w:rPr>
      </w:pPr>
      <w:r>
        <w:rPr>
          <w:lang w:val="en-AU" w:eastAsia="en-AU"/>
        </w:rPr>
        <w:t>LINQ to XML</w:t>
      </w:r>
    </w:p>
    <w:p w14:paraId="460C1CD5" w14:textId="1005F2E2" w:rsidR="003B122E" w:rsidRDefault="003B122E" w:rsidP="007D3B01">
      <w:pPr>
        <w:pStyle w:val="Body"/>
        <w:numPr>
          <w:ilvl w:val="0"/>
          <w:numId w:val="29"/>
        </w:numPr>
        <w:rPr>
          <w:lang w:val="en-AU" w:eastAsia="en-AU"/>
        </w:rPr>
      </w:pPr>
      <w:r>
        <w:rPr>
          <w:lang w:val="en-AU" w:eastAsia="en-AU"/>
        </w:rPr>
        <w:t>LINQ to ADO.NET Data Sets</w:t>
      </w:r>
    </w:p>
    <w:p w14:paraId="4F437FD9" w14:textId="6999DF73" w:rsidR="00A212A2" w:rsidRDefault="00A212A2" w:rsidP="007D3B01">
      <w:pPr>
        <w:pStyle w:val="Body"/>
        <w:numPr>
          <w:ilvl w:val="0"/>
          <w:numId w:val="29"/>
        </w:numPr>
        <w:rPr>
          <w:lang w:val="en-AU" w:eastAsia="en-AU"/>
        </w:rPr>
      </w:pPr>
      <w:r>
        <w:rPr>
          <w:lang w:val="en-AU" w:eastAsia="en-AU"/>
        </w:rPr>
        <w:t>You can also write your own Linq provider (although it’s pretty rare).</w:t>
      </w:r>
    </w:p>
    <w:p w14:paraId="59BAFFFA" w14:textId="77777777" w:rsidR="00B73D36" w:rsidRDefault="00B73D36" w:rsidP="00B73D36">
      <w:pPr>
        <w:pStyle w:val="Body"/>
        <w:rPr>
          <w:lang w:val="en-AU" w:eastAsia="en-AU"/>
        </w:rPr>
      </w:pPr>
      <w:r>
        <w:rPr>
          <w:lang w:val="en-AU" w:eastAsia="en-AU"/>
        </w:rPr>
        <w:t>Allow you to query any collection, including collections in memory.</w:t>
      </w:r>
    </w:p>
    <w:p w14:paraId="75FB0989" w14:textId="77777777" w:rsidR="00B73D36" w:rsidRPr="003B122E" w:rsidRDefault="00B73D36" w:rsidP="00B73D36">
      <w:pPr>
        <w:pStyle w:val="Body"/>
        <w:rPr>
          <w:b/>
          <w:bCs/>
          <w:lang w:val="en-AU" w:eastAsia="en-AU"/>
        </w:rPr>
      </w:pPr>
      <w:r w:rsidRPr="003B122E">
        <w:rPr>
          <w:b/>
          <w:bCs/>
          <w:lang w:val="en-AU" w:eastAsia="en-AU"/>
        </w:rPr>
        <w:t xml:space="preserve">Get back: </w:t>
      </w:r>
    </w:p>
    <w:p w14:paraId="3AA9C64E" w14:textId="77777777" w:rsidR="00B73D36" w:rsidRDefault="00B73D36" w:rsidP="007D3B01">
      <w:pPr>
        <w:pStyle w:val="Body"/>
        <w:numPr>
          <w:ilvl w:val="0"/>
          <w:numId w:val="29"/>
        </w:numPr>
        <w:rPr>
          <w:lang w:val="en-AU" w:eastAsia="en-AU"/>
        </w:rPr>
      </w:pPr>
      <w:r>
        <w:rPr>
          <w:lang w:val="en-AU" w:eastAsia="en-AU"/>
        </w:rPr>
        <w:t>A list of results or</w:t>
      </w:r>
    </w:p>
    <w:p w14:paraId="1E2969CB" w14:textId="77777777" w:rsidR="00B73D36" w:rsidRDefault="00B73D36" w:rsidP="007D3B01">
      <w:pPr>
        <w:pStyle w:val="Body"/>
        <w:numPr>
          <w:ilvl w:val="0"/>
          <w:numId w:val="29"/>
        </w:numPr>
        <w:rPr>
          <w:lang w:val="en-AU" w:eastAsia="en-AU"/>
        </w:rPr>
      </w:pPr>
      <w:r>
        <w:rPr>
          <w:lang w:val="en-AU" w:eastAsia="en-AU"/>
        </w:rPr>
        <w:t>A collection of anonymous classes</w:t>
      </w:r>
    </w:p>
    <w:p w14:paraId="35CC40DA" w14:textId="77777777" w:rsidR="0027390E" w:rsidRDefault="0027390E" w:rsidP="0027390E">
      <w:pPr>
        <w:pStyle w:val="Body"/>
        <w:rPr>
          <w:lang w:val="en-AU" w:eastAsia="en-AU"/>
        </w:rPr>
      </w:pPr>
      <w:r>
        <w:rPr>
          <w:lang w:val="en-AU" w:eastAsia="en-AU"/>
        </w:rPr>
        <w:t>There are two ways to create a LINQ syntax:</w:t>
      </w:r>
    </w:p>
    <w:p w14:paraId="77E0B632" w14:textId="77777777" w:rsidR="0027390E" w:rsidRPr="00C316AA" w:rsidRDefault="0027390E" w:rsidP="007D3B01">
      <w:pPr>
        <w:pStyle w:val="Body"/>
        <w:numPr>
          <w:ilvl w:val="0"/>
          <w:numId w:val="29"/>
        </w:numPr>
        <w:rPr>
          <w:lang w:val="en-AU" w:eastAsia="en-AU"/>
        </w:rPr>
      </w:pPr>
      <w:r w:rsidRPr="0031124E">
        <w:rPr>
          <w:b/>
          <w:bCs/>
          <w:lang w:val="en-AU" w:eastAsia="en-AU"/>
        </w:rPr>
        <w:t>Query Syntax looks like SQL</w:t>
      </w:r>
      <w:r w:rsidRPr="00C316AA">
        <w:rPr>
          <w:lang w:val="en-AU" w:eastAsia="en-AU"/>
        </w:rPr>
        <w:t>:</w:t>
      </w:r>
      <w:r w:rsidRPr="00C316AA">
        <w:rPr>
          <w:lang w:val="en-AU" w:eastAsia="en-AU"/>
        </w:rPr>
        <w:br/>
        <w:t xml:space="preserve">var results = </w:t>
      </w:r>
      <w:r w:rsidRPr="003B122E">
        <w:rPr>
          <w:b/>
          <w:bCs/>
          <w:lang w:val="en-AU" w:eastAsia="en-AU"/>
        </w:rPr>
        <w:t>from</w:t>
      </w:r>
      <w:r w:rsidRPr="00C316AA">
        <w:rPr>
          <w:lang w:val="en-AU" w:eastAsia="en-AU"/>
        </w:rPr>
        <w:t xml:space="preserve"> x </w:t>
      </w:r>
      <w:r w:rsidRPr="003B122E">
        <w:rPr>
          <w:b/>
          <w:bCs/>
          <w:lang w:val="en-AU" w:eastAsia="en-AU"/>
        </w:rPr>
        <w:t>in</w:t>
      </w:r>
      <w:r w:rsidRPr="00C316AA">
        <w:rPr>
          <w:lang w:val="en-AU" w:eastAsia="en-AU"/>
        </w:rPr>
        <w:t xml:space="preserve"> booklist </w:t>
      </w:r>
      <w:r w:rsidRPr="003B122E">
        <w:rPr>
          <w:b/>
          <w:bCs/>
          <w:lang w:val="en-AU" w:eastAsia="en-AU"/>
        </w:rPr>
        <w:t>where</w:t>
      </w:r>
      <w:r w:rsidRPr="00C316AA">
        <w:rPr>
          <w:lang w:val="en-AU" w:eastAsia="en-AU"/>
        </w:rPr>
        <w:t xml:space="preserve"> x.Author = “Jesse Liberty” </w:t>
      </w:r>
      <w:r w:rsidRPr="003B122E">
        <w:rPr>
          <w:b/>
          <w:bCs/>
          <w:lang w:val="en-AU" w:eastAsia="en-AU"/>
        </w:rPr>
        <w:t>select new</w:t>
      </w:r>
      <w:r w:rsidRPr="00C316AA">
        <w:rPr>
          <w:lang w:val="en-AU" w:eastAsia="en-AU"/>
        </w:rPr>
        <w:t>{x.Title,x.Author}</w:t>
      </w:r>
    </w:p>
    <w:p w14:paraId="02BA958D" w14:textId="77777777" w:rsidR="0027390E" w:rsidRDefault="0027390E" w:rsidP="007D3B01">
      <w:pPr>
        <w:pStyle w:val="Body"/>
        <w:numPr>
          <w:ilvl w:val="0"/>
          <w:numId w:val="29"/>
        </w:numPr>
        <w:rPr>
          <w:lang w:val="en-AU" w:eastAsia="en-AU"/>
        </w:rPr>
      </w:pPr>
      <w:r w:rsidRPr="0031124E">
        <w:rPr>
          <w:b/>
          <w:bCs/>
          <w:lang w:val="en-AU" w:eastAsia="en-AU"/>
        </w:rPr>
        <w:t>Method Syntax uses lambda expressions</w:t>
      </w:r>
      <w:r>
        <w:rPr>
          <w:lang w:val="en-AU" w:eastAsia="en-AU"/>
        </w:rPr>
        <w:t>:</w:t>
      </w:r>
      <w:r>
        <w:rPr>
          <w:lang w:val="en-AU" w:eastAsia="en-AU"/>
        </w:rPr>
        <w:br/>
        <w:t>var results = booklist</w:t>
      </w:r>
      <w:r w:rsidRPr="003B122E">
        <w:rPr>
          <w:b/>
          <w:bCs/>
          <w:lang w:val="en-AU" w:eastAsia="en-AU"/>
        </w:rPr>
        <w:t>.Where</w:t>
      </w:r>
      <w:r>
        <w:rPr>
          <w:lang w:val="en-AU" w:eastAsia="en-AU"/>
        </w:rPr>
        <w:t>(x=&gt;x.Author == “Jesse Liberty”);</w:t>
      </w:r>
    </w:p>
    <w:p w14:paraId="31DC2643" w14:textId="0F17C2A4" w:rsidR="000B71A9" w:rsidRDefault="000B71A9" w:rsidP="00C84323">
      <w:pPr>
        <w:pStyle w:val="Body"/>
        <w:rPr>
          <w:b/>
          <w:bCs/>
          <w:lang w:val="en-AU" w:eastAsia="en-AU"/>
        </w:rPr>
      </w:pPr>
      <w:r>
        <w:rPr>
          <w:b/>
          <w:bCs/>
          <w:lang w:val="en-AU" w:eastAsia="en-AU"/>
        </w:rPr>
        <w:t>Three Stages:</w:t>
      </w:r>
    </w:p>
    <w:p w14:paraId="1D92CDCB" w14:textId="4B0EBFD7" w:rsidR="000B71A9" w:rsidRDefault="000B71A9" w:rsidP="00C84323">
      <w:pPr>
        <w:pStyle w:val="Body"/>
        <w:rPr>
          <w:lang w:val="en-AU" w:eastAsia="en-AU"/>
        </w:rPr>
      </w:pPr>
      <w:r>
        <w:rPr>
          <w:lang w:val="en-AU" w:eastAsia="en-AU"/>
        </w:rPr>
        <w:t>The three stages of a Linq query:</w:t>
      </w:r>
    </w:p>
    <w:p w14:paraId="0FE27D57" w14:textId="30D082B3" w:rsidR="000B71A9" w:rsidRDefault="000B71A9" w:rsidP="000B71A9">
      <w:pPr>
        <w:pStyle w:val="Body"/>
        <w:numPr>
          <w:ilvl w:val="3"/>
          <w:numId w:val="1"/>
        </w:numPr>
        <w:rPr>
          <w:lang w:val="en-AU" w:eastAsia="en-AU"/>
        </w:rPr>
      </w:pPr>
      <w:r>
        <w:rPr>
          <w:lang w:val="en-AU" w:eastAsia="en-AU"/>
        </w:rPr>
        <w:t>get the data source:</w:t>
      </w:r>
      <w:r>
        <w:rPr>
          <w:lang w:val="en-AU" w:eastAsia="en-AU"/>
        </w:rPr>
        <w:br/>
      </w:r>
      <w:r w:rsidRPr="000B71A9">
        <w:rPr>
          <w:rStyle w:val="CodeChar"/>
        </w:rPr>
        <w:t>int[] number = new int[] {0, 1,2 3, 4};</w:t>
      </w:r>
    </w:p>
    <w:p w14:paraId="36469F76" w14:textId="4DB176CD" w:rsidR="000B71A9" w:rsidRPr="000B71A9" w:rsidRDefault="000B71A9" w:rsidP="000C0A86">
      <w:pPr>
        <w:pStyle w:val="Body"/>
        <w:numPr>
          <w:ilvl w:val="3"/>
          <w:numId w:val="1"/>
        </w:numPr>
        <w:rPr>
          <w:lang w:val="en-AU" w:eastAsia="en-AU"/>
        </w:rPr>
      </w:pPr>
      <w:r w:rsidRPr="000B71A9">
        <w:rPr>
          <w:lang w:val="en-AU" w:eastAsia="en-AU"/>
        </w:rPr>
        <w:t xml:space="preserve">create the query - </w:t>
      </w:r>
      <w:r w:rsidRPr="000B71A9">
        <w:rPr>
          <w:lang w:val="en-AU" w:eastAsia="en-AU"/>
        </w:rPr>
        <w:br/>
        <w:t>Note: this only creates the query object, it doesn’t run it yet!!</w:t>
      </w:r>
      <w:r w:rsidR="00A20829">
        <w:rPr>
          <w:lang w:val="en-AU" w:eastAsia="en-AU"/>
        </w:rPr>
        <w:br/>
        <w:t>The query execution is deferred until its data is actually needed!</w:t>
      </w:r>
      <w:r w:rsidRPr="000B71A9">
        <w:rPr>
          <w:lang w:val="en-AU" w:eastAsia="en-AU"/>
        </w:rPr>
        <w:br/>
      </w:r>
      <w:r w:rsidRPr="000B71A9">
        <w:rPr>
          <w:rStyle w:val="CodeChar"/>
          <w:lang w:val="en-AU" w:eastAsia="en-AU" w:bidi="ar-SA"/>
        </w:rPr>
        <w:t>var numQuery =</w:t>
      </w:r>
      <w:r w:rsidRPr="000B71A9">
        <w:rPr>
          <w:rStyle w:val="CodeChar"/>
          <w:lang w:val="en-AU" w:eastAsia="en-AU"/>
        </w:rPr>
        <w:br/>
        <w:t xml:space="preserve">    </w:t>
      </w:r>
      <w:r w:rsidRPr="000B71A9">
        <w:rPr>
          <w:rStyle w:val="CodeChar"/>
          <w:lang w:val="en-AU" w:eastAsia="en-AU" w:bidi="ar-SA"/>
        </w:rPr>
        <w:t>from num in numbers</w:t>
      </w:r>
      <w:r w:rsidRPr="000B71A9">
        <w:rPr>
          <w:rStyle w:val="CodeChar"/>
          <w:lang w:val="en-AU" w:eastAsia="en-AU"/>
        </w:rPr>
        <w:br/>
      </w:r>
      <w:r w:rsidRPr="000B71A9">
        <w:rPr>
          <w:rStyle w:val="CodeChar"/>
          <w:lang w:val="en-AU" w:eastAsia="en-AU"/>
        </w:rPr>
        <w:lastRenderedPageBreak/>
        <w:t xml:space="preserve">    </w:t>
      </w:r>
      <w:r w:rsidRPr="000B71A9">
        <w:rPr>
          <w:rStyle w:val="CodeChar"/>
          <w:lang w:val="en-AU" w:eastAsia="en-AU" w:bidi="ar-SA"/>
        </w:rPr>
        <w:t>where (num % 2) == 0</w:t>
      </w:r>
      <w:r w:rsidRPr="000B71A9">
        <w:rPr>
          <w:rStyle w:val="CodeChar"/>
        </w:rPr>
        <w:br/>
        <w:t xml:space="preserve">    </w:t>
      </w:r>
      <w:r w:rsidRPr="000B71A9">
        <w:rPr>
          <w:rStyle w:val="CodeChar"/>
          <w:lang w:val="en-AU" w:eastAsia="en-AU" w:bidi="ar-SA"/>
        </w:rPr>
        <w:t>select num;</w:t>
      </w:r>
    </w:p>
    <w:p w14:paraId="4A32DA6E" w14:textId="2C278478" w:rsidR="000B71A9" w:rsidRPr="00A20829" w:rsidRDefault="000B71A9" w:rsidP="000B71A9">
      <w:pPr>
        <w:pStyle w:val="Body"/>
        <w:numPr>
          <w:ilvl w:val="3"/>
          <w:numId w:val="1"/>
        </w:numPr>
        <w:rPr>
          <w:rStyle w:val="CodeChar"/>
          <w:rFonts w:ascii="Calibri" w:hAnsi="Calibri" w:cs="Times New Roman"/>
          <w:color w:val="auto"/>
          <w:shd w:val="clear" w:color="auto" w:fill="auto"/>
          <w:lang w:val="en-AU" w:eastAsia="en-AU" w:bidi="ar-SA"/>
        </w:rPr>
      </w:pPr>
      <w:r>
        <w:rPr>
          <w:lang w:val="en-AU" w:eastAsia="en-AU"/>
        </w:rPr>
        <w:t>Execute the query:</w:t>
      </w:r>
      <w:r>
        <w:rPr>
          <w:lang w:val="en-AU" w:eastAsia="en-AU"/>
        </w:rPr>
        <w:br/>
      </w:r>
      <w:r w:rsidRPr="000B71A9">
        <w:rPr>
          <w:rStyle w:val="CodeChar"/>
        </w:rPr>
        <w:t>foreach (int num in numQuery) {</w:t>
      </w:r>
      <w:r w:rsidRPr="000B71A9">
        <w:rPr>
          <w:rStyle w:val="CodeChar"/>
        </w:rPr>
        <w:br/>
        <w:t xml:space="preserve"> ….</w:t>
      </w:r>
      <w:r w:rsidRPr="000B71A9">
        <w:rPr>
          <w:rStyle w:val="CodeChar"/>
        </w:rPr>
        <w:br/>
        <w:t>}</w:t>
      </w:r>
    </w:p>
    <w:p w14:paraId="0311BBF3" w14:textId="74A319CF" w:rsidR="00A20829" w:rsidRDefault="00A20829" w:rsidP="00A20829">
      <w:pPr>
        <w:pStyle w:val="Body"/>
        <w:rPr>
          <w:rStyle w:val="CodeChar"/>
          <w:rFonts w:ascii="Calibri" w:hAnsi="Calibri" w:cs="Times New Roman"/>
          <w:i/>
          <w:iCs/>
          <w:color w:val="auto"/>
          <w:sz w:val="20"/>
          <w:shd w:val="clear" w:color="auto" w:fill="auto"/>
          <w:lang w:val="en-AU" w:bidi="ar-SA"/>
        </w:rPr>
      </w:pPr>
      <w:r w:rsidRPr="00A20829">
        <w:rPr>
          <w:rStyle w:val="CodeChar"/>
          <w:rFonts w:ascii="Calibri" w:hAnsi="Calibri" w:cs="Times New Roman"/>
          <w:color w:val="auto"/>
          <w:shd w:val="clear" w:color="auto" w:fill="auto"/>
          <w:lang w:bidi="ar-SA"/>
        </w:rPr>
        <w:t xml:space="preserve">Note: </w:t>
      </w:r>
      <w:r w:rsidR="004774F5">
        <w:rPr>
          <w:rStyle w:val="CodeChar"/>
          <w:rFonts w:ascii="Calibri" w:hAnsi="Calibri" w:cs="Times New Roman"/>
          <w:color w:val="auto"/>
          <w:shd w:val="clear" w:color="auto" w:fill="auto"/>
          <w:lang w:val="en-AU" w:bidi="ar-SA"/>
        </w:rPr>
        <w:t xml:space="preserve">every query that returns an Enumerable has </w:t>
      </w:r>
      <w:r>
        <w:rPr>
          <w:rStyle w:val="CodeChar"/>
          <w:rFonts w:ascii="Calibri" w:hAnsi="Calibri" w:cs="Times New Roman"/>
          <w:color w:val="auto"/>
          <w:shd w:val="clear" w:color="auto" w:fill="auto"/>
          <w:lang w:val="en-AU" w:bidi="ar-SA"/>
        </w:rPr>
        <w:t>deferred execution</w:t>
      </w:r>
      <w:r w:rsidR="004774F5">
        <w:rPr>
          <w:rStyle w:val="CodeChar"/>
          <w:rFonts w:ascii="Calibri" w:hAnsi="Calibri" w:cs="Times New Roman"/>
          <w:color w:val="auto"/>
          <w:shd w:val="clear" w:color="auto" w:fill="auto"/>
          <w:lang w:val="en-AU" w:bidi="ar-SA"/>
        </w:rPr>
        <w:t>.</w:t>
      </w:r>
      <w:r>
        <w:rPr>
          <w:rStyle w:val="CodeChar"/>
          <w:rFonts w:ascii="Calibri" w:hAnsi="Calibri" w:cs="Times New Roman"/>
          <w:color w:val="auto"/>
          <w:shd w:val="clear" w:color="auto" w:fill="auto"/>
          <w:lang w:val="en-AU" w:bidi="ar-SA"/>
        </w:rPr>
        <w:t xml:space="preserve"> </w:t>
      </w:r>
      <w:r w:rsidR="004774F5">
        <w:rPr>
          <w:rStyle w:val="CodeChar"/>
          <w:rFonts w:ascii="Calibri" w:hAnsi="Calibri" w:cs="Times New Roman"/>
          <w:color w:val="auto"/>
          <w:shd w:val="clear" w:color="auto" w:fill="auto"/>
          <w:lang w:val="en-AU" w:bidi="ar-SA"/>
        </w:rPr>
        <w:t>T</w:t>
      </w:r>
      <w:r>
        <w:rPr>
          <w:rStyle w:val="CodeChar"/>
          <w:rFonts w:ascii="Calibri" w:hAnsi="Calibri" w:cs="Times New Roman"/>
          <w:color w:val="auto"/>
          <w:shd w:val="clear" w:color="auto" w:fill="auto"/>
          <w:lang w:val="en-AU" w:bidi="ar-SA"/>
        </w:rPr>
        <w:t>his means that you can define the query once in your code but then use it multiple times to get updated results (i.e. every time your execute the foreach loop).</w:t>
      </w:r>
      <w:r>
        <w:rPr>
          <w:rStyle w:val="CodeChar"/>
          <w:rFonts w:ascii="Calibri" w:hAnsi="Calibri" w:cs="Times New Roman"/>
          <w:color w:val="auto"/>
          <w:shd w:val="clear" w:color="auto" w:fill="auto"/>
          <w:lang w:val="en-AU" w:bidi="ar-SA"/>
        </w:rPr>
        <w:br/>
      </w:r>
      <w:r w:rsidRPr="00A20829">
        <w:rPr>
          <w:rStyle w:val="CodeChar"/>
          <w:rFonts w:ascii="Calibri" w:hAnsi="Calibri" w:cs="Times New Roman"/>
          <w:i/>
          <w:iCs/>
          <w:color w:val="auto"/>
          <w:sz w:val="20"/>
          <w:shd w:val="clear" w:color="auto" w:fill="auto"/>
          <w:lang w:val="en-AU" w:bidi="ar-SA"/>
        </w:rPr>
        <w:t xml:space="preserve">* similar to defining the </w:t>
      </w:r>
      <w:r w:rsidR="004774F5">
        <w:rPr>
          <w:rStyle w:val="CodeChar"/>
          <w:rFonts w:ascii="Calibri" w:hAnsi="Calibri" w:cs="Times New Roman"/>
          <w:i/>
          <w:iCs/>
          <w:color w:val="auto"/>
          <w:sz w:val="20"/>
          <w:shd w:val="clear" w:color="auto" w:fill="auto"/>
          <w:lang w:val="en-AU" w:bidi="ar-SA"/>
        </w:rPr>
        <w:t>Enumerator or the R</w:t>
      </w:r>
      <w:r w:rsidRPr="00A20829">
        <w:rPr>
          <w:rStyle w:val="CodeChar"/>
          <w:rFonts w:ascii="Calibri" w:hAnsi="Calibri" w:cs="Times New Roman"/>
          <w:i/>
          <w:iCs/>
          <w:color w:val="auto"/>
          <w:sz w:val="20"/>
          <w:shd w:val="clear" w:color="auto" w:fill="auto"/>
          <w:lang w:val="en-AU" w:bidi="ar-SA"/>
        </w:rPr>
        <w:t>egex once but then calling the matching methods multiple times.</w:t>
      </w:r>
    </w:p>
    <w:p w14:paraId="6F866713" w14:textId="77777777" w:rsidR="000E6D8B" w:rsidRDefault="000E6D8B" w:rsidP="000E6D8B">
      <w:pPr>
        <w:pStyle w:val="Body"/>
        <w:numPr>
          <w:ilvl w:val="0"/>
          <w:numId w:val="29"/>
        </w:numPr>
        <w:rPr>
          <w:lang w:val="en-AU" w:eastAsia="en-AU"/>
        </w:rPr>
      </w:pPr>
      <w:r>
        <w:rPr>
          <w:lang w:val="en-AU" w:eastAsia="en-AU"/>
        </w:rPr>
        <w:t>My best understanding is that:</w:t>
      </w:r>
    </w:p>
    <w:p w14:paraId="122D429C" w14:textId="43A50C52" w:rsidR="000E6D8B" w:rsidRDefault="000E6D8B" w:rsidP="000E6D8B">
      <w:pPr>
        <w:pStyle w:val="Body"/>
        <w:numPr>
          <w:ilvl w:val="1"/>
          <w:numId w:val="29"/>
        </w:numPr>
        <w:rPr>
          <w:lang w:val="en-AU" w:eastAsia="en-AU"/>
        </w:rPr>
      </w:pPr>
      <w:r>
        <w:rPr>
          <w:lang w:val="en-AU" w:eastAsia="en-AU"/>
        </w:rPr>
        <w:t xml:space="preserve">If the query returns an actual value - it executes immediately (like Count() or Max()) </w:t>
      </w:r>
    </w:p>
    <w:p w14:paraId="6D611424" w14:textId="70BAB0A4" w:rsidR="000E6D8B" w:rsidRDefault="000E6D8B" w:rsidP="000E6D8B">
      <w:pPr>
        <w:pStyle w:val="Body"/>
        <w:numPr>
          <w:ilvl w:val="1"/>
          <w:numId w:val="29"/>
        </w:numPr>
        <w:rPr>
          <w:lang w:val="en-AU" w:eastAsia="en-AU"/>
        </w:rPr>
      </w:pPr>
      <w:r>
        <w:rPr>
          <w:lang w:val="en-AU" w:eastAsia="en-AU"/>
        </w:rPr>
        <w:t>If the query returns an IEnumerable type, it defers the execution until the enumerable is used (e.g. in a foreach loop) - like zip() or take().</w:t>
      </w:r>
      <w:r w:rsidR="00A234CF">
        <w:rPr>
          <w:lang w:val="en-AU" w:eastAsia="en-AU"/>
        </w:rPr>
        <w:br/>
        <w:t>That’s why we can define the query one time and then use it multiple times to get the updated data or to refine the query.</w:t>
      </w:r>
      <w:r w:rsidR="00A234CF">
        <w:rPr>
          <w:lang w:val="en-AU" w:eastAsia="en-AU"/>
        </w:rPr>
        <w:br/>
        <w:t>For example:</w:t>
      </w:r>
      <w:r w:rsidR="00A234CF">
        <w:rPr>
          <w:lang w:val="en-AU" w:eastAsia="en-AU"/>
        </w:rPr>
        <w:br/>
      </w:r>
      <w:r w:rsidR="00A234CF" w:rsidRPr="001F72E1">
        <w:rPr>
          <w:rStyle w:val="CodeChar"/>
        </w:rPr>
        <w:t>var all300millionAmericans = allPeople.Where(person =&gt; person.Nationality == “USA”);</w:t>
      </w:r>
      <w:r w:rsidR="00A234CF" w:rsidRPr="001F72E1">
        <w:rPr>
          <w:rStyle w:val="CodeChar"/>
        </w:rPr>
        <w:br/>
        <w:t>….</w:t>
      </w:r>
      <w:r w:rsidR="00A234CF" w:rsidRPr="001F72E1">
        <w:rPr>
          <w:rStyle w:val="CodeChar"/>
        </w:rPr>
        <w:br/>
        <w:t xml:space="preserve">var americansForOnePage = all300millionAmericans.Take(100); </w:t>
      </w:r>
      <w:r w:rsidR="00A234CF" w:rsidRPr="001F72E1">
        <w:rPr>
          <w:rStyle w:val="CodeChar"/>
        </w:rPr>
        <w:br/>
        <w:t>PrintToPage(americansForOnePage);</w:t>
      </w:r>
      <w:r w:rsidR="00A234CF" w:rsidRPr="001F72E1">
        <w:rPr>
          <w:rStyle w:val="CodeChar"/>
        </w:rPr>
        <w:tab/>
      </w:r>
      <w:r w:rsidR="00A234CF" w:rsidRPr="001F72E1">
        <w:rPr>
          <w:rStyle w:val="CodeChar"/>
        </w:rPr>
        <w:tab/>
        <w:t xml:space="preserve">// this is where the query </w:t>
      </w:r>
      <w:r w:rsidR="001F72E1" w:rsidRPr="001F72E1">
        <w:rPr>
          <w:rStyle w:val="CodeChar"/>
        </w:rPr>
        <w:t xml:space="preserve">actually executes, </w:t>
      </w:r>
      <w:r w:rsidR="001F72E1" w:rsidRPr="001F72E1">
        <w:rPr>
          <w:rStyle w:val="CodeChar"/>
        </w:rPr>
        <w:br/>
        <w:t xml:space="preserve">                                                                                    // on only 100 records instead of the full millions of them</w:t>
      </w:r>
    </w:p>
    <w:p w14:paraId="1E208CEF" w14:textId="078C2B39" w:rsidR="00A74C9C" w:rsidRDefault="00A74C9C" w:rsidP="000E6D8B">
      <w:pPr>
        <w:pStyle w:val="Body"/>
        <w:numPr>
          <w:ilvl w:val="1"/>
          <w:numId w:val="29"/>
        </w:numPr>
        <w:rPr>
          <w:lang w:val="en-AU" w:eastAsia="en-AU"/>
        </w:rPr>
      </w:pPr>
      <w:r>
        <w:rPr>
          <w:lang w:val="en-AU" w:eastAsia="en-AU"/>
        </w:rPr>
        <w:t xml:space="preserve">Deffered Execution Under the hood: </w:t>
      </w:r>
      <w:hyperlink r:id="rId48" w:history="1">
        <w:r w:rsidRPr="00C10E24">
          <w:rPr>
            <w:rStyle w:val="Hyperlink"/>
            <w:lang w:val="en-AU" w:eastAsia="en-AU"/>
          </w:rPr>
          <w:t>https://itnext.io/linq-deferred-execution-explained-2844838f83ef</w:t>
        </w:r>
      </w:hyperlink>
      <w:r>
        <w:rPr>
          <w:lang w:val="en-AU" w:eastAsia="en-AU"/>
        </w:rPr>
        <w:t xml:space="preserve"> </w:t>
      </w:r>
    </w:p>
    <w:p w14:paraId="0B6448D4" w14:textId="38E401A9" w:rsidR="00210385" w:rsidRDefault="00210385" w:rsidP="000E6D8B">
      <w:pPr>
        <w:pStyle w:val="Body"/>
        <w:numPr>
          <w:ilvl w:val="1"/>
          <w:numId w:val="29"/>
        </w:numPr>
        <w:rPr>
          <w:lang w:val="en-AU" w:eastAsia="en-AU"/>
        </w:rPr>
      </w:pPr>
      <w:r>
        <w:rPr>
          <w:lang w:val="en-AU" w:eastAsia="en-AU"/>
        </w:rPr>
        <w:t xml:space="preserve">Note: Linq </w:t>
      </w:r>
      <w:r w:rsidRPr="00CC7588">
        <w:rPr>
          <w:b/>
          <w:bCs/>
          <w:u w:val="single"/>
          <w:lang w:val="en-AU" w:eastAsia="en-AU"/>
        </w:rPr>
        <w:t>never modifies its input data</w:t>
      </w:r>
      <w:r>
        <w:rPr>
          <w:lang w:val="en-AU" w:eastAsia="en-AU"/>
        </w:rPr>
        <w:t>, it only returns a new IEnumerable or end value. This also true for linq methods like Append (since linq just returns IEnumerable and not an actual data structure)</w:t>
      </w:r>
    </w:p>
    <w:p w14:paraId="6A739776" w14:textId="77777777" w:rsidR="000E6D8B" w:rsidRDefault="000E6D8B" w:rsidP="00A20829">
      <w:pPr>
        <w:pStyle w:val="Body"/>
        <w:rPr>
          <w:rStyle w:val="CodeChar"/>
          <w:rFonts w:ascii="Calibri" w:hAnsi="Calibri" w:cs="Times New Roman"/>
          <w:i/>
          <w:iCs/>
          <w:color w:val="auto"/>
          <w:sz w:val="20"/>
          <w:shd w:val="clear" w:color="auto" w:fill="auto"/>
          <w:lang w:val="en-AU" w:bidi="ar-SA"/>
        </w:rPr>
      </w:pPr>
    </w:p>
    <w:p w14:paraId="14499688" w14:textId="7F1AB121" w:rsidR="00F52800" w:rsidRDefault="00F52800" w:rsidP="00A20829">
      <w:pPr>
        <w:pStyle w:val="Body"/>
        <w:rPr>
          <w:b/>
          <w:bCs/>
          <w:lang w:val="en-AU"/>
        </w:rPr>
      </w:pPr>
      <w:r w:rsidRPr="00F52800">
        <w:rPr>
          <w:b/>
          <w:bCs/>
          <w:lang w:val="en-AU"/>
        </w:rPr>
        <w:t>Forcing Immediate Execution:</w:t>
      </w:r>
    </w:p>
    <w:p w14:paraId="3E0A43FD" w14:textId="6139A168" w:rsidR="00F52800" w:rsidRDefault="00F52800" w:rsidP="00A14E97">
      <w:pPr>
        <w:pStyle w:val="Body"/>
        <w:numPr>
          <w:ilvl w:val="0"/>
          <w:numId w:val="29"/>
        </w:numPr>
        <w:rPr>
          <w:lang w:val="en-AU"/>
        </w:rPr>
      </w:pPr>
      <w:r>
        <w:rPr>
          <w:lang w:val="en-AU"/>
        </w:rPr>
        <w:t xml:space="preserve">Queries that perform aggregation functions over </w:t>
      </w:r>
      <w:r w:rsidR="005B6805">
        <w:rPr>
          <w:lang w:val="en-AU"/>
        </w:rPr>
        <w:t xml:space="preserve">the resulting collection (e.g. </w:t>
      </w:r>
      <w:r w:rsidR="00A14E97">
        <w:rPr>
          <w:lang w:val="en-AU"/>
        </w:rPr>
        <w:t>Count, Average, Any, First etc) - any method that return one value from the collection - will run immediately (since they need to run the loop in order to get the value):</w:t>
      </w:r>
    </w:p>
    <w:p w14:paraId="6DB45BE6" w14:textId="46002663" w:rsidR="00A14E97" w:rsidRPr="00A14E97" w:rsidRDefault="00A14E97" w:rsidP="00A14E97">
      <w:pPr>
        <w:pStyle w:val="Code"/>
        <w:ind w:left="1891"/>
      </w:pPr>
      <w:r>
        <w:lastRenderedPageBreak/>
        <w:t>var</w:t>
      </w:r>
      <w:r w:rsidRPr="00A14E97">
        <w:t xml:space="preserve"> </w:t>
      </w:r>
      <w:r>
        <w:t>maxEven</w:t>
      </w:r>
      <w:r w:rsidRPr="00A14E97">
        <w:t xml:space="preserve"> =</w:t>
      </w:r>
    </w:p>
    <w:p w14:paraId="3B3669FC" w14:textId="77777777" w:rsidR="00A14E97" w:rsidRPr="00A14E97" w:rsidRDefault="00A14E97" w:rsidP="00A14E97">
      <w:pPr>
        <w:pStyle w:val="Code"/>
        <w:ind w:left="1891"/>
      </w:pPr>
      <w:r w:rsidRPr="00A14E97">
        <w:t xml:space="preserve">    (from num in numbers</w:t>
      </w:r>
    </w:p>
    <w:p w14:paraId="318CC3E3" w14:textId="77777777" w:rsidR="00A14E97" w:rsidRPr="00A14E97" w:rsidRDefault="00A14E97" w:rsidP="00A14E97">
      <w:pPr>
        <w:pStyle w:val="Code"/>
        <w:ind w:left="1891"/>
      </w:pPr>
      <w:r w:rsidRPr="00A14E97">
        <w:t xml:space="preserve">     where (num % 2) == 0</w:t>
      </w:r>
    </w:p>
    <w:p w14:paraId="7AF2105C" w14:textId="7DFE06E2" w:rsidR="00A14E97" w:rsidRDefault="00A14E97" w:rsidP="00A14E97">
      <w:pPr>
        <w:pStyle w:val="Code"/>
        <w:ind w:left="1891"/>
      </w:pPr>
      <w:r w:rsidRPr="00A14E97">
        <w:t xml:space="preserve">     select num.</w:t>
      </w:r>
      <w:r w:rsidRPr="00A14E97">
        <w:rPr>
          <w:color w:val="0000CC"/>
        </w:rPr>
        <w:t>Max</w:t>
      </w:r>
      <w:r w:rsidRPr="00A14E97">
        <w:t>();</w:t>
      </w:r>
    </w:p>
    <w:p w14:paraId="6F38BCFD" w14:textId="77777777" w:rsidR="00A14E97" w:rsidRDefault="00A14E97" w:rsidP="00A14E97">
      <w:pPr>
        <w:pStyle w:val="Body"/>
        <w:numPr>
          <w:ilvl w:val="0"/>
          <w:numId w:val="29"/>
        </w:numPr>
        <w:rPr>
          <w:lang w:val="en-AU"/>
        </w:rPr>
      </w:pPr>
      <w:r>
        <w:rPr>
          <w:lang w:val="en-AU"/>
        </w:rPr>
        <w:t>To run the query immediately and save the results, you can also call the ToList or ToArray at the end of the query:</w:t>
      </w:r>
    </w:p>
    <w:p w14:paraId="50531487" w14:textId="77777777" w:rsidR="00A14E97" w:rsidRPr="00A14E97" w:rsidRDefault="00A14E97" w:rsidP="00A14E97">
      <w:pPr>
        <w:pStyle w:val="Code"/>
        <w:ind w:left="2160"/>
        <w:rPr>
          <w:lang w:eastAsia="en-AU"/>
        </w:rPr>
      </w:pPr>
      <w:r w:rsidRPr="00A14E97">
        <w:rPr>
          <w:lang w:eastAsia="en-AU"/>
        </w:rPr>
        <w:t>List&lt;int&gt; numQuery2 =</w:t>
      </w:r>
    </w:p>
    <w:p w14:paraId="1E475669" w14:textId="77777777" w:rsidR="00A14E97" w:rsidRPr="00A14E97" w:rsidRDefault="00A14E97" w:rsidP="00A14E97">
      <w:pPr>
        <w:pStyle w:val="Code"/>
        <w:ind w:left="2160"/>
        <w:rPr>
          <w:lang w:eastAsia="en-AU"/>
        </w:rPr>
      </w:pPr>
      <w:r w:rsidRPr="00A14E97">
        <w:rPr>
          <w:lang w:eastAsia="en-AU"/>
        </w:rPr>
        <w:t xml:space="preserve">    (from num in numbers</w:t>
      </w:r>
    </w:p>
    <w:p w14:paraId="31CACC0B" w14:textId="77777777" w:rsidR="00A14E97" w:rsidRPr="00A14E97" w:rsidRDefault="00A14E97" w:rsidP="00A14E97">
      <w:pPr>
        <w:pStyle w:val="Code"/>
        <w:ind w:left="2160"/>
        <w:rPr>
          <w:lang w:eastAsia="en-AU"/>
        </w:rPr>
      </w:pPr>
      <w:r w:rsidRPr="00A14E97">
        <w:rPr>
          <w:lang w:eastAsia="en-AU"/>
        </w:rPr>
        <w:t xml:space="preserve">     where (num % 2) == 0</w:t>
      </w:r>
    </w:p>
    <w:p w14:paraId="5FDCE893" w14:textId="00C8F697" w:rsidR="00A14E97" w:rsidRPr="00F52800" w:rsidRDefault="00A14E97" w:rsidP="00496A1F">
      <w:pPr>
        <w:pStyle w:val="Code"/>
        <w:ind w:left="2160"/>
      </w:pPr>
      <w:r w:rsidRPr="00A14E97">
        <w:rPr>
          <w:lang w:eastAsia="en-AU"/>
        </w:rPr>
        <w:t xml:space="preserve">     select num).</w:t>
      </w:r>
      <w:r w:rsidRPr="00A14E97">
        <w:rPr>
          <w:color w:val="0000CC"/>
          <w:lang w:eastAsia="en-AU"/>
        </w:rPr>
        <w:t>ToList</w:t>
      </w:r>
      <w:r w:rsidRPr="00A14E97">
        <w:rPr>
          <w:lang w:eastAsia="en-AU"/>
        </w:rPr>
        <w:t>();</w:t>
      </w:r>
      <w:r>
        <w:br/>
      </w:r>
    </w:p>
    <w:p w14:paraId="4B07FF97" w14:textId="33968E41" w:rsidR="00C84323" w:rsidRDefault="00C84323" w:rsidP="00C84323">
      <w:pPr>
        <w:pStyle w:val="Body"/>
        <w:rPr>
          <w:b/>
          <w:bCs/>
          <w:lang w:val="en-AU" w:eastAsia="en-AU"/>
        </w:rPr>
      </w:pPr>
      <w:r w:rsidRPr="00C84323">
        <w:rPr>
          <w:b/>
          <w:bCs/>
          <w:lang w:val="en-AU" w:eastAsia="en-AU"/>
        </w:rPr>
        <w:t>Internal details:</w:t>
      </w:r>
    </w:p>
    <w:p w14:paraId="0CE514A2" w14:textId="77777777" w:rsidR="00C84323" w:rsidRDefault="00C84323" w:rsidP="00F44D54">
      <w:pPr>
        <w:pStyle w:val="Body"/>
        <w:numPr>
          <w:ilvl w:val="0"/>
          <w:numId w:val="29"/>
        </w:numPr>
        <w:rPr>
          <w:lang w:val="en-AU" w:eastAsia="en-AU"/>
        </w:rPr>
      </w:pPr>
      <w:r>
        <w:rPr>
          <w:lang w:val="en-AU"/>
        </w:rPr>
        <w:t>LINQ provides extension methods on IEnumerable&lt;T&gt;. This is what allows us to “pipeline” LINQ calls together.</w:t>
      </w:r>
    </w:p>
    <w:p w14:paraId="4B554DFD" w14:textId="77777777" w:rsidR="00F44D54" w:rsidRDefault="00F44D54" w:rsidP="00F44D54">
      <w:pPr>
        <w:pStyle w:val="Body"/>
        <w:numPr>
          <w:ilvl w:val="0"/>
          <w:numId w:val="29"/>
        </w:numPr>
        <w:rPr>
          <w:lang w:val="en-AU" w:eastAsia="en-AU"/>
        </w:rPr>
      </w:pPr>
      <w:r>
        <w:rPr>
          <w:lang w:val="en-AU" w:eastAsia="en-AU"/>
        </w:rPr>
        <w:t>We can use anonymous types to pass state through LINQ pipelines.</w:t>
      </w:r>
    </w:p>
    <w:p w14:paraId="12E0F445" w14:textId="1B09C090" w:rsidR="008D3746" w:rsidRDefault="008D3746" w:rsidP="0027390E">
      <w:pPr>
        <w:pStyle w:val="Heading2"/>
        <w:rPr>
          <w:lang w:val="en-AU" w:eastAsia="en-AU"/>
        </w:rPr>
      </w:pPr>
      <w:r>
        <w:rPr>
          <w:lang w:val="en-AU" w:eastAsia="en-AU"/>
        </w:rPr>
        <w:t>Performance</w:t>
      </w:r>
    </w:p>
    <w:p w14:paraId="6C6DD437" w14:textId="64151802" w:rsidR="00633D39" w:rsidRDefault="00633D39" w:rsidP="008D3746">
      <w:pPr>
        <w:pStyle w:val="Body"/>
        <w:numPr>
          <w:ilvl w:val="0"/>
          <w:numId w:val="29"/>
        </w:numPr>
        <w:rPr>
          <w:lang w:val="en-AU" w:eastAsia="en-AU"/>
        </w:rPr>
      </w:pPr>
      <w:r>
        <w:rPr>
          <w:lang w:val="en-AU" w:eastAsia="en-AU"/>
        </w:rPr>
        <w:t>Linq on SQL runs the query on the DB itself (much faster than in memory) and only return the results which makes it save memory and also run faster:</w:t>
      </w:r>
      <w:r>
        <w:rPr>
          <w:lang w:val="en-AU" w:eastAsia="en-AU"/>
        </w:rPr>
        <w:br/>
      </w:r>
      <w:r w:rsidRPr="00633D39">
        <w:rPr>
          <w:noProof/>
          <w:lang w:val="en-AU" w:eastAsia="en-AU"/>
        </w:rPr>
        <w:drawing>
          <wp:inline distT="0" distB="0" distL="0" distR="0" wp14:anchorId="1846EDDB" wp14:editId="329CB332">
            <wp:extent cx="5907480" cy="2945497"/>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5489" cy="2949490"/>
                    </a:xfrm>
                    <a:prstGeom prst="rect">
                      <a:avLst/>
                    </a:prstGeom>
                  </pic:spPr>
                </pic:pic>
              </a:graphicData>
            </a:graphic>
          </wp:inline>
        </w:drawing>
      </w:r>
    </w:p>
    <w:p w14:paraId="602D205D" w14:textId="275469DC" w:rsidR="008D3746" w:rsidRDefault="00633D39" w:rsidP="008D3746">
      <w:pPr>
        <w:pStyle w:val="Body"/>
        <w:numPr>
          <w:ilvl w:val="0"/>
          <w:numId w:val="29"/>
        </w:numPr>
        <w:rPr>
          <w:lang w:val="en-AU" w:eastAsia="en-AU"/>
        </w:rPr>
      </w:pPr>
      <w:r>
        <w:rPr>
          <w:lang w:val="en-AU" w:eastAsia="en-AU"/>
        </w:rPr>
        <w:t xml:space="preserve">On data in memory - </w:t>
      </w:r>
      <w:r w:rsidR="008D3746">
        <w:rPr>
          <w:lang w:val="en-AU" w:eastAsia="en-AU"/>
        </w:rPr>
        <w:t>Linq is slower than manual iteration</w:t>
      </w:r>
    </w:p>
    <w:p w14:paraId="68174B7F" w14:textId="618ADD30" w:rsidR="008D3746" w:rsidRDefault="008D3746" w:rsidP="008D3746">
      <w:pPr>
        <w:pStyle w:val="Body"/>
        <w:numPr>
          <w:ilvl w:val="0"/>
          <w:numId w:val="29"/>
        </w:numPr>
        <w:rPr>
          <w:lang w:val="en-AU" w:eastAsia="en-AU"/>
        </w:rPr>
      </w:pPr>
      <w:r>
        <w:rPr>
          <w:lang w:val="en-AU" w:eastAsia="en-AU"/>
        </w:rPr>
        <w:t xml:space="preserve">Linq joins are relatively faster than other methods (e.g. select). However, still (slightly) slower than </w:t>
      </w:r>
      <w:r w:rsidR="00633D39">
        <w:rPr>
          <w:lang w:val="en-AU" w:eastAsia="en-AU"/>
        </w:rPr>
        <w:t>using manual iterations (as long as they are optimised)</w:t>
      </w:r>
    </w:p>
    <w:p w14:paraId="0A225405" w14:textId="03E45312" w:rsidR="008D3746" w:rsidRPr="008D3746" w:rsidRDefault="002A2C54" w:rsidP="008D3746">
      <w:pPr>
        <w:pStyle w:val="Body"/>
        <w:numPr>
          <w:ilvl w:val="0"/>
          <w:numId w:val="29"/>
        </w:numPr>
        <w:rPr>
          <w:lang w:val="en-AU" w:eastAsia="en-AU"/>
        </w:rPr>
      </w:pPr>
      <w:hyperlink r:id="rId50" w:history="1">
        <w:r w:rsidR="008D3746" w:rsidRPr="00D74B2E">
          <w:rPr>
            <w:rStyle w:val="Hyperlink"/>
            <w:lang w:val="en-AU" w:eastAsia="en-AU"/>
          </w:rPr>
          <w:t>https://timdeschryver.dev/blog/make-your-csharp-applications-faster-with-linq-joins</w:t>
        </w:r>
      </w:hyperlink>
      <w:r w:rsidR="008D3746">
        <w:rPr>
          <w:lang w:val="en-AU" w:eastAsia="en-AU"/>
        </w:rPr>
        <w:t xml:space="preserve"> </w:t>
      </w:r>
    </w:p>
    <w:p w14:paraId="229DB329" w14:textId="30D5BDD9" w:rsidR="007076F5" w:rsidRDefault="002B630D" w:rsidP="0027390E">
      <w:pPr>
        <w:pStyle w:val="Heading2"/>
        <w:rPr>
          <w:lang w:val="en-AU" w:eastAsia="en-AU"/>
        </w:rPr>
      </w:pPr>
      <w:r>
        <w:rPr>
          <w:lang w:val="en-AU" w:eastAsia="en-AU"/>
        </w:rPr>
        <w:lastRenderedPageBreak/>
        <w:t xml:space="preserve">Method Syntax Using </w:t>
      </w:r>
      <w:r w:rsidR="007076F5">
        <w:rPr>
          <w:lang w:val="en-AU" w:eastAsia="en-AU"/>
        </w:rPr>
        <w:t>LINQ Extension Methods</w:t>
      </w:r>
    </w:p>
    <w:p w14:paraId="16EEF3FA" w14:textId="06D3F510" w:rsidR="006B3E5D" w:rsidRPr="006B3E5D" w:rsidRDefault="00CB4730" w:rsidP="006B3E5D">
      <w:pPr>
        <w:pStyle w:val="Body"/>
        <w:numPr>
          <w:ilvl w:val="0"/>
          <w:numId w:val="29"/>
        </w:numPr>
        <w:rPr>
          <w:lang w:val="en-AU" w:eastAsia="en-AU"/>
        </w:rPr>
      </w:pPr>
      <w:r>
        <w:rPr>
          <w:lang w:val="en-AU" w:eastAsia="en-AU"/>
        </w:rPr>
        <w:t>The Methods Syntax is u</w:t>
      </w:r>
      <w:r w:rsidR="006B3E5D">
        <w:rPr>
          <w:lang w:val="en-AU" w:eastAsia="en-AU"/>
        </w:rPr>
        <w:t>sually more powerful than the LINQ Query Operators. Some complex queries don’t have a keyword in the query operators but they do have an extension method we can use.</w:t>
      </w:r>
    </w:p>
    <w:p w14:paraId="68128D9E" w14:textId="77777777" w:rsidR="007076F5" w:rsidRDefault="007076F5" w:rsidP="0031124E">
      <w:pPr>
        <w:pStyle w:val="Code"/>
        <w:ind w:firstLine="720"/>
      </w:pPr>
      <w:r>
        <w:rPr>
          <w:color w:val="0000FF"/>
        </w:rPr>
        <w:t>var</w:t>
      </w:r>
      <w:r>
        <w:t xml:space="preserve"> cheapBooks = books</w:t>
      </w:r>
      <w:r>
        <w:br/>
        <w:t xml:space="preserve">                     .Where(b =&gt; b.Price &lt; 10)</w:t>
      </w:r>
      <w:r>
        <w:br/>
        <w:t xml:space="preserve">                     .OrderBy(b =&gt; b.Title)</w:t>
      </w:r>
      <w:r>
        <w:br/>
      </w:r>
      <w:r w:rsidRPr="007076F5">
        <w:t xml:space="preserve">                     .Select(b =&gt; b.Title);</w:t>
      </w:r>
    </w:p>
    <w:p w14:paraId="4AB77864" w14:textId="6C2055E7" w:rsidR="00BF5AD3" w:rsidRPr="00BF5AD3" w:rsidRDefault="00BF5AD3" w:rsidP="00BF5AD3">
      <w:pPr>
        <w:pStyle w:val="Body"/>
        <w:numPr>
          <w:ilvl w:val="0"/>
          <w:numId w:val="29"/>
        </w:numPr>
      </w:pPr>
      <w:r w:rsidRPr="00BF5AD3">
        <w:rPr>
          <w:rFonts w:eastAsiaTheme="minorHAnsi"/>
        </w:rPr>
        <w:t>The Query Syntax</w:t>
      </w:r>
      <w:r>
        <w:rPr>
          <w:rFonts w:eastAsiaTheme="minorHAnsi"/>
          <w:lang w:val="en-AU"/>
        </w:rPr>
        <w:t xml:space="preserve"> is sometimes more readable, for example when doing complex joins. For example:</w:t>
      </w:r>
    </w:p>
    <w:p w14:paraId="2F8C6246" w14:textId="46D7CEB3" w:rsidR="00BF5AD3" w:rsidRDefault="00BF5AD3" w:rsidP="00BF5AD3">
      <w:pPr>
        <w:pStyle w:val="Body"/>
        <w:ind w:left="1891"/>
      </w:pPr>
      <w:r w:rsidRPr="00BF5AD3">
        <w:rPr>
          <w:noProof/>
        </w:rPr>
        <w:drawing>
          <wp:inline distT="0" distB="0" distL="0" distR="0" wp14:anchorId="434DDA55" wp14:editId="3BFD5783">
            <wp:extent cx="4698685" cy="2355850"/>
            <wp:effectExtent l="0" t="0" r="6985"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8652" cy="2360847"/>
                    </a:xfrm>
                    <a:prstGeom prst="rect">
                      <a:avLst/>
                    </a:prstGeom>
                  </pic:spPr>
                </pic:pic>
              </a:graphicData>
            </a:graphic>
          </wp:inline>
        </w:drawing>
      </w:r>
    </w:p>
    <w:p w14:paraId="602177ED" w14:textId="7443C0DC" w:rsidR="00BF5AD3" w:rsidRDefault="00BF5AD3" w:rsidP="00BF5AD3">
      <w:pPr>
        <w:pStyle w:val="Body"/>
        <w:numPr>
          <w:ilvl w:val="0"/>
          <w:numId w:val="29"/>
        </w:numPr>
        <w:rPr>
          <w:lang w:val="en-AU"/>
        </w:rPr>
      </w:pPr>
      <w:r>
        <w:rPr>
          <w:lang w:val="en-AU"/>
        </w:rPr>
        <w:t>Sometimes, we’ll need to run a combination of both, for example, when we want to use the simplicity of the query syntax but we need to power of the Method Syntax. For example:</w:t>
      </w:r>
    </w:p>
    <w:p w14:paraId="530CCB1B" w14:textId="46AC76E4" w:rsidR="00BF5AD3" w:rsidRPr="002B630D" w:rsidRDefault="00BF5AD3" w:rsidP="00BF5AD3">
      <w:pPr>
        <w:pStyle w:val="Code"/>
        <w:ind w:left="1891"/>
        <w:rPr>
          <w:lang w:eastAsia="en-AU"/>
        </w:rPr>
      </w:pPr>
      <w:r>
        <w:rPr>
          <w:color w:val="0000FF"/>
        </w:rPr>
        <w:t>var</w:t>
      </w:r>
      <w:r>
        <w:t xml:space="preserve"> cheapBooksWithNoDuplications =</w:t>
      </w:r>
      <w:r>
        <w:br/>
        <w:t xml:space="preserve">                (</w:t>
      </w:r>
      <w:r w:rsidRPr="009646AA">
        <w:rPr>
          <w:b/>
          <w:bCs/>
          <w:color w:val="0000FF"/>
        </w:rPr>
        <w:t>from</w:t>
      </w:r>
      <w:r>
        <w:t xml:space="preserve"> b </w:t>
      </w:r>
      <w:r>
        <w:rPr>
          <w:color w:val="0000FF"/>
        </w:rPr>
        <w:t>in</w:t>
      </w:r>
      <w:r>
        <w:t xml:space="preserve"> books</w:t>
      </w:r>
      <w:r>
        <w:br/>
        <w:t xml:space="preserve">                </w:t>
      </w:r>
      <w:r>
        <w:rPr>
          <w:color w:val="0000FF"/>
        </w:rPr>
        <w:t>where</w:t>
      </w:r>
      <w:r>
        <w:t xml:space="preserve"> b.Price &lt; 10</w:t>
      </w:r>
      <w:r>
        <w:br/>
        <w:t xml:space="preserve">                </w:t>
      </w:r>
      <w:r>
        <w:rPr>
          <w:color w:val="0000FF"/>
        </w:rPr>
        <w:t>orderby</w:t>
      </w:r>
      <w:r>
        <w:t xml:space="preserve"> b.Title</w:t>
      </w:r>
      <w:r>
        <w:br/>
        <w:t xml:space="preserve">                </w:t>
      </w:r>
      <w:r w:rsidRPr="009646AA">
        <w:rPr>
          <w:b/>
          <w:bCs/>
          <w:color w:val="0000FF"/>
        </w:rPr>
        <w:t>select</w:t>
      </w:r>
      <w:r>
        <w:t xml:space="preserve"> b.Title).Distinct();</w:t>
      </w:r>
    </w:p>
    <w:p w14:paraId="664AB234" w14:textId="77777777" w:rsidR="00BF5AD3" w:rsidRPr="00BF5AD3" w:rsidRDefault="00BF5AD3" w:rsidP="00BF5AD3">
      <w:pPr>
        <w:pStyle w:val="Body"/>
        <w:ind w:left="1891"/>
        <w:rPr>
          <w:lang w:val="en-AU"/>
        </w:rPr>
      </w:pPr>
    </w:p>
    <w:p w14:paraId="2ACFD166" w14:textId="2B2BCF2B" w:rsidR="0027390E" w:rsidRDefault="0027390E" w:rsidP="007076F5">
      <w:pPr>
        <w:pStyle w:val="Heading2"/>
        <w:rPr>
          <w:lang w:eastAsia="en-AU"/>
        </w:rPr>
      </w:pPr>
      <w:r w:rsidRPr="007076F5">
        <w:rPr>
          <w:lang w:eastAsia="en-AU"/>
        </w:rPr>
        <w:t>LINQ Query Operators</w:t>
      </w:r>
    </w:p>
    <w:p w14:paraId="4AB7F884" w14:textId="67DC80FC" w:rsidR="00CB5719" w:rsidRPr="00CB5719" w:rsidRDefault="002A2C54" w:rsidP="00CB5719">
      <w:pPr>
        <w:pStyle w:val="Body"/>
        <w:rPr>
          <w:lang w:val="en-AU" w:eastAsia="en-AU"/>
        </w:rPr>
      </w:pPr>
      <w:hyperlink r:id="rId52" w:history="1">
        <w:r w:rsidR="00CB5719" w:rsidRPr="008B7351">
          <w:rPr>
            <w:rStyle w:val="Hyperlink"/>
            <w:lang w:eastAsia="en-AU"/>
          </w:rPr>
          <w:t>https://docs.microsoft.com/en-us/dotnet/csharp/language-reference/keywords/query-keywords</w:t>
        </w:r>
      </w:hyperlink>
      <w:r w:rsidR="00CB5719">
        <w:rPr>
          <w:lang w:val="en-AU" w:eastAsia="en-AU"/>
        </w:rPr>
        <w:t xml:space="preserve"> </w:t>
      </w:r>
    </w:p>
    <w:p w14:paraId="695F11CD" w14:textId="0B050FEF" w:rsidR="00E76413" w:rsidRDefault="00E76413" w:rsidP="00E76413">
      <w:pPr>
        <w:pStyle w:val="Heading3"/>
        <w:rPr>
          <w:lang w:eastAsia="en-AU"/>
        </w:rPr>
      </w:pPr>
      <w:r>
        <w:rPr>
          <w:lang w:val="en-AU" w:eastAsia="en-AU"/>
        </w:rPr>
        <w:t>Query Operators - Deferred Execution</w:t>
      </w:r>
    </w:p>
    <w:p w14:paraId="01A0F838" w14:textId="738C5328" w:rsidR="006B3E5D" w:rsidRPr="006B3E5D" w:rsidRDefault="006B3E5D" w:rsidP="006B3E5D">
      <w:pPr>
        <w:pStyle w:val="Body"/>
        <w:numPr>
          <w:ilvl w:val="0"/>
          <w:numId w:val="29"/>
        </w:numPr>
        <w:rPr>
          <w:lang w:val="en-AU" w:eastAsia="en-AU"/>
        </w:rPr>
      </w:pPr>
      <w:r>
        <w:rPr>
          <w:lang w:val="en-AU" w:eastAsia="en-AU"/>
        </w:rPr>
        <w:t>When uses only supported keywords, this syntax is usually more clear and readable.</w:t>
      </w:r>
    </w:p>
    <w:p w14:paraId="175F3EBC" w14:textId="77777777" w:rsidR="002B630D" w:rsidRPr="002B630D" w:rsidRDefault="002B630D" w:rsidP="002B630D">
      <w:pPr>
        <w:pStyle w:val="Code"/>
        <w:ind w:left="1440"/>
        <w:rPr>
          <w:lang w:eastAsia="en-AU"/>
        </w:rPr>
      </w:pPr>
      <w:r>
        <w:rPr>
          <w:color w:val="0000FF"/>
        </w:rPr>
        <w:t>var</w:t>
      </w:r>
      <w:r>
        <w:t xml:space="preserve"> cheapBooks =</w:t>
      </w:r>
      <w:r>
        <w:br/>
        <w:t xml:space="preserve">                </w:t>
      </w:r>
      <w:r w:rsidRPr="009646AA">
        <w:rPr>
          <w:b/>
          <w:bCs/>
          <w:color w:val="0000FF"/>
        </w:rPr>
        <w:t>from</w:t>
      </w:r>
      <w:r>
        <w:t xml:space="preserve"> b </w:t>
      </w:r>
      <w:r>
        <w:rPr>
          <w:color w:val="0000FF"/>
        </w:rPr>
        <w:t>in</w:t>
      </w:r>
      <w:r>
        <w:t xml:space="preserve"> books</w:t>
      </w:r>
      <w:r>
        <w:br/>
        <w:t xml:space="preserve">                </w:t>
      </w:r>
      <w:r>
        <w:rPr>
          <w:color w:val="0000FF"/>
        </w:rPr>
        <w:t>where</w:t>
      </w:r>
      <w:r>
        <w:t xml:space="preserve"> b.Price &lt; 10</w:t>
      </w:r>
      <w:r>
        <w:br/>
        <w:t xml:space="preserve">                </w:t>
      </w:r>
      <w:r>
        <w:rPr>
          <w:color w:val="0000FF"/>
        </w:rPr>
        <w:t>orderby</w:t>
      </w:r>
      <w:r>
        <w:t xml:space="preserve"> b.Title</w:t>
      </w:r>
      <w:r>
        <w:br/>
        <w:t xml:space="preserve">                </w:t>
      </w:r>
      <w:r w:rsidRPr="009646AA">
        <w:rPr>
          <w:b/>
          <w:bCs/>
          <w:color w:val="0000FF"/>
        </w:rPr>
        <w:t>select</w:t>
      </w:r>
      <w:r>
        <w:t xml:space="preserve"> b.Title;</w:t>
      </w:r>
    </w:p>
    <w:p w14:paraId="3BF6633A" w14:textId="77777777" w:rsidR="009646AA" w:rsidRDefault="009646AA" w:rsidP="007D3B01">
      <w:pPr>
        <w:pStyle w:val="Body"/>
        <w:numPr>
          <w:ilvl w:val="0"/>
          <w:numId w:val="29"/>
        </w:numPr>
        <w:rPr>
          <w:lang w:val="en-AU" w:eastAsia="en-AU"/>
        </w:rPr>
      </w:pPr>
      <w:r w:rsidRPr="00B86C74">
        <w:rPr>
          <w:b/>
          <w:bCs/>
          <w:u w:val="single"/>
          <w:lang w:val="en-AU" w:eastAsia="en-AU"/>
        </w:rPr>
        <w:t>Note:</w:t>
      </w:r>
      <w:r>
        <w:rPr>
          <w:lang w:val="en-AU" w:eastAsia="en-AU"/>
        </w:rPr>
        <w:t xml:space="preserve"> LINQ query operators </w:t>
      </w:r>
      <w:r w:rsidRPr="00B86C74">
        <w:rPr>
          <w:b/>
          <w:bCs/>
          <w:lang w:val="en-AU" w:eastAsia="en-AU"/>
        </w:rPr>
        <w:t>always</w:t>
      </w:r>
      <w:r>
        <w:rPr>
          <w:lang w:val="en-AU" w:eastAsia="en-AU"/>
        </w:rPr>
        <w:t>:</w:t>
      </w:r>
    </w:p>
    <w:p w14:paraId="76497E7F" w14:textId="77777777" w:rsidR="009646AA" w:rsidRDefault="009646AA" w:rsidP="009646AA">
      <w:pPr>
        <w:pStyle w:val="Body"/>
        <w:numPr>
          <w:ilvl w:val="1"/>
          <w:numId w:val="29"/>
        </w:numPr>
        <w:rPr>
          <w:lang w:val="en-AU" w:eastAsia="en-AU"/>
        </w:rPr>
      </w:pPr>
      <w:r w:rsidRPr="00B86C74">
        <w:rPr>
          <w:b/>
          <w:bCs/>
          <w:lang w:val="en-AU" w:eastAsia="en-AU"/>
        </w:rPr>
        <w:lastRenderedPageBreak/>
        <w:t>Start</w:t>
      </w:r>
      <w:r>
        <w:rPr>
          <w:lang w:val="en-AU" w:eastAsia="en-AU"/>
        </w:rPr>
        <w:t xml:space="preserve"> with </w:t>
      </w:r>
      <w:r w:rsidRPr="00B86C74">
        <w:rPr>
          <w:b/>
          <w:bCs/>
          <w:color w:val="0000CC"/>
          <w:lang w:val="en-AU" w:eastAsia="en-AU"/>
        </w:rPr>
        <w:t>from</w:t>
      </w:r>
    </w:p>
    <w:p w14:paraId="7C86CF29" w14:textId="77777777" w:rsidR="009646AA" w:rsidRDefault="009646AA" w:rsidP="009646AA">
      <w:pPr>
        <w:pStyle w:val="Body"/>
        <w:numPr>
          <w:ilvl w:val="1"/>
          <w:numId w:val="29"/>
        </w:numPr>
        <w:rPr>
          <w:lang w:val="en-AU" w:eastAsia="en-AU"/>
        </w:rPr>
      </w:pPr>
      <w:r w:rsidRPr="00B86C74">
        <w:rPr>
          <w:b/>
          <w:bCs/>
          <w:lang w:val="en-AU" w:eastAsia="en-AU"/>
        </w:rPr>
        <w:t>End</w:t>
      </w:r>
      <w:r>
        <w:rPr>
          <w:lang w:val="en-AU" w:eastAsia="en-AU"/>
        </w:rPr>
        <w:t xml:space="preserve"> with </w:t>
      </w:r>
      <w:r w:rsidRPr="00B86C74">
        <w:rPr>
          <w:b/>
          <w:bCs/>
          <w:color w:val="0000CC"/>
          <w:lang w:val="en-AU" w:eastAsia="en-AU"/>
        </w:rPr>
        <w:t>select</w:t>
      </w:r>
    </w:p>
    <w:p w14:paraId="641E66CF" w14:textId="3BE1E725" w:rsidR="003F3115" w:rsidRDefault="003F3115" w:rsidP="00766260">
      <w:pPr>
        <w:pStyle w:val="Heading4"/>
        <w:rPr>
          <w:lang w:val="en-AU" w:eastAsia="en-AU"/>
        </w:rPr>
      </w:pPr>
      <w:r>
        <w:rPr>
          <w:lang w:val="en-AU" w:eastAsia="en-AU"/>
        </w:rPr>
        <w:t>Aggregate</w:t>
      </w:r>
    </w:p>
    <w:p w14:paraId="646D53CD" w14:textId="503DADE5" w:rsidR="003F3115" w:rsidRDefault="003F3115" w:rsidP="003F3115">
      <w:pPr>
        <w:pStyle w:val="Body"/>
        <w:rPr>
          <w:lang w:val="en-AU" w:eastAsia="en-AU"/>
        </w:rPr>
      </w:pPr>
      <w:r>
        <w:rPr>
          <w:lang w:val="en-AU" w:eastAsia="en-AU"/>
        </w:rPr>
        <w:t>Execute a method on all elements in the collection while aggregating the intermediate result (like .map in JS).</w:t>
      </w:r>
    </w:p>
    <w:p w14:paraId="694504B4" w14:textId="22CD2820" w:rsidR="00692E6D" w:rsidRDefault="00692E6D" w:rsidP="003F3115">
      <w:pPr>
        <w:pStyle w:val="Body"/>
        <w:rPr>
          <w:lang w:val="en-AU" w:eastAsia="en-AU"/>
        </w:rPr>
      </w:pPr>
      <w:r>
        <w:rPr>
          <w:lang w:val="en-AU" w:eastAsia="en-AU"/>
        </w:rPr>
        <w:t xml:space="preserve">Aggregate takes a lambda of the form: </w:t>
      </w:r>
      <w:r>
        <w:rPr>
          <w:lang w:val="en-AU" w:eastAsia="en-AU"/>
        </w:rPr>
        <w:br/>
        <w:t>(&lt;intermediate result&gt;, &lt;current item&gt;)</w:t>
      </w:r>
    </w:p>
    <w:p w14:paraId="7DEA699D" w14:textId="4A04FB68" w:rsidR="00062A93" w:rsidRDefault="00062A93" w:rsidP="003F3115">
      <w:pPr>
        <w:pStyle w:val="Body"/>
        <w:rPr>
          <w:lang w:val="en-AU" w:eastAsia="en-AU"/>
        </w:rPr>
      </w:pPr>
      <w:r>
        <w:rPr>
          <w:lang w:val="en-AU" w:eastAsia="en-AU"/>
        </w:rPr>
        <w:t>Example:</w:t>
      </w:r>
    </w:p>
    <w:p w14:paraId="1E5535DC" w14:textId="13BD9A71" w:rsidR="00062A93" w:rsidRDefault="00062A93" w:rsidP="00062A93">
      <w:pPr>
        <w:pStyle w:val="Code"/>
        <w:ind w:left="1440"/>
        <w:rPr>
          <w:lang w:eastAsia="en-AU"/>
        </w:rPr>
      </w:pPr>
      <w:r>
        <w:rPr>
          <w:lang w:eastAsia="en-AU"/>
        </w:rPr>
        <w:t>var sumOfNumbers = numbers</w:t>
      </w:r>
    </w:p>
    <w:p w14:paraId="6BDA99D8" w14:textId="6C5C4346" w:rsidR="00062A93" w:rsidRDefault="00062A93" w:rsidP="00062A93">
      <w:pPr>
        <w:pStyle w:val="Code"/>
        <w:ind w:left="1440"/>
        <w:rPr>
          <w:lang w:eastAsia="en-AU"/>
        </w:rPr>
      </w:pPr>
      <w:r>
        <w:rPr>
          <w:lang w:eastAsia="en-AU"/>
        </w:rPr>
        <w:tab/>
        <w:t>.</w:t>
      </w:r>
      <w:r w:rsidRPr="00062A93">
        <w:rPr>
          <w:color w:val="0000CC"/>
          <w:lang w:eastAsia="en-AU"/>
        </w:rPr>
        <w:t>Aggregate</w:t>
      </w:r>
      <w:r>
        <w:rPr>
          <w:lang w:eastAsia="en-AU"/>
        </w:rPr>
        <w:t>( (sum, nextNumber) =&gt; sum + nextNumber);</w:t>
      </w:r>
    </w:p>
    <w:p w14:paraId="2A8DB3F7" w14:textId="30AAE62D" w:rsidR="00692E6D" w:rsidRDefault="00692E6D" w:rsidP="00692E6D">
      <w:pPr>
        <w:pStyle w:val="Body"/>
        <w:numPr>
          <w:ilvl w:val="0"/>
          <w:numId w:val="29"/>
        </w:numPr>
        <w:rPr>
          <w:lang w:val="en-AU"/>
        </w:rPr>
      </w:pPr>
      <w:r>
        <w:rPr>
          <w:lang w:val="en-AU"/>
        </w:rPr>
        <w:t>We can set the initial value for the aggregated value by using the overloaded method, like this:</w:t>
      </w:r>
    </w:p>
    <w:p w14:paraId="0EBD210B" w14:textId="0B52FA56" w:rsidR="00692E6D" w:rsidRPr="00692E6D" w:rsidRDefault="00692E6D" w:rsidP="00692E6D">
      <w:pPr>
        <w:pStyle w:val="Body"/>
        <w:ind w:left="1891"/>
        <w:rPr>
          <w:lang w:val="en-AU"/>
        </w:rPr>
      </w:pPr>
      <w:r w:rsidRPr="00692E6D">
        <w:rPr>
          <w:noProof/>
          <w:lang w:val="en-AU"/>
        </w:rPr>
        <w:drawing>
          <wp:inline distT="0" distB="0" distL="0" distR="0" wp14:anchorId="095A5949" wp14:editId="3FF3695E">
            <wp:extent cx="4012438" cy="538785"/>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8287" cy="543599"/>
                    </a:xfrm>
                    <a:prstGeom prst="rect">
                      <a:avLst/>
                    </a:prstGeom>
                  </pic:spPr>
                </pic:pic>
              </a:graphicData>
            </a:graphic>
          </wp:inline>
        </w:drawing>
      </w:r>
    </w:p>
    <w:p w14:paraId="22FBC202" w14:textId="201BC341" w:rsidR="00447531" w:rsidRDefault="00447531" w:rsidP="00766260">
      <w:pPr>
        <w:pStyle w:val="Heading4"/>
        <w:rPr>
          <w:lang w:val="en-AU" w:eastAsia="en-AU"/>
        </w:rPr>
      </w:pPr>
      <w:r>
        <w:rPr>
          <w:lang w:val="en-AU" w:eastAsia="en-AU"/>
        </w:rPr>
        <w:t>GroupBy</w:t>
      </w:r>
    </w:p>
    <w:p w14:paraId="57ED9EA0" w14:textId="006E9C8C" w:rsidR="00447531" w:rsidRDefault="00447531" w:rsidP="00447531">
      <w:pPr>
        <w:pStyle w:val="Body"/>
        <w:rPr>
          <w:lang w:val="en-AU" w:eastAsia="en-AU"/>
        </w:rPr>
      </w:pPr>
      <w:r>
        <w:rPr>
          <w:lang w:val="en-AU" w:eastAsia="en-AU"/>
        </w:rPr>
        <w:t>Creates a Lookup according to the supplied key(s)</w:t>
      </w:r>
      <w:r w:rsidR="00511B7E">
        <w:rPr>
          <w:lang w:val="en-AU" w:eastAsia="en-AU"/>
        </w:rPr>
        <w:t>.</w:t>
      </w:r>
    </w:p>
    <w:p w14:paraId="13A6D8AE" w14:textId="77777777" w:rsidR="00511B7E" w:rsidRDefault="00511B7E" w:rsidP="00447531">
      <w:pPr>
        <w:pStyle w:val="Body"/>
        <w:rPr>
          <w:lang w:val="en-AU" w:eastAsia="en-AU"/>
        </w:rPr>
      </w:pPr>
      <w:r>
        <w:rPr>
          <w:lang w:val="en-AU" w:eastAsia="en-AU"/>
        </w:rPr>
        <w:t>Using Lookup, we will write:</w:t>
      </w:r>
    </w:p>
    <w:p w14:paraId="31B4B090" w14:textId="0E1F6707" w:rsidR="00511B7E" w:rsidRDefault="00511B7E" w:rsidP="00447531">
      <w:pPr>
        <w:pStyle w:val="Body"/>
        <w:rPr>
          <w:lang w:val="en-AU" w:eastAsia="en-AU"/>
        </w:rPr>
      </w:pPr>
      <w:r w:rsidRPr="00511B7E">
        <w:rPr>
          <w:noProof/>
          <w:lang w:val="en-AU" w:eastAsia="en-AU"/>
        </w:rPr>
        <w:drawing>
          <wp:inline distT="0" distB="0" distL="0" distR="0" wp14:anchorId="7D217527" wp14:editId="23D5848B">
            <wp:extent cx="3216782" cy="1897631"/>
            <wp:effectExtent l="0" t="0" r="3175"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3688" cy="1901705"/>
                    </a:xfrm>
                    <a:prstGeom prst="rect">
                      <a:avLst/>
                    </a:prstGeom>
                  </pic:spPr>
                </pic:pic>
              </a:graphicData>
            </a:graphic>
          </wp:inline>
        </w:drawing>
      </w:r>
    </w:p>
    <w:p w14:paraId="65C02A91" w14:textId="756A6D27" w:rsidR="00511B7E" w:rsidRDefault="00511B7E" w:rsidP="00447531">
      <w:pPr>
        <w:pStyle w:val="Body"/>
        <w:rPr>
          <w:lang w:val="en-AU" w:eastAsia="en-AU"/>
        </w:rPr>
      </w:pPr>
      <w:r>
        <w:rPr>
          <w:lang w:val="en-AU" w:eastAsia="en-AU"/>
        </w:rPr>
        <w:t>Using GroupBy, we will write:</w:t>
      </w:r>
    </w:p>
    <w:p w14:paraId="4767BB4C" w14:textId="15EEC7B8" w:rsidR="00511B7E" w:rsidRDefault="00511B7E" w:rsidP="00447531">
      <w:pPr>
        <w:pStyle w:val="Body"/>
        <w:rPr>
          <w:lang w:val="en-AU" w:eastAsia="en-AU"/>
        </w:rPr>
      </w:pPr>
      <w:r w:rsidRPr="00511B7E">
        <w:rPr>
          <w:noProof/>
          <w:lang w:val="en-AU" w:eastAsia="en-AU"/>
        </w:rPr>
        <w:drawing>
          <wp:inline distT="0" distB="0" distL="0" distR="0" wp14:anchorId="253FC862" wp14:editId="1AF72262">
            <wp:extent cx="3934374" cy="781159"/>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4374" cy="781159"/>
                    </a:xfrm>
                    <a:prstGeom prst="rect">
                      <a:avLst/>
                    </a:prstGeom>
                  </pic:spPr>
                </pic:pic>
              </a:graphicData>
            </a:graphic>
          </wp:inline>
        </w:drawing>
      </w:r>
    </w:p>
    <w:p w14:paraId="0470A794" w14:textId="77F103D8" w:rsidR="00511B7E" w:rsidRDefault="00511B7E" w:rsidP="00447531">
      <w:pPr>
        <w:pStyle w:val="Body"/>
        <w:rPr>
          <w:lang w:val="en-AU" w:eastAsia="en-AU"/>
        </w:rPr>
      </w:pPr>
      <w:r>
        <w:rPr>
          <w:lang w:val="en-AU" w:eastAsia="en-AU"/>
        </w:rPr>
        <w:t>Both return the exact same Lookup.</w:t>
      </w:r>
    </w:p>
    <w:p w14:paraId="742D5AD8" w14:textId="16EECF26" w:rsidR="007A3C96" w:rsidRDefault="00320680" w:rsidP="00447531">
      <w:pPr>
        <w:pStyle w:val="Body"/>
        <w:rPr>
          <w:lang w:val="en-AU" w:eastAsia="en-AU"/>
        </w:rPr>
      </w:pPr>
      <w:r>
        <w:rPr>
          <w:lang w:val="en-AU" w:eastAsia="en-AU"/>
        </w:rPr>
        <w:t>Optional Parameters</w:t>
      </w:r>
      <w:r w:rsidR="00683326">
        <w:rPr>
          <w:lang w:val="en-AU" w:eastAsia="en-AU"/>
        </w:rPr>
        <w:t>:</w:t>
      </w:r>
    </w:p>
    <w:p w14:paraId="6663E580" w14:textId="08BBACB4" w:rsidR="00683326" w:rsidRPr="00D57603" w:rsidRDefault="00D57603" w:rsidP="009B5C5B">
      <w:pPr>
        <w:pStyle w:val="ListParagraph"/>
        <w:numPr>
          <w:ilvl w:val="0"/>
          <w:numId w:val="29"/>
        </w:numPr>
        <w:rPr>
          <w:lang w:val="en-AU" w:eastAsia="en-AU"/>
        </w:rPr>
      </w:pPr>
      <w:r w:rsidRPr="00F60DC1">
        <w:rPr>
          <w:b/>
          <w:bCs/>
        </w:rPr>
        <w:t>elementSelector</w:t>
      </w:r>
      <w:r>
        <w:t xml:space="preserve">: </w:t>
      </w:r>
      <w:hyperlink r:id="rId56" w:history="1">
        <w:r>
          <w:rPr>
            <w:rStyle w:val="Hyperlink"/>
          </w:rPr>
          <w:t>Func</w:t>
        </w:r>
      </w:hyperlink>
      <w:r>
        <w:t xml:space="preserve">&lt;TSource,TElement&gt; </w:t>
      </w:r>
      <w:r>
        <w:br/>
        <w:t xml:space="preserve">Allows us to select the elements in the Lookup list, or as the input items for the </w:t>
      </w:r>
      <w:r w:rsidRPr="00F60DC1">
        <w:rPr>
          <w:b/>
          <w:bCs/>
        </w:rPr>
        <w:t>resultSelector</w:t>
      </w:r>
      <w:r>
        <w:t>. If missing, will use the whole object (e.g. pet)</w:t>
      </w:r>
    </w:p>
    <w:p w14:paraId="22333D4F" w14:textId="26FCB28A" w:rsidR="00D57603" w:rsidRDefault="00D57603" w:rsidP="006F1EA5">
      <w:pPr>
        <w:pStyle w:val="ListParagraph"/>
        <w:numPr>
          <w:ilvl w:val="0"/>
          <w:numId w:val="29"/>
        </w:numPr>
      </w:pPr>
      <w:r w:rsidRPr="00F60DC1">
        <w:rPr>
          <w:b/>
          <w:bCs/>
        </w:rPr>
        <w:lastRenderedPageBreak/>
        <w:t>comparer</w:t>
      </w:r>
      <w:r>
        <w:t xml:space="preserve">: </w:t>
      </w:r>
      <w:hyperlink r:id="rId57" w:history="1">
        <w:r>
          <w:rPr>
            <w:rStyle w:val="Hyperlink"/>
          </w:rPr>
          <w:t>IEqualityComparer</w:t>
        </w:r>
      </w:hyperlink>
      <w:r>
        <w:t xml:space="preserve">&lt;TKey&gt; </w:t>
      </w:r>
      <w:r>
        <w:br/>
        <w:t>Allow us to supply a comparer object for the key comparisons.</w:t>
      </w:r>
      <w:r>
        <w:br/>
        <w:t xml:space="preserve">If missing, will use the default comparer for the key types. </w:t>
      </w:r>
    </w:p>
    <w:p w14:paraId="475A30B3" w14:textId="2F180D5F" w:rsidR="006C6F27" w:rsidRDefault="006C6F27" w:rsidP="004F31D9">
      <w:pPr>
        <w:pStyle w:val="ListParagraph"/>
        <w:numPr>
          <w:ilvl w:val="0"/>
          <w:numId w:val="29"/>
        </w:numPr>
      </w:pPr>
      <w:r w:rsidRPr="00F60DC1">
        <w:rPr>
          <w:b/>
          <w:bCs/>
        </w:rPr>
        <w:t>resultSelector</w:t>
      </w:r>
      <w:r>
        <w:t xml:space="preserve">: </w:t>
      </w:r>
      <w:hyperlink r:id="rId58" w:history="1">
        <w:r>
          <w:rPr>
            <w:rStyle w:val="Hyperlink"/>
          </w:rPr>
          <w:t>Func</w:t>
        </w:r>
      </w:hyperlink>
      <w:r>
        <w:t>&lt;TKey,</w:t>
      </w:r>
      <w:hyperlink r:id="rId59" w:history="1">
        <w:r>
          <w:rPr>
            <w:rStyle w:val="Hyperlink"/>
          </w:rPr>
          <w:t>IEnumerable</w:t>
        </w:r>
      </w:hyperlink>
      <w:r>
        <w:t xml:space="preserve">&lt;TSource&gt;,TResult&gt; </w:t>
      </w:r>
      <w:r>
        <w:br/>
      </w:r>
      <w:r w:rsidRPr="006C6F27">
        <w:rPr>
          <w:lang w:val="en-AU" w:eastAsia="en-AU"/>
        </w:rPr>
        <w:t>Allow us to construct new anonymous objects as the items in the Lookup lists.</w:t>
      </w:r>
      <w:r w:rsidRPr="006C6F27">
        <w:rPr>
          <w:lang w:val="en-AU" w:eastAsia="en-AU"/>
        </w:rPr>
        <w:br/>
        <w:t>If missing, will use the elementSelector.</w:t>
      </w:r>
      <w:r w:rsidRPr="006C6F27">
        <w:rPr>
          <w:lang w:val="en-AU" w:eastAsia="en-AU"/>
        </w:rPr>
        <w:br/>
      </w:r>
      <w:r w:rsidRPr="006C6F27">
        <w:rPr>
          <w:b/>
          <w:bCs/>
          <w:lang w:val="en-AU" w:eastAsia="en-AU"/>
        </w:rPr>
        <w:t>Note</w:t>
      </w:r>
      <w:r w:rsidRPr="006C6F27">
        <w:rPr>
          <w:lang w:val="en-AU" w:eastAsia="en-AU"/>
        </w:rPr>
        <w:t xml:space="preserve">: when using resultSelector, the result of the query will be an enumerable of a </w:t>
      </w:r>
      <w:r w:rsidRPr="006C6F27">
        <w:rPr>
          <w:b/>
          <w:bCs/>
          <w:lang w:val="en-AU" w:eastAsia="en-AU"/>
        </w:rPr>
        <w:t>TResult</w:t>
      </w:r>
      <w:r w:rsidRPr="006C6F27">
        <w:rPr>
          <w:lang w:val="en-AU" w:eastAsia="en-AU"/>
        </w:rPr>
        <w:t xml:space="preserve"> collection, not of a Lookup with keys and lists of items…</w:t>
      </w:r>
    </w:p>
    <w:p w14:paraId="082B1D6D" w14:textId="2F3093AF" w:rsidR="00D57603" w:rsidRDefault="005E7C7A" w:rsidP="005E7C7A">
      <w:pPr>
        <w:pStyle w:val="Body"/>
        <w:rPr>
          <w:lang w:eastAsia="en-AU"/>
        </w:rPr>
      </w:pPr>
      <w:r>
        <w:rPr>
          <w:lang w:eastAsia="en-AU"/>
        </w:rPr>
        <w:t>Additional Notes:</w:t>
      </w:r>
    </w:p>
    <w:p w14:paraId="759E6249" w14:textId="2F144928" w:rsidR="005E7C7A" w:rsidRPr="0064464C" w:rsidRDefault="0064464C" w:rsidP="000C70EF">
      <w:pPr>
        <w:pStyle w:val="Body"/>
        <w:numPr>
          <w:ilvl w:val="0"/>
          <w:numId w:val="29"/>
        </w:numPr>
        <w:rPr>
          <w:lang w:val="en-AU" w:eastAsia="en-AU"/>
        </w:rPr>
      </w:pPr>
      <w:r w:rsidRPr="0064464C">
        <w:rPr>
          <w:lang w:val="en-AU" w:eastAsia="en-AU"/>
        </w:rPr>
        <w:t xml:space="preserve">When the GroupBy returns a Lookup with keys and value-lists (in all cases except for when we use the resultSelector), we can access each group’s key using the </w:t>
      </w:r>
      <w:r w:rsidR="00583EBC" w:rsidRPr="0064464C">
        <w:rPr>
          <w:b/>
          <w:bCs/>
          <w:color w:val="0000CC"/>
          <w:lang w:val="en-AU" w:eastAsia="en-AU"/>
        </w:rPr>
        <w:t>K</w:t>
      </w:r>
      <w:r w:rsidR="00EE0421" w:rsidRPr="0064464C">
        <w:rPr>
          <w:b/>
          <w:bCs/>
          <w:color w:val="0000CC"/>
          <w:lang w:val="en-AU" w:eastAsia="en-AU"/>
        </w:rPr>
        <w:t>ey</w:t>
      </w:r>
      <w:r w:rsidR="00EE0421" w:rsidRPr="0064464C">
        <w:rPr>
          <w:color w:val="0000CC"/>
          <w:lang w:val="en-AU" w:eastAsia="en-AU"/>
        </w:rPr>
        <w:t xml:space="preserve"> </w:t>
      </w:r>
      <w:r w:rsidR="00EE0421" w:rsidRPr="0064464C">
        <w:rPr>
          <w:lang w:val="en-AU" w:eastAsia="en-AU"/>
        </w:rPr>
        <w:t>keyword</w:t>
      </w:r>
    </w:p>
    <w:p w14:paraId="70B15CEF" w14:textId="19BF2028" w:rsidR="005E7C7A" w:rsidRDefault="005E7C7A" w:rsidP="005E7C7A">
      <w:pPr>
        <w:pStyle w:val="Body"/>
        <w:ind w:left="1891"/>
        <w:rPr>
          <w:lang w:val="en-AU" w:eastAsia="en-AU"/>
        </w:rPr>
      </w:pPr>
      <w:r w:rsidRPr="005E7C7A">
        <w:rPr>
          <w:noProof/>
          <w:lang w:val="en-AU" w:eastAsia="en-AU"/>
        </w:rPr>
        <w:drawing>
          <wp:inline distT="0" distB="0" distL="0" distR="0" wp14:anchorId="6AC8E01C" wp14:editId="29167C2C">
            <wp:extent cx="4546448" cy="2078794"/>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809" cy="2082160"/>
                    </a:xfrm>
                    <a:prstGeom prst="rect">
                      <a:avLst/>
                    </a:prstGeom>
                  </pic:spPr>
                </pic:pic>
              </a:graphicData>
            </a:graphic>
          </wp:inline>
        </w:drawing>
      </w:r>
    </w:p>
    <w:p w14:paraId="54415B4C" w14:textId="65931403" w:rsidR="005E7C7A" w:rsidRDefault="005E7C7A" w:rsidP="005E7C7A">
      <w:pPr>
        <w:pStyle w:val="Body"/>
        <w:ind w:left="1891"/>
        <w:rPr>
          <w:lang w:val="en-AU" w:eastAsia="en-AU"/>
        </w:rPr>
      </w:pPr>
      <w:r>
        <w:rPr>
          <w:lang w:val="en-AU" w:eastAsia="en-AU"/>
        </w:rPr>
        <w:t>which results in:</w:t>
      </w:r>
    </w:p>
    <w:p w14:paraId="2566CD09" w14:textId="2C96F499" w:rsidR="005E7C7A" w:rsidRDefault="005E7C7A" w:rsidP="005E7C7A">
      <w:pPr>
        <w:pStyle w:val="Body"/>
        <w:ind w:left="1891"/>
        <w:rPr>
          <w:lang w:val="en-AU" w:eastAsia="en-AU"/>
        </w:rPr>
      </w:pPr>
      <w:r w:rsidRPr="005E7C7A">
        <w:rPr>
          <w:noProof/>
          <w:lang w:val="en-AU" w:eastAsia="en-AU"/>
        </w:rPr>
        <w:drawing>
          <wp:inline distT="0" distB="0" distL="0" distR="0" wp14:anchorId="62759A68" wp14:editId="60BBA53E">
            <wp:extent cx="4564608" cy="2611526"/>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0394" cy="2620557"/>
                    </a:xfrm>
                    <a:prstGeom prst="rect">
                      <a:avLst/>
                    </a:prstGeom>
                  </pic:spPr>
                </pic:pic>
              </a:graphicData>
            </a:graphic>
          </wp:inline>
        </w:drawing>
      </w:r>
    </w:p>
    <w:p w14:paraId="1AF3EB6C" w14:textId="5CA677FD" w:rsidR="00F62A34" w:rsidRDefault="00F62A34" w:rsidP="00766260">
      <w:pPr>
        <w:pStyle w:val="Heading4"/>
        <w:rPr>
          <w:lang w:val="en-AU" w:eastAsia="en-AU"/>
        </w:rPr>
      </w:pPr>
      <w:r>
        <w:rPr>
          <w:lang w:val="en-AU" w:eastAsia="en-AU"/>
        </w:rPr>
        <w:t xml:space="preserve">Intersect , Except , </w:t>
      </w:r>
      <w:r w:rsidR="00B54946">
        <w:rPr>
          <w:lang w:val="en-AU" w:eastAsia="en-AU"/>
        </w:rPr>
        <w:t>SequenceEqual</w:t>
      </w:r>
    </w:p>
    <w:p w14:paraId="3AA53BEF" w14:textId="5B93B2C5" w:rsidR="00F62A34" w:rsidRDefault="00F62A34" w:rsidP="00F62A34">
      <w:pPr>
        <w:pStyle w:val="Body"/>
        <w:numPr>
          <w:ilvl w:val="0"/>
          <w:numId w:val="29"/>
        </w:numPr>
        <w:rPr>
          <w:lang w:val="en-AU" w:eastAsia="en-AU"/>
        </w:rPr>
      </w:pPr>
      <w:r>
        <w:rPr>
          <w:lang w:val="en-AU" w:eastAsia="en-AU"/>
        </w:rPr>
        <w:t>Intersect - return the objects present in both collections</w:t>
      </w:r>
    </w:p>
    <w:p w14:paraId="4C3E213B" w14:textId="3BCC1F80" w:rsidR="00F62A34" w:rsidRDefault="00F62A34" w:rsidP="00F62A34">
      <w:pPr>
        <w:pStyle w:val="Body"/>
        <w:numPr>
          <w:ilvl w:val="0"/>
          <w:numId w:val="29"/>
        </w:numPr>
        <w:rPr>
          <w:lang w:val="en-AU" w:eastAsia="en-AU"/>
        </w:rPr>
      </w:pPr>
      <w:r>
        <w:rPr>
          <w:lang w:val="en-AU" w:eastAsia="en-AU"/>
        </w:rPr>
        <w:t>Except - return the objects in the first collection that don’t exist in the second collection.</w:t>
      </w:r>
    </w:p>
    <w:p w14:paraId="20E1536F" w14:textId="278384B4" w:rsidR="00B54946" w:rsidRDefault="00B54946" w:rsidP="00F62A34">
      <w:pPr>
        <w:pStyle w:val="Body"/>
        <w:numPr>
          <w:ilvl w:val="0"/>
          <w:numId w:val="29"/>
        </w:numPr>
        <w:rPr>
          <w:lang w:val="en-AU" w:eastAsia="en-AU"/>
        </w:rPr>
      </w:pPr>
      <w:r>
        <w:rPr>
          <w:lang w:val="en-AU" w:eastAsia="en-AU"/>
        </w:rPr>
        <w:lastRenderedPageBreak/>
        <w:t xml:space="preserve">SequenceEqual - return true/false if the collections are equal, </w:t>
      </w:r>
      <w:r w:rsidRPr="00B54946">
        <w:rPr>
          <w:b/>
          <w:bCs/>
          <w:lang w:val="en-AU" w:eastAsia="en-AU"/>
        </w:rPr>
        <w:t>including order</w:t>
      </w:r>
      <w:r>
        <w:rPr>
          <w:lang w:val="en-AU" w:eastAsia="en-AU"/>
        </w:rPr>
        <w:t>.</w:t>
      </w:r>
    </w:p>
    <w:p w14:paraId="7B86AF06" w14:textId="1D272FC1" w:rsidR="005D4D3F" w:rsidRPr="00F62A34" w:rsidRDefault="005D4D3F" w:rsidP="00F62A34">
      <w:pPr>
        <w:pStyle w:val="Body"/>
        <w:numPr>
          <w:ilvl w:val="0"/>
          <w:numId w:val="29"/>
        </w:numPr>
        <w:rPr>
          <w:lang w:val="en-AU" w:eastAsia="en-AU"/>
        </w:rPr>
      </w:pPr>
      <w:r>
        <w:rPr>
          <w:lang w:val="en-AU" w:eastAsia="en-AU"/>
        </w:rPr>
        <w:t>Allows supplying customer Comparer for the equality check.</w:t>
      </w:r>
    </w:p>
    <w:p w14:paraId="1780D85C" w14:textId="2B7131CD" w:rsidR="0096543A" w:rsidRDefault="0096543A" w:rsidP="00766260">
      <w:pPr>
        <w:pStyle w:val="Heading4"/>
        <w:rPr>
          <w:lang w:val="en-AU" w:eastAsia="en-AU"/>
        </w:rPr>
      </w:pPr>
      <w:r>
        <w:rPr>
          <w:lang w:val="en-AU" w:eastAsia="en-AU"/>
        </w:rPr>
        <w:t>Join</w:t>
      </w:r>
      <w:r w:rsidR="00ED3028">
        <w:rPr>
          <w:lang w:val="en-AU" w:eastAsia="en-AU"/>
        </w:rPr>
        <w:t xml:space="preserve"> - </w:t>
      </w:r>
      <w:r w:rsidR="00ED3028" w:rsidRPr="003351B7">
        <w:rPr>
          <w:rStyle w:val="BodyChar"/>
        </w:rPr>
        <w:t>Inner</w:t>
      </w:r>
      <w:r w:rsidR="003351B7" w:rsidRPr="003351B7">
        <w:rPr>
          <w:rStyle w:val="BodyChar"/>
        </w:rPr>
        <w:t xml:space="preserve"> </w:t>
      </w:r>
      <w:r w:rsidR="00ED3028" w:rsidRPr="003351B7">
        <w:rPr>
          <w:rStyle w:val="BodyChar"/>
        </w:rPr>
        <w:t>Join</w:t>
      </w:r>
    </w:p>
    <w:p w14:paraId="6A4A1C1C" w14:textId="406410E9" w:rsidR="005246EA" w:rsidRDefault="005246EA" w:rsidP="00ED3028">
      <w:pPr>
        <w:pStyle w:val="Body"/>
        <w:numPr>
          <w:ilvl w:val="0"/>
          <w:numId w:val="29"/>
        </w:numPr>
        <w:rPr>
          <w:lang w:val="en-AU" w:eastAsia="en-AU"/>
        </w:rPr>
      </w:pPr>
      <w:r>
        <w:rPr>
          <w:lang w:val="en-AU" w:eastAsia="en-AU"/>
        </w:rPr>
        <w:t>Performance - somewhat close to O(</w:t>
      </w:r>
      <w:r w:rsidR="00014BEF">
        <w:rPr>
          <w:lang w:val="en-AU" w:eastAsia="en-AU"/>
        </w:rPr>
        <w:t>2(</w:t>
      </w:r>
      <w:r>
        <w:rPr>
          <w:lang w:val="en-AU" w:eastAsia="en-AU"/>
        </w:rPr>
        <w:t>N+M)</w:t>
      </w:r>
      <w:r w:rsidR="00014BEF">
        <w:rPr>
          <w:lang w:val="en-AU" w:eastAsia="en-AU"/>
        </w:rPr>
        <w:t>)</w:t>
      </w:r>
      <w:r>
        <w:rPr>
          <w:lang w:val="en-AU" w:eastAsia="en-AU"/>
        </w:rPr>
        <w:t xml:space="preserve"> - Uses Initializes and use Lookup to traverse the collections.</w:t>
      </w:r>
    </w:p>
    <w:p w14:paraId="538B62CA" w14:textId="3FC7AD24" w:rsidR="0096543A" w:rsidRDefault="0096543A" w:rsidP="00ED3028">
      <w:pPr>
        <w:pStyle w:val="Body"/>
        <w:numPr>
          <w:ilvl w:val="0"/>
          <w:numId w:val="29"/>
        </w:numPr>
        <w:rPr>
          <w:lang w:val="en-AU" w:eastAsia="en-AU"/>
        </w:rPr>
      </w:pPr>
      <w:r>
        <w:rPr>
          <w:lang w:val="en-AU" w:eastAsia="en-AU"/>
        </w:rPr>
        <w:t xml:space="preserve">Return only values that </w:t>
      </w:r>
      <w:r w:rsidRPr="0096543A">
        <w:rPr>
          <w:b/>
          <w:bCs/>
          <w:lang w:val="en-AU" w:eastAsia="en-AU"/>
        </w:rPr>
        <w:t>exist in both tables</w:t>
      </w:r>
      <w:r>
        <w:rPr>
          <w:lang w:val="en-AU" w:eastAsia="en-AU"/>
        </w:rPr>
        <w:t xml:space="preserve"> </w:t>
      </w:r>
    </w:p>
    <w:p w14:paraId="31021446" w14:textId="78720078" w:rsidR="00A64519" w:rsidRPr="004D387B" w:rsidRDefault="002A2C54" w:rsidP="00A64519">
      <w:pPr>
        <w:pStyle w:val="Body"/>
        <w:numPr>
          <w:ilvl w:val="0"/>
          <w:numId w:val="29"/>
        </w:numPr>
        <w:rPr>
          <w:rStyle w:val="HTMLCode"/>
          <w:rFonts w:ascii="Calibri" w:hAnsi="Calibri" w:cs="Times New Roman"/>
          <w:sz w:val="24"/>
          <w:lang w:val="en-AU" w:eastAsia="en-AU"/>
        </w:rPr>
      </w:pPr>
      <w:hyperlink r:id="rId62" w:history="1">
        <w:r w:rsidR="00A64519">
          <w:rPr>
            <w:rStyle w:val="Hyperlink"/>
          </w:rPr>
          <w:t>Join</w:t>
        </w:r>
      </w:hyperlink>
      <w:r w:rsidR="00A64519">
        <w:t xml:space="preserve"> preserves the order of the elements of </w:t>
      </w:r>
      <w:r w:rsidR="00A64519">
        <w:rPr>
          <w:rStyle w:val="HTMLCode"/>
        </w:rPr>
        <w:t>outer</w:t>
      </w:r>
      <w:r w:rsidR="00A64519">
        <w:t xml:space="preserve">, and for each of these elements, the order of the matching elements of </w:t>
      </w:r>
      <w:r w:rsidR="00A64519">
        <w:rPr>
          <w:rStyle w:val="HTMLCode"/>
        </w:rPr>
        <w:t>inner</w:t>
      </w:r>
    </w:p>
    <w:p w14:paraId="22D92F54" w14:textId="405DA8C1" w:rsidR="00ED3028" w:rsidRDefault="00ED3028" w:rsidP="00ED3028">
      <w:pPr>
        <w:pStyle w:val="Body"/>
        <w:numPr>
          <w:ilvl w:val="0"/>
          <w:numId w:val="29"/>
        </w:numPr>
        <w:rPr>
          <w:lang w:val="en-AU" w:eastAsia="en-AU"/>
        </w:rPr>
      </w:pPr>
      <w:r>
        <w:rPr>
          <w:lang w:val="en-AU" w:eastAsia="en-AU"/>
        </w:rPr>
        <w:t>We can use chaining to join more than two collections (join the first two, then join with the 3</w:t>
      </w:r>
      <w:r w:rsidRPr="00ED3028">
        <w:rPr>
          <w:vertAlign w:val="superscript"/>
          <w:lang w:val="en-AU" w:eastAsia="en-AU"/>
        </w:rPr>
        <w:t>rd</w:t>
      </w:r>
      <w:r>
        <w:rPr>
          <w:lang w:val="en-AU" w:eastAsia="en-AU"/>
        </w:rPr>
        <w:t xml:space="preserve"> etc)</w:t>
      </w:r>
    </w:p>
    <w:p w14:paraId="6D28043E" w14:textId="52D25D8A" w:rsidR="00ED3028" w:rsidRDefault="00ED3028" w:rsidP="00ED3028">
      <w:pPr>
        <w:pStyle w:val="Body"/>
        <w:numPr>
          <w:ilvl w:val="0"/>
          <w:numId w:val="29"/>
        </w:numPr>
        <w:rPr>
          <w:lang w:val="en-AU" w:eastAsia="en-AU"/>
        </w:rPr>
      </w:pPr>
      <w:r>
        <w:rPr>
          <w:lang w:val="en-AU" w:eastAsia="en-AU"/>
        </w:rPr>
        <w:t>When joining more than two collections, using the query syntax is more readable.</w:t>
      </w:r>
    </w:p>
    <w:p w14:paraId="2FB4E3B4" w14:textId="3986A8EE" w:rsidR="0096543A" w:rsidRDefault="003351B7" w:rsidP="003351B7">
      <w:pPr>
        <w:pStyle w:val="Heading4"/>
        <w:rPr>
          <w:lang w:val="en-AU" w:eastAsia="en-AU"/>
        </w:rPr>
      </w:pPr>
      <w:r>
        <w:rPr>
          <w:lang w:val="en-AU" w:eastAsia="en-AU"/>
        </w:rPr>
        <w:t xml:space="preserve">GroupJoin - </w:t>
      </w:r>
      <w:r w:rsidR="0096543A" w:rsidRPr="003351B7">
        <w:rPr>
          <w:rStyle w:val="BodyChar"/>
        </w:rPr>
        <w:t>Left Join</w:t>
      </w:r>
    </w:p>
    <w:p w14:paraId="09510194" w14:textId="77777777" w:rsidR="003351B7" w:rsidRDefault="0096543A" w:rsidP="0096543A">
      <w:pPr>
        <w:pStyle w:val="Body"/>
        <w:rPr>
          <w:lang w:val="en-AU" w:eastAsia="en-AU"/>
        </w:rPr>
      </w:pPr>
      <w:r>
        <w:rPr>
          <w:lang w:val="en-AU" w:eastAsia="en-AU"/>
        </w:rPr>
        <w:t xml:space="preserve">Will return all values in the </w:t>
      </w:r>
      <w:r w:rsidRPr="0096543A">
        <w:rPr>
          <w:b/>
          <w:bCs/>
          <w:lang w:val="en-AU" w:eastAsia="en-AU"/>
        </w:rPr>
        <w:t>left table</w:t>
      </w:r>
      <w:r>
        <w:rPr>
          <w:lang w:val="en-AU" w:eastAsia="en-AU"/>
        </w:rPr>
        <w:t xml:space="preserve"> with whatever exist on the right one</w:t>
      </w:r>
      <w:r w:rsidR="003351B7">
        <w:rPr>
          <w:lang w:val="en-AU" w:eastAsia="en-AU"/>
        </w:rPr>
        <w:t>.</w:t>
      </w:r>
    </w:p>
    <w:p w14:paraId="7B49DE3F" w14:textId="77BEA42A" w:rsidR="0096543A" w:rsidRDefault="003351B7" w:rsidP="0096543A">
      <w:pPr>
        <w:pStyle w:val="Body"/>
        <w:rPr>
          <w:lang w:val="en-AU" w:eastAsia="en-AU"/>
        </w:rPr>
      </w:pPr>
      <w:r>
        <w:rPr>
          <w:lang w:val="en-AU" w:eastAsia="en-AU"/>
        </w:rPr>
        <w:t>It basically does a GroupBy the common key (in both tables) and return a Lookup similar to the GroupBy method.</w:t>
      </w:r>
    </w:p>
    <w:p w14:paraId="67ACC695" w14:textId="1930EF93" w:rsidR="003351B7" w:rsidRPr="0096543A" w:rsidRDefault="003351B7" w:rsidP="0096543A">
      <w:pPr>
        <w:pStyle w:val="Body"/>
        <w:rPr>
          <w:lang w:val="en-AU" w:eastAsia="en-AU"/>
        </w:rPr>
      </w:pPr>
      <w:r w:rsidRPr="003351B7">
        <w:rPr>
          <w:noProof/>
          <w:lang w:val="en-AU" w:eastAsia="en-AU"/>
        </w:rPr>
        <w:drawing>
          <wp:inline distT="0" distB="0" distL="0" distR="0" wp14:anchorId="05638989" wp14:editId="7281A91A">
            <wp:extent cx="4041699" cy="1694863"/>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1712" cy="1699062"/>
                    </a:xfrm>
                    <a:prstGeom prst="rect">
                      <a:avLst/>
                    </a:prstGeom>
                  </pic:spPr>
                </pic:pic>
              </a:graphicData>
            </a:graphic>
          </wp:inline>
        </w:drawing>
      </w:r>
    </w:p>
    <w:p w14:paraId="0209ED02" w14:textId="7DA3FF2A" w:rsidR="00766260" w:rsidRDefault="00E76413" w:rsidP="00766260">
      <w:pPr>
        <w:pStyle w:val="Heading4"/>
        <w:rPr>
          <w:lang w:val="en-AU" w:eastAsia="en-AU"/>
        </w:rPr>
      </w:pPr>
      <w:r w:rsidRPr="001C40D0">
        <w:rPr>
          <w:lang w:val="en-AU" w:eastAsia="en-AU"/>
        </w:rPr>
        <w:t>Select</w:t>
      </w:r>
      <w:r>
        <w:rPr>
          <w:lang w:val="en-AU" w:eastAsia="en-AU"/>
        </w:rPr>
        <w:t xml:space="preserve"> – </w:t>
      </w:r>
    </w:p>
    <w:p w14:paraId="76AA6044" w14:textId="3218F208" w:rsidR="00E76413" w:rsidRDefault="00E76413" w:rsidP="00E76413">
      <w:pPr>
        <w:pStyle w:val="Body"/>
        <w:numPr>
          <w:ilvl w:val="0"/>
          <w:numId w:val="29"/>
        </w:numPr>
        <w:rPr>
          <w:lang w:val="en-AU" w:eastAsia="en-AU"/>
        </w:rPr>
      </w:pPr>
      <w:r>
        <w:rPr>
          <w:lang w:val="en-AU" w:eastAsia="en-AU"/>
        </w:rPr>
        <w:t>transform the collection to a different of collection</w:t>
      </w:r>
      <w:r w:rsidR="0083005E">
        <w:rPr>
          <w:lang w:val="en-AU" w:eastAsia="en-AU"/>
        </w:rPr>
        <w:t xml:space="preserve"> by applying a</w:t>
      </w:r>
      <w:r w:rsidR="00881717">
        <w:rPr>
          <w:lang w:val="en-AU" w:eastAsia="en-AU"/>
        </w:rPr>
        <w:t>n operation to each member of the original collection. This also allow us to change the type of elements in the new collection.</w:t>
      </w:r>
      <w:r w:rsidR="002D6417">
        <w:rPr>
          <w:lang w:val="en-AU" w:eastAsia="en-AU"/>
        </w:rPr>
        <w:br/>
        <w:t>Example:</w:t>
      </w:r>
      <w:r w:rsidR="002D6417">
        <w:rPr>
          <w:lang w:val="en-AU" w:eastAsia="en-AU"/>
        </w:rPr>
        <w:br/>
      </w:r>
      <w:r w:rsidR="002D6417" w:rsidRPr="004631D0">
        <w:rPr>
          <w:rStyle w:val="CodeChar"/>
        </w:rPr>
        <w:t>var studentNames = students.</w:t>
      </w:r>
      <w:r w:rsidR="002D6417" w:rsidRPr="004631D0">
        <w:rPr>
          <w:rStyle w:val="CodeChar"/>
          <w:b/>
          <w:bCs/>
          <w:color w:val="0000CC"/>
        </w:rPr>
        <w:t>Select</w:t>
      </w:r>
      <w:r w:rsidR="002D6417" w:rsidRPr="004631D0">
        <w:rPr>
          <w:rStyle w:val="CodeChar"/>
        </w:rPr>
        <w:t xml:space="preserve">(student =&gt; </w:t>
      </w:r>
      <w:r w:rsidR="004631D0">
        <w:rPr>
          <w:rStyle w:val="CodeChar"/>
        </w:rPr>
        <w:br/>
      </w:r>
      <w:r w:rsidR="004631D0">
        <w:rPr>
          <w:rStyle w:val="CodeChar"/>
          <w:lang w:val="en-AU"/>
        </w:rPr>
        <w:t xml:space="preserve">    </w:t>
      </w:r>
      <w:r w:rsidR="004631D0" w:rsidRPr="004631D0">
        <w:rPr>
          <w:rStyle w:val="CodeChar"/>
        </w:rPr>
        <w:t>$”{student.Name}, {student.LastName}”);</w:t>
      </w:r>
    </w:p>
    <w:p w14:paraId="432F125B" w14:textId="469754B3" w:rsidR="00781A22" w:rsidRDefault="002D6417" w:rsidP="00766260">
      <w:pPr>
        <w:pStyle w:val="Heading4"/>
        <w:rPr>
          <w:lang w:eastAsia="en-AU"/>
        </w:rPr>
      </w:pPr>
      <w:r w:rsidRPr="002D6417">
        <w:rPr>
          <w:lang w:eastAsia="en-AU"/>
        </w:rPr>
        <w:t>SelectMany</w:t>
      </w:r>
      <w:r>
        <w:rPr>
          <w:lang w:eastAsia="en-AU"/>
        </w:rPr>
        <w:t xml:space="preserve">  </w:t>
      </w:r>
    </w:p>
    <w:p w14:paraId="0FC5967A" w14:textId="6D9E3D26" w:rsidR="00781A22" w:rsidRDefault="002D6417" w:rsidP="00781A22">
      <w:pPr>
        <w:pStyle w:val="Body"/>
        <w:rPr>
          <w:lang w:val="en-AU" w:eastAsia="en-AU"/>
        </w:rPr>
      </w:pPr>
      <w:r>
        <w:rPr>
          <w:lang w:val="en-AU" w:eastAsia="en-AU"/>
        </w:rPr>
        <w:t>the same as Select method with one different - SelectMany is used when we want to get a collection of items in each operation (rather then just one as in Select). SelectMany get all the collections and flatten them to get just a single-level collection of items.</w:t>
      </w:r>
    </w:p>
    <w:p w14:paraId="6A9CD2FD" w14:textId="091B8E21" w:rsidR="006C7E1B" w:rsidRDefault="006C7E1B" w:rsidP="00781A22">
      <w:pPr>
        <w:pStyle w:val="Body"/>
        <w:rPr>
          <w:lang w:val="en-AU" w:eastAsia="en-AU"/>
        </w:rPr>
      </w:pPr>
      <w:r>
        <w:rPr>
          <w:lang w:val="en-AU" w:eastAsia="en-AU"/>
        </w:rPr>
        <w:t>Under the hood, this is just a nested forEach loop.</w:t>
      </w:r>
    </w:p>
    <w:p w14:paraId="01AE9CB0" w14:textId="77777777" w:rsidR="006C7E1B" w:rsidRDefault="004631D0" w:rsidP="00781A22">
      <w:pPr>
        <w:pStyle w:val="Body"/>
        <w:rPr>
          <w:rStyle w:val="CodeChar"/>
        </w:rPr>
      </w:pPr>
      <w:r>
        <w:rPr>
          <w:lang w:val="en-AU" w:eastAsia="en-AU"/>
        </w:rPr>
        <w:lastRenderedPageBreak/>
        <w:br/>
        <w:t>Example:</w:t>
      </w:r>
      <w:r>
        <w:rPr>
          <w:lang w:val="en-AU" w:eastAsia="en-AU"/>
        </w:rPr>
        <w:br/>
      </w:r>
      <w:r w:rsidRPr="004631D0">
        <w:rPr>
          <w:rStyle w:val="CodeChar"/>
        </w:rPr>
        <w:t>var studentGrades = students</w:t>
      </w:r>
      <w:r>
        <w:rPr>
          <w:rStyle w:val="CodeChar"/>
        </w:rPr>
        <w:br/>
      </w:r>
      <w:r>
        <w:rPr>
          <w:rStyle w:val="CodeChar"/>
          <w:lang w:val="en-AU"/>
        </w:rPr>
        <w:t xml:space="preserve">    </w:t>
      </w:r>
      <w:r w:rsidRPr="004631D0">
        <w:rPr>
          <w:rStyle w:val="CodeChar"/>
        </w:rPr>
        <w:t>.</w:t>
      </w:r>
      <w:r w:rsidRPr="004631D0">
        <w:rPr>
          <w:rStyle w:val="CodeChar"/>
          <w:b/>
          <w:bCs/>
          <w:color w:val="0000CC"/>
        </w:rPr>
        <w:t>SelectMany</w:t>
      </w:r>
      <w:r w:rsidRPr="004631D0">
        <w:rPr>
          <w:rStyle w:val="CodeChar"/>
        </w:rPr>
        <w:t>(student =&gt; student.Grades);</w:t>
      </w:r>
    </w:p>
    <w:p w14:paraId="64A17FF6" w14:textId="77777777" w:rsidR="006C7E1B" w:rsidRDefault="006C7E1B" w:rsidP="00781A22">
      <w:pPr>
        <w:pStyle w:val="Body"/>
        <w:rPr>
          <w:rStyle w:val="CodeChar"/>
        </w:rPr>
      </w:pPr>
    </w:p>
    <w:p w14:paraId="0A6D5E01" w14:textId="668035E3" w:rsidR="006C7E1B" w:rsidRDefault="006C7E1B" w:rsidP="006C7E1B">
      <w:pPr>
        <w:pStyle w:val="Body"/>
        <w:rPr>
          <w:rStyle w:val="CodeChar"/>
          <w:rFonts w:ascii="Calibri" w:hAnsi="Calibri" w:cs="Times New Roman"/>
          <w:color w:val="auto"/>
          <w:shd w:val="clear" w:color="auto" w:fill="auto"/>
          <w:lang w:bidi="ar-SA"/>
        </w:rPr>
      </w:pPr>
      <w:r w:rsidRPr="006C7E1B">
        <w:rPr>
          <w:rStyle w:val="CodeChar"/>
          <w:rFonts w:ascii="Calibri" w:hAnsi="Calibri" w:cs="Times New Roman"/>
          <w:color w:val="auto"/>
          <w:shd w:val="clear" w:color="auto" w:fill="auto"/>
          <w:lang w:bidi="ar-SA"/>
        </w:rPr>
        <w:t>Under the hood, this translates into:</w:t>
      </w:r>
    </w:p>
    <w:p w14:paraId="5FA023F3" w14:textId="7FE18312" w:rsidR="006C7E1B" w:rsidRPr="00892EF8" w:rsidRDefault="003C0B8D" w:rsidP="00892EF8">
      <w:pPr>
        <w:pStyle w:val="Code"/>
        <w:ind w:left="2160"/>
      </w:pPr>
      <w:r>
        <w:t>Enumerable</w:t>
      </w:r>
      <w:r w:rsidRPr="00892EF8">
        <w:t xml:space="preserve"> </w:t>
      </w:r>
      <w:r w:rsidR="006C7E1B" w:rsidRPr="00892EF8">
        <w:t>&lt;</w:t>
      </w:r>
      <w:r w:rsidR="00892EF8" w:rsidRPr="00892EF8">
        <w:t xml:space="preserve">float&gt; studentGrades = new </w:t>
      </w:r>
      <w:r>
        <w:t>Enumerable</w:t>
      </w:r>
      <w:r w:rsidR="00892EF8" w:rsidRPr="00892EF8">
        <w:t>&lt;float&gt;();</w:t>
      </w:r>
    </w:p>
    <w:p w14:paraId="49DB86EE" w14:textId="77777777" w:rsidR="006C7E1B" w:rsidRPr="00892EF8" w:rsidRDefault="006C7E1B" w:rsidP="00892EF8">
      <w:pPr>
        <w:pStyle w:val="Code"/>
        <w:ind w:left="2160"/>
      </w:pPr>
      <w:r w:rsidRPr="00892EF8">
        <w:rPr>
          <w:color w:val="0000CC"/>
        </w:rPr>
        <w:t>forEach</w:t>
      </w:r>
      <w:r w:rsidRPr="00892EF8">
        <w:t xml:space="preserve">( var student in </w:t>
      </w:r>
      <w:r w:rsidRPr="00892EF8">
        <w:rPr>
          <w:b/>
          <w:bCs/>
        </w:rPr>
        <w:t>students</w:t>
      </w:r>
      <w:r w:rsidRPr="00892EF8">
        <w:t>)</w:t>
      </w:r>
    </w:p>
    <w:p w14:paraId="3ACC5D85" w14:textId="4D2C8BE9" w:rsidR="006C7E1B" w:rsidRPr="00892EF8" w:rsidRDefault="006C7E1B" w:rsidP="00892EF8">
      <w:pPr>
        <w:pStyle w:val="Code"/>
        <w:ind w:left="2160"/>
      </w:pPr>
      <w:r w:rsidRPr="00892EF8">
        <w:t>{</w:t>
      </w:r>
    </w:p>
    <w:p w14:paraId="41004642" w14:textId="7BE67394" w:rsidR="006C7E1B" w:rsidRPr="00892EF8" w:rsidRDefault="006C7E1B" w:rsidP="00892EF8">
      <w:pPr>
        <w:pStyle w:val="Code"/>
        <w:ind w:left="2160"/>
      </w:pPr>
      <w:r w:rsidRPr="00892EF8">
        <w:tab/>
      </w:r>
      <w:r w:rsidRPr="00892EF8">
        <w:rPr>
          <w:color w:val="0000CC"/>
        </w:rPr>
        <w:t>forEach</w:t>
      </w:r>
      <w:r w:rsidRPr="00892EF8">
        <w:t xml:space="preserve">(var grade in </w:t>
      </w:r>
      <w:r w:rsidRPr="00892EF8">
        <w:rPr>
          <w:b/>
          <w:bCs/>
        </w:rPr>
        <w:t>student.Grades</w:t>
      </w:r>
      <w:r w:rsidRPr="00892EF8">
        <w:t>)</w:t>
      </w:r>
    </w:p>
    <w:p w14:paraId="05D493DF" w14:textId="47397334" w:rsidR="00892EF8" w:rsidRPr="00892EF8" w:rsidRDefault="00892EF8" w:rsidP="00892EF8">
      <w:pPr>
        <w:pStyle w:val="Code"/>
        <w:ind w:left="2160"/>
      </w:pPr>
      <w:r w:rsidRPr="00892EF8">
        <w:tab/>
        <w:t>{</w:t>
      </w:r>
    </w:p>
    <w:p w14:paraId="02057DA4" w14:textId="7E1ACA07" w:rsidR="00892EF8" w:rsidRPr="00892EF8" w:rsidRDefault="00892EF8" w:rsidP="00892EF8">
      <w:pPr>
        <w:pStyle w:val="Code"/>
        <w:ind w:left="2160"/>
      </w:pPr>
      <w:r w:rsidRPr="00892EF8">
        <w:tab/>
      </w:r>
      <w:r w:rsidRPr="00892EF8">
        <w:tab/>
        <w:t>studentGrades.Add(grade);</w:t>
      </w:r>
    </w:p>
    <w:p w14:paraId="52ECDD37" w14:textId="56C605AD" w:rsidR="00892EF8" w:rsidRPr="00892EF8" w:rsidRDefault="00892EF8" w:rsidP="00892EF8">
      <w:pPr>
        <w:pStyle w:val="Code"/>
        <w:ind w:left="2160" w:firstLine="720"/>
      </w:pPr>
      <w:r w:rsidRPr="00892EF8">
        <w:t>}</w:t>
      </w:r>
    </w:p>
    <w:p w14:paraId="0F5907E1" w14:textId="3847EFEE" w:rsidR="00781A22" w:rsidRPr="006C7E1B" w:rsidRDefault="006C7E1B" w:rsidP="00892EF8">
      <w:pPr>
        <w:pStyle w:val="Code"/>
        <w:ind w:left="2160"/>
      </w:pPr>
      <w:r w:rsidRPr="00892EF8">
        <w:t>}</w:t>
      </w:r>
      <w:r w:rsidR="00562334" w:rsidRPr="006C7E1B">
        <w:rPr>
          <w:rStyle w:val="CodeChar"/>
          <w:shd w:val="clear" w:color="auto" w:fill="auto"/>
        </w:rPr>
        <w:br/>
      </w:r>
    </w:p>
    <w:p w14:paraId="38E3178E" w14:textId="77777777" w:rsidR="00781A22" w:rsidRPr="00781A22" w:rsidRDefault="00562334" w:rsidP="00781A22">
      <w:pPr>
        <w:pStyle w:val="Body"/>
        <w:numPr>
          <w:ilvl w:val="0"/>
          <w:numId w:val="29"/>
        </w:numPr>
        <w:rPr>
          <w:rFonts w:ascii="Courier New" w:hAnsi="Courier New" w:cs="Courier New"/>
          <w:color w:val="1F3864" w:themeColor="accent5" w:themeShade="80"/>
          <w:shd w:val="clear" w:color="auto" w:fill="E7E6E6" w:themeFill="background2"/>
          <w:lang w:bidi="he-IL"/>
        </w:rPr>
      </w:pPr>
      <w:r w:rsidRPr="0083603D">
        <w:t>I</w:t>
      </w:r>
      <w:r w:rsidR="0083603D" w:rsidRPr="0083603D">
        <w:t>f we need to flatten even more levels, we simply use the SelectMany multipleTimes</w:t>
      </w:r>
      <w:r w:rsidR="0083603D">
        <w:rPr>
          <w:lang w:val="en-AU"/>
        </w:rPr>
        <w:t>.</w:t>
      </w:r>
      <w:r w:rsidR="0083603D">
        <w:rPr>
          <w:lang w:val="en-AU"/>
        </w:rPr>
        <w:br/>
      </w:r>
    </w:p>
    <w:p w14:paraId="3BB209FE" w14:textId="2E3782F8" w:rsidR="00781A22" w:rsidRDefault="00781A22" w:rsidP="00781A22">
      <w:pPr>
        <w:pStyle w:val="Body"/>
        <w:numPr>
          <w:ilvl w:val="0"/>
          <w:numId w:val="29"/>
        </w:numPr>
        <w:rPr>
          <w:rStyle w:val="CodeChar"/>
        </w:rPr>
      </w:pPr>
      <w:r>
        <w:rPr>
          <w:lang w:val="en-AU"/>
        </w:rPr>
        <w:t>T</w:t>
      </w:r>
      <w:r w:rsidR="0083603D">
        <w:rPr>
          <w:lang w:val="en-AU"/>
        </w:rPr>
        <w:t>o keep track of the o</w:t>
      </w:r>
      <w:r>
        <w:rPr>
          <w:lang w:val="en-AU"/>
        </w:rPr>
        <w:t>u</w:t>
      </w:r>
      <w:r w:rsidR="0083603D">
        <w:rPr>
          <w:lang w:val="en-AU"/>
        </w:rPr>
        <w:t>ter collection while processing the inner collection, we can use another overloaded method</w:t>
      </w:r>
      <w:r>
        <w:rPr>
          <w:lang w:val="en-AU"/>
        </w:rPr>
        <w:t xml:space="preserve"> that takes as a 2</w:t>
      </w:r>
      <w:r w:rsidRPr="00781A22">
        <w:rPr>
          <w:vertAlign w:val="superscript"/>
          <w:lang w:val="en-AU"/>
        </w:rPr>
        <w:t>nd</w:t>
      </w:r>
      <w:r>
        <w:rPr>
          <w:lang w:val="en-AU"/>
        </w:rPr>
        <w:t xml:space="preserve"> parameter a </w:t>
      </w:r>
      <w:r w:rsidR="00FC42AB">
        <w:rPr>
          <w:lang w:val="en-AU"/>
        </w:rPr>
        <w:t xml:space="preserve">resultSelector </w:t>
      </w:r>
      <w:r>
        <w:rPr>
          <w:lang w:val="en-AU"/>
        </w:rPr>
        <w:t>that process both (outer, inner) values</w:t>
      </w:r>
      <w:r w:rsidR="00FC42AB">
        <w:rPr>
          <w:lang w:val="en-AU"/>
        </w:rPr>
        <w:t xml:space="preserve"> and produces the TResult value (like in Select)</w:t>
      </w:r>
      <w:r w:rsidR="0083603D">
        <w:rPr>
          <w:lang w:val="en-AU"/>
        </w:rPr>
        <w:t>:</w:t>
      </w:r>
      <w:r w:rsidR="0083603D">
        <w:rPr>
          <w:lang w:val="en-AU"/>
        </w:rPr>
        <w:br/>
      </w:r>
      <w:r w:rsidR="0083603D" w:rsidRPr="0083603D">
        <w:rPr>
          <w:rStyle w:val="CodeChar"/>
        </w:rPr>
        <w:t>var ownerPetPairsInfo = people</w:t>
      </w:r>
      <w:r w:rsidR="0083603D" w:rsidRPr="0083603D">
        <w:rPr>
          <w:rStyle w:val="CodeChar"/>
        </w:rPr>
        <w:br/>
        <w:t xml:space="preserve">    .</w:t>
      </w:r>
      <w:r w:rsidR="0083603D" w:rsidRPr="0083603D">
        <w:rPr>
          <w:rStyle w:val="CodeChar"/>
          <w:b/>
          <w:bCs/>
          <w:color w:val="0000CC"/>
        </w:rPr>
        <w:t>SelectMany</w:t>
      </w:r>
      <w:r w:rsidR="0083603D" w:rsidRPr="0083603D">
        <w:rPr>
          <w:rStyle w:val="CodeChar"/>
        </w:rPr>
        <w:t>( person =&gt; person.Pets</w:t>
      </w:r>
      <w:r w:rsidR="0083603D" w:rsidRPr="0083603D">
        <w:rPr>
          <w:rStyle w:val="CodeChar"/>
          <w:color w:val="0000CC"/>
        </w:rPr>
        <w:t>,</w:t>
      </w:r>
      <w:r w:rsidR="0083603D" w:rsidRPr="0083603D">
        <w:rPr>
          <w:rStyle w:val="CodeChar"/>
        </w:rPr>
        <w:br/>
        <w:t xml:space="preserve">     (person, pet) =&gt; $”{person.Name} is the owner of {pet.Name}”);</w:t>
      </w:r>
    </w:p>
    <w:p w14:paraId="0D547E4F" w14:textId="77777777" w:rsidR="00781A22" w:rsidRDefault="00781A22" w:rsidP="00781A22">
      <w:pPr>
        <w:pStyle w:val="Body"/>
        <w:numPr>
          <w:ilvl w:val="0"/>
          <w:numId w:val="29"/>
        </w:numPr>
        <w:rPr>
          <w:lang w:val="en-AU" w:eastAsia="en-AU"/>
        </w:rPr>
      </w:pPr>
      <w:r>
        <w:rPr>
          <w:lang w:val="en-AU"/>
        </w:rPr>
        <w:t>We can also use SelectMany to traverse over multiple collections (that are not necessarily internal to each other). For example:</w:t>
      </w:r>
    </w:p>
    <w:p w14:paraId="53F365BF" w14:textId="77777777" w:rsidR="00781A22" w:rsidRDefault="00781A22" w:rsidP="0089624D">
      <w:pPr>
        <w:pStyle w:val="Code"/>
        <w:ind w:left="1891"/>
      </w:pPr>
      <w:r>
        <w:t>int[] numbers = {1,2 3};</w:t>
      </w:r>
    </w:p>
    <w:p w14:paraId="5A433954" w14:textId="77777777" w:rsidR="0089624D" w:rsidRDefault="00781A22" w:rsidP="0089624D">
      <w:pPr>
        <w:pStyle w:val="Code"/>
        <w:ind w:left="1891"/>
      </w:pPr>
      <w:r>
        <w:t xml:space="preserve">int[] </w:t>
      </w:r>
      <w:r w:rsidR="0089624D">
        <w:t>letters = {‘a’, ‘b’, ‘c’};</w:t>
      </w:r>
    </w:p>
    <w:p w14:paraId="5C125DD5" w14:textId="77777777" w:rsidR="0089624D" w:rsidRDefault="0089624D" w:rsidP="0089624D">
      <w:pPr>
        <w:pStyle w:val="Code"/>
        <w:ind w:left="1891"/>
      </w:pPr>
      <w:r>
        <w:t>var combinedProduct = numbers</w:t>
      </w:r>
    </w:p>
    <w:p w14:paraId="5ECE67DC" w14:textId="40D5713B" w:rsidR="0089624D" w:rsidRDefault="0089624D" w:rsidP="0089624D">
      <w:pPr>
        <w:pStyle w:val="Code"/>
        <w:ind w:left="1891"/>
      </w:pPr>
      <w:r>
        <w:tab/>
        <w:t>.</w:t>
      </w:r>
      <w:r w:rsidRPr="006C7E1B">
        <w:rPr>
          <w:b/>
          <w:bCs/>
          <w:color w:val="0000CC"/>
        </w:rPr>
        <w:t>SelectMany</w:t>
      </w:r>
      <w:r>
        <w:t>( number =&gt; letters,</w:t>
      </w:r>
    </w:p>
    <w:p w14:paraId="5491ED7A" w14:textId="0783FD6F" w:rsidR="002D6417" w:rsidRPr="002D6417" w:rsidRDefault="0089624D" w:rsidP="0089624D">
      <w:pPr>
        <w:pStyle w:val="Code"/>
        <w:ind w:left="1891"/>
        <w:rPr>
          <w:lang w:eastAsia="en-AU"/>
        </w:rPr>
      </w:pPr>
      <w:r>
        <w:tab/>
      </w:r>
      <w:r>
        <w:tab/>
        <w:t>(number, letter) =&gt;</w:t>
      </w:r>
      <w:r w:rsidR="006C7E1B">
        <w:t xml:space="preserve"> </w:t>
      </w:r>
      <w:r>
        <w:t>$”{number} - {letter}”);</w:t>
      </w:r>
      <w:r w:rsidR="0083603D">
        <w:br/>
      </w:r>
    </w:p>
    <w:p w14:paraId="2F13F964" w14:textId="77777777" w:rsidR="00781A22" w:rsidRPr="00781A22" w:rsidRDefault="00E76413" w:rsidP="00766260">
      <w:pPr>
        <w:pStyle w:val="Heading4"/>
        <w:rPr>
          <w:lang w:eastAsia="en-AU"/>
        </w:rPr>
      </w:pPr>
      <w:r w:rsidRPr="001C40D0">
        <w:rPr>
          <w:lang w:eastAsia="en-AU"/>
        </w:rPr>
        <w:t>Where</w:t>
      </w:r>
    </w:p>
    <w:p w14:paraId="013C1328" w14:textId="3699385C" w:rsidR="00E76413" w:rsidRDefault="00E76413" w:rsidP="00E76413">
      <w:pPr>
        <w:pStyle w:val="Body"/>
        <w:numPr>
          <w:ilvl w:val="0"/>
          <w:numId w:val="29"/>
        </w:numPr>
        <w:rPr>
          <w:lang w:val="en-AU" w:eastAsia="en-AU"/>
        </w:rPr>
      </w:pPr>
      <w:r>
        <w:rPr>
          <w:lang w:val="en-AU" w:eastAsia="en-AU"/>
        </w:rPr>
        <w:t xml:space="preserve"> – return all the elements in the collection that satisfy the condition</w:t>
      </w:r>
    </w:p>
    <w:p w14:paraId="0B03ED7D" w14:textId="404E5050" w:rsidR="00E76413" w:rsidRDefault="00E76413" w:rsidP="00E76413">
      <w:pPr>
        <w:pStyle w:val="Body"/>
        <w:numPr>
          <w:ilvl w:val="0"/>
          <w:numId w:val="29"/>
        </w:numPr>
        <w:rPr>
          <w:lang w:val="en-AU" w:eastAsia="en-AU"/>
        </w:rPr>
      </w:pPr>
      <w:r w:rsidRPr="001C40D0">
        <w:rPr>
          <w:b/>
          <w:bCs/>
          <w:lang w:val="en-AU" w:eastAsia="en-AU"/>
        </w:rPr>
        <w:t>OrderBy</w:t>
      </w:r>
      <w:r w:rsidR="002E2E51" w:rsidRPr="001C40D0">
        <w:rPr>
          <w:b/>
          <w:bCs/>
          <w:lang w:val="en-AU" w:eastAsia="en-AU"/>
        </w:rPr>
        <w:t>/OrderByDecending</w:t>
      </w:r>
      <w:r>
        <w:rPr>
          <w:lang w:val="en-AU" w:eastAsia="en-AU"/>
        </w:rPr>
        <w:t xml:space="preserve"> - for sorting the collection</w:t>
      </w:r>
    </w:p>
    <w:p w14:paraId="04F816CD" w14:textId="77777777" w:rsidR="00C57E50" w:rsidRDefault="0027390E" w:rsidP="007D3B01">
      <w:pPr>
        <w:pStyle w:val="Body"/>
        <w:numPr>
          <w:ilvl w:val="0"/>
          <w:numId w:val="29"/>
        </w:numPr>
        <w:rPr>
          <w:lang w:val="en-AU" w:eastAsia="en-AU"/>
        </w:rPr>
      </w:pPr>
      <w:r w:rsidRPr="001C40D0">
        <w:rPr>
          <w:b/>
          <w:bCs/>
          <w:lang w:val="en-AU" w:eastAsia="en-AU"/>
        </w:rPr>
        <w:t>group</w:t>
      </w:r>
      <w:r w:rsidR="00765780">
        <w:rPr>
          <w:lang w:val="en-AU" w:eastAsia="en-AU"/>
        </w:rPr>
        <w:t xml:space="preserve"> </w:t>
      </w:r>
      <w:r w:rsidR="00C57E50">
        <w:rPr>
          <w:lang w:val="en-AU" w:eastAsia="en-AU"/>
        </w:rPr>
        <w:t>–</w:t>
      </w:r>
      <w:r w:rsidR="00765780">
        <w:rPr>
          <w:lang w:val="en-AU" w:eastAsia="en-AU"/>
        </w:rPr>
        <w:t xml:space="preserve"> </w:t>
      </w:r>
      <w:r w:rsidR="00BE7245">
        <w:rPr>
          <w:lang w:val="en-AU" w:eastAsia="en-AU"/>
        </w:rPr>
        <w:t xml:space="preserve">returns </w:t>
      </w:r>
      <w:r w:rsidR="00BE7245">
        <w:t xml:space="preserve">a sequence of </w:t>
      </w:r>
      <w:hyperlink r:id="rId64" w:history="1">
        <w:r w:rsidR="00BE7245">
          <w:rPr>
            <w:rStyle w:val="Hyperlink"/>
          </w:rPr>
          <w:t>IGrouping&lt;TKey,TElement&gt;</w:t>
        </w:r>
      </w:hyperlink>
      <w:r w:rsidR="00BE7245">
        <w:t xml:space="preserve"> objects that contain zero or more items that match the key value for the group</w:t>
      </w:r>
      <w:r w:rsidR="00BE7245">
        <w:rPr>
          <w:lang w:val="en-AU"/>
        </w:rPr>
        <w:t xml:space="preserve">; </w:t>
      </w:r>
      <w:r w:rsidR="00C57E50">
        <w:rPr>
          <w:lang w:val="en-AU" w:eastAsia="en-AU"/>
        </w:rPr>
        <w:t>return</w:t>
      </w:r>
      <w:r w:rsidR="00BE7245">
        <w:rPr>
          <w:lang w:val="en-AU" w:eastAsia="en-AU"/>
        </w:rPr>
        <w:t>s</w:t>
      </w:r>
      <w:r w:rsidR="00C57E50">
        <w:rPr>
          <w:lang w:val="en-AU" w:eastAsia="en-AU"/>
        </w:rPr>
        <w:t xml:space="preserve"> </w:t>
      </w:r>
      <w:r w:rsidR="00C57E50" w:rsidRPr="00BE7245">
        <w:rPr>
          <w:u w:val="single"/>
          <w:lang w:val="en-AU" w:eastAsia="en-AU"/>
        </w:rPr>
        <w:t>a list of lists</w:t>
      </w:r>
      <w:r w:rsidR="00C57E50">
        <w:rPr>
          <w:lang w:val="en-AU" w:eastAsia="en-AU"/>
        </w:rPr>
        <w:t xml:space="preserve"> according to the key:</w:t>
      </w:r>
    </w:p>
    <w:p w14:paraId="3C8F612F" w14:textId="77777777" w:rsidR="00C57E50" w:rsidRPr="00C57E50" w:rsidRDefault="00C57E50" w:rsidP="00C57E50">
      <w:pPr>
        <w:pStyle w:val="Code"/>
        <w:ind w:left="1891"/>
        <w:rPr>
          <w:lang w:eastAsia="en-AU"/>
        </w:rPr>
      </w:pPr>
      <w:r w:rsidRPr="00C57E50">
        <w:rPr>
          <w:lang w:eastAsia="en-AU"/>
        </w:rPr>
        <w:t>var studentQuery =</w:t>
      </w:r>
    </w:p>
    <w:p w14:paraId="63901014" w14:textId="77777777" w:rsidR="00C57E50" w:rsidRPr="00C57E50" w:rsidRDefault="00C57E50" w:rsidP="00C57E50">
      <w:pPr>
        <w:pStyle w:val="Code"/>
        <w:ind w:left="1891"/>
        <w:rPr>
          <w:lang w:eastAsia="en-AU"/>
        </w:rPr>
      </w:pPr>
      <w:r w:rsidRPr="00C57E50">
        <w:rPr>
          <w:lang w:eastAsia="en-AU"/>
        </w:rPr>
        <w:t xml:space="preserve">     from student in students</w:t>
      </w:r>
    </w:p>
    <w:p w14:paraId="28C5BE76" w14:textId="77777777" w:rsidR="00C57E50" w:rsidRDefault="00C57E50" w:rsidP="00C57E50">
      <w:pPr>
        <w:pStyle w:val="Code"/>
        <w:ind w:left="1891"/>
        <w:rPr>
          <w:lang w:eastAsia="en-AU"/>
        </w:rPr>
      </w:pPr>
      <w:r w:rsidRPr="00C57E50">
        <w:rPr>
          <w:lang w:eastAsia="en-AU"/>
        </w:rPr>
        <w:t xml:space="preserve">     group student by student.Last;</w:t>
      </w:r>
    </w:p>
    <w:p w14:paraId="45287D9F" w14:textId="77777777" w:rsidR="00DC3C3C" w:rsidRPr="00B76A97" w:rsidRDefault="001B433E" w:rsidP="00DC3C3C">
      <w:pPr>
        <w:pStyle w:val="Code"/>
        <w:ind w:left="1891"/>
        <w:rPr>
          <w:color w:val="538135" w:themeColor="accent6" w:themeShade="BF"/>
          <w:lang w:eastAsia="en-AU"/>
        </w:rPr>
      </w:pPr>
      <w:r w:rsidRPr="00B76A97">
        <w:rPr>
          <w:color w:val="538135" w:themeColor="accent6" w:themeShade="BF"/>
          <w:lang w:eastAsia="en-AU"/>
        </w:rPr>
        <w:t xml:space="preserve">// will return a list of lists of students. </w:t>
      </w:r>
      <w:r w:rsidR="00DC3C3C" w:rsidRPr="00B76A97">
        <w:rPr>
          <w:color w:val="538135" w:themeColor="accent6" w:themeShade="BF"/>
          <w:lang w:eastAsia="en-AU"/>
        </w:rPr>
        <w:br/>
        <w:t xml:space="preserve">// </w:t>
      </w:r>
      <w:r w:rsidRPr="00B76A97">
        <w:rPr>
          <w:color w:val="538135" w:themeColor="accent6" w:themeShade="BF"/>
          <w:lang w:eastAsia="en-AU"/>
        </w:rPr>
        <w:t xml:space="preserve">All the students in each sub-list will have the same </w:t>
      </w:r>
      <w:r w:rsidRPr="00B76A97">
        <w:rPr>
          <w:color w:val="538135" w:themeColor="accent6" w:themeShade="BF"/>
          <w:lang w:eastAsia="en-AU"/>
        </w:rPr>
        <w:lastRenderedPageBreak/>
        <w:t>last name (as key)</w:t>
      </w:r>
      <w:r w:rsidR="00DC3C3C" w:rsidRPr="00B76A97">
        <w:rPr>
          <w:color w:val="538135" w:themeColor="accent6" w:themeShade="BF"/>
          <w:lang w:eastAsia="en-AU"/>
        </w:rPr>
        <w:br/>
        <w:t>// TKey is string (student.Last) and the TElement is Student (student)</w:t>
      </w:r>
    </w:p>
    <w:p w14:paraId="3CEC58AB" w14:textId="77777777" w:rsidR="00486C20" w:rsidRDefault="00486C20" w:rsidP="00486C20">
      <w:pPr>
        <w:pStyle w:val="Heading4"/>
        <w:rPr>
          <w:lang w:eastAsia="en-AU"/>
        </w:rPr>
      </w:pPr>
      <w:r>
        <w:rPr>
          <w:lang w:eastAsia="en-AU"/>
        </w:rPr>
        <w:t>Zip</w:t>
      </w:r>
    </w:p>
    <w:p w14:paraId="4D5D7DAE" w14:textId="77777777" w:rsidR="00486C20" w:rsidRDefault="00486C20" w:rsidP="00486C20">
      <w:pPr>
        <w:pStyle w:val="Body"/>
        <w:rPr>
          <w:lang w:val="en-AU" w:eastAsia="en-AU"/>
        </w:rPr>
      </w:pPr>
      <w:r>
        <w:rPr>
          <w:lang w:eastAsia="en-AU"/>
        </w:rPr>
        <w:t>com</w:t>
      </w:r>
      <w:r>
        <w:rPr>
          <w:lang w:val="en-AU" w:eastAsia="en-AU"/>
        </w:rPr>
        <w:t>bine two collections that doesn’t (necessarily) have a relationship between them into pairs.</w:t>
      </w:r>
    </w:p>
    <w:p w14:paraId="4202A459" w14:textId="77777777" w:rsidR="00486C20" w:rsidRDefault="00486C20" w:rsidP="00486C20">
      <w:pPr>
        <w:pStyle w:val="Body"/>
        <w:rPr>
          <w:lang w:val="en-AU" w:eastAsia="en-AU"/>
        </w:rPr>
      </w:pPr>
      <w:r>
        <w:rPr>
          <w:lang w:val="en-AU" w:eastAsia="en-AU"/>
        </w:rPr>
        <w:t xml:space="preserve">Example: </w:t>
      </w:r>
    </w:p>
    <w:p w14:paraId="0D6E08D7" w14:textId="22F419A7" w:rsidR="00486C20" w:rsidRDefault="00C84220" w:rsidP="00C84220">
      <w:pPr>
        <w:pStyle w:val="Code"/>
        <w:ind w:left="1440"/>
        <w:rPr>
          <w:lang w:eastAsia="en-AU"/>
        </w:rPr>
      </w:pPr>
      <w:r>
        <w:rPr>
          <w:lang w:eastAsia="en-AU"/>
        </w:rPr>
        <w:t>var numbers = new int[] {1,2 ,3, 4,5}</w:t>
      </w:r>
      <w:r w:rsidR="001B433E">
        <w:rPr>
          <w:lang w:eastAsia="en-AU"/>
        </w:rPr>
        <w:tab/>
      </w:r>
      <w:r>
        <w:rPr>
          <w:lang w:eastAsia="en-AU"/>
        </w:rPr>
        <w:t>;</w:t>
      </w:r>
    </w:p>
    <w:p w14:paraId="638DB1EB" w14:textId="71DC74D3" w:rsidR="00C84220" w:rsidRDefault="00C84220" w:rsidP="00C84220">
      <w:pPr>
        <w:pStyle w:val="Code"/>
        <w:ind w:left="1440"/>
        <w:rPr>
          <w:lang w:eastAsia="en-AU"/>
        </w:rPr>
      </w:pPr>
      <w:r>
        <w:rPr>
          <w:lang w:eastAsia="en-AU"/>
        </w:rPr>
        <w:t>var names = new string[]{“Jhon”, “Steve”, “James”};</w:t>
      </w:r>
    </w:p>
    <w:p w14:paraId="317ABB83" w14:textId="4871DBB3" w:rsidR="00C84220" w:rsidRDefault="00C84220" w:rsidP="00C84220">
      <w:pPr>
        <w:pStyle w:val="Code"/>
        <w:ind w:left="1440"/>
        <w:rPr>
          <w:lang w:eastAsia="en-AU"/>
        </w:rPr>
      </w:pPr>
      <w:r>
        <w:rPr>
          <w:lang w:eastAsia="en-AU"/>
        </w:rPr>
        <w:t>var combines = numbers.</w:t>
      </w:r>
      <w:r w:rsidRPr="00C84220">
        <w:rPr>
          <w:b/>
          <w:bCs/>
          <w:color w:val="0000CC"/>
          <w:lang w:eastAsia="en-AU"/>
        </w:rPr>
        <w:t>Zip</w:t>
      </w:r>
      <w:r>
        <w:rPr>
          <w:lang w:eastAsia="en-AU"/>
        </w:rPr>
        <w:t>(names);</w:t>
      </w:r>
    </w:p>
    <w:p w14:paraId="530633D9" w14:textId="6F6506B0" w:rsidR="00C84220" w:rsidRDefault="00C84220" w:rsidP="00C84220">
      <w:pPr>
        <w:pStyle w:val="Code"/>
        <w:ind w:left="1440"/>
        <w:rPr>
          <w:lang w:eastAsia="en-AU"/>
        </w:rPr>
      </w:pPr>
      <w:r w:rsidRPr="00C84220">
        <w:rPr>
          <w:color w:val="538135" w:themeColor="accent6" w:themeShade="BF"/>
          <w:lang w:eastAsia="en-AU"/>
        </w:rPr>
        <w:t xml:space="preserve">// output will be the following </w:t>
      </w:r>
      <w:r w:rsidR="002A2C54">
        <w:rPr>
          <w:color w:val="538135" w:themeColor="accent6" w:themeShade="BF"/>
          <w:lang w:eastAsia="en-AU"/>
        </w:rPr>
        <w:t>touples</w:t>
      </w:r>
      <w:r w:rsidRPr="00C84220">
        <w:rPr>
          <w:color w:val="538135" w:themeColor="accent6" w:themeShade="BF"/>
          <w:lang w:eastAsia="en-AU"/>
        </w:rPr>
        <w:t xml:space="preserve">: </w:t>
      </w:r>
      <w:r w:rsidRPr="00C84220">
        <w:rPr>
          <w:color w:val="538135" w:themeColor="accent6" w:themeShade="BF"/>
          <w:lang w:eastAsia="en-AU"/>
        </w:rPr>
        <w:br/>
        <w:t>// {(1,”Jhon”), (2,”Steve”), (3, “James”)}</w:t>
      </w:r>
      <w:r>
        <w:rPr>
          <w:lang w:eastAsia="en-AU"/>
        </w:rPr>
        <w:t xml:space="preserve"> </w:t>
      </w:r>
    </w:p>
    <w:p w14:paraId="4CFAFAB5" w14:textId="0AE2B546" w:rsidR="00C84220" w:rsidRDefault="00C84220" w:rsidP="00C84220">
      <w:pPr>
        <w:pStyle w:val="Code"/>
        <w:ind w:left="1440"/>
        <w:rPr>
          <w:color w:val="538135" w:themeColor="accent6" w:themeShade="BF"/>
          <w:lang w:eastAsia="en-AU"/>
        </w:rPr>
      </w:pPr>
      <w:r w:rsidRPr="00C84220">
        <w:rPr>
          <w:color w:val="538135" w:themeColor="accent6" w:themeShade="BF"/>
          <w:lang w:eastAsia="en-AU"/>
        </w:rPr>
        <w:t>// Note: the leftover values will be ignored</w:t>
      </w:r>
    </w:p>
    <w:p w14:paraId="3650E9F7" w14:textId="7BB7718D" w:rsidR="00C84220" w:rsidRDefault="00C84220" w:rsidP="00C84220">
      <w:pPr>
        <w:pStyle w:val="Body"/>
        <w:rPr>
          <w:lang w:val="en-AU"/>
        </w:rPr>
      </w:pPr>
      <w:r>
        <w:rPr>
          <w:lang w:val="en-AU"/>
        </w:rPr>
        <w:t>Sometimes we want to Zip a collection with itself. For example, zipping each value with the next value in the list:</w:t>
      </w:r>
    </w:p>
    <w:p w14:paraId="478C2B5A" w14:textId="2FDB198E" w:rsidR="00C84220" w:rsidRDefault="00C84220" w:rsidP="00C84220">
      <w:pPr>
        <w:pStyle w:val="Body"/>
        <w:rPr>
          <w:lang w:val="en-AU"/>
        </w:rPr>
      </w:pPr>
      <w:r w:rsidRPr="00C84220">
        <w:rPr>
          <w:noProof/>
          <w:lang w:val="en-AU"/>
        </w:rPr>
        <w:drawing>
          <wp:inline distT="0" distB="0" distL="0" distR="0" wp14:anchorId="6116C400" wp14:editId="39DDD1D1">
            <wp:extent cx="3566211" cy="1751497"/>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5621" cy="1756118"/>
                    </a:xfrm>
                    <a:prstGeom prst="rect">
                      <a:avLst/>
                    </a:prstGeom>
                  </pic:spPr>
                </pic:pic>
              </a:graphicData>
            </a:graphic>
          </wp:inline>
        </w:drawing>
      </w:r>
    </w:p>
    <w:p w14:paraId="037029D7" w14:textId="46C2F5F0" w:rsidR="00653090" w:rsidRDefault="00653090" w:rsidP="00C84220">
      <w:pPr>
        <w:pStyle w:val="Body"/>
        <w:rPr>
          <w:lang w:val="en-AU"/>
        </w:rPr>
      </w:pPr>
      <w:r>
        <w:rPr>
          <w:lang w:val="en-AU"/>
        </w:rPr>
        <w:t>Zip can also receive a 2</w:t>
      </w:r>
      <w:r w:rsidRPr="00653090">
        <w:rPr>
          <w:vertAlign w:val="superscript"/>
          <w:lang w:val="en-AU"/>
        </w:rPr>
        <w:t>nd</w:t>
      </w:r>
      <w:r>
        <w:rPr>
          <w:lang w:val="en-AU"/>
        </w:rPr>
        <w:t xml:space="preserve"> resultSelector parameter:</w:t>
      </w:r>
    </w:p>
    <w:p w14:paraId="4061C630" w14:textId="4BE6A396" w:rsidR="00653090" w:rsidRPr="00C84220" w:rsidRDefault="00F60DC1" w:rsidP="00C84220">
      <w:pPr>
        <w:pStyle w:val="Body"/>
        <w:rPr>
          <w:lang w:val="en-AU"/>
        </w:rPr>
      </w:pPr>
      <w:r w:rsidRPr="00F60DC1">
        <w:rPr>
          <w:noProof/>
          <w:lang w:val="en-AU"/>
        </w:rPr>
        <w:drawing>
          <wp:inline distT="0" distB="0" distL="0" distR="0" wp14:anchorId="6A1E9EBC" wp14:editId="1976D625">
            <wp:extent cx="4400144" cy="493834"/>
            <wp:effectExtent l="0" t="0" r="635"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8854" cy="495934"/>
                    </a:xfrm>
                    <a:prstGeom prst="rect">
                      <a:avLst/>
                    </a:prstGeom>
                  </pic:spPr>
                </pic:pic>
              </a:graphicData>
            </a:graphic>
          </wp:inline>
        </w:drawing>
      </w:r>
    </w:p>
    <w:p w14:paraId="3D6824EA" w14:textId="67283B0B" w:rsidR="001B433E" w:rsidRDefault="0077306E" w:rsidP="00E76413">
      <w:pPr>
        <w:pStyle w:val="Heading3"/>
        <w:rPr>
          <w:lang w:val="en-AU" w:eastAsia="en-AU"/>
        </w:rPr>
      </w:pPr>
      <w:r>
        <w:rPr>
          <w:lang w:val="en-AU" w:eastAsia="en-AU"/>
        </w:rPr>
        <w:t>Aggregators</w:t>
      </w:r>
      <w:r w:rsidR="00E76413">
        <w:rPr>
          <w:lang w:val="en-AU" w:eastAsia="en-AU"/>
        </w:rPr>
        <w:t xml:space="preserve"> on the Enumerable </w:t>
      </w:r>
    </w:p>
    <w:p w14:paraId="20CF3D9B" w14:textId="6D173CB3" w:rsidR="00E76413" w:rsidRPr="00E76413" w:rsidRDefault="002A2C54" w:rsidP="00E76413">
      <w:pPr>
        <w:pStyle w:val="Body"/>
        <w:rPr>
          <w:lang w:val="en-AU" w:eastAsia="en-AU"/>
        </w:rPr>
      </w:pPr>
      <w:hyperlink r:id="rId67" w:anchor="methods" w:history="1">
        <w:r w:rsidR="00E76413" w:rsidRPr="008B7351">
          <w:rPr>
            <w:rStyle w:val="Hyperlink"/>
            <w:lang w:val="en-AU" w:eastAsia="en-AU"/>
          </w:rPr>
          <w:t>https://docs.microsoft.com/en-us/dotnet/api/system.linq.enumerable?view=net-6.0#methods</w:t>
        </w:r>
      </w:hyperlink>
      <w:r w:rsidR="00E76413">
        <w:rPr>
          <w:lang w:val="en-AU" w:eastAsia="en-AU"/>
        </w:rPr>
        <w:t xml:space="preserve"> </w:t>
      </w:r>
    </w:p>
    <w:p w14:paraId="7DF292A2" w14:textId="061362EB" w:rsidR="00B12F07" w:rsidRDefault="00B12F07" w:rsidP="007D3B01">
      <w:pPr>
        <w:pStyle w:val="Body"/>
        <w:numPr>
          <w:ilvl w:val="0"/>
          <w:numId w:val="29"/>
        </w:numPr>
        <w:rPr>
          <w:lang w:val="en-AU" w:eastAsia="en-AU"/>
        </w:rPr>
      </w:pPr>
      <w:r w:rsidRPr="001C40D0">
        <w:rPr>
          <w:b/>
          <w:bCs/>
          <w:lang w:val="en-AU" w:eastAsia="en-AU"/>
        </w:rPr>
        <w:t>Append/Prepend</w:t>
      </w:r>
      <w:r>
        <w:rPr>
          <w:lang w:val="en-AU" w:eastAsia="en-AU"/>
        </w:rPr>
        <w:t xml:space="preserve"> - add a new element to the end/start of the collection.</w:t>
      </w:r>
      <w:r>
        <w:rPr>
          <w:lang w:val="en-AU" w:eastAsia="en-AU"/>
        </w:rPr>
        <w:br/>
        <w:t>Note: the query will not change the original collection, just return the additional elements as part of the enumerator!</w:t>
      </w:r>
    </w:p>
    <w:p w14:paraId="5F5CEAEA" w14:textId="6039D0B4" w:rsidR="0027390E" w:rsidRDefault="00584678" w:rsidP="007D3B01">
      <w:pPr>
        <w:pStyle w:val="Body"/>
        <w:numPr>
          <w:ilvl w:val="0"/>
          <w:numId w:val="29"/>
        </w:numPr>
        <w:rPr>
          <w:lang w:val="en-AU" w:eastAsia="en-AU"/>
        </w:rPr>
      </w:pPr>
      <w:r w:rsidRPr="00584678">
        <w:rPr>
          <w:b/>
          <w:bCs/>
          <w:lang w:val="en-AU" w:eastAsia="en-AU"/>
        </w:rPr>
        <w:t>A</w:t>
      </w:r>
      <w:r w:rsidR="0027390E" w:rsidRPr="00584678">
        <w:rPr>
          <w:b/>
          <w:bCs/>
          <w:lang w:val="en-AU" w:eastAsia="en-AU"/>
        </w:rPr>
        <w:t>ny</w:t>
      </w:r>
      <w:r w:rsidR="008D477C">
        <w:rPr>
          <w:lang w:val="en-AU" w:eastAsia="en-AU"/>
        </w:rPr>
        <w:t xml:space="preserve"> – </w:t>
      </w:r>
      <w:r w:rsidR="00765780">
        <w:rPr>
          <w:lang w:val="en-AU" w:eastAsia="en-AU"/>
        </w:rPr>
        <w:t>does the collection contains any items</w:t>
      </w:r>
      <w:r w:rsidR="008764A3">
        <w:rPr>
          <w:lang w:val="en-AU" w:eastAsia="en-AU"/>
        </w:rPr>
        <w:t xml:space="preserve"> that match the criteria</w:t>
      </w:r>
      <w:r w:rsidR="00765780">
        <w:rPr>
          <w:lang w:val="en-AU" w:eastAsia="en-AU"/>
        </w:rPr>
        <w:t>?</w:t>
      </w:r>
    </w:p>
    <w:p w14:paraId="4D0344E2" w14:textId="6C6ADAB6" w:rsidR="008764A3" w:rsidRDefault="008764A3" w:rsidP="008764A3">
      <w:pPr>
        <w:pStyle w:val="Body"/>
        <w:numPr>
          <w:ilvl w:val="1"/>
          <w:numId w:val="29"/>
        </w:numPr>
        <w:rPr>
          <w:lang w:val="en-AU" w:eastAsia="en-AU"/>
        </w:rPr>
      </w:pPr>
      <w:r>
        <w:rPr>
          <w:lang w:val="en-AU" w:eastAsia="en-AU"/>
        </w:rPr>
        <w:t>If there is no criteria - .Any() - will return if there are any elements in the collection</w:t>
      </w:r>
    </w:p>
    <w:p w14:paraId="28015E05" w14:textId="754DA726" w:rsidR="007E455B" w:rsidRDefault="007E455B" w:rsidP="007D3B01">
      <w:pPr>
        <w:pStyle w:val="Body"/>
        <w:numPr>
          <w:ilvl w:val="0"/>
          <w:numId w:val="29"/>
        </w:numPr>
        <w:rPr>
          <w:lang w:val="en-AU" w:eastAsia="en-AU"/>
        </w:rPr>
      </w:pPr>
      <w:r w:rsidRPr="00584678">
        <w:rPr>
          <w:b/>
          <w:bCs/>
          <w:lang w:val="en-AU" w:eastAsia="en-AU"/>
        </w:rPr>
        <w:t>All</w:t>
      </w:r>
      <w:r>
        <w:rPr>
          <w:lang w:val="en-AU" w:eastAsia="en-AU"/>
        </w:rPr>
        <w:t xml:space="preserve"> - all elements meet the criteria</w:t>
      </w:r>
    </w:p>
    <w:p w14:paraId="50C65412" w14:textId="2BDD193E" w:rsidR="006D6550" w:rsidRDefault="006D6550" w:rsidP="007D3B01">
      <w:pPr>
        <w:pStyle w:val="Body"/>
        <w:numPr>
          <w:ilvl w:val="0"/>
          <w:numId w:val="29"/>
        </w:numPr>
        <w:rPr>
          <w:lang w:val="en-AU" w:eastAsia="en-AU"/>
        </w:rPr>
      </w:pPr>
      <w:r w:rsidRPr="00584678">
        <w:rPr>
          <w:b/>
          <w:bCs/>
          <w:lang w:val="en-AU" w:eastAsia="en-AU"/>
        </w:rPr>
        <w:t>Concat</w:t>
      </w:r>
      <w:r>
        <w:rPr>
          <w:lang w:val="en-AU" w:eastAsia="en-AU"/>
        </w:rPr>
        <w:t xml:space="preserve"> &amp; </w:t>
      </w:r>
      <w:r w:rsidRPr="00584678">
        <w:rPr>
          <w:b/>
          <w:bCs/>
          <w:lang w:val="en-AU" w:eastAsia="en-AU"/>
        </w:rPr>
        <w:t>Union</w:t>
      </w:r>
      <w:r>
        <w:rPr>
          <w:lang w:val="en-AU" w:eastAsia="en-AU"/>
        </w:rPr>
        <w:t xml:space="preserve"> - concat two collections. union will remove duplicates in the process and concat will not.</w:t>
      </w:r>
    </w:p>
    <w:p w14:paraId="0AACFEE8" w14:textId="7E34F5CA" w:rsidR="0027390E" w:rsidRDefault="0027390E" w:rsidP="007D3B01">
      <w:pPr>
        <w:pStyle w:val="Body"/>
        <w:numPr>
          <w:ilvl w:val="0"/>
          <w:numId w:val="29"/>
        </w:numPr>
        <w:rPr>
          <w:lang w:val="en-AU" w:eastAsia="en-AU"/>
        </w:rPr>
      </w:pPr>
      <w:r w:rsidRPr="00584678">
        <w:rPr>
          <w:b/>
          <w:bCs/>
          <w:lang w:val="en-AU" w:eastAsia="en-AU"/>
        </w:rPr>
        <w:t>contains</w:t>
      </w:r>
      <w:r w:rsidR="00765780">
        <w:rPr>
          <w:lang w:val="en-AU" w:eastAsia="en-AU"/>
        </w:rPr>
        <w:t xml:space="preserve"> – does the collection contains an item that matches val: </w:t>
      </w:r>
    </w:p>
    <w:p w14:paraId="29BBD357" w14:textId="77777777" w:rsidR="00510854" w:rsidRDefault="002D3AAC" w:rsidP="002D3AAC">
      <w:pPr>
        <w:pStyle w:val="Code"/>
        <w:ind w:left="2160"/>
        <w:rPr>
          <w:lang w:eastAsia="en-AU"/>
        </w:rPr>
      </w:pPr>
      <w:r>
        <w:rPr>
          <w:lang w:eastAsia="en-AU"/>
        </w:rPr>
        <w:lastRenderedPageBreak/>
        <w:t>bool doesContainValue = someCollection.Contains(val);</w:t>
      </w:r>
    </w:p>
    <w:p w14:paraId="0A69F474" w14:textId="0C39305A" w:rsidR="002C2E85" w:rsidRDefault="002C2E85" w:rsidP="007D3B01">
      <w:pPr>
        <w:pStyle w:val="Body"/>
        <w:numPr>
          <w:ilvl w:val="0"/>
          <w:numId w:val="29"/>
        </w:numPr>
        <w:rPr>
          <w:lang w:val="en-AU" w:eastAsia="en-AU"/>
        </w:rPr>
      </w:pPr>
      <w:r w:rsidRPr="00584678">
        <w:rPr>
          <w:b/>
          <w:bCs/>
          <w:lang w:val="en-AU" w:eastAsia="en-AU"/>
        </w:rPr>
        <w:t>Distinct</w:t>
      </w:r>
      <w:r>
        <w:rPr>
          <w:lang w:val="en-AU" w:eastAsia="en-AU"/>
        </w:rPr>
        <w:t xml:space="preserve"> - remove all duplicated elements</w:t>
      </w:r>
      <w:r w:rsidR="00217378">
        <w:rPr>
          <w:lang w:val="en-AU" w:eastAsia="en-AU"/>
        </w:rPr>
        <w:t>. Note: for reference types, the reference is compared and not the values of the objects.</w:t>
      </w:r>
    </w:p>
    <w:p w14:paraId="090096E2" w14:textId="5215002A" w:rsidR="00217378" w:rsidRDefault="00217378" w:rsidP="00217378">
      <w:pPr>
        <w:pStyle w:val="Body"/>
        <w:numPr>
          <w:ilvl w:val="1"/>
          <w:numId w:val="29"/>
        </w:numPr>
        <w:rPr>
          <w:lang w:val="en-AU" w:eastAsia="en-AU"/>
        </w:rPr>
      </w:pPr>
      <w:r>
        <w:rPr>
          <w:lang w:val="en-AU" w:eastAsia="en-AU"/>
        </w:rPr>
        <w:t>Distinct()</w:t>
      </w:r>
    </w:p>
    <w:p w14:paraId="0AB43E0E" w14:textId="32FD244A" w:rsidR="00217378" w:rsidRDefault="00217378" w:rsidP="00217378">
      <w:pPr>
        <w:pStyle w:val="Body"/>
        <w:numPr>
          <w:ilvl w:val="1"/>
          <w:numId w:val="29"/>
        </w:numPr>
        <w:rPr>
          <w:lang w:val="en-AU" w:eastAsia="en-AU"/>
        </w:rPr>
      </w:pPr>
      <w:r>
        <w:rPr>
          <w:lang w:val="en-AU" w:eastAsia="en-AU"/>
        </w:rPr>
        <w:t xml:space="preserve">Distinct(IEqualityComparer&lt;T&gt;) - requires creating a compararer class </w:t>
      </w:r>
      <w:r w:rsidR="0006516B">
        <w:rPr>
          <w:lang w:val="en-AU" w:eastAsia="en-AU"/>
        </w:rPr>
        <w:t>()</w:t>
      </w:r>
    </w:p>
    <w:p w14:paraId="2C25C646" w14:textId="1AD221DE" w:rsidR="00081A0D" w:rsidRDefault="00081A0D" w:rsidP="007D3B01">
      <w:pPr>
        <w:pStyle w:val="Body"/>
        <w:numPr>
          <w:ilvl w:val="0"/>
          <w:numId w:val="29"/>
        </w:numPr>
        <w:rPr>
          <w:lang w:val="en-AU" w:eastAsia="en-AU"/>
        </w:rPr>
      </w:pPr>
      <w:r w:rsidRPr="00584678">
        <w:rPr>
          <w:b/>
          <w:bCs/>
          <w:lang w:val="en-AU" w:eastAsia="en-AU"/>
        </w:rPr>
        <w:t>ElementAt</w:t>
      </w:r>
      <w:r>
        <w:rPr>
          <w:lang w:val="en-AU" w:eastAsia="en-AU"/>
        </w:rPr>
        <w:t xml:space="preserve"> - access element at a specific index. Required for example when we treat a collection as an IEnumerable&lt;t&gt; since it doesn’t support the [] operator.</w:t>
      </w:r>
    </w:p>
    <w:p w14:paraId="00A518CF" w14:textId="2A5A5C16" w:rsidR="00081A0D" w:rsidRDefault="00081A0D" w:rsidP="00081A0D">
      <w:pPr>
        <w:pStyle w:val="Body"/>
        <w:numPr>
          <w:ilvl w:val="1"/>
          <w:numId w:val="29"/>
        </w:numPr>
        <w:rPr>
          <w:lang w:val="en-AU" w:eastAsia="en-AU"/>
        </w:rPr>
      </w:pPr>
      <w:r>
        <w:rPr>
          <w:lang w:val="en-AU" w:eastAsia="en-AU"/>
        </w:rPr>
        <w:t xml:space="preserve">Note: ElementAt doesn’t check the index boundaries and will not issue a compilation error if using an out of bound index. Instead, it will throw a runtime exception </w:t>
      </w:r>
    </w:p>
    <w:p w14:paraId="6C6FDB23" w14:textId="12A33919" w:rsidR="002C2E85" w:rsidRDefault="002C2E85" w:rsidP="007D3B01">
      <w:pPr>
        <w:pStyle w:val="Body"/>
        <w:numPr>
          <w:ilvl w:val="0"/>
          <w:numId w:val="29"/>
        </w:numPr>
        <w:rPr>
          <w:lang w:val="en-AU" w:eastAsia="en-AU"/>
        </w:rPr>
      </w:pPr>
      <w:r w:rsidRPr="001C40D0">
        <w:rPr>
          <w:b/>
          <w:bCs/>
          <w:lang w:val="en-AU" w:eastAsia="en-AU"/>
        </w:rPr>
        <w:t>OfType</w:t>
      </w:r>
      <w:r>
        <w:rPr>
          <w:lang w:val="en-AU" w:eastAsia="en-AU"/>
        </w:rPr>
        <w:t xml:space="preserve"> - collect all objects from the collection from the same type. This is used when working on collections that share the same interface.</w:t>
      </w:r>
    </w:p>
    <w:p w14:paraId="25A767E8" w14:textId="564D288C" w:rsidR="0027390E" w:rsidRDefault="00A57A93" w:rsidP="007D3B01">
      <w:pPr>
        <w:pStyle w:val="Body"/>
        <w:numPr>
          <w:ilvl w:val="0"/>
          <w:numId w:val="29"/>
        </w:numPr>
        <w:rPr>
          <w:lang w:val="en-AU" w:eastAsia="en-AU"/>
        </w:rPr>
      </w:pPr>
      <w:r w:rsidRPr="001C40D0">
        <w:rPr>
          <w:b/>
          <w:bCs/>
          <w:lang w:val="en-AU" w:eastAsia="en-AU"/>
        </w:rPr>
        <w:t>T</w:t>
      </w:r>
      <w:r w:rsidR="0027390E" w:rsidRPr="001C40D0">
        <w:rPr>
          <w:b/>
          <w:bCs/>
          <w:lang w:val="en-AU" w:eastAsia="en-AU"/>
        </w:rPr>
        <w:t>ake</w:t>
      </w:r>
      <w:r w:rsidRPr="001C40D0">
        <w:rPr>
          <w:b/>
          <w:bCs/>
          <w:lang w:val="en-AU" w:eastAsia="en-AU"/>
        </w:rPr>
        <w:t>/TakeLast</w:t>
      </w:r>
      <w:r w:rsidR="00C45C8C">
        <w:rPr>
          <w:lang w:val="en-AU" w:eastAsia="en-AU"/>
        </w:rPr>
        <w:t xml:space="preserve"> – return sub-set of the results</w:t>
      </w:r>
    </w:p>
    <w:p w14:paraId="4D0ED65A" w14:textId="59A9BE80" w:rsidR="00A57A93" w:rsidRDefault="00A57A93" w:rsidP="00A57A93">
      <w:pPr>
        <w:pStyle w:val="Body"/>
        <w:numPr>
          <w:ilvl w:val="1"/>
          <w:numId w:val="29"/>
        </w:numPr>
        <w:rPr>
          <w:lang w:val="en-AU" w:eastAsia="en-AU"/>
        </w:rPr>
      </w:pPr>
      <w:r>
        <w:rPr>
          <w:lang w:val="en-AU" w:eastAsia="en-AU"/>
        </w:rPr>
        <w:t>TakeWhile(predicate) - will take elements from the collection as long as the predicate is true. Once it hit false, returns (skipping the rest of the collection).</w:t>
      </w:r>
      <w:r w:rsidR="00F035CD">
        <w:rPr>
          <w:lang w:val="en-AU" w:eastAsia="en-AU"/>
        </w:rPr>
        <w:br/>
        <w:t>Usually best used with ordered collections (allow short breaking once we reached the condition)</w:t>
      </w:r>
    </w:p>
    <w:p w14:paraId="2249E4B5" w14:textId="77777777" w:rsidR="0027390E" w:rsidRDefault="0027390E" w:rsidP="007D3B01">
      <w:pPr>
        <w:pStyle w:val="Body"/>
        <w:numPr>
          <w:ilvl w:val="0"/>
          <w:numId w:val="29"/>
        </w:numPr>
        <w:rPr>
          <w:lang w:val="en-AU" w:eastAsia="en-AU"/>
        </w:rPr>
      </w:pPr>
      <w:r w:rsidRPr="001C40D0">
        <w:rPr>
          <w:b/>
          <w:bCs/>
          <w:lang w:val="en-AU" w:eastAsia="en-AU"/>
        </w:rPr>
        <w:t>zip</w:t>
      </w:r>
      <w:r w:rsidR="00460C66">
        <w:rPr>
          <w:lang w:val="en-AU" w:eastAsia="en-AU"/>
        </w:rPr>
        <w:t xml:space="preserve"> </w:t>
      </w:r>
      <w:r w:rsidR="00E94EB2">
        <w:rPr>
          <w:lang w:val="en-AU" w:eastAsia="en-AU"/>
        </w:rPr>
        <w:t>–</w:t>
      </w:r>
      <w:r w:rsidR="00460C66">
        <w:rPr>
          <w:lang w:val="en-AU" w:eastAsia="en-AU"/>
        </w:rPr>
        <w:t xml:space="preserve"> </w:t>
      </w:r>
      <w:r w:rsidR="00E94EB2">
        <w:rPr>
          <w:lang w:val="en-AU" w:eastAsia="en-AU"/>
        </w:rPr>
        <w:t>works on two collections in parallel – for combining or m</w:t>
      </w:r>
      <w:r w:rsidR="00093FF1">
        <w:rPr>
          <w:lang w:val="en-AU" w:eastAsia="en-AU"/>
        </w:rPr>
        <w:t>a</w:t>
      </w:r>
      <w:r w:rsidR="00E94EB2">
        <w:rPr>
          <w:lang w:val="en-AU" w:eastAsia="en-AU"/>
        </w:rPr>
        <w:t>nipulation.</w:t>
      </w:r>
    </w:p>
    <w:p w14:paraId="6E785CD2" w14:textId="77777777" w:rsidR="000B6D5A" w:rsidRDefault="000B6D5A" w:rsidP="007D3B01">
      <w:pPr>
        <w:pStyle w:val="Body"/>
        <w:numPr>
          <w:ilvl w:val="0"/>
          <w:numId w:val="29"/>
        </w:numPr>
        <w:rPr>
          <w:lang w:val="en-AU" w:eastAsia="en-AU"/>
        </w:rPr>
      </w:pPr>
      <w:r w:rsidRPr="001C40D0">
        <w:rPr>
          <w:b/>
          <w:bCs/>
          <w:lang w:val="en-AU" w:eastAsia="en-AU"/>
        </w:rPr>
        <w:t>Single</w:t>
      </w:r>
      <w:r>
        <w:rPr>
          <w:lang w:val="en-AU" w:eastAsia="en-AU"/>
        </w:rPr>
        <w:t xml:space="preserve"> – return the only element in the collection that satisfy the </w:t>
      </w:r>
      <w:r w:rsidR="00253D2B">
        <w:rPr>
          <w:lang w:val="en-AU" w:eastAsia="en-AU"/>
        </w:rPr>
        <w:t>condition. If there isn’t exactly one element like this, throws an exception</w:t>
      </w:r>
    </w:p>
    <w:p w14:paraId="1A8DE5EB" w14:textId="77777777" w:rsidR="00253D2B" w:rsidRDefault="00253D2B" w:rsidP="007D3B01">
      <w:pPr>
        <w:pStyle w:val="Body"/>
        <w:numPr>
          <w:ilvl w:val="0"/>
          <w:numId w:val="29"/>
        </w:numPr>
        <w:rPr>
          <w:lang w:val="en-AU" w:eastAsia="en-AU"/>
        </w:rPr>
      </w:pPr>
      <w:r w:rsidRPr="001C40D0">
        <w:rPr>
          <w:b/>
          <w:bCs/>
          <w:lang w:val="en-AU" w:eastAsia="en-AU"/>
        </w:rPr>
        <w:t>SingleOrDefault</w:t>
      </w:r>
      <w:r>
        <w:rPr>
          <w:lang w:val="en-AU" w:eastAsia="en-AU"/>
        </w:rPr>
        <w:t xml:space="preserve"> – Like single with the following difference: if there isn’t any element that matches the condition, will return a default value. If there are more than one element, will still throw an exception.</w:t>
      </w:r>
    </w:p>
    <w:p w14:paraId="50BA2523" w14:textId="77777777" w:rsidR="00006143" w:rsidRPr="001C40D0" w:rsidRDefault="00006143" w:rsidP="007D3B01">
      <w:pPr>
        <w:pStyle w:val="Body"/>
        <w:numPr>
          <w:ilvl w:val="0"/>
          <w:numId w:val="29"/>
        </w:numPr>
        <w:rPr>
          <w:b/>
          <w:bCs/>
          <w:lang w:val="en-AU" w:eastAsia="en-AU"/>
        </w:rPr>
      </w:pPr>
      <w:r w:rsidRPr="001C40D0">
        <w:rPr>
          <w:rFonts w:hint="cs"/>
          <w:b/>
          <w:bCs/>
          <w:lang w:val="en-AU" w:eastAsia="en-AU" w:bidi="he-IL"/>
        </w:rPr>
        <w:t>F</w:t>
      </w:r>
      <w:r w:rsidR="0009083A" w:rsidRPr="001C40D0">
        <w:rPr>
          <w:b/>
          <w:bCs/>
          <w:lang w:val="en-AU" w:eastAsia="en-AU" w:bidi="he-IL"/>
        </w:rPr>
        <w:t>irst/FirstOrDefault ; Last/LastOrDefault</w:t>
      </w:r>
    </w:p>
    <w:p w14:paraId="102F9579" w14:textId="1F533404" w:rsidR="0009083A" w:rsidRDefault="00F85E03" w:rsidP="007D3B01">
      <w:pPr>
        <w:pStyle w:val="Body"/>
        <w:numPr>
          <w:ilvl w:val="0"/>
          <w:numId w:val="29"/>
        </w:numPr>
        <w:rPr>
          <w:lang w:val="en-AU" w:eastAsia="en-AU"/>
        </w:rPr>
      </w:pPr>
      <w:r w:rsidRPr="001C40D0">
        <w:rPr>
          <w:b/>
          <w:bCs/>
          <w:lang w:val="en-AU" w:eastAsia="en-AU" w:bidi="he-IL"/>
        </w:rPr>
        <w:t>Skip, SkipLast</w:t>
      </w:r>
      <w:r>
        <w:rPr>
          <w:lang w:val="en-AU" w:eastAsia="en-AU" w:bidi="he-IL"/>
        </w:rPr>
        <w:t xml:space="preserve"> and </w:t>
      </w:r>
      <w:r w:rsidRPr="001C40D0">
        <w:rPr>
          <w:b/>
          <w:bCs/>
          <w:lang w:val="en-AU" w:eastAsia="en-AU" w:bidi="he-IL"/>
        </w:rPr>
        <w:t>SkipWhile</w:t>
      </w:r>
      <w:r>
        <w:rPr>
          <w:lang w:val="en-AU" w:eastAsia="en-AU" w:bidi="he-IL"/>
        </w:rPr>
        <w:t xml:space="preserve"> - commonly used with take:</w:t>
      </w:r>
      <w:r>
        <w:rPr>
          <w:lang w:val="en-AU" w:eastAsia="en-AU" w:bidi="he-IL"/>
        </w:rPr>
        <w:br/>
        <w:t xml:space="preserve"> </w:t>
      </w:r>
      <w:r w:rsidR="0009083A">
        <w:rPr>
          <w:lang w:val="en-AU" w:eastAsia="en-AU" w:bidi="he-IL"/>
        </w:rPr>
        <w:t>Skip(num).Take(num) – used for paging.</w:t>
      </w:r>
      <w:r>
        <w:rPr>
          <w:lang w:val="en-AU" w:eastAsia="en-AU" w:bidi="he-IL"/>
        </w:rPr>
        <w:br/>
      </w:r>
    </w:p>
    <w:p w14:paraId="6D1F0FD0" w14:textId="102F9716" w:rsidR="00081A0D" w:rsidRDefault="00081A0D" w:rsidP="007D3B01">
      <w:pPr>
        <w:pStyle w:val="Body"/>
        <w:numPr>
          <w:ilvl w:val="0"/>
          <w:numId w:val="29"/>
        </w:numPr>
        <w:rPr>
          <w:lang w:val="en-AU" w:eastAsia="en-AU"/>
        </w:rPr>
      </w:pPr>
      <w:r w:rsidRPr="001C40D0">
        <w:rPr>
          <w:b/>
          <w:bCs/>
          <w:lang w:val="en-AU" w:eastAsia="en-AU" w:bidi="he-IL"/>
        </w:rPr>
        <w:t>Where</w:t>
      </w:r>
      <w:r>
        <w:rPr>
          <w:lang w:val="en-AU" w:eastAsia="en-AU" w:bidi="he-IL"/>
        </w:rPr>
        <w:t xml:space="preserve"> - filter the collection based on a predicate. If no item in the collection matches the predicate, it will return an empty collection and won’t throw an exception.</w:t>
      </w:r>
    </w:p>
    <w:p w14:paraId="0CC3D527" w14:textId="599FC008" w:rsidR="007C3D54" w:rsidRDefault="007C3D54" w:rsidP="007C3D54">
      <w:pPr>
        <w:pStyle w:val="Body"/>
        <w:numPr>
          <w:ilvl w:val="1"/>
          <w:numId w:val="29"/>
        </w:numPr>
        <w:rPr>
          <w:lang w:val="en-AU" w:eastAsia="en-AU"/>
        </w:rPr>
      </w:pPr>
      <w:r>
        <w:rPr>
          <w:lang w:val="en-AU" w:eastAsia="en-AU" w:bidi="he-IL"/>
        </w:rPr>
        <w:t xml:space="preserve">Has also an overload that except both the item and its index in the collection: </w:t>
      </w:r>
      <w:r>
        <w:rPr>
          <w:lang w:val="en-AU" w:eastAsia="en-AU" w:bidi="he-IL"/>
        </w:rPr>
        <w:br/>
      </w:r>
      <w:r w:rsidRPr="007C3D54">
        <w:rPr>
          <w:rStyle w:val="CodeChar"/>
        </w:rPr>
        <w:t>myCollection.Where( (item, index) =&gt; {…});</w:t>
      </w:r>
      <w:r>
        <w:rPr>
          <w:lang w:val="en-AU" w:eastAsia="en-AU" w:bidi="he-IL"/>
        </w:rPr>
        <w:br/>
      </w:r>
    </w:p>
    <w:p w14:paraId="0C85E9B3" w14:textId="554F2E44" w:rsidR="0027390E" w:rsidRDefault="00A937A9" w:rsidP="00A937A9">
      <w:pPr>
        <w:pStyle w:val="Heading3"/>
        <w:rPr>
          <w:lang w:val="en-AU" w:eastAsia="en-AU"/>
        </w:rPr>
      </w:pPr>
      <w:r>
        <w:rPr>
          <w:lang w:val="en-AU" w:eastAsia="en-AU"/>
        </w:rPr>
        <w:lastRenderedPageBreak/>
        <w:t>Collection Types &amp; Change</w:t>
      </w:r>
    </w:p>
    <w:p w14:paraId="5597BA66" w14:textId="119BED17" w:rsidR="00871E27" w:rsidRDefault="00871E27" w:rsidP="00A937A9">
      <w:pPr>
        <w:pStyle w:val="Body"/>
        <w:numPr>
          <w:ilvl w:val="0"/>
          <w:numId w:val="29"/>
        </w:numPr>
        <w:rPr>
          <w:lang w:val="en-AU" w:eastAsia="en-AU"/>
        </w:rPr>
      </w:pPr>
      <w:r>
        <w:rPr>
          <w:lang w:val="en-AU" w:eastAsia="en-AU"/>
        </w:rPr>
        <w:t>OfType&lt;type&gt; - filter a collection (can be of objects) according to their type. Example:</w:t>
      </w:r>
      <w:r>
        <w:rPr>
          <w:lang w:val="en-AU" w:eastAsia="en-AU"/>
        </w:rPr>
        <w:br/>
      </w:r>
      <w:r w:rsidRPr="00871E27">
        <w:rPr>
          <w:rStyle w:val="CodeChar"/>
        </w:rPr>
        <w:t>var strings = objects.OfType&lt;string&gt;();</w:t>
      </w:r>
    </w:p>
    <w:p w14:paraId="7673C570" w14:textId="04B958FE" w:rsidR="00A937A9" w:rsidRDefault="00A937A9" w:rsidP="00A937A9">
      <w:pPr>
        <w:pStyle w:val="Body"/>
        <w:numPr>
          <w:ilvl w:val="0"/>
          <w:numId w:val="29"/>
        </w:numPr>
        <w:rPr>
          <w:lang w:val="en-AU" w:eastAsia="en-AU"/>
        </w:rPr>
      </w:pPr>
      <w:r>
        <w:rPr>
          <w:lang w:val="en-AU" w:eastAsia="en-AU"/>
        </w:rPr>
        <w:t>.</w:t>
      </w:r>
      <w:r w:rsidR="00CF3766">
        <w:rPr>
          <w:lang w:val="en-AU" w:eastAsia="en-AU"/>
        </w:rPr>
        <w:t>To</w:t>
      </w:r>
      <w:r>
        <w:rPr>
          <w:lang w:val="en-AU" w:eastAsia="en-AU"/>
        </w:rPr>
        <w:t>Array()</w:t>
      </w:r>
    </w:p>
    <w:p w14:paraId="15C5A984" w14:textId="7D2307C6" w:rsidR="00A937A9" w:rsidRDefault="00A937A9" w:rsidP="00A937A9">
      <w:pPr>
        <w:pStyle w:val="Body"/>
        <w:numPr>
          <w:ilvl w:val="0"/>
          <w:numId w:val="29"/>
        </w:numPr>
        <w:rPr>
          <w:lang w:val="en-AU" w:eastAsia="en-AU"/>
        </w:rPr>
      </w:pPr>
      <w:r>
        <w:rPr>
          <w:lang w:val="en-AU" w:eastAsia="en-AU"/>
        </w:rPr>
        <w:t>.</w:t>
      </w:r>
      <w:r w:rsidR="00CF3766">
        <w:rPr>
          <w:lang w:val="en-AU" w:eastAsia="en-AU"/>
        </w:rPr>
        <w:t>To</w:t>
      </w:r>
      <w:r>
        <w:rPr>
          <w:lang w:val="en-AU" w:eastAsia="en-AU"/>
        </w:rPr>
        <w:t>List()</w:t>
      </w:r>
    </w:p>
    <w:p w14:paraId="1CEF1C79" w14:textId="7781B5CF" w:rsidR="00A937A9" w:rsidRDefault="00A937A9" w:rsidP="00A937A9">
      <w:pPr>
        <w:pStyle w:val="Body"/>
        <w:numPr>
          <w:ilvl w:val="0"/>
          <w:numId w:val="29"/>
        </w:numPr>
        <w:rPr>
          <w:lang w:val="en-AU" w:eastAsia="en-AU"/>
        </w:rPr>
      </w:pPr>
      <w:r>
        <w:rPr>
          <w:lang w:val="en-AU" w:eastAsia="en-AU"/>
        </w:rPr>
        <w:t>.</w:t>
      </w:r>
      <w:r w:rsidR="00CF3766">
        <w:rPr>
          <w:lang w:val="en-AU" w:eastAsia="en-AU"/>
        </w:rPr>
        <w:t>ToHashSet() - for unique values</w:t>
      </w:r>
    </w:p>
    <w:p w14:paraId="2C33B1F5" w14:textId="34099C5F" w:rsidR="00CF3766" w:rsidRDefault="00CF3766" w:rsidP="00A937A9">
      <w:pPr>
        <w:pStyle w:val="Body"/>
        <w:numPr>
          <w:ilvl w:val="0"/>
          <w:numId w:val="29"/>
        </w:numPr>
        <w:rPr>
          <w:lang w:val="en-AU" w:eastAsia="en-AU"/>
        </w:rPr>
      </w:pPr>
      <w:r>
        <w:rPr>
          <w:lang w:val="en-AU" w:eastAsia="en-AU"/>
        </w:rPr>
        <w:t>.ToDictionary() - for unique keys</w:t>
      </w:r>
    </w:p>
    <w:p w14:paraId="2939BE35" w14:textId="4AF87780" w:rsidR="00CF3766" w:rsidRDefault="00CF3766" w:rsidP="00A937A9">
      <w:pPr>
        <w:pStyle w:val="Body"/>
        <w:numPr>
          <w:ilvl w:val="0"/>
          <w:numId w:val="29"/>
        </w:numPr>
        <w:rPr>
          <w:lang w:val="en-AU" w:eastAsia="en-AU"/>
        </w:rPr>
      </w:pPr>
      <w:r>
        <w:rPr>
          <w:lang w:val="en-AU" w:eastAsia="en-AU"/>
        </w:rPr>
        <w:t>.ToLookup - for immutable Lookup with multiple values per key</w:t>
      </w:r>
      <w:r w:rsidR="0069407E">
        <w:rPr>
          <w:lang w:val="en-AU" w:eastAsia="en-AU"/>
        </w:rPr>
        <w:t>. Note: this is very inefficient when working with databases. In this case, it would be better to use the GroupBy() method instead that translates into SQL’s group_by query.</w:t>
      </w:r>
    </w:p>
    <w:p w14:paraId="5A44F413" w14:textId="2AB200B4" w:rsidR="00A136F0" w:rsidRDefault="00A136F0" w:rsidP="00A937A9">
      <w:pPr>
        <w:pStyle w:val="Body"/>
        <w:numPr>
          <w:ilvl w:val="0"/>
          <w:numId w:val="29"/>
        </w:numPr>
        <w:rPr>
          <w:lang w:val="en-AU" w:eastAsia="en-AU"/>
        </w:rPr>
      </w:pPr>
      <w:r>
        <w:rPr>
          <w:lang w:val="en-AU" w:eastAsia="en-AU"/>
        </w:rPr>
        <w:t>.AsEnumerable() - will change the type from the derived type to IEnumerable itself.</w:t>
      </w:r>
      <w:r w:rsidR="004F7C4E">
        <w:rPr>
          <w:lang w:val="en-AU" w:eastAsia="en-AU"/>
        </w:rPr>
        <w:t xml:space="preserve"> This is useful if we need to use the default implementation to some Linq query that was overwritten in an enumerable-derived type.</w:t>
      </w:r>
    </w:p>
    <w:p w14:paraId="09D1B723" w14:textId="6CFB0367" w:rsidR="006C5142" w:rsidRDefault="006C5142" w:rsidP="00A937A9">
      <w:pPr>
        <w:pStyle w:val="Body"/>
        <w:numPr>
          <w:ilvl w:val="0"/>
          <w:numId w:val="29"/>
        </w:numPr>
        <w:rPr>
          <w:lang w:val="en-AU" w:eastAsia="en-AU"/>
        </w:rPr>
      </w:pPr>
      <w:r>
        <w:rPr>
          <w:lang w:val="en-AU" w:eastAsia="en-AU"/>
        </w:rPr>
        <w:t>Cast&lt;toType&gt; - to cast each element in the collection to a different type.</w:t>
      </w:r>
    </w:p>
    <w:p w14:paraId="74BE6E44" w14:textId="419D9997" w:rsidR="00766260" w:rsidRDefault="00766260" w:rsidP="00766260">
      <w:pPr>
        <w:pStyle w:val="Heading3"/>
        <w:rPr>
          <w:lang w:val="en-AU" w:eastAsia="en-AU"/>
        </w:rPr>
      </w:pPr>
      <w:r>
        <w:rPr>
          <w:lang w:val="en-AU" w:eastAsia="en-AU"/>
        </w:rPr>
        <w:t>Generating New Collections</w:t>
      </w:r>
    </w:p>
    <w:p w14:paraId="561A1B88" w14:textId="3087706F" w:rsidR="007B3606" w:rsidRPr="007B3606" w:rsidRDefault="007B3606" w:rsidP="007B3606">
      <w:pPr>
        <w:pStyle w:val="Body"/>
        <w:ind w:left="720"/>
        <w:rPr>
          <w:b/>
          <w:bCs/>
          <w:lang w:val="en-AU" w:eastAsia="en-AU"/>
        </w:rPr>
      </w:pPr>
      <w:r w:rsidRPr="007B3606">
        <w:rPr>
          <w:b/>
          <w:bCs/>
          <w:lang w:val="en-AU" w:eastAsia="en-AU"/>
        </w:rPr>
        <w:t>Enumerable</w:t>
      </w:r>
      <w:r w:rsidRPr="007B3606">
        <w:rPr>
          <w:b/>
          <w:bCs/>
          <w:lang w:val="en-AU" w:eastAsia="en-AU"/>
        </w:rPr>
        <w:t>.</w:t>
      </w:r>
    </w:p>
    <w:p w14:paraId="2C41580A" w14:textId="51D56D73" w:rsidR="00766260" w:rsidRPr="0089613E" w:rsidRDefault="003C0B8D" w:rsidP="003C0B8D">
      <w:pPr>
        <w:pStyle w:val="Body"/>
        <w:numPr>
          <w:ilvl w:val="0"/>
          <w:numId w:val="29"/>
        </w:numPr>
        <w:rPr>
          <w:rStyle w:val="CodeChar"/>
          <w:rFonts w:ascii="Calibri" w:hAnsi="Calibri" w:cs="Times New Roman"/>
          <w:color w:val="auto"/>
          <w:shd w:val="clear" w:color="auto" w:fill="auto"/>
          <w:lang w:val="en-AU" w:eastAsia="en-AU" w:bidi="ar-SA"/>
        </w:rPr>
      </w:pPr>
      <w:r>
        <w:rPr>
          <w:lang w:val="en-AU" w:eastAsia="en-AU"/>
        </w:rPr>
        <w:t>.</w:t>
      </w:r>
      <w:r w:rsidRPr="00C03583">
        <w:rPr>
          <w:b/>
          <w:bCs/>
          <w:lang w:val="en-AU" w:eastAsia="en-AU"/>
        </w:rPr>
        <w:t>Empty</w:t>
      </w:r>
      <w:r>
        <w:rPr>
          <w:lang w:val="en-AU" w:eastAsia="en-AU"/>
        </w:rPr>
        <w:t>&lt;T&gt;() - create an empty collection.</w:t>
      </w:r>
      <w:r>
        <w:rPr>
          <w:lang w:val="en-AU" w:eastAsia="en-AU"/>
        </w:rPr>
        <w:br/>
      </w:r>
      <w:r w:rsidRPr="003C0B8D">
        <w:rPr>
          <w:rStyle w:val="CodeChar"/>
        </w:rPr>
        <w:t>var emptyInts = Enumerable.Empty&lt;int&gt;();</w:t>
      </w:r>
    </w:p>
    <w:p w14:paraId="03D4A8A0" w14:textId="41CC77BE" w:rsidR="0089613E" w:rsidRDefault="0089613E" w:rsidP="0089613E">
      <w:pPr>
        <w:pStyle w:val="Body"/>
        <w:numPr>
          <w:ilvl w:val="0"/>
          <w:numId w:val="29"/>
        </w:numPr>
        <w:rPr>
          <w:lang w:val="en-AU"/>
        </w:rPr>
      </w:pPr>
      <w:r>
        <w:rPr>
          <w:lang w:val="en-AU"/>
        </w:rPr>
        <w:t>.</w:t>
      </w:r>
      <w:r w:rsidRPr="00C03583">
        <w:rPr>
          <w:b/>
          <w:bCs/>
          <w:lang w:val="en-AU"/>
        </w:rPr>
        <w:t>Repeat</w:t>
      </w:r>
      <w:r>
        <w:rPr>
          <w:lang w:val="en-AU"/>
        </w:rPr>
        <w:t>(&lt;value to repeat&gt;, &lt;the number of times to repeat&gt;)</w:t>
      </w:r>
    </w:p>
    <w:p w14:paraId="5C1A8518" w14:textId="605B37A7" w:rsidR="0089613E" w:rsidRDefault="007B3606" w:rsidP="0089613E">
      <w:pPr>
        <w:pStyle w:val="Body"/>
        <w:numPr>
          <w:ilvl w:val="0"/>
          <w:numId w:val="29"/>
        </w:numPr>
        <w:rPr>
          <w:lang w:val="en-AU"/>
        </w:rPr>
      </w:pPr>
      <w:r>
        <w:rPr>
          <w:lang w:val="en-AU"/>
        </w:rPr>
        <w:t>Enumerable</w:t>
      </w:r>
      <w:r w:rsidR="0089613E">
        <w:rPr>
          <w:lang w:val="en-AU"/>
        </w:rPr>
        <w:t>.</w:t>
      </w:r>
      <w:r w:rsidR="0089613E" w:rsidRPr="00C03583">
        <w:rPr>
          <w:b/>
          <w:bCs/>
          <w:lang w:val="en-AU"/>
        </w:rPr>
        <w:t>Range</w:t>
      </w:r>
      <w:r w:rsidR="0089613E">
        <w:rPr>
          <w:lang w:val="en-AU"/>
        </w:rPr>
        <w:t>(&lt;starting value&gt;, &lt;the number of elements to add&gt;) -</w:t>
      </w:r>
      <w:r w:rsidR="0089613E">
        <w:rPr>
          <w:lang w:val="en-AU"/>
        </w:rPr>
        <w:br/>
        <w:t>will return a collection of sequential values starting from the start value.</w:t>
      </w:r>
    </w:p>
    <w:p w14:paraId="4C9F32D9" w14:textId="7874DB5C" w:rsidR="0089613E" w:rsidRDefault="00B37BBC" w:rsidP="0089613E">
      <w:pPr>
        <w:pStyle w:val="Body"/>
        <w:numPr>
          <w:ilvl w:val="0"/>
          <w:numId w:val="29"/>
        </w:numPr>
        <w:rPr>
          <w:lang w:val="en-AU"/>
        </w:rPr>
      </w:pPr>
      <w:r>
        <w:rPr>
          <w:lang w:val="en-AU"/>
        </w:rPr>
        <w:t>.</w:t>
      </w:r>
      <w:r w:rsidRPr="00C03583">
        <w:rPr>
          <w:b/>
          <w:bCs/>
          <w:lang w:val="en-AU"/>
        </w:rPr>
        <w:t>DefaultIfEmpty</w:t>
      </w:r>
      <w:r>
        <w:rPr>
          <w:lang w:val="en-AU"/>
        </w:rPr>
        <w:t>() - will return the original collection if it’s not empty. But, if it’s empty - will return a single element with the default value for the collection’s type. For example:</w:t>
      </w:r>
    </w:p>
    <w:p w14:paraId="361054F4" w14:textId="488962D9" w:rsidR="00B37BBC" w:rsidRDefault="00B37BBC" w:rsidP="00B37BBC">
      <w:pPr>
        <w:pStyle w:val="Code"/>
        <w:ind w:left="1891"/>
      </w:pPr>
      <w:r>
        <w:t>var emptyNumbers = new int[0];</w:t>
      </w:r>
      <w:r>
        <w:br/>
        <w:t>var defaultIfEmpty = emptyNumbers.DefaultIfEmpty();</w:t>
      </w:r>
      <w:r>
        <w:br/>
        <w:t>// will return {0} which is the default integer.</w:t>
      </w:r>
    </w:p>
    <w:p w14:paraId="38334F4F" w14:textId="77777777" w:rsidR="00B37BBC" w:rsidRDefault="00B37BBC" w:rsidP="00B37BBC">
      <w:pPr>
        <w:pStyle w:val="Body"/>
        <w:ind w:firstLine="360"/>
        <w:rPr>
          <w:lang w:val="en-AU"/>
        </w:rPr>
      </w:pPr>
      <w:r>
        <w:rPr>
          <w:lang w:val="en-AU"/>
        </w:rPr>
        <w:t xml:space="preserve">We can also supply the default value to use if the collection is empty. </w:t>
      </w:r>
    </w:p>
    <w:p w14:paraId="072F93E3" w14:textId="77777777" w:rsidR="00B37BBC" w:rsidRDefault="00B37BBC" w:rsidP="00B37BBC">
      <w:pPr>
        <w:pStyle w:val="Body"/>
        <w:ind w:firstLine="360"/>
        <w:rPr>
          <w:lang w:val="en-AU"/>
        </w:rPr>
      </w:pPr>
      <w:r>
        <w:rPr>
          <w:lang w:val="en-AU"/>
        </w:rPr>
        <w:t>For example:</w:t>
      </w:r>
    </w:p>
    <w:p w14:paraId="3C069C56" w14:textId="77777777" w:rsidR="00B37BBC" w:rsidRDefault="00B37BBC" w:rsidP="00B37BBC">
      <w:pPr>
        <w:pStyle w:val="Code"/>
        <w:ind w:left="1891"/>
      </w:pPr>
      <w:r>
        <w:t>var defaultIfEmpty = emptyNumbers.DefaultIfEmpty(97);</w:t>
      </w:r>
    </w:p>
    <w:p w14:paraId="1EDADBAA" w14:textId="5875B8AB" w:rsidR="00B37BBC" w:rsidRDefault="00B37BBC" w:rsidP="00B37BBC">
      <w:pPr>
        <w:pStyle w:val="Code"/>
        <w:ind w:left="1891"/>
      </w:pPr>
      <w:r>
        <w:t>// will return {97}</w:t>
      </w:r>
    </w:p>
    <w:p w14:paraId="373A6525" w14:textId="4DE5800F" w:rsidR="00FE04DA" w:rsidRDefault="00FE04DA" w:rsidP="00FE04DA">
      <w:pPr>
        <w:pStyle w:val="Heading3"/>
        <w:rPr>
          <w:lang w:val="en-AU"/>
        </w:rPr>
      </w:pPr>
      <w:r>
        <w:rPr>
          <w:lang w:val="en-AU"/>
        </w:rPr>
        <w:t>Performance</w:t>
      </w:r>
    </w:p>
    <w:p w14:paraId="42FCBB57" w14:textId="1F993DA1" w:rsidR="00DD63CB" w:rsidRDefault="002A2C54" w:rsidP="00FE04DA">
      <w:pPr>
        <w:pStyle w:val="Body"/>
        <w:rPr>
          <w:lang w:val="en-AU"/>
        </w:rPr>
      </w:pPr>
      <w:hyperlink r:id="rId68" w:history="1">
        <w:r w:rsidR="00DD63CB" w:rsidRPr="004F7899">
          <w:rPr>
            <w:rStyle w:val="Hyperlink"/>
            <w:lang w:val="en-AU"/>
          </w:rPr>
          <w:t>https://linqsamples.com/tutorials/looking-into-linq-performance</w:t>
        </w:r>
      </w:hyperlink>
      <w:r w:rsidR="00DD63CB">
        <w:rPr>
          <w:lang w:val="en-AU"/>
        </w:rPr>
        <w:t xml:space="preserve"> </w:t>
      </w:r>
    </w:p>
    <w:p w14:paraId="786EAE31" w14:textId="393BB788" w:rsidR="00FE04DA" w:rsidRDefault="00FE04DA" w:rsidP="00FE04DA">
      <w:pPr>
        <w:pStyle w:val="Body"/>
        <w:rPr>
          <w:lang w:val="en-AU"/>
        </w:rPr>
      </w:pPr>
      <w:r>
        <w:rPr>
          <w:lang w:val="en-AU"/>
        </w:rPr>
        <w:t xml:space="preserve">from: </w:t>
      </w:r>
      <w:hyperlink r:id="rId69" w:history="1">
        <w:r w:rsidRPr="00C46D82">
          <w:rPr>
            <w:rStyle w:val="Hyperlink"/>
            <w:lang w:val="en-AU"/>
          </w:rPr>
          <w:t>https://itecnote.com/tecnote/c-what-guarantees-are-there-on-the-run-time-complexity-big-o-of-linq-methods/</w:t>
        </w:r>
      </w:hyperlink>
      <w:r>
        <w:rPr>
          <w:lang w:val="en-AU"/>
        </w:rPr>
        <w:t xml:space="preserve"> </w:t>
      </w:r>
    </w:p>
    <w:p w14:paraId="787628AF" w14:textId="77777777" w:rsidR="00FE04DA" w:rsidRDefault="00FE04DA" w:rsidP="00FE04DA">
      <w:pPr>
        <w:pStyle w:val="Body"/>
        <w:rPr>
          <w:szCs w:val="24"/>
          <w:lang w:val="en-AU"/>
        </w:rPr>
      </w:pPr>
      <w:r>
        <w:lastRenderedPageBreak/>
        <w:t>There are very, very few guarantees, but there are a few optimizations:</w:t>
      </w:r>
    </w:p>
    <w:p w14:paraId="4A830A2B" w14:textId="09247C30" w:rsidR="00F51AED" w:rsidRDefault="00F51AED" w:rsidP="00FE04DA">
      <w:pPr>
        <w:pStyle w:val="Body"/>
        <w:numPr>
          <w:ilvl w:val="0"/>
          <w:numId w:val="138"/>
        </w:numPr>
      </w:pPr>
      <w:r>
        <w:rPr>
          <w:lang w:val="en-AU"/>
        </w:rPr>
        <w:t>Linq usually tries to use the most efficient method of the underlying types used in the collection so if we use efficient types, the implementation will be quicker than if we use wasteful types.</w:t>
      </w:r>
    </w:p>
    <w:p w14:paraId="6803CA64" w14:textId="2B1B1F0D" w:rsidR="00FE04DA" w:rsidRDefault="00FE04DA" w:rsidP="00FE04DA">
      <w:pPr>
        <w:pStyle w:val="Body"/>
        <w:numPr>
          <w:ilvl w:val="0"/>
          <w:numId w:val="138"/>
        </w:numPr>
      </w:pPr>
      <w:r>
        <w:t xml:space="preserve">Extension methods that use </w:t>
      </w:r>
      <w:r w:rsidRPr="00FE04DA">
        <w:rPr>
          <w:b/>
          <w:bCs/>
        </w:rPr>
        <w:t>indexed access</w:t>
      </w:r>
      <w:r>
        <w:t xml:space="preserve">, such as </w:t>
      </w:r>
      <w:r>
        <w:rPr>
          <w:rStyle w:val="HTMLCode"/>
        </w:rPr>
        <w:t>ElementAt</w:t>
      </w:r>
      <w:r>
        <w:t xml:space="preserve">, </w:t>
      </w:r>
      <w:r>
        <w:rPr>
          <w:rStyle w:val="HTMLCode"/>
        </w:rPr>
        <w:t>Skip</w:t>
      </w:r>
      <w:r>
        <w:t xml:space="preserve">, </w:t>
      </w:r>
      <w:r>
        <w:rPr>
          <w:rStyle w:val="HTMLCode"/>
        </w:rPr>
        <w:t>Last</w:t>
      </w:r>
      <w:r>
        <w:t xml:space="preserve"> or </w:t>
      </w:r>
      <w:r>
        <w:rPr>
          <w:rStyle w:val="HTMLCode"/>
        </w:rPr>
        <w:t>LastOrDefault</w:t>
      </w:r>
      <w:r>
        <w:t xml:space="preserve">, will check to see whether or not the underlying type implements </w:t>
      </w:r>
      <w:r w:rsidRPr="00FE04DA">
        <w:rPr>
          <w:rStyle w:val="HTMLCode"/>
          <w:b/>
          <w:bCs/>
        </w:rPr>
        <w:t>IList&lt;T&gt;</w:t>
      </w:r>
      <w:r>
        <w:t xml:space="preserve">, so that you get </w:t>
      </w:r>
      <w:r w:rsidRPr="00FE04DA">
        <w:rPr>
          <w:b/>
          <w:bCs/>
        </w:rPr>
        <w:t>O(1)</w:t>
      </w:r>
      <w:r>
        <w:t xml:space="preserve"> access instead of O(N).</w:t>
      </w:r>
    </w:p>
    <w:p w14:paraId="7478523D" w14:textId="77777777" w:rsidR="00FE04DA" w:rsidRDefault="00FE04DA" w:rsidP="00FE04DA">
      <w:pPr>
        <w:pStyle w:val="Body"/>
        <w:numPr>
          <w:ilvl w:val="0"/>
          <w:numId w:val="138"/>
        </w:numPr>
      </w:pPr>
      <w:r>
        <w:t xml:space="preserve">The </w:t>
      </w:r>
      <w:r w:rsidRPr="00FE04DA">
        <w:rPr>
          <w:rStyle w:val="HTMLCode"/>
          <w:b/>
          <w:bCs/>
        </w:rPr>
        <w:t>Count</w:t>
      </w:r>
      <w:r>
        <w:t xml:space="preserve"> method checks for an </w:t>
      </w:r>
      <w:r w:rsidRPr="00FE04DA">
        <w:rPr>
          <w:rStyle w:val="HTMLCode"/>
          <w:b/>
          <w:bCs/>
        </w:rPr>
        <w:t>ICollection</w:t>
      </w:r>
      <w:r>
        <w:t xml:space="preserve"> implementation, so that this operation is O(1) instead of O(N).</w:t>
      </w:r>
    </w:p>
    <w:p w14:paraId="46F7EE4A" w14:textId="77777777" w:rsidR="00FE04DA" w:rsidRDefault="00FE04DA" w:rsidP="00FE04DA">
      <w:pPr>
        <w:pStyle w:val="Body"/>
        <w:numPr>
          <w:ilvl w:val="0"/>
          <w:numId w:val="138"/>
        </w:numPr>
      </w:pPr>
      <w:r>
        <w:rPr>
          <w:rStyle w:val="HTMLCode"/>
        </w:rPr>
        <w:t>Distinct</w:t>
      </w:r>
      <w:r>
        <w:t xml:space="preserve">, </w:t>
      </w:r>
      <w:r>
        <w:rPr>
          <w:rStyle w:val="HTMLCode"/>
        </w:rPr>
        <w:t>GroupBy</w:t>
      </w:r>
      <w:r>
        <w:t xml:space="preserve"> </w:t>
      </w:r>
      <w:r>
        <w:rPr>
          <w:rStyle w:val="HTMLCode"/>
        </w:rPr>
        <w:t>Join</w:t>
      </w:r>
      <w:r>
        <w:t>, and I believe also the set-aggregation methods (</w:t>
      </w:r>
      <w:r>
        <w:rPr>
          <w:rStyle w:val="HTMLCode"/>
        </w:rPr>
        <w:t>Union</w:t>
      </w:r>
      <w:r>
        <w:t xml:space="preserve">, </w:t>
      </w:r>
      <w:r>
        <w:rPr>
          <w:rStyle w:val="HTMLCode"/>
        </w:rPr>
        <w:t>Intersect</w:t>
      </w:r>
      <w:r>
        <w:t xml:space="preserve"> and </w:t>
      </w:r>
      <w:r>
        <w:rPr>
          <w:rStyle w:val="HTMLCode"/>
        </w:rPr>
        <w:t>Except</w:t>
      </w:r>
      <w:r>
        <w:t xml:space="preserve">) </w:t>
      </w:r>
      <w:r w:rsidRPr="00FE04DA">
        <w:rPr>
          <w:b/>
          <w:bCs/>
        </w:rPr>
        <w:t>use hashing</w:t>
      </w:r>
      <w:r>
        <w:t xml:space="preserve">, so they should be close to </w:t>
      </w:r>
      <w:r w:rsidRPr="00FE04DA">
        <w:rPr>
          <w:b/>
          <w:bCs/>
        </w:rPr>
        <w:t>O(N)</w:t>
      </w:r>
      <w:r>
        <w:t xml:space="preserve"> instead of O(N²).</w:t>
      </w:r>
    </w:p>
    <w:p w14:paraId="307D57BD" w14:textId="77777777" w:rsidR="00FE04DA" w:rsidRDefault="00FE04DA" w:rsidP="00FE04DA">
      <w:pPr>
        <w:pStyle w:val="Body"/>
        <w:numPr>
          <w:ilvl w:val="0"/>
          <w:numId w:val="138"/>
        </w:numPr>
      </w:pPr>
      <w:r w:rsidRPr="00203944">
        <w:rPr>
          <w:rStyle w:val="HTMLCode"/>
          <w:b/>
          <w:bCs/>
        </w:rPr>
        <w:t>Contains</w:t>
      </w:r>
      <w:r>
        <w:t xml:space="preserve"> checks for an </w:t>
      </w:r>
      <w:r w:rsidRPr="00203944">
        <w:rPr>
          <w:rStyle w:val="HTMLCode"/>
          <w:b/>
          <w:bCs/>
        </w:rPr>
        <w:t>ICollection</w:t>
      </w:r>
      <w:r>
        <w:t xml:space="preserve"> implementation, so it </w:t>
      </w:r>
      <w:r>
        <w:rPr>
          <w:rStyle w:val="Emphasis"/>
        </w:rPr>
        <w:t>may</w:t>
      </w:r>
      <w:r>
        <w:t xml:space="preserve"> be O(1) if the underlying collection is also </w:t>
      </w:r>
      <w:r w:rsidRPr="00203944">
        <w:rPr>
          <w:b/>
          <w:bCs/>
        </w:rPr>
        <w:t>O(1),</w:t>
      </w:r>
      <w:r>
        <w:t xml:space="preserve"> such as a </w:t>
      </w:r>
      <w:r>
        <w:rPr>
          <w:rStyle w:val="HTMLCode"/>
        </w:rPr>
        <w:t>HashSet&lt;T&gt;</w:t>
      </w:r>
      <w:r>
        <w:t xml:space="preserve">, but this is depends on the actual data structure and is not guaranteed. Hash sets override the </w:t>
      </w:r>
      <w:r>
        <w:rPr>
          <w:rStyle w:val="HTMLCode"/>
        </w:rPr>
        <w:t>Contains</w:t>
      </w:r>
      <w:r>
        <w:t xml:space="preserve"> method, that's why they are O(1).</w:t>
      </w:r>
    </w:p>
    <w:p w14:paraId="539BB2BE" w14:textId="77777777" w:rsidR="00FE04DA" w:rsidRDefault="00FE04DA" w:rsidP="00FE04DA">
      <w:pPr>
        <w:pStyle w:val="Body"/>
        <w:numPr>
          <w:ilvl w:val="0"/>
          <w:numId w:val="138"/>
        </w:numPr>
      </w:pPr>
      <w:r w:rsidRPr="00203944">
        <w:rPr>
          <w:rStyle w:val="HTMLCode"/>
          <w:b/>
          <w:bCs/>
        </w:rPr>
        <w:t>OrderBy</w:t>
      </w:r>
      <w:r>
        <w:t xml:space="preserve"> methods use a stable quicksort, so they're </w:t>
      </w:r>
      <w:r w:rsidRPr="00203944">
        <w:rPr>
          <w:b/>
          <w:bCs/>
        </w:rPr>
        <w:t>O(N log N)</w:t>
      </w:r>
      <w:r>
        <w:t xml:space="preserve"> average case.</w:t>
      </w:r>
    </w:p>
    <w:p w14:paraId="17250EFF" w14:textId="77777777" w:rsidR="00FE04DA" w:rsidRDefault="00FE04DA" w:rsidP="00FE04DA">
      <w:pPr>
        <w:pStyle w:val="Body"/>
      </w:pPr>
      <w:r>
        <w:t xml:space="preserve">I think that covers most if not all of the built-in extension methods. There really are very few performance guarantees; </w:t>
      </w:r>
      <w:r w:rsidRPr="00203944">
        <w:rPr>
          <w:b/>
          <w:bCs/>
        </w:rPr>
        <w:t>Linq itself will try to take advantage of efficient data structures</w:t>
      </w:r>
      <w:r>
        <w:t xml:space="preserve"> but it isn't a free pass to write potentially inefficient code.</w:t>
      </w:r>
    </w:p>
    <w:p w14:paraId="7ACF1896" w14:textId="77777777" w:rsidR="00FE04DA" w:rsidRPr="00FE04DA" w:rsidRDefault="00FE04DA" w:rsidP="00FE04DA">
      <w:pPr>
        <w:pStyle w:val="Body"/>
        <w:bidi/>
        <w:rPr>
          <w:lang w:val="en-US"/>
        </w:rPr>
      </w:pPr>
    </w:p>
    <w:p w14:paraId="086327FC" w14:textId="77777777" w:rsidR="00AB7B02" w:rsidRDefault="00AB7B02" w:rsidP="000251DA">
      <w:pPr>
        <w:pStyle w:val="Heading1"/>
        <w:rPr>
          <w:lang w:val="en-AU" w:eastAsia="en-AU"/>
        </w:rPr>
      </w:pPr>
      <w:r>
        <w:rPr>
          <w:lang w:val="en-AU" w:eastAsia="en-AU"/>
        </w:rPr>
        <w:lastRenderedPageBreak/>
        <w:t>Dynamic</w:t>
      </w:r>
    </w:p>
    <w:p w14:paraId="5F01AB9D" w14:textId="77777777" w:rsidR="00290154" w:rsidRDefault="00290154" w:rsidP="00AB7B02">
      <w:pPr>
        <w:pStyle w:val="Body"/>
        <w:rPr>
          <w:lang w:val="en-AU" w:eastAsia="en-AU"/>
        </w:rPr>
      </w:pPr>
      <w:r>
        <w:rPr>
          <w:lang w:val="en-AU" w:eastAsia="en-AU"/>
        </w:rPr>
        <w:t>Allows defining and using dynamic variables like you would in python or javascript. For example:</w:t>
      </w:r>
    </w:p>
    <w:p w14:paraId="5E21814C" w14:textId="77777777" w:rsidR="00290154" w:rsidRDefault="00290154" w:rsidP="00290154">
      <w:pPr>
        <w:pStyle w:val="Code"/>
        <w:ind w:left="2160"/>
        <w:rPr>
          <w:lang w:eastAsia="en-AU"/>
        </w:rPr>
      </w:pPr>
      <w:r w:rsidRPr="00290154">
        <w:rPr>
          <w:b/>
          <w:bCs/>
          <w:color w:val="0000CC"/>
          <w:lang w:eastAsia="en-AU"/>
        </w:rPr>
        <w:t>dynamic</w:t>
      </w:r>
      <w:r w:rsidRPr="00290154">
        <w:rPr>
          <w:color w:val="0000CC"/>
          <w:lang w:eastAsia="en-AU"/>
        </w:rPr>
        <w:t xml:space="preserve"> </w:t>
      </w:r>
      <w:r>
        <w:rPr>
          <w:lang w:eastAsia="en-AU"/>
        </w:rPr>
        <w:t>name = “MyName”;</w:t>
      </w:r>
      <w:r>
        <w:rPr>
          <w:lang w:eastAsia="en-AU"/>
        </w:rPr>
        <w:br/>
        <w:t>name = 10;</w:t>
      </w:r>
    </w:p>
    <w:p w14:paraId="466A2397" w14:textId="77777777" w:rsidR="00290154" w:rsidRDefault="00290154" w:rsidP="00AB7B02">
      <w:pPr>
        <w:pStyle w:val="Body"/>
        <w:rPr>
          <w:lang w:val="en-AU" w:eastAsia="en-AU"/>
        </w:rPr>
      </w:pPr>
      <w:r>
        <w:rPr>
          <w:lang w:val="en-AU" w:eastAsia="en-AU"/>
        </w:rPr>
        <w:t>This code would have failed as normal, static C# code but it will compile and run successfully as dynamic.</w:t>
      </w:r>
    </w:p>
    <w:p w14:paraId="70E42FAB" w14:textId="77777777" w:rsidR="001963E5" w:rsidRDefault="001963E5" w:rsidP="00AB7B02">
      <w:pPr>
        <w:pStyle w:val="Body"/>
        <w:rPr>
          <w:lang w:val="en-AU" w:eastAsia="en-AU"/>
        </w:rPr>
      </w:pPr>
      <w:r>
        <w:rPr>
          <w:lang w:val="en-AU" w:eastAsia="en-AU"/>
        </w:rPr>
        <w:t xml:space="preserve">Dynamic is meant to be used </w:t>
      </w:r>
      <w:r w:rsidRPr="006B791B">
        <w:rPr>
          <w:highlight w:val="yellow"/>
          <w:lang w:val="en-AU" w:eastAsia="en-AU"/>
        </w:rPr>
        <w:t>when you need to use and communicate with dynamic languages or COM objects</w:t>
      </w:r>
      <w:r>
        <w:rPr>
          <w:lang w:val="en-AU" w:eastAsia="en-AU"/>
        </w:rPr>
        <w:t xml:space="preserve"> e.g. Word COM objects or javascript.</w:t>
      </w:r>
    </w:p>
    <w:p w14:paraId="7D05AED3" w14:textId="77777777" w:rsidR="001963E5" w:rsidRDefault="001963E5" w:rsidP="00AB7B02">
      <w:pPr>
        <w:pStyle w:val="Body"/>
        <w:rPr>
          <w:lang w:val="en-AU" w:eastAsia="en-AU"/>
        </w:rPr>
      </w:pPr>
      <w:r w:rsidRPr="001963E5">
        <w:rPr>
          <w:b/>
          <w:bCs/>
          <w:lang w:val="en-AU" w:eastAsia="en-AU"/>
        </w:rPr>
        <w:t>NOTE</w:t>
      </w:r>
      <w:r>
        <w:rPr>
          <w:lang w:val="en-AU" w:eastAsia="en-AU"/>
        </w:rPr>
        <w:t xml:space="preserve">: </w:t>
      </w:r>
      <w:r>
        <w:t xml:space="preserve">The </w:t>
      </w:r>
      <w:r>
        <w:rPr>
          <w:rStyle w:val="HTMLCode"/>
        </w:rPr>
        <w:t>dynamic</w:t>
      </w:r>
      <w:r>
        <w:t xml:space="preserve"> keyword is </w:t>
      </w:r>
      <w:r w:rsidRPr="00E26185">
        <w:rPr>
          <w:b/>
          <w:bCs/>
        </w:rPr>
        <w:t>not meant to replace any existing .NET-only code.</w:t>
      </w:r>
    </w:p>
    <w:p w14:paraId="5E10D0A8" w14:textId="77777777" w:rsidR="00AB7B02" w:rsidRDefault="001963E5" w:rsidP="00AB7B02">
      <w:pPr>
        <w:pStyle w:val="Body"/>
        <w:rPr>
          <w:lang w:val="en-AU" w:eastAsia="en-AU"/>
        </w:rPr>
      </w:pPr>
      <w:r>
        <w:rPr>
          <w:lang w:val="en-AU" w:eastAsia="en-AU"/>
        </w:rPr>
        <w:t xml:space="preserve">When using dynamic, C# uses the </w:t>
      </w:r>
      <w:r w:rsidR="00290154">
        <w:rPr>
          <w:lang w:val="en-AU" w:eastAsia="en-AU"/>
        </w:rPr>
        <w:t xml:space="preserve">DLR (Dynamic Language Runtime) </w:t>
      </w:r>
      <w:r>
        <w:rPr>
          <w:lang w:val="en-AU" w:eastAsia="en-AU"/>
        </w:rPr>
        <w:t>(on top of the CLR) to run the code.</w:t>
      </w:r>
    </w:p>
    <w:p w14:paraId="4621AE8C" w14:textId="77777777" w:rsidR="008C2CBB" w:rsidRPr="00AB7B02" w:rsidRDefault="008C2CBB" w:rsidP="00AB7B02">
      <w:pPr>
        <w:pStyle w:val="Body"/>
        <w:rPr>
          <w:lang w:val="en-AU" w:eastAsia="en-AU"/>
        </w:rPr>
      </w:pPr>
    </w:p>
    <w:p w14:paraId="153211D2" w14:textId="77777777" w:rsidR="008C2CBB" w:rsidRDefault="008C2CBB" w:rsidP="000251DA">
      <w:pPr>
        <w:pStyle w:val="Heading1"/>
        <w:rPr>
          <w:lang w:val="en-AU" w:eastAsia="en-AU"/>
        </w:rPr>
      </w:pPr>
      <w:r>
        <w:rPr>
          <w:lang w:val="en-AU" w:eastAsia="en-AU"/>
        </w:rPr>
        <w:lastRenderedPageBreak/>
        <w:t>Exception Handling</w:t>
      </w:r>
    </w:p>
    <w:p w14:paraId="3CE25A6A" w14:textId="242E6D68" w:rsidR="008C2CBB" w:rsidRDefault="008C2CBB" w:rsidP="007A4859">
      <w:pPr>
        <w:pStyle w:val="Code"/>
        <w:ind w:left="1531"/>
        <w:rPr>
          <w:color w:val="000000"/>
        </w:rPr>
      </w:pPr>
      <w:r>
        <w:rPr>
          <w:color w:val="0000CC"/>
        </w:rPr>
        <w:t>t</w:t>
      </w:r>
      <w:r w:rsidRPr="008C2CBB">
        <w:rPr>
          <w:color w:val="0000CC"/>
        </w:rPr>
        <w:t>ry</w:t>
      </w:r>
      <w:r>
        <w:rPr>
          <w:color w:val="0000CC"/>
        </w:rPr>
        <w:br/>
      </w:r>
      <w:r>
        <w:rPr>
          <w:color w:val="000000"/>
        </w:rPr>
        <w:t>{</w:t>
      </w:r>
      <w:r>
        <w:rPr>
          <w:color w:val="000000"/>
        </w:rPr>
        <w:br/>
        <w:t xml:space="preserve">      </w:t>
      </w:r>
      <w:r>
        <w:rPr>
          <w:color w:val="008000"/>
        </w:rPr>
        <w:t>// the code that can throw exception</w:t>
      </w:r>
      <w:r>
        <w:rPr>
          <w:color w:val="008000"/>
        </w:rPr>
        <w:br/>
      </w:r>
      <w:r>
        <w:rPr>
          <w:color w:val="000000"/>
        </w:rPr>
        <w:t>}</w:t>
      </w:r>
      <w:r>
        <w:rPr>
          <w:color w:val="000000"/>
        </w:rPr>
        <w:br/>
      </w:r>
      <w:r w:rsidRPr="008C2CBB">
        <w:rPr>
          <w:color w:val="0000CC"/>
        </w:rPr>
        <w:t xml:space="preserve">catch </w:t>
      </w:r>
      <w:r>
        <w:rPr>
          <w:color w:val="000000"/>
        </w:rPr>
        <w:t>(Exception ex)</w:t>
      </w:r>
      <w:r>
        <w:rPr>
          <w:color w:val="000000"/>
        </w:rPr>
        <w:br/>
        <w:t>{</w:t>
      </w:r>
      <w:r>
        <w:rPr>
          <w:color w:val="000000"/>
        </w:rPr>
        <w:br/>
        <w:t xml:space="preserve">      </w:t>
      </w:r>
      <w:r>
        <w:rPr>
          <w:color w:val="008000"/>
        </w:rPr>
        <w:t>// handle exceptions, log them and/or throw them up for further handling</w:t>
      </w:r>
      <w:r w:rsidR="005F4C12">
        <w:rPr>
          <w:color w:val="008000"/>
        </w:rPr>
        <w:br/>
        <w:t xml:space="preserve">      </w:t>
      </w:r>
      <w:r w:rsidR="005F4C12" w:rsidRPr="005F4C12">
        <w:t>throw;</w:t>
      </w:r>
      <w:r w:rsidR="00D9134F">
        <w:rPr>
          <w:color w:val="008000"/>
        </w:rPr>
        <w:br/>
      </w:r>
      <w:r>
        <w:rPr>
          <w:color w:val="000000"/>
        </w:rPr>
        <w:t>}</w:t>
      </w:r>
      <w:r w:rsidR="00D9134F">
        <w:rPr>
          <w:color w:val="000000"/>
        </w:rPr>
        <w:br/>
      </w:r>
      <w:r w:rsidRPr="008C2CBB">
        <w:rPr>
          <w:color w:val="0000CC"/>
        </w:rPr>
        <w:t>finally</w:t>
      </w:r>
      <w:r w:rsidR="00D9134F">
        <w:rPr>
          <w:color w:val="0000CC"/>
        </w:rPr>
        <w:br/>
      </w:r>
      <w:r>
        <w:rPr>
          <w:color w:val="000000"/>
        </w:rPr>
        <w:t>{</w:t>
      </w:r>
      <w:r w:rsidR="00D9134F">
        <w:rPr>
          <w:color w:val="000000"/>
        </w:rPr>
        <w:br/>
      </w:r>
      <w:r>
        <w:rPr>
          <w:color w:val="000000"/>
        </w:rPr>
        <w:t xml:space="preserve">      </w:t>
      </w:r>
      <w:r>
        <w:rPr>
          <w:color w:val="008000"/>
        </w:rPr>
        <w:t xml:space="preserve">// Will run whether there was an exception or not - </w:t>
      </w:r>
      <w:r w:rsidR="00D9134F">
        <w:rPr>
          <w:color w:val="008000"/>
        </w:rPr>
        <w:br/>
      </w:r>
      <w:r>
        <w:rPr>
          <w:color w:val="000000"/>
        </w:rPr>
        <w:t xml:space="preserve">      </w:t>
      </w:r>
      <w:r>
        <w:rPr>
          <w:color w:val="008000"/>
        </w:rPr>
        <w:t>// used to perform code cleanup.</w:t>
      </w:r>
      <w:r w:rsidR="00D9134F">
        <w:rPr>
          <w:color w:val="008000"/>
        </w:rPr>
        <w:br/>
      </w:r>
      <w:r>
        <w:rPr>
          <w:color w:val="000000"/>
        </w:rPr>
        <w:t>}</w:t>
      </w:r>
    </w:p>
    <w:p w14:paraId="52B36607" w14:textId="77777777" w:rsidR="008E71ED" w:rsidRDefault="00C1023F" w:rsidP="00C1023F">
      <w:pPr>
        <w:pStyle w:val="Heading2"/>
        <w:rPr>
          <w:lang w:eastAsia="en-AU"/>
        </w:rPr>
      </w:pPr>
      <w:r>
        <w:rPr>
          <w:lang w:val="en-AU" w:eastAsia="en-AU"/>
        </w:rPr>
        <w:t>Best Practices</w:t>
      </w:r>
      <w:r w:rsidR="003330F5" w:rsidRPr="003330F5">
        <w:rPr>
          <w:lang w:eastAsia="en-AU"/>
        </w:rPr>
        <w:t>:</w:t>
      </w:r>
      <w:r w:rsidR="003330F5">
        <w:rPr>
          <w:lang w:eastAsia="en-AU"/>
        </w:rPr>
        <w:t xml:space="preserve"> </w:t>
      </w:r>
    </w:p>
    <w:p w14:paraId="475E0C5C" w14:textId="77777777" w:rsidR="00C1023F" w:rsidRDefault="004A0500" w:rsidP="008E71ED">
      <w:pPr>
        <w:pStyle w:val="Body"/>
        <w:numPr>
          <w:ilvl w:val="0"/>
          <w:numId w:val="29"/>
        </w:numPr>
        <w:rPr>
          <w:lang w:val="en-AU" w:eastAsia="en-AU"/>
        </w:rPr>
      </w:pPr>
      <w:r>
        <w:rPr>
          <w:lang w:val="en-AU" w:eastAsia="en-AU"/>
        </w:rPr>
        <w:t>Use try-catch blocks for code that might throw an exception</w:t>
      </w:r>
    </w:p>
    <w:p w14:paraId="7E0CFBE3" w14:textId="77777777" w:rsidR="004A0500" w:rsidRDefault="003330F5" w:rsidP="008E71ED">
      <w:pPr>
        <w:pStyle w:val="Body"/>
        <w:numPr>
          <w:ilvl w:val="0"/>
          <w:numId w:val="29"/>
        </w:numPr>
        <w:rPr>
          <w:lang w:val="en-AU" w:eastAsia="en-AU"/>
        </w:rPr>
      </w:pPr>
      <w:r>
        <w:rPr>
          <w:lang w:val="en-AU" w:eastAsia="en-AU"/>
        </w:rPr>
        <w:t xml:space="preserve">Exception is an </w:t>
      </w:r>
      <w:r w:rsidRPr="003330F5">
        <w:rPr>
          <w:b/>
          <w:bCs/>
          <w:lang w:val="en-AU" w:eastAsia="en-AU"/>
        </w:rPr>
        <w:t>expensive mechanism</w:t>
      </w:r>
      <w:r>
        <w:rPr>
          <w:lang w:val="en-AU" w:eastAsia="en-AU"/>
        </w:rPr>
        <w:t xml:space="preserve">! Therefore, </w:t>
      </w:r>
      <w:r w:rsidR="004A0500">
        <w:rPr>
          <w:lang w:val="en-AU" w:eastAsia="en-AU"/>
        </w:rPr>
        <w:t>handle common conditions without throwing an exception. The general Microsoft guidelines are:</w:t>
      </w:r>
    </w:p>
    <w:p w14:paraId="532824D5" w14:textId="77777777" w:rsidR="004A0500" w:rsidRDefault="004A0500" w:rsidP="004A0500">
      <w:pPr>
        <w:pStyle w:val="Body"/>
        <w:numPr>
          <w:ilvl w:val="1"/>
          <w:numId w:val="29"/>
        </w:numPr>
        <w:rPr>
          <w:szCs w:val="24"/>
          <w:lang w:val="en-AU"/>
        </w:rPr>
      </w:pPr>
      <w:r w:rsidRPr="004A0500">
        <w:rPr>
          <w:b/>
          <w:bCs/>
        </w:rPr>
        <w:t>Use exception handling</w:t>
      </w:r>
      <w:r>
        <w:rPr>
          <w:lang w:val="en-AU"/>
        </w:rPr>
        <w:t xml:space="preserve"> </w:t>
      </w:r>
      <w:r w:rsidRPr="004A0500">
        <w:rPr>
          <w:b/>
          <w:bCs/>
          <w:lang w:val="en-AU"/>
        </w:rPr>
        <w:t>for exceptional events</w:t>
      </w:r>
      <w:r>
        <w:rPr>
          <w:lang w:val="en-AU"/>
        </w:rPr>
        <w:t xml:space="preserve"> - </w:t>
      </w:r>
      <w:r>
        <w:t xml:space="preserve"> if the event doesn't occur very often, that is, if the event is truly exceptional and indicates an error (such as an unexpected end-of-file). When you use exception handling, less code is executed in normal conditions.</w:t>
      </w:r>
    </w:p>
    <w:p w14:paraId="4619D279" w14:textId="77777777" w:rsidR="004A0500" w:rsidRDefault="004A0500" w:rsidP="004A0500">
      <w:pPr>
        <w:pStyle w:val="Body"/>
        <w:numPr>
          <w:ilvl w:val="1"/>
          <w:numId w:val="29"/>
        </w:numPr>
      </w:pPr>
      <w:r w:rsidRPr="004A0500">
        <w:rPr>
          <w:b/>
          <w:bCs/>
        </w:rPr>
        <w:t>Check for error conditions</w:t>
      </w:r>
      <w:r>
        <w:t xml:space="preserve"> in code if the event happens routinely and could be considered </w:t>
      </w:r>
      <w:r w:rsidRPr="004A0500">
        <w:rPr>
          <w:b/>
          <w:bCs/>
        </w:rPr>
        <w:t>part of normal execution</w:t>
      </w:r>
      <w:r>
        <w:t>. When you check for common error conditions, less code is executed because you avoid exceptions.</w:t>
      </w:r>
    </w:p>
    <w:p w14:paraId="67AC56A7" w14:textId="77777777" w:rsidR="004A0500" w:rsidRDefault="004A0500" w:rsidP="006031B7">
      <w:pPr>
        <w:pStyle w:val="Body"/>
        <w:numPr>
          <w:ilvl w:val="0"/>
          <w:numId w:val="29"/>
        </w:numPr>
        <w:rPr>
          <w:lang w:val="en-AU" w:eastAsia="en-AU"/>
        </w:rPr>
      </w:pPr>
      <w:r>
        <w:rPr>
          <w:lang w:val="en-AU" w:eastAsia="en-AU"/>
        </w:rPr>
        <w:t xml:space="preserve">Design classes so that exceptions can be avoided. For example, classes that return some </w:t>
      </w:r>
      <w:r w:rsidR="006031B7">
        <w:rPr>
          <w:lang w:val="en-AU" w:eastAsia="en-AU"/>
        </w:rPr>
        <w:t>special value (e.g. EOF) instead of throwing an exception (e.g. EndOfFileReachedException)</w:t>
      </w:r>
      <w:r>
        <w:rPr>
          <w:lang w:val="en-AU" w:eastAsia="en-AU"/>
        </w:rPr>
        <w:t xml:space="preserve">. </w:t>
      </w:r>
    </w:p>
    <w:p w14:paraId="598537AF" w14:textId="77777777" w:rsidR="005F4C12" w:rsidRDefault="005F4C12" w:rsidP="005F4C12">
      <w:pPr>
        <w:pStyle w:val="Heading2"/>
        <w:rPr>
          <w:lang w:val="en-AU" w:eastAsia="en-AU"/>
        </w:rPr>
      </w:pPr>
      <w:r>
        <w:rPr>
          <w:lang w:val="en-AU" w:eastAsia="en-AU"/>
        </w:rPr>
        <w:t>Catch</w:t>
      </w:r>
    </w:p>
    <w:p w14:paraId="66B60771" w14:textId="77777777" w:rsidR="005F4C12" w:rsidRDefault="001B690D" w:rsidP="005F4C12">
      <w:pPr>
        <w:pStyle w:val="Body"/>
        <w:rPr>
          <w:lang w:val="en-AU" w:eastAsia="en-AU"/>
        </w:rPr>
      </w:pPr>
      <w:r>
        <w:rPr>
          <w:lang w:val="en-AU" w:eastAsia="en-AU"/>
        </w:rPr>
        <w:t>You can add as many catch blocks as you need, from the most specific to the most generic. You can also have a final generic catch-all catch block:</w:t>
      </w:r>
    </w:p>
    <w:p w14:paraId="70487634" w14:textId="36B56F35" w:rsidR="001B690D" w:rsidRDefault="001B690D" w:rsidP="001B690D">
      <w:pPr>
        <w:pStyle w:val="Code"/>
        <w:ind w:left="1531"/>
        <w:rPr>
          <w:lang w:eastAsia="en-AU"/>
        </w:rPr>
      </w:pPr>
      <w:r w:rsidRPr="001B690D">
        <w:rPr>
          <w:b/>
          <w:bCs/>
          <w:color w:val="0000CC"/>
          <w:lang w:eastAsia="en-AU"/>
        </w:rPr>
        <w:t>catch</w:t>
      </w:r>
      <w:r>
        <w:rPr>
          <w:lang w:eastAsia="en-AU"/>
        </w:rPr>
        <w:br/>
        <w:t>{…}</w:t>
      </w:r>
    </w:p>
    <w:p w14:paraId="69781B18" w14:textId="4BB8D2A6" w:rsidR="004B3D34" w:rsidRDefault="004B3D34" w:rsidP="004B3D34">
      <w:pPr>
        <w:pStyle w:val="Heading3"/>
        <w:rPr>
          <w:lang w:val="en-AU" w:eastAsia="en-AU"/>
        </w:rPr>
      </w:pPr>
      <w:r>
        <w:rPr>
          <w:lang w:val="en-AU" w:eastAsia="en-AU"/>
        </w:rPr>
        <w:t>Exception Filters</w:t>
      </w:r>
    </w:p>
    <w:p w14:paraId="0C76171B" w14:textId="52B05EF0" w:rsidR="004B3D34" w:rsidRDefault="004B3D34" w:rsidP="004B3D34">
      <w:pPr>
        <w:pStyle w:val="Body"/>
        <w:rPr>
          <w:lang w:val="en-AU"/>
        </w:rPr>
      </w:pPr>
      <w:r>
        <w:rPr>
          <w:lang w:val="en-AU" w:eastAsia="en-AU"/>
        </w:rPr>
        <w:t xml:space="preserve">C# 6.0 and above support exception filters. </w:t>
      </w:r>
      <w:r>
        <w:t>They allow you have even more control over your catch blocks and further tailor how you handle specific exceptions. This can help you fine-tune exactly how you handle exceptions and which ones you want to catch.</w:t>
      </w:r>
      <w:r>
        <w:rPr>
          <w:lang w:val="en-AU"/>
        </w:rPr>
        <w:t xml:space="preserve"> Example:</w:t>
      </w:r>
    </w:p>
    <w:p w14:paraId="23790607" w14:textId="1F990F4E" w:rsidR="004B3D34" w:rsidRDefault="004B3D34" w:rsidP="0060705A">
      <w:pPr>
        <w:pStyle w:val="Code"/>
        <w:rPr>
          <w:lang w:eastAsia="en-AU"/>
        </w:rPr>
      </w:pPr>
      <w:r w:rsidRPr="004B3D34">
        <w:rPr>
          <w:lang w:eastAsia="en-AU"/>
        </w:rPr>
        <w:lastRenderedPageBreak/>
        <w:t xml:space="preserve">catch (WebException ex) </w:t>
      </w:r>
      <w:r w:rsidRPr="0060705A">
        <w:rPr>
          <w:b/>
          <w:bCs/>
          <w:color w:val="0000CC"/>
          <w:lang w:eastAsia="en-AU"/>
        </w:rPr>
        <w:t>when</w:t>
      </w:r>
      <w:r w:rsidRPr="0060705A">
        <w:rPr>
          <w:color w:val="0000CC"/>
          <w:lang w:eastAsia="en-AU"/>
        </w:rPr>
        <w:t xml:space="preserve"> </w:t>
      </w:r>
      <w:r w:rsidRPr="004B3D34">
        <w:rPr>
          <w:lang w:eastAsia="en-AU"/>
        </w:rPr>
        <w:t>(ex.Status == WebExceptionStatus.ProtocolError)</w:t>
      </w:r>
      <w:r>
        <w:rPr>
          <w:lang w:eastAsia="en-AU"/>
        </w:rPr>
        <w:br/>
        <w:t>{..}</w:t>
      </w:r>
    </w:p>
    <w:p w14:paraId="65665097" w14:textId="77777777" w:rsidR="004B3D34" w:rsidRPr="004B3D34" w:rsidRDefault="004B3D34" w:rsidP="0060705A">
      <w:pPr>
        <w:pStyle w:val="Code"/>
        <w:rPr>
          <w:lang w:eastAsia="en-AU"/>
        </w:rPr>
      </w:pPr>
      <w:r w:rsidRPr="004B3D34">
        <w:rPr>
          <w:lang w:eastAsia="en-AU"/>
        </w:rPr>
        <w:t>catch (WebException ex) when ((ex.Response as HttpWebResponse)?.StatusCode == HttpStatusCode.NotFound)</w:t>
      </w:r>
    </w:p>
    <w:p w14:paraId="212EA0BA" w14:textId="77777777" w:rsidR="004B3D34" w:rsidRPr="004B3D34" w:rsidRDefault="004B3D34" w:rsidP="0060705A">
      <w:pPr>
        <w:pStyle w:val="Code"/>
        <w:rPr>
          <w:lang w:eastAsia="en-AU"/>
        </w:rPr>
      </w:pPr>
      <w:r w:rsidRPr="004B3D34">
        <w:rPr>
          <w:lang w:eastAsia="en-AU"/>
        </w:rPr>
        <w:t>{</w:t>
      </w:r>
    </w:p>
    <w:p w14:paraId="14D8BA51" w14:textId="77777777" w:rsidR="004B3D34" w:rsidRPr="004B3D34" w:rsidRDefault="004B3D34" w:rsidP="0060705A">
      <w:pPr>
        <w:pStyle w:val="Code"/>
        <w:rPr>
          <w:lang w:eastAsia="en-AU"/>
        </w:rPr>
      </w:pPr>
      <w:r w:rsidRPr="004B3D34">
        <w:rPr>
          <w:lang w:eastAsia="en-AU"/>
        </w:rPr>
        <w:t xml:space="preserve">   //code specifically for a WebException NotFound</w:t>
      </w:r>
    </w:p>
    <w:p w14:paraId="5970787C" w14:textId="77777777" w:rsidR="004B3D34" w:rsidRPr="004B3D34" w:rsidRDefault="004B3D34" w:rsidP="0060705A">
      <w:pPr>
        <w:pStyle w:val="Code"/>
        <w:rPr>
          <w:lang w:eastAsia="en-AU"/>
        </w:rPr>
      </w:pPr>
      <w:r w:rsidRPr="004B3D34">
        <w:rPr>
          <w:lang w:eastAsia="en-AU"/>
        </w:rPr>
        <w:t>}</w:t>
      </w:r>
    </w:p>
    <w:p w14:paraId="28927562" w14:textId="77777777" w:rsidR="004B3D34" w:rsidRPr="004B3D34" w:rsidRDefault="004B3D34" w:rsidP="004B3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AU" w:eastAsia="en-AU" w:bidi="he-IL"/>
        </w:rPr>
      </w:pPr>
    </w:p>
    <w:p w14:paraId="5336EE42" w14:textId="77777777" w:rsidR="004B3D34" w:rsidRPr="004B3D34" w:rsidRDefault="004B3D34" w:rsidP="004B3D34">
      <w:pPr>
        <w:pStyle w:val="Body"/>
        <w:rPr>
          <w:lang w:val="en-AU" w:eastAsia="en-AU"/>
        </w:rPr>
      </w:pPr>
    </w:p>
    <w:p w14:paraId="26EBA845" w14:textId="77777777" w:rsidR="00A66E31" w:rsidRDefault="00CB46D4" w:rsidP="00A66E31">
      <w:pPr>
        <w:pStyle w:val="Heading2"/>
        <w:rPr>
          <w:lang w:val="en-AU" w:eastAsia="en-AU"/>
        </w:rPr>
      </w:pPr>
      <w:r>
        <w:rPr>
          <w:lang w:val="en-AU" w:eastAsia="en-AU"/>
        </w:rPr>
        <w:t>F</w:t>
      </w:r>
      <w:r w:rsidR="00A66E31">
        <w:rPr>
          <w:lang w:val="en-AU" w:eastAsia="en-AU"/>
        </w:rPr>
        <w:t>inal</w:t>
      </w:r>
      <w:r>
        <w:rPr>
          <w:lang w:val="en-AU" w:eastAsia="en-AU"/>
        </w:rPr>
        <w:t>ly</w:t>
      </w:r>
    </w:p>
    <w:p w14:paraId="39A330D0" w14:textId="77777777" w:rsidR="000A5EE2" w:rsidRDefault="000A5EE2" w:rsidP="00F40741">
      <w:pPr>
        <w:pStyle w:val="Body"/>
        <w:numPr>
          <w:ilvl w:val="0"/>
          <w:numId w:val="43"/>
        </w:numPr>
        <w:rPr>
          <w:lang w:val="en-AU" w:eastAsia="en-AU"/>
        </w:rPr>
      </w:pPr>
      <w:r>
        <w:rPr>
          <w:lang w:val="en-AU" w:eastAsia="en-AU"/>
        </w:rPr>
        <w:t>If there was an exception – will run after the catch block.</w:t>
      </w:r>
    </w:p>
    <w:p w14:paraId="44947BEC" w14:textId="77777777" w:rsidR="000A5EE2" w:rsidRDefault="000A5EE2" w:rsidP="00F40741">
      <w:pPr>
        <w:pStyle w:val="Body"/>
        <w:numPr>
          <w:ilvl w:val="0"/>
          <w:numId w:val="43"/>
        </w:numPr>
        <w:rPr>
          <w:lang w:val="en-AU" w:eastAsia="en-AU"/>
        </w:rPr>
      </w:pPr>
      <w:r>
        <w:rPr>
          <w:lang w:val="en-AU" w:eastAsia="en-AU"/>
        </w:rPr>
        <w:t>If there was no exception – will run after the try block.</w:t>
      </w:r>
    </w:p>
    <w:p w14:paraId="0F62D6D7" w14:textId="77777777" w:rsidR="00CB46D4" w:rsidRDefault="00CB46D4" w:rsidP="00CB46D4">
      <w:pPr>
        <w:pStyle w:val="Body"/>
        <w:rPr>
          <w:lang w:val="en-AU" w:eastAsia="en-AU"/>
        </w:rPr>
      </w:pPr>
      <w:r>
        <w:rPr>
          <w:lang w:val="en-AU" w:eastAsia="en-AU"/>
        </w:rPr>
        <w:t>Used to release unmanaged resources (i.e. resources that the CLR doesn’t manage and don’t have garbage collection) for example: file handlers, network handlers</w:t>
      </w:r>
      <w:r w:rsidR="00287C71">
        <w:rPr>
          <w:lang w:val="en-AU" w:eastAsia="en-AU"/>
        </w:rPr>
        <w:t>, graphic handlers</w:t>
      </w:r>
      <w:r>
        <w:rPr>
          <w:lang w:val="en-AU" w:eastAsia="en-AU"/>
        </w:rPr>
        <w:t xml:space="preserve"> etc.</w:t>
      </w:r>
    </w:p>
    <w:p w14:paraId="5DD8C23B" w14:textId="77777777" w:rsidR="00CB46D4" w:rsidRDefault="00CB46D4" w:rsidP="00CB46D4">
      <w:pPr>
        <w:pStyle w:val="Heading4"/>
        <w:rPr>
          <w:lang w:eastAsia="en-AU"/>
        </w:rPr>
      </w:pPr>
      <w:r>
        <w:rPr>
          <w:lang w:eastAsia="en-AU"/>
        </w:rPr>
        <w:t>Dispose</w:t>
      </w:r>
    </w:p>
    <w:p w14:paraId="5FA04040" w14:textId="77777777" w:rsidR="00CB46D4" w:rsidRDefault="00CB46D4" w:rsidP="00CB46D4">
      <w:pPr>
        <w:pStyle w:val="Body"/>
        <w:rPr>
          <w:lang w:val="en-AU" w:eastAsia="en-AU"/>
        </w:rPr>
      </w:pPr>
      <w:r>
        <w:rPr>
          <w:lang w:val="en-AU" w:eastAsia="en-AU"/>
        </w:rPr>
        <w:t xml:space="preserve">Defined </w:t>
      </w:r>
      <w:r w:rsidR="00F26FAE">
        <w:rPr>
          <w:lang w:val="en-AU" w:eastAsia="en-AU"/>
        </w:rPr>
        <w:t>in</w:t>
      </w:r>
      <w:r>
        <w:rPr>
          <w:lang w:val="en-AU" w:eastAsia="en-AU"/>
        </w:rPr>
        <w:t xml:space="preserve"> </w:t>
      </w:r>
      <w:r w:rsidR="00F26FAE">
        <w:rPr>
          <w:lang w:val="en-AU" w:eastAsia="en-AU"/>
        </w:rPr>
        <w:t>System.</w:t>
      </w:r>
      <w:r>
        <w:rPr>
          <w:lang w:val="en-AU" w:eastAsia="en-AU"/>
        </w:rPr>
        <w:t>IDisposable and used for releasing un-managed resources.</w:t>
      </w:r>
      <w:r w:rsidR="00795460">
        <w:rPr>
          <w:lang w:val="en-AU" w:eastAsia="en-AU"/>
        </w:rPr>
        <w:t xml:space="preserve"> Note: Dispose does not replace an object’s destructor (finalizer ~ClassName) which is called automatically by the CLR when the garbage collector deletes the object.</w:t>
      </w:r>
    </w:p>
    <w:p w14:paraId="21CDC9E4" w14:textId="77777777" w:rsidR="00CB46D4" w:rsidRDefault="00CB46D4" w:rsidP="00CB46D4">
      <w:pPr>
        <w:pStyle w:val="Body"/>
        <w:rPr>
          <w:lang w:val="en-AU" w:eastAsia="en-AU"/>
        </w:rPr>
      </w:pPr>
      <w:r w:rsidRPr="00CB46D4">
        <w:rPr>
          <w:b/>
          <w:bCs/>
          <w:lang w:val="en-AU" w:eastAsia="en-AU"/>
        </w:rPr>
        <w:t>Note:</w:t>
      </w:r>
      <w:r>
        <w:rPr>
          <w:lang w:val="en-AU" w:eastAsia="en-AU"/>
        </w:rPr>
        <w:t xml:space="preserve"> every class that manages unmanaged resource should implement the IDisposable interface.</w:t>
      </w:r>
    </w:p>
    <w:p w14:paraId="6EC70638" w14:textId="77777777" w:rsidR="00CB46D4" w:rsidRDefault="00CB46D4" w:rsidP="00CB46D4">
      <w:pPr>
        <w:pStyle w:val="Body"/>
        <w:rPr>
          <w:lang w:val="en-AU" w:eastAsia="en-AU"/>
        </w:rPr>
      </w:pPr>
      <w:r>
        <w:rPr>
          <w:lang w:val="en-AU" w:eastAsia="en-AU"/>
        </w:rPr>
        <w:t>To release the unman</w:t>
      </w:r>
      <w:r w:rsidR="008B27D0">
        <w:rPr>
          <w:lang w:val="en-AU" w:eastAsia="en-AU"/>
        </w:rPr>
        <w:t>a</w:t>
      </w:r>
      <w:r>
        <w:rPr>
          <w:lang w:val="en-AU" w:eastAsia="en-AU"/>
        </w:rPr>
        <w:t>ged resource:</w:t>
      </w:r>
    </w:p>
    <w:p w14:paraId="64467CBD" w14:textId="77777777" w:rsidR="00CB46D4" w:rsidRDefault="00CB46D4" w:rsidP="00CB46D4">
      <w:pPr>
        <w:pStyle w:val="Body"/>
        <w:ind w:firstLine="629"/>
        <w:rPr>
          <w:rStyle w:val="CodeChar"/>
          <w:lang w:val="en-AU"/>
        </w:rPr>
      </w:pPr>
      <w:r w:rsidRPr="00CB46D4">
        <w:rPr>
          <w:rStyle w:val="CodeChar"/>
        </w:rPr>
        <w:t>unmanagedResource</w:t>
      </w:r>
      <w:r w:rsidRPr="00CB46D4">
        <w:rPr>
          <w:rStyle w:val="CodeChar"/>
          <w:b/>
          <w:bCs/>
          <w:color w:val="0000CC"/>
        </w:rPr>
        <w:t>.Dispose()</w:t>
      </w:r>
      <w:r>
        <w:rPr>
          <w:rStyle w:val="CodeChar"/>
          <w:lang w:val="en-AU"/>
        </w:rPr>
        <w:t>;</w:t>
      </w:r>
    </w:p>
    <w:p w14:paraId="7F2C5C29" w14:textId="77777777" w:rsidR="005412BA" w:rsidRDefault="005412BA" w:rsidP="00CB46D4">
      <w:pPr>
        <w:pStyle w:val="Body"/>
        <w:ind w:firstLine="629"/>
        <w:rPr>
          <w:rStyle w:val="CodeChar"/>
          <w:lang w:val="en-AU"/>
        </w:rPr>
      </w:pPr>
    </w:p>
    <w:p w14:paraId="63D89A9C" w14:textId="77777777" w:rsidR="005412BA" w:rsidRDefault="005412BA" w:rsidP="005412BA">
      <w:pPr>
        <w:pStyle w:val="Heading4"/>
        <w:rPr>
          <w:lang w:val="en-AU" w:eastAsia="en-AU"/>
        </w:rPr>
      </w:pPr>
      <w:r>
        <w:rPr>
          <w:lang w:val="en-AU" w:eastAsia="en-AU"/>
        </w:rPr>
        <w:t>Using</w:t>
      </w:r>
    </w:p>
    <w:p w14:paraId="07B04D7C" w14:textId="77777777" w:rsidR="005412BA" w:rsidRDefault="005412BA" w:rsidP="005412BA">
      <w:pPr>
        <w:pStyle w:val="Body"/>
        <w:rPr>
          <w:lang w:val="en-AU" w:eastAsia="en-AU"/>
        </w:rPr>
      </w:pPr>
      <w:r>
        <w:rPr>
          <w:lang w:val="en-AU" w:eastAsia="en-AU"/>
        </w:rPr>
        <w:t>Another, more elegant way to handle unmanaged resources release is with the using block:</w:t>
      </w:r>
    </w:p>
    <w:p w14:paraId="1199365D" w14:textId="77777777" w:rsidR="005412BA" w:rsidRDefault="00FC0414" w:rsidP="00FC0414">
      <w:pPr>
        <w:pStyle w:val="Code"/>
        <w:ind w:left="2160"/>
        <w:rPr>
          <w:lang w:eastAsia="en-AU"/>
        </w:rPr>
      </w:pPr>
      <w:r w:rsidRPr="00FC0414">
        <w:rPr>
          <w:b/>
          <w:bCs/>
          <w:color w:val="0000CC"/>
          <w:lang w:eastAsia="en-AU"/>
        </w:rPr>
        <w:t>u</w:t>
      </w:r>
      <w:r w:rsidR="005412BA" w:rsidRPr="00FC0414">
        <w:rPr>
          <w:b/>
          <w:bCs/>
          <w:color w:val="0000CC"/>
          <w:lang w:eastAsia="en-AU"/>
        </w:rPr>
        <w:t>sing</w:t>
      </w:r>
      <w:r w:rsidR="005412BA">
        <w:rPr>
          <w:lang w:eastAsia="en-AU"/>
        </w:rPr>
        <w:t>( StreamReader reader = File.OpenText(“</w:t>
      </w:r>
      <w:r>
        <w:rPr>
          <w:lang w:eastAsia="en-AU"/>
        </w:rPr>
        <w:t>file.txt”))</w:t>
      </w:r>
      <w:r>
        <w:rPr>
          <w:lang w:eastAsia="en-AU"/>
        </w:rPr>
        <w:br/>
        <w:t>{</w:t>
      </w:r>
      <w:r>
        <w:rPr>
          <w:lang w:eastAsia="en-AU"/>
        </w:rPr>
        <w:br/>
        <w:t xml:space="preserve">   .. the same code as in the try block</w:t>
      </w:r>
      <w:r>
        <w:rPr>
          <w:lang w:eastAsia="en-AU"/>
        </w:rPr>
        <w:br/>
        <w:t>}</w:t>
      </w:r>
    </w:p>
    <w:p w14:paraId="3DC7369F" w14:textId="77777777" w:rsidR="00FC0414" w:rsidRDefault="00FC0414" w:rsidP="00FC0414">
      <w:pPr>
        <w:pStyle w:val="Body"/>
        <w:rPr>
          <w:lang w:val="en-AU" w:eastAsia="en-AU"/>
        </w:rPr>
      </w:pPr>
      <w:r>
        <w:rPr>
          <w:lang w:val="en-AU" w:eastAsia="en-AU"/>
        </w:rPr>
        <w:t>reader.Dispose will be called automatically by the CLR whenever the using block exits whether it threw an exception or not.</w:t>
      </w:r>
    </w:p>
    <w:p w14:paraId="1E874B61" w14:textId="77777777" w:rsidR="00FC0414" w:rsidRDefault="00FC0414" w:rsidP="00FC0414">
      <w:pPr>
        <w:pStyle w:val="Body"/>
        <w:rPr>
          <w:lang w:val="en-AU" w:eastAsia="en-AU"/>
        </w:rPr>
      </w:pPr>
      <w:r>
        <w:rPr>
          <w:lang w:val="en-AU" w:eastAsia="en-AU"/>
        </w:rPr>
        <w:t>The above code is completely identical to:</w:t>
      </w:r>
    </w:p>
    <w:p w14:paraId="47638501" w14:textId="77777777" w:rsidR="00FC0414" w:rsidRDefault="00FC0414" w:rsidP="00FC0414">
      <w:pPr>
        <w:pStyle w:val="Code"/>
        <w:ind w:left="2160"/>
        <w:rPr>
          <w:lang w:eastAsia="en-AU"/>
        </w:rPr>
      </w:pPr>
      <w:r>
        <w:rPr>
          <w:lang w:eastAsia="en-AU"/>
        </w:rPr>
        <w:t>try</w:t>
      </w:r>
      <w:r>
        <w:rPr>
          <w:lang w:eastAsia="en-AU"/>
        </w:rPr>
        <w:br/>
        <w:t>{</w:t>
      </w:r>
      <w:r>
        <w:rPr>
          <w:lang w:eastAsia="en-AU"/>
        </w:rPr>
        <w:br/>
        <w:t xml:space="preserve">    StreamReader reader = File.OpenText(“file.txt”);</w:t>
      </w:r>
      <w:r>
        <w:rPr>
          <w:lang w:eastAsia="en-AU"/>
        </w:rPr>
        <w:br/>
        <w:t xml:space="preserve">   …</w:t>
      </w:r>
      <w:r>
        <w:rPr>
          <w:lang w:eastAsia="en-AU"/>
        </w:rPr>
        <w:br/>
        <w:t>}</w:t>
      </w:r>
      <w:r>
        <w:rPr>
          <w:lang w:eastAsia="en-AU"/>
        </w:rPr>
        <w:br/>
        <w:t>finally</w:t>
      </w:r>
      <w:r>
        <w:rPr>
          <w:lang w:eastAsia="en-AU"/>
        </w:rPr>
        <w:br/>
        <w:t>{</w:t>
      </w:r>
      <w:r>
        <w:rPr>
          <w:lang w:eastAsia="en-AU"/>
        </w:rPr>
        <w:br/>
      </w:r>
      <w:r>
        <w:rPr>
          <w:lang w:eastAsia="en-AU"/>
        </w:rPr>
        <w:lastRenderedPageBreak/>
        <w:t xml:space="preserve">   if(reader != null)</w:t>
      </w:r>
      <w:r>
        <w:rPr>
          <w:lang w:eastAsia="en-AU"/>
        </w:rPr>
        <w:br/>
        <w:t xml:space="preserve">   {</w:t>
      </w:r>
      <w:r>
        <w:rPr>
          <w:lang w:eastAsia="en-AU"/>
        </w:rPr>
        <w:br/>
        <w:t xml:space="preserve">        reader.Dispose();</w:t>
      </w:r>
      <w:r>
        <w:rPr>
          <w:lang w:eastAsia="en-AU"/>
        </w:rPr>
        <w:br/>
        <w:t xml:space="preserve">   }</w:t>
      </w:r>
      <w:r>
        <w:rPr>
          <w:lang w:eastAsia="en-AU"/>
        </w:rPr>
        <w:br/>
        <w:t>}</w:t>
      </w:r>
      <w:r>
        <w:rPr>
          <w:lang w:eastAsia="en-AU"/>
        </w:rPr>
        <w:br/>
      </w:r>
    </w:p>
    <w:p w14:paraId="4FF25D1E" w14:textId="77777777" w:rsidR="00F26FAE" w:rsidRDefault="00F26FAE" w:rsidP="00F26FAE">
      <w:pPr>
        <w:pStyle w:val="Heading2"/>
        <w:rPr>
          <w:lang w:val="en-AU" w:eastAsia="en-AU"/>
        </w:rPr>
      </w:pPr>
      <w:r>
        <w:rPr>
          <w:lang w:val="en-AU" w:eastAsia="en-AU"/>
        </w:rPr>
        <w:t>Throwing Exceptions</w:t>
      </w:r>
    </w:p>
    <w:p w14:paraId="1FEB1500" w14:textId="77777777" w:rsidR="007B56D3" w:rsidRDefault="00BE0BD2" w:rsidP="00F26FAE">
      <w:pPr>
        <w:pStyle w:val="Body"/>
        <w:rPr>
          <w:lang w:val="en-AU" w:eastAsia="en-AU"/>
        </w:rPr>
      </w:pPr>
      <w:r>
        <w:rPr>
          <w:lang w:val="en-AU" w:eastAsia="en-AU"/>
        </w:rPr>
        <w:t>Useful when you want to</w:t>
      </w:r>
      <w:r w:rsidR="007B56D3">
        <w:rPr>
          <w:lang w:val="en-AU" w:eastAsia="en-AU"/>
        </w:rPr>
        <w:t>:</w:t>
      </w:r>
    </w:p>
    <w:p w14:paraId="18917752" w14:textId="77777777" w:rsidR="00F26FAE" w:rsidRDefault="007B56D3" w:rsidP="00F40741">
      <w:pPr>
        <w:pStyle w:val="Body"/>
        <w:numPr>
          <w:ilvl w:val="0"/>
          <w:numId w:val="43"/>
        </w:numPr>
        <w:rPr>
          <w:lang w:val="en-AU" w:eastAsia="en-AU"/>
        </w:rPr>
      </w:pPr>
      <w:r w:rsidRPr="007B56D3">
        <w:rPr>
          <w:b/>
          <w:bCs/>
          <w:lang w:val="en-AU" w:eastAsia="en-AU"/>
        </w:rPr>
        <w:t>A</w:t>
      </w:r>
      <w:r w:rsidR="00BE0BD2" w:rsidRPr="007B56D3">
        <w:rPr>
          <w:b/>
          <w:bCs/>
          <w:lang w:val="en-AU" w:eastAsia="en-AU"/>
        </w:rPr>
        <w:t>dd information</w:t>
      </w:r>
      <w:r w:rsidR="00BE0BD2">
        <w:rPr>
          <w:lang w:val="en-AU" w:eastAsia="en-AU"/>
        </w:rPr>
        <w:t xml:space="preserve"> to a received error/exception or </w:t>
      </w:r>
      <w:r>
        <w:rPr>
          <w:lang w:val="en-AU" w:eastAsia="en-AU"/>
        </w:rPr>
        <w:t>to change its resolution. For example, if you get an error/exception while trying to stream a video on your website, you might want to create a use a new YouTubeException and return it, instead of returning a more low level but less expressive NetworkException.</w:t>
      </w:r>
    </w:p>
    <w:p w14:paraId="1F9B41DC" w14:textId="77777777" w:rsidR="00496B15" w:rsidRDefault="00496B15" w:rsidP="00F40741">
      <w:pPr>
        <w:pStyle w:val="Body"/>
        <w:numPr>
          <w:ilvl w:val="0"/>
          <w:numId w:val="43"/>
        </w:numPr>
        <w:rPr>
          <w:lang w:val="en-AU" w:eastAsia="en-AU"/>
        </w:rPr>
      </w:pPr>
      <w:r w:rsidRPr="00496B15">
        <w:rPr>
          <w:b/>
          <w:bCs/>
          <w:lang w:val="en-AU" w:eastAsia="en-AU"/>
        </w:rPr>
        <w:t>reduce information</w:t>
      </w:r>
      <w:r>
        <w:rPr>
          <w:lang w:val="en-AU" w:eastAsia="en-AU"/>
        </w:rPr>
        <w:t>: for example, if the exception contains secret information that we don’t want potential hackers to see, we can throw a higher/new level exception instead.</w:t>
      </w:r>
    </w:p>
    <w:p w14:paraId="223A49D3" w14:textId="77777777" w:rsidR="007B56D3" w:rsidRDefault="007B56D3" w:rsidP="00F40741">
      <w:pPr>
        <w:pStyle w:val="Body"/>
        <w:numPr>
          <w:ilvl w:val="0"/>
          <w:numId w:val="43"/>
        </w:numPr>
        <w:rPr>
          <w:lang w:val="en-AU" w:eastAsia="en-AU"/>
        </w:rPr>
      </w:pPr>
      <w:r>
        <w:rPr>
          <w:lang w:val="en-AU" w:eastAsia="en-AU"/>
        </w:rPr>
        <w:t xml:space="preserve">When an </w:t>
      </w:r>
      <w:r w:rsidRPr="007B56D3">
        <w:rPr>
          <w:b/>
          <w:bCs/>
          <w:lang w:val="en-AU" w:eastAsia="en-AU"/>
        </w:rPr>
        <w:t>error is unrecoverable</w:t>
      </w:r>
      <w:r>
        <w:rPr>
          <w:lang w:val="en-AU" w:eastAsia="en-AU"/>
        </w:rPr>
        <w:t xml:space="preserve"> and the program shouldn’t continue running if it occurs.</w:t>
      </w:r>
    </w:p>
    <w:p w14:paraId="312EE045" w14:textId="77777777" w:rsidR="00FF5438" w:rsidRDefault="00FF5438" w:rsidP="00FF5438">
      <w:pPr>
        <w:pStyle w:val="Heading3"/>
        <w:rPr>
          <w:lang w:val="en-AU" w:eastAsia="en-AU"/>
        </w:rPr>
      </w:pPr>
      <w:r>
        <w:rPr>
          <w:lang w:val="en-AU" w:eastAsia="en-AU"/>
        </w:rPr>
        <w:t>New Exception Types</w:t>
      </w:r>
    </w:p>
    <w:p w14:paraId="6E5E8EE1" w14:textId="77777777" w:rsidR="00FF5438" w:rsidRDefault="00FF5438" w:rsidP="00FF5438">
      <w:pPr>
        <w:pStyle w:val="Body"/>
        <w:rPr>
          <w:lang w:val="en-AU" w:eastAsia="en-AU"/>
        </w:rPr>
      </w:pPr>
      <w:r>
        <w:rPr>
          <w:lang w:val="en-AU" w:eastAsia="en-AU"/>
        </w:rPr>
        <w:t>You can define new exception types (classes) by inheriting from Exception or one of its derivative classes:</w:t>
      </w:r>
    </w:p>
    <w:p w14:paraId="3C9C4972" w14:textId="77777777" w:rsidR="00FF5438" w:rsidRPr="00FF5438" w:rsidRDefault="00FF5438" w:rsidP="00FF5438">
      <w:pPr>
        <w:pStyle w:val="Code"/>
        <w:ind w:left="2160"/>
        <w:rPr>
          <w:lang w:eastAsia="en-AU"/>
        </w:rPr>
      </w:pPr>
      <w:r>
        <w:rPr>
          <w:lang w:eastAsia="en-AU"/>
        </w:rPr>
        <w:t xml:space="preserve">public class YouTubeException : Exception </w:t>
      </w:r>
      <w:r>
        <w:rPr>
          <w:lang w:eastAsia="en-AU"/>
        </w:rPr>
        <w:br/>
        <w:t>{…}</w:t>
      </w:r>
    </w:p>
    <w:p w14:paraId="52BA700E" w14:textId="77777777" w:rsidR="007B56D3" w:rsidRDefault="00FF5438" w:rsidP="00FF5438">
      <w:pPr>
        <w:pStyle w:val="Heading3"/>
        <w:rPr>
          <w:lang w:val="en-AU" w:eastAsia="en-AU"/>
        </w:rPr>
      </w:pPr>
      <w:r>
        <w:rPr>
          <w:lang w:val="en-AU" w:eastAsia="en-AU"/>
        </w:rPr>
        <w:t>Throw Exception</w:t>
      </w:r>
    </w:p>
    <w:p w14:paraId="5569BA87" w14:textId="77777777" w:rsidR="00FF5438" w:rsidRDefault="00FF5438" w:rsidP="00FF5438">
      <w:pPr>
        <w:pStyle w:val="Code"/>
        <w:ind w:left="1588"/>
        <w:rPr>
          <w:lang w:eastAsia="en-AU"/>
        </w:rPr>
      </w:pPr>
      <w:r>
        <w:rPr>
          <w:lang w:eastAsia="en-AU"/>
        </w:rPr>
        <w:t>…</w:t>
      </w:r>
      <w:r>
        <w:rPr>
          <w:lang w:eastAsia="en-AU"/>
        </w:rPr>
        <w:br/>
      </w:r>
      <w:r w:rsidRPr="00FF5438">
        <w:rPr>
          <w:b/>
          <w:bCs/>
          <w:color w:val="0000CC"/>
          <w:lang w:eastAsia="en-AU"/>
        </w:rPr>
        <w:t>throw new</w:t>
      </w:r>
      <w:r w:rsidRPr="00FF5438">
        <w:rPr>
          <w:color w:val="0000CC"/>
          <w:lang w:eastAsia="en-AU"/>
        </w:rPr>
        <w:t xml:space="preserve"> </w:t>
      </w:r>
      <w:r>
        <w:rPr>
          <w:lang w:eastAsia="en-AU"/>
        </w:rPr>
        <w:t xml:space="preserve">YouTubeException(“error message to display”, </w:t>
      </w:r>
      <w:r w:rsidRPr="004B5183">
        <w:rPr>
          <w:b/>
          <w:bCs/>
          <w:color w:val="0000CC"/>
          <w:lang w:eastAsia="en-AU"/>
        </w:rPr>
        <w:t>ex</w:t>
      </w:r>
      <w:r>
        <w:rPr>
          <w:lang w:eastAsia="en-AU"/>
        </w:rPr>
        <w:t>);</w:t>
      </w:r>
      <w:r>
        <w:rPr>
          <w:lang w:eastAsia="en-AU"/>
        </w:rPr>
        <w:br/>
        <w:t>…</w:t>
      </w:r>
    </w:p>
    <w:p w14:paraId="5425A708" w14:textId="77777777" w:rsidR="00FF5438" w:rsidRDefault="00FF5438" w:rsidP="00FF5438">
      <w:pPr>
        <w:pStyle w:val="Body"/>
        <w:rPr>
          <w:lang w:val="en-AU" w:eastAsia="en-AU"/>
        </w:rPr>
      </w:pPr>
      <w:r>
        <w:rPr>
          <w:lang w:val="en-AU" w:eastAsia="en-AU"/>
        </w:rPr>
        <w:t>Note: when throwing an exception from within the catch block, it is usually a good idea to throw the exception we caught (e.g. ‘ex’ above) since it will allow us better debugging capability.</w:t>
      </w:r>
    </w:p>
    <w:p w14:paraId="4385BD84" w14:textId="29A7FDB5" w:rsidR="00ED05F3" w:rsidRDefault="00ED05F3" w:rsidP="00ED05F3">
      <w:pPr>
        <w:pStyle w:val="Heading3"/>
        <w:rPr>
          <w:lang w:val="en-AU" w:eastAsia="en-AU"/>
        </w:rPr>
      </w:pPr>
      <w:r>
        <w:rPr>
          <w:lang w:val="en-AU" w:eastAsia="en-AU"/>
        </w:rPr>
        <w:t>Re-Throw Exception</w:t>
      </w:r>
      <w:r w:rsidR="002463EF">
        <w:rPr>
          <w:lang w:val="en-AU" w:eastAsia="en-AU"/>
        </w:rPr>
        <w:t xml:space="preserve"> - Throw Clause</w:t>
      </w:r>
    </w:p>
    <w:p w14:paraId="7CC44219" w14:textId="77777777" w:rsidR="00496B15" w:rsidRPr="00496B15" w:rsidRDefault="00496B15" w:rsidP="00496B15">
      <w:pPr>
        <w:pStyle w:val="Body"/>
        <w:rPr>
          <w:lang w:val="en-AU" w:eastAsia="en-AU"/>
        </w:rPr>
      </w:pPr>
    </w:p>
    <w:p w14:paraId="1028AE6C" w14:textId="77777777" w:rsidR="00ED05F3" w:rsidRDefault="00496B15" w:rsidP="00496B15">
      <w:pPr>
        <w:pStyle w:val="Code"/>
        <w:ind w:left="1531"/>
        <w:rPr>
          <w:lang w:eastAsia="en-AU"/>
        </w:rPr>
      </w:pPr>
      <w:r>
        <w:rPr>
          <w:lang w:eastAsia="en-AU"/>
        </w:rPr>
        <w:t>try {…}</w:t>
      </w:r>
      <w:r>
        <w:rPr>
          <w:lang w:eastAsia="en-AU"/>
        </w:rPr>
        <w:br/>
        <w:t>catch( Exception ex)</w:t>
      </w:r>
      <w:r>
        <w:rPr>
          <w:lang w:eastAsia="en-AU"/>
        </w:rPr>
        <w:br/>
        <w:t>{</w:t>
      </w:r>
      <w:r>
        <w:rPr>
          <w:lang w:eastAsia="en-AU"/>
        </w:rPr>
        <w:br/>
        <w:t xml:space="preserve">   …</w:t>
      </w:r>
      <w:r>
        <w:rPr>
          <w:lang w:eastAsia="en-AU"/>
        </w:rPr>
        <w:br/>
        <w:t xml:space="preserve">   </w:t>
      </w:r>
      <w:r w:rsidRPr="00496B15">
        <w:rPr>
          <w:b/>
          <w:bCs/>
          <w:color w:val="0000CC"/>
          <w:lang w:eastAsia="en-AU"/>
        </w:rPr>
        <w:t>throw;</w:t>
      </w:r>
      <w:r>
        <w:rPr>
          <w:lang w:eastAsia="en-AU"/>
        </w:rPr>
        <w:br/>
        <w:t>}</w:t>
      </w:r>
    </w:p>
    <w:p w14:paraId="03B82A19" w14:textId="77777777" w:rsidR="00496B15" w:rsidRDefault="00496B15" w:rsidP="00496B15">
      <w:pPr>
        <w:pStyle w:val="Body"/>
        <w:rPr>
          <w:lang w:val="en-AU" w:eastAsia="en-AU"/>
        </w:rPr>
      </w:pPr>
      <w:r>
        <w:rPr>
          <w:lang w:val="en-AU" w:eastAsia="en-AU"/>
        </w:rPr>
        <w:t>Note:</w:t>
      </w:r>
    </w:p>
    <w:p w14:paraId="4B33B1C9" w14:textId="77777777" w:rsidR="00496B15" w:rsidRDefault="00496B15" w:rsidP="00F40741">
      <w:pPr>
        <w:pStyle w:val="Body"/>
        <w:numPr>
          <w:ilvl w:val="0"/>
          <w:numId w:val="43"/>
        </w:numPr>
        <w:rPr>
          <w:lang w:val="en-AU" w:eastAsia="en-AU"/>
        </w:rPr>
      </w:pPr>
      <w:r w:rsidRPr="00496B15">
        <w:rPr>
          <w:u w:val="single"/>
          <w:lang w:val="en-AU" w:eastAsia="en-AU"/>
        </w:rPr>
        <w:t>Don’t use</w:t>
      </w:r>
      <w:r>
        <w:rPr>
          <w:lang w:val="en-AU" w:eastAsia="en-AU"/>
        </w:rPr>
        <w:t xml:space="preserve"> </w:t>
      </w:r>
      <w:r w:rsidRPr="00496B15">
        <w:rPr>
          <w:rStyle w:val="CodeChar"/>
        </w:rPr>
        <w:t>throw ex;</w:t>
      </w:r>
      <w:r>
        <w:rPr>
          <w:lang w:val="en-AU" w:eastAsia="en-AU"/>
        </w:rPr>
        <w:t xml:space="preserve"> otherwise, it will throw the exception we caught but you will lose all the information on the original exception stack.</w:t>
      </w:r>
    </w:p>
    <w:p w14:paraId="19384869" w14:textId="77777777" w:rsidR="00496B15" w:rsidRDefault="000E01CD" w:rsidP="000E01CD">
      <w:pPr>
        <w:pStyle w:val="Heading2"/>
        <w:rPr>
          <w:lang w:val="en-AU" w:eastAsia="en-AU"/>
        </w:rPr>
      </w:pPr>
      <w:r>
        <w:rPr>
          <w:lang w:val="en-AU" w:eastAsia="en-AU"/>
        </w:rPr>
        <w:lastRenderedPageBreak/>
        <w:t>Common Exceptions</w:t>
      </w:r>
    </w:p>
    <w:p w14:paraId="1F3E9633" w14:textId="77777777" w:rsidR="000E01CD" w:rsidRPr="000E01CD" w:rsidRDefault="000E01CD" w:rsidP="000E01CD">
      <w:pPr>
        <w:pStyle w:val="Body"/>
        <w:rPr>
          <w:lang w:val="en-AU" w:eastAsia="en-AU"/>
        </w:rPr>
      </w:pPr>
      <w:r>
        <w:rPr>
          <w:lang w:val="en-AU" w:eastAsia="en-AU"/>
        </w:rPr>
        <w:t>These are the most common exception types that you can throw or inherit from</w:t>
      </w:r>
      <w:r w:rsidR="00D26226">
        <w:rPr>
          <w:lang w:val="en-AU" w:eastAsia="en-AU"/>
        </w:rPr>
        <w:t>:</w:t>
      </w:r>
    </w:p>
    <w:p w14:paraId="3F14E2E4" w14:textId="77777777" w:rsidR="000E01CD" w:rsidRDefault="000E01CD" w:rsidP="00F40741">
      <w:pPr>
        <w:pStyle w:val="Body"/>
        <w:numPr>
          <w:ilvl w:val="0"/>
          <w:numId w:val="43"/>
        </w:numPr>
        <w:rPr>
          <w:lang w:val="en-AU" w:eastAsia="en-AU"/>
        </w:rPr>
      </w:pPr>
      <w:r>
        <w:rPr>
          <w:lang w:val="en-AU" w:eastAsia="en-AU"/>
        </w:rPr>
        <w:t>System.Exception</w:t>
      </w:r>
    </w:p>
    <w:p w14:paraId="1F511FCB" w14:textId="77777777" w:rsidR="000E01CD" w:rsidRDefault="000E01CD" w:rsidP="000E01CD">
      <w:pPr>
        <w:pStyle w:val="Body"/>
        <w:ind w:left="2251"/>
        <w:rPr>
          <w:lang w:val="en-AU" w:eastAsia="en-AU"/>
        </w:rPr>
      </w:pPr>
      <w:r>
        <w:rPr>
          <w:lang w:val="en-AU" w:eastAsia="en-AU"/>
        </w:rPr>
        <w:t>The exceptions base class. Contain the following important fields:</w:t>
      </w:r>
    </w:p>
    <w:p w14:paraId="063D75DB" w14:textId="77777777" w:rsidR="000E01CD" w:rsidRDefault="000E01CD" w:rsidP="00F40741">
      <w:pPr>
        <w:pStyle w:val="Body"/>
        <w:numPr>
          <w:ilvl w:val="1"/>
          <w:numId w:val="43"/>
        </w:numPr>
        <w:rPr>
          <w:lang w:val="en-AU" w:eastAsia="en-AU"/>
        </w:rPr>
      </w:pPr>
      <w:r>
        <w:rPr>
          <w:lang w:val="en-AU" w:eastAsia="en-AU"/>
        </w:rPr>
        <w:t>StackTrace – all the function calls from the time the exception occurred</w:t>
      </w:r>
    </w:p>
    <w:p w14:paraId="7EDF147E" w14:textId="77777777" w:rsidR="000E01CD" w:rsidRDefault="000E01CD" w:rsidP="00F40741">
      <w:pPr>
        <w:pStyle w:val="Body"/>
        <w:numPr>
          <w:ilvl w:val="1"/>
          <w:numId w:val="43"/>
        </w:numPr>
        <w:rPr>
          <w:lang w:val="en-AU" w:eastAsia="en-AU"/>
        </w:rPr>
      </w:pPr>
      <w:r>
        <w:rPr>
          <w:lang w:val="en-AU" w:eastAsia="en-AU"/>
        </w:rPr>
        <w:t>Message – a string that describe the error</w:t>
      </w:r>
    </w:p>
    <w:p w14:paraId="4F221FFB" w14:textId="77777777" w:rsidR="000E01CD" w:rsidRDefault="000E01CD" w:rsidP="00F40741">
      <w:pPr>
        <w:pStyle w:val="Body"/>
        <w:numPr>
          <w:ilvl w:val="1"/>
          <w:numId w:val="43"/>
        </w:numPr>
        <w:rPr>
          <w:lang w:val="en-AU" w:eastAsia="en-AU"/>
        </w:rPr>
      </w:pPr>
      <w:r>
        <w:rPr>
          <w:lang w:val="en-AU" w:eastAsia="en-AU"/>
        </w:rPr>
        <w:t>InnerException – the internal error that caused this exception. Can contain additional exception(s)</w:t>
      </w:r>
      <w:r>
        <w:rPr>
          <w:lang w:val="en-AU" w:eastAsia="en-AU"/>
        </w:rPr>
        <w:br/>
      </w:r>
    </w:p>
    <w:p w14:paraId="6B31C3E9" w14:textId="77777777" w:rsidR="00D26226" w:rsidRDefault="00D26226" w:rsidP="00F40741">
      <w:pPr>
        <w:pStyle w:val="Body"/>
        <w:numPr>
          <w:ilvl w:val="0"/>
          <w:numId w:val="43"/>
        </w:numPr>
        <w:rPr>
          <w:lang w:val="en-AU" w:eastAsia="en-AU"/>
        </w:rPr>
      </w:pPr>
      <w:r>
        <w:rPr>
          <w:lang w:val="en-AU" w:eastAsia="en-AU"/>
        </w:rPr>
        <w:t>ArgumentException</w:t>
      </w:r>
    </w:p>
    <w:p w14:paraId="6F35B8C7" w14:textId="77777777" w:rsidR="00D26226" w:rsidRDefault="00D26226" w:rsidP="00F40741">
      <w:pPr>
        <w:pStyle w:val="Body"/>
        <w:numPr>
          <w:ilvl w:val="0"/>
          <w:numId w:val="43"/>
        </w:numPr>
        <w:rPr>
          <w:lang w:val="en-AU" w:eastAsia="en-AU"/>
        </w:rPr>
      </w:pPr>
      <w:r>
        <w:rPr>
          <w:lang w:val="en-AU" w:eastAsia="en-AU"/>
        </w:rPr>
        <w:t>ArgumentNullException</w:t>
      </w:r>
    </w:p>
    <w:p w14:paraId="7AFEA34D" w14:textId="77777777" w:rsidR="00D26226" w:rsidRDefault="00D26226" w:rsidP="00F40741">
      <w:pPr>
        <w:pStyle w:val="Body"/>
        <w:numPr>
          <w:ilvl w:val="0"/>
          <w:numId w:val="43"/>
        </w:numPr>
        <w:rPr>
          <w:lang w:val="en-AU" w:eastAsia="en-AU"/>
        </w:rPr>
      </w:pPr>
      <w:r>
        <w:rPr>
          <w:lang w:val="en-AU" w:eastAsia="en-AU"/>
        </w:rPr>
        <w:t>ArgumentOutOfRangeException</w:t>
      </w:r>
    </w:p>
    <w:p w14:paraId="15CBA84D" w14:textId="77777777" w:rsidR="00D26226" w:rsidRDefault="00D26226" w:rsidP="00F40741">
      <w:pPr>
        <w:pStyle w:val="Body"/>
        <w:numPr>
          <w:ilvl w:val="0"/>
          <w:numId w:val="43"/>
        </w:numPr>
        <w:rPr>
          <w:lang w:val="en-AU" w:eastAsia="en-AU"/>
        </w:rPr>
      </w:pPr>
      <w:r>
        <w:rPr>
          <w:lang w:val="en-AU" w:eastAsia="en-AU"/>
        </w:rPr>
        <w:t>InvalidOperationException</w:t>
      </w:r>
    </w:p>
    <w:p w14:paraId="41045808" w14:textId="77777777" w:rsidR="00D26226" w:rsidRDefault="00D26226" w:rsidP="00F40741">
      <w:pPr>
        <w:pStyle w:val="Body"/>
        <w:numPr>
          <w:ilvl w:val="0"/>
          <w:numId w:val="43"/>
        </w:numPr>
        <w:rPr>
          <w:lang w:val="en-AU" w:eastAsia="en-AU"/>
        </w:rPr>
      </w:pPr>
      <w:r>
        <w:rPr>
          <w:lang w:val="en-AU" w:eastAsia="en-AU"/>
        </w:rPr>
        <w:t>NotSupportedException</w:t>
      </w:r>
    </w:p>
    <w:p w14:paraId="5EB1FE60" w14:textId="77777777" w:rsidR="00D26226" w:rsidRDefault="00D26226" w:rsidP="00F40741">
      <w:pPr>
        <w:pStyle w:val="Body"/>
        <w:numPr>
          <w:ilvl w:val="0"/>
          <w:numId w:val="43"/>
        </w:numPr>
        <w:rPr>
          <w:lang w:val="en-AU" w:eastAsia="en-AU"/>
        </w:rPr>
      </w:pPr>
      <w:r>
        <w:rPr>
          <w:lang w:val="en-AU" w:eastAsia="en-AU"/>
        </w:rPr>
        <w:t>NotImplementedException</w:t>
      </w:r>
    </w:p>
    <w:p w14:paraId="453B2122" w14:textId="23D6E85B" w:rsidR="00D26226" w:rsidRDefault="00D26226" w:rsidP="00F40741">
      <w:pPr>
        <w:pStyle w:val="Body"/>
        <w:numPr>
          <w:ilvl w:val="0"/>
          <w:numId w:val="43"/>
        </w:numPr>
        <w:rPr>
          <w:lang w:val="en-AU" w:eastAsia="en-AU"/>
        </w:rPr>
      </w:pPr>
      <w:r>
        <w:rPr>
          <w:lang w:val="en-AU" w:eastAsia="en-AU"/>
        </w:rPr>
        <w:t>NullReferenceException</w:t>
      </w:r>
    </w:p>
    <w:p w14:paraId="069CA49B" w14:textId="0586DF95" w:rsidR="0060705A" w:rsidRPr="0060705A" w:rsidRDefault="0060705A" w:rsidP="00F40741">
      <w:pPr>
        <w:pStyle w:val="Body"/>
        <w:numPr>
          <w:ilvl w:val="0"/>
          <w:numId w:val="43"/>
        </w:numPr>
        <w:rPr>
          <w:lang w:val="en-AU" w:eastAsia="en-AU"/>
        </w:rPr>
      </w:pPr>
      <w:r>
        <w:t>IndexOutOfRangeException</w:t>
      </w:r>
    </w:p>
    <w:p w14:paraId="223C0570" w14:textId="03EFCCAC" w:rsidR="0060705A" w:rsidRDefault="0060705A" w:rsidP="00F40741">
      <w:pPr>
        <w:pStyle w:val="Body"/>
        <w:numPr>
          <w:ilvl w:val="0"/>
          <w:numId w:val="43"/>
        </w:numPr>
        <w:rPr>
          <w:lang w:val="en-AU" w:eastAsia="en-AU"/>
        </w:rPr>
      </w:pPr>
      <w:r>
        <w:rPr>
          <w:lang w:val="en-AU"/>
        </w:rPr>
        <w:t>IO.IOException</w:t>
      </w:r>
    </w:p>
    <w:p w14:paraId="526490BF" w14:textId="77777777" w:rsidR="0060705A" w:rsidRDefault="0060705A" w:rsidP="00CF477B">
      <w:pPr>
        <w:pStyle w:val="Body"/>
        <w:numPr>
          <w:ilvl w:val="0"/>
          <w:numId w:val="43"/>
        </w:numPr>
      </w:pPr>
      <w:r w:rsidRPr="0060705A">
        <w:rPr>
          <w:lang w:val="en-AU"/>
        </w:rPr>
        <w:t>Net.WebException - c</w:t>
      </w:r>
      <w:r>
        <w:t>ommonly thrown around any errors performing HTTP calls</w:t>
      </w:r>
    </w:p>
    <w:p w14:paraId="4A27B04A" w14:textId="77777777" w:rsidR="0060705A" w:rsidRDefault="0060705A" w:rsidP="00D543CA">
      <w:pPr>
        <w:pStyle w:val="Body"/>
        <w:numPr>
          <w:ilvl w:val="0"/>
          <w:numId w:val="43"/>
        </w:numPr>
      </w:pPr>
      <w:r w:rsidRPr="0060705A">
        <w:t>System.Data.SqlClient.SqlException – Various types of SQL Server exceptions</w:t>
      </w:r>
    </w:p>
    <w:p w14:paraId="2494D931" w14:textId="77777777" w:rsidR="0060705A" w:rsidRDefault="0060705A" w:rsidP="00094992">
      <w:pPr>
        <w:pStyle w:val="Body"/>
        <w:numPr>
          <w:ilvl w:val="0"/>
          <w:numId w:val="43"/>
        </w:numPr>
      </w:pPr>
      <w:r w:rsidRPr="0060705A">
        <w:t>System.StackOverflowException – If a method calls itself recursively, you may get this exception</w:t>
      </w:r>
    </w:p>
    <w:p w14:paraId="23C55979" w14:textId="77777777" w:rsidR="0060705A" w:rsidRDefault="0060705A" w:rsidP="004249F0">
      <w:pPr>
        <w:pStyle w:val="Body"/>
        <w:numPr>
          <w:ilvl w:val="0"/>
          <w:numId w:val="43"/>
        </w:numPr>
      </w:pPr>
      <w:r w:rsidRPr="0060705A">
        <w:t>System.OutOfMemoryException – If your app runs out of memory</w:t>
      </w:r>
    </w:p>
    <w:p w14:paraId="394E97D1" w14:textId="77777777" w:rsidR="0060705A" w:rsidRDefault="0060705A" w:rsidP="009926D0">
      <w:pPr>
        <w:pStyle w:val="Body"/>
        <w:numPr>
          <w:ilvl w:val="0"/>
          <w:numId w:val="43"/>
        </w:numPr>
      </w:pPr>
      <w:r w:rsidRPr="0060705A">
        <w:t>System.InvalidCastException – If you try to cast an object to a type that it can’t be cast to</w:t>
      </w:r>
    </w:p>
    <w:p w14:paraId="5BE20E12" w14:textId="1AD6B0F0" w:rsidR="0060705A" w:rsidRPr="0060705A" w:rsidRDefault="0060705A" w:rsidP="009926D0">
      <w:pPr>
        <w:pStyle w:val="Body"/>
        <w:numPr>
          <w:ilvl w:val="0"/>
          <w:numId w:val="43"/>
        </w:numPr>
      </w:pPr>
      <w:r w:rsidRPr="0060705A">
        <w:t>System.ObjectDisposedException – Trying to use an object that has already been disposed</w:t>
      </w:r>
    </w:p>
    <w:p w14:paraId="36E30AD5" w14:textId="2DE218E8" w:rsidR="000030F7" w:rsidRDefault="000030F7" w:rsidP="000122A1">
      <w:pPr>
        <w:pStyle w:val="Heading2"/>
        <w:rPr>
          <w:lang w:val="en-AU" w:eastAsia="en-AU"/>
        </w:rPr>
      </w:pPr>
      <w:r>
        <w:rPr>
          <w:lang w:val="en-AU" w:eastAsia="en-AU"/>
        </w:rPr>
        <w:t>Creating New Exception Types</w:t>
      </w:r>
    </w:p>
    <w:p w14:paraId="3F2112F9" w14:textId="77777777" w:rsidR="000030F7" w:rsidRDefault="000030F7" w:rsidP="000030F7">
      <w:pPr>
        <w:pStyle w:val="Body"/>
        <w:rPr>
          <w:lang w:val="en-AU"/>
        </w:rPr>
      </w:pPr>
      <w:r>
        <w:t>Creating your own C# custom exceptions is really only helpful if you are</w:t>
      </w:r>
      <w:r>
        <w:rPr>
          <w:lang w:val="en-AU"/>
        </w:rPr>
        <w:t>:</w:t>
      </w:r>
    </w:p>
    <w:p w14:paraId="615BC2AD" w14:textId="77777777" w:rsidR="000030F7" w:rsidRPr="000030F7" w:rsidRDefault="000030F7" w:rsidP="000030F7">
      <w:pPr>
        <w:pStyle w:val="Body"/>
        <w:numPr>
          <w:ilvl w:val="0"/>
          <w:numId w:val="43"/>
        </w:numPr>
        <w:rPr>
          <w:lang w:val="en-AU" w:eastAsia="en-AU"/>
        </w:rPr>
      </w:pPr>
      <w:r>
        <w:rPr>
          <w:lang w:val="en-AU"/>
        </w:rPr>
        <w:t>G</w:t>
      </w:r>
      <w:r>
        <w:t xml:space="preserve">oing to catch that specific type of exception and </w:t>
      </w:r>
      <w:r>
        <w:rPr>
          <w:rStyle w:val="Strong"/>
        </w:rPr>
        <w:t>handle it differently</w:t>
      </w:r>
      <w:r>
        <w:t xml:space="preserve">. </w:t>
      </w:r>
    </w:p>
    <w:p w14:paraId="55E23FDE" w14:textId="3DFD82DA" w:rsidR="000030F7" w:rsidRPr="000030F7" w:rsidRDefault="000030F7" w:rsidP="007D1970">
      <w:pPr>
        <w:pStyle w:val="Body"/>
        <w:numPr>
          <w:ilvl w:val="0"/>
          <w:numId w:val="43"/>
        </w:numPr>
        <w:rPr>
          <w:lang w:val="en-AU" w:eastAsia="en-AU"/>
        </w:rPr>
      </w:pPr>
      <w:r w:rsidRPr="000030F7">
        <w:rPr>
          <w:lang w:val="en-AU"/>
        </w:rPr>
        <w:lastRenderedPageBreak/>
        <w:t xml:space="preserve">Use it to </w:t>
      </w:r>
      <w:r>
        <w:t>track a very specific type of exceptio</w:t>
      </w:r>
      <w:r w:rsidRPr="000030F7">
        <w:rPr>
          <w:lang w:val="en-AU"/>
        </w:rPr>
        <w:t xml:space="preserve">n and/or to </w:t>
      </w:r>
      <w:r>
        <w:rPr>
          <w:rStyle w:val="Strong"/>
        </w:rPr>
        <w:t>monitor your application errors and logs for it</w:t>
      </w:r>
      <w:r>
        <w:t xml:space="preserve"> with an </w:t>
      </w:r>
      <w:hyperlink r:id="rId70" w:history="1">
        <w:r>
          <w:rPr>
            <w:rStyle w:val="Hyperlink"/>
          </w:rPr>
          <w:t>error monitoring</w:t>
        </w:r>
      </w:hyperlink>
      <w:r>
        <w:t xml:space="preserve"> tool.</w:t>
      </w:r>
    </w:p>
    <w:p w14:paraId="0872EA19" w14:textId="25D6A775" w:rsidR="000122A1" w:rsidRDefault="000122A1" w:rsidP="000122A1">
      <w:pPr>
        <w:pStyle w:val="Heading2"/>
        <w:rPr>
          <w:lang w:val="en-AU" w:eastAsia="en-AU"/>
        </w:rPr>
      </w:pPr>
      <w:r>
        <w:rPr>
          <w:lang w:val="en-AU" w:eastAsia="en-AU"/>
        </w:rPr>
        <w:t>Debugging Exceptions</w:t>
      </w:r>
    </w:p>
    <w:p w14:paraId="3B8B8544" w14:textId="77777777" w:rsidR="000122A1" w:rsidRDefault="000122A1" w:rsidP="000122A1">
      <w:pPr>
        <w:pStyle w:val="Body"/>
        <w:rPr>
          <w:lang w:val="en-AU" w:eastAsia="en-AU"/>
        </w:rPr>
      </w:pPr>
      <w:r>
        <w:rPr>
          <w:lang w:val="en-AU" w:eastAsia="en-AU"/>
        </w:rPr>
        <w:t xml:space="preserve">Sometimes, the exceptions messages are not very clear. In this case, we can add a try-catch block with the reported exception and </w:t>
      </w:r>
      <w:r w:rsidR="00AB514F">
        <w:rPr>
          <w:lang w:val="en-AU" w:eastAsia="en-AU"/>
        </w:rPr>
        <w:t xml:space="preserve">this will allow us to run the debugger and catch the exception so that we can look into the returned exception object and find more meaningful details on it. </w:t>
      </w:r>
    </w:p>
    <w:p w14:paraId="728466C7" w14:textId="77777777" w:rsidR="00AB514F" w:rsidRDefault="00AB514F" w:rsidP="000122A1">
      <w:pPr>
        <w:pStyle w:val="Body"/>
        <w:rPr>
          <w:lang w:val="en-AU" w:eastAsia="en-AU"/>
        </w:rPr>
      </w:pPr>
      <w:r>
        <w:rPr>
          <w:lang w:val="en-AU" w:eastAsia="en-AU"/>
        </w:rPr>
        <w:t>For example:</w:t>
      </w:r>
    </w:p>
    <w:p w14:paraId="5C67E1C5" w14:textId="77777777" w:rsidR="00AB514F" w:rsidRDefault="00AB514F" w:rsidP="00AB514F">
      <w:pPr>
        <w:pStyle w:val="Code"/>
        <w:ind w:left="2160"/>
        <w:rPr>
          <w:lang w:eastAsia="en-AU"/>
        </w:rPr>
      </w:pPr>
      <w:r>
        <w:rPr>
          <w:lang w:eastAsia="en-AU"/>
        </w:rPr>
        <w:t>…</w:t>
      </w:r>
      <w:r>
        <w:rPr>
          <w:lang w:eastAsia="en-AU"/>
        </w:rPr>
        <w:br/>
        <w:t>try</w:t>
      </w:r>
      <w:r>
        <w:rPr>
          <w:lang w:eastAsia="en-AU"/>
        </w:rPr>
        <w:br/>
        <w:t>{</w:t>
      </w:r>
      <w:r>
        <w:rPr>
          <w:lang w:eastAsia="en-AU"/>
        </w:rPr>
        <w:br/>
        <w:t xml:space="preserve">   _context.SaveChanges():</w:t>
      </w:r>
      <w:r>
        <w:rPr>
          <w:lang w:eastAsia="en-AU"/>
        </w:rPr>
        <w:br/>
        <w:t>}</w:t>
      </w:r>
      <w:r>
        <w:rPr>
          <w:lang w:eastAsia="en-AU"/>
        </w:rPr>
        <w:br/>
        <w:t>catch (DbEntityValidationException e)</w:t>
      </w:r>
      <w:r>
        <w:rPr>
          <w:lang w:eastAsia="en-AU"/>
        </w:rPr>
        <w:br/>
        <w:t>{</w:t>
      </w:r>
      <w:r>
        <w:rPr>
          <w:lang w:eastAsia="en-AU"/>
        </w:rPr>
        <w:br/>
        <w:t xml:space="preserve">    Cosnole.WriteLine(e);</w:t>
      </w:r>
      <w:r>
        <w:rPr>
          <w:lang w:eastAsia="en-AU"/>
        </w:rPr>
        <w:tab/>
        <w:t xml:space="preserve">// we can break on this line and look into e </w:t>
      </w:r>
      <w:r>
        <w:rPr>
          <w:lang w:eastAsia="en-AU"/>
        </w:rPr>
        <w:br/>
        <w:t>}</w:t>
      </w:r>
    </w:p>
    <w:p w14:paraId="184D179D" w14:textId="5EE86BDC" w:rsidR="00AB514F" w:rsidRDefault="00430AAF" w:rsidP="00430AAF">
      <w:pPr>
        <w:pStyle w:val="Heading3"/>
        <w:rPr>
          <w:lang w:val="en-AU" w:eastAsia="en-AU"/>
        </w:rPr>
      </w:pPr>
      <w:r>
        <w:rPr>
          <w:lang w:val="en-AU" w:eastAsia="en-AU"/>
        </w:rPr>
        <w:t>Finding First Chance Exceptions</w:t>
      </w:r>
    </w:p>
    <w:p w14:paraId="157EC525" w14:textId="4C580877" w:rsidR="00430AAF" w:rsidRDefault="00430AAF" w:rsidP="00430AAF">
      <w:pPr>
        <w:pStyle w:val="Body"/>
        <w:rPr>
          <w:lang w:val="en-AU" w:eastAsia="en-AU"/>
        </w:rPr>
      </w:pPr>
      <w:r>
        <w:rPr>
          <w:lang w:val="en-AU" w:eastAsia="en-AU"/>
        </w:rPr>
        <w:t>Buggy code can throw many exceptions without handling them properly so you might see degraded performance without knowing why. For example:</w:t>
      </w:r>
    </w:p>
    <w:p w14:paraId="2C1DD5E4" w14:textId="77777777" w:rsidR="00430AAF" w:rsidRPr="00430AAF" w:rsidRDefault="00430AAF" w:rsidP="00430AAF">
      <w:pPr>
        <w:pStyle w:val="Code"/>
        <w:ind w:left="1440"/>
        <w:rPr>
          <w:lang w:eastAsia="en-AU"/>
        </w:rPr>
      </w:pPr>
      <w:r w:rsidRPr="00430AAF">
        <w:rPr>
          <w:lang w:eastAsia="en-AU"/>
        </w:rPr>
        <w:t>public DateTime? GetDate(SqlDataReader reader, string columnName)</w:t>
      </w:r>
    </w:p>
    <w:p w14:paraId="0FA34A66" w14:textId="77777777" w:rsidR="00430AAF" w:rsidRPr="00430AAF" w:rsidRDefault="00430AAF" w:rsidP="00430AAF">
      <w:pPr>
        <w:pStyle w:val="Code"/>
        <w:ind w:left="1440"/>
        <w:rPr>
          <w:lang w:eastAsia="en-AU"/>
        </w:rPr>
      </w:pPr>
      <w:r w:rsidRPr="00430AAF">
        <w:rPr>
          <w:lang w:eastAsia="en-AU"/>
        </w:rPr>
        <w:t>{</w:t>
      </w:r>
    </w:p>
    <w:p w14:paraId="0669D1DF" w14:textId="77777777" w:rsidR="00430AAF" w:rsidRPr="00430AAF" w:rsidRDefault="00430AAF" w:rsidP="00430AAF">
      <w:pPr>
        <w:pStyle w:val="Code"/>
        <w:ind w:left="1440"/>
        <w:rPr>
          <w:lang w:eastAsia="en-AU"/>
        </w:rPr>
      </w:pPr>
      <w:r w:rsidRPr="00430AAF">
        <w:rPr>
          <w:lang w:eastAsia="en-AU"/>
        </w:rPr>
        <w:t xml:space="preserve">   DateTime? value = null;</w:t>
      </w:r>
    </w:p>
    <w:p w14:paraId="24A50EF0" w14:textId="77777777" w:rsidR="00430AAF" w:rsidRPr="00430AAF" w:rsidRDefault="00430AAF" w:rsidP="00430AAF">
      <w:pPr>
        <w:pStyle w:val="Code"/>
        <w:ind w:left="1440"/>
        <w:rPr>
          <w:lang w:eastAsia="en-AU"/>
        </w:rPr>
      </w:pPr>
      <w:r w:rsidRPr="00430AAF">
        <w:rPr>
          <w:lang w:eastAsia="en-AU"/>
        </w:rPr>
        <w:t xml:space="preserve">   try</w:t>
      </w:r>
    </w:p>
    <w:p w14:paraId="6B3AC621" w14:textId="77777777" w:rsidR="00430AAF" w:rsidRPr="00430AAF" w:rsidRDefault="00430AAF" w:rsidP="00430AAF">
      <w:pPr>
        <w:pStyle w:val="Code"/>
        <w:ind w:left="1440"/>
        <w:rPr>
          <w:lang w:eastAsia="en-AU"/>
        </w:rPr>
      </w:pPr>
      <w:r w:rsidRPr="00430AAF">
        <w:rPr>
          <w:lang w:eastAsia="en-AU"/>
        </w:rPr>
        <w:t xml:space="preserve">   {</w:t>
      </w:r>
    </w:p>
    <w:p w14:paraId="48CFE1FD" w14:textId="77777777" w:rsidR="00430AAF" w:rsidRPr="00430AAF" w:rsidRDefault="00430AAF" w:rsidP="00430AAF">
      <w:pPr>
        <w:pStyle w:val="Code"/>
        <w:ind w:left="1440"/>
        <w:rPr>
          <w:lang w:eastAsia="en-AU"/>
        </w:rPr>
      </w:pPr>
      <w:r w:rsidRPr="00430AAF">
        <w:rPr>
          <w:lang w:eastAsia="en-AU"/>
        </w:rPr>
        <w:t xml:space="preserve">      value = DateTime.Parse(reader[columnName].ToString());</w:t>
      </w:r>
    </w:p>
    <w:p w14:paraId="6A1D8671" w14:textId="77777777" w:rsidR="00430AAF" w:rsidRPr="00430AAF" w:rsidRDefault="00430AAF" w:rsidP="00430AAF">
      <w:pPr>
        <w:pStyle w:val="Code"/>
        <w:ind w:left="1440"/>
        <w:rPr>
          <w:lang w:eastAsia="en-AU"/>
        </w:rPr>
      </w:pPr>
      <w:r w:rsidRPr="00430AAF">
        <w:rPr>
          <w:lang w:eastAsia="en-AU"/>
        </w:rPr>
        <w:t xml:space="preserve">   }</w:t>
      </w:r>
    </w:p>
    <w:p w14:paraId="09BB8D99" w14:textId="77777777" w:rsidR="00430AAF" w:rsidRPr="00430AAF" w:rsidRDefault="00430AAF" w:rsidP="00430AAF">
      <w:pPr>
        <w:pStyle w:val="Code"/>
        <w:ind w:left="1440"/>
        <w:rPr>
          <w:lang w:eastAsia="en-AU"/>
        </w:rPr>
      </w:pPr>
      <w:r w:rsidRPr="00430AAF">
        <w:rPr>
          <w:lang w:eastAsia="en-AU"/>
        </w:rPr>
        <w:t xml:space="preserve">   catch</w:t>
      </w:r>
    </w:p>
    <w:p w14:paraId="7B33D350" w14:textId="77777777" w:rsidR="00430AAF" w:rsidRPr="00430AAF" w:rsidRDefault="00430AAF" w:rsidP="00430AAF">
      <w:pPr>
        <w:pStyle w:val="Code"/>
        <w:ind w:left="1440"/>
        <w:rPr>
          <w:lang w:eastAsia="en-AU"/>
        </w:rPr>
      </w:pPr>
      <w:r w:rsidRPr="00430AAF">
        <w:rPr>
          <w:lang w:eastAsia="en-AU"/>
        </w:rPr>
        <w:t xml:space="preserve">   {</w:t>
      </w:r>
    </w:p>
    <w:p w14:paraId="0E3E8EC4" w14:textId="77777777" w:rsidR="00430AAF" w:rsidRPr="00430AAF" w:rsidRDefault="00430AAF" w:rsidP="00430AAF">
      <w:pPr>
        <w:pStyle w:val="Code"/>
        <w:ind w:left="1440"/>
        <w:rPr>
          <w:lang w:eastAsia="en-AU"/>
        </w:rPr>
      </w:pPr>
      <w:r w:rsidRPr="00430AAF">
        <w:rPr>
          <w:lang w:eastAsia="en-AU"/>
        </w:rPr>
        <w:t xml:space="preserve">   }</w:t>
      </w:r>
    </w:p>
    <w:p w14:paraId="10F79B7F" w14:textId="77777777" w:rsidR="00430AAF" w:rsidRPr="00430AAF" w:rsidRDefault="00430AAF" w:rsidP="00430AAF">
      <w:pPr>
        <w:pStyle w:val="Code"/>
        <w:ind w:left="1440"/>
        <w:rPr>
          <w:lang w:eastAsia="en-AU"/>
        </w:rPr>
      </w:pPr>
      <w:r w:rsidRPr="00430AAF">
        <w:rPr>
          <w:lang w:eastAsia="en-AU"/>
        </w:rPr>
        <w:t xml:space="preserve">   return value;</w:t>
      </w:r>
    </w:p>
    <w:p w14:paraId="061503A6" w14:textId="77777777" w:rsidR="00430AAF" w:rsidRPr="00430AAF" w:rsidRDefault="00430AAF" w:rsidP="00430AAF">
      <w:pPr>
        <w:pStyle w:val="Code"/>
        <w:ind w:left="1440"/>
        <w:rPr>
          <w:lang w:eastAsia="en-AU"/>
        </w:rPr>
      </w:pPr>
      <w:r w:rsidRPr="00430AAF">
        <w:rPr>
          <w:lang w:eastAsia="en-AU"/>
        </w:rPr>
        <w:t>}</w:t>
      </w:r>
    </w:p>
    <w:p w14:paraId="684999B1" w14:textId="44CEC633" w:rsidR="00430AAF" w:rsidRDefault="00430AAF" w:rsidP="00430AAF">
      <w:pPr>
        <w:pStyle w:val="Body"/>
        <w:rPr>
          <w:lang w:val="en-AU" w:eastAsia="en-AU"/>
        </w:rPr>
      </w:pPr>
      <w:r>
        <w:rPr>
          <w:lang w:val="en-AU" w:eastAsia="en-AU"/>
        </w:rPr>
        <w:t xml:space="preserve">If this code is repeatedly called with invalid reader, columnName etc, the method will catch the exception without </w:t>
      </w:r>
      <w:r w:rsidR="0051472A">
        <w:rPr>
          <w:lang w:val="en-AU" w:eastAsia="en-AU"/>
        </w:rPr>
        <w:t>notifying the upper levels.</w:t>
      </w:r>
    </w:p>
    <w:p w14:paraId="4DEA5E7F" w14:textId="77777777" w:rsidR="0051472A" w:rsidRDefault="0051472A" w:rsidP="0051472A">
      <w:pPr>
        <w:pStyle w:val="Body"/>
        <w:rPr>
          <w:szCs w:val="24"/>
          <w:lang w:val="en-AU"/>
        </w:rPr>
      </w:pPr>
      <w:r>
        <w:rPr>
          <w:lang w:val="en-AU" w:eastAsia="en-AU"/>
        </w:rPr>
        <w:t xml:space="preserve">To find these cases, </w:t>
      </w:r>
      <w:r>
        <w:t>When you run your application within Visual Studio, with the debugger running, you can set Visual Studio to break anytime a C# Exception is thrown. This can help you find exceptions in your code that you did not know existed.</w:t>
      </w:r>
    </w:p>
    <w:p w14:paraId="33380787" w14:textId="77777777" w:rsidR="0051472A" w:rsidRDefault="0051472A" w:rsidP="0051472A">
      <w:pPr>
        <w:pStyle w:val="Body"/>
      </w:pPr>
      <w:r>
        <w:t>To access Exception Settings, go to Debug -&gt; Windows -&gt; Exception Settings</w:t>
      </w:r>
    </w:p>
    <w:p w14:paraId="07859446" w14:textId="77777777" w:rsidR="0051472A" w:rsidRDefault="0051472A" w:rsidP="0051472A">
      <w:pPr>
        <w:pStyle w:val="Body"/>
      </w:pPr>
      <w:r>
        <w:t>Under “Common Language Runtime Exceptions” you can select the types of exceptions you want the debugger to break for automatically. I would suggest just toggling the checkbox for all. Once you break on an exception, you can then tell it to ignore that particular type of exception to exclude it, if you would like.</w:t>
      </w:r>
    </w:p>
    <w:p w14:paraId="4B966001" w14:textId="1CA0ED61" w:rsidR="0051472A" w:rsidRPr="00430AAF" w:rsidRDefault="0051472A" w:rsidP="0051472A">
      <w:pPr>
        <w:pStyle w:val="Body"/>
        <w:rPr>
          <w:lang w:val="en-AU" w:eastAsia="en-AU"/>
        </w:rPr>
      </w:pPr>
      <w:r>
        <w:rPr>
          <w:noProof/>
        </w:rPr>
        <w:lastRenderedPageBreak/>
        <w:drawing>
          <wp:inline distT="0" distB="0" distL="0" distR="0" wp14:anchorId="7BE2FBFF" wp14:editId="55B1F6E0">
            <wp:extent cx="3197860" cy="2359245"/>
            <wp:effectExtent l="0" t="0" r="254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2428" cy="2362615"/>
                    </a:xfrm>
                    <a:prstGeom prst="rect">
                      <a:avLst/>
                    </a:prstGeom>
                    <a:noFill/>
                    <a:ln>
                      <a:noFill/>
                    </a:ln>
                  </pic:spPr>
                </pic:pic>
              </a:graphicData>
            </a:graphic>
          </wp:inline>
        </w:drawing>
      </w:r>
    </w:p>
    <w:p w14:paraId="53385277" w14:textId="6C167231" w:rsidR="00BE506B" w:rsidRDefault="00BE506B" w:rsidP="00BE506B">
      <w:pPr>
        <w:pStyle w:val="Heading2"/>
        <w:rPr>
          <w:lang w:val="en-AU" w:eastAsia="en-AU"/>
        </w:rPr>
      </w:pPr>
      <w:r>
        <w:rPr>
          <w:lang w:val="en-AU" w:eastAsia="en-AU"/>
        </w:rPr>
        <w:t>TryXXX Method Pattern</w:t>
      </w:r>
    </w:p>
    <w:p w14:paraId="3427C035" w14:textId="6909DC6E" w:rsidR="00BE506B" w:rsidRDefault="00BE506B" w:rsidP="00BE506B">
      <w:pPr>
        <w:pStyle w:val="Body"/>
        <w:rPr>
          <w:lang w:val="en-AU" w:eastAsia="en-AU"/>
        </w:rPr>
      </w:pPr>
      <w:r>
        <w:rPr>
          <w:lang w:val="en-AU" w:eastAsia="en-AU"/>
        </w:rPr>
        <w:t>when appropriate, you can define pairs of methods:</w:t>
      </w:r>
    </w:p>
    <w:p w14:paraId="5BEE5256" w14:textId="4C107485" w:rsidR="00BE506B" w:rsidRDefault="00BE506B" w:rsidP="00BE506B">
      <w:pPr>
        <w:pStyle w:val="Body"/>
        <w:numPr>
          <w:ilvl w:val="0"/>
          <w:numId w:val="43"/>
        </w:numPr>
        <w:rPr>
          <w:lang w:val="en-AU" w:eastAsia="en-AU"/>
        </w:rPr>
      </w:pPr>
      <w:r>
        <w:rPr>
          <w:lang w:val="en-AU" w:eastAsia="en-AU"/>
        </w:rPr>
        <w:t xml:space="preserve">Tryxxxx - will try to perform the operation and will return an error code if failed (no exception) and </w:t>
      </w:r>
    </w:p>
    <w:p w14:paraId="3A5A4D6A" w14:textId="4E1B77E7" w:rsidR="00BE506B" w:rsidRDefault="00BE506B" w:rsidP="00BE506B">
      <w:pPr>
        <w:pStyle w:val="Body"/>
        <w:numPr>
          <w:ilvl w:val="0"/>
          <w:numId w:val="43"/>
        </w:numPr>
        <w:rPr>
          <w:lang w:val="en-AU" w:eastAsia="en-AU"/>
        </w:rPr>
      </w:pPr>
      <w:r>
        <w:rPr>
          <w:lang w:val="en-AU" w:eastAsia="en-AU"/>
        </w:rPr>
        <w:t>xxxx - call Tryxxxx and if returns an error code - throws an exception.</w:t>
      </w:r>
    </w:p>
    <w:p w14:paraId="0ED3AF8A" w14:textId="0BE880F7" w:rsidR="00BE506B" w:rsidRDefault="00BE506B" w:rsidP="00BE506B">
      <w:pPr>
        <w:pStyle w:val="Body"/>
        <w:rPr>
          <w:lang w:val="en-AU" w:eastAsia="en-AU"/>
        </w:rPr>
      </w:pPr>
      <w:r>
        <w:rPr>
          <w:lang w:val="en-AU" w:eastAsia="en-AU"/>
        </w:rPr>
        <w:t>This allows the user to cho</w:t>
      </w:r>
      <w:r w:rsidR="003441FC">
        <w:rPr>
          <w:lang w:val="en-AU" w:eastAsia="en-AU"/>
        </w:rPr>
        <w:t>o</w:t>
      </w:r>
      <w:r>
        <w:rPr>
          <w:lang w:val="en-AU" w:eastAsia="en-AU"/>
        </w:rPr>
        <w:t xml:space="preserve">se the most appropriate path </w:t>
      </w:r>
      <w:r w:rsidR="003441FC">
        <w:rPr>
          <w:lang w:val="en-AU" w:eastAsia="en-AU"/>
        </w:rPr>
        <w:t>- either throwing an exception and looking at the returned value in some way.</w:t>
      </w:r>
    </w:p>
    <w:p w14:paraId="452B5D48" w14:textId="77777777" w:rsidR="00BE506B" w:rsidRPr="00BE506B" w:rsidRDefault="00BE506B" w:rsidP="00BE506B">
      <w:pPr>
        <w:pStyle w:val="Body"/>
        <w:rPr>
          <w:lang w:val="en-AU" w:eastAsia="en-AU"/>
        </w:rPr>
      </w:pPr>
    </w:p>
    <w:p w14:paraId="161D5E48" w14:textId="76C79A53" w:rsidR="0051472A" w:rsidRDefault="0051472A" w:rsidP="0051472A">
      <w:pPr>
        <w:pStyle w:val="Heading2"/>
        <w:rPr>
          <w:lang w:val="en-AU" w:eastAsia="en-AU"/>
        </w:rPr>
      </w:pPr>
      <w:r>
        <w:rPr>
          <w:lang w:val="en-AU" w:eastAsia="en-AU"/>
        </w:rPr>
        <w:t>Exception Handling Best Practices</w:t>
      </w:r>
    </w:p>
    <w:p w14:paraId="22FF3121" w14:textId="6C27430D" w:rsidR="0051472A" w:rsidRDefault="002A2C54" w:rsidP="0051472A">
      <w:pPr>
        <w:pStyle w:val="Body"/>
        <w:numPr>
          <w:ilvl w:val="0"/>
          <w:numId w:val="43"/>
        </w:numPr>
        <w:rPr>
          <w:lang w:val="en-AU" w:eastAsia="en-AU"/>
        </w:rPr>
      </w:pPr>
      <w:hyperlink r:id="rId72" w:history="1">
        <w:r w:rsidR="0051472A" w:rsidRPr="00C10E24">
          <w:rPr>
            <w:rStyle w:val="Hyperlink"/>
            <w:lang w:val="en-AU" w:eastAsia="en-AU"/>
          </w:rPr>
          <w:t>https://docs.microsoft.com/en-us/dotnet/standard/exceptions/best-practices-for-exceptions</w:t>
        </w:r>
      </w:hyperlink>
      <w:r w:rsidR="0051472A">
        <w:rPr>
          <w:lang w:val="en-AU" w:eastAsia="en-AU"/>
        </w:rPr>
        <w:t xml:space="preserve"> </w:t>
      </w:r>
    </w:p>
    <w:p w14:paraId="3944498E" w14:textId="0C284930" w:rsidR="003C3890" w:rsidRDefault="002A2C54" w:rsidP="0051472A">
      <w:pPr>
        <w:pStyle w:val="Body"/>
        <w:numPr>
          <w:ilvl w:val="0"/>
          <w:numId w:val="43"/>
        </w:numPr>
        <w:rPr>
          <w:lang w:val="en-AU" w:eastAsia="en-AU"/>
        </w:rPr>
      </w:pPr>
      <w:hyperlink r:id="rId73" w:history="1">
        <w:r w:rsidR="003C3890" w:rsidRPr="00C10E24">
          <w:rPr>
            <w:rStyle w:val="Hyperlink"/>
            <w:lang w:val="en-AU" w:eastAsia="en-AU"/>
          </w:rPr>
          <w:t>https://kumarashwinhubert.com/10-exception-handling-best-practices-in-csharp</w:t>
        </w:r>
      </w:hyperlink>
      <w:r w:rsidR="003C3890">
        <w:rPr>
          <w:lang w:val="en-AU" w:eastAsia="en-AU"/>
        </w:rPr>
        <w:t xml:space="preserve"> </w:t>
      </w:r>
    </w:p>
    <w:p w14:paraId="2937A01C" w14:textId="77777777" w:rsidR="003C3890" w:rsidRDefault="002A2C54" w:rsidP="003C3890">
      <w:pPr>
        <w:pStyle w:val="Body"/>
        <w:numPr>
          <w:ilvl w:val="0"/>
          <w:numId w:val="43"/>
        </w:numPr>
        <w:rPr>
          <w:lang w:val="en-AU" w:eastAsia="en-AU"/>
        </w:rPr>
      </w:pPr>
      <w:hyperlink r:id="rId74" w:history="1">
        <w:r w:rsidR="003C3890" w:rsidRPr="00C10E24">
          <w:rPr>
            <w:rStyle w:val="Hyperlink"/>
            <w:lang w:val="en-AU" w:eastAsia="en-AU"/>
          </w:rPr>
          <w:t>https://stackify.com/csharp-exception-handling-best-practices/</w:t>
        </w:r>
      </w:hyperlink>
      <w:r w:rsidR="003C3890">
        <w:rPr>
          <w:lang w:val="en-AU" w:eastAsia="en-AU"/>
        </w:rPr>
        <w:t xml:space="preserve"> </w:t>
      </w:r>
    </w:p>
    <w:p w14:paraId="008C80D8" w14:textId="77777777" w:rsidR="003C3890" w:rsidRPr="0051472A" w:rsidRDefault="003C3890" w:rsidP="00BA16C2">
      <w:pPr>
        <w:pStyle w:val="Body"/>
        <w:ind w:left="2251"/>
        <w:rPr>
          <w:lang w:val="en-AU" w:eastAsia="en-AU"/>
        </w:rPr>
      </w:pPr>
    </w:p>
    <w:p w14:paraId="42CD15B8" w14:textId="0BA8E2EB" w:rsidR="007E250F" w:rsidRDefault="007E250F" w:rsidP="000251DA">
      <w:pPr>
        <w:pStyle w:val="Heading1"/>
        <w:rPr>
          <w:lang w:val="en-AU" w:eastAsia="en-AU"/>
        </w:rPr>
      </w:pPr>
      <w:r>
        <w:rPr>
          <w:lang w:val="en-AU" w:eastAsia="en-AU"/>
        </w:rPr>
        <w:lastRenderedPageBreak/>
        <w:t>Logging</w:t>
      </w:r>
    </w:p>
    <w:p w14:paraId="691604EB" w14:textId="3E9F3810" w:rsidR="007E250F" w:rsidRDefault="007E250F" w:rsidP="007E250F">
      <w:pPr>
        <w:pStyle w:val="Heading2"/>
        <w:rPr>
          <w:lang w:val="en-AU" w:eastAsia="en-AU"/>
        </w:rPr>
      </w:pPr>
      <w:r>
        <w:rPr>
          <w:lang w:val="en-AU" w:eastAsia="en-AU"/>
        </w:rPr>
        <w:t>Windows Logging</w:t>
      </w:r>
    </w:p>
    <w:p w14:paraId="05361F35" w14:textId="3E01720D" w:rsidR="007E250F" w:rsidRDefault="007E250F" w:rsidP="007E250F">
      <w:pPr>
        <w:pStyle w:val="Body"/>
        <w:numPr>
          <w:ilvl w:val="0"/>
          <w:numId w:val="43"/>
        </w:numPr>
        <w:rPr>
          <w:lang w:val="en-AU" w:eastAsia="en-AU"/>
        </w:rPr>
      </w:pPr>
      <w:r>
        <w:rPr>
          <w:lang w:val="en-AU" w:eastAsia="en-AU"/>
        </w:rPr>
        <w:t>Console.WriteLine(…)</w:t>
      </w:r>
    </w:p>
    <w:p w14:paraId="7400B6AC" w14:textId="7D369D0B" w:rsidR="007E250F" w:rsidRPr="007E250F" w:rsidRDefault="007E250F" w:rsidP="007E250F">
      <w:pPr>
        <w:pStyle w:val="Body"/>
        <w:numPr>
          <w:ilvl w:val="0"/>
          <w:numId w:val="43"/>
        </w:numPr>
        <w:rPr>
          <w:lang w:val="en-AU" w:eastAsia="en-AU"/>
        </w:rPr>
      </w:pPr>
      <w:r>
        <w:rPr>
          <w:lang w:val="en-AU"/>
        </w:rPr>
        <w:t xml:space="preserve">Windows also support another </w:t>
      </w:r>
      <w:r>
        <w:t xml:space="preserve">logging target called </w:t>
      </w:r>
      <w:r>
        <w:rPr>
          <w:rStyle w:val="Strong"/>
        </w:rPr>
        <w:t>Debug Output</w:t>
      </w:r>
      <w:r>
        <w:t xml:space="preserve">, which you can log to with </w:t>
      </w:r>
      <w:r>
        <w:rPr>
          <w:rStyle w:val="HTMLCode"/>
        </w:rPr>
        <w:t>System.Diagnostics.Trace("My message")</w:t>
      </w:r>
      <w:r>
        <w:t>.</w:t>
      </w:r>
    </w:p>
    <w:p w14:paraId="3333AA08" w14:textId="75703AC8" w:rsidR="007E250F" w:rsidRDefault="007E250F" w:rsidP="007E250F">
      <w:pPr>
        <w:pStyle w:val="Body"/>
        <w:numPr>
          <w:ilvl w:val="0"/>
          <w:numId w:val="43"/>
        </w:numPr>
        <w:rPr>
          <w:lang w:val="en-AU" w:eastAsia="en-AU"/>
        </w:rPr>
      </w:pPr>
      <w:r>
        <w:rPr>
          <w:lang w:val="en-AU"/>
        </w:rPr>
        <w:t xml:space="preserve">You can log to the </w:t>
      </w:r>
      <w:r w:rsidRPr="007E250F">
        <w:rPr>
          <w:b/>
          <w:bCs/>
          <w:lang w:val="en-AU"/>
        </w:rPr>
        <w:t>Event Viewer</w:t>
      </w:r>
      <w:r>
        <w:rPr>
          <w:lang w:val="en-AU"/>
        </w:rPr>
        <w:t>. This is a good but costly option (performance), so use only for critical errors.</w:t>
      </w:r>
    </w:p>
    <w:p w14:paraId="6D8BF534" w14:textId="48F9C7C2" w:rsidR="007E250F" w:rsidRDefault="007E250F" w:rsidP="007E250F">
      <w:pPr>
        <w:pStyle w:val="Body"/>
        <w:numPr>
          <w:ilvl w:val="0"/>
          <w:numId w:val="43"/>
        </w:numPr>
        <w:rPr>
          <w:lang w:val="en-AU" w:eastAsia="en-AU"/>
        </w:rPr>
      </w:pPr>
      <w:r>
        <w:rPr>
          <w:lang w:val="en-AU"/>
        </w:rPr>
        <w:t>dotnet-trace</w:t>
      </w:r>
      <w:r w:rsidR="00CE3EBF">
        <w:rPr>
          <w:lang w:val="en-AU"/>
        </w:rPr>
        <w:t xml:space="preserve"> - cross platform performance analysis utility - </w:t>
      </w:r>
      <w:hyperlink r:id="rId75" w:history="1">
        <w:r w:rsidR="00CE3EBF" w:rsidRPr="00C46D82">
          <w:rPr>
            <w:rStyle w:val="Hyperlink"/>
            <w:lang w:val="en-AU"/>
          </w:rPr>
          <w:t>https://docs.microsoft.com/en-us/dotnet/core/diagnostics/dotnet-trace</w:t>
        </w:r>
      </w:hyperlink>
      <w:r w:rsidR="00CE3EBF">
        <w:rPr>
          <w:lang w:val="en-AU"/>
        </w:rPr>
        <w:t xml:space="preserve"> </w:t>
      </w:r>
    </w:p>
    <w:p w14:paraId="31713691" w14:textId="0FBD41B4" w:rsidR="003762E5" w:rsidRDefault="003762E5" w:rsidP="003762E5">
      <w:pPr>
        <w:pStyle w:val="Heading2"/>
        <w:rPr>
          <w:lang w:val="en-AU" w:eastAsia="en-AU"/>
        </w:rPr>
      </w:pPr>
      <w:r>
        <w:rPr>
          <w:lang w:val="en-AU" w:eastAsia="en-AU"/>
        </w:rPr>
        <w:t>NLog</w:t>
      </w:r>
    </w:p>
    <w:p w14:paraId="6A8E3F13" w14:textId="0EA73255" w:rsidR="003762E5" w:rsidRDefault="003762E5" w:rsidP="003762E5">
      <w:pPr>
        <w:pStyle w:val="Body"/>
        <w:numPr>
          <w:ilvl w:val="0"/>
          <w:numId w:val="43"/>
        </w:numPr>
        <w:rPr>
          <w:lang w:val="en-AU" w:eastAsia="en-AU"/>
        </w:rPr>
      </w:pPr>
      <w:r>
        <w:rPr>
          <w:lang w:val="en-AU" w:eastAsia="en-AU"/>
        </w:rPr>
        <w:t>popular logging framework for logging on different targets</w:t>
      </w:r>
      <w:r w:rsidR="00466751">
        <w:rPr>
          <w:lang w:val="en-AU" w:eastAsia="en-AU"/>
        </w:rPr>
        <w:t>.</w:t>
      </w:r>
    </w:p>
    <w:p w14:paraId="3F42A7C4" w14:textId="183CD5DA" w:rsidR="00466751" w:rsidRDefault="002A2C54" w:rsidP="003762E5">
      <w:pPr>
        <w:pStyle w:val="Body"/>
        <w:numPr>
          <w:ilvl w:val="0"/>
          <w:numId w:val="43"/>
        </w:numPr>
        <w:rPr>
          <w:lang w:val="en-AU" w:eastAsia="en-AU"/>
        </w:rPr>
      </w:pPr>
      <w:hyperlink r:id="rId76" w:history="1">
        <w:r w:rsidR="00466751" w:rsidRPr="00C46D82">
          <w:rPr>
            <w:rStyle w:val="Hyperlink"/>
            <w:lang w:val="en-AU" w:eastAsia="en-AU"/>
          </w:rPr>
          <w:t>https://nlog-project.org/</w:t>
        </w:r>
      </w:hyperlink>
      <w:r w:rsidR="00466751">
        <w:rPr>
          <w:lang w:val="en-AU" w:eastAsia="en-AU"/>
        </w:rPr>
        <w:t xml:space="preserve"> </w:t>
      </w:r>
    </w:p>
    <w:p w14:paraId="70E4CB82" w14:textId="4C16F567" w:rsidR="00466751" w:rsidRDefault="00466751" w:rsidP="00466751">
      <w:pPr>
        <w:pStyle w:val="Body"/>
        <w:rPr>
          <w:lang w:val="en-AU" w:eastAsia="en-AU"/>
        </w:rPr>
      </w:pPr>
      <w:r>
        <w:rPr>
          <w:lang w:val="en-AU" w:eastAsia="en-AU"/>
        </w:rPr>
        <w:t>Setup:</w:t>
      </w:r>
      <w:r w:rsidR="00F77FF9">
        <w:rPr>
          <w:lang w:val="en-AU" w:eastAsia="en-AU"/>
        </w:rPr>
        <w:t xml:space="preserve"> </w:t>
      </w:r>
      <w:hyperlink r:id="rId77" w:history="1">
        <w:r w:rsidR="00F77FF9" w:rsidRPr="00C46D82">
          <w:rPr>
            <w:rStyle w:val="Hyperlink"/>
            <w:lang w:val="en-AU" w:eastAsia="en-AU"/>
          </w:rPr>
          <w:t>https://github.com/NLog/NLog/wiki/Getting-started-with-ASP.NET-Core-2</w:t>
        </w:r>
      </w:hyperlink>
      <w:r w:rsidR="00F77FF9">
        <w:rPr>
          <w:lang w:val="en-AU" w:eastAsia="en-AU"/>
        </w:rPr>
        <w:t xml:space="preserve"> </w:t>
      </w:r>
    </w:p>
    <w:p w14:paraId="47BA61A5" w14:textId="77777777" w:rsidR="00466751" w:rsidRPr="003762E5" w:rsidRDefault="00466751" w:rsidP="00466751">
      <w:pPr>
        <w:pStyle w:val="Body"/>
        <w:rPr>
          <w:lang w:val="en-AU" w:eastAsia="en-AU"/>
        </w:rPr>
      </w:pPr>
    </w:p>
    <w:p w14:paraId="608F9BBA" w14:textId="61277C01" w:rsidR="00701225" w:rsidRDefault="00922E1D" w:rsidP="000251DA">
      <w:pPr>
        <w:pStyle w:val="Heading1"/>
        <w:rPr>
          <w:lang w:eastAsia="en-AU"/>
        </w:rPr>
      </w:pPr>
      <w:r>
        <w:rPr>
          <w:lang w:eastAsia="en-AU"/>
        </w:rPr>
        <w:lastRenderedPageBreak/>
        <w:t>ASP.N</w:t>
      </w:r>
      <w:r w:rsidR="000251DA">
        <w:rPr>
          <w:lang w:eastAsia="en-AU"/>
        </w:rPr>
        <w:t>e</w:t>
      </w:r>
      <w:r>
        <w:rPr>
          <w:lang w:eastAsia="en-AU"/>
        </w:rPr>
        <w:t>t</w:t>
      </w:r>
    </w:p>
    <w:p w14:paraId="00562988" w14:textId="77777777" w:rsidR="000251DA" w:rsidRPr="000251DA" w:rsidRDefault="000251DA" w:rsidP="000251DA">
      <w:pPr>
        <w:pStyle w:val="Heading2"/>
        <w:rPr>
          <w:lang w:eastAsia="en-AU"/>
        </w:rPr>
      </w:pPr>
      <w:r>
        <w:rPr>
          <w:lang w:val="en-AU" w:eastAsia="en-AU"/>
        </w:rPr>
        <w:t>ASP.Net</w:t>
      </w:r>
    </w:p>
    <w:p w14:paraId="0483FCA9" w14:textId="77777777" w:rsidR="000251DA" w:rsidRDefault="000251DA" w:rsidP="007D3B01">
      <w:pPr>
        <w:pStyle w:val="Body"/>
        <w:numPr>
          <w:ilvl w:val="0"/>
          <w:numId w:val="30"/>
        </w:numPr>
        <w:rPr>
          <w:lang w:val="en-AU" w:eastAsia="en-AU"/>
        </w:rPr>
      </w:pPr>
      <w:r>
        <w:rPr>
          <w:lang w:val="en-AU" w:eastAsia="en-AU"/>
        </w:rPr>
        <w:t xml:space="preserve">ASP.Net </w:t>
      </w:r>
    </w:p>
    <w:p w14:paraId="56807FFD" w14:textId="77777777" w:rsidR="000251DA" w:rsidRDefault="000251DA" w:rsidP="007D3B01">
      <w:pPr>
        <w:pStyle w:val="Body"/>
        <w:numPr>
          <w:ilvl w:val="0"/>
          <w:numId w:val="30"/>
        </w:numPr>
        <w:rPr>
          <w:lang w:val="en-AU" w:eastAsia="en-AU"/>
        </w:rPr>
      </w:pPr>
      <w:r>
        <w:rPr>
          <w:lang w:val="en-AU" w:eastAsia="en-AU"/>
        </w:rPr>
        <w:t>ASP.Net MVC 2008</w:t>
      </w:r>
    </w:p>
    <w:p w14:paraId="1ABAF5A6" w14:textId="77777777" w:rsidR="000251DA" w:rsidRDefault="000251DA" w:rsidP="007D3B01">
      <w:pPr>
        <w:pStyle w:val="Body"/>
        <w:numPr>
          <w:ilvl w:val="0"/>
          <w:numId w:val="30"/>
        </w:numPr>
        <w:rPr>
          <w:lang w:val="en-AU" w:eastAsia="en-AU"/>
        </w:rPr>
      </w:pPr>
      <w:r>
        <w:rPr>
          <w:lang w:val="en-AU" w:eastAsia="en-AU"/>
        </w:rPr>
        <w:t>Released to open source</w:t>
      </w:r>
    </w:p>
    <w:p w14:paraId="116EA1BF" w14:textId="77777777" w:rsidR="000251DA" w:rsidRDefault="000251DA" w:rsidP="007D3B01">
      <w:pPr>
        <w:pStyle w:val="Body"/>
        <w:numPr>
          <w:ilvl w:val="0"/>
          <w:numId w:val="30"/>
        </w:numPr>
        <w:rPr>
          <w:lang w:val="en-AU" w:eastAsia="en-AU"/>
        </w:rPr>
      </w:pPr>
      <w:r>
        <w:rPr>
          <w:lang w:val="en-AU" w:eastAsia="en-AU"/>
        </w:rPr>
        <w:t>New syntax: Razon</w:t>
      </w:r>
    </w:p>
    <w:p w14:paraId="5C3FD7F4" w14:textId="77777777" w:rsidR="000251DA" w:rsidRDefault="000251DA" w:rsidP="007D3B01">
      <w:pPr>
        <w:pStyle w:val="Body"/>
        <w:numPr>
          <w:ilvl w:val="0"/>
          <w:numId w:val="30"/>
        </w:numPr>
        <w:rPr>
          <w:lang w:val="en-AU" w:eastAsia="en-AU"/>
        </w:rPr>
      </w:pPr>
      <w:r>
        <w:rPr>
          <w:lang w:val="en-AU" w:eastAsia="en-AU"/>
        </w:rPr>
        <w:t>ASP.Net Web API with RESTful web services</w:t>
      </w:r>
    </w:p>
    <w:p w14:paraId="184C94FE" w14:textId="77777777" w:rsidR="000251DA" w:rsidRDefault="000251DA" w:rsidP="007D3B01">
      <w:pPr>
        <w:pStyle w:val="Body"/>
        <w:numPr>
          <w:ilvl w:val="0"/>
          <w:numId w:val="30"/>
        </w:numPr>
        <w:rPr>
          <w:lang w:val="en-AU" w:eastAsia="en-AU"/>
        </w:rPr>
      </w:pPr>
      <w:r>
        <w:rPr>
          <w:lang w:val="en-AU" w:eastAsia="en-AU"/>
        </w:rPr>
        <w:t>SignalR</w:t>
      </w:r>
    </w:p>
    <w:p w14:paraId="4CFC9696" w14:textId="77777777" w:rsidR="000251DA" w:rsidRDefault="000251DA" w:rsidP="000251DA">
      <w:pPr>
        <w:pStyle w:val="Heading2"/>
        <w:rPr>
          <w:lang w:val="en-AU" w:eastAsia="en-AU"/>
        </w:rPr>
      </w:pPr>
      <w:r>
        <w:rPr>
          <w:lang w:val="en-AU" w:eastAsia="en-AU"/>
        </w:rPr>
        <w:t>One APS.Net</w:t>
      </w:r>
    </w:p>
    <w:p w14:paraId="1129C8D2" w14:textId="77777777" w:rsidR="000251DA" w:rsidRDefault="000251DA" w:rsidP="000251DA">
      <w:pPr>
        <w:pStyle w:val="Body"/>
        <w:rPr>
          <w:lang w:val="en-AU" w:eastAsia="en-AU"/>
        </w:rPr>
      </w:pPr>
      <w:r>
        <w:rPr>
          <w:lang w:val="en-AU" w:eastAsia="en-AU"/>
        </w:rPr>
        <w:t>Contains:</w:t>
      </w:r>
    </w:p>
    <w:p w14:paraId="0B09C8FB" w14:textId="77777777" w:rsidR="000251DA" w:rsidRDefault="000251DA" w:rsidP="007D3B01">
      <w:pPr>
        <w:pStyle w:val="Body"/>
        <w:numPr>
          <w:ilvl w:val="0"/>
          <w:numId w:val="30"/>
        </w:numPr>
        <w:rPr>
          <w:lang w:val="en-AU" w:eastAsia="en-AU"/>
        </w:rPr>
      </w:pPr>
      <w:r>
        <w:rPr>
          <w:lang w:val="en-AU" w:eastAsia="en-AU"/>
        </w:rPr>
        <w:t>Web Forms</w:t>
      </w:r>
    </w:p>
    <w:p w14:paraId="116FEA80" w14:textId="77777777" w:rsidR="000251DA" w:rsidRDefault="000251DA" w:rsidP="007D3B01">
      <w:pPr>
        <w:pStyle w:val="Body"/>
        <w:numPr>
          <w:ilvl w:val="0"/>
          <w:numId w:val="30"/>
        </w:numPr>
        <w:rPr>
          <w:lang w:val="en-AU" w:eastAsia="en-AU"/>
        </w:rPr>
      </w:pPr>
      <w:r>
        <w:rPr>
          <w:lang w:val="en-AU" w:eastAsia="en-AU"/>
        </w:rPr>
        <w:t>Model View Controller (MVC)</w:t>
      </w:r>
    </w:p>
    <w:p w14:paraId="0D83F583" w14:textId="77777777" w:rsidR="000251DA" w:rsidRDefault="000251DA" w:rsidP="007D3B01">
      <w:pPr>
        <w:pStyle w:val="Body"/>
        <w:numPr>
          <w:ilvl w:val="0"/>
          <w:numId w:val="30"/>
        </w:numPr>
        <w:rPr>
          <w:lang w:val="en-AU" w:eastAsia="en-AU"/>
        </w:rPr>
      </w:pPr>
      <w:r>
        <w:rPr>
          <w:lang w:val="en-AU" w:eastAsia="en-AU"/>
        </w:rPr>
        <w:t>Web Pages</w:t>
      </w:r>
    </w:p>
    <w:p w14:paraId="1A6E613C" w14:textId="77777777" w:rsidR="000251DA" w:rsidRDefault="000251DA" w:rsidP="007D3B01">
      <w:pPr>
        <w:pStyle w:val="Body"/>
        <w:numPr>
          <w:ilvl w:val="0"/>
          <w:numId w:val="30"/>
        </w:numPr>
        <w:rPr>
          <w:lang w:val="en-AU" w:eastAsia="en-AU"/>
        </w:rPr>
      </w:pPr>
      <w:r>
        <w:rPr>
          <w:lang w:val="en-AU" w:eastAsia="en-AU"/>
        </w:rPr>
        <w:t>Web API</w:t>
      </w:r>
    </w:p>
    <w:p w14:paraId="1794E895" w14:textId="77777777" w:rsidR="000251DA" w:rsidRDefault="000251DA" w:rsidP="007D3B01">
      <w:pPr>
        <w:pStyle w:val="Body"/>
        <w:numPr>
          <w:ilvl w:val="0"/>
          <w:numId w:val="30"/>
        </w:numPr>
        <w:rPr>
          <w:lang w:val="en-AU" w:eastAsia="en-AU"/>
        </w:rPr>
      </w:pPr>
      <w:r>
        <w:rPr>
          <w:lang w:val="en-AU" w:eastAsia="en-AU"/>
        </w:rPr>
        <w:t>SignalR</w:t>
      </w:r>
    </w:p>
    <w:p w14:paraId="46AB4EEE" w14:textId="77777777" w:rsidR="000251DA" w:rsidRDefault="000251DA" w:rsidP="000251DA">
      <w:pPr>
        <w:pStyle w:val="Body"/>
        <w:rPr>
          <w:lang w:val="en-AU" w:eastAsia="en-AU"/>
        </w:rPr>
      </w:pPr>
      <w:r>
        <w:rPr>
          <w:noProof/>
        </w:rPr>
        <w:drawing>
          <wp:inline distT="0" distB="0" distL="0" distR="0" wp14:anchorId="3B682F24" wp14:editId="26E554FE">
            <wp:extent cx="4174348" cy="294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8519" cy="2953216"/>
                    </a:xfrm>
                    <a:prstGeom prst="rect">
                      <a:avLst/>
                    </a:prstGeom>
                  </pic:spPr>
                </pic:pic>
              </a:graphicData>
            </a:graphic>
          </wp:inline>
        </w:drawing>
      </w:r>
    </w:p>
    <w:p w14:paraId="34FFE025" w14:textId="77777777" w:rsidR="000251DA" w:rsidRPr="000251DA" w:rsidRDefault="000251DA" w:rsidP="000251DA">
      <w:pPr>
        <w:pStyle w:val="Body"/>
        <w:rPr>
          <w:lang w:val="en-AU" w:eastAsia="en-AU"/>
        </w:rPr>
      </w:pPr>
    </w:p>
    <w:p w14:paraId="5746C38E" w14:textId="77777777" w:rsidR="000251DA" w:rsidRPr="000251DA" w:rsidRDefault="000251DA" w:rsidP="000251DA">
      <w:pPr>
        <w:pStyle w:val="Body"/>
        <w:rPr>
          <w:lang w:val="en-AU" w:eastAsia="en-AU"/>
        </w:rPr>
      </w:pPr>
    </w:p>
    <w:p w14:paraId="50C90FCD" w14:textId="77777777" w:rsidR="00922E1D" w:rsidRPr="00922E1D" w:rsidRDefault="00922E1D" w:rsidP="00922E1D">
      <w:pPr>
        <w:pStyle w:val="Body"/>
        <w:rPr>
          <w:lang w:val="en-AU" w:eastAsia="en-AU"/>
        </w:rPr>
      </w:pPr>
    </w:p>
    <w:p w14:paraId="4C7016EB" w14:textId="77777777" w:rsidR="00701225" w:rsidRDefault="00701225" w:rsidP="00701225">
      <w:pPr>
        <w:pStyle w:val="Heading1"/>
        <w:rPr>
          <w:lang w:eastAsia="en-AU"/>
        </w:rPr>
      </w:pPr>
      <w:r w:rsidRPr="00701225">
        <w:rPr>
          <w:lang w:eastAsia="en-AU"/>
        </w:rPr>
        <w:lastRenderedPageBreak/>
        <w:t>C# Coding Standards and Naming Conventions</w:t>
      </w:r>
    </w:p>
    <w:p w14:paraId="032C2159" w14:textId="77777777" w:rsidR="006A17CD" w:rsidRPr="006A17CD" w:rsidRDefault="002A2C54" w:rsidP="006A17CD">
      <w:pPr>
        <w:pStyle w:val="Body"/>
        <w:rPr>
          <w:lang w:val="en-AU" w:eastAsia="en-AU"/>
        </w:rPr>
      </w:pPr>
      <w:hyperlink r:id="rId79" w:history="1">
        <w:r w:rsidR="006A17CD" w:rsidRPr="00D83B18">
          <w:rPr>
            <w:rStyle w:val="Hyperlink"/>
            <w:lang w:eastAsia="en-AU"/>
          </w:rPr>
          <w:t>https://docs.microsoft.com/en-us/dotnet/csharp/programming-guide/inside-a-program/coding-conventions</w:t>
        </w:r>
      </w:hyperlink>
      <w:r w:rsidR="006A17CD">
        <w:rPr>
          <w:lang w:val="en-AU" w:eastAsia="en-AU"/>
        </w:rPr>
        <w:t xml:space="preserve"> </w:t>
      </w:r>
    </w:p>
    <w:p w14:paraId="4F07FCFE" w14:textId="77777777" w:rsidR="00701225" w:rsidRPr="00701225" w:rsidRDefault="00701225" w:rsidP="00701225">
      <w:pPr>
        <w:spacing w:after="240"/>
        <w:rPr>
          <w:lang w:eastAsia="en-AU"/>
        </w:rPr>
      </w:pPr>
    </w:p>
    <w:p w14:paraId="008175D2" w14:textId="77777777" w:rsidR="00701225" w:rsidRPr="00701225" w:rsidRDefault="00701225" w:rsidP="00701225">
      <w:pPr>
        <w:spacing w:before="100" w:beforeAutospacing="1" w:after="100" w:afterAutospacing="1"/>
        <w:rPr>
          <w:color w:val="666666"/>
          <w:lang w:eastAsia="en-AU"/>
        </w:rPr>
      </w:pPr>
      <w:r w:rsidRPr="00701225">
        <w:rPr>
          <w:color w:val="666666"/>
          <w:lang w:eastAsia="en-AU"/>
        </w:rPr>
        <w:t xml:space="preserve">Below are our </w:t>
      </w:r>
      <w:r w:rsidRPr="00701225">
        <w:rPr>
          <w:b/>
          <w:bCs/>
          <w:color w:val="666666"/>
          <w:lang w:eastAsia="en-AU"/>
        </w:rPr>
        <w:t>C# coding standards</w:t>
      </w:r>
      <w:r w:rsidRPr="00701225">
        <w:rPr>
          <w:color w:val="666666"/>
          <w:lang w:eastAsia="en-AU"/>
        </w:rPr>
        <w:t>, naming conventions, and best practices.</w:t>
      </w:r>
      <w:r w:rsidRPr="00701225">
        <w:rPr>
          <w:color w:val="666666"/>
          <w:lang w:eastAsia="en-AU"/>
        </w:rPr>
        <w:br/>
        <w:t xml:space="preserve">Use these in your own projects and/or adjust these to your own needs. </w:t>
      </w:r>
    </w:p>
    <w:p w14:paraId="01919FBB" w14:textId="77777777" w:rsidR="00701225" w:rsidRPr="00701225" w:rsidRDefault="00701225" w:rsidP="00701225">
      <w:pPr>
        <w:rPr>
          <w:lang w:eastAsia="en-AU"/>
        </w:rPr>
      </w:pPr>
    </w:p>
    <w:p w14:paraId="4AA98361" w14:textId="77777777" w:rsidR="00701225" w:rsidRPr="00701225" w:rsidRDefault="002A2C54" w:rsidP="00701225">
      <w:pPr>
        <w:rPr>
          <w:lang w:eastAsia="en-AU"/>
        </w:rPr>
      </w:pPr>
      <w:r>
        <w:rPr>
          <w:lang w:eastAsia="en-AU"/>
        </w:rPr>
        <w:pict w14:anchorId="46FA50BE">
          <v:rect id="_x0000_i1025" style="width:0;height:1.5pt" o:hralign="center" o:hrstd="t" o:hr="t" fillcolor="#a0a0a0" stroked="f"/>
        </w:pict>
      </w:r>
    </w:p>
    <w:p w14:paraId="6421F949" w14:textId="77777777" w:rsidR="00701225" w:rsidRPr="00701225" w:rsidRDefault="00701225" w:rsidP="00701225">
      <w:pPr>
        <w:rPr>
          <w:lang w:eastAsia="en-AU"/>
        </w:rPr>
      </w:pPr>
      <w:r w:rsidRPr="00701225">
        <w:rPr>
          <w:lang w:eastAsia="en-AU"/>
        </w:rPr>
        <w:br/>
        <w:t>do</w:t>
      </w:r>
      <w:r w:rsidR="00426CF5">
        <w:rPr>
          <w:lang w:eastAsia="en-AU"/>
        </w:rPr>
        <w:t xml:space="preserve">: </w:t>
      </w:r>
      <w:r w:rsidRPr="006A17CD">
        <w:rPr>
          <w:highlight w:val="yellow"/>
          <w:lang w:eastAsia="en-AU"/>
        </w:rPr>
        <w:t xml:space="preserve">use </w:t>
      </w:r>
      <w:r w:rsidRPr="006A17CD">
        <w:rPr>
          <w:b/>
          <w:bCs/>
          <w:highlight w:val="yellow"/>
          <w:lang w:eastAsia="en-AU"/>
        </w:rPr>
        <w:t>PascalCasing</w:t>
      </w:r>
      <w:r w:rsidRPr="006A17CD">
        <w:rPr>
          <w:highlight w:val="yellow"/>
          <w:lang w:eastAsia="en-AU"/>
        </w:rPr>
        <w:t xml:space="preserve"> for class names and method names.</w:t>
      </w:r>
      <w:r w:rsidRPr="00701225">
        <w:rPr>
          <w:lang w:eastAsia="en-AU"/>
        </w:rPr>
        <w:t xml:space="preserve"> </w:t>
      </w:r>
    </w:p>
    <w:p w14:paraId="06655D55"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class ClientActivity</w:t>
      </w:r>
    </w:p>
    <w:p w14:paraId="79BA4A5C"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7AC3AC5F"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void ClearStatistics()</w:t>
      </w:r>
    </w:p>
    <w:p w14:paraId="3FB8A994"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2A4E705A"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1E390184"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0BFBF01C"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void CalculateStatistics()</w:t>
      </w:r>
    </w:p>
    <w:p w14:paraId="5B371CC4"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6C5766B0"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700B65D2"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004E1B1C" w14:textId="77777777" w:rsidR="00701225" w:rsidRPr="00701225" w:rsidRDefault="00701225" w:rsidP="00404855">
      <w:pPr>
        <w:numPr>
          <w:ilvl w:val="0"/>
          <w:numId w:val="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4F72B15A"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 and easy to read.</w:t>
      </w:r>
      <w:r w:rsidRPr="00701225">
        <w:rPr>
          <w:lang w:eastAsia="en-AU"/>
        </w:rPr>
        <w:br/>
      </w:r>
    </w:p>
    <w:p w14:paraId="7E0A9BAA" w14:textId="77777777" w:rsidR="00701225" w:rsidRPr="00701225" w:rsidRDefault="002A2C54" w:rsidP="00701225">
      <w:pPr>
        <w:rPr>
          <w:lang w:eastAsia="en-AU"/>
        </w:rPr>
      </w:pPr>
      <w:r>
        <w:rPr>
          <w:lang w:eastAsia="en-AU"/>
        </w:rPr>
        <w:pict w14:anchorId="0BF852E8">
          <v:rect id="_x0000_i1026" style="width:0;height:1.5pt" o:hralign="center" o:hrstd="t" o:hr="t" fillcolor="#a0a0a0" stroked="f"/>
        </w:pict>
      </w:r>
    </w:p>
    <w:p w14:paraId="7802CC67" w14:textId="77777777" w:rsidR="00701225" w:rsidRPr="00701225" w:rsidRDefault="00701225" w:rsidP="00701225">
      <w:pPr>
        <w:rPr>
          <w:lang w:eastAsia="en-AU"/>
        </w:rPr>
      </w:pPr>
      <w:r w:rsidRPr="00701225">
        <w:rPr>
          <w:lang w:eastAsia="en-AU"/>
        </w:rPr>
        <w:br/>
      </w:r>
      <w:r w:rsidRPr="00701225">
        <w:rPr>
          <w:lang w:eastAsia="en-AU"/>
        </w:rPr>
        <w:br/>
        <w:t>do</w:t>
      </w:r>
      <w:r w:rsidR="00426CF5">
        <w:rPr>
          <w:lang w:eastAsia="en-AU"/>
        </w:rPr>
        <w:t xml:space="preserve">: </w:t>
      </w:r>
      <w:r w:rsidRPr="00701225">
        <w:rPr>
          <w:lang w:eastAsia="en-AU"/>
        </w:rPr>
        <w:t xml:space="preserve">use </w:t>
      </w:r>
      <w:r w:rsidRPr="006A17CD">
        <w:rPr>
          <w:b/>
          <w:bCs/>
          <w:highlight w:val="yellow"/>
          <w:lang w:eastAsia="en-AU"/>
        </w:rPr>
        <w:t>camelCasing</w:t>
      </w:r>
      <w:r w:rsidRPr="006A17CD">
        <w:rPr>
          <w:highlight w:val="yellow"/>
          <w:lang w:eastAsia="en-AU"/>
        </w:rPr>
        <w:t xml:space="preserve"> for method arguments and local variables</w:t>
      </w:r>
      <w:r w:rsidRPr="00701225">
        <w:rPr>
          <w:lang w:eastAsia="en-AU"/>
        </w:rPr>
        <w:t xml:space="preserve">. </w:t>
      </w:r>
    </w:p>
    <w:p w14:paraId="1E68912B" w14:textId="77777777" w:rsidR="00701225" w:rsidRPr="00701225" w:rsidRDefault="00701225" w:rsidP="00404855">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class UserLog</w:t>
      </w:r>
    </w:p>
    <w:p w14:paraId="2C95DAF1" w14:textId="77777777" w:rsidR="00701225" w:rsidRPr="00701225" w:rsidRDefault="00701225" w:rsidP="00404855">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0BFD0B7F" w14:textId="77777777" w:rsidR="00701225" w:rsidRPr="00701225" w:rsidRDefault="00701225" w:rsidP="00404855">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void Add(LogEvent logEvent)</w:t>
      </w:r>
    </w:p>
    <w:p w14:paraId="05AEC69B" w14:textId="77777777" w:rsidR="00701225" w:rsidRPr="00701225" w:rsidRDefault="00701225" w:rsidP="00404855">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1D05D604" w14:textId="77777777" w:rsidR="00701225" w:rsidRPr="00701225" w:rsidRDefault="00701225" w:rsidP="00404855">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int itemCount = logEvent.Items.Count;</w:t>
      </w:r>
    </w:p>
    <w:p w14:paraId="03F029A7" w14:textId="77777777" w:rsidR="00701225" w:rsidRPr="00701225" w:rsidRDefault="00701225" w:rsidP="00404855">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 ...</w:t>
      </w:r>
    </w:p>
    <w:p w14:paraId="2F7AA91C" w14:textId="77777777" w:rsidR="00701225" w:rsidRPr="00701225" w:rsidRDefault="00701225" w:rsidP="00404855">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0FB66EEB" w14:textId="77777777" w:rsidR="00701225" w:rsidRPr="00701225" w:rsidRDefault="00701225" w:rsidP="00404855">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64C9D562"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 and easy to read.</w:t>
      </w:r>
      <w:r w:rsidRPr="00701225">
        <w:rPr>
          <w:lang w:eastAsia="en-AU"/>
        </w:rPr>
        <w:br/>
      </w:r>
    </w:p>
    <w:p w14:paraId="2E0BEA4B" w14:textId="77777777" w:rsidR="00701225" w:rsidRPr="00701225" w:rsidRDefault="002A2C54" w:rsidP="00701225">
      <w:pPr>
        <w:rPr>
          <w:lang w:eastAsia="en-AU"/>
        </w:rPr>
      </w:pPr>
      <w:r>
        <w:rPr>
          <w:lang w:eastAsia="en-AU"/>
        </w:rPr>
        <w:pict w14:anchorId="50914581">
          <v:rect id="_x0000_i1027" style="width:0;height:1.5pt" o:hralign="center" o:hrstd="t" o:hr="t" fillcolor="#a0a0a0" stroked="f"/>
        </w:pict>
      </w:r>
    </w:p>
    <w:p w14:paraId="1A2802FC" w14:textId="77777777" w:rsidR="00701225" w:rsidRPr="00701225" w:rsidRDefault="00701225" w:rsidP="00701225">
      <w:pPr>
        <w:rPr>
          <w:lang w:eastAsia="en-AU"/>
        </w:rPr>
      </w:pPr>
      <w:r w:rsidRPr="00701225">
        <w:rPr>
          <w:lang w:eastAsia="en-AU"/>
        </w:rPr>
        <w:lastRenderedPageBreak/>
        <w:br/>
      </w:r>
      <w:r w:rsidRPr="00701225">
        <w:rPr>
          <w:lang w:eastAsia="en-AU"/>
        </w:rPr>
        <w:br/>
      </w:r>
      <w:r w:rsidRPr="006A17CD">
        <w:rPr>
          <w:highlight w:val="red"/>
          <w:lang w:eastAsia="en-AU"/>
        </w:rPr>
        <w:t>do not</w:t>
      </w:r>
      <w:r w:rsidR="00426CF5" w:rsidRPr="006A17CD">
        <w:rPr>
          <w:highlight w:val="red"/>
          <w:lang w:eastAsia="en-AU"/>
        </w:rPr>
        <w:t>:</w:t>
      </w:r>
      <w:r w:rsidR="00426CF5">
        <w:rPr>
          <w:lang w:eastAsia="en-AU"/>
        </w:rPr>
        <w:t xml:space="preserve"> </w:t>
      </w:r>
      <w:r w:rsidRPr="00701225">
        <w:rPr>
          <w:lang w:eastAsia="en-AU"/>
        </w:rPr>
        <w:t xml:space="preserve">use </w:t>
      </w:r>
      <w:r w:rsidRPr="00701225">
        <w:rPr>
          <w:b/>
          <w:bCs/>
          <w:lang w:eastAsia="en-AU"/>
        </w:rPr>
        <w:t>Hungarian</w:t>
      </w:r>
      <w:r w:rsidRPr="00701225">
        <w:rPr>
          <w:lang w:eastAsia="en-AU"/>
        </w:rPr>
        <w:t xml:space="preserve"> notation or any other type identification in identifiers </w:t>
      </w:r>
    </w:p>
    <w:p w14:paraId="0C0738D2" w14:textId="77777777" w:rsidR="00701225" w:rsidRPr="00701225" w:rsidRDefault="00701225" w:rsidP="00404855">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Correct</w:t>
      </w:r>
    </w:p>
    <w:p w14:paraId="0C1B7768" w14:textId="77777777" w:rsidR="00701225" w:rsidRPr="00701225" w:rsidRDefault="00701225" w:rsidP="00404855">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int counter;</w:t>
      </w:r>
    </w:p>
    <w:p w14:paraId="14C07D37" w14:textId="77777777" w:rsidR="00701225" w:rsidRPr="00701225" w:rsidRDefault="00701225" w:rsidP="00404855">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string name;</w:t>
      </w:r>
    </w:p>
    <w:p w14:paraId="379075CE" w14:textId="77777777" w:rsidR="00701225" w:rsidRPr="00701225" w:rsidRDefault="00701225" w:rsidP="00404855">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3C043CF9" w14:textId="77777777" w:rsidR="00701225" w:rsidRPr="00701225" w:rsidRDefault="00701225" w:rsidP="00404855">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Avoid</w:t>
      </w:r>
    </w:p>
    <w:p w14:paraId="09A3EDD5" w14:textId="77777777" w:rsidR="00701225" w:rsidRPr="00701225" w:rsidRDefault="00701225" w:rsidP="00404855">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int iCounter;</w:t>
      </w:r>
    </w:p>
    <w:p w14:paraId="70E7C1E4" w14:textId="77777777" w:rsidR="00701225" w:rsidRPr="00701225" w:rsidRDefault="00701225" w:rsidP="00404855">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string strName;</w:t>
      </w:r>
    </w:p>
    <w:p w14:paraId="06064CE8"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 and Visual Studio IDE makes determining types very easy (via tooltips). In general you want to avoid type indicators in any identifier.</w:t>
      </w:r>
      <w:r w:rsidRPr="00701225">
        <w:rPr>
          <w:lang w:eastAsia="en-AU"/>
        </w:rPr>
        <w:br/>
      </w:r>
    </w:p>
    <w:p w14:paraId="3AC1042C" w14:textId="77777777" w:rsidR="00701225" w:rsidRPr="00701225" w:rsidRDefault="002A2C54" w:rsidP="00701225">
      <w:pPr>
        <w:rPr>
          <w:lang w:eastAsia="en-AU"/>
        </w:rPr>
      </w:pPr>
      <w:r>
        <w:rPr>
          <w:lang w:eastAsia="en-AU"/>
        </w:rPr>
        <w:pict w14:anchorId="70243AAE">
          <v:rect id="_x0000_i1028" style="width:0;height:1.5pt" o:hralign="center" o:hrstd="t" o:hr="t" fillcolor="#a0a0a0" stroked="f"/>
        </w:pict>
      </w:r>
    </w:p>
    <w:p w14:paraId="19C9E60D" w14:textId="77777777" w:rsidR="00701225" w:rsidRPr="00701225" w:rsidRDefault="00701225" w:rsidP="00701225">
      <w:pPr>
        <w:rPr>
          <w:lang w:eastAsia="en-AU"/>
        </w:rPr>
      </w:pPr>
      <w:r w:rsidRPr="00701225">
        <w:rPr>
          <w:lang w:eastAsia="en-AU"/>
        </w:rPr>
        <w:br/>
      </w:r>
      <w:r w:rsidRPr="00701225">
        <w:rPr>
          <w:lang w:eastAsia="en-AU"/>
        </w:rPr>
        <w:br/>
      </w:r>
      <w:r w:rsidRPr="006A17CD">
        <w:rPr>
          <w:highlight w:val="red"/>
          <w:lang w:eastAsia="en-AU"/>
        </w:rPr>
        <w:t>do not</w:t>
      </w:r>
      <w:r w:rsidR="00426CF5">
        <w:rPr>
          <w:lang w:eastAsia="en-AU"/>
        </w:rPr>
        <w:t xml:space="preserve">: </w:t>
      </w:r>
      <w:r w:rsidRPr="00701225">
        <w:rPr>
          <w:lang w:eastAsia="en-AU"/>
        </w:rPr>
        <w:t xml:space="preserve">use </w:t>
      </w:r>
      <w:r w:rsidRPr="00701225">
        <w:rPr>
          <w:b/>
          <w:bCs/>
          <w:lang w:eastAsia="en-AU"/>
        </w:rPr>
        <w:t>Screaming Caps</w:t>
      </w:r>
      <w:r w:rsidRPr="00701225">
        <w:rPr>
          <w:lang w:eastAsia="en-AU"/>
        </w:rPr>
        <w:t xml:space="preserve"> for constants or readonly variables </w:t>
      </w:r>
    </w:p>
    <w:p w14:paraId="718B40EF" w14:textId="77777777" w:rsidR="00701225" w:rsidRPr="00701225" w:rsidRDefault="00701225" w:rsidP="00404855">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highlight w:val="yellow"/>
          <w:lang w:eastAsia="en-AU"/>
        </w:rPr>
      </w:pPr>
      <w:r w:rsidRPr="00426CF5">
        <w:rPr>
          <w:rFonts w:ascii="Courier New" w:hAnsi="Courier New" w:cs="Courier New"/>
          <w:highlight w:val="yellow"/>
          <w:lang w:eastAsia="en-AU"/>
        </w:rPr>
        <w:t>// Correct</w:t>
      </w:r>
    </w:p>
    <w:p w14:paraId="06470438" w14:textId="77777777" w:rsidR="00701225" w:rsidRPr="00701225" w:rsidRDefault="00701225" w:rsidP="00404855">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highlight w:val="yellow"/>
          <w:lang w:eastAsia="en-AU"/>
        </w:rPr>
      </w:pPr>
      <w:r w:rsidRPr="00426CF5">
        <w:rPr>
          <w:rFonts w:ascii="Courier New" w:hAnsi="Courier New" w:cs="Courier New"/>
          <w:highlight w:val="yellow"/>
          <w:lang w:eastAsia="en-AU"/>
        </w:rPr>
        <w:t>public static const string ShippingType = "DropShip";</w:t>
      </w:r>
    </w:p>
    <w:p w14:paraId="6D798154" w14:textId="77777777" w:rsidR="00701225" w:rsidRPr="00701225" w:rsidRDefault="00701225" w:rsidP="00404855">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69635B10" w14:textId="77777777" w:rsidR="00701225" w:rsidRPr="00701225" w:rsidRDefault="00701225" w:rsidP="00404855">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Avoid</w:t>
      </w:r>
    </w:p>
    <w:p w14:paraId="23A97637" w14:textId="77777777" w:rsidR="00701225" w:rsidRPr="00701225" w:rsidRDefault="00701225" w:rsidP="00404855">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static const string SHIPPINGTYPE = "DropShip";</w:t>
      </w:r>
    </w:p>
    <w:p w14:paraId="3728EA0E"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 Caps grap too much attention.</w:t>
      </w:r>
      <w:r w:rsidRPr="00701225">
        <w:rPr>
          <w:lang w:eastAsia="en-AU"/>
        </w:rPr>
        <w:br/>
      </w:r>
    </w:p>
    <w:p w14:paraId="37A7FF44" w14:textId="77777777" w:rsidR="00701225" w:rsidRPr="00701225" w:rsidRDefault="002A2C54" w:rsidP="00701225">
      <w:pPr>
        <w:rPr>
          <w:lang w:eastAsia="en-AU"/>
        </w:rPr>
      </w:pPr>
      <w:r>
        <w:rPr>
          <w:lang w:eastAsia="en-AU"/>
        </w:rPr>
        <w:pict w14:anchorId="38EC16BA">
          <v:rect id="_x0000_i1029" style="width:0;height:1.5pt" o:hralign="center" o:hrstd="t" o:hr="t" fillcolor="#a0a0a0" stroked="f"/>
        </w:pict>
      </w:r>
    </w:p>
    <w:p w14:paraId="42F8A7EC" w14:textId="77777777" w:rsidR="00701225" w:rsidRPr="00701225" w:rsidRDefault="00701225" w:rsidP="00701225">
      <w:pPr>
        <w:rPr>
          <w:lang w:eastAsia="en-AU"/>
        </w:rPr>
      </w:pPr>
      <w:r w:rsidRPr="00701225">
        <w:rPr>
          <w:lang w:eastAsia="en-AU"/>
        </w:rPr>
        <w:br/>
      </w:r>
      <w:r w:rsidRPr="00701225">
        <w:rPr>
          <w:lang w:eastAsia="en-AU"/>
        </w:rPr>
        <w:br/>
      </w:r>
      <w:r w:rsidRPr="006A17CD">
        <w:rPr>
          <w:highlight w:val="red"/>
          <w:lang w:eastAsia="en-AU"/>
        </w:rPr>
        <w:t>avoid</w:t>
      </w:r>
      <w:r w:rsidR="00426CF5" w:rsidRPr="006A17CD">
        <w:rPr>
          <w:highlight w:val="red"/>
          <w:lang w:eastAsia="en-AU"/>
        </w:rPr>
        <w:t>:</w:t>
      </w:r>
      <w:r w:rsidR="00426CF5">
        <w:rPr>
          <w:lang w:eastAsia="en-AU"/>
        </w:rPr>
        <w:t xml:space="preserve"> </w:t>
      </w:r>
      <w:r w:rsidRPr="00701225">
        <w:rPr>
          <w:lang w:eastAsia="en-AU"/>
        </w:rPr>
        <w:t xml:space="preserve">using </w:t>
      </w:r>
      <w:r w:rsidRPr="00701225">
        <w:rPr>
          <w:b/>
          <w:bCs/>
          <w:lang w:eastAsia="en-AU"/>
        </w:rPr>
        <w:t>Abbreviations</w:t>
      </w:r>
      <w:r w:rsidRPr="00701225">
        <w:rPr>
          <w:lang w:eastAsia="en-AU"/>
        </w:rPr>
        <w:t xml:space="preserve">. Exceptions: abbreviations commonly used as names, </w:t>
      </w:r>
      <w:r w:rsidRPr="00701225">
        <w:rPr>
          <w:lang w:eastAsia="en-AU"/>
        </w:rPr>
        <w:br/>
        <w:t xml:space="preserve">                 such as </w:t>
      </w:r>
      <w:r w:rsidRPr="00701225">
        <w:rPr>
          <w:b/>
          <w:bCs/>
          <w:lang w:eastAsia="en-AU"/>
        </w:rPr>
        <w:t>Id, Xml, Ftp, Uri</w:t>
      </w:r>
      <w:r w:rsidRPr="00701225">
        <w:rPr>
          <w:lang w:eastAsia="en-AU"/>
        </w:rPr>
        <w:t xml:space="preserve"> </w:t>
      </w:r>
    </w:p>
    <w:p w14:paraId="584EE8DE"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Correct</w:t>
      </w:r>
    </w:p>
    <w:p w14:paraId="66486835"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UserGroup userGroup;</w:t>
      </w:r>
    </w:p>
    <w:p w14:paraId="02D2B81D"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Assignment employeeAssignment;</w:t>
      </w:r>
    </w:p>
    <w:p w14:paraId="68EDD180"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068B18B6"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Avoid</w:t>
      </w:r>
    </w:p>
    <w:p w14:paraId="213FB63E"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UserGroup usrGrp;</w:t>
      </w:r>
    </w:p>
    <w:p w14:paraId="243F1DE0"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Assignment empAssignment;</w:t>
      </w:r>
    </w:p>
    <w:p w14:paraId="2469DA71"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0BEDE025"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Exceptions</w:t>
      </w:r>
    </w:p>
    <w:p w14:paraId="3FBC9CAB"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CustomerId customerId;</w:t>
      </w:r>
    </w:p>
    <w:p w14:paraId="41D332EC"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XmlDocument xmlDocument;</w:t>
      </w:r>
    </w:p>
    <w:p w14:paraId="5E5569AA"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FtpHelper ftpHelper;</w:t>
      </w:r>
    </w:p>
    <w:p w14:paraId="0DC3881C" w14:textId="77777777" w:rsidR="00701225" w:rsidRPr="00701225" w:rsidRDefault="00701225" w:rsidP="0040485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UriPart uriPart;</w:t>
      </w:r>
    </w:p>
    <w:p w14:paraId="21495C7C" w14:textId="77777777" w:rsidR="00701225" w:rsidRPr="00701225" w:rsidRDefault="00701225" w:rsidP="00701225">
      <w:pPr>
        <w:spacing w:after="240"/>
        <w:rPr>
          <w:lang w:eastAsia="en-AU"/>
        </w:rPr>
      </w:pPr>
      <w:r w:rsidRPr="00701225">
        <w:rPr>
          <w:b/>
          <w:bCs/>
          <w:lang w:eastAsia="en-AU"/>
        </w:rPr>
        <w:lastRenderedPageBreak/>
        <w:t>Why</w:t>
      </w:r>
      <w:r w:rsidRPr="00701225">
        <w:rPr>
          <w:lang w:eastAsia="en-AU"/>
        </w:rPr>
        <w:t>: consistent with the Microsoft's .NET Framework and prevents inconsistent abbreviations.</w:t>
      </w:r>
      <w:r w:rsidRPr="00701225">
        <w:rPr>
          <w:lang w:eastAsia="en-AU"/>
        </w:rPr>
        <w:br/>
      </w:r>
    </w:p>
    <w:p w14:paraId="166DD15F" w14:textId="77777777" w:rsidR="00701225" w:rsidRPr="00701225" w:rsidRDefault="002A2C54" w:rsidP="00701225">
      <w:pPr>
        <w:rPr>
          <w:lang w:eastAsia="en-AU"/>
        </w:rPr>
      </w:pPr>
      <w:r>
        <w:rPr>
          <w:lang w:eastAsia="en-AU"/>
        </w:rPr>
        <w:pict w14:anchorId="5430BE9A">
          <v:rect id="_x0000_i1030" style="width:0;height:1.5pt" o:hralign="center" o:hrstd="t" o:hr="t" fillcolor="#a0a0a0" stroked="f"/>
        </w:pict>
      </w:r>
    </w:p>
    <w:p w14:paraId="0E05F890" w14:textId="77777777" w:rsidR="00701225" w:rsidRPr="00701225" w:rsidRDefault="00701225" w:rsidP="00701225">
      <w:pPr>
        <w:rPr>
          <w:lang w:eastAsia="en-AU"/>
        </w:rPr>
      </w:pPr>
      <w:r w:rsidRPr="00701225">
        <w:rPr>
          <w:lang w:eastAsia="en-AU"/>
        </w:rPr>
        <w:br/>
      </w:r>
      <w:r w:rsidRPr="00701225">
        <w:rPr>
          <w:lang w:eastAsia="en-AU"/>
        </w:rPr>
        <w:br/>
        <w:t>do</w:t>
      </w:r>
      <w:r w:rsidR="00426CF5">
        <w:rPr>
          <w:lang w:eastAsia="en-AU"/>
        </w:rPr>
        <w:t xml:space="preserve">: </w:t>
      </w:r>
      <w:r w:rsidRPr="00701225">
        <w:rPr>
          <w:lang w:eastAsia="en-AU"/>
        </w:rPr>
        <w:t xml:space="preserve">use </w:t>
      </w:r>
      <w:r w:rsidRPr="006A17CD">
        <w:rPr>
          <w:b/>
          <w:bCs/>
          <w:highlight w:val="yellow"/>
          <w:lang w:eastAsia="en-AU"/>
        </w:rPr>
        <w:t>PascalCasing</w:t>
      </w:r>
      <w:r w:rsidRPr="006A17CD">
        <w:rPr>
          <w:highlight w:val="yellow"/>
          <w:lang w:eastAsia="en-AU"/>
        </w:rPr>
        <w:t xml:space="preserve"> for abbreviations 3 characters or more</w:t>
      </w:r>
      <w:r w:rsidRPr="00701225">
        <w:rPr>
          <w:lang w:eastAsia="en-AU"/>
        </w:rPr>
        <w:t xml:space="preserve"> (2 chars are both uppercase) </w:t>
      </w:r>
    </w:p>
    <w:p w14:paraId="161D77FE" w14:textId="77777777" w:rsidR="00701225" w:rsidRPr="00701225" w:rsidRDefault="00701225" w:rsidP="0040485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HtmlHelper htmlHelper;</w:t>
      </w:r>
    </w:p>
    <w:p w14:paraId="03911049" w14:textId="77777777" w:rsidR="00701225" w:rsidRPr="00701225" w:rsidRDefault="00701225" w:rsidP="0040485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FtpTransfer ftpTransfer;</w:t>
      </w:r>
    </w:p>
    <w:p w14:paraId="6F2A7F28" w14:textId="77777777" w:rsidR="00701225" w:rsidRPr="00701225" w:rsidRDefault="00701225" w:rsidP="0040485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UIControl uiControl;</w:t>
      </w:r>
    </w:p>
    <w:p w14:paraId="4C5D1C0A"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 Caps would grap visually too much attention.</w:t>
      </w:r>
      <w:r w:rsidRPr="00701225">
        <w:rPr>
          <w:lang w:eastAsia="en-AU"/>
        </w:rPr>
        <w:br/>
      </w:r>
    </w:p>
    <w:p w14:paraId="2B0984E0" w14:textId="77777777" w:rsidR="00701225" w:rsidRPr="00701225" w:rsidRDefault="002A2C54" w:rsidP="00701225">
      <w:pPr>
        <w:rPr>
          <w:lang w:eastAsia="en-AU"/>
        </w:rPr>
      </w:pPr>
      <w:r>
        <w:rPr>
          <w:lang w:eastAsia="en-AU"/>
        </w:rPr>
        <w:pict w14:anchorId="6D0CFC66">
          <v:rect id="_x0000_i1031" style="width:0;height:1.5pt" o:hralign="center" o:hrstd="t" o:hr="t" fillcolor="#a0a0a0" stroked="f"/>
        </w:pict>
      </w:r>
    </w:p>
    <w:p w14:paraId="273B45AA" w14:textId="77777777" w:rsidR="00701225" w:rsidRPr="00701225" w:rsidRDefault="00701225" w:rsidP="00701225">
      <w:pPr>
        <w:rPr>
          <w:lang w:eastAsia="en-AU"/>
        </w:rPr>
      </w:pPr>
      <w:r w:rsidRPr="00701225">
        <w:rPr>
          <w:lang w:eastAsia="en-AU"/>
        </w:rPr>
        <w:br/>
      </w:r>
      <w:r w:rsidRPr="00701225">
        <w:rPr>
          <w:lang w:eastAsia="en-AU"/>
        </w:rPr>
        <w:br/>
        <w:t>do not</w:t>
      </w:r>
      <w:r w:rsidR="00426CF5">
        <w:rPr>
          <w:lang w:eastAsia="en-AU"/>
        </w:rPr>
        <w:t xml:space="preserve">: </w:t>
      </w:r>
      <w:r w:rsidRPr="00701225">
        <w:rPr>
          <w:lang w:eastAsia="en-AU"/>
        </w:rPr>
        <w:t xml:space="preserve">use </w:t>
      </w:r>
      <w:r w:rsidRPr="00701225">
        <w:rPr>
          <w:b/>
          <w:bCs/>
          <w:lang w:eastAsia="en-AU"/>
        </w:rPr>
        <w:t>Underscores</w:t>
      </w:r>
      <w:r w:rsidRPr="00701225">
        <w:rPr>
          <w:lang w:eastAsia="en-AU"/>
        </w:rPr>
        <w:t xml:space="preserve"> in identifiers. Exception: you can </w:t>
      </w:r>
      <w:r w:rsidRPr="004C66C1">
        <w:rPr>
          <w:highlight w:val="yellow"/>
          <w:lang w:eastAsia="en-AU"/>
        </w:rPr>
        <w:t xml:space="preserve">prefix private static variables </w:t>
      </w:r>
      <w:r w:rsidRPr="004C66C1">
        <w:rPr>
          <w:highlight w:val="yellow"/>
          <w:lang w:eastAsia="en-AU"/>
        </w:rPr>
        <w:br/>
        <w:t>                    with an underscore</w:t>
      </w:r>
      <w:r w:rsidRPr="00701225">
        <w:rPr>
          <w:lang w:eastAsia="en-AU"/>
        </w:rPr>
        <w:t xml:space="preserve">. </w:t>
      </w:r>
    </w:p>
    <w:p w14:paraId="27EC5EC1"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Correct</w:t>
      </w:r>
    </w:p>
    <w:p w14:paraId="31FBDD58"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DateTime clientAppointment;</w:t>
      </w:r>
    </w:p>
    <w:p w14:paraId="26673A88"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TimeSpan timeLeft;</w:t>
      </w:r>
    </w:p>
    <w:p w14:paraId="613D4AC5"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076A5FD5"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Avoid</w:t>
      </w:r>
    </w:p>
    <w:p w14:paraId="16EB0FF3"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DateTime client_Appointment;</w:t>
      </w:r>
    </w:p>
    <w:p w14:paraId="52CF9F23"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TimeSpan time_Left;</w:t>
      </w:r>
    </w:p>
    <w:p w14:paraId="0218F4F5"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127A1C6B"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highlight w:val="yellow"/>
          <w:lang w:eastAsia="en-AU"/>
        </w:rPr>
      </w:pPr>
      <w:r w:rsidRPr="00426CF5">
        <w:rPr>
          <w:rFonts w:ascii="Courier New" w:hAnsi="Courier New" w:cs="Courier New"/>
          <w:highlight w:val="yellow"/>
          <w:lang w:eastAsia="en-AU"/>
        </w:rPr>
        <w:t>// Exception</w:t>
      </w:r>
    </w:p>
    <w:p w14:paraId="71A0FE4D" w14:textId="77777777" w:rsidR="00701225" w:rsidRPr="00701225" w:rsidRDefault="00701225" w:rsidP="0040485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highlight w:val="yellow"/>
          <w:lang w:eastAsia="en-AU"/>
        </w:rPr>
      </w:pPr>
      <w:r w:rsidRPr="00426CF5">
        <w:rPr>
          <w:rFonts w:ascii="Courier New" w:hAnsi="Courier New" w:cs="Courier New"/>
          <w:highlight w:val="yellow"/>
          <w:lang w:eastAsia="en-AU"/>
        </w:rPr>
        <w:t>private DateTime _registrationDate;</w:t>
      </w:r>
    </w:p>
    <w:p w14:paraId="4848C11D"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 and makes code more natural to read (without 'slur'). Also avoids underline stress (inability to see underline).</w:t>
      </w:r>
      <w:r w:rsidRPr="00701225">
        <w:rPr>
          <w:lang w:eastAsia="en-AU"/>
        </w:rPr>
        <w:br/>
      </w:r>
    </w:p>
    <w:p w14:paraId="2A255A2A" w14:textId="77777777" w:rsidR="00701225" w:rsidRPr="00701225" w:rsidRDefault="002A2C54" w:rsidP="00701225">
      <w:pPr>
        <w:rPr>
          <w:lang w:eastAsia="en-AU"/>
        </w:rPr>
      </w:pPr>
      <w:r>
        <w:rPr>
          <w:lang w:eastAsia="en-AU"/>
        </w:rPr>
        <w:pict w14:anchorId="263BC8D2">
          <v:rect id="_x0000_i1032" style="width:0;height:1.5pt" o:hralign="center" o:hrstd="t" o:hr="t" fillcolor="#a0a0a0" stroked="f"/>
        </w:pict>
      </w:r>
    </w:p>
    <w:p w14:paraId="7600D4EC" w14:textId="77777777" w:rsidR="00701225" w:rsidRPr="00701225" w:rsidRDefault="00701225" w:rsidP="00701225">
      <w:pPr>
        <w:rPr>
          <w:lang w:eastAsia="en-AU"/>
        </w:rPr>
      </w:pPr>
      <w:r w:rsidRPr="00701225">
        <w:rPr>
          <w:lang w:eastAsia="en-AU"/>
        </w:rPr>
        <w:br/>
      </w:r>
      <w:r w:rsidRPr="00701225">
        <w:rPr>
          <w:lang w:eastAsia="en-AU"/>
        </w:rPr>
        <w:br/>
        <w:t>do</w:t>
      </w:r>
      <w:r w:rsidR="00426CF5">
        <w:rPr>
          <w:lang w:eastAsia="en-AU"/>
        </w:rPr>
        <w:t xml:space="preserve">: </w:t>
      </w:r>
      <w:r w:rsidRPr="00701225">
        <w:rPr>
          <w:lang w:eastAsia="en-AU"/>
        </w:rPr>
        <w:t xml:space="preserve">use </w:t>
      </w:r>
      <w:r w:rsidRPr="00A64A26">
        <w:rPr>
          <w:b/>
          <w:bCs/>
          <w:highlight w:val="yellow"/>
          <w:lang w:eastAsia="en-AU"/>
        </w:rPr>
        <w:t>predefined type names</w:t>
      </w:r>
      <w:r w:rsidRPr="00701225">
        <w:rPr>
          <w:lang w:eastAsia="en-AU"/>
        </w:rPr>
        <w:t xml:space="preserve"> instead of system type names like Int16, Single, UInt64, etc</w:t>
      </w:r>
      <w:r w:rsidRPr="00701225">
        <w:rPr>
          <w:lang w:eastAsia="en-AU"/>
        </w:rPr>
        <w:br/>
        <w:t xml:space="preserve">          </w:t>
      </w:r>
    </w:p>
    <w:p w14:paraId="18F54F82" w14:textId="77777777" w:rsidR="00701225" w:rsidRPr="00701225" w:rsidRDefault="00701225" w:rsidP="00404855">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Correct</w:t>
      </w:r>
    </w:p>
    <w:p w14:paraId="15F7E5C0" w14:textId="77777777" w:rsidR="00701225" w:rsidRPr="00701225" w:rsidRDefault="00701225" w:rsidP="00404855">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A64A26">
        <w:rPr>
          <w:rFonts w:ascii="Courier New" w:hAnsi="Courier New" w:cs="Courier New"/>
          <w:highlight w:val="yellow"/>
          <w:lang w:eastAsia="en-AU"/>
        </w:rPr>
        <w:t>string</w:t>
      </w:r>
      <w:r w:rsidRPr="00701225">
        <w:rPr>
          <w:rFonts w:ascii="Courier New" w:hAnsi="Courier New" w:cs="Courier New"/>
          <w:lang w:eastAsia="en-AU"/>
        </w:rPr>
        <w:t xml:space="preserve"> firstName;</w:t>
      </w:r>
    </w:p>
    <w:p w14:paraId="6235C114" w14:textId="77777777" w:rsidR="00701225" w:rsidRPr="00701225" w:rsidRDefault="00701225" w:rsidP="00404855">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A64A26">
        <w:rPr>
          <w:rFonts w:ascii="Courier New" w:hAnsi="Courier New" w:cs="Courier New"/>
          <w:highlight w:val="yellow"/>
          <w:lang w:eastAsia="en-AU"/>
        </w:rPr>
        <w:t>int</w:t>
      </w:r>
      <w:r w:rsidRPr="00701225">
        <w:rPr>
          <w:rFonts w:ascii="Courier New" w:hAnsi="Courier New" w:cs="Courier New"/>
          <w:lang w:eastAsia="en-AU"/>
        </w:rPr>
        <w:t xml:space="preserve"> lastIndex;</w:t>
      </w:r>
    </w:p>
    <w:p w14:paraId="433CFD4C" w14:textId="77777777" w:rsidR="00701225" w:rsidRPr="00701225" w:rsidRDefault="00701225" w:rsidP="00404855">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A64A26">
        <w:rPr>
          <w:rFonts w:ascii="Courier New" w:hAnsi="Courier New" w:cs="Courier New"/>
          <w:highlight w:val="yellow"/>
          <w:lang w:eastAsia="en-AU"/>
        </w:rPr>
        <w:t>bool</w:t>
      </w:r>
      <w:r w:rsidRPr="00701225">
        <w:rPr>
          <w:rFonts w:ascii="Courier New" w:hAnsi="Courier New" w:cs="Courier New"/>
          <w:lang w:eastAsia="en-AU"/>
        </w:rPr>
        <w:t xml:space="preserve"> isSaved;</w:t>
      </w:r>
    </w:p>
    <w:p w14:paraId="15CE2F11" w14:textId="77777777" w:rsidR="00701225" w:rsidRPr="00701225" w:rsidRDefault="00701225" w:rsidP="00404855">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21F06C94" w14:textId="77777777" w:rsidR="00701225" w:rsidRPr="00701225" w:rsidRDefault="00701225" w:rsidP="00404855">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Avoid</w:t>
      </w:r>
    </w:p>
    <w:p w14:paraId="1F823598" w14:textId="77777777" w:rsidR="00701225" w:rsidRPr="00701225" w:rsidRDefault="00701225" w:rsidP="00404855">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String firstName;</w:t>
      </w:r>
    </w:p>
    <w:p w14:paraId="614EDB2A" w14:textId="77777777" w:rsidR="00701225" w:rsidRPr="00701225" w:rsidRDefault="00701225" w:rsidP="00404855">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lastRenderedPageBreak/>
        <w:t>Int32 lastIndex;</w:t>
      </w:r>
    </w:p>
    <w:p w14:paraId="293AB705" w14:textId="77777777" w:rsidR="00701225" w:rsidRPr="00701225" w:rsidRDefault="00701225" w:rsidP="00404855">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Boolean isSaved;</w:t>
      </w:r>
    </w:p>
    <w:p w14:paraId="4C8C0FB6" w14:textId="77777777" w:rsidR="00701225" w:rsidRPr="00701225" w:rsidRDefault="00701225" w:rsidP="00701225">
      <w:pPr>
        <w:spacing w:after="240"/>
        <w:rPr>
          <w:lang w:eastAsia="en-AU"/>
        </w:rPr>
      </w:pPr>
      <w:r w:rsidRPr="00701225">
        <w:rPr>
          <w:b/>
          <w:bCs/>
          <w:lang w:eastAsia="en-AU"/>
        </w:rPr>
        <w:t>Why</w:t>
      </w:r>
      <w:r w:rsidRPr="00701225">
        <w:rPr>
          <w:lang w:eastAsia="en-AU"/>
        </w:rPr>
        <w:t xml:space="preserve">: consistent with the Microsoft's .NET Framework and makes code more natural to read. </w:t>
      </w:r>
      <w:r w:rsidRPr="00701225">
        <w:rPr>
          <w:lang w:eastAsia="en-AU"/>
        </w:rPr>
        <w:br/>
      </w:r>
    </w:p>
    <w:p w14:paraId="34438B3D" w14:textId="77777777" w:rsidR="00701225" w:rsidRPr="00701225" w:rsidRDefault="002A2C54" w:rsidP="00701225">
      <w:pPr>
        <w:rPr>
          <w:lang w:eastAsia="en-AU"/>
        </w:rPr>
      </w:pPr>
      <w:r>
        <w:rPr>
          <w:lang w:eastAsia="en-AU"/>
        </w:rPr>
        <w:pict w14:anchorId="5E93EC31">
          <v:rect id="_x0000_i1033" style="width:0;height:1.5pt" o:hralign="center" o:hrstd="t" o:hr="t" fillcolor="#a0a0a0" stroked="f"/>
        </w:pict>
      </w:r>
    </w:p>
    <w:p w14:paraId="1E418000" w14:textId="77777777" w:rsidR="00701225" w:rsidRPr="00701225" w:rsidRDefault="00701225" w:rsidP="00701225">
      <w:pPr>
        <w:rPr>
          <w:lang w:eastAsia="en-AU"/>
        </w:rPr>
      </w:pPr>
      <w:r w:rsidRPr="00701225">
        <w:rPr>
          <w:lang w:eastAsia="en-AU"/>
        </w:rPr>
        <w:br/>
      </w:r>
      <w:r w:rsidRPr="00701225">
        <w:rPr>
          <w:lang w:eastAsia="en-AU"/>
        </w:rPr>
        <w:br/>
        <w:t>do</w:t>
      </w:r>
      <w:r w:rsidR="002D0B76">
        <w:rPr>
          <w:lang w:eastAsia="en-AU"/>
        </w:rPr>
        <w:t xml:space="preserve">: </w:t>
      </w:r>
      <w:r w:rsidRPr="00A64A26">
        <w:rPr>
          <w:highlight w:val="yellow"/>
          <w:lang w:eastAsia="en-AU"/>
        </w:rPr>
        <w:t xml:space="preserve">use implicit type </w:t>
      </w:r>
      <w:r w:rsidRPr="00A64A26">
        <w:rPr>
          <w:b/>
          <w:bCs/>
          <w:highlight w:val="yellow"/>
          <w:lang w:eastAsia="en-AU"/>
        </w:rPr>
        <w:t>var</w:t>
      </w:r>
      <w:r w:rsidRPr="00A64A26">
        <w:rPr>
          <w:highlight w:val="yellow"/>
          <w:lang w:eastAsia="en-AU"/>
        </w:rPr>
        <w:t xml:space="preserve"> for local variable declarations</w:t>
      </w:r>
      <w:r w:rsidRPr="00701225">
        <w:rPr>
          <w:lang w:eastAsia="en-AU"/>
        </w:rPr>
        <w:t xml:space="preserve">. </w:t>
      </w:r>
      <w:r w:rsidRPr="00A64A26">
        <w:rPr>
          <w:highlight w:val="green"/>
          <w:lang w:eastAsia="en-AU"/>
        </w:rPr>
        <w:t>Exception: primitive types (int, string, double, etc) use predefined names.</w:t>
      </w:r>
      <w:r w:rsidRPr="00701225">
        <w:rPr>
          <w:lang w:eastAsia="en-AU"/>
        </w:rPr>
        <w:t xml:space="preserve"> </w:t>
      </w:r>
    </w:p>
    <w:p w14:paraId="51D8357F" w14:textId="77777777" w:rsidR="00701225" w:rsidRPr="00701225" w:rsidRDefault="00701225" w:rsidP="00404855">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var stream = File.Create(path);</w:t>
      </w:r>
    </w:p>
    <w:p w14:paraId="6E893D7F" w14:textId="77777777" w:rsidR="00701225" w:rsidRPr="00701225" w:rsidRDefault="00701225" w:rsidP="00404855">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var customers = new Dictionary();</w:t>
      </w:r>
    </w:p>
    <w:p w14:paraId="220934B7" w14:textId="77777777" w:rsidR="00701225" w:rsidRPr="00701225" w:rsidRDefault="00701225" w:rsidP="00404855">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56380275" w14:textId="77777777" w:rsidR="00701225" w:rsidRPr="00701225" w:rsidRDefault="00701225" w:rsidP="00404855">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Exceptions</w:t>
      </w:r>
    </w:p>
    <w:p w14:paraId="3DC32243" w14:textId="77777777" w:rsidR="00701225" w:rsidRPr="00701225" w:rsidRDefault="00701225" w:rsidP="00404855">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int index = 100;</w:t>
      </w:r>
    </w:p>
    <w:p w14:paraId="0206436E" w14:textId="77777777" w:rsidR="00701225" w:rsidRPr="00701225" w:rsidRDefault="00701225" w:rsidP="00404855">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string timeSheet;</w:t>
      </w:r>
    </w:p>
    <w:p w14:paraId="45557354" w14:textId="77777777" w:rsidR="00701225" w:rsidRPr="00701225" w:rsidRDefault="00701225" w:rsidP="00404855">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bool isCompleted;</w:t>
      </w:r>
    </w:p>
    <w:p w14:paraId="7A364956" w14:textId="77777777" w:rsidR="00701225" w:rsidRPr="00701225" w:rsidRDefault="00701225" w:rsidP="00701225">
      <w:pPr>
        <w:spacing w:after="240"/>
        <w:rPr>
          <w:lang w:eastAsia="en-AU"/>
        </w:rPr>
      </w:pPr>
      <w:r w:rsidRPr="00701225">
        <w:rPr>
          <w:b/>
          <w:bCs/>
          <w:lang w:eastAsia="en-AU"/>
        </w:rPr>
        <w:t>Why</w:t>
      </w:r>
      <w:r w:rsidRPr="00701225">
        <w:rPr>
          <w:lang w:eastAsia="en-AU"/>
        </w:rPr>
        <w:t>: removes clutter, particularly with complex generic types. Type is easily detected with Visual Studio tooltips.</w:t>
      </w:r>
      <w:r w:rsidRPr="00701225">
        <w:rPr>
          <w:lang w:eastAsia="en-AU"/>
        </w:rPr>
        <w:br/>
      </w:r>
    </w:p>
    <w:p w14:paraId="0FA867B3" w14:textId="77777777" w:rsidR="00701225" w:rsidRPr="00701225" w:rsidRDefault="002A2C54" w:rsidP="00701225">
      <w:pPr>
        <w:rPr>
          <w:lang w:eastAsia="en-AU"/>
        </w:rPr>
      </w:pPr>
      <w:r>
        <w:rPr>
          <w:lang w:eastAsia="en-AU"/>
        </w:rPr>
        <w:pict w14:anchorId="6BD8EDB6">
          <v:rect id="_x0000_i1034" style="width:0;height:1.5pt" o:hralign="center" o:hrstd="t" o:hr="t" fillcolor="#a0a0a0" stroked="f"/>
        </w:pict>
      </w:r>
    </w:p>
    <w:p w14:paraId="4A9EF074" w14:textId="77777777" w:rsidR="00701225" w:rsidRPr="00701225" w:rsidRDefault="00701225" w:rsidP="00701225">
      <w:pPr>
        <w:rPr>
          <w:lang w:eastAsia="en-AU"/>
        </w:rPr>
      </w:pPr>
      <w:r w:rsidRPr="00701225">
        <w:rPr>
          <w:lang w:eastAsia="en-AU"/>
        </w:rPr>
        <w:br/>
      </w:r>
      <w:r w:rsidRPr="00701225">
        <w:rPr>
          <w:lang w:eastAsia="en-AU"/>
        </w:rPr>
        <w:br/>
        <w:t>do</w:t>
      </w:r>
      <w:r w:rsidR="00E93045">
        <w:rPr>
          <w:lang w:eastAsia="en-AU"/>
        </w:rPr>
        <w:t xml:space="preserve">: </w:t>
      </w:r>
      <w:r w:rsidRPr="00A64A26">
        <w:rPr>
          <w:highlight w:val="yellow"/>
          <w:lang w:eastAsia="en-AU"/>
        </w:rPr>
        <w:t>use noun or noun phrases to name a class</w:t>
      </w:r>
      <w:r w:rsidRPr="00701225">
        <w:rPr>
          <w:lang w:eastAsia="en-AU"/>
        </w:rPr>
        <w:t xml:space="preserve">. </w:t>
      </w:r>
    </w:p>
    <w:p w14:paraId="4E7B7558" w14:textId="77777777" w:rsidR="00701225" w:rsidRPr="00701225" w:rsidRDefault="00701225" w:rsidP="00404855">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class Employee</w:t>
      </w:r>
    </w:p>
    <w:p w14:paraId="71519DB0" w14:textId="77777777" w:rsidR="00701225" w:rsidRPr="00701225" w:rsidRDefault="00701225" w:rsidP="00404855">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631B5847" w14:textId="77777777" w:rsidR="00701225" w:rsidRPr="00701225" w:rsidRDefault="00701225" w:rsidP="00404855">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2B169900" w14:textId="77777777" w:rsidR="00701225" w:rsidRPr="00701225" w:rsidRDefault="00701225" w:rsidP="00404855">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class BusinessLocation</w:t>
      </w:r>
    </w:p>
    <w:p w14:paraId="1CF85C7C" w14:textId="77777777" w:rsidR="00701225" w:rsidRPr="00701225" w:rsidRDefault="00701225" w:rsidP="00404855">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7F00BF75" w14:textId="77777777" w:rsidR="00701225" w:rsidRPr="00701225" w:rsidRDefault="00701225" w:rsidP="00404855">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5ABDF778" w14:textId="77777777" w:rsidR="00701225" w:rsidRPr="00701225" w:rsidRDefault="00701225" w:rsidP="00404855">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class DocumentCollection</w:t>
      </w:r>
    </w:p>
    <w:p w14:paraId="44CB9C1F" w14:textId="77777777" w:rsidR="00701225" w:rsidRPr="00701225" w:rsidRDefault="00701225" w:rsidP="00404855">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52312FD2" w14:textId="77777777" w:rsidR="00701225" w:rsidRPr="00701225" w:rsidRDefault="00701225" w:rsidP="00404855">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44046DF8"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 and easy to remember.</w:t>
      </w:r>
      <w:r w:rsidRPr="00701225">
        <w:rPr>
          <w:lang w:eastAsia="en-AU"/>
        </w:rPr>
        <w:br/>
      </w:r>
    </w:p>
    <w:p w14:paraId="78FBA566" w14:textId="77777777" w:rsidR="00701225" w:rsidRPr="00701225" w:rsidRDefault="002A2C54" w:rsidP="00701225">
      <w:pPr>
        <w:rPr>
          <w:lang w:eastAsia="en-AU"/>
        </w:rPr>
      </w:pPr>
      <w:r>
        <w:rPr>
          <w:lang w:eastAsia="en-AU"/>
        </w:rPr>
        <w:pict w14:anchorId="7C245E1E">
          <v:rect id="_x0000_i1035" style="width:0;height:1.5pt" o:hralign="center" o:hrstd="t" o:hr="t" fillcolor="#a0a0a0" stroked="f"/>
        </w:pict>
      </w:r>
    </w:p>
    <w:p w14:paraId="69051FE1" w14:textId="77777777" w:rsidR="00701225" w:rsidRPr="00701225" w:rsidRDefault="00701225" w:rsidP="00701225">
      <w:pPr>
        <w:rPr>
          <w:lang w:eastAsia="en-AU"/>
        </w:rPr>
      </w:pPr>
      <w:r w:rsidRPr="00701225">
        <w:rPr>
          <w:lang w:eastAsia="en-AU"/>
        </w:rPr>
        <w:br/>
      </w:r>
      <w:r w:rsidRPr="00701225">
        <w:rPr>
          <w:lang w:eastAsia="en-AU"/>
        </w:rPr>
        <w:br/>
        <w:t>do</w:t>
      </w:r>
      <w:r w:rsidR="00E93045">
        <w:rPr>
          <w:lang w:eastAsia="en-AU"/>
        </w:rPr>
        <w:t xml:space="preserve">: </w:t>
      </w:r>
      <w:r w:rsidRPr="004C66C1">
        <w:rPr>
          <w:highlight w:val="yellow"/>
          <w:lang w:eastAsia="en-AU"/>
        </w:rPr>
        <w:t xml:space="preserve">prefix interfaces with the letter </w:t>
      </w:r>
      <w:r w:rsidRPr="004C66C1">
        <w:rPr>
          <w:rFonts w:ascii="Courier" w:hAnsi="Courier"/>
          <w:b/>
          <w:bCs/>
          <w:highlight w:val="yellow"/>
          <w:lang w:eastAsia="en-AU"/>
        </w:rPr>
        <w:t>I</w:t>
      </w:r>
      <w:r w:rsidRPr="00701225">
        <w:rPr>
          <w:lang w:eastAsia="en-AU"/>
        </w:rPr>
        <w:t>.  Interface names are noun (phrases) or adjectives.</w:t>
      </w:r>
    </w:p>
    <w:p w14:paraId="04A4F540" w14:textId="77777777" w:rsidR="00701225" w:rsidRPr="00701225" w:rsidRDefault="00701225" w:rsidP="00404855">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highlight w:val="yellow"/>
          <w:lang w:eastAsia="en-AU"/>
        </w:rPr>
      </w:pPr>
      <w:r w:rsidRPr="00E93045">
        <w:rPr>
          <w:rFonts w:ascii="Courier New" w:hAnsi="Courier New" w:cs="Courier New"/>
          <w:highlight w:val="yellow"/>
          <w:lang w:eastAsia="en-AU"/>
        </w:rPr>
        <w:t>public interface IShape</w:t>
      </w:r>
    </w:p>
    <w:p w14:paraId="47614B0D" w14:textId="77777777" w:rsidR="00701225" w:rsidRPr="00701225" w:rsidRDefault="00701225" w:rsidP="00404855">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7A891167" w14:textId="77777777" w:rsidR="00701225" w:rsidRPr="00701225" w:rsidRDefault="00701225" w:rsidP="00404855">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776D9AE5" w14:textId="77777777" w:rsidR="00701225" w:rsidRPr="00701225" w:rsidRDefault="00701225" w:rsidP="00404855">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interface IShapeCollection</w:t>
      </w:r>
    </w:p>
    <w:p w14:paraId="42DC3469" w14:textId="77777777" w:rsidR="00701225" w:rsidRPr="00701225" w:rsidRDefault="00701225" w:rsidP="00404855">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lastRenderedPageBreak/>
        <w:t>{</w:t>
      </w:r>
    </w:p>
    <w:p w14:paraId="14D3654E" w14:textId="77777777" w:rsidR="00701225" w:rsidRPr="00701225" w:rsidRDefault="00701225" w:rsidP="00404855">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0CE22DEB" w14:textId="77777777" w:rsidR="00701225" w:rsidRPr="00701225" w:rsidRDefault="00701225" w:rsidP="00404855">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interface IGroupable</w:t>
      </w:r>
    </w:p>
    <w:p w14:paraId="5C0835E9" w14:textId="77777777" w:rsidR="00701225" w:rsidRPr="00701225" w:rsidRDefault="00701225" w:rsidP="00404855">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4209058F" w14:textId="77777777" w:rsidR="00701225" w:rsidRPr="00701225" w:rsidRDefault="00701225" w:rsidP="00404855">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6F271796"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w:t>
      </w:r>
      <w:r w:rsidRPr="00701225">
        <w:rPr>
          <w:lang w:eastAsia="en-AU"/>
        </w:rPr>
        <w:br/>
      </w:r>
    </w:p>
    <w:p w14:paraId="49C0D120" w14:textId="77777777" w:rsidR="00701225" w:rsidRPr="00701225" w:rsidRDefault="002A2C54" w:rsidP="00701225">
      <w:pPr>
        <w:rPr>
          <w:lang w:eastAsia="en-AU"/>
        </w:rPr>
      </w:pPr>
      <w:r>
        <w:rPr>
          <w:lang w:eastAsia="en-AU"/>
        </w:rPr>
        <w:pict w14:anchorId="1A3BA09C">
          <v:rect id="_x0000_i1036" style="width:0;height:1.5pt" o:hralign="center" o:hrstd="t" o:hr="t" fillcolor="#a0a0a0" stroked="f"/>
        </w:pict>
      </w:r>
    </w:p>
    <w:p w14:paraId="05238761" w14:textId="77777777" w:rsidR="00701225" w:rsidRPr="00701225" w:rsidRDefault="00701225" w:rsidP="00701225">
      <w:pPr>
        <w:rPr>
          <w:lang w:eastAsia="en-AU"/>
        </w:rPr>
      </w:pPr>
      <w:r w:rsidRPr="00701225">
        <w:rPr>
          <w:lang w:eastAsia="en-AU"/>
        </w:rPr>
        <w:br/>
      </w:r>
      <w:r w:rsidRPr="00701225">
        <w:rPr>
          <w:lang w:eastAsia="en-AU"/>
        </w:rPr>
        <w:br/>
        <w:t>do</w:t>
      </w:r>
      <w:r w:rsidR="00FA66C0" w:rsidRPr="00A64A26">
        <w:rPr>
          <w:highlight w:val="yellow"/>
          <w:lang w:eastAsia="en-AU"/>
        </w:rPr>
        <w:t xml:space="preserve">: </w:t>
      </w:r>
      <w:r w:rsidRPr="00A64A26">
        <w:rPr>
          <w:highlight w:val="yellow"/>
          <w:lang w:eastAsia="en-AU"/>
        </w:rPr>
        <w:t>name source files according to their main classes</w:t>
      </w:r>
      <w:r w:rsidRPr="00701225">
        <w:rPr>
          <w:lang w:eastAsia="en-AU"/>
        </w:rPr>
        <w:t>. Exception: file names with partial classes</w:t>
      </w:r>
      <w:r w:rsidR="00FA66C0">
        <w:rPr>
          <w:lang w:eastAsia="en-AU"/>
        </w:rPr>
        <w:t xml:space="preserve"> </w:t>
      </w:r>
      <w:r w:rsidRPr="00701225">
        <w:rPr>
          <w:lang w:eastAsia="en-AU"/>
        </w:rPr>
        <w:t xml:space="preserve">reflect their source or purpose, e.g. designer, generated, etc. </w:t>
      </w:r>
    </w:p>
    <w:p w14:paraId="3F0D440B" w14:textId="77777777" w:rsidR="00701225" w:rsidRPr="00701225" w:rsidRDefault="00701225" w:rsidP="00404855">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Located in Task.cs</w:t>
      </w:r>
    </w:p>
    <w:p w14:paraId="7AF82F7C" w14:textId="77777777" w:rsidR="00701225" w:rsidRPr="00701225" w:rsidRDefault="00701225" w:rsidP="00404855">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partial class Task</w:t>
      </w:r>
    </w:p>
    <w:p w14:paraId="1E42B1EB" w14:textId="77777777" w:rsidR="00701225" w:rsidRPr="00701225" w:rsidRDefault="00701225" w:rsidP="00404855">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7FB0403C" w14:textId="77777777" w:rsidR="00701225" w:rsidRPr="00701225" w:rsidRDefault="00701225" w:rsidP="00404855">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279D4305" w14:textId="77777777" w:rsidR="00701225" w:rsidRPr="00701225" w:rsidRDefault="00701225" w:rsidP="00404855">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5720EF28" w14:textId="77777777" w:rsidR="00701225" w:rsidRPr="00701225" w:rsidRDefault="00701225" w:rsidP="00404855">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Located in Task.generated.cs</w:t>
      </w:r>
    </w:p>
    <w:p w14:paraId="2583B14B" w14:textId="77777777" w:rsidR="00701225" w:rsidRPr="00701225" w:rsidRDefault="00701225" w:rsidP="00404855">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partial class Task</w:t>
      </w:r>
    </w:p>
    <w:p w14:paraId="483542F7" w14:textId="77777777" w:rsidR="00701225" w:rsidRPr="00701225" w:rsidRDefault="00701225" w:rsidP="00404855">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3E56EAD4" w14:textId="77777777" w:rsidR="00701225" w:rsidRPr="00701225" w:rsidRDefault="00701225" w:rsidP="00404855">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277B8C7A" w14:textId="77777777" w:rsidR="00701225" w:rsidRPr="00701225" w:rsidRDefault="00701225" w:rsidP="00404855">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49C8E668"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 practices. Files are alphabetically sorted and partial classes remain adjacent.</w:t>
      </w:r>
      <w:r w:rsidRPr="00701225">
        <w:rPr>
          <w:lang w:eastAsia="en-AU"/>
        </w:rPr>
        <w:br/>
      </w:r>
    </w:p>
    <w:p w14:paraId="3B3C0590" w14:textId="77777777" w:rsidR="00701225" w:rsidRPr="00701225" w:rsidRDefault="002A2C54" w:rsidP="00701225">
      <w:pPr>
        <w:rPr>
          <w:lang w:eastAsia="en-AU"/>
        </w:rPr>
      </w:pPr>
      <w:r>
        <w:rPr>
          <w:lang w:eastAsia="en-AU"/>
        </w:rPr>
        <w:pict w14:anchorId="7C8D2FF3">
          <v:rect id="_x0000_i1037" style="width:0;height:1.5pt" o:hralign="center" o:hrstd="t" o:hr="t" fillcolor="#a0a0a0" stroked="f"/>
        </w:pict>
      </w:r>
    </w:p>
    <w:p w14:paraId="08AE40BB" w14:textId="77777777" w:rsidR="00701225" w:rsidRPr="00701225" w:rsidRDefault="00701225" w:rsidP="00701225">
      <w:pPr>
        <w:rPr>
          <w:lang w:eastAsia="en-AU"/>
        </w:rPr>
      </w:pPr>
      <w:r w:rsidRPr="00701225">
        <w:rPr>
          <w:lang w:eastAsia="en-AU"/>
        </w:rPr>
        <w:br/>
      </w:r>
      <w:r w:rsidRPr="00701225">
        <w:rPr>
          <w:lang w:eastAsia="en-AU"/>
        </w:rPr>
        <w:br/>
        <w:t>do</w:t>
      </w:r>
      <w:r w:rsidR="00FA66C0">
        <w:rPr>
          <w:lang w:eastAsia="en-AU"/>
        </w:rPr>
        <w:t xml:space="preserve">: </w:t>
      </w:r>
      <w:r w:rsidRPr="00701225">
        <w:rPr>
          <w:lang w:eastAsia="en-AU"/>
        </w:rPr>
        <w:t xml:space="preserve">organize namespaces with a clearly defined structure </w:t>
      </w:r>
    </w:p>
    <w:p w14:paraId="1FF5EA20" w14:textId="77777777" w:rsidR="00701225" w:rsidRPr="00701225" w:rsidRDefault="00701225" w:rsidP="00404855">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Examples</w:t>
      </w:r>
    </w:p>
    <w:p w14:paraId="38239D33" w14:textId="77777777" w:rsidR="00701225" w:rsidRPr="00701225" w:rsidRDefault="00701225" w:rsidP="00404855">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namespace Company.Product.Module.SubModule</w:t>
      </w:r>
    </w:p>
    <w:p w14:paraId="4952839F" w14:textId="77777777" w:rsidR="00701225" w:rsidRPr="00701225" w:rsidRDefault="00701225" w:rsidP="00404855">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namespace Product.Module.Component</w:t>
      </w:r>
    </w:p>
    <w:p w14:paraId="7D903948" w14:textId="77777777" w:rsidR="00701225" w:rsidRPr="00701225" w:rsidRDefault="00701225" w:rsidP="00404855">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namespace Product.Layer.Module.Group</w:t>
      </w:r>
    </w:p>
    <w:p w14:paraId="20F28D26"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 Maintains good organization of your code base.</w:t>
      </w:r>
      <w:r w:rsidRPr="00701225">
        <w:rPr>
          <w:lang w:eastAsia="en-AU"/>
        </w:rPr>
        <w:br/>
      </w:r>
    </w:p>
    <w:p w14:paraId="141DA660" w14:textId="77777777" w:rsidR="00701225" w:rsidRPr="00701225" w:rsidRDefault="002A2C54" w:rsidP="00701225">
      <w:pPr>
        <w:rPr>
          <w:lang w:eastAsia="en-AU"/>
        </w:rPr>
      </w:pPr>
      <w:r>
        <w:rPr>
          <w:lang w:eastAsia="en-AU"/>
        </w:rPr>
        <w:pict w14:anchorId="4F756EB8">
          <v:rect id="_x0000_i1038" style="width:0;height:1.5pt" o:hralign="center" o:hrstd="t" o:hr="t" fillcolor="#a0a0a0" stroked="f"/>
        </w:pict>
      </w:r>
    </w:p>
    <w:p w14:paraId="508473DC" w14:textId="77777777" w:rsidR="00701225" w:rsidRPr="00701225" w:rsidRDefault="00701225" w:rsidP="00701225">
      <w:pPr>
        <w:rPr>
          <w:lang w:eastAsia="en-AU"/>
        </w:rPr>
      </w:pPr>
      <w:r w:rsidRPr="00701225">
        <w:rPr>
          <w:lang w:eastAsia="en-AU"/>
        </w:rPr>
        <w:br/>
      </w:r>
      <w:r w:rsidRPr="00701225">
        <w:rPr>
          <w:lang w:eastAsia="en-AU"/>
        </w:rPr>
        <w:br/>
        <w:t>do</w:t>
      </w:r>
      <w:r w:rsidR="0031757E">
        <w:rPr>
          <w:lang w:eastAsia="en-AU"/>
        </w:rPr>
        <w:t xml:space="preserve">: </w:t>
      </w:r>
      <w:r w:rsidRPr="00A64A26">
        <w:rPr>
          <w:highlight w:val="yellow"/>
          <w:lang w:eastAsia="en-AU"/>
        </w:rPr>
        <w:t>vertically align curly brackets</w:t>
      </w:r>
      <w:r w:rsidRPr="00701225">
        <w:rPr>
          <w:lang w:eastAsia="en-AU"/>
        </w:rPr>
        <w:t xml:space="preserve">. </w:t>
      </w:r>
    </w:p>
    <w:p w14:paraId="045DA79A" w14:textId="77777777" w:rsidR="00701225" w:rsidRPr="00701225" w:rsidRDefault="00701225" w:rsidP="00404855">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Correct</w:t>
      </w:r>
    </w:p>
    <w:p w14:paraId="17F368E8" w14:textId="77777777" w:rsidR="00701225" w:rsidRPr="00701225" w:rsidRDefault="00701225" w:rsidP="00404855">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lastRenderedPageBreak/>
        <w:t>class Program</w:t>
      </w:r>
    </w:p>
    <w:p w14:paraId="700C5B54" w14:textId="77777777" w:rsidR="00701225" w:rsidRPr="00701225" w:rsidRDefault="00701225" w:rsidP="00404855">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2518978F" w14:textId="77777777" w:rsidR="00701225" w:rsidRPr="00701225" w:rsidRDefault="00701225" w:rsidP="00404855">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static void Main(string[] args)</w:t>
      </w:r>
    </w:p>
    <w:p w14:paraId="3B7B0E1C" w14:textId="77777777" w:rsidR="00701225" w:rsidRPr="00701225" w:rsidRDefault="00701225" w:rsidP="00404855">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7AD914BF" w14:textId="77777777" w:rsidR="00701225" w:rsidRPr="00701225" w:rsidRDefault="00701225" w:rsidP="00404855">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74FDD5A6" w14:textId="77777777" w:rsidR="00701225" w:rsidRPr="00701225" w:rsidRDefault="00701225" w:rsidP="00404855">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48FA41A8" w14:textId="77777777" w:rsidR="00701225" w:rsidRPr="00701225" w:rsidRDefault="00701225" w:rsidP="00701225">
      <w:pPr>
        <w:spacing w:after="240"/>
        <w:rPr>
          <w:lang w:eastAsia="en-AU"/>
        </w:rPr>
      </w:pPr>
      <w:r w:rsidRPr="00701225">
        <w:rPr>
          <w:b/>
          <w:bCs/>
          <w:lang w:eastAsia="en-AU"/>
        </w:rPr>
        <w:t>Why</w:t>
      </w:r>
      <w:r w:rsidRPr="00701225">
        <w:rPr>
          <w:lang w:eastAsia="en-AU"/>
        </w:rPr>
        <w:t>: Microsoft has a different standard, but developers have overwhelmingly preferred vertically aligned brackets.</w:t>
      </w:r>
      <w:r w:rsidRPr="00701225">
        <w:rPr>
          <w:lang w:eastAsia="en-AU"/>
        </w:rPr>
        <w:br/>
      </w:r>
    </w:p>
    <w:p w14:paraId="43B5A9B7" w14:textId="77777777" w:rsidR="00701225" w:rsidRPr="00701225" w:rsidRDefault="002A2C54" w:rsidP="00701225">
      <w:pPr>
        <w:rPr>
          <w:lang w:eastAsia="en-AU"/>
        </w:rPr>
      </w:pPr>
      <w:r>
        <w:rPr>
          <w:lang w:eastAsia="en-AU"/>
        </w:rPr>
        <w:pict w14:anchorId="672562FB">
          <v:rect id="_x0000_i1039" style="width:0;height:1.5pt" o:hralign="center" o:hrstd="t" o:hr="t" fillcolor="#a0a0a0" stroked="f"/>
        </w:pict>
      </w:r>
    </w:p>
    <w:p w14:paraId="2B3CA999" w14:textId="77777777" w:rsidR="00701225" w:rsidRPr="00701225" w:rsidRDefault="00701225" w:rsidP="00701225">
      <w:pPr>
        <w:rPr>
          <w:lang w:eastAsia="en-AU"/>
        </w:rPr>
      </w:pPr>
      <w:r w:rsidRPr="00701225">
        <w:rPr>
          <w:lang w:eastAsia="en-AU"/>
        </w:rPr>
        <w:br/>
      </w:r>
      <w:r w:rsidRPr="00701225">
        <w:rPr>
          <w:lang w:eastAsia="en-AU"/>
        </w:rPr>
        <w:br/>
        <w:t>do</w:t>
      </w:r>
      <w:r w:rsidR="00A64A26">
        <w:rPr>
          <w:lang w:eastAsia="en-AU"/>
        </w:rPr>
        <w:t xml:space="preserve">: </w:t>
      </w:r>
      <w:r w:rsidRPr="00A64A26">
        <w:rPr>
          <w:highlight w:val="yellow"/>
          <w:lang w:eastAsia="en-AU"/>
        </w:rPr>
        <w:t>declare all member variables at the top of a class, with static variables at the very top</w:t>
      </w:r>
      <w:r w:rsidRPr="00701225">
        <w:rPr>
          <w:lang w:eastAsia="en-AU"/>
        </w:rPr>
        <w:t xml:space="preserve">. </w:t>
      </w:r>
    </w:p>
    <w:p w14:paraId="51431D6F"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Correct</w:t>
      </w:r>
    </w:p>
    <w:p w14:paraId="16CD16C6"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class Account</w:t>
      </w:r>
    </w:p>
    <w:p w14:paraId="54EF6F8A"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0096D129"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static string BankName;</w:t>
      </w:r>
    </w:p>
    <w:p w14:paraId="34E2C512"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static decimal Reserves;</w:t>
      </w:r>
    </w:p>
    <w:p w14:paraId="7AAF1FB3"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2B600B67"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string Number {get; set;}</w:t>
      </w:r>
    </w:p>
    <w:p w14:paraId="1EA249E8"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DateTime DateOpened {get; set;}</w:t>
      </w:r>
    </w:p>
    <w:p w14:paraId="52FA1ACD"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DateTime DateClosed {get; set;}</w:t>
      </w:r>
    </w:p>
    <w:p w14:paraId="5FE31C49"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decimal Balance {get; set;}</w:t>
      </w:r>
    </w:p>
    <w:p w14:paraId="26C1195A"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58F65CB3"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 Constructor</w:t>
      </w:r>
    </w:p>
    <w:p w14:paraId="7E4F120B"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public Account()</w:t>
      </w:r>
    </w:p>
    <w:p w14:paraId="3A743A17"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17E55535"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 ...</w:t>
      </w:r>
    </w:p>
    <w:p w14:paraId="5402855B"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7FC2C940" w14:textId="77777777" w:rsidR="00701225" w:rsidRPr="00701225" w:rsidRDefault="00701225" w:rsidP="00404855">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6EAF8A3E" w14:textId="77777777" w:rsidR="00701225" w:rsidRPr="00701225" w:rsidRDefault="00701225" w:rsidP="00701225">
      <w:pPr>
        <w:spacing w:after="240"/>
        <w:rPr>
          <w:lang w:eastAsia="en-AU"/>
        </w:rPr>
      </w:pPr>
      <w:r w:rsidRPr="00701225">
        <w:rPr>
          <w:b/>
          <w:bCs/>
          <w:lang w:eastAsia="en-AU"/>
        </w:rPr>
        <w:t>Why</w:t>
      </w:r>
      <w:r w:rsidRPr="00701225">
        <w:rPr>
          <w:lang w:eastAsia="en-AU"/>
        </w:rPr>
        <w:t>: generally accepted practice that prevents the need to hunt for variable declarations.</w:t>
      </w:r>
      <w:r w:rsidRPr="00701225">
        <w:rPr>
          <w:lang w:eastAsia="en-AU"/>
        </w:rPr>
        <w:br/>
      </w:r>
    </w:p>
    <w:p w14:paraId="5F575F3D" w14:textId="77777777" w:rsidR="00701225" w:rsidRPr="00701225" w:rsidRDefault="002A2C54" w:rsidP="00701225">
      <w:pPr>
        <w:rPr>
          <w:lang w:eastAsia="en-AU"/>
        </w:rPr>
      </w:pPr>
      <w:r>
        <w:rPr>
          <w:lang w:eastAsia="en-AU"/>
        </w:rPr>
        <w:pict w14:anchorId="205324BB">
          <v:rect id="_x0000_i1040" style="width:0;height:1.5pt" o:hralign="center" o:hrstd="t" o:hr="t" fillcolor="#a0a0a0" stroked="f"/>
        </w:pict>
      </w:r>
    </w:p>
    <w:p w14:paraId="35ED8499" w14:textId="77777777" w:rsidR="00701225" w:rsidRPr="00701225" w:rsidRDefault="00701225" w:rsidP="00701225">
      <w:pPr>
        <w:rPr>
          <w:lang w:eastAsia="en-AU"/>
        </w:rPr>
      </w:pPr>
      <w:r w:rsidRPr="00701225">
        <w:rPr>
          <w:lang w:eastAsia="en-AU"/>
        </w:rPr>
        <w:br/>
      </w:r>
      <w:r w:rsidRPr="00701225">
        <w:rPr>
          <w:lang w:eastAsia="en-AU"/>
        </w:rPr>
        <w:br/>
        <w:t>do</w:t>
      </w:r>
      <w:r w:rsidR="00A64A26">
        <w:rPr>
          <w:lang w:eastAsia="en-AU"/>
        </w:rPr>
        <w:t xml:space="preserve">: </w:t>
      </w:r>
      <w:r w:rsidRPr="00A64A26">
        <w:rPr>
          <w:highlight w:val="yellow"/>
          <w:lang w:eastAsia="en-AU"/>
        </w:rPr>
        <w:t>use singular names for enums.</w:t>
      </w:r>
      <w:r w:rsidRPr="00701225">
        <w:rPr>
          <w:lang w:eastAsia="en-AU"/>
        </w:rPr>
        <w:t xml:space="preserve"> Exception: bit field enums. </w:t>
      </w:r>
    </w:p>
    <w:p w14:paraId="7404A876"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Correct</w:t>
      </w:r>
    </w:p>
    <w:p w14:paraId="71BFB09F"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enum Color</w:t>
      </w:r>
    </w:p>
    <w:p w14:paraId="61E7CA68"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144CE15C"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Red,</w:t>
      </w:r>
    </w:p>
    <w:p w14:paraId="646E3746"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Green,</w:t>
      </w:r>
    </w:p>
    <w:p w14:paraId="734B62C0"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Blue,</w:t>
      </w:r>
    </w:p>
    <w:p w14:paraId="2E18564A"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Yellow,</w:t>
      </w:r>
    </w:p>
    <w:p w14:paraId="76B31624"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Magenta,</w:t>
      </w:r>
    </w:p>
    <w:p w14:paraId="4F656B4C"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Cyan</w:t>
      </w:r>
    </w:p>
    <w:p w14:paraId="00D22525"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lastRenderedPageBreak/>
        <w:t>}</w:t>
      </w:r>
    </w:p>
    <w:p w14:paraId="18E7AA73"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0A82C57D"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Exception</w:t>
      </w:r>
    </w:p>
    <w:p w14:paraId="55DF04DE"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[Flags]</w:t>
      </w:r>
    </w:p>
    <w:p w14:paraId="67CAA089"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enum Dockings</w:t>
      </w:r>
    </w:p>
    <w:p w14:paraId="637D8EDE"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62DED874"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None = 0,</w:t>
      </w:r>
    </w:p>
    <w:p w14:paraId="1A22B302"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Top = 1, </w:t>
      </w:r>
    </w:p>
    <w:p w14:paraId="403A1789"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Right = 2, </w:t>
      </w:r>
    </w:p>
    <w:p w14:paraId="0FA5CB5F"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Bottom = 4,</w:t>
      </w:r>
    </w:p>
    <w:p w14:paraId="6677C4DD"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Left = 8</w:t>
      </w:r>
    </w:p>
    <w:p w14:paraId="1BC84BD2" w14:textId="77777777" w:rsidR="00701225" w:rsidRPr="00701225" w:rsidRDefault="00701225" w:rsidP="0040485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6E118297" w14:textId="77777777" w:rsidR="00701225" w:rsidRPr="00701225" w:rsidRDefault="00701225" w:rsidP="00701225">
      <w:pPr>
        <w:spacing w:after="240"/>
        <w:rPr>
          <w:lang w:eastAsia="en-AU"/>
        </w:rPr>
      </w:pPr>
      <w:r w:rsidRPr="00701225">
        <w:rPr>
          <w:b/>
          <w:bCs/>
          <w:lang w:eastAsia="en-AU"/>
        </w:rPr>
        <w:t>Why</w:t>
      </w:r>
      <w:r w:rsidRPr="00701225">
        <w:rPr>
          <w:lang w:eastAsia="en-AU"/>
        </w:rPr>
        <w:t>: consistent with the Microsoft's .NET Framework and makes the code more natural to read. Plural flags because enum can hold multiple values (using bitwise 'OR').</w:t>
      </w:r>
      <w:r w:rsidRPr="00701225">
        <w:rPr>
          <w:lang w:eastAsia="en-AU"/>
        </w:rPr>
        <w:br/>
      </w:r>
    </w:p>
    <w:p w14:paraId="30CBC9C0" w14:textId="77777777" w:rsidR="00701225" w:rsidRPr="00701225" w:rsidRDefault="002A2C54" w:rsidP="00701225">
      <w:pPr>
        <w:rPr>
          <w:lang w:eastAsia="en-AU"/>
        </w:rPr>
      </w:pPr>
      <w:r>
        <w:rPr>
          <w:lang w:eastAsia="en-AU"/>
        </w:rPr>
        <w:pict w14:anchorId="30B4E2D7">
          <v:rect id="_x0000_i1041" style="width:0;height:1.5pt" o:hralign="center" o:hrstd="t" o:hr="t" fillcolor="#a0a0a0" stroked="f"/>
        </w:pict>
      </w:r>
    </w:p>
    <w:p w14:paraId="15079E00" w14:textId="77777777" w:rsidR="00701225" w:rsidRPr="00701225" w:rsidRDefault="00701225" w:rsidP="00701225">
      <w:pPr>
        <w:rPr>
          <w:lang w:eastAsia="en-AU"/>
        </w:rPr>
      </w:pPr>
      <w:r w:rsidRPr="00701225">
        <w:rPr>
          <w:lang w:eastAsia="en-AU"/>
        </w:rPr>
        <w:br/>
      </w:r>
      <w:r w:rsidRPr="00701225">
        <w:rPr>
          <w:lang w:eastAsia="en-AU"/>
        </w:rPr>
        <w:br/>
      </w:r>
      <w:r w:rsidRPr="00A64A26">
        <w:rPr>
          <w:highlight w:val="red"/>
          <w:lang w:eastAsia="en-AU"/>
        </w:rPr>
        <w:t>do not</w:t>
      </w:r>
      <w:r w:rsidR="004C66C1" w:rsidRPr="00A64A26">
        <w:rPr>
          <w:highlight w:val="red"/>
          <w:lang w:eastAsia="en-AU"/>
        </w:rPr>
        <w:t xml:space="preserve"> </w:t>
      </w:r>
      <w:r w:rsidRPr="00A64A26">
        <w:rPr>
          <w:highlight w:val="red"/>
          <w:lang w:eastAsia="en-AU"/>
        </w:rPr>
        <w:t>explicitly specify a type of an enum or values of enums</w:t>
      </w:r>
      <w:r w:rsidRPr="00701225">
        <w:rPr>
          <w:lang w:eastAsia="en-AU"/>
        </w:rPr>
        <w:t xml:space="preserve"> (</w:t>
      </w:r>
      <w:r w:rsidRPr="00A64A26">
        <w:rPr>
          <w:highlight w:val="yellow"/>
          <w:lang w:eastAsia="en-AU"/>
        </w:rPr>
        <w:t>except bit fields</w:t>
      </w:r>
      <w:r w:rsidRPr="00701225">
        <w:rPr>
          <w:lang w:eastAsia="en-AU"/>
        </w:rPr>
        <w:t xml:space="preserve">) </w:t>
      </w:r>
    </w:p>
    <w:p w14:paraId="604511E8"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Don't</w:t>
      </w:r>
    </w:p>
    <w:p w14:paraId="54CCDC0E"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enum Direction : long</w:t>
      </w:r>
    </w:p>
    <w:p w14:paraId="5222D8B5"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1DE06682"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North = 1,</w:t>
      </w:r>
    </w:p>
    <w:p w14:paraId="44C93908"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East = 2,</w:t>
      </w:r>
    </w:p>
    <w:p w14:paraId="769DBD65"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South = 3,</w:t>
      </w:r>
    </w:p>
    <w:p w14:paraId="1C77D590"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West = 4</w:t>
      </w:r>
    </w:p>
    <w:p w14:paraId="3C48B12E"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4BC21092"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6F02893A"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Correct</w:t>
      </w:r>
    </w:p>
    <w:p w14:paraId="4F576E41"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enum Direction</w:t>
      </w:r>
    </w:p>
    <w:p w14:paraId="682D9AF0"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389DD589"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North,</w:t>
      </w:r>
    </w:p>
    <w:p w14:paraId="1A15B546"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East,</w:t>
      </w:r>
    </w:p>
    <w:p w14:paraId="4DD8035D"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South,</w:t>
      </w:r>
    </w:p>
    <w:p w14:paraId="7305E4D1"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West</w:t>
      </w:r>
    </w:p>
    <w:p w14:paraId="4428248E" w14:textId="77777777" w:rsidR="00701225" w:rsidRPr="00701225" w:rsidRDefault="00701225" w:rsidP="00404855">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530F3486" w14:textId="77777777" w:rsidR="00701225" w:rsidRPr="00701225" w:rsidRDefault="00701225" w:rsidP="00701225">
      <w:pPr>
        <w:spacing w:after="240"/>
        <w:rPr>
          <w:lang w:eastAsia="en-AU"/>
        </w:rPr>
      </w:pPr>
      <w:r w:rsidRPr="00701225">
        <w:rPr>
          <w:b/>
          <w:bCs/>
          <w:lang w:eastAsia="en-AU"/>
        </w:rPr>
        <w:t>Why</w:t>
      </w:r>
      <w:r w:rsidRPr="00701225">
        <w:rPr>
          <w:lang w:eastAsia="en-AU"/>
        </w:rPr>
        <w:t>: can create confusion when relying on actual types and values.</w:t>
      </w:r>
      <w:r w:rsidRPr="00701225">
        <w:rPr>
          <w:lang w:eastAsia="en-AU"/>
        </w:rPr>
        <w:br/>
      </w:r>
    </w:p>
    <w:p w14:paraId="095EE9D3" w14:textId="77777777" w:rsidR="00701225" w:rsidRPr="00701225" w:rsidRDefault="002A2C54" w:rsidP="00701225">
      <w:pPr>
        <w:rPr>
          <w:lang w:eastAsia="en-AU"/>
        </w:rPr>
      </w:pPr>
      <w:r>
        <w:rPr>
          <w:lang w:eastAsia="en-AU"/>
        </w:rPr>
        <w:pict w14:anchorId="266F21D5">
          <v:rect id="_x0000_i1042" style="width:0;height:1.5pt" o:hralign="center" o:hrstd="t" o:hr="t" fillcolor="#a0a0a0" stroked="f"/>
        </w:pict>
      </w:r>
    </w:p>
    <w:p w14:paraId="193D01C5" w14:textId="77777777" w:rsidR="00701225" w:rsidRPr="00701225" w:rsidRDefault="00701225" w:rsidP="00701225">
      <w:pPr>
        <w:rPr>
          <w:lang w:eastAsia="en-AU"/>
        </w:rPr>
      </w:pPr>
      <w:r w:rsidRPr="00701225">
        <w:rPr>
          <w:lang w:eastAsia="en-AU"/>
        </w:rPr>
        <w:br/>
      </w:r>
      <w:r w:rsidRPr="00701225">
        <w:rPr>
          <w:lang w:eastAsia="en-AU"/>
        </w:rPr>
        <w:br/>
      </w:r>
      <w:r w:rsidRPr="00A64A26">
        <w:rPr>
          <w:highlight w:val="red"/>
          <w:lang w:eastAsia="en-AU"/>
        </w:rPr>
        <w:t>do not</w:t>
      </w:r>
      <w:r w:rsidR="004C66C1" w:rsidRPr="00A64A26">
        <w:rPr>
          <w:highlight w:val="red"/>
          <w:lang w:eastAsia="en-AU"/>
        </w:rPr>
        <w:t xml:space="preserve"> </w:t>
      </w:r>
      <w:r w:rsidRPr="00A64A26">
        <w:rPr>
          <w:highlight w:val="red"/>
          <w:lang w:eastAsia="en-AU"/>
        </w:rPr>
        <w:t>suffix enum names with Enum</w:t>
      </w:r>
      <w:r w:rsidRPr="00701225">
        <w:rPr>
          <w:lang w:eastAsia="en-AU"/>
        </w:rPr>
        <w:t xml:space="preserve"> </w:t>
      </w:r>
    </w:p>
    <w:p w14:paraId="5479AC4C"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Don't</w:t>
      </w:r>
    </w:p>
    <w:p w14:paraId="5AD3AF42"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enum CoinEnum</w:t>
      </w:r>
    </w:p>
    <w:p w14:paraId="05F7540B"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7C5FCE09"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lastRenderedPageBreak/>
        <w:t xml:space="preserve">    Penny,</w:t>
      </w:r>
    </w:p>
    <w:p w14:paraId="02701746"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Nickel,</w:t>
      </w:r>
    </w:p>
    <w:p w14:paraId="21399067"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Dime,</w:t>
      </w:r>
    </w:p>
    <w:p w14:paraId="38658D32"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Quarter,</w:t>
      </w:r>
    </w:p>
    <w:p w14:paraId="2AE69679"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Dollar</w:t>
      </w:r>
    </w:p>
    <w:p w14:paraId="6B277B98"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64BD55AD"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w:t>
      </w:r>
    </w:p>
    <w:p w14:paraId="4E8CB792"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Correct</w:t>
      </w:r>
    </w:p>
    <w:p w14:paraId="076B4132"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public enum Coin</w:t>
      </w:r>
    </w:p>
    <w:p w14:paraId="38B0D6E2"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73306D05"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Penny,</w:t>
      </w:r>
    </w:p>
    <w:p w14:paraId="23D35F9D"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Nickel,</w:t>
      </w:r>
    </w:p>
    <w:p w14:paraId="7F07DB2E"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Dime,</w:t>
      </w:r>
    </w:p>
    <w:p w14:paraId="6B70690C"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Quarter,</w:t>
      </w:r>
    </w:p>
    <w:p w14:paraId="527ADC95"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 xml:space="preserve">    Dollar</w:t>
      </w:r>
    </w:p>
    <w:p w14:paraId="4E6D1745" w14:textId="77777777" w:rsidR="00701225" w:rsidRPr="00701225" w:rsidRDefault="00701225" w:rsidP="00404855">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Fonts w:ascii="Courier New" w:hAnsi="Courier New" w:cs="Courier New"/>
          <w:lang w:eastAsia="en-AU"/>
        </w:rPr>
      </w:pPr>
      <w:r w:rsidRPr="00701225">
        <w:rPr>
          <w:rFonts w:ascii="Courier New" w:hAnsi="Courier New" w:cs="Courier New"/>
          <w:lang w:eastAsia="en-AU"/>
        </w:rPr>
        <w:t>}</w:t>
      </w:r>
    </w:p>
    <w:p w14:paraId="4A22956C" w14:textId="77777777" w:rsidR="00701225" w:rsidRPr="004919E1" w:rsidRDefault="00701225" w:rsidP="00701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eastAsia="en-AU"/>
        </w:rPr>
      </w:pPr>
      <w:r w:rsidRPr="00701225">
        <w:rPr>
          <w:b/>
          <w:bCs/>
          <w:lang w:eastAsia="en-AU"/>
        </w:rPr>
        <w:t>Why</w:t>
      </w:r>
      <w:r w:rsidRPr="00701225">
        <w:rPr>
          <w:lang w:eastAsia="en-AU"/>
        </w:rPr>
        <w:t>: consistent with the Microsoft's .NET Framework and consistent with prior rule of no type indicators in identifiers.</w:t>
      </w:r>
    </w:p>
    <w:p w14:paraId="2BCB2488" w14:textId="77777777" w:rsidR="001D722C" w:rsidRDefault="001D722C" w:rsidP="007B0A6C">
      <w:pPr>
        <w:pStyle w:val="Heading1"/>
        <w:rPr>
          <w:lang w:val="en-AU"/>
        </w:rPr>
      </w:pPr>
      <w:r>
        <w:rPr>
          <w:lang w:val="en-AU"/>
        </w:rPr>
        <w:lastRenderedPageBreak/>
        <w:t>.Net Ecosystem</w:t>
      </w:r>
    </w:p>
    <w:p w14:paraId="2B453625" w14:textId="77777777" w:rsidR="001D722C" w:rsidRDefault="001D722C" w:rsidP="001D722C">
      <w:pPr>
        <w:pStyle w:val="Body"/>
        <w:rPr>
          <w:lang w:val="en-AU"/>
        </w:rPr>
      </w:pPr>
      <w:r>
        <w:rPr>
          <w:lang w:val="en-AU"/>
        </w:rPr>
        <w:t>The .Net Ecosystem have a number of runtimes:</w:t>
      </w:r>
    </w:p>
    <w:p w14:paraId="193B00E3" w14:textId="77777777" w:rsidR="001D722C" w:rsidRDefault="001D722C" w:rsidP="001D722C">
      <w:pPr>
        <w:pStyle w:val="Body"/>
        <w:rPr>
          <w:lang w:val="en-AU"/>
        </w:rPr>
      </w:pPr>
      <w:r>
        <w:rPr>
          <w:noProof/>
        </w:rPr>
        <w:drawing>
          <wp:inline distT="0" distB="0" distL="0" distR="0" wp14:anchorId="1071A60C" wp14:editId="72FBE0A4">
            <wp:extent cx="5441526" cy="29908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4869" cy="2992687"/>
                    </a:xfrm>
                    <a:prstGeom prst="rect">
                      <a:avLst/>
                    </a:prstGeom>
                  </pic:spPr>
                </pic:pic>
              </a:graphicData>
            </a:graphic>
          </wp:inline>
        </w:drawing>
      </w:r>
    </w:p>
    <w:p w14:paraId="079DB6F8" w14:textId="77777777" w:rsidR="00EF7C16" w:rsidRDefault="00EF7C16" w:rsidP="001D722C">
      <w:pPr>
        <w:pStyle w:val="Body"/>
        <w:rPr>
          <w:lang w:val="en-AU"/>
        </w:rPr>
      </w:pPr>
    </w:p>
    <w:p w14:paraId="48810BE7" w14:textId="77777777" w:rsidR="001D722C" w:rsidRPr="001D722C" w:rsidRDefault="001D722C" w:rsidP="001D722C">
      <w:pPr>
        <w:pStyle w:val="Body"/>
        <w:numPr>
          <w:ilvl w:val="0"/>
          <w:numId w:val="40"/>
        </w:numPr>
      </w:pPr>
      <w:r>
        <w:rPr>
          <w:lang w:val="en-AU"/>
        </w:rPr>
        <w:t>Runtime frameworks:</w:t>
      </w:r>
    </w:p>
    <w:p w14:paraId="19B28585" w14:textId="77777777" w:rsidR="001D722C" w:rsidRPr="001D722C" w:rsidRDefault="001D722C" w:rsidP="001D722C">
      <w:pPr>
        <w:pStyle w:val="Body"/>
        <w:numPr>
          <w:ilvl w:val="1"/>
          <w:numId w:val="40"/>
        </w:numPr>
      </w:pPr>
      <w:r>
        <w:rPr>
          <w:lang w:val="en-AU"/>
        </w:rPr>
        <w:t>.Net Framework – windows specific with support for windows API</w:t>
      </w:r>
    </w:p>
    <w:p w14:paraId="70B908AB" w14:textId="77777777" w:rsidR="001D722C" w:rsidRPr="001D722C" w:rsidRDefault="001D722C" w:rsidP="001D722C">
      <w:pPr>
        <w:pStyle w:val="Body"/>
        <w:numPr>
          <w:ilvl w:val="1"/>
          <w:numId w:val="40"/>
        </w:numPr>
      </w:pPr>
      <w:r>
        <w:rPr>
          <w:lang w:val="en-AU"/>
        </w:rPr>
        <w:t>.NET Core – multi-platform with ability to run side by side</w:t>
      </w:r>
      <w:r w:rsidR="00F4767C">
        <w:rPr>
          <w:lang w:val="en-AU"/>
        </w:rPr>
        <w:t>, better performance</w:t>
      </w:r>
    </w:p>
    <w:p w14:paraId="058E81A9" w14:textId="77777777" w:rsidR="001D722C" w:rsidRPr="001D722C" w:rsidRDefault="001D722C" w:rsidP="001D722C">
      <w:pPr>
        <w:pStyle w:val="Body"/>
        <w:numPr>
          <w:ilvl w:val="1"/>
          <w:numId w:val="40"/>
        </w:numPr>
      </w:pPr>
      <w:r>
        <w:rPr>
          <w:lang w:val="en-AU"/>
        </w:rPr>
        <w:t>Mon</w:t>
      </w:r>
      <w:r w:rsidR="00F4767C">
        <w:rPr>
          <w:lang w:val="en-AU"/>
        </w:rPr>
        <w:t>o – for Android and iOS development</w:t>
      </w:r>
    </w:p>
    <w:p w14:paraId="4710D57C" w14:textId="77777777" w:rsidR="00F4767C" w:rsidRPr="00EF7C16" w:rsidRDefault="001D722C" w:rsidP="001D722C">
      <w:pPr>
        <w:pStyle w:val="Body"/>
        <w:numPr>
          <w:ilvl w:val="0"/>
          <w:numId w:val="40"/>
        </w:numPr>
      </w:pPr>
      <w:r>
        <w:rPr>
          <w:lang w:val="en-AU"/>
        </w:rPr>
        <w:t xml:space="preserve">.Net </w:t>
      </w:r>
      <w:r w:rsidR="00F4767C">
        <w:rPr>
          <w:lang w:val="en-AU"/>
        </w:rPr>
        <w:t xml:space="preserve">Standard Library – a </w:t>
      </w:r>
      <w:r w:rsidR="00F4767C" w:rsidRPr="00F4767C">
        <w:rPr>
          <w:u w:val="single"/>
          <w:lang w:val="en-AU"/>
        </w:rPr>
        <w:t>specification</w:t>
      </w:r>
      <w:r w:rsidR="00F4767C">
        <w:rPr>
          <w:lang w:val="en-AU"/>
        </w:rPr>
        <w:t xml:space="preserve"> of .Net API with interfaces for all the runtimes.</w:t>
      </w:r>
    </w:p>
    <w:p w14:paraId="6BDACC83" w14:textId="77777777" w:rsidR="00EF7C16" w:rsidRPr="00EF7C16" w:rsidRDefault="00EF7C16" w:rsidP="00EF7C16">
      <w:pPr>
        <w:pStyle w:val="Body"/>
        <w:numPr>
          <w:ilvl w:val="1"/>
          <w:numId w:val="40"/>
        </w:numPr>
      </w:pPr>
      <w:r>
        <w:rPr>
          <w:lang w:val="en-AU"/>
        </w:rPr>
        <w:t>.Net Standard is a specification and not something physical that you can install!</w:t>
      </w:r>
    </w:p>
    <w:p w14:paraId="43E4AEF5" w14:textId="77777777" w:rsidR="00EF7C16" w:rsidRPr="00EF7C16" w:rsidRDefault="00EF7C16" w:rsidP="00EF7C16">
      <w:pPr>
        <w:pStyle w:val="Body"/>
        <w:numPr>
          <w:ilvl w:val="1"/>
          <w:numId w:val="40"/>
        </w:numPr>
      </w:pPr>
      <w:r>
        <w:rPr>
          <w:lang w:val="en-AU"/>
        </w:rPr>
        <w:t>It contains the formal specification of the .Net APIs</w:t>
      </w:r>
    </w:p>
    <w:p w14:paraId="3718C01A" w14:textId="77777777" w:rsidR="00EF7C16" w:rsidRPr="00BA35FC" w:rsidRDefault="008516D8" w:rsidP="00EF7C16">
      <w:pPr>
        <w:pStyle w:val="Body"/>
        <w:numPr>
          <w:ilvl w:val="1"/>
          <w:numId w:val="40"/>
        </w:numPr>
      </w:pPr>
      <w:r>
        <w:rPr>
          <w:lang w:val="en-AU"/>
        </w:rPr>
        <w:t xml:space="preserve">It’s the </w:t>
      </w:r>
      <w:r w:rsidR="00AF757A">
        <w:rPr>
          <w:lang w:val="en-AU"/>
        </w:rPr>
        <w:t xml:space="preserve">evolution </w:t>
      </w:r>
      <w:r>
        <w:rPr>
          <w:lang w:val="en-AU"/>
        </w:rPr>
        <w:t xml:space="preserve">of the </w:t>
      </w:r>
      <w:r w:rsidR="00EF7C16">
        <w:rPr>
          <w:lang w:val="en-AU"/>
        </w:rPr>
        <w:t>Portable Class Libraries (PCL)</w:t>
      </w:r>
    </w:p>
    <w:p w14:paraId="4B8E69C8" w14:textId="77777777" w:rsidR="00BA35FC" w:rsidRPr="00BA35FC" w:rsidRDefault="00BA35FC" w:rsidP="00EF7C16">
      <w:pPr>
        <w:pStyle w:val="Body"/>
        <w:numPr>
          <w:ilvl w:val="1"/>
          <w:numId w:val="40"/>
        </w:numPr>
      </w:pPr>
      <w:r>
        <w:rPr>
          <w:lang w:val="en-AU"/>
        </w:rPr>
        <w:t xml:space="preserve">The different runtimes (.Net Framework, .Net Core and Mono) implement the .Net Standard. </w:t>
      </w:r>
    </w:p>
    <w:p w14:paraId="317CEA4F" w14:textId="77777777" w:rsidR="00BA35FC" w:rsidRPr="00BA35FC" w:rsidRDefault="00BA35FC" w:rsidP="00EF7C16">
      <w:pPr>
        <w:pStyle w:val="Body"/>
        <w:numPr>
          <w:ilvl w:val="1"/>
          <w:numId w:val="40"/>
        </w:numPr>
      </w:pPr>
      <w:r>
        <w:rPr>
          <w:lang w:val="en-AU"/>
        </w:rPr>
        <w:t>Each runtime version implements a specific .Net Standard version.</w:t>
      </w:r>
    </w:p>
    <w:p w14:paraId="2035AB92" w14:textId="77777777" w:rsidR="00BA35FC" w:rsidRPr="00C7218B" w:rsidRDefault="00BA35FC" w:rsidP="00EF7C16">
      <w:pPr>
        <w:pStyle w:val="Body"/>
        <w:numPr>
          <w:ilvl w:val="1"/>
          <w:numId w:val="40"/>
        </w:numPr>
      </w:pPr>
      <w:r>
        <w:rPr>
          <w:lang w:val="en-AU"/>
        </w:rPr>
        <w:t>The purpose of the .Net Standard is to allow sharing code between the different runtimes.</w:t>
      </w:r>
    </w:p>
    <w:p w14:paraId="4603D5D5" w14:textId="381198E1" w:rsidR="00C7218B" w:rsidRPr="00C7218B" w:rsidRDefault="00C7218B" w:rsidP="00EF7C16">
      <w:pPr>
        <w:pStyle w:val="Body"/>
        <w:numPr>
          <w:ilvl w:val="1"/>
          <w:numId w:val="40"/>
        </w:numPr>
      </w:pPr>
      <w:r>
        <w:rPr>
          <w:lang w:val="en-AU"/>
        </w:rPr>
        <w:t>.Net Standard is backward compatible. We can rely that future .Net Standard version will not brea</w:t>
      </w:r>
      <w:r w:rsidR="005B1BC2">
        <w:rPr>
          <w:lang w:val="en-AU"/>
        </w:rPr>
        <w:t>k</w:t>
      </w:r>
      <w:r>
        <w:rPr>
          <w:lang w:val="en-AU"/>
        </w:rPr>
        <w:t xml:space="preserve"> the current version.</w:t>
      </w:r>
    </w:p>
    <w:p w14:paraId="1C2F2565" w14:textId="77777777" w:rsidR="00C7218B" w:rsidRPr="00C7218B" w:rsidRDefault="00C7218B" w:rsidP="00EF7C16">
      <w:pPr>
        <w:pStyle w:val="Body"/>
        <w:numPr>
          <w:ilvl w:val="1"/>
          <w:numId w:val="40"/>
        </w:numPr>
      </w:pPr>
      <w:r>
        <w:rPr>
          <w:lang w:val="en-AU"/>
        </w:rPr>
        <w:lastRenderedPageBreak/>
        <w:t xml:space="preserve">Each new version contains additional APIs but it doesn’t change the existing APIS. </w:t>
      </w:r>
    </w:p>
    <w:p w14:paraId="57BA6570" w14:textId="77777777" w:rsidR="00C7218B" w:rsidRPr="00F4767C" w:rsidRDefault="00C7218B" w:rsidP="00EF7C16">
      <w:pPr>
        <w:pStyle w:val="Body"/>
        <w:numPr>
          <w:ilvl w:val="1"/>
          <w:numId w:val="40"/>
        </w:numPr>
      </w:pPr>
      <w:r>
        <w:rPr>
          <w:lang w:val="en-AU"/>
        </w:rPr>
        <w:t xml:space="preserve">Since Higher versions means more APIs and lower versions means that the version is supported on more platforms, </w:t>
      </w:r>
      <w:r>
        <w:rPr>
          <w:lang w:val="en-AU"/>
        </w:rPr>
        <w:br/>
        <w:t>You should always target the lowest version you can.</w:t>
      </w:r>
    </w:p>
    <w:p w14:paraId="24D25A0C" w14:textId="77777777" w:rsidR="003031C4" w:rsidRPr="003031C4" w:rsidRDefault="00F4767C" w:rsidP="001D722C">
      <w:pPr>
        <w:pStyle w:val="Body"/>
        <w:numPr>
          <w:ilvl w:val="0"/>
          <w:numId w:val="40"/>
        </w:numPr>
      </w:pPr>
      <w:r>
        <w:rPr>
          <w:lang w:val="en-AU"/>
        </w:rPr>
        <w:t>Common Infrastructure – include all the .Net languages, compiler and CLR, garbage collection, JIT</w:t>
      </w:r>
      <w:r w:rsidR="003031C4">
        <w:rPr>
          <w:lang w:val="en-AU"/>
        </w:rPr>
        <w:t xml:space="preserve"> etc</w:t>
      </w:r>
      <w:r>
        <w:rPr>
          <w:lang w:val="en-AU"/>
        </w:rPr>
        <w:t>.</w:t>
      </w:r>
    </w:p>
    <w:p w14:paraId="34D54877" w14:textId="77777777" w:rsidR="00B033FE" w:rsidRDefault="00D929D4" w:rsidP="003031C4">
      <w:pPr>
        <w:pStyle w:val="Heading3"/>
      </w:pPr>
      <w:r>
        <w:rPr>
          <w:lang w:val="en-AU"/>
        </w:rPr>
        <w:t>Comparison</w:t>
      </w:r>
    </w:p>
    <w:p w14:paraId="7549C95B" w14:textId="77777777" w:rsidR="00D929D4" w:rsidRPr="00D929D4" w:rsidRDefault="00D929D4" w:rsidP="00D929D4">
      <w:pPr>
        <w:pStyle w:val="Body"/>
      </w:pPr>
    </w:p>
    <w:tbl>
      <w:tblPr>
        <w:tblStyle w:val="TableGrid"/>
        <w:tblW w:w="0" w:type="auto"/>
        <w:tblInd w:w="1588" w:type="dxa"/>
        <w:tblLook w:val="04A0" w:firstRow="1" w:lastRow="0" w:firstColumn="1" w:lastColumn="0" w:noHBand="0" w:noVBand="1"/>
      </w:tblPr>
      <w:tblGrid>
        <w:gridCol w:w="2514"/>
        <w:gridCol w:w="2446"/>
        <w:gridCol w:w="2468"/>
      </w:tblGrid>
      <w:tr w:rsidR="004F09B8" w14:paraId="63B197E8" w14:textId="77777777" w:rsidTr="00C257B7">
        <w:tc>
          <w:tcPr>
            <w:tcW w:w="2514" w:type="dxa"/>
          </w:tcPr>
          <w:p w14:paraId="2ABE96E1" w14:textId="77777777" w:rsidR="00B033FE" w:rsidRPr="00B033FE" w:rsidRDefault="00B033FE" w:rsidP="00B033FE">
            <w:pPr>
              <w:pStyle w:val="Heading3"/>
              <w:numPr>
                <w:ilvl w:val="0"/>
                <w:numId w:val="0"/>
              </w:numPr>
              <w:outlineLvl w:val="2"/>
              <w:rPr>
                <w:lang w:val="en-AU"/>
              </w:rPr>
            </w:pPr>
            <w:r>
              <w:rPr>
                <w:lang w:val="en-AU"/>
              </w:rPr>
              <w:t>.Net Framework</w:t>
            </w:r>
          </w:p>
        </w:tc>
        <w:tc>
          <w:tcPr>
            <w:tcW w:w="2446" w:type="dxa"/>
          </w:tcPr>
          <w:p w14:paraId="6CAF0216" w14:textId="77777777" w:rsidR="00B033FE" w:rsidRPr="004F09B8" w:rsidRDefault="004F09B8" w:rsidP="00B033FE">
            <w:pPr>
              <w:pStyle w:val="Heading3"/>
              <w:numPr>
                <w:ilvl w:val="0"/>
                <w:numId w:val="0"/>
              </w:numPr>
              <w:outlineLvl w:val="2"/>
              <w:rPr>
                <w:lang w:val="en-AU"/>
              </w:rPr>
            </w:pPr>
            <w:r>
              <w:rPr>
                <w:lang w:val="en-AU"/>
              </w:rPr>
              <w:t>.Net Core</w:t>
            </w:r>
          </w:p>
        </w:tc>
        <w:tc>
          <w:tcPr>
            <w:tcW w:w="2468" w:type="dxa"/>
          </w:tcPr>
          <w:p w14:paraId="10F009B8" w14:textId="77777777" w:rsidR="00B033FE" w:rsidRPr="005F2EB3" w:rsidRDefault="005F2EB3" w:rsidP="00B033FE">
            <w:pPr>
              <w:pStyle w:val="Heading3"/>
              <w:numPr>
                <w:ilvl w:val="0"/>
                <w:numId w:val="0"/>
              </w:numPr>
              <w:outlineLvl w:val="2"/>
              <w:rPr>
                <w:lang w:val="en-AU"/>
              </w:rPr>
            </w:pPr>
            <w:r>
              <w:rPr>
                <w:lang w:val="en-AU"/>
              </w:rPr>
              <w:t xml:space="preserve">Mono for </w:t>
            </w:r>
            <w:r w:rsidR="00142A80">
              <w:rPr>
                <w:lang w:val="en-AU"/>
              </w:rPr>
              <w:t>Xamarin</w:t>
            </w:r>
          </w:p>
        </w:tc>
      </w:tr>
      <w:tr w:rsidR="004F09B8" w14:paraId="11E21034" w14:textId="77777777" w:rsidTr="00C257B7">
        <w:tc>
          <w:tcPr>
            <w:tcW w:w="2514" w:type="dxa"/>
          </w:tcPr>
          <w:p w14:paraId="2F1D84BC" w14:textId="77777777" w:rsidR="004F09B8" w:rsidRDefault="004F09B8" w:rsidP="004F09B8">
            <w:pPr>
              <w:pStyle w:val="Body"/>
              <w:ind w:left="0"/>
              <w:rPr>
                <w:szCs w:val="24"/>
                <w:lang w:val="en-US"/>
              </w:rPr>
            </w:pPr>
            <w:r>
              <w:t>Partially open source (can view part of the code but not change it)</w:t>
            </w:r>
          </w:p>
          <w:p w14:paraId="1A79F7E4" w14:textId="77777777" w:rsidR="004F09B8" w:rsidRPr="004F09B8" w:rsidRDefault="004F09B8" w:rsidP="00B033FE">
            <w:pPr>
              <w:pStyle w:val="TableBody"/>
              <w:rPr>
                <w:lang w:val="en-US"/>
              </w:rPr>
            </w:pPr>
          </w:p>
        </w:tc>
        <w:tc>
          <w:tcPr>
            <w:tcW w:w="2446" w:type="dxa"/>
          </w:tcPr>
          <w:p w14:paraId="5427A644" w14:textId="77777777" w:rsidR="004F09B8" w:rsidRDefault="004F09B8" w:rsidP="004F09B8">
            <w:pPr>
              <w:pStyle w:val="TableBody"/>
              <w:rPr>
                <w:lang w:val="en-AU"/>
              </w:rPr>
            </w:pPr>
            <w:r>
              <w:rPr>
                <w:lang w:val="en-AU"/>
              </w:rPr>
              <w:t>Completely open source</w:t>
            </w:r>
          </w:p>
        </w:tc>
        <w:tc>
          <w:tcPr>
            <w:tcW w:w="2468" w:type="dxa"/>
          </w:tcPr>
          <w:p w14:paraId="102260A3" w14:textId="77777777" w:rsidR="004F09B8" w:rsidRDefault="00142A80" w:rsidP="004F09B8">
            <w:pPr>
              <w:pStyle w:val="TableBody"/>
            </w:pPr>
            <w:r>
              <w:rPr>
                <w:lang w:val="en-AU"/>
              </w:rPr>
              <w:t>Completely open source</w:t>
            </w:r>
          </w:p>
        </w:tc>
      </w:tr>
      <w:tr w:rsidR="00B033FE" w14:paraId="0ACC3B96" w14:textId="77777777" w:rsidTr="00C257B7">
        <w:tc>
          <w:tcPr>
            <w:tcW w:w="2514" w:type="dxa"/>
          </w:tcPr>
          <w:p w14:paraId="28945D34" w14:textId="77777777" w:rsidR="00B033FE" w:rsidRPr="00B033FE" w:rsidRDefault="00B033FE" w:rsidP="00B033FE">
            <w:pPr>
              <w:pStyle w:val="TableBody"/>
            </w:pPr>
            <w:r w:rsidRPr="00B033FE">
              <w:t>Only on Windows</w:t>
            </w:r>
          </w:p>
        </w:tc>
        <w:tc>
          <w:tcPr>
            <w:tcW w:w="2446" w:type="dxa"/>
          </w:tcPr>
          <w:p w14:paraId="5EC86436" w14:textId="77777777" w:rsidR="00B033FE" w:rsidRPr="004F09B8" w:rsidRDefault="004F09B8" w:rsidP="004F09B8">
            <w:pPr>
              <w:pStyle w:val="TableBody"/>
              <w:rPr>
                <w:lang w:val="en-AU"/>
              </w:rPr>
            </w:pPr>
            <w:r>
              <w:rPr>
                <w:lang w:val="en-AU"/>
              </w:rPr>
              <w:t>Cross platform</w:t>
            </w:r>
            <w:r w:rsidR="004317A0">
              <w:rPr>
                <w:lang w:val="en-AU"/>
              </w:rPr>
              <w:t>:</w:t>
            </w:r>
            <w:r w:rsidR="004317A0">
              <w:rPr>
                <w:lang w:val="en-AU"/>
              </w:rPr>
              <w:br/>
              <w:t>Windows client, server, IoT, Linux, Mac</w:t>
            </w:r>
          </w:p>
        </w:tc>
        <w:tc>
          <w:tcPr>
            <w:tcW w:w="2468" w:type="dxa"/>
          </w:tcPr>
          <w:p w14:paraId="48B96108" w14:textId="77777777" w:rsidR="00B033FE" w:rsidRPr="00142A80" w:rsidRDefault="00142A80" w:rsidP="004F09B8">
            <w:pPr>
              <w:pStyle w:val="TableBody"/>
              <w:rPr>
                <w:lang w:val="en-AU"/>
              </w:rPr>
            </w:pPr>
            <w:r>
              <w:rPr>
                <w:lang w:val="en-AU"/>
              </w:rPr>
              <w:t>Cross platform:</w:t>
            </w:r>
            <w:r>
              <w:rPr>
                <w:lang w:val="en-AU"/>
              </w:rPr>
              <w:br/>
              <w:t>Android, OS X, IOS</w:t>
            </w:r>
          </w:p>
        </w:tc>
      </w:tr>
      <w:tr w:rsidR="00142A80" w14:paraId="3D695BF7" w14:textId="77777777" w:rsidTr="00C257B7">
        <w:tc>
          <w:tcPr>
            <w:tcW w:w="2514" w:type="dxa"/>
          </w:tcPr>
          <w:p w14:paraId="5816AE80" w14:textId="77777777" w:rsidR="00142A80" w:rsidRPr="00142A80" w:rsidRDefault="00142A80" w:rsidP="00B033FE">
            <w:pPr>
              <w:pStyle w:val="TableBody"/>
              <w:rPr>
                <w:lang w:val="en-AU"/>
              </w:rPr>
            </w:pPr>
            <w:r>
              <w:rPr>
                <w:lang w:val="en-AU"/>
              </w:rPr>
              <w:t>C#, F#, VB .Net</w:t>
            </w:r>
          </w:p>
        </w:tc>
        <w:tc>
          <w:tcPr>
            <w:tcW w:w="2446" w:type="dxa"/>
          </w:tcPr>
          <w:p w14:paraId="79314980" w14:textId="77777777" w:rsidR="00142A80" w:rsidRDefault="00142A80" w:rsidP="004F09B8">
            <w:pPr>
              <w:pStyle w:val="TableBody"/>
              <w:rPr>
                <w:lang w:val="en-AU"/>
              </w:rPr>
            </w:pPr>
            <w:r>
              <w:rPr>
                <w:lang w:val="en-AU"/>
              </w:rPr>
              <w:t>C#, F#, VB .Net</w:t>
            </w:r>
          </w:p>
        </w:tc>
        <w:tc>
          <w:tcPr>
            <w:tcW w:w="2468" w:type="dxa"/>
          </w:tcPr>
          <w:p w14:paraId="72DDAE01" w14:textId="77777777" w:rsidR="00142A80" w:rsidRDefault="00142A80" w:rsidP="004F09B8">
            <w:pPr>
              <w:pStyle w:val="TableBody"/>
              <w:rPr>
                <w:lang w:val="en-AU"/>
              </w:rPr>
            </w:pPr>
            <w:r>
              <w:rPr>
                <w:lang w:val="en-AU"/>
              </w:rPr>
              <w:t>C# only</w:t>
            </w:r>
          </w:p>
        </w:tc>
      </w:tr>
      <w:tr w:rsidR="004F09B8" w:rsidRPr="00B033FE" w14:paraId="16DDE35D" w14:textId="77777777" w:rsidTr="00C257B7">
        <w:tc>
          <w:tcPr>
            <w:tcW w:w="2514" w:type="dxa"/>
          </w:tcPr>
          <w:p w14:paraId="0DF9F976" w14:textId="77777777" w:rsidR="00B033FE" w:rsidRPr="00B033FE" w:rsidRDefault="00B033FE" w:rsidP="00B033FE">
            <w:pPr>
              <w:pStyle w:val="TableBody"/>
              <w:rPr>
                <w:lang w:val="en-AU"/>
              </w:rPr>
            </w:pPr>
            <w:r w:rsidRPr="00B033FE">
              <w:t>Console applications</w:t>
            </w:r>
            <w:r>
              <w:br/>
            </w:r>
            <w:r>
              <w:rPr>
                <w:lang w:val="en-AU"/>
              </w:rPr>
              <w:t>W</w:t>
            </w:r>
            <w:r w:rsidR="001F372E">
              <w:rPr>
                <w:lang w:val="en-AU"/>
              </w:rPr>
              <w:t>PF</w:t>
            </w:r>
            <w:r>
              <w:rPr>
                <w:lang w:val="en-AU"/>
              </w:rPr>
              <w:t>,</w:t>
            </w:r>
            <w:r>
              <w:br/>
            </w:r>
            <w:r>
              <w:rPr>
                <w:lang w:val="en-AU"/>
              </w:rPr>
              <w:t>ASP.Net</w:t>
            </w:r>
            <w:r>
              <w:rPr>
                <w:lang w:val="en-AU"/>
              </w:rPr>
              <w:br/>
              <w:t>Azure (WebJobs, Cloud Services)</w:t>
            </w:r>
          </w:p>
        </w:tc>
        <w:tc>
          <w:tcPr>
            <w:tcW w:w="2446" w:type="dxa"/>
          </w:tcPr>
          <w:p w14:paraId="49E3D877" w14:textId="77777777" w:rsidR="00B033FE" w:rsidRDefault="00FF293B" w:rsidP="004F09B8">
            <w:pPr>
              <w:pStyle w:val="TableBody"/>
              <w:rPr>
                <w:lang w:val="en-AU"/>
              </w:rPr>
            </w:pPr>
            <w:r>
              <w:rPr>
                <w:lang w:val="en-AU"/>
              </w:rPr>
              <w:t>Console applications</w:t>
            </w:r>
            <w:r>
              <w:rPr>
                <w:lang w:val="en-AU"/>
              </w:rPr>
              <w:br/>
            </w:r>
            <w:r w:rsidR="004317A0">
              <w:rPr>
                <w:lang w:val="en-AU"/>
              </w:rPr>
              <w:t>APS.Net</w:t>
            </w:r>
            <w:r w:rsidR="004317A0">
              <w:rPr>
                <w:lang w:val="en-AU"/>
              </w:rPr>
              <w:br/>
              <w:t>Universal Windows Apps (UW</w:t>
            </w:r>
            <w:r w:rsidR="001F372E">
              <w:rPr>
                <w:lang w:val="en-AU"/>
              </w:rPr>
              <w:t>P</w:t>
            </w:r>
            <w:r w:rsidR="004317A0">
              <w:rPr>
                <w:lang w:val="en-AU"/>
              </w:rPr>
              <w:t>)</w:t>
            </w:r>
          </w:p>
          <w:p w14:paraId="44F43AB3" w14:textId="77777777" w:rsidR="00FF293B" w:rsidRPr="00FF293B" w:rsidRDefault="00FF293B" w:rsidP="004F09B8">
            <w:pPr>
              <w:pStyle w:val="TableBody"/>
              <w:rPr>
                <w:lang w:val="en-AU"/>
              </w:rPr>
            </w:pPr>
          </w:p>
        </w:tc>
        <w:tc>
          <w:tcPr>
            <w:tcW w:w="2468" w:type="dxa"/>
          </w:tcPr>
          <w:p w14:paraId="687CCD53" w14:textId="77777777" w:rsidR="00B033FE" w:rsidRPr="004C7CA9" w:rsidRDefault="004C7CA9" w:rsidP="004F09B8">
            <w:pPr>
              <w:pStyle w:val="TableBody"/>
              <w:rPr>
                <w:lang w:val="en-AU"/>
              </w:rPr>
            </w:pPr>
            <w:r>
              <w:rPr>
                <w:lang w:val="en-AU"/>
              </w:rPr>
              <w:t>Apple, android applications</w:t>
            </w:r>
          </w:p>
        </w:tc>
      </w:tr>
      <w:tr w:rsidR="004F09B8" w:rsidRPr="00B033FE" w14:paraId="63002178" w14:textId="77777777" w:rsidTr="00C257B7">
        <w:tc>
          <w:tcPr>
            <w:tcW w:w="2514" w:type="dxa"/>
          </w:tcPr>
          <w:p w14:paraId="59682413" w14:textId="77777777" w:rsidR="00B033FE" w:rsidRPr="00B033FE" w:rsidRDefault="00B033FE" w:rsidP="00B033FE">
            <w:pPr>
              <w:pStyle w:val="TableBody"/>
              <w:rPr>
                <w:lang w:val="en-AU"/>
              </w:rPr>
            </w:pPr>
            <w:r>
              <w:rPr>
                <w:lang w:val="en-AU"/>
              </w:rPr>
              <w:t xml:space="preserve">Need to install .Net Framework to run .Net applications. </w:t>
            </w:r>
          </w:p>
        </w:tc>
        <w:tc>
          <w:tcPr>
            <w:tcW w:w="2446" w:type="dxa"/>
          </w:tcPr>
          <w:p w14:paraId="0B3CDD13" w14:textId="77777777" w:rsidR="00B033FE" w:rsidRPr="004317A0" w:rsidRDefault="004317A0" w:rsidP="004F09B8">
            <w:pPr>
              <w:pStyle w:val="TableBody"/>
              <w:rPr>
                <w:lang w:val="en-AU"/>
              </w:rPr>
            </w:pPr>
            <w:r>
              <w:rPr>
                <w:lang w:val="en-AU"/>
              </w:rPr>
              <w:t>Need to install .Net Core runtime to run</w:t>
            </w:r>
          </w:p>
        </w:tc>
        <w:tc>
          <w:tcPr>
            <w:tcW w:w="2468" w:type="dxa"/>
          </w:tcPr>
          <w:p w14:paraId="38F9D228" w14:textId="77777777" w:rsidR="00B033FE" w:rsidRPr="00B033FE" w:rsidRDefault="00B033FE" w:rsidP="004F09B8">
            <w:pPr>
              <w:pStyle w:val="TableBody"/>
            </w:pPr>
          </w:p>
        </w:tc>
      </w:tr>
      <w:tr w:rsidR="00B033FE" w:rsidRPr="00B033FE" w14:paraId="151A7ED5" w14:textId="77777777" w:rsidTr="00C257B7">
        <w:tc>
          <w:tcPr>
            <w:tcW w:w="2514" w:type="dxa"/>
          </w:tcPr>
          <w:p w14:paraId="1710E9BD" w14:textId="77777777" w:rsidR="00B033FE" w:rsidRDefault="00B033FE" w:rsidP="00B033FE">
            <w:pPr>
              <w:pStyle w:val="TableBody"/>
              <w:rPr>
                <w:lang w:val="en-AU"/>
              </w:rPr>
            </w:pPr>
            <w:r>
              <w:rPr>
                <w:lang w:val="en-AU"/>
              </w:rPr>
              <w:t>.Net runtime framework includes the CLR and Class Library.</w:t>
            </w:r>
          </w:p>
        </w:tc>
        <w:tc>
          <w:tcPr>
            <w:tcW w:w="2446" w:type="dxa"/>
          </w:tcPr>
          <w:p w14:paraId="7EE3B5C6" w14:textId="77777777" w:rsidR="00B033FE" w:rsidRPr="004317A0" w:rsidRDefault="004317A0" w:rsidP="004F09B8">
            <w:pPr>
              <w:pStyle w:val="TableBody"/>
              <w:rPr>
                <w:lang w:val="en-AU"/>
              </w:rPr>
            </w:pPr>
            <w:r>
              <w:rPr>
                <w:lang w:val="en-AU"/>
              </w:rPr>
              <w:t>.Net Core includes the Core CLR, Core Class Library and the App Host that runs them</w:t>
            </w:r>
          </w:p>
        </w:tc>
        <w:tc>
          <w:tcPr>
            <w:tcW w:w="2468" w:type="dxa"/>
          </w:tcPr>
          <w:p w14:paraId="00C15D07" w14:textId="77777777" w:rsidR="00B033FE" w:rsidRPr="00B033FE" w:rsidRDefault="00B033FE" w:rsidP="004F09B8">
            <w:pPr>
              <w:pStyle w:val="TableBody"/>
            </w:pPr>
          </w:p>
        </w:tc>
      </w:tr>
      <w:tr w:rsidR="004F09B8" w:rsidRPr="00B033FE" w14:paraId="3D0542C7" w14:textId="77777777" w:rsidTr="00C257B7">
        <w:tc>
          <w:tcPr>
            <w:tcW w:w="2514" w:type="dxa"/>
          </w:tcPr>
          <w:p w14:paraId="34806814" w14:textId="77777777" w:rsidR="00B033FE" w:rsidRPr="00B033FE" w:rsidRDefault="00B033FE" w:rsidP="00B033FE">
            <w:pPr>
              <w:pStyle w:val="TableBody"/>
              <w:rPr>
                <w:lang w:val="en-AU"/>
              </w:rPr>
            </w:pPr>
            <w:r>
              <w:rPr>
                <w:lang w:val="en-AU"/>
              </w:rPr>
              <w:t>Major .Net versions can run side by side but not minor versions.</w:t>
            </w:r>
          </w:p>
        </w:tc>
        <w:tc>
          <w:tcPr>
            <w:tcW w:w="2446" w:type="dxa"/>
          </w:tcPr>
          <w:p w14:paraId="3D259D2C" w14:textId="77777777" w:rsidR="00B033FE" w:rsidRPr="004317A0" w:rsidRDefault="004317A0" w:rsidP="004F09B8">
            <w:pPr>
              <w:pStyle w:val="TableBody"/>
              <w:rPr>
                <w:lang w:val="en-AU"/>
              </w:rPr>
            </w:pPr>
            <w:r>
              <w:rPr>
                <w:lang w:val="en-AU"/>
              </w:rPr>
              <w:t xml:space="preserve">All .Net Core can run side by side. </w:t>
            </w:r>
          </w:p>
        </w:tc>
        <w:tc>
          <w:tcPr>
            <w:tcW w:w="2468" w:type="dxa"/>
          </w:tcPr>
          <w:p w14:paraId="670B7145" w14:textId="77777777" w:rsidR="00B033FE" w:rsidRPr="001F372E" w:rsidRDefault="001F372E" w:rsidP="004F09B8">
            <w:pPr>
              <w:pStyle w:val="TableBody"/>
              <w:rPr>
                <w:lang w:val="en-AU"/>
              </w:rPr>
            </w:pPr>
            <w:r>
              <w:rPr>
                <w:lang w:val="en-AU"/>
              </w:rPr>
              <w:t>No need/option to install the run time.</w:t>
            </w:r>
          </w:p>
        </w:tc>
      </w:tr>
      <w:tr w:rsidR="004F09B8" w:rsidRPr="00B033FE" w14:paraId="2D5AE017" w14:textId="77777777" w:rsidTr="00C257B7">
        <w:tc>
          <w:tcPr>
            <w:tcW w:w="2514" w:type="dxa"/>
          </w:tcPr>
          <w:p w14:paraId="0DDF968D" w14:textId="77777777" w:rsidR="00B033FE" w:rsidRPr="001F372E" w:rsidRDefault="001F372E" w:rsidP="00B033FE">
            <w:pPr>
              <w:pStyle w:val="TableBody"/>
              <w:rPr>
                <w:lang w:val="en-US"/>
              </w:rPr>
            </w:pPr>
            <w:r>
              <w:rPr>
                <w:lang w:val="en-US"/>
              </w:rPr>
              <w:t>Does not support self-contained application.</w:t>
            </w:r>
          </w:p>
        </w:tc>
        <w:tc>
          <w:tcPr>
            <w:tcW w:w="2446" w:type="dxa"/>
          </w:tcPr>
          <w:p w14:paraId="559F52EC" w14:textId="77777777" w:rsidR="00B033FE" w:rsidRPr="004317A0" w:rsidRDefault="004317A0" w:rsidP="004F09B8">
            <w:pPr>
              <w:pStyle w:val="TableBody"/>
              <w:rPr>
                <w:lang w:val="en-AU"/>
              </w:rPr>
            </w:pPr>
            <w:r>
              <w:rPr>
                <w:lang w:val="en-AU"/>
              </w:rPr>
              <w:t xml:space="preserve">You can also run self-contained application that contains the .Net </w:t>
            </w:r>
            <w:r>
              <w:rPr>
                <w:lang w:val="en-AU"/>
              </w:rPr>
              <w:lastRenderedPageBreak/>
              <w:t>Core within it and doesn’t require the user to install it to run.</w:t>
            </w:r>
          </w:p>
        </w:tc>
        <w:tc>
          <w:tcPr>
            <w:tcW w:w="2468" w:type="dxa"/>
          </w:tcPr>
          <w:p w14:paraId="5C3D0E4F" w14:textId="77777777" w:rsidR="00B033FE" w:rsidRPr="004C7CA9" w:rsidRDefault="004C7CA9" w:rsidP="004F09B8">
            <w:pPr>
              <w:pStyle w:val="TableBody"/>
              <w:rPr>
                <w:lang w:val="en-AU"/>
              </w:rPr>
            </w:pPr>
            <w:r>
              <w:rPr>
                <w:lang w:val="en-AU"/>
              </w:rPr>
              <w:lastRenderedPageBreak/>
              <w:t>All application</w:t>
            </w:r>
            <w:r w:rsidR="001F372E">
              <w:rPr>
                <w:lang w:val="en-AU"/>
              </w:rPr>
              <w:t>s</w:t>
            </w:r>
            <w:r>
              <w:rPr>
                <w:lang w:val="en-AU"/>
              </w:rPr>
              <w:t xml:space="preserve"> are self-contain applications. You </w:t>
            </w:r>
            <w:r>
              <w:rPr>
                <w:lang w:val="en-AU"/>
              </w:rPr>
              <w:lastRenderedPageBreak/>
              <w:t>never have to install Mono runtime.</w:t>
            </w:r>
          </w:p>
        </w:tc>
      </w:tr>
    </w:tbl>
    <w:p w14:paraId="1253A1B5" w14:textId="77777777" w:rsidR="00426BCE" w:rsidRDefault="001D54B7" w:rsidP="00426BCE">
      <w:pPr>
        <w:pStyle w:val="Body"/>
      </w:pPr>
      <w:r>
        <w:rPr>
          <w:noProof/>
        </w:rPr>
        <w:lastRenderedPageBreak/>
        <w:drawing>
          <wp:anchor distT="0" distB="0" distL="114300" distR="114300" simplePos="0" relativeHeight="251663360" behindDoc="0" locked="0" layoutInCell="1" allowOverlap="1" wp14:anchorId="43E5DBF4" wp14:editId="6433FA87">
            <wp:simplePos x="0" y="0"/>
            <wp:positionH relativeFrom="column">
              <wp:posOffset>292735</wp:posOffset>
            </wp:positionH>
            <wp:positionV relativeFrom="paragraph">
              <wp:posOffset>262890</wp:posOffset>
            </wp:positionV>
            <wp:extent cx="5731510" cy="2279015"/>
            <wp:effectExtent l="0" t="0" r="254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279015"/>
                    </a:xfrm>
                    <a:prstGeom prst="rect">
                      <a:avLst/>
                    </a:prstGeom>
                  </pic:spPr>
                </pic:pic>
              </a:graphicData>
            </a:graphic>
          </wp:anchor>
        </w:drawing>
      </w:r>
    </w:p>
    <w:p w14:paraId="2D6F5DF1" w14:textId="77777777" w:rsidR="00426BCE" w:rsidRPr="006A04E1" w:rsidRDefault="00426BCE" w:rsidP="00426BCE">
      <w:pPr>
        <w:pStyle w:val="Body"/>
      </w:pPr>
    </w:p>
    <w:p w14:paraId="2473C171" w14:textId="77777777" w:rsidR="001D722C" w:rsidRDefault="00AA2E6D" w:rsidP="00D929D4">
      <w:pPr>
        <w:pStyle w:val="Heading2"/>
        <w:rPr>
          <w:lang w:val="en-AU"/>
        </w:rPr>
      </w:pPr>
      <w:r>
        <w:rPr>
          <w:lang w:val="en-AU"/>
        </w:rPr>
        <w:lastRenderedPageBreak/>
        <w:t>.NET Framework</w:t>
      </w:r>
    </w:p>
    <w:p w14:paraId="07D0CC31" w14:textId="77777777" w:rsidR="00AA2E6D" w:rsidRDefault="00AA2E6D" w:rsidP="00AA2E6D">
      <w:pPr>
        <w:pStyle w:val="Heading3"/>
        <w:rPr>
          <w:lang w:val="en-AU"/>
        </w:rPr>
      </w:pPr>
      <w:r>
        <w:rPr>
          <w:noProof/>
        </w:rPr>
        <w:drawing>
          <wp:anchor distT="0" distB="0" distL="114300" distR="114300" simplePos="0" relativeHeight="251660288" behindDoc="0" locked="0" layoutInCell="1" allowOverlap="1" wp14:anchorId="391EF38C" wp14:editId="737207EA">
            <wp:simplePos x="0" y="0"/>
            <wp:positionH relativeFrom="column">
              <wp:posOffset>254635</wp:posOffset>
            </wp:positionH>
            <wp:positionV relativeFrom="paragraph">
              <wp:posOffset>503555</wp:posOffset>
            </wp:positionV>
            <wp:extent cx="5731510" cy="3333115"/>
            <wp:effectExtent l="0" t="0" r="254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anchor>
        </w:drawing>
      </w:r>
      <w:r>
        <w:rPr>
          <w:lang w:val="en-AU"/>
        </w:rPr>
        <w:t>Toolchain</w:t>
      </w:r>
    </w:p>
    <w:p w14:paraId="703639DB" w14:textId="77777777" w:rsidR="00AA2E6D" w:rsidRPr="00AA2E6D" w:rsidRDefault="006978FB" w:rsidP="00AA2E6D">
      <w:pPr>
        <w:pStyle w:val="Heading2"/>
        <w:rPr>
          <w:lang w:val="en-AU"/>
        </w:rPr>
      </w:pPr>
      <w:r>
        <w:rPr>
          <w:noProof/>
        </w:rPr>
        <w:drawing>
          <wp:anchor distT="0" distB="0" distL="114300" distR="114300" simplePos="0" relativeHeight="251661312" behindDoc="0" locked="0" layoutInCell="1" allowOverlap="1" wp14:anchorId="78A695D7" wp14:editId="29CF406F">
            <wp:simplePos x="0" y="0"/>
            <wp:positionH relativeFrom="column">
              <wp:posOffset>368935</wp:posOffset>
            </wp:positionH>
            <wp:positionV relativeFrom="paragraph">
              <wp:posOffset>4095115</wp:posOffset>
            </wp:positionV>
            <wp:extent cx="5731510" cy="333883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anchor>
        </w:drawing>
      </w:r>
      <w:r w:rsidR="00AA2E6D">
        <w:rPr>
          <w:noProof/>
        </w:rPr>
        <w:t xml:space="preserve"> </w:t>
      </w:r>
      <w:r w:rsidR="00AA2E6D">
        <w:rPr>
          <w:noProof/>
          <w:lang w:val="en-AU"/>
        </w:rPr>
        <w:t>.Net Core</w:t>
      </w:r>
    </w:p>
    <w:p w14:paraId="6B568064" w14:textId="77777777" w:rsidR="00AA2E6D" w:rsidRPr="00AA2E6D" w:rsidRDefault="00AA2E6D" w:rsidP="00AA2E6D">
      <w:pPr>
        <w:pStyle w:val="Body"/>
        <w:ind w:left="2251"/>
        <w:rPr>
          <w:lang w:val="en-AU"/>
        </w:rPr>
      </w:pPr>
      <w:r>
        <w:rPr>
          <w:lang w:val="en-AU"/>
        </w:rPr>
        <w:t xml:space="preserve"> </w:t>
      </w:r>
    </w:p>
    <w:p w14:paraId="708863A7" w14:textId="77777777" w:rsidR="00AA2E6D" w:rsidRDefault="00C66F2E" w:rsidP="00C35543">
      <w:pPr>
        <w:pStyle w:val="Heading2"/>
        <w:rPr>
          <w:lang w:val="en-AU"/>
        </w:rPr>
      </w:pPr>
      <w:r>
        <w:rPr>
          <w:noProof/>
        </w:rPr>
        <w:lastRenderedPageBreak/>
        <w:drawing>
          <wp:anchor distT="0" distB="0" distL="114300" distR="114300" simplePos="0" relativeHeight="251662336" behindDoc="0" locked="0" layoutInCell="1" allowOverlap="1" wp14:anchorId="0EE7A863" wp14:editId="68338B12">
            <wp:simplePos x="0" y="0"/>
            <wp:positionH relativeFrom="column">
              <wp:posOffset>464185</wp:posOffset>
            </wp:positionH>
            <wp:positionV relativeFrom="paragraph">
              <wp:posOffset>323850</wp:posOffset>
            </wp:positionV>
            <wp:extent cx="5731510" cy="345186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anchor>
        </w:drawing>
      </w:r>
      <w:r w:rsidR="00C35543">
        <w:rPr>
          <w:lang w:val="en-AU"/>
        </w:rPr>
        <w:t>Mono for Xamarin</w:t>
      </w:r>
    </w:p>
    <w:p w14:paraId="3B63EA17" w14:textId="77777777" w:rsidR="00C35543" w:rsidRDefault="006A265C" w:rsidP="006A265C">
      <w:pPr>
        <w:pStyle w:val="Heading2"/>
        <w:rPr>
          <w:lang w:val="en-AU"/>
        </w:rPr>
      </w:pPr>
      <w:r>
        <w:rPr>
          <w:lang w:val="en-AU"/>
        </w:rPr>
        <w:t>What to Use</w:t>
      </w:r>
    </w:p>
    <w:p w14:paraId="031847E8" w14:textId="77777777" w:rsidR="006A265C" w:rsidRPr="00B728F9" w:rsidRDefault="006A265C" w:rsidP="006A265C">
      <w:pPr>
        <w:pStyle w:val="Body"/>
        <w:numPr>
          <w:ilvl w:val="0"/>
          <w:numId w:val="40"/>
        </w:numPr>
      </w:pPr>
      <w:r w:rsidRPr="00C62633">
        <w:rPr>
          <w:b/>
          <w:bCs/>
        </w:rPr>
        <w:t>Any application that can be developed on .Net Core</w:t>
      </w:r>
      <w:r w:rsidRPr="00C62633">
        <w:rPr>
          <w:b/>
          <w:bCs/>
          <w:lang w:val="en-AU"/>
        </w:rPr>
        <w:t>, should be developed on .Net Core</w:t>
      </w:r>
      <w:r>
        <w:rPr>
          <w:lang w:val="en-AU"/>
        </w:rPr>
        <w:t>. Example: APS .Net and cross platform applications.</w:t>
      </w:r>
      <w:r w:rsidR="00AC4B72">
        <w:rPr>
          <w:lang w:val="en-AU"/>
        </w:rPr>
        <w:t xml:space="preserve"> In </w:t>
      </w:r>
      <w:r w:rsidR="00B728F9">
        <w:rPr>
          <w:lang w:val="en-AU"/>
        </w:rPr>
        <w:t>addition</w:t>
      </w:r>
      <w:r w:rsidR="00AC4B72">
        <w:rPr>
          <w:lang w:val="en-AU"/>
        </w:rPr>
        <w:t xml:space="preserve"> for it being cross platform</w:t>
      </w:r>
      <w:r w:rsidR="00B728F9">
        <w:rPr>
          <w:lang w:val="en-AU"/>
        </w:rPr>
        <w:t>,</w:t>
      </w:r>
      <w:r w:rsidR="00AC4B72">
        <w:rPr>
          <w:lang w:val="en-AU"/>
        </w:rPr>
        <w:t xml:space="preserve"> it also have a small footprint and has much better performance than the same application on .Net Framework.</w:t>
      </w:r>
    </w:p>
    <w:p w14:paraId="558B30B3" w14:textId="77777777" w:rsidR="00B728F9" w:rsidRPr="00B728F9" w:rsidRDefault="00B728F9" w:rsidP="00B728F9">
      <w:pPr>
        <w:pStyle w:val="Body"/>
        <w:numPr>
          <w:ilvl w:val="1"/>
          <w:numId w:val="40"/>
        </w:numPr>
      </w:pPr>
      <w:r>
        <w:rPr>
          <w:lang w:val="en-AU"/>
        </w:rPr>
        <w:t xml:space="preserve">Choose Framework-dependent app if you want it to be independent of the target OS and if you want the application itself to be small. </w:t>
      </w:r>
      <w:r>
        <w:rPr>
          <w:lang w:val="en-AU"/>
        </w:rPr>
        <w:br/>
        <w:t>However, the negatives are that .Net Core will need to be installed on the system and that upgrading the .Net Core on the target might break the app.</w:t>
      </w:r>
    </w:p>
    <w:p w14:paraId="57D81D51" w14:textId="77777777" w:rsidR="00B728F9" w:rsidRPr="001F372E" w:rsidRDefault="00B728F9" w:rsidP="00B728F9">
      <w:pPr>
        <w:pStyle w:val="Body"/>
        <w:numPr>
          <w:ilvl w:val="1"/>
          <w:numId w:val="40"/>
        </w:numPr>
      </w:pPr>
      <w:r>
        <w:rPr>
          <w:lang w:val="en-AU"/>
        </w:rPr>
        <w:t>Self-contained apps don’t require installing the .Net Core runtime and will not break with future .Net Core runtime versions. However, it’s much larger than the framework-dependent application and it targets only one OS at a time.</w:t>
      </w:r>
    </w:p>
    <w:p w14:paraId="18E9988D" w14:textId="77777777" w:rsidR="006A265C" w:rsidRPr="001F372E" w:rsidRDefault="006A265C" w:rsidP="006A265C">
      <w:pPr>
        <w:pStyle w:val="Body"/>
        <w:numPr>
          <w:ilvl w:val="0"/>
          <w:numId w:val="40"/>
        </w:numPr>
      </w:pPr>
      <w:r>
        <w:rPr>
          <w:lang w:val="en-AU"/>
        </w:rPr>
        <w:t xml:space="preserve">Any application for mobile, should be developed on </w:t>
      </w:r>
      <w:r w:rsidRPr="00C62633">
        <w:rPr>
          <w:b/>
          <w:bCs/>
          <w:lang w:val="en-AU"/>
        </w:rPr>
        <w:t>Mono</w:t>
      </w:r>
    </w:p>
    <w:p w14:paraId="548E10D2" w14:textId="77777777" w:rsidR="006A265C" w:rsidRPr="001F149C" w:rsidRDefault="006A265C" w:rsidP="006A265C">
      <w:pPr>
        <w:pStyle w:val="Body"/>
        <w:numPr>
          <w:ilvl w:val="0"/>
          <w:numId w:val="40"/>
        </w:numPr>
      </w:pPr>
      <w:r>
        <w:rPr>
          <w:lang w:val="en-AU"/>
        </w:rPr>
        <w:t>Any other application that is windows only, should be developed on .Net Framework.</w:t>
      </w:r>
    </w:p>
    <w:p w14:paraId="69281996" w14:textId="77777777" w:rsidR="006A265C" w:rsidRPr="00426BCE" w:rsidRDefault="006A265C" w:rsidP="006A265C">
      <w:pPr>
        <w:pStyle w:val="Body"/>
        <w:numPr>
          <w:ilvl w:val="0"/>
          <w:numId w:val="40"/>
        </w:numPr>
      </w:pPr>
      <w:r>
        <w:rPr>
          <w:lang w:val="en-AU"/>
        </w:rPr>
        <w:t xml:space="preserve">If you want to share some code between the different types of runtimes (.Net Framework, .Net Core and Mono), </w:t>
      </w:r>
      <w:r w:rsidR="00B728F9">
        <w:rPr>
          <w:lang w:val="en-AU"/>
        </w:rPr>
        <w:t xml:space="preserve">like if you’re writing Nuggets, </w:t>
      </w:r>
      <w:r>
        <w:rPr>
          <w:lang w:val="en-AU"/>
        </w:rPr>
        <w:t xml:space="preserve">you can write it as a .Net Standard Shared Class Library (choose the lowest version that meets your need) and this </w:t>
      </w:r>
      <w:r>
        <w:rPr>
          <w:lang w:val="en-AU"/>
        </w:rPr>
        <w:lastRenderedPageBreak/>
        <w:t xml:space="preserve">class library can be used by the other runtime applications. </w:t>
      </w:r>
    </w:p>
    <w:p w14:paraId="426A6C67" w14:textId="77777777" w:rsidR="006A265C" w:rsidRPr="006A265C" w:rsidRDefault="00A96A19" w:rsidP="006A265C">
      <w:pPr>
        <w:pStyle w:val="Body"/>
      </w:pPr>
      <w:r>
        <w:rPr>
          <w:noProof/>
        </w:rPr>
        <w:drawing>
          <wp:inline distT="0" distB="0" distL="0" distR="0" wp14:anchorId="1C6B18B8" wp14:editId="53A002E4">
            <wp:extent cx="4893310" cy="2315458"/>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2340" cy="2324463"/>
                    </a:xfrm>
                    <a:prstGeom prst="rect">
                      <a:avLst/>
                    </a:prstGeom>
                  </pic:spPr>
                </pic:pic>
              </a:graphicData>
            </a:graphic>
          </wp:inline>
        </w:drawing>
      </w:r>
    </w:p>
    <w:p w14:paraId="07CD8E41" w14:textId="77777777" w:rsidR="007B0A6C" w:rsidRDefault="000947E0" w:rsidP="007B0A6C">
      <w:pPr>
        <w:pStyle w:val="Heading1"/>
      </w:pPr>
      <w:r>
        <w:lastRenderedPageBreak/>
        <w:t>Web Development</w:t>
      </w:r>
      <w:r w:rsidR="007B0A6C">
        <w:t xml:space="preserve"> with ASP.NET</w:t>
      </w:r>
    </w:p>
    <w:p w14:paraId="73D6F720" w14:textId="77777777" w:rsidR="000947E0" w:rsidRDefault="007B0A6C" w:rsidP="007B0A6C">
      <w:pPr>
        <w:pStyle w:val="Heading2"/>
      </w:pPr>
      <w:r>
        <w:rPr>
          <w:lang w:val="en-AU"/>
        </w:rPr>
        <w:t>General</w:t>
      </w:r>
    </w:p>
    <w:p w14:paraId="18D38A94" w14:textId="77777777" w:rsidR="00F801ED" w:rsidRDefault="00F801ED" w:rsidP="00F801ED">
      <w:pPr>
        <w:pStyle w:val="Body"/>
        <w:numPr>
          <w:ilvl w:val="1"/>
          <w:numId w:val="20"/>
        </w:numPr>
        <w:rPr>
          <w:lang w:val="en-AU"/>
        </w:rPr>
      </w:pPr>
      <w:r>
        <w:rPr>
          <w:lang w:val="en-AU"/>
        </w:rPr>
        <w:t>ASP.Net life-cycle events and stages</w:t>
      </w:r>
    </w:p>
    <w:p w14:paraId="0677FE4D" w14:textId="77777777" w:rsidR="00F801ED" w:rsidRDefault="00F801ED" w:rsidP="00F801ED">
      <w:pPr>
        <w:pStyle w:val="Body"/>
        <w:numPr>
          <w:ilvl w:val="1"/>
          <w:numId w:val="20"/>
        </w:numPr>
        <w:rPr>
          <w:lang w:val="en-AU"/>
        </w:rPr>
      </w:pPr>
      <w:r w:rsidRPr="00D8724D">
        <w:rPr>
          <w:lang w:val="en-AU"/>
        </w:rPr>
        <w:t>ASP.Net vs MVC</w:t>
      </w:r>
    </w:p>
    <w:p w14:paraId="44637BBB" w14:textId="77777777" w:rsidR="00F801ED" w:rsidRDefault="00F801ED" w:rsidP="00F801ED">
      <w:pPr>
        <w:pStyle w:val="Body"/>
        <w:numPr>
          <w:ilvl w:val="2"/>
          <w:numId w:val="20"/>
        </w:numPr>
        <w:rPr>
          <w:lang w:val="en-AU"/>
        </w:rPr>
      </w:pPr>
      <w:r w:rsidRPr="00D8724D">
        <w:rPr>
          <w:lang w:val="en-AU"/>
        </w:rPr>
        <w:t>ASP.Net is a web development framework</w:t>
      </w:r>
    </w:p>
    <w:p w14:paraId="378E91C5" w14:textId="77777777" w:rsidR="00F801ED" w:rsidRDefault="00F801ED" w:rsidP="00F801ED">
      <w:pPr>
        <w:pStyle w:val="Body"/>
        <w:numPr>
          <w:ilvl w:val="2"/>
          <w:numId w:val="20"/>
        </w:numPr>
        <w:rPr>
          <w:lang w:val="en-AU"/>
        </w:rPr>
      </w:pPr>
      <w:r>
        <w:rPr>
          <w:lang w:val="en-AU"/>
        </w:rPr>
        <w:t>It has services to build web applications</w:t>
      </w:r>
    </w:p>
    <w:p w14:paraId="737B0E6D" w14:textId="77777777" w:rsidR="00F801ED" w:rsidRDefault="00F801ED" w:rsidP="00F801ED">
      <w:pPr>
        <w:pStyle w:val="Body"/>
        <w:numPr>
          <w:ilvl w:val="2"/>
          <w:numId w:val="20"/>
        </w:numPr>
        <w:rPr>
          <w:lang w:val="en-AU"/>
        </w:rPr>
      </w:pPr>
      <w:r>
        <w:rPr>
          <w:lang w:val="en-AU"/>
        </w:rPr>
        <w:t>It’s part of the .Net framework with access to .Net libraries.</w:t>
      </w:r>
    </w:p>
    <w:p w14:paraId="52E55FF6" w14:textId="77777777" w:rsidR="00F801ED" w:rsidRDefault="00F801ED" w:rsidP="00F801ED">
      <w:pPr>
        <w:pStyle w:val="Body"/>
        <w:numPr>
          <w:ilvl w:val="2"/>
          <w:numId w:val="20"/>
        </w:numPr>
        <w:rPr>
          <w:lang w:val="en-AU"/>
        </w:rPr>
      </w:pPr>
      <w:r>
        <w:rPr>
          <w:lang w:val="en-AU"/>
        </w:rPr>
        <w:t>MVC – Model-View-Control design pattern. It makes developing, testing and maintenance easier.</w:t>
      </w:r>
    </w:p>
    <w:p w14:paraId="449F3DA7" w14:textId="77777777" w:rsidR="000947E0" w:rsidRDefault="00722458" w:rsidP="000947E0">
      <w:pPr>
        <w:pStyle w:val="Body"/>
        <w:rPr>
          <w:lang w:val="en-AU"/>
        </w:rPr>
      </w:pPr>
      <w:r>
        <w:rPr>
          <w:noProof/>
        </w:rPr>
        <w:drawing>
          <wp:inline distT="0" distB="0" distL="0" distR="0" wp14:anchorId="3C9BB993" wp14:editId="3D2B0096">
            <wp:extent cx="4489306" cy="2479414"/>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2942" cy="2486945"/>
                    </a:xfrm>
                    <a:prstGeom prst="rect">
                      <a:avLst/>
                    </a:prstGeom>
                  </pic:spPr>
                </pic:pic>
              </a:graphicData>
            </a:graphic>
          </wp:inline>
        </w:drawing>
      </w:r>
    </w:p>
    <w:p w14:paraId="2C0D0EFA" w14:textId="77777777" w:rsidR="00722458" w:rsidRDefault="00722458" w:rsidP="007D3B01">
      <w:pPr>
        <w:pStyle w:val="Body"/>
        <w:numPr>
          <w:ilvl w:val="1"/>
          <w:numId w:val="33"/>
        </w:numPr>
        <w:rPr>
          <w:lang w:val="en-AU"/>
        </w:rPr>
      </w:pPr>
      <w:r>
        <w:rPr>
          <w:lang w:val="en-AU"/>
        </w:rPr>
        <w:t>WebAPI – to invoke functions over http</w:t>
      </w:r>
    </w:p>
    <w:p w14:paraId="0C046876" w14:textId="77777777" w:rsidR="00722458" w:rsidRDefault="00722458" w:rsidP="007D3B01">
      <w:pPr>
        <w:pStyle w:val="Body"/>
        <w:numPr>
          <w:ilvl w:val="1"/>
          <w:numId w:val="33"/>
        </w:numPr>
        <w:rPr>
          <w:lang w:val="en-AU"/>
        </w:rPr>
      </w:pPr>
      <w:r>
        <w:rPr>
          <w:lang w:val="en-AU"/>
        </w:rPr>
        <w:t>SignalR – for realtime communication</w:t>
      </w:r>
    </w:p>
    <w:p w14:paraId="20282FF7" w14:textId="77777777" w:rsidR="007B0A6C" w:rsidRDefault="007B0A6C" w:rsidP="007D3B01">
      <w:pPr>
        <w:pStyle w:val="Body"/>
        <w:numPr>
          <w:ilvl w:val="1"/>
          <w:numId w:val="33"/>
        </w:numPr>
        <w:rPr>
          <w:lang w:val="en-AU"/>
        </w:rPr>
      </w:pPr>
      <w:r>
        <w:rPr>
          <w:lang w:val="en-AU"/>
        </w:rPr>
        <w:t>Web Forms – drag&amp;drop event-based framework for web development. Not supported in ASP.Net Core</w:t>
      </w:r>
    </w:p>
    <w:p w14:paraId="40C4D9F1" w14:textId="77777777" w:rsidR="007B0A6C" w:rsidRDefault="007B0A6C" w:rsidP="007B0A6C">
      <w:pPr>
        <w:pStyle w:val="Body"/>
        <w:numPr>
          <w:ilvl w:val="1"/>
          <w:numId w:val="20"/>
        </w:numPr>
        <w:rPr>
          <w:lang w:val="en-AU"/>
        </w:rPr>
      </w:pPr>
      <w:r>
        <w:rPr>
          <w:lang w:val="en-AU"/>
        </w:rPr>
        <w:t>Web Pages - Mix the server-side code into the markup (html)</w:t>
      </w:r>
    </w:p>
    <w:p w14:paraId="5AE9C9C4" w14:textId="77777777" w:rsidR="007B0A6C" w:rsidRDefault="007B0A6C" w:rsidP="007B0A6C">
      <w:pPr>
        <w:pStyle w:val="Body"/>
        <w:numPr>
          <w:ilvl w:val="1"/>
          <w:numId w:val="20"/>
        </w:numPr>
        <w:rPr>
          <w:lang w:val="en-AU"/>
        </w:rPr>
      </w:pPr>
      <w:r>
        <w:rPr>
          <w:lang w:val="en-AU"/>
        </w:rPr>
        <w:t xml:space="preserve">MVC – Mature MVC framework for developing websites. </w:t>
      </w:r>
    </w:p>
    <w:p w14:paraId="55EE4E86" w14:textId="77777777" w:rsidR="007A5922" w:rsidRDefault="00375C11" w:rsidP="007A5922">
      <w:pPr>
        <w:pStyle w:val="Heading3"/>
        <w:rPr>
          <w:lang w:val="en-AU"/>
        </w:rPr>
      </w:pPr>
      <w:r>
        <w:rPr>
          <w:lang w:val="en-AU"/>
        </w:rPr>
        <w:t>State Management</w:t>
      </w:r>
    </w:p>
    <w:p w14:paraId="32476138" w14:textId="77777777" w:rsidR="00267953" w:rsidRPr="00267953" w:rsidRDefault="00E709C5" w:rsidP="00626159">
      <w:pPr>
        <w:pStyle w:val="Body"/>
        <w:numPr>
          <w:ilvl w:val="1"/>
          <w:numId w:val="20"/>
        </w:numPr>
        <w:rPr>
          <w:lang w:val="en-AU"/>
        </w:rPr>
      </w:pPr>
      <w:r w:rsidRPr="00267953">
        <w:rPr>
          <w:lang w:val="en-AU"/>
        </w:rPr>
        <w:t>Session State:</w:t>
      </w:r>
      <w:r w:rsidRPr="00267953">
        <w:rPr>
          <w:lang w:val="en-AU"/>
        </w:rPr>
        <w:br/>
        <w:t xml:space="preserve">Data is saved for a </w:t>
      </w:r>
      <w:r w:rsidRPr="00267953">
        <w:rPr>
          <w:u w:val="single"/>
          <w:lang w:val="en-AU"/>
        </w:rPr>
        <w:t>single user</w:t>
      </w:r>
      <w:r w:rsidRPr="00267953">
        <w:rPr>
          <w:lang w:val="en-AU"/>
        </w:rPr>
        <w:t xml:space="preserve"> on a </w:t>
      </w:r>
      <w:r w:rsidRPr="00267953">
        <w:rPr>
          <w:u w:val="single"/>
          <w:lang w:val="en-AU"/>
        </w:rPr>
        <w:t>single browser</w:t>
      </w:r>
      <w:r w:rsidRPr="00267953">
        <w:rPr>
          <w:lang w:val="en-AU"/>
        </w:rPr>
        <w:t xml:space="preserve">. Saved on the </w:t>
      </w:r>
      <w:r w:rsidRPr="00267953">
        <w:rPr>
          <w:u w:val="single"/>
          <w:lang w:val="en-AU"/>
        </w:rPr>
        <w:t>server side</w:t>
      </w:r>
      <w:r w:rsidRPr="00267953">
        <w:rPr>
          <w:lang w:val="en-AU"/>
        </w:rPr>
        <w:t>.</w:t>
      </w:r>
      <w:r w:rsidR="00267953">
        <w:rPr>
          <w:lang w:val="en-AU"/>
        </w:rPr>
        <w:br/>
        <w:t xml:space="preserve">Note: session state kills scalability of web application because the more users we have, the more data we need to save on the server. </w:t>
      </w:r>
      <w:r w:rsidR="00267953">
        <w:rPr>
          <w:lang w:val="en-AU"/>
        </w:rPr>
        <w:br/>
        <w:t>In modern web app, we move toward cloud-based and stateless applications. So that when a request comes in, we server the response and not save any additional user-specific data on the server.</w:t>
      </w:r>
    </w:p>
    <w:p w14:paraId="77696274" w14:textId="77777777" w:rsidR="00E709C5" w:rsidRDefault="00E709C5" w:rsidP="00E709C5">
      <w:pPr>
        <w:pStyle w:val="Body"/>
        <w:numPr>
          <w:ilvl w:val="1"/>
          <w:numId w:val="20"/>
        </w:numPr>
        <w:rPr>
          <w:lang w:val="en-AU"/>
        </w:rPr>
      </w:pPr>
      <w:r>
        <w:rPr>
          <w:lang w:val="en-AU"/>
        </w:rPr>
        <w:t>Application State:</w:t>
      </w:r>
      <w:r>
        <w:rPr>
          <w:lang w:val="en-AU"/>
        </w:rPr>
        <w:br/>
        <w:t xml:space="preserve">Allows </w:t>
      </w:r>
      <w:r w:rsidRPr="0002262A">
        <w:rPr>
          <w:u w:val="single"/>
          <w:lang w:val="en-AU"/>
        </w:rPr>
        <w:t>multiple users</w:t>
      </w:r>
      <w:r>
        <w:rPr>
          <w:lang w:val="en-AU"/>
        </w:rPr>
        <w:t xml:space="preserve"> to share data. Saved on the </w:t>
      </w:r>
      <w:r w:rsidRPr="0002262A">
        <w:rPr>
          <w:u w:val="single"/>
          <w:lang w:val="en-AU"/>
        </w:rPr>
        <w:t>server side</w:t>
      </w:r>
      <w:r>
        <w:rPr>
          <w:lang w:val="en-AU"/>
        </w:rPr>
        <w:t>.</w:t>
      </w:r>
    </w:p>
    <w:p w14:paraId="20F2F66D" w14:textId="77777777" w:rsidR="00E709C5" w:rsidRDefault="00E709C5" w:rsidP="00E709C5">
      <w:pPr>
        <w:pStyle w:val="Body"/>
        <w:numPr>
          <w:ilvl w:val="1"/>
          <w:numId w:val="20"/>
        </w:numPr>
        <w:rPr>
          <w:lang w:val="en-AU"/>
        </w:rPr>
      </w:pPr>
      <w:r>
        <w:rPr>
          <w:lang w:val="en-AU"/>
        </w:rPr>
        <w:lastRenderedPageBreak/>
        <w:t>Cookies:</w:t>
      </w:r>
      <w:r>
        <w:rPr>
          <w:lang w:val="en-AU"/>
        </w:rPr>
        <w:br/>
        <w:t xml:space="preserve">A </w:t>
      </w:r>
      <w:r w:rsidRPr="0002262A">
        <w:rPr>
          <w:u w:val="single"/>
          <w:lang w:val="en-AU"/>
        </w:rPr>
        <w:t>single user</w:t>
      </w:r>
      <w:r>
        <w:rPr>
          <w:lang w:val="en-AU"/>
        </w:rPr>
        <w:t xml:space="preserve"> on a </w:t>
      </w:r>
      <w:r w:rsidRPr="0002262A">
        <w:rPr>
          <w:u w:val="single"/>
          <w:lang w:val="en-AU"/>
        </w:rPr>
        <w:t>single browser</w:t>
      </w:r>
      <w:r>
        <w:rPr>
          <w:lang w:val="en-AU"/>
        </w:rPr>
        <w:t xml:space="preserve">. Data is saved on the </w:t>
      </w:r>
      <w:r w:rsidRPr="0002262A">
        <w:rPr>
          <w:u w:val="single"/>
          <w:lang w:val="en-AU"/>
        </w:rPr>
        <w:t>client side</w:t>
      </w:r>
      <w:r>
        <w:rPr>
          <w:lang w:val="en-AU"/>
        </w:rPr>
        <w:t>.</w:t>
      </w:r>
    </w:p>
    <w:p w14:paraId="23E477DC" w14:textId="77777777" w:rsidR="00E709C5" w:rsidRPr="007A5922" w:rsidRDefault="00E709C5" w:rsidP="00E709C5">
      <w:pPr>
        <w:pStyle w:val="Body"/>
        <w:numPr>
          <w:ilvl w:val="1"/>
          <w:numId w:val="20"/>
        </w:numPr>
        <w:rPr>
          <w:lang w:val="en-AU"/>
        </w:rPr>
      </w:pPr>
      <w:r>
        <w:rPr>
          <w:lang w:val="en-AU"/>
        </w:rPr>
        <w:t>View State:</w:t>
      </w:r>
      <w:r>
        <w:rPr>
          <w:lang w:val="en-AU"/>
        </w:rPr>
        <w:br/>
        <w:t>Data is saved on the client side as viewstate. Classes must be marked serializable and must be cast on the way out.</w:t>
      </w:r>
    </w:p>
    <w:p w14:paraId="0ED6F89C" w14:textId="77777777" w:rsidR="00852448" w:rsidRDefault="00852448" w:rsidP="004B73DD">
      <w:pPr>
        <w:pStyle w:val="Heading3"/>
        <w:rPr>
          <w:lang w:val="en-AU"/>
        </w:rPr>
      </w:pPr>
      <w:r>
        <w:rPr>
          <w:lang w:val="en-AU"/>
        </w:rPr>
        <w:t>Data Validation</w:t>
      </w:r>
    </w:p>
    <w:p w14:paraId="680C294C" w14:textId="77777777" w:rsidR="00852448" w:rsidRDefault="00852448" w:rsidP="00852448">
      <w:pPr>
        <w:pStyle w:val="Body"/>
        <w:numPr>
          <w:ilvl w:val="1"/>
          <w:numId w:val="20"/>
        </w:numPr>
        <w:rPr>
          <w:lang w:val="en-AU"/>
        </w:rPr>
      </w:pPr>
      <w:r>
        <w:rPr>
          <w:lang w:val="en-AU"/>
        </w:rPr>
        <w:t>On client side:</w:t>
      </w:r>
    </w:p>
    <w:p w14:paraId="35994464" w14:textId="77777777" w:rsidR="00852448" w:rsidRDefault="00852448" w:rsidP="00852448">
      <w:pPr>
        <w:pStyle w:val="Body"/>
        <w:numPr>
          <w:ilvl w:val="2"/>
          <w:numId w:val="20"/>
        </w:numPr>
        <w:rPr>
          <w:lang w:val="en-AU"/>
        </w:rPr>
      </w:pPr>
      <w:r>
        <w:rPr>
          <w:lang w:val="en-AU"/>
        </w:rPr>
        <w:t>Quicker and responsive to the user</w:t>
      </w:r>
    </w:p>
    <w:p w14:paraId="53E18CDD" w14:textId="77777777" w:rsidR="00852448" w:rsidRDefault="00852448" w:rsidP="00852448">
      <w:pPr>
        <w:pStyle w:val="Body"/>
        <w:numPr>
          <w:ilvl w:val="2"/>
          <w:numId w:val="20"/>
        </w:numPr>
        <w:rPr>
          <w:lang w:val="en-AU"/>
        </w:rPr>
      </w:pPr>
      <w:r>
        <w:rPr>
          <w:lang w:val="en-AU"/>
        </w:rPr>
        <w:t>Easily spoofed (hacked or worked around by the user)</w:t>
      </w:r>
    </w:p>
    <w:p w14:paraId="0EE5E0A4" w14:textId="77777777" w:rsidR="00DD5E48" w:rsidRDefault="00DD5E48" w:rsidP="00852448">
      <w:pPr>
        <w:pStyle w:val="Body"/>
        <w:numPr>
          <w:ilvl w:val="2"/>
          <w:numId w:val="20"/>
        </w:numPr>
        <w:rPr>
          <w:lang w:val="en-AU"/>
        </w:rPr>
      </w:pPr>
      <w:r>
        <w:rPr>
          <w:lang w:val="en-AU"/>
        </w:rPr>
        <w:t>Unobtrusive Client Side Validation:</w:t>
      </w:r>
    </w:p>
    <w:p w14:paraId="23E7ABB4" w14:textId="77777777" w:rsidR="00DD5E48" w:rsidRDefault="00DD5E48" w:rsidP="00DD5E48">
      <w:pPr>
        <w:pStyle w:val="Body"/>
        <w:numPr>
          <w:ilvl w:val="3"/>
          <w:numId w:val="20"/>
        </w:numPr>
        <w:rPr>
          <w:lang w:val="en-AU"/>
        </w:rPr>
      </w:pPr>
      <w:r>
        <w:rPr>
          <w:lang w:val="en-AU"/>
        </w:rPr>
        <w:t xml:space="preserve">Uses ASP.Net </w:t>
      </w:r>
    </w:p>
    <w:p w14:paraId="09B2CDBE" w14:textId="77777777" w:rsidR="00DD5E48" w:rsidRDefault="00DD5E48" w:rsidP="00DD5E48">
      <w:pPr>
        <w:pStyle w:val="Body"/>
        <w:numPr>
          <w:ilvl w:val="3"/>
          <w:numId w:val="20"/>
        </w:numPr>
        <w:rPr>
          <w:lang w:val="en-AU"/>
        </w:rPr>
      </w:pPr>
      <w:r>
        <w:rPr>
          <w:lang w:val="en-AU"/>
        </w:rPr>
        <w:t>Set in Global.asax</w:t>
      </w:r>
    </w:p>
    <w:p w14:paraId="2B8BB217" w14:textId="77777777" w:rsidR="00DD5E48" w:rsidRDefault="00DD5E48" w:rsidP="00DD5E48">
      <w:pPr>
        <w:pStyle w:val="Body"/>
        <w:numPr>
          <w:ilvl w:val="3"/>
          <w:numId w:val="20"/>
        </w:numPr>
        <w:rPr>
          <w:lang w:val="en-AU"/>
        </w:rPr>
      </w:pPr>
      <w:r>
        <w:rPr>
          <w:lang w:val="en-AU"/>
        </w:rPr>
        <w:t>Add jQuery</w:t>
      </w:r>
    </w:p>
    <w:p w14:paraId="293BDB72" w14:textId="77777777" w:rsidR="00DD5E48" w:rsidRDefault="00DD5E48" w:rsidP="00DD5E48">
      <w:pPr>
        <w:pStyle w:val="Body"/>
        <w:numPr>
          <w:ilvl w:val="3"/>
          <w:numId w:val="20"/>
        </w:numPr>
        <w:rPr>
          <w:lang w:val="en-AU"/>
        </w:rPr>
      </w:pPr>
      <w:r>
        <w:rPr>
          <w:lang w:val="en-AU"/>
        </w:rPr>
        <w:t>Add AspNet.ScriptManager.jQuery</w:t>
      </w:r>
    </w:p>
    <w:p w14:paraId="785E7C01" w14:textId="77777777" w:rsidR="00852448" w:rsidRDefault="00852448" w:rsidP="00852448">
      <w:pPr>
        <w:pStyle w:val="Body"/>
        <w:numPr>
          <w:ilvl w:val="1"/>
          <w:numId w:val="20"/>
        </w:numPr>
        <w:rPr>
          <w:lang w:val="en-AU"/>
        </w:rPr>
      </w:pPr>
      <w:r>
        <w:rPr>
          <w:lang w:val="en-AU"/>
        </w:rPr>
        <w:t>On Server Side:</w:t>
      </w:r>
    </w:p>
    <w:p w14:paraId="5BC8192A" w14:textId="77777777" w:rsidR="00852448" w:rsidRDefault="00852448" w:rsidP="00852448">
      <w:pPr>
        <w:pStyle w:val="Body"/>
        <w:numPr>
          <w:ilvl w:val="2"/>
          <w:numId w:val="20"/>
        </w:numPr>
        <w:rPr>
          <w:lang w:val="en-AU"/>
        </w:rPr>
      </w:pPr>
      <w:r>
        <w:rPr>
          <w:lang w:val="en-AU"/>
        </w:rPr>
        <w:t>Resistant to spoofing and therefore more reliable</w:t>
      </w:r>
    </w:p>
    <w:p w14:paraId="267A4231" w14:textId="77777777" w:rsidR="00852448" w:rsidRDefault="00852448" w:rsidP="00852448">
      <w:pPr>
        <w:pStyle w:val="Body"/>
        <w:numPr>
          <w:ilvl w:val="2"/>
          <w:numId w:val="20"/>
        </w:numPr>
        <w:rPr>
          <w:lang w:val="en-AU"/>
        </w:rPr>
      </w:pPr>
      <w:r>
        <w:rPr>
          <w:lang w:val="en-AU"/>
        </w:rPr>
        <w:t>Requires a postback to the servers and therefore, slower.</w:t>
      </w:r>
    </w:p>
    <w:p w14:paraId="3B4A14CA" w14:textId="77777777" w:rsidR="00852448" w:rsidRPr="00852448" w:rsidRDefault="00852448" w:rsidP="00852448">
      <w:pPr>
        <w:pStyle w:val="Body"/>
        <w:numPr>
          <w:ilvl w:val="1"/>
          <w:numId w:val="20"/>
        </w:numPr>
        <w:rPr>
          <w:lang w:val="en-AU"/>
        </w:rPr>
      </w:pPr>
      <w:r>
        <w:rPr>
          <w:lang w:val="en-AU"/>
        </w:rPr>
        <w:t>The best approach is to use both.</w:t>
      </w:r>
    </w:p>
    <w:p w14:paraId="240C4BB2" w14:textId="77777777" w:rsidR="004B73DD" w:rsidRDefault="00255536" w:rsidP="004B73DD">
      <w:pPr>
        <w:pStyle w:val="Heading3"/>
      </w:pPr>
      <w:r>
        <w:rPr>
          <w:lang w:val="en-AU"/>
        </w:rPr>
        <w:t xml:space="preserve">ASP.Net vs ASP.NET Core </w:t>
      </w:r>
      <w:r w:rsidR="004B73DD">
        <w:t>Comparison</w:t>
      </w:r>
    </w:p>
    <w:tbl>
      <w:tblPr>
        <w:tblStyle w:val="TableGrid"/>
        <w:tblW w:w="0" w:type="auto"/>
        <w:tblInd w:w="1531" w:type="dxa"/>
        <w:tblLook w:val="04A0" w:firstRow="1" w:lastRow="0" w:firstColumn="1" w:lastColumn="0" w:noHBand="0" w:noVBand="1"/>
      </w:tblPr>
      <w:tblGrid>
        <w:gridCol w:w="3729"/>
        <w:gridCol w:w="3756"/>
      </w:tblGrid>
      <w:tr w:rsidR="004B73DD" w14:paraId="44B5155E" w14:textId="77777777" w:rsidTr="003031C4">
        <w:tc>
          <w:tcPr>
            <w:tcW w:w="3729" w:type="dxa"/>
            <w:shd w:val="clear" w:color="auto" w:fill="BFBFBF" w:themeFill="background1" w:themeFillShade="BF"/>
          </w:tcPr>
          <w:p w14:paraId="06C0BBFE" w14:textId="77777777" w:rsidR="004B73DD" w:rsidRDefault="004B73DD" w:rsidP="004B73DD">
            <w:pPr>
              <w:pStyle w:val="Body"/>
              <w:ind w:left="0"/>
              <w:rPr>
                <w:lang w:val="en-AU"/>
              </w:rPr>
            </w:pPr>
            <w:r>
              <w:rPr>
                <w:lang w:val="en-AU"/>
              </w:rPr>
              <w:t>ASP.NET</w:t>
            </w:r>
          </w:p>
        </w:tc>
        <w:tc>
          <w:tcPr>
            <w:tcW w:w="3756" w:type="dxa"/>
            <w:shd w:val="clear" w:color="auto" w:fill="BFBFBF" w:themeFill="background1" w:themeFillShade="BF"/>
          </w:tcPr>
          <w:p w14:paraId="2AF8A7F6" w14:textId="77777777" w:rsidR="004B73DD" w:rsidRDefault="004B73DD" w:rsidP="004B73DD">
            <w:pPr>
              <w:pStyle w:val="Body"/>
              <w:ind w:left="0"/>
              <w:rPr>
                <w:lang w:val="en-AU"/>
              </w:rPr>
            </w:pPr>
            <w:r>
              <w:rPr>
                <w:lang w:val="en-AU"/>
              </w:rPr>
              <w:t>ASP.N</w:t>
            </w:r>
            <w:r w:rsidR="00255536">
              <w:rPr>
                <w:lang w:val="en-AU"/>
              </w:rPr>
              <w:t>E</w:t>
            </w:r>
            <w:r>
              <w:rPr>
                <w:lang w:val="en-AU"/>
              </w:rPr>
              <w:t>T Core</w:t>
            </w:r>
          </w:p>
          <w:p w14:paraId="2050540C" w14:textId="77777777" w:rsidR="002E38AD" w:rsidRDefault="002E38AD" w:rsidP="004B73DD">
            <w:pPr>
              <w:pStyle w:val="Body"/>
              <w:ind w:left="0"/>
              <w:rPr>
                <w:lang w:val="en-AU"/>
              </w:rPr>
            </w:pPr>
            <w:r>
              <w:rPr>
                <w:lang w:val="en-AU"/>
              </w:rPr>
              <w:t>Complete re-thinking of the entire .Net platform!</w:t>
            </w:r>
          </w:p>
        </w:tc>
      </w:tr>
      <w:tr w:rsidR="004B73DD" w14:paraId="4DD8CE4D" w14:textId="77777777" w:rsidTr="003031C4">
        <w:tc>
          <w:tcPr>
            <w:tcW w:w="3729" w:type="dxa"/>
          </w:tcPr>
          <w:p w14:paraId="72019C26" w14:textId="77777777" w:rsidR="004B73DD" w:rsidRDefault="004B73DD" w:rsidP="004B73DD">
            <w:pPr>
              <w:pStyle w:val="Body"/>
              <w:ind w:left="0"/>
              <w:rPr>
                <w:lang w:val="en-AU"/>
              </w:rPr>
            </w:pPr>
            <w:r>
              <w:rPr>
                <w:lang w:val="en-AU"/>
              </w:rPr>
              <w:t>Requires windows</w:t>
            </w:r>
          </w:p>
        </w:tc>
        <w:tc>
          <w:tcPr>
            <w:tcW w:w="3756" w:type="dxa"/>
          </w:tcPr>
          <w:p w14:paraId="42D05850" w14:textId="77777777" w:rsidR="004B73DD" w:rsidRDefault="004B73DD" w:rsidP="004B73DD">
            <w:pPr>
              <w:pStyle w:val="Body"/>
              <w:ind w:left="0"/>
              <w:rPr>
                <w:lang w:val="en-AU"/>
              </w:rPr>
            </w:pPr>
            <w:r>
              <w:rPr>
                <w:lang w:val="en-AU"/>
              </w:rPr>
              <w:t>Cross platform</w:t>
            </w:r>
          </w:p>
        </w:tc>
      </w:tr>
      <w:tr w:rsidR="004B73DD" w14:paraId="7F103C7C" w14:textId="77777777" w:rsidTr="003031C4">
        <w:tc>
          <w:tcPr>
            <w:tcW w:w="3729" w:type="dxa"/>
          </w:tcPr>
          <w:p w14:paraId="116F46A1" w14:textId="77777777" w:rsidR="00CE7CAE" w:rsidRDefault="004B73DD" w:rsidP="00B033FE">
            <w:pPr>
              <w:pStyle w:val="Body"/>
              <w:ind w:left="0"/>
              <w:rPr>
                <w:lang w:val="en-AU"/>
              </w:rPr>
            </w:pPr>
            <w:r>
              <w:rPr>
                <w:lang w:val="en-AU"/>
              </w:rPr>
              <w:t>Web Forms, Web Pages, MVC</w:t>
            </w:r>
          </w:p>
        </w:tc>
        <w:tc>
          <w:tcPr>
            <w:tcW w:w="3756" w:type="dxa"/>
          </w:tcPr>
          <w:p w14:paraId="74F53C1E" w14:textId="77777777" w:rsidR="004B73DD" w:rsidRDefault="004B73DD" w:rsidP="004B73DD">
            <w:pPr>
              <w:pStyle w:val="Body"/>
              <w:ind w:left="0"/>
              <w:rPr>
                <w:lang w:val="en-AU"/>
              </w:rPr>
            </w:pPr>
            <w:r>
              <w:rPr>
                <w:lang w:val="en-AU"/>
              </w:rPr>
              <w:t>Web Pages, MVC</w:t>
            </w:r>
          </w:p>
        </w:tc>
      </w:tr>
      <w:tr w:rsidR="004B73DD" w14:paraId="277ACB71" w14:textId="77777777" w:rsidTr="003031C4">
        <w:tc>
          <w:tcPr>
            <w:tcW w:w="3729" w:type="dxa"/>
          </w:tcPr>
          <w:p w14:paraId="2CED6F56" w14:textId="77777777" w:rsidR="004B73DD" w:rsidRDefault="004B73DD" w:rsidP="004B73DD">
            <w:pPr>
              <w:pStyle w:val="Body"/>
              <w:ind w:left="0"/>
              <w:rPr>
                <w:lang w:val="en-AU"/>
              </w:rPr>
            </w:pPr>
            <w:r>
              <w:rPr>
                <w:lang w:val="en-AU"/>
              </w:rPr>
              <w:t>Requires the full .NET Framework</w:t>
            </w:r>
          </w:p>
        </w:tc>
        <w:tc>
          <w:tcPr>
            <w:tcW w:w="3756" w:type="dxa"/>
          </w:tcPr>
          <w:p w14:paraId="2BD50DAF" w14:textId="77777777" w:rsidR="004B73DD" w:rsidRDefault="004B73DD" w:rsidP="004B73DD">
            <w:pPr>
              <w:pStyle w:val="Body"/>
              <w:ind w:left="0"/>
              <w:rPr>
                <w:lang w:val="en-AU"/>
              </w:rPr>
            </w:pPr>
            <w:r>
              <w:rPr>
                <w:lang w:val="en-AU"/>
              </w:rPr>
              <w:t xml:space="preserve">Can work with the full .NET </w:t>
            </w:r>
            <w:r w:rsidR="00B22003">
              <w:rPr>
                <w:lang w:val="en-AU"/>
              </w:rPr>
              <w:t xml:space="preserve">(.Net 4.x) </w:t>
            </w:r>
            <w:r>
              <w:rPr>
                <w:lang w:val="en-AU"/>
              </w:rPr>
              <w:t>Framework or with the lightweight .NET Core</w:t>
            </w:r>
          </w:p>
        </w:tc>
      </w:tr>
      <w:tr w:rsidR="004B73DD" w14:paraId="53C3F709" w14:textId="77777777" w:rsidTr="003031C4">
        <w:tc>
          <w:tcPr>
            <w:tcW w:w="3729" w:type="dxa"/>
          </w:tcPr>
          <w:p w14:paraId="2CDB71DD" w14:textId="77777777" w:rsidR="004B73DD" w:rsidRDefault="004B73DD" w:rsidP="004B73DD">
            <w:pPr>
              <w:pStyle w:val="Body"/>
              <w:ind w:left="0"/>
              <w:rPr>
                <w:lang w:val="en-AU"/>
              </w:rPr>
            </w:pPr>
          </w:p>
        </w:tc>
        <w:tc>
          <w:tcPr>
            <w:tcW w:w="3756" w:type="dxa"/>
          </w:tcPr>
          <w:p w14:paraId="79ABED85" w14:textId="77777777" w:rsidR="004B73DD" w:rsidRDefault="004B73DD" w:rsidP="004B73DD">
            <w:pPr>
              <w:pStyle w:val="Body"/>
              <w:ind w:left="0"/>
              <w:rPr>
                <w:lang w:val="en-AU"/>
              </w:rPr>
            </w:pPr>
            <w:r>
              <w:rPr>
                <w:lang w:val="en-AU"/>
              </w:rPr>
              <w:t>Unified syntax and controllers</w:t>
            </w:r>
          </w:p>
        </w:tc>
      </w:tr>
      <w:tr w:rsidR="004B73DD" w14:paraId="2631C67B" w14:textId="77777777" w:rsidTr="003031C4">
        <w:tc>
          <w:tcPr>
            <w:tcW w:w="3729" w:type="dxa"/>
          </w:tcPr>
          <w:p w14:paraId="1FE8E784" w14:textId="77777777" w:rsidR="004B73DD" w:rsidRDefault="004B73DD" w:rsidP="004B73DD">
            <w:pPr>
              <w:pStyle w:val="Body"/>
              <w:ind w:left="0"/>
              <w:rPr>
                <w:lang w:val="en-AU"/>
              </w:rPr>
            </w:pPr>
          </w:p>
        </w:tc>
        <w:tc>
          <w:tcPr>
            <w:tcW w:w="3756" w:type="dxa"/>
          </w:tcPr>
          <w:p w14:paraId="45068539" w14:textId="77777777" w:rsidR="004B73DD" w:rsidRDefault="004B73DD" w:rsidP="004B73DD">
            <w:pPr>
              <w:pStyle w:val="Body"/>
              <w:ind w:left="0"/>
              <w:rPr>
                <w:lang w:val="en-AU"/>
              </w:rPr>
            </w:pPr>
            <w:r>
              <w:rPr>
                <w:lang w:val="en-AU"/>
              </w:rPr>
              <w:t>Dependency injection out of the box.</w:t>
            </w:r>
          </w:p>
        </w:tc>
      </w:tr>
      <w:tr w:rsidR="003031C4" w14:paraId="06BDF52A" w14:textId="77777777" w:rsidTr="003031C4">
        <w:tc>
          <w:tcPr>
            <w:tcW w:w="3729" w:type="dxa"/>
          </w:tcPr>
          <w:p w14:paraId="5E98304D" w14:textId="77777777" w:rsidR="003031C4" w:rsidRDefault="003031C4" w:rsidP="003031C4">
            <w:pPr>
              <w:pStyle w:val="Body"/>
              <w:ind w:left="0"/>
              <w:rPr>
                <w:lang w:val="en-AU"/>
              </w:rPr>
            </w:pPr>
          </w:p>
        </w:tc>
        <w:tc>
          <w:tcPr>
            <w:tcW w:w="3756" w:type="dxa"/>
          </w:tcPr>
          <w:p w14:paraId="0F81EF17" w14:textId="77777777" w:rsidR="00A765E3" w:rsidRDefault="00A765E3" w:rsidP="00A765E3">
            <w:pPr>
              <w:pStyle w:val="Body"/>
              <w:ind w:left="0"/>
              <w:rPr>
                <w:lang w:val="en-AU"/>
              </w:rPr>
            </w:pPr>
            <w:r>
              <w:rPr>
                <w:lang w:val="en-AU"/>
              </w:rPr>
              <w:t>Single platform for MVC and WebAPI</w:t>
            </w:r>
          </w:p>
        </w:tc>
      </w:tr>
      <w:tr w:rsidR="00C257B7" w14:paraId="543D25D3" w14:textId="77777777" w:rsidTr="003031C4">
        <w:tc>
          <w:tcPr>
            <w:tcW w:w="3729" w:type="dxa"/>
          </w:tcPr>
          <w:p w14:paraId="4072FB63" w14:textId="77777777" w:rsidR="00C257B7" w:rsidRDefault="00C257B7" w:rsidP="00C257B7">
            <w:pPr>
              <w:pStyle w:val="Body"/>
              <w:ind w:left="0"/>
              <w:rPr>
                <w:lang w:val="en-AU"/>
              </w:rPr>
            </w:pPr>
          </w:p>
        </w:tc>
        <w:tc>
          <w:tcPr>
            <w:tcW w:w="3756" w:type="dxa"/>
          </w:tcPr>
          <w:p w14:paraId="1622E879" w14:textId="77777777" w:rsidR="00C257B7" w:rsidRPr="00ED72F7" w:rsidRDefault="00C257B7" w:rsidP="00C257B7">
            <w:pPr>
              <w:pStyle w:val="TableBody"/>
              <w:rPr>
                <w:lang w:val="en-AU"/>
              </w:rPr>
            </w:pPr>
            <w:r>
              <w:rPr>
                <w:lang w:val="en-AU"/>
              </w:rPr>
              <w:t xml:space="preserve">Multiple deployment support: cloud, IIS, self hosting </w:t>
            </w:r>
            <w:r w:rsidR="009E4BB4">
              <w:rPr>
                <w:lang w:val="en-AU"/>
              </w:rPr>
              <w:t xml:space="preserve">(on windows with cli) </w:t>
            </w:r>
            <w:r>
              <w:rPr>
                <w:lang w:val="en-AU"/>
              </w:rPr>
              <w:t>etc.</w:t>
            </w:r>
          </w:p>
        </w:tc>
      </w:tr>
      <w:tr w:rsidR="00C257B7" w14:paraId="223D9D7B" w14:textId="77777777" w:rsidTr="003031C4">
        <w:tc>
          <w:tcPr>
            <w:tcW w:w="3729" w:type="dxa"/>
          </w:tcPr>
          <w:p w14:paraId="48E0EE83" w14:textId="77777777" w:rsidR="00C257B7" w:rsidRDefault="00C257B7" w:rsidP="00C257B7">
            <w:pPr>
              <w:pStyle w:val="Body"/>
              <w:ind w:left="0"/>
              <w:rPr>
                <w:lang w:val="en-AU"/>
              </w:rPr>
            </w:pPr>
          </w:p>
        </w:tc>
        <w:tc>
          <w:tcPr>
            <w:tcW w:w="3756" w:type="dxa"/>
          </w:tcPr>
          <w:p w14:paraId="782AEFC7" w14:textId="77777777" w:rsidR="00C257B7" w:rsidRDefault="00C257B7" w:rsidP="00C257B7">
            <w:pPr>
              <w:pStyle w:val="TableBody"/>
              <w:rPr>
                <w:lang w:val="en-AU"/>
              </w:rPr>
            </w:pPr>
            <w:r>
              <w:rPr>
                <w:lang w:val="en-AU"/>
              </w:rPr>
              <w:t>Low memory footprint</w:t>
            </w:r>
          </w:p>
        </w:tc>
      </w:tr>
      <w:tr w:rsidR="00B22003" w14:paraId="74647FE5" w14:textId="77777777" w:rsidTr="003031C4">
        <w:tc>
          <w:tcPr>
            <w:tcW w:w="3729" w:type="dxa"/>
          </w:tcPr>
          <w:p w14:paraId="30CF38A6" w14:textId="77777777" w:rsidR="00B22003" w:rsidRDefault="00B22003" w:rsidP="00C257B7">
            <w:pPr>
              <w:pStyle w:val="Body"/>
              <w:ind w:left="0"/>
              <w:rPr>
                <w:lang w:val="en-AU"/>
              </w:rPr>
            </w:pPr>
          </w:p>
        </w:tc>
        <w:tc>
          <w:tcPr>
            <w:tcW w:w="3756" w:type="dxa"/>
          </w:tcPr>
          <w:p w14:paraId="18BCFE4A" w14:textId="77777777" w:rsidR="00B22003" w:rsidRDefault="00B22003" w:rsidP="00C257B7">
            <w:pPr>
              <w:pStyle w:val="TableBody"/>
              <w:rPr>
                <w:lang w:val="en-AU"/>
              </w:rPr>
            </w:pPr>
            <w:r>
              <w:rPr>
                <w:lang w:val="en-AU"/>
              </w:rPr>
              <w:t>Completely composed: everything above the .Net Core Layer is just packages that we can install through Nuget. Including MVC, Logging, Identity etc.</w:t>
            </w:r>
          </w:p>
          <w:p w14:paraId="25742963" w14:textId="77777777" w:rsidR="00B22003" w:rsidRDefault="00B22003" w:rsidP="00C257B7">
            <w:pPr>
              <w:pStyle w:val="TableBody"/>
              <w:rPr>
                <w:lang w:val="en-AU"/>
              </w:rPr>
            </w:pPr>
            <w:r>
              <w:rPr>
                <w:lang w:val="en-AU"/>
              </w:rPr>
              <w:t>This means that everything is optional</w:t>
            </w:r>
          </w:p>
        </w:tc>
      </w:tr>
    </w:tbl>
    <w:p w14:paraId="4E8B7897" w14:textId="77777777" w:rsidR="00D272D2" w:rsidRDefault="00D272D2" w:rsidP="00D272D2">
      <w:pPr>
        <w:pStyle w:val="Heading2"/>
        <w:rPr>
          <w:lang w:val="en-AU"/>
        </w:rPr>
      </w:pPr>
      <w:r>
        <w:rPr>
          <w:lang w:val="en-AU"/>
        </w:rPr>
        <w:t>Razor</w:t>
      </w:r>
    </w:p>
    <w:p w14:paraId="579E1132" w14:textId="77777777" w:rsidR="00F73224" w:rsidRPr="00F801ED" w:rsidRDefault="00F73224" w:rsidP="00F73224">
      <w:pPr>
        <w:pStyle w:val="Body"/>
        <w:rPr>
          <w:lang w:val="en-AU"/>
        </w:rPr>
      </w:pPr>
      <w:r>
        <w:rPr>
          <w:lang w:val="en-AU"/>
        </w:rPr>
        <w:t>Razor is a template markup syntax that lets you embed server code in an HTML page.</w:t>
      </w:r>
    </w:p>
    <w:p w14:paraId="240C5ED2" w14:textId="77777777" w:rsidR="00D272D2" w:rsidRDefault="00D272D2" w:rsidP="00D272D2">
      <w:pPr>
        <w:pStyle w:val="Body"/>
      </w:pPr>
      <w:r>
        <w:t>Razor syntax is based on the ASP.NET framework, the part of the Microsoft.NET Framework that's specifically designed for creating web applications.  </w:t>
      </w:r>
    </w:p>
    <w:p w14:paraId="099E6506" w14:textId="77777777" w:rsidR="00D272D2" w:rsidRDefault="00D272D2" w:rsidP="00D272D2">
      <w:pPr>
        <w:pStyle w:val="Body"/>
      </w:pPr>
      <w:r>
        <w:t>Razor web pages can be described as HTML pages with two kinds of content: HTML content and Razor code</w:t>
      </w:r>
      <w:r>
        <w:rPr>
          <w:lang w:val="en-AU"/>
        </w:rPr>
        <w:t xml:space="preserve"> (either C# or VB code)</w:t>
      </w:r>
      <w:r>
        <w:t xml:space="preserve">. </w:t>
      </w:r>
    </w:p>
    <w:p w14:paraId="1C965CA4" w14:textId="77777777" w:rsidR="00D272D2" w:rsidRDefault="00D272D2" w:rsidP="00D272D2">
      <w:pPr>
        <w:pStyle w:val="Body"/>
      </w:pPr>
      <w:r>
        <w:t>When the server reads the page, it runs the Razor code first, before it sends the HTML page to the browser. The code that is executed on the server can perform tasks that cannot be done in the browser, for example accessing a server database. Server code can create dynamic HTML content on the fly, before it is sent to the browser. Seen from the browser, the HTML generated by server code is no different than static HTML content.</w:t>
      </w:r>
    </w:p>
    <w:p w14:paraId="4F6CC1AA" w14:textId="77777777" w:rsidR="001D6B66" w:rsidRPr="001D6B66" w:rsidRDefault="001D6B66" w:rsidP="001D6B66">
      <w:pPr>
        <w:pStyle w:val="Body"/>
        <w:ind w:left="1440"/>
        <w:rPr>
          <w:lang w:val="en-AU"/>
        </w:rPr>
      </w:pPr>
      <w:r>
        <w:rPr>
          <w:lang w:val="en-AU"/>
        </w:rPr>
        <w:t>The Razor syntax is used in Web Forms and MVC. It is much cleaner than the original WebForm syntax.</w:t>
      </w:r>
    </w:p>
    <w:p w14:paraId="1A4E788B" w14:textId="77777777" w:rsidR="00D272D2" w:rsidRPr="00D272D2" w:rsidRDefault="00D272D2" w:rsidP="00112484">
      <w:pPr>
        <w:pStyle w:val="Heading3"/>
        <w:rPr>
          <w:lang w:val="en-US"/>
        </w:rPr>
      </w:pPr>
      <w:r>
        <w:t>Razor with C#:</w:t>
      </w:r>
    </w:p>
    <w:p w14:paraId="4F73218B" w14:textId="77777777" w:rsidR="00D272D2" w:rsidRPr="00CA15E6" w:rsidRDefault="00D272D2" w:rsidP="00F40741">
      <w:pPr>
        <w:pStyle w:val="Body"/>
        <w:numPr>
          <w:ilvl w:val="0"/>
          <w:numId w:val="46"/>
        </w:numPr>
        <w:rPr>
          <w:szCs w:val="24"/>
          <w:lang w:val="en-AU"/>
        </w:rPr>
      </w:pPr>
      <w:r>
        <w:t>Razor code blocks are enclosed in @{ ... }</w:t>
      </w:r>
    </w:p>
    <w:p w14:paraId="0EDAC26B" w14:textId="77777777" w:rsidR="00CA15E6" w:rsidRPr="000F4813" w:rsidRDefault="005A43C5" w:rsidP="00F40741">
      <w:pPr>
        <w:pStyle w:val="Body"/>
        <w:numPr>
          <w:ilvl w:val="0"/>
          <w:numId w:val="46"/>
        </w:numPr>
        <w:rPr>
          <w:rStyle w:val="CodeChar"/>
          <w:rFonts w:ascii="Calibri" w:hAnsi="Calibri" w:cs="Times New Roman"/>
          <w:color w:val="auto"/>
          <w:szCs w:val="24"/>
          <w:shd w:val="clear" w:color="auto" w:fill="auto"/>
          <w:lang w:val="en-AU" w:bidi="ar-SA"/>
        </w:rPr>
      </w:pPr>
      <w:r>
        <w:rPr>
          <w:lang w:val="en-AU"/>
        </w:rPr>
        <w:t xml:space="preserve">Razor expression starts with </w:t>
      </w:r>
      <w:r w:rsidRPr="005A43C5">
        <w:rPr>
          <w:highlight w:val="yellow"/>
          <w:lang w:val="en-AU"/>
        </w:rPr>
        <w:t>@</w:t>
      </w:r>
      <w:r>
        <w:rPr>
          <w:lang w:val="en-AU"/>
        </w:rPr>
        <w:t xml:space="preserve">myVar.Value if the expression is not clear, you can add parenthesis: </w:t>
      </w:r>
      <w:r>
        <w:rPr>
          <w:lang w:val="en-AU"/>
        </w:rPr>
        <w:br/>
      </w:r>
      <w:r w:rsidRPr="005A43C5">
        <w:rPr>
          <w:rStyle w:val="CodeChar"/>
          <w:sz w:val="20"/>
        </w:rPr>
        <w:t>&lt;img src=</w:t>
      </w:r>
      <w:r>
        <w:rPr>
          <w:rStyle w:val="CodeChar"/>
          <w:sz w:val="20"/>
          <w:lang w:val="en-AU"/>
        </w:rPr>
        <w:t>”</w:t>
      </w:r>
      <w:hyperlink r:id="rId87" w:history="1">
        <w:r w:rsidRPr="00BC72EA">
          <w:rPr>
            <w:rStyle w:val="Hyperlink"/>
            <w:rFonts w:ascii="Courier New" w:hAnsi="Courier New" w:cs="Courier New"/>
            <w:sz w:val="20"/>
            <w:shd w:val="clear" w:color="auto" w:fill="E7E6E6" w:themeFill="background2"/>
            <w:lang w:val="en-AU" w:bidi="he-IL"/>
          </w:rPr>
          <w:t>~/img/</w:t>
        </w:r>
        <w:r w:rsidRPr="005A43C5">
          <w:rPr>
            <w:rStyle w:val="Hyperlink"/>
            <w:rFonts w:ascii="Courier New" w:hAnsi="Courier New" w:cs="Courier New"/>
            <w:sz w:val="20"/>
            <w:highlight w:val="yellow"/>
            <w:shd w:val="clear" w:color="auto" w:fill="E7E6E6" w:themeFill="background2"/>
            <w:lang w:val="en-AU" w:bidi="he-IL"/>
          </w:rPr>
          <w:t>@(</w:t>
        </w:r>
        <w:r w:rsidRPr="00BC72EA">
          <w:rPr>
            <w:rStyle w:val="Hyperlink"/>
            <w:rFonts w:ascii="Courier New" w:hAnsi="Courier New" w:cs="Courier New"/>
            <w:sz w:val="20"/>
            <w:shd w:val="clear" w:color="auto" w:fill="E7E6E6" w:themeFill="background2"/>
            <w:lang w:val="en-AU" w:bidi="he-IL"/>
          </w:rPr>
          <w:t>p.ArtId</w:t>
        </w:r>
        <w:r w:rsidRPr="005A43C5">
          <w:rPr>
            <w:rStyle w:val="Hyperlink"/>
            <w:rFonts w:ascii="Courier New" w:hAnsi="Courier New" w:cs="Courier New"/>
            <w:sz w:val="20"/>
            <w:highlight w:val="yellow"/>
            <w:shd w:val="clear" w:color="auto" w:fill="E7E6E6" w:themeFill="background2"/>
            <w:lang w:val="en-AU" w:bidi="he-IL"/>
          </w:rPr>
          <w:t>)</w:t>
        </w:r>
        <w:r w:rsidRPr="00BC72EA">
          <w:rPr>
            <w:rStyle w:val="Hyperlink"/>
            <w:rFonts w:ascii="Courier New" w:hAnsi="Courier New" w:cs="Courier New"/>
            <w:sz w:val="20"/>
            <w:shd w:val="clear" w:color="auto" w:fill="E7E6E6" w:themeFill="background2"/>
            <w:lang w:val="en-AU" w:bidi="he-IL"/>
          </w:rPr>
          <w:t>.jpg</w:t>
        </w:r>
      </w:hyperlink>
      <w:r>
        <w:rPr>
          <w:rStyle w:val="CodeChar"/>
          <w:sz w:val="20"/>
          <w:lang w:val="en-AU"/>
        </w:rPr>
        <w:t>”</w:t>
      </w:r>
      <w:r w:rsidRPr="005A43C5">
        <w:rPr>
          <w:rStyle w:val="CodeChar"/>
          <w:sz w:val="20"/>
        </w:rPr>
        <w:t>&gt;</w:t>
      </w:r>
    </w:p>
    <w:p w14:paraId="79612C14" w14:textId="77777777" w:rsidR="000F4813" w:rsidRPr="000F4813" w:rsidRDefault="000F4813" w:rsidP="000F4813">
      <w:pPr>
        <w:pStyle w:val="Body"/>
        <w:numPr>
          <w:ilvl w:val="0"/>
          <w:numId w:val="46"/>
        </w:numPr>
      </w:pPr>
      <w:r w:rsidRPr="000F4813">
        <w:rPr>
          <w:rStyle w:val="CodeChar"/>
          <w:rFonts w:ascii="Calibri" w:hAnsi="Calibri" w:cs="Times New Roman"/>
          <w:color w:val="auto"/>
          <w:shd w:val="clear" w:color="auto" w:fill="auto"/>
          <w:lang w:bidi="ar-SA"/>
        </w:rPr>
        <w:t>The razor syntax also works inside html strings like the example above and like:</w:t>
      </w:r>
      <w:r w:rsidRPr="000F4813">
        <w:rPr>
          <w:rStyle w:val="CodeChar"/>
          <w:rFonts w:ascii="Calibri" w:hAnsi="Calibri" w:cs="Times New Roman"/>
          <w:color w:val="auto"/>
          <w:shd w:val="clear" w:color="auto" w:fill="auto"/>
          <w:lang w:bidi="ar-SA"/>
        </w:rPr>
        <w:br/>
      </w:r>
      <w:r w:rsidRPr="000F4813">
        <w:rPr>
          <w:rStyle w:val="CodeChar"/>
          <w:sz w:val="20"/>
        </w:rPr>
        <w:t>&lt;…. id=</w:t>
      </w:r>
      <w:r w:rsidRPr="000F4813">
        <w:rPr>
          <w:rStyle w:val="CodeChar"/>
          <w:b/>
          <w:bCs/>
          <w:color w:val="0000CC"/>
          <w:sz w:val="20"/>
        </w:rPr>
        <w:t>”@</w:t>
      </w:r>
      <w:r w:rsidRPr="000F4813">
        <w:rPr>
          <w:rStyle w:val="CodeChar"/>
          <w:sz w:val="20"/>
        </w:rPr>
        <w:t>Model.Category.Id</w:t>
      </w:r>
      <w:r w:rsidRPr="000F4813">
        <w:rPr>
          <w:rStyle w:val="CodeChar"/>
          <w:b/>
          <w:bCs/>
          <w:color w:val="0000CC"/>
          <w:sz w:val="20"/>
        </w:rPr>
        <w:t>”</w:t>
      </w:r>
      <w:r w:rsidRPr="000F4813">
        <w:rPr>
          <w:rStyle w:val="CodeChar"/>
          <w:sz w:val="20"/>
        </w:rPr>
        <w:t>…&gt;</w:t>
      </w:r>
    </w:p>
    <w:p w14:paraId="1FE4F7B9" w14:textId="77777777" w:rsidR="00D272D2" w:rsidRDefault="00D272D2" w:rsidP="00F40741">
      <w:pPr>
        <w:pStyle w:val="Body"/>
        <w:numPr>
          <w:ilvl w:val="0"/>
          <w:numId w:val="46"/>
        </w:numPr>
      </w:pPr>
      <w:r>
        <w:t>Inline expressions (variables and functions) start with @</w:t>
      </w:r>
    </w:p>
    <w:p w14:paraId="2E0042CF" w14:textId="77777777" w:rsidR="00D272D2" w:rsidRDefault="00D272D2" w:rsidP="00F40741">
      <w:pPr>
        <w:pStyle w:val="Body"/>
        <w:numPr>
          <w:ilvl w:val="0"/>
          <w:numId w:val="46"/>
        </w:numPr>
      </w:pPr>
      <w:r>
        <w:t>Code statements end with semicolon</w:t>
      </w:r>
    </w:p>
    <w:p w14:paraId="5B0FC76E" w14:textId="77777777" w:rsidR="00D272D2" w:rsidRDefault="00D272D2" w:rsidP="00F40741">
      <w:pPr>
        <w:pStyle w:val="Body"/>
        <w:numPr>
          <w:ilvl w:val="0"/>
          <w:numId w:val="46"/>
        </w:numPr>
      </w:pPr>
      <w:r>
        <w:t>Variables are declared with the var keyword</w:t>
      </w:r>
    </w:p>
    <w:p w14:paraId="0762A4B3" w14:textId="77777777" w:rsidR="00D272D2" w:rsidRDefault="00D272D2" w:rsidP="00F40741">
      <w:pPr>
        <w:pStyle w:val="Body"/>
        <w:numPr>
          <w:ilvl w:val="0"/>
          <w:numId w:val="46"/>
        </w:numPr>
      </w:pPr>
      <w:r>
        <w:lastRenderedPageBreak/>
        <w:t>Strings are enclosed with quotation marks</w:t>
      </w:r>
    </w:p>
    <w:p w14:paraId="6E55236B" w14:textId="77777777" w:rsidR="008147E0" w:rsidRDefault="008147E0" w:rsidP="00F40741">
      <w:pPr>
        <w:pStyle w:val="Body"/>
        <w:numPr>
          <w:ilvl w:val="0"/>
          <w:numId w:val="46"/>
        </w:numPr>
      </w:pPr>
      <w:r>
        <w:t>Use @: or &lt;text&gt;&lt;/&lt;text&gt; to display text from code block.</w:t>
      </w:r>
    </w:p>
    <w:p w14:paraId="533CA925" w14:textId="77777777" w:rsidR="00D272D2" w:rsidRDefault="00D272D2" w:rsidP="00F40741">
      <w:pPr>
        <w:pStyle w:val="Body"/>
        <w:numPr>
          <w:ilvl w:val="0"/>
          <w:numId w:val="46"/>
        </w:numPr>
      </w:pPr>
      <w:r>
        <w:t>C# code is case sensitive</w:t>
      </w:r>
    </w:p>
    <w:p w14:paraId="5931D239" w14:textId="77777777" w:rsidR="00D272D2" w:rsidRDefault="00D272D2" w:rsidP="00F40741">
      <w:pPr>
        <w:pStyle w:val="Body"/>
        <w:numPr>
          <w:ilvl w:val="0"/>
          <w:numId w:val="46"/>
        </w:numPr>
      </w:pPr>
      <w:r>
        <w:t>C# files have the extension .cshtml</w:t>
      </w:r>
    </w:p>
    <w:p w14:paraId="675AB01E" w14:textId="77777777" w:rsidR="00B946E0" w:rsidRPr="00B946E0" w:rsidRDefault="00B946E0" w:rsidP="00F40741">
      <w:pPr>
        <w:pStyle w:val="Body"/>
        <w:numPr>
          <w:ilvl w:val="0"/>
          <w:numId w:val="46"/>
        </w:numPr>
        <w:rPr>
          <w:b/>
          <w:bCs/>
        </w:rPr>
      </w:pPr>
      <w:r w:rsidRPr="00B946E0">
        <w:rPr>
          <w:b/>
          <w:bCs/>
        </w:rPr>
        <w:t>Comments</w:t>
      </w:r>
      <w:r w:rsidRPr="00B946E0">
        <w:rPr>
          <w:b/>
          <w:bCs/>
          <w:lang w:val="en-AU"/>
        </w:rPr>
        <w:t>:</w:t>
      </w:r>
    </w:p>
    <w:p w14:paraId="1D235FD1" w14:textId="77777777" w:rsidR="00B946E0" w:rsidRPr="00B946E0" w:rsidRDefault="00B946E0" w:rsidP="00B946E0">
      <w:pPr>
        <w:pStyle w:val="Code"/>
      </w:pPr>
      <w:r>
        <w:tab/>
      </w:r>
      <w:r>
        <w:tab/>
      </w:r>
      <w:r w:rsidRPr="00B946E0">
        <w:rPr>
          <w:b/>
          <w:bCs/>
          <w:color w:val="0000CC"/>
        </w:rPr>
        <w:t>@*</w:t>
      </w:r>
      <w:r>
        <w:t xml:space="preserve"> this is a multiple</w:t>
      </w:r>
      <w:r>
        <w:br/>
      </w:r>
      <w:r>
        <w:tab/>
      </w:r>
      <w:r>
        <w:tab/>
      </w:r>
      <w:r>
        <w:tab/>
        <w:t>Line comment!</w:t>
      </w:r>
      <w:r>
        <w:br/>
      </w:r>
      <w:r>
        <w:tab/>
      </w:r>
      <w:r>
        <w:tab/>
      </w:r>
      <w:r w:rsidRPr="00B946E0">
        <w:rPr>
          <w:b/>
          <w:bCs/>
          <w:color w:val="0000CC"/>
        </w:rPr>
        <w:t>*@</w:t>
      </w:r>
    </w:p>
    <w:p w14:paraId="711FA47F" w14:textId="77777777" w:rsidR="00112484" w:rsidRDefault="00112484" w:rsidP="00E355D4">
      <w:pPr>
        <w:pStyle w:val="Heading3"/>
      </w:pPr>
      <w:r>
        <w:t>Dynamic Rendering</w:t>
      </w:r>
    </w:p>
    <w:p w14:paraId="65F69897" w14:textId="77777777" w:rsidR="00112484" w:rsidRPr="00112484" w:rsidRDefault="00112484" w:rsidP="00DE5A74">
      <w:pPr>
        <w:pStyle w:val="Code"/>
        <w:ind w:left="2160"/>
      </w:pPr>
      <w:r w:rsidRPr="00112484">
        <w:rPr>
          <w:b/>
          <w:bCs/>
          <w:color w:val="0000CC"/>
        </w:rPr>
        <w:t>@{</w:t>
      </w:r>
      <w:r>
        <w:br/>
        <w:t xml:space="preserve">   var </w:t>
      </w:r>
      <w:r w:rsidR="00F3497D">
        <w:t>popularC</w:t>
      </w:r>
      <w:r>
        <w:t>lassName =   Model.Customers.Count &gt; 5 ?</w:t>
      </w:r>
      <w:r w:rsidR="00DE5A74">
        <w:br/>
      </w:r>
      <w:r>
        <w:t xml:space="preserve"> </w:t>
      </w:r>
      <w:r w:rsidR="00DE5A74">
        <w:t xml:space="preserve">                           </w:t>
      </w:r>
      <w:r>
        <w:t xml:space="preserve">“popular” </w:t>
      </w:r>
      <w:r w:rsidRPr="00112484">
        <w:rPr>
          <w:b/>
          <w:bCs/>
          <w:color w:val="0000CC"/>
        </w:rPr>
        <w:t xml:space="preserve">: </w:t>
      </w:r>
      <w:r w:rsidR="00DE5A74">
        <w:rPr>
          <w:b/>
          <w:bCs/>
          <w:color w:val="0000CC"/>
        </w:rPr>
        <w:br/>
        <w:t xml:space="preserve">                            </w:t>
      </w:r>
      <w:r w:rsidRPr="00112484">
        <w:rPr>
          <w:b/>
          <w:bCs/>
          <w:color w:val="0000CC"/>
        </w:rPr>
        <w:t>null</w:t>
      </w:r>
      <w:r>
        <w:t>;</w:t>
      </w:r>
      <w:r>
        <w:br/>
      </w:r>
      <w:r w:rsidRPr="00112484">
        <w:rPr>
          <w:b/>
          <w:bCs/>
          <w:color w:val="0000CC"/>
        </w:rPr>
        <w:t>}</w:t>
      </w:r>
      <w:r w:rsidR="00DE5A74">
        <w:rPr>
          <w:b/>
          <w:bCs/>
          <w:color w:val="0000CC"/>
        </w:rPr>
        <w:br/>
        <w:t>…</w:t>
      </w:r>
      <w:r>
        <w:br/>
        <w:t>&lt;h2 class=</w:t>
      </w:r>
      <w:r w:rsidRPr="00112484">
        <w:rPr>
          <w:b/>
          <w:bCs/>
          <w:color w:val="0000CC"/>
        </w:rPr>
        <w:t>”@</w:t>
      </w:r>
      <w:r w:rsidR="00F3497D">
        <w:t>popularClassName</w:t>
      </w:r>
      <w:r w:rsidRPr="00112484">
        <w:rPr>
          <w:b/>
          <w:bCs/>
          <w:color w:val="0000CC"/>
        </w:rPr>
        <w:t>”</w:t>
      </w:r>
      <w:r>
        <w:t>&gt;…&lt;/h2&gt;</w:t>
      </w:r>
    </w:p>
    <w:p w14:paraId="4048CDD2" w14:textId="77777777" w:rsidR="00D272D2" w:rsidRDefault="0023666C" w:rsidP="00E355D4">
      <w:pPr>
        <w:pStyle w:val="Heading3"/>
      </w:pPr>
      <w:r>
        <w:t>User Input</w:t>
      </w:r>
    </w:p>
    <w:p w14:paraId="25186003" w14:textId="77777777" w:rsidR="00433F34" w:rsidRDefault="0023666C" w:rsidP="00433F34">
      <w:pPr>
        <w:pStyle w:val="Code"/>
        <w:ind w:left="1588"/>
      </w:pPr>
      <w:r>
        <w:rPr>
          <w:rStyle w:val="marked"/>
        </w:rPr>
        <w:t>@{</w:t>
      </w:r>
      <w:r>
        <w:br/>
      </w:r>
      <w:r>
        <w:rPr>
          <w:rStyle w:val="marked"/>
        </w:rPr>
        <w:t>var totalMessage = "";</w:t>
      </w:r>
      <w:r>
        <w:br/>
      </w:r>
      <w:r>
        <w:rPr>
          <w:rStyle w:val="marked"/>
        </w:rPr>
        <w:t>if(</w:t>
      </w:r>
      <w:r w:rsidRPr="0023666C">
        <w:rPr>
          <w:rStyle w:val="marked"/>
          <w:b/>
          <w:bCs/>
          <w:color w:val="0000CC"/>
        </w:rPr>
        <w:t>IsPost</w:t>
      </w:r>
      <w:r>
        <w:rPr>
          <w:rStyle w:val="marked"/>
        </w:rPr>
        <w:t>)</w:t>
      </w:r>
      <w:r>
        <w:br/>
      </w:r>
      <w:r>
        <w:rPr>
          <w:rStyle w:val="marked"/>
        </w:rPr>
        <w:t>    {</w:t>
      </w:r>
      <w:r>
        <w:br/>
      </w:r>
      <w:r>
        <w:rPr>
          <w:rStyle w:val="marked"/>
        </w:rPr>
        <w:t>    var num1 = Request[</w:t>
      </w:r>
      <w:r w:rsidRPr="0023666C">
        <w:rPr>
          <w:rStyle w:val="marked"/>
          <w:b/>
          <w:bCs/>
          <w:color w:val="7030A0"/>
        </w:rPr>
        <w:t>"text1"</w:t>
      </w:r>
      <w:r>
        <w:rPr>
          <w:rStyle w:val="marked"/>
        </w:rPr>
        <w:t>];</w:t>
      </w:r>
      <w:r>
        <w:br/>
      </w:r>
      <w:r>
        <w:rPr>
          <w:rStyle w:val="marked"/>
        </w:rPr>
        <w:t>    var num2 = Request["text2"];</w:t>
      </w:r>
      <w:r>
        <w:br/>
      </w:r>
      <w:r>
        <w:rPr>
          <w:rStyle w:val="marked"/>
        </w:rPr>
        <w:t>    var total = num1.AsInt() + num2.AsInt();</w:t>
      </w:r>
      <w:r>
        <w:br/>
      </w:r>
      <w:r>
        <w:rPr>
          <w:rStyle w:val="marked"/>
        </w:rPr>
        <w:t>    totalMessage = "Total = " + total;</w:t>
      </w:r>
      <w:r>
        <w:br/>
      </w:r>
      <w:r>
        <w:rPr>
          <w:rStyle w:val="marked"/>
        </w:rPr>
        <w:t>    }</w:t>
      </w:r>
      <w:r>
        <w:br/>
      </w:r>
      <w:r>
        <w:rPr>
          <w:rStyle w:val="marked"/>
        </w:rPr>
        <w:t>}</w:t>
      </w:r>
      <w:r>
        <w:br/>
        <w:t>&lt;html&gt;</w:t>
      </w:r>
      <w:r>
        <w:br/>
        <w:t>&lt;body style="background-color: beige; font-family: Verdana, Arial;"&gt;</w:t>
      </w:r>
      <w:r>
        <w:br/>
        <w:t>&lt;form action="" method="</w:t>
      </w:r>
      <w:r w:rsidRPr="0023666C">
        <w:rPr>
          <w:b/>
          <w:bCs/>
          <w:color w:val="0000CC"/>
        </w:rPr>
        <w:t>post</w:t>
      </w:r>
      <w:r>
        <w:t>"&gt;</w:t>
      </w:r>
    </w:p>
    <w:p w14:paraId="08F9A1AF" w14:textId="12280A1B" w:rsidR="00433F34" w:rsidRDefault="0023666C" w:rsidP="00433F34">
      <w:pPr>
        <w:pStyle w:val="Code"/>
        <w:ind w:left="1588" w:firstLine="303"/>
      </w:pPr>
      <w:r>
        <w:t>&lt;p&gt;</w:t>
      </w:r>
      <w:r w:rsidR="00433F34">
        <w:br/>
        <w:t xml:space="preserve">      </w:t>
      </w:r>
      <w:r>
        <w:t>&lt;label for="text1"&gt;First Number:&lt;/label&gt;&lt;br&gt;</w:t>
      </w:r>
      <w:r>
        <w:br/>
      </w:r>
      <w:r w:rsidR="00433F34">
        <w:t xml:space="preserve">      </w:t>
      </w:r>
      <w:r>
        <w:t>&lt;</w:t>
      </w:r>
      <w:r w:rsidRPr="0023666C">
        <w:rPr>
          <w:b/>
          <w:bCs/>
          <w:color w:val="7030A0"/>
        </w:rPr>
        <w:t>input</w:t>
      </w:r>
      <w:r w:rsidRPr="0023666C">
        <w:rPr>
          <w:color w:val="7030A0"/>
        </w:rPr>
        <w:t xml:space="preserve"> </w:t>
      </w:r>
      <w:r>
        <w:t xml:space="preserve">type="text" </w:t>
      </w:r>
      <w:r w:rsidRPr="0023666C">
        <w:rPr>
          <w:b/>
          <w:bCs/>
          <w:color w:val="7030A0"/>
        </w:rPr>
        <w:t>name="text1"</w:t>
      </w:r>
      <w:r>
        <w:t xml:space="preserve"> /&gt;</w:t>
      </w:r>
      <w:r w:rsidR="00433F34">
        <w:br/>
        <w:t xml:space="preserve">   </w:t>
      </w:r>
      <w:r>
        <w:t>&lt;/p&gt;</w:t>
      </w:r>
      <w:r>
        <w:br/>
      </w:r>
      <w:r w:rsidR="00433F34">
        <w:t xml:space="preserve">   </w:t>
      </w:r>
      <w:r>
        <w:t>&lt;p&gt;</w:t>
      </w:r>
    </w:p>
    <w:p w14:paraId="4ACD36F5" w14:textId="77777777" w:rsidR="00433F34" w:rsidRDefault="0023666C" w:rsidP="00433F34">
      <w:pPr>
        <w:pStyle w:val="Code"/>
        <w:ind w:left="1891" w:firstLine="572"/>
      </w:pPr>
      <w:r>
        <w:t>&lt;label for="text2"&gt;Second Number:&lt;/label&gt;&lt;br&gt;</w:t>
      </w:r>
    </w:p>
    <w:p w14:paraId="0899FE8B" w14:textId="77777777" w:rsidR="00433F34" w:rsidRDefault="0023666C" w:rsidP="00433F34">
      <w:pPr>
        <w:pStyle w:val="Code"/>
        <w:ind w:left="1891" w:firstLine="572"/>
      </w:pPr>
      <w:r>
        <w:t>&lt;input type="text" name="text2" /&gt;</w:t>
      </w:r>
    </w:p>
    <w:p w14:paraId="6559C9CC" w14:textId="77777777" w:rsidR="00433F34" w:rsidRDefault="0023666C" w:rsidP="00433F34">
      <w:pPr>
        <w:pStyle w:val="Code"/>
        <w:ind w:left="1891"/>
      </w:pPr>
      <w:r>
        <w:t>&lt;/p&gt;</w:t>
      </w:r>
      <w:r>
        <w:br/>
        <w:t>&lt;p&gt;</w:t>
      </w:r>
    </w:p>
    <w:p w14:paraId="39836D87" w14:textId="77777777" w:rsidR="00433F34" w:rsidRDefault="0023666C" w:rsidP="00433F34">
      <w:pPr>
        <w:pStyle w:val="Code"/>
        <w:ind w:left="2160" w:firstLine="269"/>
      </w:pPr>
      <w:r>
        <w:t>&lt;input type="submit" value=" Add " /&gt;</w:t>
      </w:r>
    </w:p>
    <w:p w14:paraId="440CB985" w14:textId="47D10A42" w:rsidR="0023666C" w:rsidRDefault="0023666C" w:rsidP="00433F34">
      <w:pPr>
        <w:pStyle w:val="Code"/>
        <w:ind w:left="1440" w:firstLine="451"/>
      </w:pPr>
      <w:r>
        <w:t>&lt;/p&gt;</w:t>
      </w:r>
      <w:r>
        <w:br/>
        <w:t>&lt;/form&gt;</w:t>
      </w:r>
      <w:r>
        <w:br/>
        <w:t>&lt;p&gt;</w:t>
      </w:r>
      <w:r>
        <w:rPr>
          <w:rStyle w:val="marked"/>
        </w:rPr>
        <w:t>@totalMessage</w:t>
      </w:r>
      <w:r>
        <w:t>&lt;/p&gt;</w:t>
      </w:r>
      <w:r>
        <w:br/>
        <w:t>&lt;/body&gt;</w:t>
      </w:r>
      <w:r>
        <w:br/>
        <w:t>&lt;/html&gt;</w:t>
      </w:r>
    </w:p>
    <w:p w14:paraId="3736010D" w14:textId="77777777" w:rsidR="0023666C" w:rsidRDefault="0023666C" w:rsidP="00F40741">
      <w:pPr>
        <w:pStyle w:val="Body"/>
        <w:numPr>
          <w:ilvl w:val="0"/>
          <w:numId w:val="46"/>
        </w:numPr>
        <w:rPr>
          <w:lang w:val="en-AU"/>
        </w:rPr>
      </w:pPr>
      <w:r>
        <w:rPr>
          <w:lang w:val="en-AU"/>
        </w:rPr>
        <w:t>IsPost – will return true if the form was posted (see form action above)</w:t>
      </w:r>
    </w:p>
    <w:p w14:paraId="2DD3327B" w14:textId="77777777" w:rsidR="0023666C" w:rsidRDefault="0023666C" w:rsidP="00F40741">
      <w:pPr>
        <w:pStyle w:val="Body"/>
        <w:numPr>
          <w:ilvl w:val="0"/>
          <w:numId w:val="46"/>
        </w:numPr>
        <w:rPr>
          <w:lang w:val="en-AU"/>
        </w:rPr>
      </w:pPr>
      <w:r>
        <w:rPr>
          <w:lang w:val="en-AU"/>
        </w:rPr>
        <w:t>Request[“&lt;name of the html input element&gt;”] – return the content  of the html input element with this name.</w:t>
      </w:r>
    </w:p>
    <w:p w14:paraId="1A445B99" w14:textId="77777777" w:rsidR="00E355D4" w:rsidRDefault="00E355D4" w:rsidP="00542077">
      <w:pPr>
        <w:pStyle w:val="Heading3"/>
        <w:ind w:left="2160" w:hanging="742"/>
        <w:rPr>
          <w:lang w:val="en-AU"/>
        </w:rPr>
      </w:pPr>
      <w:r>
        <w:rPr>
          <w:lang w:val="en-AU"/>
        </w:rPr>
        <w:lastRenderedPageBreak/>
        <w:t>Rendering</w:t>
      </w:r>
    </w:p>
    <w:p w14:paraId="4B7AB7ED" w14:textId="77777777" w:rsidR="00E355D4" w:rsidRDefault="00E355D4" w:rsidP="00E355D4">
      <w:pPr>
        <w:pStyle w:val="Body"/>
        <w:rPr>
          <w:lang w:val="en-AU"/>
        </w:rPr>
      </w:pPr>
      <w:r>
        <w:rPr>
          <w:lang w:val="en-AU"/>
        </w:rPr>
        <w:t>Razor will render parts of the page dynamically using the @Render commands:</w:t>
      </w:r>
    </w:p>
    <w:p w14:paraId="3DEED38B" w14:textId="7844DD25" w:rsidR="00544052" w:rsidRDefault="00E355D4" w:rsidP="00E355D4">
      <w:pPr>
        <w:pStyle w:val="Body"/>
        <w:numPr>
          <w:ilvl w:val="0"/>
          <w:numId w:val="46"/>
        </w:numPr>
        <w:rPr>
          <w:lang w:val="en-AU"/>
        </w:rPr>
      </w:pPr>
      <w:r>
        <w:rPr>
          <w:lang w:val="en-AU"/>
        </w:rPr>
        <w:t xml:space="preserve">@RenderBody() – will render the content of the page’s body. This is used in </w:t>
      </w:r>
      <w:r w:rsidR="008C47E7">
        <w:rPr>
          <w:lang w:val="en-AU"/>
        </w:rPr>
        <w:t>Shared/</w:t>
      </w:r>
      <w:r>
        <w:rPr>
          <w:lang w:val="en-AU"/>
        </w:rPr>
        <w:t xml:space="preserve">_Layout.cshtml to render the </w:t>
      </w:r>
      <w:r w:rsidR="00544052">
        <w:rPr>
          <w:lang w:val="en-AU"/>
        </w:rPr>
        <w:t>main contents of the page that specified _Layout as its ‘Layout’.</w:t>
      </w:r>
    </w:p>
    <w:p w14:paraId="0E364A2D" w14:textId="77777777" w:rsidR="00544052" w:rsidRDefault="00544052" w:rsidP="00E355D4">
      <w:pPr>
        <w:pStyle w:val="Body"/>
        <w:numPr>
          <w:ilvl w:val="0"/>
          <w:numId w:val="46"/>
        </w:numPr>
        <w:rPr>
          <w:lang w:val="en-AU"/>
        </w:rPr>
      </w:pPr>
      <w:r w:rsidRPr="00544052">
        <w:rPr>
          <w:b/>
          <w:bCs/>
          <w:color w:val="0000CC"/>
          <w:lang w:val="en-AU"/>
        </w:rPr>
        <w:t>@RenderSection(“&lt;section name&gt;”</w:t>
      </w:r>
      <w:r w:rsidR="00C849F1">
        <w:rPr>
          <w:b/>
          <w:bCs/>
          <w:color w:val="0000CC"/>
          <w:lang w:val="en-AU"/>
        </w:rPr>
        <w:t>,&lt;does this section exist on every page?&gt;</w:t>
      </w:r>
      <w:r w:rsidRPr="00544052">
        <w:rPr>
          <w:b/>
          <w:bCs/>
          <w:color w:val="0000CC"/>
          <w:lang w:val="en-AU"/>
        </w:rPr>
        <w:t>)</w:t>
      </w:r>
      <w:r>
        <w:rPr>
          <w:lang w:val="en-AU"/>
        </w:rPr>
        <w:t xml:space="preserve"> – will render the section with the matching name in the page.</w:t>
      </w:r>
      <w:r>
        <w:rPr>
          <w:lang w:val="en-AU"/>
        </w:rPr>
        <w:br/>
        <w:t>For example:</w:t>
      </w:r>
      <w:r>
        <w:rPr>
          <w:lang w:val="en-AU"/>
        </w:rPr>
        <w:br/>
      </w:r>
      <w:r w:rsidRPr="00544052">
        <w:rPr>
          <w:rStyle w:val="CodeChar"/>
        </w:rPr>
        <w:t>@RenderSection(“scripts”</w:t>
      </w:r>
      <w:r w:rsidR="00C849F1">
        <w:rPr>
          <w:rStyle w:val="CodeChar"/>
          <w:lang w:val="en-AU"/>
        </w:rPr>
        <w:t>,false</w:t>
      </w:r>
      <w:r w:rsidRPr="00544052">
        <w:rPr>
          <w:rStyle w:val="CodeChar"/>
        </w:rPr>
        <w:t>)</w:t>
      </w:r>
      <w:r>
        <w:rPr>
          <w:lang w:val="en-AU"/>
        </w:rPr>
        <w:br/>
        <w:t xml:space="preserve">will render </w:t>
      </w:r>
      <w:r>
        <w:rPr>
          <w:lang w:val="en-AU"/>
        </w:rPr>
        <w:br/>
      </w:r>
      <w:r w:rsidRPr="00544052">
        <w:rPr>
          <w:rStyle w:val="CodeChar"/>
        </w:rPr>
        <w:t>@section Scripts {</w:t>
      </w:r>
      <w:r w:rsidRPr="00544052">
        <w:rPr>
          <w:rStyle w:val="CodeChar"/>
        </w:rPr>
        <w:br/>
        <w:t xml:space="preserve">   ….</w:t>
      </w:r>
      <w:r w:rsidRPr="00544052">
        <w:rPr>
          <w:rStyle w:val="CodeChar"/>
        </w:rPr>
        <w:br/>
        <w:t>}</w:t>
      </w:r>
      <w:r>
        <w:rPr>
          <w:lang w:val="en-AU"/>
        </w:rPr>
        <w:br/>
        <w:t>From the page.</w:t>
      </w:r>
    </w:p>
    <w:p w14:paraId="53C8492F" w14:textId="77777777" w:rsidR="00E355D4" w:rsidRPr="00E355D4" w:rsidRDefault="00544052" w:rsidP="00E355D4">
      <w:pPr>
        <w:pStyle w:val="Body"/>
        <w:numPr>
          <w:ilvl w:val="0"/>
          <w:numId w:val="46"/>
        </w:numPr>
        <w:rPr>
          <w:lang w:val="en-AU"/>
        </w:rPr>
      </w:pPr>
      <w:r>
        <w:rPr>
          <w:lang w:val="en-AU"/>
        </w:rPr>
        <w:br/>
      </w:r>
    </w:p>
    <w:p w14:paraId="45AC69B0" w14:textId="77777777" w:rsidR="00722458" w:rsidRDefault="00FD063E" w:rsidP="007B0A6C">
      <w:pPr>
        <w:pStyle w:val="Heading2"/>
      </w:pPr>
      <w:r>
        <w:t>Web Forms</w:t>
      </w:r>
    </w:p>
    <w:p w14:paraId="025F6812" w14:textId="77777777" w:rsidR="00852D4B" w:rsidRDefault="004B7385" w:rsidP="004B7385">
      <w:pPr>
        <w:pStyle w:val="Body"/>
        <w:shd w:val="clear" w:color="auto" w:fill="D9D9D9" w:themeFill="background1" w:themeFillShade="D9"/>
        <w:rPr>
          <w:lang w:val="en-AU"/>
        </w:rPr>
      </w:pPr>
      <w:r>
        <w:rPr>
          <w:lang w:val="en-AU"/>
        </w:rPr>
        <w:t>New-&gt;Project-&gt;</w:t>
      </w:r>
      <w:r w:rsidR="00852D4B">
        <w:rPr>
          <w:lang w:val="en-AU"/>
        </w:rPr>
        <w:t>Web-&gt;</w:t>
      </w:r>
      <w:r>
        <w:rPr>
          <w:lang w:val="en-AU"/>
        </w:rPr>
        <w:t>ASP.NET Web Application</w:t>
      </w:r>
    </w:p>
    <w:p w14:paraId="212839EE" w14:textId="77777777" w:rsidR="004B7385" w:rsidRPr="004B7385" w:rsidRDefault="00E11665" w:rsidP="004B7385">
      <w:pPr>
        <w:pStyle w:val="Body"/>
        <w:shd w:val="clear" w:color="auto" w:fill="D9D9D9" w:themeFill="background1" w:themeFillShade="D9"/>
        <w:rPr>
          <w:lang w:val="en-AU"/>
        </w:rPr>
      </w:pPr>
      <w:r>
        <w:rPr>
          <w:lang w:val="en-AU"/>
        </w:rPr>
        <w:t>Choose ‘Empty’ an Add folders: Web Forms , Add unit tests</w:t>
      </w:r>
      <w:r w:rsidR="004B7385">
        <w:rPr>
          <w:lang w:val="en-AU"/>
        </w:rPr>
        <w:t xml:space="preserve"> </w:t>
      </w:r>
    </w:p>
    <w:p w14:paraId="1F432C91" w14:textId="77777777" w:rsidR="004B7385" w:rsidRPr="004B7385" w:rsidRDefault="004B7385" w:rsidP="004B7385">
      <w:pPr>
        <w:pStyle w:val="Body"/>
        <w:rPr>
          <w:lang w:val="en-AU"/>
        </w:rPr>
      </w:pPr>
    </w:p>
    <w:p w14:paraId="6F117DA1" w14:textId="77777777" w:rsidR="00FD063E" w:rsidRDefault="00FD0FA2" w:rsidP="00FD063E">
      <w:pPr>
        <w:pStyle w:val="Body"/>
        <w:rPr>
          <w:lang w:val="en-AU"/>
        </w:rPr>
      </w:pPr>
      <w:r>
        <w:rPr>
          <w:noProof/>
        </w:rPr>
        <w:drawing>
          <wp:inline distT="0" distB="0" distL="0" distR="0" wp14:anchorId="35C25F92" wp14:editId="7CD93F26">
            <wp:extent cx="4480680" cy="17379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4709" cy="1747284"/>
                    </a:xfrm>
                    <a:prstGeom prst="rect">
                      <a:avLst/>
                    </a:prstGeom>
                  </pic:spPr>
                </pic:pic>
              </a:graphicData>
            </a:graphic>
          </wp:inline>
        </w:drawing>
      </w:r>
    </w:p>
    <w:p w14:paraId="0D0D8A38" w14:textId="77777777" w:rsidR="00FD0FA2" w:rsidRDefault="00FD0FA2" w:rsidP="00FD0FA2">
      <w:pPr>
        <w:pStyle w:val="Body"/>
        <w:numPr>
          <w:ilvl w:val="1"/>
          <w:numId w:val="20"/>
        </w:numPr>
        <w:rPr>
          <w:lang w:val="en-AU"/>
        </w:rPr>
      </w:pPr>
      <w:r>
        <w:rPr>
          <w:lang w:val="en-AU"/>
        </w:rPr>
        <w:t>Object oriented</w:t>
      </w:r>
    </w:p>
    <w:p w14:paraId="5B7C3C37" w14:textId="77777777" w:rsidR="00FD0FA2" w:rsidRDefault="00FD0FA2" w:rsidP="00FD0FA2">
      <w:pPr>
        <w:pStyle w:val="Body"/>
        <w:numPr>
          <w:ilvl w:val="1"/>
          <w:numId w:val="20"/>
        </w:numPr>
        <w:rPr>
          <w:lang w:val="en-AU"/>
        </w:rPr>
      </w:pPr>
      <w:r>
        <w:rPr>
          <w:lang w:val="en-AU"/>
        </w:rPr>
        <w:t>Event driver</w:t>
      </w:r>
    </w:p>
    <w:p w14:paraId="481EFAD3" w14:textId="77777777" w:rsidR="00FD0FA2" w:rsidRDefault="00FD0FA2" w:rsidP="00FD0FA2">
      <w:pPr>
        <w:pStyle w:val="Body"/>
        <w:numPr>
          <w:ilvl w:val="1"/>
          <w:numId w:val="20"/>
        </w:numPr>
        <w:rPr>
          <w:lang w:val="en-AU"/>
        </w:rPr>
      </w:pPr>
      <w:r>
        <w:rPr>
          <w:lang w:val="en-AU"/>
        </w:rPr>
        <w:t>Supports separation of markup from logic</w:t>
      </w:r>
    </w:p>
    <w:p w14:paraId="67893941" w14:textId="77777777" w:rsidR="00FD0FA2" w:rsidRDefault="00FD0FA2" w:rsidP="00FD0FA2">
      <w:pPr>
        <w:pStyle w:val="Body"/>
        <w:numPr>
          <w:ilvl w:val="1"/>
          <w:numId w:val="20"/>
        </w:numPr>
        <w:rPr>
          <w:lang w:val="en-AU"/>
        </w:rPr>
      </w:pPr>
      <w:r>
        <w:rPr>
          <w:lang w:val="en-AU"/>
        </w:rPr>
        <w:t>Pre-compilation or dynamic compilation</w:t>
      </w:r>
    </w:p>
    <w:p w14:paraId="16667331" w14:textId="77777777" w:rsidR="00FD0FA2" w:rsidRDefault="00FD0FA2" w:rsidP="00FD0FA2">
      <w:pPr>
        <w:pStyle w:val="Body"/>
        <w:numPr>
          <w:ilvl w:val="1"/>
          <w:numId w:val="20"/>
        </w:numPr>
        <w:rPr>
          <w:lang w:val="en-AU"/>
        </w:rPr>
      </w:pPr>
      <w:r>
        <w:rPr>
          <w:lang w:val="en-AU"/>
        </w:rPr>
        <w:t>Remarkable integration with Visual Studio</w:t>
      </w:r>
    </w:p>
    <w:tbl>
      <w:tblPr>
        <w:tblStyle w:val="TableGrid"/>
        <w:tblW w:w="0" w:type="auto"/>
        <w:tblInd w:w="1531" w:type="dxa"/>
        <w:tblLook w:val="04A0" w:firstRow="1" w:lastRow="0" w:firstColumn="1" w:lastColumn="0" w:noHBand="0" w:noVBand="1"/>
      </w:tblPr>
      <w:tblGrid>
        <w:gridCol w:w="3781"/>
        <w:gridCol w:w="3704"/>
      </w:tblGrid>
      <w:tr w:rsidR="00C014D9" w14:paraId="4EA152D8" w14:textId="77777777" w:rsidTr="00C014D9">
        <w:tc>
          <w:tcPr>
            <w:tcW w:w="3781" w:type="dxa"/>
            <w:shd w:val="clear" w:color="auto" w:fill="D9D9D9" w:themeFill="background1" w:themeFillShade="D9"/>
          </w:tcPr>
          <w:p w14:paraId="735DECF3" w14:textId="77777777" w:rsidR="00C014D9" w:rsidRPr="00C014D9" w:rsidRDefault="00C014D9" w:rsidP="00C014D9">
            <w:pPr>
              <w:pStyle w:val="Body"/>
              <w:ind w:left="0"/>
              <w:rPr>
                <w:lang w:val="en-AU"/>
              </w:rPr>
            </w:pPr>
            <w:r>
              <w:rPr>
                <w:lang w:val="en-AU"/>
              </w:rPr>
              <w:t>Web Forms Strengths</w:t>
            </w:r>
          </w:p>
        </w:tc>
        <w:tc>
          <w:tcPr>
            <w:tcW w:w="3704" w:type="dxa"/>
            <w:shd w:val="clear" w:color="auto" w:fill="D9D9D9" w:themeFill="background1" w:themeFillShade="D9"/>
          </w:tcPr>
          <w:p w14:paraId="7558116C" w14:textId="77777777" w:rsidR="00C014D9" w:rsidRPr="00C014D9" w:rsidRDefault="00C014D9" w:rsidP="00C014D9">
            <w:pPr>
              <w:pStyle w:val="Body"/>
              <w:ind w:left="0"/>
              <w:rPr>
                <w:lang w:val="en-AU"/>
              </w:rPr>
            </w:pPr>
            <w:r>
              <w:rPr>
                <w:lang w:val="en-AU"/>
              </w:rPr>
              <w:t>Web Forms Challenges</w:t>
            </w:r>
          </w:p>
        </w:tc>
      </w:tr>
      <w:tr w:rsidR="00C014D9" w14:paraId="27F9D9BA" w14:textId="77777777" w:rsidTr="00C014D9">
        <w:tc>
          <w:tcPr>
            <w:tcW w:w="3781" w:type="dxa"/>
          </w:tcPr>
          <w:p w14:paraId="1DF416FE" w14:textId="77777777" w:rsidR="00C014D9" w:rsidRPr="00C014D9" w:rsidRDefault="00C014D9" w:rsidP="00C014D9">
            <w:pPr>
              <w:pStyle w:val="Body"/>
              <w:ind w:left="0"/>
              <w:rPr>
                <w:lang w:val="en-AU"/>
              </w:rPr>
            </w:pPr>
            <w:r>
              <w:rPr>
                <w:lang w:val="en-AU"/>
              </w:rPr>
              <w:t>Established maturity</w:t>
            </w:r>
          </w:p>
        </w:tc>
        <w:tc>
          <w:tcPr>
            <w:tcW w:w="3704" w:type="dxa"/>
          </w:tcPr>
          <w:p w14:paraId="3822BEAE" w14:textId="77777777" w:rsidR="00C014D9" w:rsidRPr="00C014D9" w:rsidRDefault="00C014D9" w:rsidP="00C014D9">
            <w:pPr>
              <w:pStyle w:val="Body"/>
              <w:ind w:left="0"/>
              <w:rPr>
                <w:lang w:val="en-AU"/>
              </w:rPr>
            </w:pPr>
            <w:r>
              <w:rPr>
                <w:lang w:val="en-AU"/>
              </w:rPr>
              <w:t xml:space="preserve">Bloated: </w:t>
            </w:r>
            <w:r>
              <w:rPr>
                <w:lang w:val="en-AU"/>
              </w:rPr>
              <w:br/>
              <w:t>* Object model and events</w:t>
            </w:r>
            <w:r>
              <w:rPr>
                <w:lang w:val="en-AU"/>
              </w:rPr>
              <w:br/>
            </w:r>
            <w:r>
              <w:rPr>
                <w:lang w:val="en-AU"/>
              </w:rPr>
              <w:lastRenderedPageBreak/>
              <w:t>* Viewstate</w:t>
            </w:r>
          </w:p>
        </w:tc>
      </w:tr>
      <w:tr w:rsidR="00C014D9" w14:paraId="78E63E51" w14:textId="77777777" w:rsidTr="00C014D9">
        <w:tc>
          <w:tcPr>
            <w:tcW w:w="3781" w:type="dxa"/>
          </w:tcPr>
          <w:p w14:paraId="3722771C" w14:textId="77777777" w:rsidR="00C014D9" w:rsidRPr="00C014D9" w:rsidRDefault="00C014D9" w:rsidP="00C014D9">
            <w:pPr>
              <w:pStyle w:val="Body"/>
              <w:ind w:left="0"/>
              <w:rPr>
                <w:lang w:val="en-AU"/>
              </w:rPr>
            </w:pPr>
            <w:r>
              <w:rPr>
                <w:lang w:val="en-AU"/>
              </w:rPr>
              <w:lastRenderedPageBreak/>
              <w:t xml:space="preserve">Rapid application development. </w:t>
            </w:r>
            <w:r>
              <w:rPr>
                <w:lang w:val="en-AU"/>
              </w:rPr>
              <w:br/>
              <w:t>Can be used by beginner developers</w:t>
            </w:r>
          </w:p>
        </w:tc>
        <w:tc>
          <w:tcPr>
            <w:tcW w:w="3704" w:type="dxa"/>
          </w:tcPr>
          <w:p w14:paraId="40402C09" w14:textId="77777777" w:rsidR="00C014D9" w:rsidRPr="00C014D9" w:rsidRDefault="00C014D9" w:rsidP="00C014D9">
            <w:pPr>
              <w:pStyle w:val="Body"/>
              <w:ind w:left="0"/>
              <w:rPr>
                <w:lang w:val="en-AU"/>
              </w:rPr>
            </w:pPr>
            <w:r>
              <w:rPr>
                <w:lang w:val="en-AU"/>
              </w:rPr>
              <w:t>Not supported in ASP.NET Core</w:t>
            </w:r>
          </w:p>
        </w:tc>
      </w:tr>
      <w:tr w:rsidR="00C014D9" w14:paraId="4914802E" w14:textId="77777777" w:rsidTr="00C014D9">
        <w:tc>
          <w:tcPr>
            <w:tcW w:w="3781" w:type="dxa"/>
          </w:tcPr>
          <w:p w14:paraId="33F19C97" w14:textId="77777777" w:rsidR="00C014D9" w:rsidRPr="00C014D9" w:rsidRDefault="00C014D9" w:rsidP="00C014D9">
            <w:pPr>
              <w:pStyle w:val="Body"/>
              <w:ind w:left="0"/>
              <w:rPr>
                <w:lang w:val="en-AU"/>
              </w:rPr>
            </w:pPr>
            <w:r>
              <w:rPr>
                <w:lang w:val="en-AU"/>
              </w:rPr>
              <w:t>Strong 3</w:t>
            </w:r>
            <w:r w:rsidRPr="00C014D9">
              <w:rPr>
                <w:vertAlign w:val="superscript"/>
                <w:lang w:val="en-AU"/>
              </w:rPr>
              <w:t>rd</w:t>
            </w:r>
            <w:r>
              <w:rPr>
                <w:lang w:val="en-AU"/>
              </w:rPr>
              <w:t xml:space="preserve"> party support</w:t>
            </w:r>
          </w:p>
        </w:tc>
        <w:tc>
          <w:tcPr>
            <w:tcW w:w="3704" w:type="dxa"/>
          </w:tcPr>
          <w:p w14:paraId="57112DBD" w14:textId="77777777" w:rsidR="00C014D9" w:rsidRDefault="00C014D9" w:rsidP="00C014D9">
            <w:pPr>
              <w:pStyle w:val="Body"/>
              <w:ind w:left="0"/>
            </w:pPr>
          </w:p>
        </w:tc>
      </w:tr>
    </w:tbl>
    <w:p w14:paraId="32863A5B" w14:textId="77777777" w:rsidR="00C014D9" w:rsidRDefault="00852D4B" w:rsidP="00852D4B">
      <w:pPr>
        <w:pStyle w:val="Heading3"/>
        <w:rPr>
          <w:lang w:val="en-AU"/>
        </w:rPr>
      </w:pPr>
      <w:r>
        <w:rPr>
          <w:lang w:val="en-AU"/>
        </w:rPr>
        <w:t>Technical</w:t>
      </w:r>
    </w:p>
    <w:p w14:paraId="62798023" w14:textId="77777777" w:rsidR="00852D4B" w:rsidRDefault="00852D4B" w:rsidP="00852D4B">
      <w:pPr>
        <w:pStyle w:val="Body"/>
        <w:numPr>
          <w:ilvl w:val="1"/>
          <w:numId w:val="20"/>
        </w:numPr>
        <w:rPr>
          <w:lang w:val="en-AU"/>
        </w:rPr>
      </w:pPr>
      <w:r>
        <w:rPr>
          <w:lang w:val="en-AU"/>
        </w:rPr>
        <w:t>Use HTML Contols</w:t>
      </w:r>
    </w:p>
    <w:p w14:paraId="6A3598B4" w14:textId="77777777" w:rsidR="00852D4B" w:rsidRPr="00E11665" w:rsidRDefault="00E11665" w:rsidP="00E11665">
      <w:pPr>
        <w:pStyle w:val="Body"/>
        <w:numPr>
          <w:ilvl w:val="2"/>
          <w:numId w:val="20"/>
        </w:numPr>
      </w:pPr>
      <w:r>
        <w:rPr>
          <w:lang w:val="en-AU"/>
        </w:rPr>
        <w:t xml:space="preserve">Add </w:t>
      </w:r>
      <w:r w:rsidRPr="00E11665">
        <w:rPr>
          <w:rStyle w:val="CodeChar"/>
        </w:rPr>
        <w:t>r</w:t>
      </w:r>
      <w:r w:rsidR="00852D4B" w:rsidRPr="00E11665">
        <w:rPr>
          <w:rStyle w:val="CodeChar"/>
        </w:rPr>
        <w:t>unat =</w:t>
      </w:r>
      <w:r w:rsidRPr="00E11665">
        <w:rPr>
          <w:rStyle w:val="CodeChar"/>
        </w:rPr>
        <w:t>”</w:t>
      </w:r>
      <w:r w:rsidR="00852D4B" w:rsidRPr="00E11665">
        <w:rPr>
          <w:rStyle w:val="CodeChar"/>
        </w:rPr>
        <w:t>server</w:t>
      </w:r>
      <w:r w:rsidRPr="00E11665">
        <w:rPr>
          <w:rStyle w:val="CodeChar"/>
        </w:rPr>
        <w:t>”</w:t>
      </w:r>
      <w:r w:rsidRPr="00E11665">
        <w:t xml:space="preserve"> to any control that we want to control in code.</w:t>
      </w:r>
    </w:p>
    <w:p w14:paraId="25301100" w14:textId="77777777" w:rsidR="00852D4B" w:rsidRPr="00852D4B" w:rsidRDefault="00852D4B" w:rsidP="00852D4B">
      <w:pPr>
        <w:pStyle w:val="Body"/>
        <w:numPr>
          <w:ilvl w:val="2"/>
          <w:numId w:val="20"/>
        </w:numPr>
      </w:pPr>
      <w:r w:rsidRPr="00852D4B">
        <w:t>Supports only two HTML events:</w:t>
      </w:r>
    </w:p>
    <w:p w14:paraId="4008FE26" w14:textId="77777777" w:rsidR="00852D4B" w:rsidRPr="00852D4B" w:rsidRDefault="00852D4B" w:rsidP="00852D4B">
      <w:pPr>
        <w:pStyle w:val="Body"/>
        <w:numPr>
          <w:ilvl w:val="2"/>
          <w:numId w:val="20"/>
        </w:numPr>
      </w:pPr>
      <w:r w:rsidRPr="00852D4B">
        <w:t>onServerClick</w:t>
      </w:r>
    </w:p>
    <w:p w14:paraId="340AC6C8" w14:textId="77777777" w:rsidR="00852D4B" w:rsidRDefault="00852D4B" w:rsidP="00852D4B">
      <w:pPr>
        <w:pStyle w:val="Body"/>
        <w:numPr>
          <w:ilvl w:val="2"/>
          <w:numId w:val="20"/>
        </w:numPr>
        <w:rPr>
          <w:lang w:val="en-AU"/>
        </w:rPr>
      </w:pPr>
      <w:r w:rsidRPr="00852D4B">
        <w:t>OnServerChange</w:t>
      </w:r>
    </w:p>
    <w:p w14:paraId="1C78AB5E" w14:textId="77777777" w:rsidR="00852D4B" w:rsidRDefault="00852D4B" w:rsidP="00852D4B">
      <w:pPr>
        <w:pStyle w:val="Body"/>
        <w:numPr>
          <w:ilvl w:val="1"/>
          <w:numId w:val="20"/>
        </w:numPr>
        <w:rPr>
          <w:lang w:val="en-AU"/>
        </w:rPr>
      </w:pPr>
      <w:r>
        <w:rPr>
          <w:lang w:val="en-AU"/>
        </w:rPr>
        <w:t>Support Web Controls which allow richer controls composed of HTML controls</w:t>
      </w:r>
    </w:p>
    <w:p w14:paraId="5C52FE47" w14:textId="77777777" w:rsidR="00852D4B" w:rsidRDefault="00FF6E9A" w:rsidP="00E11665">
      <w:pPr>
        <w:pStyle w:val="Heading3"/>
        <w:rPr>
          <w:lang w:val="en-AU"/>
        </w:rPr>
      </w:pPr>
      <w:r>
        <w:rPr>
          <w:lang w:val="en-AU"/>
        </w:rPr>
        <w:t>Controls</w:t>
      </w:r>
      <w:r w:rsidR="00FE4E5C">
        <w:rPr>
          <w:lang w:val="en-AU"/>
        </w:rPr>
        <w:t xml:space="preserve"> Notes</w:t>
      </w:r>
    </w:p>
    <w:p w14:paraId="76F1CE6B" w14:textId="77777777" w:rsidR="00FE4E5C" w:rsidRDefault="00FE4E5C" w:rsidP="00E11665">
      <w:pPr>
        <w:pStyle w:val="Body"/>
        <w:numPr>
          <w:ilvl w:val="1"/>
          <w:numId w:val="20"/>
        </w:numPr>
        <w:rPr>
          <w:lang w:val="en-AU"/>
        </w:rPr>
      </w:pPr>
      <w:r>
        <w:rPr>
          <w:lang w:val="en-AU"/>
        </w:rPr>
        <w:t>RadioButton – need to have the same ‘GroupName’ to be mutually exclusive</w:t>
      </w:r>
    </w:p>
    <w:p w14:paraId="3588DCE7" w14:textId="77777777" w:rsidR="005F440E" w:rsidRDefault="005F440E" w:rsidP="00E11665">
      <w:pPr>
        <w:pStyle w:val="Body"/>
        <w:numPr>
          <w:ilvl w:val="1"/>
          <w:numId w:val="20"/>
        </w:numPr>
        <w:rPr>
          <w:lang w:val="en-AU"/>
        </w:rPr>
      </w:pPr>
      <w:r>
        <w:rPr>
          <w:lang w:val="en-AU"/>
        </w:rPr>
        <w:t>Validation Controls:</w:t>
      </w:r>
    </w:p>
    <w:p w14:paraId="5E8F5179" w14:textId="77777777" w:rsidR="005D6C31" w:rsidRDefault="005D6C31" w:rsidP="005D6C31">
      <w:pPr>
        <w:pStyle w:val="Body"/>
        <w:ind w:left="1440"/>
        <w:rPr>
          <w:lang w:val="en-AU"/>
        </w:rPr>
      </w:pPr>
      <w:r>
        <w:rPr>
          <w:lang w:val="en-AU"/>
        </w:rPr>
        <w:t>In order to use Validation Controls:</w:t>
      </w:r>
    </w:p>
    <w:p w14:paraId="3B357AB4" w14:textId="77777777" w:rsidR="008A20B3" w:rsidRDefault="008A20B3" w:rsidP="007D3B01">
      <w:pPr>
        <w:pStyle w:val="Body"/>
        <w:numPr>
          <w:ilvl w:val="0"/>
          <w:numId w:val="34"/>
        </w:numPr>
      </w:pPr>
      <w:r w:rsidRPr="008A20B3">
        <w:t>Set in Global.asax</w:t>
      </w:r>
    </w:p>
    <w:p w14:paraId="0DB12CE0" w14:textId="77777777" w:rsidR="0048377F" w:rsidRDefault="0048377F" w:rsidP="0048377F">
      <w:pPr>
        <w:pStyle w:val="Body"/>
        <w:ind w:left="2251"/>
        <w:rPr>
          <w:lang w:val="en-AU"/>
        </w:rPr>
      </w:pPr>
      <w:r>
        <w:rPr>
          <w:lang w:val="en-AU"/>
        </w:rPr>
        <w:t>In Global.Application_Start add:</w:t>
      </w:r>
    </w:p>
    <w:p w14:paraId="61134CEA" w14:textId="77777777" w:rsidR="0048377F" w:rsidRPr="0048377F" w:rsidRDefault="0048377F" w:rsidP="00EB595A">
      <w:pPr>
        <w:pStyle w:val="Code"/>
        <w:ind w:left="2251"/>
      </w:pPr>
      <w:r>
        <w:t>Validation</w:t>
      </w:r>
      <w:r w:rsidR="00EB595A">
        <w:t>Setting.UnobtrusiveValidationMode = UnobtrusiveValidationMode.WebForms;</w:t>
      </w:r>
    </w:p>
    <w:p w14:paraId="3C7A880C" w14:textId="77777777" w:rsidR="008A20B3" w:rsidRDefault="008A20B3" w:rsidP="007D3B01">
      <w:pPr>
        <w:pStyle w:val="Body"/>
        <w:numPr>
          <w:ilvl w:val="0"/>
          <w:numId w:val="34"/>
        </w:numPr>
      </w:pPr>
      <w:r w:rsidRPr="008A20B3">
        <w:t>Add jQuery</w:t>
      </w:r>
    </w:p>
    <w:p w14:paraId="43C2026F" w14:textId="77777777" w:rsidR="008A20B3" w:rsidRDefault="008A20B3" w:rsidP="008A20B3">
      <w:pPr>
        <w:pStyle w:val="Body"/>
        <w:ind w:left="2251"/>
        <w:rPr>
          <w:lang w:val="en-AU"/>
        </w:rPr>
      </w:pPr>
      <w:r>
        <w:rPr>
          <w:lang w:val="en-AU"/>
        </w:rPr>
        <w:t>Tools-&gt;Library Package Manager-&gt;Manage NuGet Packages for Solution… or Package Manager Console</w:t>
      </w:r>
    </w:p>
    <w:p w14:paraId="04E44082" w14:textId="77777777" w:rsidR="008A20B3" w:rsidRPr="008A20B3" w:rsidRDefault="008A20B3" w:rsidP="008A20B3">
      <w:pPr>
        <w:pStyle w:val="Code"/>
        <w:ind w:left="2251"/>
      </w:pPr>
      <w:r>
        <w:t>&gt;&gt; install-package jQuery</w:t>
      </w:r>
    </w:p>
    <w:p w14:paraId="438B6915" w14:textId="77777777" w:rsidR="008A20B3" w:rsidRDefault="008A20B3" w:rsidP="007D3B01">
      <w:pPr>
        <w:pStyle w:val="Body"/>
        <w:numPr>
          <w:ilvl w:val="0"/>
          <w:numId w:val="34"/>
        </w:numPr>
      </w:pPr>
      <w:r w:rsidRPr="008A20B3">
        <w:t>Add AspNet.ScriptManager.jQuery</w:t>
      </w:r>
    </w:p>
    <w:p w14:paraId="564B2AC3" w14:textId="77777777" w:rsidR="008A20B3" w:rsidRPr="008A20B3" w:rsidRDefault="001432DD" w:rsidP="00B16D71">
      <w:pPr>
        <w:pStyle w:val="Code"/>
        <w:ind w:left="2251"/>
      </w:pPr>
      <w:r>
        <w:t>&gt;&gt; install-package AspNet.ScriptManager.jQuery</w:t>
      </w:r>
    </w:p>
    <w:p w14:paraId="1CB45668" w14:textId="77777777" w:rsidR="005D6C31" w:rsidRPr="008A20B3" w:rsidRDefault="008A20B3" w:rsidP="008A20B3">
      <w:pPr>
        <w:pStyle w:val="Body"/>
        <w:numPr>
          <w:ilvl w:val="1"/>
          <w:numId w:val="20"/>
        </w:numPr>
        <w:rPr>
          <w:lang w:val="en-AU"/>
        </w:rPr>
      </w:pPr>
      <w:r>
        <w:rPr>
          <w:lang w:val="en-AU"/>
        </w:rPr>
        <w:t>Types of Validation Controls:</w:t>
      </w:r>
    </w:p>
    <w:p w14:paraId="4D6385E8" w14:textId="77777777" w:rsidR="005F440E" w:rsidRDefault="005F440E" w:rsidP="005F440E">
      <w:pPr>
        <w:pStyle w:val="Body"/>
        <w:numPr>
          <w:ilvl w:val="2"/>
          <w:numId w:val="20"/>
        </w:numPr>
        <w:rPr>
          <w:lang w:val="en-AU"/>
        </w:rPr>
      </w:pPr>
      <w:r>
        <w:rPr>
          <w:lang w:val="en-AU"/>
        </w:rPr>
        <w:t>RequiredFieldValidator</w:t>
      </w:r>
    </w:p>
    <w:p w14:paraId="7E1502F9" w14:textId="77777777" w:rsidR="005F440E" w:rsidRDefault="005F440E" w:rsidP="005F440E">
      <w:pPr>
        <w:pStyle w:val="Body"/>
        <w:numPr>
          <w:ilvl w:val="2"/>
          <w:numId w:val="20"/>
        </w:numPr>
        <w:rPr>
          <w:lang w:val="en-AU"/>
        </w:rPr>
      </w:pPr>
      <w:r>
        <w:rPr>
          <w:lang w:val="en-AU"/>
        </w:rPr>
        <w:t>CompareValidator</w:t>
      </w:r>
    </w:p>
    <w:p w14:paraId="072007AA" w14:textId="77777777" w:rsidR="005F440E" w:rsidRDefault="005F440E" w:rsidP="005F440E">
      <w:pPr>
        <w:pStyle w:val="Body"/>
        <w:numPr>
          <w:ilvl w:val="2"/>
          <w:numId w:val="20"/>
        </w:numPr>
        <w:rPr>
          <w:lang w:val="en-AU"/>
        </w:rPr>
      </w:pPr>
      <w:r>
        <w:rPr>
          <w:lang w:val="en-AU"/>
        </w:rPr>
        <w:t>RangeValidator</w:t>
      </w:r>
    </w:p>
    <w:p w14:paraId="72D2CC50" w14:textId="77777777" w:rsidR="005F440E" w:rsidRDefault="005F440E" w:rsidP="005F440E">
      <w:pPr>
        <w:pStyle w:val="Body"/>
        <w:numPr>
          <w:ilvl w:val="2"/>
          <w:numId w:val="20"/>
        </w:numPr>
        <w:rPr>
          <w:lang w:val="en-AU"/>
        </w:rPr>
      </w:pPr>
      <w:r>
        <w:rPr>
          <w:lang w:val="en-AU"/>
        </w:rPr>
        <w:t>RegularExpressionValidator</w:t>
      </w:r>
    </w:p>
    <w:p w14:paraId="1BF504D0" w14:textId="77777777" w:rsidR="005F440E" w:rsidRDefault="005F440E" w:rsidP="005F440E">
      <w:pPr>
        <w:pStyle w:val="Body"/>
        <w:numPr>
          <w:ilvl w:val="2"/>
          <w:numId w:val="20"/>
        </w:numPr>
        <w:rPr>
          <w:lang w:val="en-AU"/>
        </w:rPr>
      </w:pPr>
      <w:r>
        <w:rPr>
          <w:lang w:val="en-AU"/>
        </w:rPr>
        <w:t>CustomValidator</w:t>
      </w:r>
    </w:p>
    <w:p w14:paraId="21C65AD5" w14:textId="77777777" w:rsidR="005F440E" w:rsidRDefault="005F440E" w:rsidP="005F440E">
      <w:pPr>
        <w:pStyle w:val="Body"/>
        <w:numPr>
          <w:ilvl w:val="2"/>
          <w:numId w:val="20"/>
        </w:numPr>
        <w:rPr>
          <w:lang w:val="en-AU"/>
        </w:rPr>
      </w:pPr>
      <w:r>
        <w:rPr>
          <w:lang w:val="en-AU"/>
        </w:rPr>
        <w:t>DynamicValidator</w:t>
      </w:r>
    </w:p>
    <w:p w14:paraId="51976ADB" w14:textId="77777777" w:rsidR="005F440E" w:rsidRDefault="005F440E" w:rsidP="005F440E">
      <w:pPr>
        <w:pStyle w:val="Body"/>
        <w:numPr>
          <w:ilvl w:val="2"/>
          <w:numId w:val="20"/>
        </w:numPr>
        <w:rPr>
          <w:lang w:val="en-AU"/>
        </w:rPr>
      </w:pPr>
      <w:r>
        <w:rPr>
          <w:lang w:val="en-AU"/>
        </w:rPr>
        <w:lastRenderedPageBreak/>
        <w:t>ValidationSummary</w:t>
      </w:r>
    </w:p>
    <w:p w14:paraId="38EB265B" w14:textId="77777777" w:rsidR="00504B50" w:rsidRDefault="00504B50" w:rsidP="00504B50">
      <w:pPr>
        <w:pStyle w:val="Body"/>
        <w:numPr>
          <w:ilvl w:val="1"/>
          <w:numId w:val="20"/>
        </w:numPr>
        <w:rPr>
          <w:lang w:val="en-AU"/>
        </w:rPr>
      </w:pPr>
      <w:r>
        <w:rPr>
          <w:lang w:val="en-AU"/>
        </w:rPr>
        <w:t>Data Sources</w:t>
      </w:r>
      <w:r w:rsidR="008E6207">
        <w:rPr>
          <w:lang w:val="en-AU"/>
        </w:rPr>
        <w:t xml:space="preserve"> – Connect a data source to your application:</w:t>
      </w:r>
    </w:p>
    <w:p w14:paraId="302B3FE2" w14:textId="77777777" w:rsidR="00504B50" w:rsidRDefault="00504B50" w:rsidP="00504B50">
      <w:pPr>
        <w:pStyle w:val="Body"/>
        <w:numPr>
          <w:ilvl w:val="2"/>
          <w:numId w:val="20"/>
        </w:numPr>
        <w:rPr>
          <w:lang w:val="en-AU"/>
        </w:rPr>
      </w:pPr>
      <w:r>
        <w:rPr>
          <w:lang w:val="en-AU"/>
        </w:rPr>
        <w:t>SqlDataSource</w:t>
      </w:r>
      <w:r w:rsidR="00D209A7">
        <w:rPr>
          <w:lang w:val="en-AU"/>
        </w:rPr>
        <w:br/>
        <w:t>Configure Data Source-&gt; New Connection… -&gt; Microsoft SQL Server</w:t>
      </w:r>
    </w:p>
    <w:p w14:paraId="063E9E3E" w14:textId="77777777" w:rsidR="00504B50" w:rsidRDefault="00504B50" w:rsidP="00504B50">
      <w:pPr>
        <w:pStyle w:val="Body"/>
        <w:numPr>
          <w:ilvl w:val="2"/>
          <w:numId w:val="20"/>
        </w:numPr>
        <w:rPr>
          <w:lang w:val="en-AU"/>
        </w:rPr>
      </w:pPr>
      <w:r>
        <w:rPr>
          <w:lang w:val="en-AU"/>
        </w:rPr>
        <w:t>LinqDataSource</w:t>
      </w:r>
    </w:p>
    <w:p w14:paraId="2B495B89" w14:textId="77777777" w:rsidR="00504B50" w:rsidRDefault="00504B50" w:rsidP="00504B50">
      <w:pPr>
        <w:pStyle w:val="Body"/>
        <w:numPr>
          <w:ilvl w:val="2"/>
          <w:numId w:val="20"/>
        </w:numPr>
        <w:rPr>
          <w:lang w:val="en-AU"/>
        </w:rPr>
      </w:pPr>
      <w:r>
        <w:rPr>
          <w:lang w:val="en-AU"/>
        </w:rPr>
        <w:t>ObjectDataSource</w:t>
      </w:r>
    </w:p>
    <w:p w14:paraId="38495449" w14:textId="77777777" w:rsidR="00504B50" w:rsidRDefault="00504B50" w:rsidP="00504B50">
      <w:pPr>
        <w:pStyle w:val="Body"/>
        <w:numPr>
          <w:ilvl w:val="2"/>
          <w:numId w:val="20"/>
        </w:numPr>
        <w:rPr>
          <w:lang w:val="en-AU"/>
        </w:rPr>
      </w:pPr>
      <w:r>
        <w:rPr>
          <w:lang w:val="en-AU"/>
        </w:rPr>
        <w:t>XMLDataSource</w:t>
      </w:r>
    </w:p>
    <w:p w14:paraId="7033533A" w14:textId="77777777" w:rsidR="00504B50" w:rsidRDefault="00504B50" w:rsidP="00504B50">
      <w:pPr>
        <w:pStyle w:val="Body"/>
        <w:numPr>
          <w:ilvl w:val="2"/>
          <w:numId w:val="20"/>
        </w:numPr>
        <w:rPr>
          <w:lang w:val="en-AU"/>
        </w:rPr>
      </w:pPr>
      <w:r>
        <w:rPr>
          <w:lang w:val="en-AU"/>
        </w:rPr>
        <w:t>SiteMapDataSource</w:t>
      </w:r>
    </w:p>
    <w:p w14:paraId="7C0CC8AF" w14:textId="77777777" w:rsidR="00684D34" w:rsidRDefault="00684D34" w:rsidP="00504B50">
      <w:pPr>
        <w:pStyle w:val="Body"/>
        <w:numPr>
          <w:ilvl w:val="2"/>
          <w:numId w:val="20"/>
        </w:numPr>
        <w:rPr>
          <w:lang w:val="en-AU"/>
        </w:rPr>
      </w:pPr>
      <w:r>
        <w:rPr>
          <w:lang w:val="en-AU"/>
        </w:rPr>
        <w:t>AccessDataSource</w:t>
      </w:r>
    </w:p>
    <w:p w14:paraId="117BE214" w14:textId="77777777" w:rsidR="00684D34" w:rsidRDefault="00684D34" w:rsidP="00504B50">
      <w:pPr>
        <w:pStyle w:val="Body"/>
        <w:numPr>
          <w:ilvl w:val="2"/>
          <w:numId w:val="20"/>
        </w:numPr>
        <w:rPr>
          <w:lang w:val="en-AU"/>
        </w:rPr>
      </w:pPr>
      <w:r>
        <w:rPr>
          <w:lang w:val="en-AU"/>
        </w:rPr>
        <w:t>EntityDataSource</w:t>
      </w:r>
    </w:p>
    <w:p w14:paraId="589CE085" w14:textId="77777777" w:rsidR="00684D34" w:rsidRDefault="00684D34" w:rsidP="00684D34">
      <w:pPr>
        <w:pStyle w:val="Body"/>
        <w:numPr>
          <w:ilvl w:val="1"/>
          <w:numId w:val="20"/>
        </w:numPr>
        <w:rPr>
          <w:lang w:val="en-AU"/>
        </w:rPr>
      </w:pPr>
      <w:r>
        <w:rPr>
          <w:lang w:val="en-AU"/>
        </w:rPr>
        <w:t>Data Control</w:t>
      </w:r>
      <w:r w:rsidR="008E6207">
        <w:rPr>
          <w:lang w:val="en-AU"/>
        </w:rPr>
        <w:t xml:space="preserve"> – a control for displaying the data in the web form</w:t>
      </w:r>
      <w:r>
        <w:rPr>
          <w:lang w:val="en-AU"/>
        </w:rPr>
        <w:t>:</w:t>
      </w:r>
    </w:p>
    <w:p w14:paraId="155E448E" w14:textId="77777777" w:rsidR="00684D34" w:rsidRDefault="00684D34" w:rsidP="00684D34">
      <w:pPr>
        <w:pStyle w:val="Body"/>
        <w:numPr>
          <w:ilvl w:val="2"/>
          <w:numId w:val="20"/>
        </w:numPr>
        <w:rPr>
          <w:lang w:val="en-AU"/>
        </w:rPr>
      </w:pPr>
      <w:r>
        <w:rPr>
          <w:lang w:val="en-AU"/>
        </w:rPr>
        <w:t>Chart</w:t>
      </w:r>
    </w:p>
    <w:p w14:paraId="5C78C730" w14:textId="77777777" w:rsidR="00684D34" w:rsidRDefault="00684D34" w:rsidP="00684D34">
      <w:pPr>
        <w:pStyle w:val="Body"/>
        <w:numPr>
          <w:ilvl w:val="2"/>
          <w:numId w:val="20"/>
        </w:numPr>
        <w:rPr>
          <w:lang w:val="en-AU"/>
        </w:rPr>
      </w:pPr>
      <w:r>
        <w:rPr>
          <w:lang w:val="en-AU"/>
        </w:rPr>
        <w:t>DataList</w:t>
      </w:r>
    </w:p>
    <w:p w14:paraId="207E60D8" w14:textId="77777777" w:rsidR="00684D34" w:rsidRDefault="00684D34" w:rsidP="00684D34">
      <w:pPr>
        <w:pStyle w:val="Body"/>
        <w:numPr>
          <w:ilvl w:val="2"/>
          <w:numId w:val="20"/>
        </w:numPr>
        <w:rPr>
          <w:lang w:val="en-AU"/>
        </w:rPr>
      </w:pPr>
      <w:r>
        <w:rPr>
          <w:lang w:val="en-AU"/>
        </w:rPr>
        <w:t>DataPager</w:t>
      </w:r>
    </w:p>
    <w:p w14:paraId="2B56013B" w14:textId="77777777" w:rsidR="00684D34" w:rsidRDefault="00684D34" w:rsidP="00684D34">
      <w:pPr>
        <w:pStyle w:val="Body"/>
        <w:numPr>
          <w:ilvl w:val="2"/>
          <w:numId w:val="20"/>
        </w:numPr>
        <w:rPr>
          <w:lang w:val="en-AU"/>
        </w:rPr>
      </w:pPr>
      <w:r>
        <w:rPr>
          <w:lang w:val="en-AU"/>
        </w:rPr>
        <w:t>DetailsView</w:t>
      </w:r>
    </w:p>
    <w:p w14:paraId="1D7A0835" w14:textId="77777777" w:rsidR="00684D34" w:rsidRDefault="00684D34" w:rsidP="00684D34">
      <w:pPr>
        <w:pStyle w:val="Body"/>
        <w:numPr>
          <w:ilvl w:val="2"/>
          <w:numId w:val="20"/>
        </w:numPr>
        <w:rPr>
          <w:lang w:val="en-AU"/>
        </w:rPr>
      </w:pPr>
      <w:r>
        <w:rPr>
          <w:lang w:val="en-AU"/>
        </w:rPr>
        <w:t>FormView</w:t>
      </w:r>
    </w:p>
    <w:p w14:paraId="6D998F93" w14:textId="77777777" w:rsidR="00684D34" w:rsidRDefault="00684D34" w:rsidP="00684D34">
      <w:pPr>
        <w:pStyle w:val="Body"/>
        <w:numPr>
          <w:ilvl w:val="2"/>
          <w:numId w:val="20"/>
        </w:numPr>
        <w:rPr>
          <w:lang w:val="en-AU"/>
        </w:rPr>
      </w:pPr>
      <w:r>
        <w:rPr>
          <w:lang w:val="en-AU"/>
        </w:rPr>
        <w:t>GridView</w:t>
      </w:r>
      <w:r w:rsidR="008E6207">
        <w:rPr>
          <w:lang w:val="en-AU"/>
        </w:rPr>
        <w:t xml:space="preserve"> – very popular!</w:t>
      </w:r>
    </w:p>
    <w:p w14:paraId="3725EEB1" w14:textId="77777777" w:rsidR="00FE4E5C" w:rsidRDefault="00FE4E5C" w:rsidP="00E11424">
      <w:pPr>
        <w:pStyle w:val="Body"/>
        <w:ind w:left="1440"/>
        <w:rPr>
          <w:lang w:val="en-AU"/>
        </w:rPr>
      </w:pPr>
    </w:p>
    <w:p w14:paraId="4542D28B" w14:textId="77777777" w:rsidR="00FE4E5C" w:rsidRDefault="009E5A2F" w:rsidP="00FE4E5C">
      <w:pPr>
        <w:pStyle w:val="Body"/>
        <w:ind w:left="1440"/>
        <w:rPr>
          <w:lang w:val="en-AU"/>
        </w:rPr>
      </w:pPr>
      <w:r>
        <w:rPr>
          <w:lang w:val="en-AU"/>
        </w:rPr>
        <w:t>Connect Data source:</w:t>
      </w:r>
    </w:p>
    <w:p w14:paraId="2F93FAF5" w14:textId="77777777" w:rsidR="009E5A2F" w:rsidRPr="00E11665" w:rsidRDefault="009E5A2F" w:rsidP="009E5A2F">
      <w:pPr>
        <w:pStyle w:val="Body"/>
        <w:numPr>
          <w:ilvl w:val="1"/>
          <w:numId w:val="20"/>
        </w:numPr>
        <w:rPr>
          <w:lang w:val="en-AU"/>
        </w:rPr>
      </w:pPr>
      <w:r>
        <w:rPr>
          <w:lang w:val="en-AU"/>
        </w:rPr>
        <w:t xml:space="preserve">In a new form, choose </w:t>
      </w:r>
      <w:r w:rsidR="001F3A12">
        <w:rPr>
          <w:lang w:val="en-AU"/>
        </w:rPr>
        <w:t>Data-&gt;SqlDataSource-&gt;New Connection. Enter the SQL server and the data file.</w:t>
      </w:r>
    </w:p>
    <w:p w14:paraId="5B0F6863" w14:textId="77777777" w:rsidR="00722458" w:rsidRDefault="0057444C" w:rsidP="007B0A6C">
      <w:pPr>
        <w:pStyle w:val="Heading2"/>
      </w:pPr>
      <w:r>
        <w:t>.Net Web Pages</w:t>
      </w:r>
    </w:p>
    <w:p w14:paraId="79248091" w14:textId="77777777" w:rsidR="00B97736" w:rsidRPr="00B97736" w:rsidRDefault="00B97736" w:rsidP="00B97736">
      <w:pPr>
        <w:pStyle w:val="Body"/>
        <w:rPr>
          <w:lang w:val="en-AU"/>
        </w:rPr>
      </w:pPr>
      <w:r w:rsidRPr="00B97736">
        <w:rPr>
          <w:shd w:val="clear" w:color="auto" w:fill="D9D9D9" w:themeFill="background1" w:themeFillShade="D9"/>
          <w:lang w:val="en-AU"/>
        </w:rPr>
        <w:t>New-&gt;Web Sites… -&gt; ASP.NET Web Site (Razon v3)</w:t>
      </w:r>
    </w:p>
    <w:p w14:paraId="08653C61" w14:textId="77777777" w:rsidR="0057444C" w:rsidRDefault="00B97736" w:rsidP="0057444C">
      <w:pPr>
        <w:pStyle w:val="Body"/>
        <w:rPr>
          <w:lang w:val="en-AU"/>
        </w:rPr>
      </w:pPr>
      <w:r>
        <w:rPr>
          <w:noProof/>
        </w:rPr>
        <w:drawing>
          <wp:inline distT="0" distB="0" distL="0" distR="0" wp14:anchorId="35589036" wp14:editId="21A147C1">
            <wp:extent cx="4384057" cy="1259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681" cy="1265669"/>
                    </a:xfrm>
                    <a:prstGeom prst="rect">
                      <a:avLst/>
                    </a:prstGeom>
                  </pic:spPr>
                </pic:pic>
              </a:graphicData>
            </a:graphic>
          </wp:inline>
        </w:drawing>
      </w:r>
    </w:p>
    <w:p w14:paraId="2ECA18E6" w14:textId="77777777" w:rsidR="00B97736" w:rsidRDefault="00C82B74" w:rsidP="00B97736">
      <w:pPr>
        <w:pStyle w:val="Body"/>
        <w:numPr>
          <w:ilvl w:val="1"/>
          <w:numId w:val="20"/>
        </w:numPr>
        <w:rPr>
          <w:lang w:val="en-AU"/>
        </w:rPr>
      </w:pPr>
      <w:r>
        <w:rPr>
          <w:lang w:val="en-AU"/>
        </w:rPr>
        <w:t xml:space="preserve">Mix the </w:t>
      </w:r>
      <w:r w:rsidR="00B97736">
        <w:rPr>
          <w:lang w:val="en-AU"/>
        </w:rPr>
        <w:t>server-side code</w:t>
      </w:r>
      <w:r>
        <w:rPr>
          <w:lang w:val="en-AU"/>
        </w:rPr>
        <w:t xml:space="preserve"> into the markup (html)</w:t>
      </w:r>
    </w:p>
    <w:p w14:paraId="1A2A0A38" w14:textId="77777777" w:rsidR="00B97736" w:rsidRDefault="00B97736" w:rsidP="00B97736">
      <w:pPr>
        <w:pStyle w:val="Body"/>
        <w:numPr>
          <w:ilvl w:val="1"/>
          <w:numId w:val="20"/>
        </w:numPr>
        <w:rPr>
          <w:lang w:val="en-AU"/>
        </w:rPr>
      </w:pPr>
      <w:r>
        <w:rPr>
          <w:lang w:val="en-AU"/>
        </w:rPr>
        <w:t>Uses Razor syntax to execute all the code in the web pages</w:t>
      </w:r>
    </w:p>
    <w:p w14:paraId="59D6D7F0" w14:textId="77777777" w:rsidR="00B97736" w:rsidRDefault="00B97736" w:rsidP="00B97736">
      <w:pPr>
        <w:pStyle w:val="Body"/>
        <w:numPr>
          <w:ilvl w:val="1"/>
          <w:numId w:val="20"/>
        </w:numPr>
        <w:rPr>
          <w:lang w:val="en-AU"/>
        </w:rPr>
      </w:pPr>
      <w:r>
        <w:rPr>
          <w:lang w:val="en-AU"/>
        </w:rPr>
        <w:t>Dynamic compilation – when the page is 1</w:t>
      </w:r>
      <w:r w:rsidRPr="00B97736">
        <w:rPr>
          <w:vertAlign w:val="superscript"/>
          <w:lang w:val="en-AU"/>
        </w:rPr>
        <w:t>st</w:t>
      </w:r>
      <w:r>
        <w:rPr>
          <w:lang w:val="en-AU"/>
        </w:rPr>
        <w:t xml:space="preserve"> requested on the server</w:t>
      </w:r>
      <w:r>
        <w:rPr>
          <w:lang w:val="en-AU"/>
        </w:rPr>
        <w:br/>
      </w:r>
    </w:p>
    <w:tbl>
      <w:tblPr>
        <w:tblStyle w:val="TableGrid"/>
        <w:tblW w:w="0" w:type="auto"/>
        <w:tblInd w:w="1531" w:type="dxa"/>
        <w:tblLook w:val="04A0" w:firstRow="1" w:lastRow="0" w:firstColumn="1" w:lastColumn="0" w:noHBand="0" w:noVBand="1"/>
      </w:tblPr>
      <w:tblGrid>
        <w:gridCol w:w="3781"/>
        <w:gridCol w:w="3704"/>
      </w:tblGrid>
      <w:tr w:rsidR="00C014D9" w14:paraId="0676DE38" w14:textId="77777777" w:rsidTr="004B73DD">
        <w:tc>
          <w:tcPr>
            <w:tcW w:w="3781" w:type="dxa"/>
            <w:shd w:val="clear" w:color="auto" w:fill="D9D9D9" w:themeFill="background1" w:themeFillShade="D9"/>
          </w:tcPr>
          <w:p w14:paraId="22270AF9" w14:textId="77777777" w:rsidR="00C014D9" w:rsidRPr="00C014D9" w:rsidRDefault="00C014D9" w:rsidP="004B73DD">
            <w:pPr>
              <w:pStyle w:val="Body"/>
              <w:ind w:left="0"/>
              <w:rPr>
                <w:lang w:val="en-AU"/>
              </w:rPr>
            </w:pPr>
            <w:r>
              <w:rPr>
                <w:lang w:val="en-AU"/>
              </w:rPr>
              <w:t>Web Pages Strengths</w:t>
            </w:r>
          </w:p>
        </w:tc>
        <w:tc>
          <w:tcPr>
            <w:tcW w:w="3704" w:type="dxa"/>
            <w:shd w:val="clear" w:color="auto" w:fill="D9D9D9" w:themeFill="background1" w:themeFillShade="D9"/>
          </w:tcPr>
          <w:p w14:paraId="4EDCC4CD" w14:textId="77777777" w:rsidR="00C014D9" w:rsidRPr="00C014D9" w:rsidRDefault="00C014D9" w:rsidP="004B73DD">
            <w:pPr>
              <w:pStyle w:val="Body"/>
              <w:ind w:left="0"/>
              <w:rPr>
                <w:lang w:val="en-AU"/>
              </w:rPr>
            </w:pPr>
            <w:r>
              <w:rPr>
                <w:lang w:val="en-AU"/>
              </w:rPr>
              <w:t>Web Pages Challenges</w:t>
            </w:r>
          </w:p>
        </w:tc>
      </w:tr>
      <w:tr w:rsidR="00C014D9" w14:paraId="11758BD9" w14:textId="77777777" w:rsidTr="004B73DD">
        <w:tc>
          <w:tcPr>
            <w:tcW w:w="3781" w:type="dxa"/>
          </w:tcPr>
          <w:p w14:paraId="1937B37B" w14:textId="77777777" w:rsidR="00C014D9" w:rsidRPr="00C014D9" w:rsidRDefault="00C014D9" w:rsidP="004B73DD">
            <w:pPr>
              <w:pStyle w:val="Body"/>
              <w:ind w:left="0"/>
              <w:rPr>
                <w:lang w:val="en-AU"/>
              </w:rPr>
            </w:pPr>
            <w:r>
              <w:rPr>
                <w:lang w:val="en-AU"/>
              </w:rPr>
              <w:lastRenderedPageBreak/>
              <w:t>Server code is embedded in HTML</w:t>
            </w:r>
            <w:r>
              <w:rPr>
                <w:lang w:val="en-AU"/>
              </w:rPr>
              <w:br/>
              <w:t>Convenient for experienced web developer</w:t>
            </w:r>
          </w:p>
        </w:tc>
        <w:tc>
          <w:tcPr>
            <w:tcW w:w="3704" w:type="dxa"/>
          </w:tcPr>
          <w:p w14:paraId="08ED44D0" w14:textId="77777777" w:rsidR="00C014D9" w:rsidRPr="00C014D9" w:rsidRDefault="00C014D9" w:rsidP="00C014D9">
            <w:pPr>
              <w:pStyle w:val="Body"/>
              <w:ind w:left="0"/>
              <w:rPr>
                <w:lang w:val="en-AU"/>
              </w:rPr>
            </w:pPr>
            <w:r>
              <w:rPr>
                <w:lang w:val="en-AU"/>
              </w:rPr>
              <w:t>Server code is embedded in HTML</w:t>
            </w:r>
            <w:r>
              <w:rPr>
                <w:lang w:val="en-AU"/>
              </w:rPr>
              <w:br/>
              <w:t>Does not follow separation of concerns and is not easily testable</w:t>
            </w:r>
          </w:p>
        </w:tc>
      </w:tr>
      <w:tr w:rsidR="00C014D9" w14:paraId="74F8D754" w14:textId="77777777" w:rsidTr="004B73DD">
        <w:tc>
          <w:tcPr>
            <w:tcW w:w="3781" w:type="dxa"/>
          </w:tcPr>
          <w:p w14:paraId="6582C4B8" w14:textId="77777777" w:rsidR="00C014D9" w:rsidRPr="00C014D9" w:rsidRDefault="00C014D9" w:rsidP="004B73DD">
            <w:pPr>
              <w:pStyle w:val="Body"/>
              <w:ind w:left="0"/>
              <w:rPr>
                <w:lang w:val="en-AU"/>
              </w:rPr>
            </w:pPr>
            <w:r>
              <w:rPr>
                <w:lang w:val="en-AU"/>
              </w:rPr>
              <w:t>Dynamic compilation</w:t>
            </w:r>
            <w:r>
              <w:rPr>
                <w:lang w:val="en-AU"/>
              </w:rPr>
              <w:br/>
              <w:t>Can deploy just the one file that changed</w:t>
            </w:r>
          </w:p>
        </w:tc>
        <w:tc>
          <w:tcPr>
            <w:tcW w:w="3704" w:type="dxa"/>
          </w:tcPr>
          <w:p w14:paraId="64C1AC38" w14:textId="77777777" w:rsidR="00C014D9" w:rsidRPr="00C014D9" w:rsidRDefault="00C837DA" w:rsidP="004B73DD">
            <w:pPr>
              <w:pStyle w:val="Body"/>
              <w:ind w:left="0"/>
              <w:rPr>
                <w:lang w:val="en-AU"/>
              </w:rPr>
            </w:pPr>
            <w:r>
              <w:rPr>
                <w:lang w:val="en-AU"/>
              </w:rPr>
              <w:t>Smaller adoption</w:t>
            </w:r>
          </w:p>
        </w:tc>
      </w:tr>
      <w:tr w:rsidR="00C014D9" w14:paraId="1C335544" w14:textId="77777777" w:rsidTr="004B73DD">
        <w:tc>
          <w:tcPr>
            <w:tcW w:w="3781" w:type="dxa"/>
          </w:tcPr>
          <w:p w14:paraId="09699C71" w14:textId="77777777" w:rsidR="00C014D9" w:rsidRPr="00C014D9" w:rsidRDefault="00C014D9" w:rsidP="004B73DD">
            <w:pPr>
              <w:pStyle w:val="Body"/>
              <w:ind w:left="0"/>
              <w:rPr>
                <w:lang w:val="en-AU"/>
              </w:rPr>
            </w:pPr>
            <w:r>
              <w:rPr>
                <w:lang w:val="en-AU"/>
              </w:rPr>
              <w:t>Supported in ASP.NET Core</w:t>
            </w:r>
          </w:p>
        </w:tc>
        <w:tc>
          <w:tcPr>
            <w:tcW w:w="3704" w:type="dxa"/>
          </w:tcPr>
          <w:p w14:paraId="33A35652" w14:textId="77777777" w:rsidR="00C014D9" w:rsidRDefault="00C014D9" w:rsidP="004B73DD">
            <w:pPr>
              <w:pStyle w:val="Body"/>
              <w:ind w:left="0"/>
            </w:pPr>
          </w:p>
        </w:tc>
      </w:tr>
    </w:tbl>
    <w:p w14:paraId="785AE47F" w14:textId="77777777" w:rsidR="00C014D9" w:rsidRPr="0057444C" w:rsidRDefault="00C014D9" w:rsidP="00C014D9">
      <w:pPr>
        <w:pStyle w:val="Body"/>
        <w:ind w:left="1440"/>
        <w:rPr>
          <w:lang w:val="en-AU"/>
        </w:rPr>
      </w:pPr>
    </w:p>
    <w:p w14:paraId="51FCD153" w14:textId="77777777" w:rsidR="00722458" w:rsidRDefault="0082029D" w:rsidP="007B0A6C">
      <w:pPr>
        <w:pStyle w:val="Heading2"/>
      </w:pPr>
      <w:r>
        <w:t>MVC</w:t>
      </w:r>
      <w:r w:rsidR="005448E2">
        <w:rPr>
          <w:lang w:val="en-AU"/>
        </w:rPr>
        <w:t xml:space="preserve"> Model-View-Controller</w:t>
      </w:r>
    </w:p>
    <w:p w14:paraId="6AF73A49" w14:textId="77777777" w:rsidR="0082029D" w:rsidRDefault="00243110" w:rsidP="0082029D">
      <w:pPr>
        <w:pStyle w:val="Body"/>
        <w:rPr>
          <w:lang w:val="en-AU"/>
        </w:rPr>
      </w:pPr>
      <w:r>
        <w:rPr>
          <w:noProof/>
        </w:rPr>
        <w:drawing>
          <wp:inline distT="0" distB="0" distL="0" distR="0" wp14:anchorId="434A6C50" wp14:editId="192A118E">
            <wp:extent cx="4307262" cy="15700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1950" cy="1575362"/>
                    </a:xfrm>
                    <a:prstGeom prst="rect">
                      <a:avLst/>
                    </a:prstGeom>
                  </pic:spPr>
                </pic:pic>
              </a:graphicData>
            </a:graphic>
          </wp:inline>
        </w:drawing>
      </w:r>
    </w:p>
    <w:p w14:paraId="2983FA42" w14:textId="77777777" w:rsidR="00243110" w:rsidRDefault="00527A75" w:rsidP="00D65A0C">
      <w:pPr>
        <w:pStyle w:val="Body"/>
        <w:numPr>
          <w:ilvl w:val="1"/>
          <w:numId w:val="20"/>
        </w:numPr>
        <w:rPr>
          <w:lang w:val="en-AU"/>
        </w:rPr>
      </w:pPr>
      <w:r>
        <w:rPr>
          <w:lang w:val="en-AU"/>
        </w:rPr>
        <w:t>Emphasis on “separation of concerns”</w:t>
      </w:r>
    </w:p>
    <w:p w14:paraId="472473A4" w14:textId="77777777" w:rsidR="00527A75" w:rsidRDefault="00527A75" w:rsidP="00527A75">
      <w:pPr>
        <w:pStyle w:val="Body"/>
        <w:numPr>
          <w:ilvl w:val="2"/>
          <w:numId w:val="20"/>
        </w:numPr>
        <w:rPr>
          <w:lang w:val="en-AU"/>
        </w:rPr>
      </w:pPr>
      <w:r>
        <w:rPr>
          <w:lang w:val="en-AU"/>
        </w:rPr>
        <w:t>Model – data</w:t>
      </w:r>
    </w:p>
    <w:p w14:paraId="5C754739" w14:textId="77777777" w:rsidR="00527A75" w:rsidRDefault="00527A75" w:rsidP="00527A75">
      <w:pPr>
        <w:pStyle w:val="Body"/>
        <w:numPr>
          <w:ilvl w:val="2"/>
          <w:numId w:val="20"/>
        </w:numPr>
        <w:rPr>
          <w:lang w:val="en-AU"/>
        </w:rPr>
      </w:pPr>
      <w:r>
        <w:rPr>
          <w:lang w:val="en-AU"/>
        </w:rPr>
        <w:t>View – user interface</w:t>
      </w:r>
      <w:r w:rsidR="00A743D5">
        <w:rPr>
          <w:lang w:val="en-AU"/>
        </w:rPr>
        <w:t xml:space="preserve"> (html)</w:t>
      </w:r>
    </w:p>
    <w:p w14:paraId="1A3A3E16" w14:textId="77777777" w:rsidR="00527A75" w:rsidRDefault="00527A75" w:rsidP="00527A75">
      <w:pPr>
        <w:pStyle w:val="Body"/>
        <w:numPr>
          <w:ilvl w:val="2"/>
          <w:numId w:val="20"/>
        </w:numPr>
        <w:rPr>
          <w:lang w:val="en-AU"/>
        </w:rPr>
      </w:pPr>
      <w:r>
        <w:rPr>
          <w:lang w:val="en-AU"/>
        </w:rPr>
        <w:t>Controller – processing</w:t>
      </w:r>
      <w:r w:rsidR="000205AE">
        <w:rPr>
          <w:lang w:val="en-AU"/>
        </w:rPr>
        <w:t>.</w:t>
      </w:r>
    </w:p>
    <w:p w14:paraId="476C8671" w14:textId="77777777" w:rsidR="000205AE" w:rsidRDefault="004E400A" w:rsidP="000205AE">
      <w:pPr>
        <w:pStyle w:val="Body"/>
        <w:numPr>
          <w:ilvl w:val="3"/>
          <w:numId w:val="20"/>
        </w:numPr>
        <w:rPr>
          <w:lang w:val="en-AU"/>
        </w:rPr>
      </w:pPr>
      <w:r>
        <w:rPr>
          <w:lang w:val="en-AU"/>
        </w:rPr>
        <w:t>The controller tells the view what to display</w:t>
      </w:r>
      <w:r w:rsidR="00A743D5">
        <w:rPr>
          <w:lang w:val="en-AU"/>
        </w:rPr>
        <w:t xml:space="preserve"> and handles requests from the html</w:t>
      </w:r>
      <w:r>
        <w:rPr>
          <w:lang w:val="en-AU"/>
        </w:rPr>
        <w:t xml:space="preserve">. </w:t>
      </w:r>
    </w:p>
    <w:p w14:paraId="296E7C96" w14:textId="77777777" w:rsidR="00CF316D" w:rsidRDefault="00CF316D" w:rsidP="00CF316D">
      <w:pPr>
        <w:pStyle w:val="Body"/>
        <w:numPr>
          <w:ilvl w:val="2"/>
          <w:numId w:val="20"/>
        </w:numPr>
        <w:rPr>
          <w:lang w:val="en-AU"/>
        </w:rPr>
      </w:pPr>
      <w:r>
        <w:rPr>
          <w:lang w:val="en-AU"/>
        </w:rPr>
        <w:t>Router – always exist in an MVC app – responsible for receiving the http request and selecting the controller to handle it.</w:t>
      </w:r>
    </w:p>
    <w:p w14:paraId="0EAE50AD" w14:textId="77777777" w:rsidR="00527A75" w:rsidRDefault="004B7385" w:rsidP="004B7385">
      <w:pPr>
        <w:pStyle w:val="Body"/>
        <w:numPr>
          <w:ilvl w:val="1"/>
          <w:numId w:val="20"/>
        </w:numPr>
        <w:rPr>
          <w:lang w:val="en-AU"/>
        </w:rPr>
      </w:pPr>
      <w:r>
        <w:rPr>
          <w:lang w:val="en-AU"/>
        </w:rPr>
        <w:t>Mature and continuously developed by Microsoft</w:t>
      </w:r>
    </w:p>
    <w:tbl>
      <w:tblPr>
        <w:tblStyle w:val="TableGrid"/>
        <w:tblW w:w="0" w:type="auto"/>
        <w:tblInd w:w="1531" w:type="dxa"/>
        <w:tblLook w:val="04A0" w:firstRow="1" w:lastRow="0" w:firstColumn="1" w:lastColumn="0" w:noHBand="0" w:noVBand="1"/>
      </w:tblPr>
      <w:tblGrid>
        <w:gridCol w:w="3781"/>
        <w:gridCol w:w="3704"/>
      </w:tblGrid>
      <w:tr w:rsidR="00C837DA" w14:paraId="0B990AE3" w14:textId="77777777" w:rsidTr="004B73DD">
        <w:tc>
          <w:tcPr>
            <w:tcW w:w="3781" w:type="dxa"/>
            <w:shd w:val="clear" w:color="auto" w:fill="D9D9D9" w:themeFill="background1" w:themeFillShade="D9"/>
          </w:tcPr>
          <w:p w14:paraId="5059A994" w14:textId="77777777" w:rsidR="00C837DA" w:rsidRPr="00C014D9" w:rsidRDefault="00C837DA" w:rsidP="004B73DD">
            <w:pPr>
              <w:pStyle w:val="Body"/>
              <w:ind w:left="0"/>
              <w:rPr>
                <w:lang w:val="en-AU"/>
              </w:rPr>
            </w:pPr>
            <w:r>
              <w:rPr>
                <w:lang w:val="en-AU"/>
              </w:rPr>
              <w:t>MVC Strengths</w:t>
            </w:r>
          </w:p>
        </w:tc>
        <w:tc>
          <w:tcPr>
            <w:tcW w:w="3704" w:type="dxa"/>
            <w:shd w:val="clear" w:color="auto" w:fill="D9D9D9" w:themeFill="background1" w:themeFillShade="D9"/>
          </w:tcPr>
          <w:p w14:paraId="1ACB7D77" w14:textId="77777777" w:rsidR="00C837DA" w:rsidRPr="00C014D9" w:rsidRDefault="00C837DA" w:rsidP="004B73DD">
            <w:pPr>
              <w:pStyle w:val="Body"/>
              <w:ind w:left="0"/>
              <w:rPr>
                <w:lang w:val="en-AU"/>
              </w:rPr>
            </w:pPr>
            <w:r>
              <w:rPr>
                <w:lang w:val="en-AU"/>
              </w:rPr>
              <w:t>MVC Challenges</w:t>
            </w:r>
          </w:p>
        </w:tc>
      </w:tr>
      <w:tr w:rsidR="00C837DA" w14:paraId="1557A045" w14:textId="77777777" w:rsidTr="004B73DD">
        <w:tc>
          <w:tcPr>
            <w:tcW w:w="3781" w:type="dxa"/>
          </w:tcPr>
          <w:p w14:paraId="094352FA" w14:textId="77777777" w:rsidR="00C837DA" w:rsidRPr="00C014D9" w:rsidRDefault="00C837DA" w:rsidP="004B73DD">
            <w:pPr>
              <w:pStyle w:val="Body"/>
              <w:ind w:left="0"/>
              <w:rPr>
                <w:lang w:val="en-AU"/>
              </w:rPr>
            </w:pPr>
            <w:r>
              <w:rPr>
                <w:lang w:val="en-AU"/>
              </w:rPr>
              <w:t>Emphasis on ‘Separation of concerns’</w:t>
            </w:r>
          </w:p>
        </w:tc>
        <w:tc>
          <w:tcPr>
            <w:tcW w:w="3704" w:type="dxa"/>
          </w:tcPr>
          <w:p w14:paraId="76D2F03F" w14:textId="77777777" w:rsidR="00C837DA" w:rsidRPr="00C014D9" w:rsidRDefault="00C837DA" w:rsidP="004B73DD">
            <w:pPr>
              <w:pStyle w:val="Body"/>
              <w:ind w:left="0"/>
              <w:rPr>
                <w:lang w:val="en-AU"/>
              </w:rPr>
            </w:pPr>
            <w:r>
              <w:rPr>
                <w:lang w:val="en-AU"/>
              </w:rPr>
              <w:t>Requires stronger developer skills</w:t>
            </w:r>
          </w:p>
        </w:tc>
      </w:tr>
      <w:tr w:rsidR="00C837DA" w14:paraId="6C6AE6D1" w14:textId="77777777" w:rsidTr="004B73DD">
        <w:tc>
          <w:tcPr>
            <w:tcW w:w="3781" w:type="dxa"/>
          </w:tcPr>
          <w:p w14:paraId="5DAC2273" w14:textId="77777777" w:rsidR="00C837DA" w:rsidRPr="00C014D9" w:rsidRDefault="00C837DA" w:rsidP="004B73DD">
            <w:pPr>
              <w:pStyle w:val="Body"/>
              <w:ind w:left="0"/>
              <w:rPr>
                <w:lang w:val="en-AU"/>
              </w:rPr>
            </w:pPr>
            <w:r>
              <w:rPr>
                <w:lang w:val="en-AU"/>
              </w:rPr>
              <w:t>Supported in ASP.NET Core</w:t>
            </w:r>
          </w:p>
        </w:tc>
        <w:tc>
          <w:tcPr>
            <w:tcW w:w="3704" w:type="dxa"/>
          </w:tcPr>
          <w:p w14:paraId="2FB27623" w14:textId="77777777" w:rsidR="00C837DA" w:rsidRPr="00C014D9" w:rsidRDefault="00C837DA" w:rsidP="004B73DD">
            <w:pPr>
              <w:pStyle w:val="Body"/>
              <w:ind w:left="0"/>
              <w:rPr>
                <w:lang w:val="en-AU"/>
              </w:rPr>
            </w:pPr>
          </w:p>
        </w:tc>
      </w:tr>
      <w:tr w:rsidR="00C837DA" w14:paraId="2F5331CB" w14:textId="77777777" w:rsidTr="004B73DD">
        <w:tc>
          <w:tcPr>
            <w:tcW w:w="3781" w:type="dxa"/>
          </w:tcPr>
          <w:p w14:paraId="5C25D26A" w14:textId="77777777" w:rsidR="00C837DA" w:rsidRPr="00C837DA" w:rsidRDefault="00C837DA" w:rsidP="004B73DD">
            <w:pPr>
              <w:pStyle w:val="Body"/>
              <w:ind w:left="0"/>
              <w:rPr>
                <w:lang w:val="en-US"/>
              </w:rPr>
            </w:pPr>
            <w:r>
              <w:rPr>
                <w:lang w:val="en-US"/>
              </w:rPr>
              <w:t>Strong adoption</w:t>
            </w:r>
          </w:p>
        </w:tc>
        <w:tc>
          <w:tcPr>
            <w:tcW w:w="3704" w:type="dxa"/>
          </w:tcPr>
          <w:p w14:paraId="32061B54" w14:textId="77777777" w:rsidR="00C837DA" w:rsidRDefault="00C837DA" w:rsidP="004B73DD">
            <w:pPr>
              <w:pStyle w:val="Body"/>
              <w:ind w:left="0"/>
            </w:pPr>
          </w:p>
        </w:tc>
      </w:tr>
    </w:tbl>
    <w:p w14:paraId="25AA0F24" w14:textId="77777777" w:rsidR="0096678F" w:rsidRDefault="0096678F" w:rsidP="00E26E8C">
      <w:pPr>
        <w:pStyle w:val="Heading3"/>
        <w:rPr>
          <w:lang w:val="en-AU"/>
        </w:rPr>
      </w:pPr>
      <w:bookmarkStart w:id="2" w:name="_Ref3371532"/>
      <w:r>
        <w:rPr>
          <w:lang w:val="en-AU"/>
        </w:rPr>
        <w:lastRenderedPageBreak/>
        <w:t>Architecture</w:t>
      </w:r>
    </w:p>
    <w:p w14:paraId="08139C1E" w14:textId="77777777" w:rsidR="0096678F" w:rsidRDefault="0096678F" w:rsidP="0096678F">
      <w:pPr>
        <w:pStyle w:val="Heading4"/>
        <w:rPr>
          <w:lang w:val="en-AU"/>
        </w:rPr>
      </w:pPr>
      <w:r>
        <w:rPr>
          <w:lang w:val="en-AU"/>
        </w:rPr>
        <w:t>Client Side</w:t>
      </w:r>
    </w:p>
    <w:p w14:paraId="7358DBAD" w14:textId="77777777" w:rsidR="0096678F" w:rsidRDefault="0096678F" w:rsidP="0096678F">
      <w:pPr>
        <w:pStyle w:val="Body"/>
        <w:rPr>
          <w:lang w:val="en-AU"/>
        </w:rPr>
      </w:pPr>
      <w:r>
        <w:rPr>
          <w:lang w:val="en-AU"/>
        </w:rPr>
        <w:t>The client sends an http request to the server</w:t>
      </w:r>
    </w:p>
    <w:p w14:paraId="32F05F34" w14:textId="77777777" w:rsidR="0096678F" w:rsidRDefault="0096678F" w:rsidP="0096678F">
      <w:pPr>
        <w:pStyle w:val="Heading4"/>
        <w:rPr>
          <w:lang w:val="en-AU"/>
        </w:rPr>
      </w:pPr>
      <w:r>
        <w:rPr>
          <w:lang w:val="en-AU"/>
        </w:rPr>
        <w:t>Server Side</w:t>
      </w:r>
    </w:p>
    <w:p w14:paraId="4A812256" w14:textId="77777777" w:rsidR="0096678F" w:rsidRDefault="0096678F" w:rsidP="0096678F">
      <w:pPr>
        <w:pStyle w:val="Body"/>
        <w:rPr>
          <w:lang w:val="en-AU"/>
        </w:rPr>
      </w:pPr>
      <w:r>
        <w:rPr>
          <w:lang w:val="en-AU"/>
        </w:rPr>
        <w:t>On the server:</w:t>
      </w:r>
    </w:p>
    <w:p w14:paraId="570F0BEA" w14:textId="77777777" w:rsidR="0096678F" w:rsidRDefault="0096678F" w:rsidP="0096678F">
      <w:pPr>
        <w:pStyle w:val="Body"/>
        <w:numPr>
          <w:ilvl w:val="1"/>
          <w:numId w:val="20"/>
        </w:numPr>
        <w:rPr>
          <w:lang w:val="en-AU"/>
        </w:rPr>
      </w:pPr>
      <w:r>
        <w:rPr>
          <w:lang w:val="en-AU"/>
        </w:rPr>
        <w:t xml:space="preserve">The router </w:t>
      </w:r>
      <w:r w:rsidR="00DE5BEC">
        <w:rPr>
          <w:lang w:val="en-AU"/>
        </w:rPr>
        <w:t>receives</w:t>
      </w:r>
      <w:r>
        <w:rPr>
          <w:lang w:val="en-AU"/>
        </w:rPr>
        <w:t xml:space="preserve"> the request and calls the appropriate controller to handle it.</w:t>
      </w:r>
    </w:p>
    <w:p w14:paraId="77490591" w14:textId="77777777" w:rsidR="0096678F" w:rsidRDefault="0096678F" w:rsidP="0096678F">
      <w:pPr>
        <w:pStyle w:val="Body"/>
        <w:numPr>
          <w:ilvl w:val="1"/>
          <w:numId w:val="20"/>
        </w:numPr>
        <w:rPr>
          <w:lang w:val="en-AU"/>
        </w:rPr>
      </w:pPr>
      <w:r>
        <w:rPr>
          <w:lang w:val="en-AU"/>
        </w:rPr>
        <w:t>The controller handles the request (action) and send the data to return to the view</w:t>
      </w:r>
    </w:p>
    <w:p w14:paraId="47678BA7" w14:textId="77777777" w:rsidR="0096678F" w:rsidRDefault="0096678F" w:rsidP="0096678F">
      <w:pPr>
        <w:pStyle w:val="Body"/>
        <w:numPr>
          <w:ilvl w:val="1"/>
          <w:numId w:val="20"/>
        </w:numPr>
        <w:rPr>
          <w:lang w:val="en-AU"/>
        </w:rPr>
      </w:pPr>
      <w:r>
        <w:rPr>
          <w:lang w:val="en-AU"/>
        </w:rPr>
        <w:t xml:space="preserve">The view, with the help of the Razor </w:t>
      </w:r>
      <w:r w:rsidR="00F04F17">
        <w:rPr>
          <w:lang w:val="en-AU"/>
        </w:rPr>
        <w:t>e</w:t>
      </w:r>
      <w:r>
        <w:rPr>
          <w:lang w:val="en-AU"/>
        </w:rPr>
        <w:t xml:space="preserve">ngine, creates the full static HTML page and send it back to the client. </w:t>
      </w:r>
    </w:p>
    <w:p w14:paraId="6A6568CC" w14:textId="77777777" w:rsidR="00D91AD0" w:rsidRPr="0096678F" w:rsidRDefault="00D91AD0" w:rsidP="00D91AD0">
      <w:pPr>
        <w:pStyle w:val="Body"/>
        <w:ind w:left="1440"/>
        <w:rPr>
          <w:lang w:val="en-AU"/>
        </w:rPr>
      </w:pPr>
      <w:r>
        <w:rPr>
          <w:noProof/>
        </w:rPr>
        <w:drawing>
          <wp:inline distT="0" distB="0" distL="0" distR="0" wp14:anchorId="7DF03BEA" wp14:editId="04377D38">
            <wp:extent cx="3154928" cy="1946887"/>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3250" cy="1958194"/>
                    </a:xfrm>
                    <a:prstGeom prst="rect">
                      <a:avLst/>
                    </a:prstGeom>
                  </pic:spPr>
                </pic:pic>
              </a:graphicData>
            </a:graphic>
          </wp:inline>
        </w:drawing>
      </w:r>
    </w:p>
    <w:p w14:paraId="4F723FDD" w14:textId="77777777" w:rsidR="00E26E8C" w:rsidRDefault="00326AC4" w:rsidP="00E26E8C">
      <w:pPr>
        <w:pStyle w:val="Heading3"/>
        <w:rPr>
          <w:lang w:val="en-AU"/>
        </w:rPr>
      </w:pPr>
      <w:r>
        <w:rPr>
          <w:lang w:val="en-AU"/>
        </w:rPr>
        <w:t>Convention Over Configuration</w:t>
      </w:r>
      <w:bookmarkEnd w:id="2"/>
    </w:p>
    <w:p w14:paraId="6D08CE62" w14:textId="77777777" w:rsidR="00326AC4" w:rsidRPr="00326AC4" w:rsidRDefault="00326AC4" w:rsidP="00326AC4">
      <w:pPr>
        <w:pStyle w:val="Body"/>
        <w:numPr>
          <w:ilvl w:val="1"/>
          <w:numId w:val="20"/>
        </w:numPr>
        <w:rPr>
          <w:lang w:val="en-AU"/>
        </w:rPr>
      </w:pPr>
      <w:r>
        <w:rPr>
          <w:lang w:val="en-AU"/>
        </w:rPr>
        <w:t>Controllers naming: Product</w:t>
      </w:r>
      <w:r w:rsidRPr="00004F50">
        <w:rPr>
          <w:b/>
          <w:bCs/>
          <w:color w:val="0000CC"/>
          <w:lang w:val="en-AU"/>
        </w:rPr>
        <w:t>Controller</w:t>
      </w:r>
    </w:p>
    <w:p w14:paraId="05E28249" w14:textId="77777777" w:rsidR="00326AC4" w:rsidRDefault="00326AC4" w:rsidP="00326AC4">
      <w:pPr>
        <w:pStyle w:val="Body"/>
        <w:numPr>
          <w:ilvl w:val="1"/>
          <w:numId w:val="20"/>
        </w:numPr>
        <w:rPr>
          <w:lang w:val="en-AU"/>
        </w:rPr>
      </w:pPr>
      <w:r>
        <w:rPr>
          <w:lang w:val="en-AU"/>
        </w:rPr>
        <w:t>Controllers live in folder Controllers</w:t>
      </w:r>
      <w:r w:rsidR="00A62AE8">
        <w:rPr>
          <w:lang w:val="en-AU"/>
        </w:rPr>
        <w:t>:</w:t>
      </w:r>
      <w:r w:rsidR="00A62AE8">
        <w:rPr>
          <w:lang w:val="en-AU"/>
        </w:rPr>
        <w:br/>
      </w:r>
      <w:r w:rsidR="00CE19AC" w:rsidRPr="00CE19AC">
        <w:rPr>
          <w:rStyle w:val="CodeChar"/>
          <w:sz w:val="20"/>
        </w:rPr>
        <w:t>Controllers/ProductController.cs</w:t>
      </w:r>
    </w:p>
    <w:p w14:paraId="5DACE796" w14:textId="77777777" w:rsidR="00326AC4" w:rsidRDefault="00326AC4" w:rsidP="00326AC4">
      <w:pPr>
        <w:pStyle w:val="Body"/>
        <w:numPr>
          <w:ilvl w:val="1"/>
          <w:numId w:val="20"/>
        </w:numPr>
        <w:rPr>
          <w:lang w:val="en-AU"/>
        </w:rPr>
      </w:pPr>
      <w:r>
        <w:rPr>
          <w:lang w:val="en-AU"/>
        </w:rPr>
        <w:t>Views live in folder Views</w:t>
      </w:r>
    </w:p>
    <w:p w14:paraId="4D3D40C1" w14:textId="77777777" w:rsidR="00326AC4" w:rsidRDefault="00326AC4" w:rsidP="00326AC4">
      <w:pPr>
        <w:pStyle w:val="Body"/>
        <w:numPr>
          <w:ilvl w:val="1"/>
          <w:numId w:val="20"/>
        </w:numPr>
        <w:rPr>
          <w:lang w:val="en-AU"/>
        </w:rPr>
      </w:pPr>
      <w:r>
        <w:rPr>
          <w:lang w:val="en-AU"/>
        </w:rPr>
        <w:t>Views named according to the controller:</w:t>
      </w:r>
    </w:p>
    <w:p w14:paraId="41EA0F18" w14:textId="77777777" w:rsidR="00326AC4" w:rsidRDefault="00326AC4" w:rsidP="00326AC4">
      <w:pPr>
        <w:pStyle w:val="Body"/>
        <w:numPr>
          <w:ilvl w:val="2"/>
          <w:numId w:val="20"/>
        </w:numPr>
        <w:rPr>
          <w:lang w:val="en-AU"/>
        </w:rPr>
      </w:pPr>
      <w:r>
        <w:rPr>
          <w:lang w:val="en-AU"/>
        </w:rPr>
        <w:t>View</w:t>
      </w:r>
      <w:r w:rsidR="004C65B3">
        <w:rPr>
          <w:lang w:val="en-AU"/>
        </w:rPr>
        <w:t>s</w:t>
      </w:r>
      <w:r>
        <w:rPr>
          <w:lang w:val="en-AU"/>
        </w:rPr>
        <w:t xml:space="preserve"> for ProductController will live in Views/Product</w:t>
      </w:r>
    </w:p>
    <w:p w14:paraId="4B51E389" w14:textId="77777777" w:rsidR="00326AC4" w:rsidRDefault="00326AC4" w:rsidP="00326AC4">
      <w:pPr>
        <w:pStyle w:val="Body"/>
        <w:numPr>
          <w:ilvl w:val="1"/>
          <w:numId w:val="20"/>
        </w:numPr>
        <w:rPr>
          <w:lang w:val="en-AU"/>
        </w:rPr>
      </w:pPr>
      <w:r>
        <w:rPr>
          <w:lang w:val="en-AU"/>
        </w:rPr>
        <w:t>Each view named for an Action in the co</w:t>
      </w:r>
      <w:r w:rsidR="00275F4F">
        <w:rPr>
          <w:lang w:val="en-AU"/>
        </w:rPr>
        <w:t>nt</w:t>
      </w:r>
      <w:r>
        <w:rPr>
          <w:lang w:val="en-AU"/>
        </w:rPr>
        <w:t>roller</w:t>
      </w:r>
    </w:p>
    <w:p w14:paraId="1F92D41D" w14:textId="77777777" w:rsidR="00326AC4" w:rsidRDefault="00326AC4" w:rsidP="00CE19AC">
      <w:pPr>
        <w:pStyle w:val="Code"/>
        <w:ind w:left="1440"/>
      </w:pPr>
      <w:r>
        <w:t>Views/Product/Edit.cs</w:t>
      </w:r>
      <w:r w:rsidR="00CE19AC">
        <w:t>html</w:t>
      </w:r>
    </w:p>
    <w:p w14:paraId="5EE0321A" w14:textId="77777777" w:rsidR="00326AC4" w:rsidRDefault="00326AC4" w:rsidP="00326AC4">
      <w:pPr>
        <w:pStyle w:val="Body"/>
        <w:numPr>
          <w:ilvl w:val="1"/>
          <w:numId w:val="20"/>
        </w:numPr>
        <w:rPr>
          <w:lang w:val="en-AU"/>
        </w:rPr>
      </w:pPr>
      <w:r>
        <w:rPr>
          <w:lang w:val="en-AU"/>
        </w:rPr>
        <w:t>Convention over Configuration in Entity Framework – Code First.</w:t>
      </w:r>
    </w:p>
    <w:p w14:paraId="59EEF9EB" w14:textId="77777777" w:rsidR="00B97035" w:rsidRDefault="00B97035" w:rsidP="00D12213">
      <w:pPr>
        <w:pStyle w:val="Heading3"/>
        <w:rPr>
          <w:lang w:val="en-AU"/>
        </w:rPr>
      </w:pPr>
      <w:r>
        <w:rPr>
          <w:lang w:val="en-AU"/>
        </w:rPr>
        <w:t>MVC Project</w:t>
      </w:r>
    </w:p>
    <w:p w14:paraId="3FF68A7B" w14:textId="77777777" w:rsidR="00B97035" w:rsidRDefault="00B97035" w:rsidP="00B97035">
      <w:pPr>
        <w:pStyle w:val="Heading4"/>
        <w:rPr>
          <w:lang w:val="en-AU"/>
        </w:rPr>
      </w:pPr>
      <w:r>
        <w:rPr>
          <w:lang w:val="en-AU"/>
        </w:rPr>
        <w:t>Build Configurations</w:t>
      </w:r>
    </w:p>
    <w:p w14:paraId="702B6FEA" w14:textId="77777777" w:rsidR="00B97035" w:rsidRDefault="00B97035" w:rsidP="00105991">
      <w:pPr>
        <w:pStyle w:val="Body"/>
        <w:numPr>
          <w:ilvl w:val="0"/>
          <w:numId w:val="80"/>
        </w:numPr>
        <w:rPr>
          <w:lang w:val="en-AU"/>
        </w:rPr>
      </w:pPr>
      <w:r>
        <w:rPr>
          <w:lang w:val="en-AU"/>
        </w:rPr>
        <w:t>In the Solutions Configurations -&gt; Configuration Manager</w:t>
      </w:r>
    </w:p>
    <w:p w14:paraId="4D715F0A" w14:textId="77777777" w:rsidR="00B97035" w:rsidRDefault="00B97035" w:rsidP="00105991">
      <w:pPr>
        <w:pStyle w:val="Body"/>
        <w:numPr>
          <w:ilvl w:val="0"/>
          <w:numId w:val="80"/>
        </w:numPr>
        <w:rPr>
          <w:lang w:val="en-AU"/>
        </w:rPr>
      </w:pPr>
      <w:r>
        <w:rPr>
          <w:lang w:val="en-AU"/>
        </w:rPr>
        <w:t>Under Project-Configuration-&gt;New.</w:t>
      </w:r>
    </w:p>
    <w:p w14:paraId="1157E65E" w14:textId="77777777" w:rsidR="00B97035" w:rsidRDefault="00B97035" w:rsidP="00105991">
      <w:pPr>
        <w:pStyle w:val="Body"/>
        <w:numPr>
          <w:ilvl w:val="1"/>
          <w:numId w:val="80"/>
        </w:numPr>
        <w:rPr>
          <w:lang w:val="en-AU"/>
        </w:rPr>
      </w:pPr>
      <w:r>
        <w:rPr>
          <w:lang w:val="en-AU"/>
        </w:rPr>
        <w:t xml:space="preserve">Give Name and copy initial setting from existing </w:t>
      </w:r>
      <w:r>
        <w:rPr>
          <w:lang w:val="en-AU"/>
        </w:rPr>
        <w:lastRenderedPageBreak/>
        <w:t>configuration.</w:t>
      </w:r>
    </w:p>
    <w:p w14:paraId="742D4E8E" w14:textId="77777777" w:rsidR="00B97035" w:rsidRDefault="00B97035" w:rsidP="00B97035">
      <w:pPr>
        <w:pStyle w:val="Body"/>
        <w:ind w:left="2971"/>
        <w:rPr>
          <w:lang w:val="en-AU"/>
        </w:rPr>
      </w:pPr>
      <w:r w:rsidRPr="00134C34">
        <w:rPr>
          <w:b/>
          <w:bCs/>
          <w:lang w:val="en-AU"/>
        </w:rPr>
        <w:t>Recommendation</w:t>
      </w:r>
      <w:r>
        <w:rPr>
          <w:lang w:val="en-AU"/>
        </w:rPr>
        <w:t xml:space="preserve">: Work with Debug configuration ONLY when you’re developing. For everything else, including testing – </w:t>
      </w:r>
      <w:r w:rsidRPr="00134C34">
        <w:rPr>
          <w:b/>
          <w:bCs/>
          <w:lang w:val="en-AU"/>
        </w:rPr>
        <w:t>use</w:t>
      </w:r>
      <w:r>
        <w:rPr>
          <w:lang w:val="en-AU"/>
        </w:rPr>
        <w:t xml:space="preserve"> </w:t>
      </w:r>
      <w:r w:rsidRPr="00134C34">
        <w:rPr>
          <w:b/>
          <w:bCs/>
          <w:lang w:val="en-AU"/>
        </w:rPr>
        <w:t>Release</w:t>
      </w:r>
      <w:r>
        <w:rPr>
          <w:lang w:val="en-AU"/>
        </w:rPr>
        <w:t xml:space="preserve"> (and derivative) </w:t>
      </w:r>
      <w:r w:rsidRPr="00134C34">
        <w:rPr>
          <w:b/>
          <w:bCs/>
          <w:lang w:val="en-AU"/>
        </w:rPr>
        <w:t>configurations</w:t>
      </w:r>
      <w:r>
        <w:rPr>
          <w:lang w:val="en-AU"/>
        </w:rPr>
        <w:t>!</w:t>
      </w:r>
    </w:p>
    <w:p w14:paraId="092B9673" w14:textId="77777777" w:rsidR="00B97035" w:rsidRDefault="00B97035" w:rsidP="00105991">
      <w:pPr>
        <w:pStyle w:val="Body"/>
        <w:numPr>
          <w:ilvl w:val="0"/>
          <w:numId w:val="80"/>
        </w:numPr>
        <w:rPr>
          <w:lang w:val="en-AU"/>
        </w:rPr>
      </w:pPr>
      <w:r>
        <w:rPr>
          <w:lang w:val="en-AU"/>
        </w:rPr>
        <w:t>In solution explorer-&gt;Web.config-&gt;right click-&gt;Add Config Transform</w:t>
      </w:r>
    </w:p>
    <w:p w14:paraId="68376CCD" w14:textId="77777777" w:rsidR="00B97035" w:rsidRPr="00AB57E7" w:rsidRDefault="00B97035" w:rsidP="00B97035">
      <w:pPr>
        <w:pStyle w:val="Body"/>
        <w:ind w:firstLine="629"/>
        <w:rPr>
          <w:lang w:val="en-AU"/>
        </w:rPr>
      </w:pPr>
      <w:r>
        <w:rPr>
          <w:lang w:val="en-AU"/>
        </w:rPr>
        <w:t>This will create a new Web.config file for the new build.</w:t>
      </w:r>
    </w:p>
    <w:p w14:paraId="3155E910" w14:textId="77777777" w:rsidR="00B97035" w:rsidRDefault="00B97035" w:rsidP="00B97035">
      <w:pPr>
        <w:pStyle w:val="Heading4"/>
        <w:rPr>
          <w:lang w:val="en-AU"/>
        </w:rPr>
      </w:pPr>
      <w:r>
        <w:rPr>
          <w:lang w:val="en-AU"/>
        </w:rPr>
        <w:t>Application Setting</w:t>
      </w:r>
    </w:p>
    <w:p w14:paraId="47DAD691" w14:textId="77777777" w:rsidR="00B97035" w:rsidRDefault="00B97035" w:rsidP="00B97035">
      <w:pPr>
        <w:pStyle w:val="Body"/>
        <w:rPr>
          <w:lang w:val="en-AU"/>
        </w:rPr>
      </w:pPr>
      <w:r>
        <w:rPr>
          <w:lang w:val="en-AU"/>
        </w:rPr>
        <w:t>Application setting such as email server address, user names and passwords should not be hard-coded in our code. Instead, they should be saved in the Web.config file for the relevant build.</w:t>
      </w:r>
    </w:p>
    <w:p w14:paraId="316644A7" w14:textId="77777777" w:rsidR="00B97035" w:rsidRDefault="00B97035" w:rsidP="00B97035">
      <w:pPr>
        <w:pStyle w:val="Body"/>
        <w:rPr>
          <w:lang w:val="en-AU"/>
        </w:rPr>
      </w:pPr>
      <w:r>
        <w:rPr>
          <w:lang w:val="en-AU"/>
        </w:rPr>
        <w:t xml:space="preserve">In the Web.config file, </w:t>
      </w:r>
      <w:r w:rsidRPr="009A4227">
        <w:rPr>
          <w:b/>
          <w:bCs/>
          <w:color w:val="0000CC"/>
          <w:lang w:val="en-AU"/>
        </w:rPr>
        <w:t>&lt;appSettings&gt;</w:t>
      </w:r>
      <w:r>
        <w:rPr>
          <w:lang w:val="en-AU"/>
        </w:rPr>
        <w:t xml:space="preserve"> contain all the application settings and where we can store all our application setting as key-value pairs.</w:t>
      </w:r>
    </w:p>
    <w:p w14:paraId="3B649B8D" w14:textId="77777777" w:rsidR="00B97035" w:rsidRPr="00517814" w:rsidRDefault="00B97035" w:rsidP="00B97035">
      <w:pPr>
        <w:pStyle w:val="Body"/>
        <w:rPr>
          <w:rStyle w:val="CodeChar"/>
          <w:rFonts w:eastAsiaTheme="minorHAnsi"/>
          <w:sz w:val="20"/>
        </w:rPr>
      </w:pPr>
      <w:r w:rsidRPr="00517814">
        <w:t>In our application, we can access these values through:</w:t>
      </w:r>
      <w:r w:rsidRPr="00517814">
        <w:br/>
      </w:r>
      <w:r w:rsidRPr="00517814">
        <w:rPr>
          <w:rStyle w:val="CodeChar"/>
          <w:rFonts w:eastAsiaTheme="minorHAnsi"/>
          <w:color w:val="0000CC"/>
          <w:sz w:val="20"/>
        </w:rPr>
        <w:t>ConfigurationManager.AppSettings</w:t>
      </w:r>
      <w:r w:rsidRPr="00517814">
        <w:rPr>
          <w:rStyle w:val="CodeChar"/>
          <w:rFonts w:eastAsiaTheme="minorHAnsi"/>
          <w:sz w:val="20"/>
        </w:rPr>
        <w:t>["&lt;key&gt;"]</w:t>
      </w:r>
      <w:r w:rsidRPr="00517814">
        <w:rPr>
          <w:rFonts w:eastAsiaTheme="minorHAnsi"/>
        </w:rPr>
        <w:t xml:space="preserve"> or</w:t>
      </w:r>
      <w:r w:rsidRPr="00517814">
        <w:rPr>
          <w:rFonts w:eastAsiaTheme="minorHAnsi"/>
        </w:rPr>
        <w:br/>
      </w:r>
      <w:r w:rsidRPr="00517814">
        <w:rPr>
          <w:rStyle w:val="CodeChar"/>
          <w:rFonts w:eastAsiaTheme="minorHAnsi"/>
          <w:color w:val="0000CC"/>
          <w:sz w:val="20"/>
        </w:rPr>
        <w:t>ConfigurationManager.ConnectionSettings</w:t>
      </w:r>
      <w:r w:rsidRPr="00517814">
        <w:rPr>
          <w:rStyle w:val="CodeChar"/>
          <w:rFonts w:eastAsiaTheme="minorHAnsi"/>
          <w:sz w:val="20"/>
        </w:rPr>
        <w:t>["&lt;key&gt;"]</w:t>
      </w:r>
    </w:p>
    <w:p w14:paraId="1DB044BF" w14:textId="77777777" w:rsidR="00B97035" w:rsidRPr="00517814" w:rsidRDefault="00B97035" w:rsidP="00B97035">
      <w:pPr>
        <w:pStyle w:val="Body"/>
        <w:rPr>
          <w:rFonts w:eastAsiaTheme="minorHAnsi"/>
        </w:rPr>
      </w:pPr>
      <w:r w:rsidRPr="00517814">
        <w:rPr>
          <w:rFonts w:eastAsiaTheme="minorHAnsi"/>
        </w:rPr>
        <w:t>This will return a string that we might need to convert to the required type in our code.</w:t>
      </w:r>
    </w:p>
    <w:p w14:paraId="0E4A02AB" w14:textId="77777777" w:rsidR="00B97035" w:rsidRPr="00517814" w:rsidRDefault="00B97035" w:rsidP="00B97035">
      <w:pPr>
        <w:pStyle w:val="Body"/>
        <w:rPr>
          <w:rStyle w:val="CodeChar"/>
          <w:rFonts w:eastAsiaTheme="minorHAnsi"/>
          <w:sz w:val="20"/>
        </w:rPr>
      </w:pPr>
      <w:r w:rsidRPr="00517814">
        <w:rPr>
          <w:rFonts w:eastAsiaTheme="minorHAnsi"/>
        </w:rPr>
        <w:t>Example:</w:t>
      </w:r>
      <w:r w:rsidRPr="00517814">
        <w:rPr>
          <w:rFonts w:eastAsiaTheme="minorHAnsi"/>
        </w:rPr>
        <w:br/>
        <w:t>In Web.config:</w:t>
      </w:r>
      <w:r w:rsidRPr="00517814">
        <w:rPr>
          <w:rFonts w:eastAsiaTheme="minorHAnsi"/>
        </w:rPr>
        <w:br/>
      </w:r>
      <w:r w:rsidRPr="00517814">
        <w:rPr>
          <w:rStyle w:val="CodeChar"/>
          <w:rFonts w:eastAsiaTheme="minorHAnsi"/>
          <w:sz w:val="20"/>
        </w:rPr>
        <w:t>&lt;add key="FacebookAppId" value="12345" /&gt;</w:t>
      </w:r>
    </w:p>
    <w:p w14:paraId="48552533" w14:textId="77777777" w:rsidR="00B97035" w:rsidRDefault="00B97035" w:rsidP="00B97035">
      <w:pPr>
        <w:pStyle w:val="Body"/>
        <w:rPr>
          <w:rStyle w:val="CodeChar"/>
          <w:rFonts w:eastAsiaTheme="minorHAnsi"/>
          <w:sz w:val="20"/>
        </w:rPr>
      </w:pPr>
      <w:r w:rsidRPr="00517814">
        <w:rPr>
          <w:rFonts w:eastAsiaTheme="minorHAnsi"/>
        </w:rPr>
        <w:t>In code:</w:t>
      </w:r>
      <w:r>
        <w:rPr>
          <w:rFonts w:eastAsiaTheme="minorHAnsi"/>
        </w:rPr>
        <w:br/>
      </w:r>
      <w:r w:rsidRPr="00517814">
        <w:rPr>
          <w:rStyle w:val="CodeChar"/>
          <w:rFonts w:eastAsiaTheme="minorHAnsi"/>
          <w:sz w:val="20"/>
        </w:rPr>
        <w:t>ConfigurationManager.AppSettings["FacebookAppId"]</w:t>
      </w:r>
    </w:p>
    <w:p w14:paraId="0580EF85" w14:textId="77777777" w:rsidR="00B97035" w:rsidRDefault="00B97035" w:rsidP="00B97035">
      <w:pPr>
        <w:pStyle w:val="Heading4"/>
        <w:rPr>
          <w:rStyle w:val="CodeChar"/>
          <w:rFonts w:ascii="Tahoma" w:eastAsiaTheme="minorHAnsi" w:hAnsi="Tahoma" w:cs="Times New Roman"/>
          <w:color w:val="auto"/>
          <w:shd w:val="clear" w:color="auto" w:fill="auto"/>
          <w:lang w:bidi="ar-SA"/>
        </w:rPr>
      </w:pPr>
      <w:r w:rsidRPr="00B97035">
        <w:rPr>
          <w:rStyle w:val="CodeChar"/>
          <w:rFonts w:ascii="Tahoma" w:eastAsiaTheme="minorHAnsi" w:hAnsi="Tahoma" w:cs="Times New Roman"/>
          <w:color w:val="auto"/>
          <w:shd w:val="clear" w:color="auto" w:fill="auto"/>
          <w:lang w:bidi="ar-SA"/>
        </w:rPr>
        <w:t>Build-Specific Application Setting</w:t>
      </w:r>
    </w:p>
    <w:p w14:paraId="3E717A90" w14:textId="77777777" w:rsidR="00B97035" w:rsidRDefault="00B97035" w:rsidP="00B97035">
      <w:pPr>
        <w:pStyle w:val="Body"/>
      </w:pPr>
      <w:r>
        <w:rPr>
          <w:rFonts w:eastAsiaTheme="minorHAnsi"/>
        </w:rPr>
        <w:t>In order to override an application setting, we’ll add a &lt;appSettings&gt; tag to the Web.&lt;build&gt;.config file and for every setting that we want to override, we’ll add the new value and an xdt:Transform and xdt:Locator attributes:</w:t>
      </w:r>
    </w:p>
    <w:p w14:paraId="2277B776" w14:textId="77777777" w:rsidR="00B97035" w:rsidRPr="00B97035" w:rsidRDefault="00B97035" w:rsidP="00FE5280">
      <w:pPr>
        <w:pStyle w:val="Code"/>
        <w:ind w:left="2160"/>
      </w:pPr>
      <w:r>
        <w:rPr>
          <w:color w:val="0000FF"/>
        </w:rPr>
        <w:t>&lt;</w:t>
      </w:r>
      <w:r>
        <w:t>appSettings</w:t>
      </w:r>
      <w:r>
        <w:rPr>
          <w:color w:val="0000FF"/>
        </w:rPr>
        <w:t>&gt;</w:t>
      </w:r>
      <w:r>
        <w:rPr>
          <w:color w:val="0000FF"/>
        </w:rPr>
        <w:br/>
        <w:t xml:space="preserve">    &lt;</w:t>
      </w:r>
      <w:r>
        <w:t>add</w:t>
      </w:r>
      <w:r>
        <w:rPr>
          <w:color w:val="0000FF"/>
        </w:rPr>
        <w:t xml:space="preserve"> </w:t>
      </w:r>
      <w:r>
        <w:rPr>
          <w:color w:val="FF0000"/>
        </w:rPr>
        <w:t>key</w:t>
      </w:r>
      <w:r>
        <w:rPr>
          <w:color w:val="0000FF"/>
        </w:rPr>
        <w:t>=</w:t>
      </w:r>
      <w:r>
        <w:rPr>
          <w:color w:val="000000"/>
        </w:rPr>
        <w:t>"</w:t>
      </w:r>
      <w:r w:rsidR="00FE5280">
        <w:rPr>
          <w:color w:val="0000FF"/>
        </w:rPr>
        <w:t>&lt;name of the key we’re overriding&gt;</w:t>
      </w:r>
      <w:r>
        <w:rPr>
          <w:color w:val="000000"/>
        </w:rPr>
        <w:t>"</w:t>
      </w:r>
      <w:r>
        <w:rPr>
          <w:color w:val="0000FF"/>
        </w:rPr>
        <w:t xml:space="preserve"> </w:t>
      </w:r>
      <w:r w:rsidR="00FE5280">
        <w:rPr>
          <w:color w:val="0000FF"/>
        </w:rPr>
        <w:br/>
        <w:t xml:space="preserve">         </w:t>
      </w:r>
      <w:r>
        <w:rPr>
          <w:color w:val="FF0000"/>
        </w:rPr>
        <w:t>value</w:t>
      </w:r>
      <w:r>
        <w:rPr>
          <w:color w:val="0000FF"/>
        </w:rPr>
        <w:t>=</w:t>
      </w:r>
      <w:r>
        <w:rPr>
          <w:color w:val="000000"/>
        </w:rPr>
        <w:t>"</w:t>
      </w:r>
      <w:r w:rsidR="00FE5280">
        <w:rPr>
          <w:color w:val="0000FF"/>
        </w:rPr>
        <w:t>&lt;the new value for the key&gt;</w:t>
      </w:r>
      <w:r>
        <w:rPr>
          <w:color w:val="000000"/>
        </w:rPr>
        <w:t>"</w:t>
      </w:r>
      <w:r w:rsidR="00FE5280">
        <w:rPr>
          <w:color w:val="000000"/>
        </w:rPr>
        <w:br/>
      </w:r>
      <w:r>
        <w:rPr>
          <w:color w:val="0000FF"/>
        </w:rPr>
        <w:t xml:space="preserve">         </w:t>
      </w:r>
      <w:r>
        <w:rPr>
          <w:color w:val="FF0000"/>
        </w:rPr>
        <w:t>xdt:Transform</w:t>
      </w:r>
      <w:r>
        <w:rPr>
          <w:color w:val="0000FF"/>
        </w:rPr>
        <w:t>=</w:t>
      </w:r>
      <w:r>
        <w:rPr>
          <w:color w:val="000000"/>
        </w:rPr>
        <w:t>"</w:t>
      </w:r>
      <w:r>
        <w:rPr>
          <w:color w:val="0000FF"/>
        </w:rPr>
        <w:t>SetAttributes</w:t>
      </w:r>
      <w:r>
        <w:rPr>
          <w:color w:val="000000"/>
        </w:rPr>
        <w:t>"</w:t>
      </w:r>
      <w:r>
        <w:rPr>
          <w:color w:val="0000FF"/>
        </w:rPr>
        <w:t xml:space="preserve"> </w:t>
      </w:r>
      <w:r w:rsidR="00FE5280">
        <w:rPr>
          <w:color w:val="0000FF"/>
        </w:rPr>
        <w:br/>
        <w:t xml:space="preserve">         </w:t>
      </w:r>
      <w:r>
        <w:rPr>
          <w:color w:val="FF0000"/>
        </w:rPr>
        <w:t>xdt:Locator</w:t>
      </w:r>
      <w:r>
        <w:rPr>
          <w:color w:val="0000FF"/>
        </w:rPr>
        <w:t>=</w:t>
      </w:r>
      <w:r>
        <w:rPr>
          <w:color w:val="000000"/>
        </w:rPr>
        <w:t>"</w:t>
      </w:r>
      <w:r>
        <w:rPr>
          <w:color w:val="0000FF"/>
        </w:rPr>
        <w:t>Match(key)</w:t>
      </w:r>
      <w:r>
        <w:rPr>
          <w:color w:val="000000"/>
        </w:rPr>
        <w:t>"</w:t>
      </w:r>
      <w:r>
        <w:rPr>
          <w:color w:val="0000FF"/>
        </w:rPr>
        <w:t>/&gt;</w:t>
      </w:r>
      <w:r w:rsidR="00FE5280">
        <w:rPr>
          <w:color w:val="0000FF"/>
        </w:rPr>
        <w:br/>
      </w:r>
      <w:r>
        <w:rPr>
          <w:color w:val="0000FF"/>
        </w:rPr>
        <w:t>&lt;/</w:t>
      </w:r>
      <w:r>
        <w:t>appSettings</w:t>
      </w:r>
      <w:r>
        <w:rPr>
          <w:color w:val="0000FF"/>
        </w:rPr>
        <w:t>&gt;</w:t>
      </w:r>
    </w:p>
    <w:p w14:paraId="65C5F8D7" w14:textId="77777777" w:rsidR="00B97035" w:rsidRDefault="00395E43" w:rsidP="00B97035">
      <w:pPr>
        <w:pStyle w:val="Body"/>
        <w:rPr>
          <w:lang w:val="en-AU"/>
        </w:rPr>
      </w:pPr>
      <w:r>
        <w:rPr>
          <w:lang w:val="en-AU"/>
        </w:rPr>
        <w:t>Note: the Match(</w:t>
      </w:r>
      <w:r w:rsidRPr="00395E43">
        <w:rPr>
          <w:color w:val="0000CC"/>
          <w:lang w:val="en-AU"/>
        </w:rPr>
        <w:t>key</w:t>
      </w:r>
      <w:r>
        <w:rPr>
          <w:lang w:val="en-AU"/>
        </w:rPr>
        <w:t xml:space="preserve">) contain the type of settings we’ve added in this case, key because of the </w:t>
      </w:r>
      <w:r w:rsidRPr="00395E43">
        <w:rPr>
          <w:color w:val="0000CC"/>
          <w:lang w:val="en-AU"/>
        </w:rPr>
        <w:t>&lt;add key=</w:t>
      </w:r>
      <w:r>
        <w:rPr>
          <w:lang w:val="en-AU"/>
        </w:rPr>
        <w:t>…&gt;</w:t>
      </w:r>
    </w:p>
    <w:p w14:paraId="76E83B2D" w14:textId="77777777" w:rsidR="002F72F7" w:rsidRDefault="002F72F7" w:rsidP="002F72F7">
      <w:pPr>
        <w:pStyle w:val="Heading4"/>
        <w:rPr>
          <w:lang w:val="en-AU"/>
        </w:rPr>
      </w:pPr>
      <w:r>
        <w:rPr>
          <w:lang w:val="en-AU"/>
        </w:rPr>
        <w:t>Securing Application Setting</w:t>
      </w:r>
    </w:p>
    <w:p w14:paraId="46331CD7" w14:textId="77777777" w:rsidR="002F72F7" w:rsidRDefault="002F72F7" w:rsidP="002F72F7">
      <w:pPr>
        <w:pStyle w:val="Body"/>
        <w:rPr>
          <w:lang w:val="en-AU"/>
        </w:rPr>
      </w:pPr>
      <w:r>
        <w:rPr>
          <w:lang w:val="en-AU"/>
        </w:rPr>
        <w:t>Problem:</w:t>
      </w:r>
    </w:p>
    <w:p w14:paraId="31E648BC" w14:textId="77777777" w:rsidR="002F72F7" w:rsidRDefault="002F72F7" w:rsidP="002F72F7">
      <w:pPr>
        <w:pStyle w:val="Body"/>
        <w:rPr>
          <w:lang w:val="en-AU"/>
        </w:rPr>
      </w:pPr>
      <w:r>
        <w:rPr>
          <w:lang w:val="en-AU"/>
        </w:rPr>
        <w:t>The user names and passwords are all in plain text in the Web.config files so when they are committed to the repository, everyone can see them. This is not a problem if you’re working on your secure and private repository but might be an issue if you’re working on GitHub for example.</w:t>
      </w:r>
    </w:p>
    <w:p w14:paraId="6A812BF6" w14:textId="77777777" w:rsidR="002F72F7" w:rsidRDefault="002F72F7" w:rsidP="002F72F7">
      <w:pPr>
        <w:pStyle w:val="Body"/>
        <w:rPr>
          <w:lang w:val="en-AU"/>
        </w:rPr>
      </w:pPr>
      <w:r>
        <w:rPr>
          <w:lang w:val="en-AU"/>
        </w:rPr>
        <w:t>Solution:</w:t>
      </w:r>
    </w:p>
    <w:p w14:paraId="78806A22" w14:textId="77777777" w:rsidR="002F72F7" w:rsidRDefault="002F72F7" w:rsidP="002F72F7">
      <w:pPr>
        <w:pStyle w:val="Body"/>
        <w:rPr>
          <w:lang w:val="en-AU"/>
        </w:rPr>
      </w:pPr>
      <w:r>
        <w:rPr>
          <w:lang w:val="en-AU"/>
        </w:rPr>
        <w:lastRenderedPageBreak/>
        <w:t>For secret data that shouldn’t be part of the repository:</w:t>
      </w:r>
    </w:p>
    <w:p w14:paraId="71749E86" w14:textId="77777777" w:rsidR="00BD3B13" w:rsidRPr="00BD3B13" w:rsidRDefault="00BD3B13" w:rsidP="00105991">
      <w:pPr>
        <w:pStyle w:val="Body"/>
        <w:numPr>
          <w:ilvl w:val="0"/>
          <w:numId w:val="81"/>
        </w:numPr>
      </w:pPr>
      <w:r>
        <w:rPr>
          <w:lang w:val="en-AU"/>
        </w:rPr>
        <w:t xml:space="preserve">Solution explorer -&gt; right click -&gt; Add -&gt; new item -&gt; Web -&gt; Web Configuration File </w:t>
      </w:r>
    </w:p>
    <w:p w14:paraId="21F26468" w14:textId="77777777" w:rsidR="00BD3B13" w:rsidRPr="00BD3B13" w:rsidRDefault="00BD3B13" w:rsidP="00105991">
      <w:pPr>
        <w:pStyle w:val="Body"/>
        <w:numPr>
          <w:ilvl w:val="0"/>
          <w:numId w:val="81"/>
        </w:numPr>
      </w:pPr>
      <w:r>
        <w:rPr>
          <w:lang w:val="en-AU"/>
        </w:rPr>
        <w:t xml:space="preserve">Move all the secret configurations to the new Configuration file (e.g. AppSettings.config) </w:t>
      </w:r>
    </w:p>
    <w:p w14:paraId="6B02A8A5" w14:textId="77777777" w:rsidR="00BD3B13" w:rsidRPr="00B06107" w:rsidRDefault="00BD3B13" w:rsidP="00105991">
      <w:pPr>
        <w:pStyle w:val="Body"/>
        <w:numPr>
          <w:ilvl w:val="0"/>
          <w:numId w:val="81"/>
        </w:numPr>
      </w:pPr>
      <w:r>
        <w:rPr>
          <w:lang w:val="en-AU"/>
        </w:rPr>
        <w:t xml:space="preserve">In the original </w:t>
      </w:r>
      <w:r w:rsidR="00B06107">
        <w:rPr>
          <w:lang w:val="en-AU"/>
        </w:rPr>
        <w:t xml:space="preserve">appSettings tag, add: </w:t>
      </w:r>
      <w:r w:rsidR="00D71B2A">
        <w:rPr>
          <w:lang w:val="en-AU"/>
        </w:rPr>
        <w:t>file</w:t>
      </w:r>
      <w:r w:rsidR="00B06107">
        <w:rPr>
          <w:lang w:val="en-AU"/>
        </w:rPr>
        <w:t>=”&lt;new configuration file&gt;”</w:t>
      </w:r>
    </w:p>
    <w:p w14:paraId="600CAAFD" w14:textId="77777777" w:rsidR="00B06107" w:rsidRDefault="00B06107" w:rsidP="00B06107">
      <w:pPr>
        <w:pStyle w:val="Body"/>
        <w:ind w:left="1891"/>
      </w:pPr>
      <w:r>
        <w:t>For example:</w:t>
      </w:r>
      <w:r>
        <w:br/>
        <w:t>in Web.Config:</w:t>
      </w:r>
    </w:p>
    <w:p w14:paraId="61089F39" w14:textId="77777777" w:rsidR="00D71B2A" w:rsidRDefault="00B06107" w:rsidP="00D71B2A">
      <w:pPr>
        <w:pStyle w:val="Code"/>
        <w:ind w:left="2160"/>
      </w:pPr>
      <w:r>
        <w:t>&lt;</w:t>
      </w:r>
      <w:r>
        <w:rPr>
          <w:color w:val="A31515"/>
        </w:rPr>
        <w:t>appSettings</w:t>
      </w:r>
      <w:r>
        <w:t xml:space="preserve"> </w:t>
      </w:r>
      <w:r w:rsidR="00D71B2A" w:rsidRPr="0083697F">
        <w:rPr>
          <w:b/>
          <w:bCs/>
          <w:color w:val="0000CC"/>
        </w:rPr>
        <w:t>file</w:t>
      </w:r>
      <w:r>
        <w:t>=</w:t>
      </w:r>
      <w:r>
        <w:rPr>
          <w:color w:val="000000"/>
        </w:rPr>
        <w:t>"</w:t>
      </w:r>
      <w:r>
        <w:t>AppSettings.config</w:t>
      </w:r>
      <w:r>
        <w:rPr>
          <w:color w:val="000000"/>
        </w:rPr>
        <w:t>"</w:t>
      </w:r>
      <w:r>
        <w:t>&gt;</w:t>
      </w:r>
      <w:r w:rsidR="00D71B2A">
        <w:br/>
        <w:t xml:space="preserve">    … all the settings that </w:t>
      </w:r>
      <w:r w:rsidR="00D71B2A">
        <w:br/>
        <w:t xml:space="preserve">      can be committed to the repository</w:t>
      </w:r>
      <w:r w:rsidR="00D71B2A">
        <w:br/>
        <w:t>&lt;/appSettings&gt;</w:t>
      </w:r>
      <w:r>
        <w:t xml:space="preserve">  </w:t>
      </w:r>
    </w:p>
    <w:p w14:paraId="22D13C74" w14:textId="77777777" w:rsidR="00D71B2A" w:rsidRPr="00D71B2A" w:rsidRDefault="00D71B2A" w:rsidP="00105991">
      <w:pPr>
        <w:pStyle w:val="Body"/>
        <w:numPr>
          <w:ilvl w:val="0"/>
          <w:numId w:val="81"/>
        </w:numPr>
        <w:rPr>
          <w:rFonts w:eastAsiaTheme="minorHAnsi"/>
          <w:color w:val="000000"/>
        </w:rPr>
      </w:pPr>
      <w:r>
        <w:rPr>
          <w:rFonts w:eastAsiaTheme="minorHAnsi"/>
          <w:lang w:val="en-AU"/>
        </w:rPr>
        <w:t>If you want to replace the whole tag (when all the settings are secret without any shared settings), you can replace the ‘file’ with ‘configSource’:</w:t>
      </w:r>
    </w:p>
    <w:p w14:paraId="5008F373" w14:textId="77777777" w:rsidR="00B06107" w:rsidRDefault="00B06107" w:rsidP="00D71B2A">
      <w:pPr>
        <w:pStyle w:val="Body"/>
        <w:ind w:left="2251"/>
        <w:rPr>
          <w:rFonts w:eastAsiaTheme="minorHAnsi"/>
          <w:color w:val="000000"/>
        </w:rPr>
      </w:pPr>
      <w:r>
        <w:rPr>
          <w:rFonts w:eastAsiaTheme="minorHAnsi"/>
        </w:rPr>
        <w:t xml:space="preserve"> </w:t>
      </w:r>
      <w:r w:rsidR="00D71B2A" w:rsidRPr="00D71B2A">
        <w:rPr>
          <w:rStyle w:val="CodeChar"/>
          <w:rFonts w:eastAsiaTheme="minorHAnsi"/>
          <w:sz w:val="20"/>
        </w:rPr>
        <w:t xml:space="preserve">&lt;appSettings </w:t>
      </w:r>
      <w:r w:rsidR="00D71B2A" w:rsidRPr="0083697F">
        <w:rPr>
          <w:rStyle w:val="CodeChar"/>
          <w:rFonts w:eastAsiaTheme="minorHAnsi"/>
          <w:b/>
          <w:bCs/>
          <w:color w:val="0000CC"/>
          <w:sz w:val="20"/>
        </w:rPr>
        <w:t>configSource</w:t>
      </w:r>
      <w:r w:rsidR="00D71B2A" w:rsidRPr="00D71B2A">
        <w:rPr>
          <w:rStyle w:val="CodeChar"/>
          <w:rFonts w:eastAsiaTheme="minorHAnsi"/>
          <w:sz w:val="20"/>
        </w:rPr>
        <w:t>="AppSettings.config" /&gt;</w:t>
      </w:r>
    </w:p>
    <w:p w14:paraId="02705D4B" w14:textId="77777777" w:rsidR="002F72F7" w:rsidRDefault="00BC7316" w:rsidP="00BC7316">
      <w:pPr>
        <w:pStyle w:val="Body"/>
        <w:rPr>
          <w:lang w:val="en-AU"/>
        </w:rPr>
      </w:pPr>
      <w:r>
        <w:rPr>
          <w:lang w:val="en-AU"/>
        </w:rPr>
        <w:t xml:space="preserve">NOTE: </w:t>
      </w:r>
      <w:r w:rsidR="001F4A00">
        <w:rPr>
          <w:lang w:val="en-AU"/>
        </w:rPr>
        <w:t xml:space="preserve">Make sure that you </w:t>
      </w:r>
      <w:r w:rsidR="001F4A00" w:rsidRPr="00BC7316">
        <w:rPr>
          <w:b/>
          <w:bCs/>
          <w:lang w:val="en-AU"/>
        </w:rPr>
        <w:t>don’t commit the secret configuration files</w:t>
      </w:r>
      <w:r w:rsidR="001F4A00">
        <w:rPr>
          <w:lang w:val="en-AU"/>
        </w:rPr>
        <w:t xml:space="preserve"> with the project!! </w:t>
      </w:r>
      <w:r w:rsidR="006B2179">
        <w:rPr>
          <w:lang w:val="en-AU"/>
        </w:rPr>
        <w:t>(e.g. a</w:t>
      </w:r>
      <w:r w:rsidR="001F4A00">
        <w:rPr>
          <w:lang w:val="en-AU"/>
        </w:rPr>
        <w:t>dd them to .gitignore</w:t>
      </w:r>
      <w:r w:rsidR="006B2179">
        <w:rPr>
          <w:lang w:val="en-AU"/>
        </w:rPr>
        <w:t>)</w:t>
      </w:r>
    </w:p>
    <w:p w14:paraId="2BB7C9E8" w14:textId="77777777" w:rsidR="00E876F8" w:rsidRDefault="00E876F8" w:rsidP="00E876F8">
      <w:pPr>
        <w:pStyle w:val="Heading4"/>
        <w:rPr>
          <w:lang w:val="en-AU"/>
        </w:rPr>
      </w:pPr>
      <w:r>
        <w:rPr>
          <w:lang w:val="en-AU"/>
        </w:rPr>
        <w:t>Encrypt Setting on Deployment</w:t>
      </w:r>
    </w:p>
    <w:p w14:paraId="44C9A3F2" w14:textId="77777777" w:rsidR="00E876F8" w:rsidRDefault="00E876F8" w:rsidP="00E876F8">
      <w:pPr>
        <w:pStyle w:val="Body"/>
        <w:rPr>
          <w:lang w:val="en-AU"/>
        </w:rPr>
      </w:pPr>
      <w:r>
        <w:rPr>
          <w:lang w:val="en-AU"/>
        </w:rPr>
        <w:t>All our settings get deployed to the server in plain text. So we need to encrypt them on deployment:</w:t>
      </w:r>
    </w:p>
    <w:p w14:paraId="06A36385" w14:textId="77777777" w:rsidR="002F753C" w:rsidRDefault="002F753C" w:rsidP="00105991">
      <w:pPr>
        <w:pStyle w:val="Body"/>
        <w:numPr>
          <w:ilvl w:val="0"/>
          <w:numId w:val="82"/>
        </w:numPr>
        <w:rPr>
          <w:lang w:val="en-AU"/>
        </w:rPr>
      </w:pPr>
      <w:r>
        <w:rPr>
          <w:lang w:val="en-AU"/>
        </w:rPr>
        <w:t>Deploy the app to the file system as usual</w:t>
      </w:r>
    </w:p>
    <w:p w14:paraId="452D884F" w14:textId="77777777" w:rsidR="002F753C" w:rsidRDefault="002F753C" w:rsidP="00105991">
      <w:pPr>
        <w:pStyle w:val="Body"/>
        <w:numPr>
          <w:ilvl w:val="0"/>
          <w:numId w:val="82"/>
        </w:numPr>
        <w:rPr>
          <w:lang w:val="en-AU"/>
        </w:rPr>
      </w:pPr>
      <w:r>
        <w:rPr>
          <w:lang w:val="en-AU"/>
        </w:rPr>
        <w:t>In Windows Start -&gt; Visual Studio Tools -&gt; Developer Command Prompt -&gt; Run as admin</w:t>
      </w:r>
    </w:p>
    <w:p w14:paraId="7ED311DE" w14:textId="77777777" w:rsidR="001E60A5" w:rsidRPr="001E60A5" w:rsidRDefault="002F753C" w:rsidP="00105991">
      <w:pPr>
        <w:pStyle w:val="Body"/>
        <w:numPr>
          <w:ilvl w:val="0"/>
          <w:numId w:val="82"/>
        </w:numPr>
        <w:rPr>
          <w:rStyle w:val="CodeChar"/>
          <w:rFonts w:ascii="Calibri" w:hAnsi="Calibri" w:cs="Times New Roman"/>
          <w:color w:val="auto"/>
          <w:shd w:val="clear" w:color="auto" w:fill="auto"/>
          <w:lang w:val="en-AU" w:bidi="ar-SA"/>
        </w:rPr>
      </w:pPr>
      <w:r>
        <w:rPr>
          <w:lang w:val="en-AU"/>
        </w:rPr>
        <w:t>Aspnet_regiis -pef “&lt;section to encrypt&gt;” “&lt;</w:t>
      </w:r>
      <w:r w:rsidR="00AF0951">
        <w:rPr>
          <w:lang w:val="en-AU"/>
        </w:rPr>
        <w:t>path to the deploy folder&gt;” -prov “&lt;encryption/decryption provider&gt;”</w:t>
      </w:r>
      <w:r w:rsidR="00AF0951">
        <w:rPr>
          <w:lang w:val="en-AU"/>
        </w:rPr>
        <w:br/>
        <w:t>this will encrypt the requested section.</w:t>
      </w:r>
      <w:r w:rsidR="00AF0951">
        <w:rPr>
          <w:lang w:val="en-AU"/>
        </w:rPr>
        <w:br/>
        <w:t>For example:</w:t>
      </w:r>
      <w:r w:rsidR="00AF0951">
        <w:rPr>
          <w:lang w:val="en-AU"/>
        </w:rPr>
        <w:br/>
      </w:r>
      <w:r w:rsidR="00AF0951" w:rsidRPr="00AF0951">
        <w:rPr>
          <w:rStyle w:val="CodeChar"/>
          <w:sz w:val="20"/>
        </w:rPr>
        <w:t>aspnet_regiis -pef “appSettings” “c:\deploy” -prov “RSA”</w:t>
      </w:r>
    </w:p>
    <w:p w14:paraId="02616352" w14:textId="77777777" w:rsidR="00C6702A" w:rsidRDefault="001E60A5" w:rsidP="001E60A5">
      <w:pPr>
        <w:pStyle w:val="Body"/>
        <w:rPr>
          <w:rStyle w:val="CodeChar"/>
          <w:rFonts w:ascii="Calibri" w:hAnsi="Calibri" w:cs="Times New Roman"/>
          <w:color w:val="auto"/>
          <w:shd w:val="clear" w:color="auto" w:fill="auto"/>
          <w:lang w:bidi="ar-SA"/>
        </w:rPr>
      </w:pPr>
      <w:r w:rsidRPr="001E60A5">
        <w:rPr>
          <w:rStyle w:val="CodeChar"/>
          <w:rFonts w:ascii="Calibri" w:hAnsi="Calibri" w:cs="Times New Roman"/>
          <w:color w:val="auto"/>
          <w:shd w:val="clear" w:color="auto" w:fill="auto"/>
          <w:lang w:bidi="ar-SA"/>
        </w:rPr>
        <w:t>** There are more details to this if/when I need it, I’ll have to learn it better.</w:t>
      </w:r>
    </w:p>
    <w:p w14:paraId="6D2BE307" w14:textId="77777777" w:rsidR="00E876F8" w:rsidRPr="001E60A5" w:rsidRDefault="00C6702A" w:rsidP="001E60A5">
      <w:pPr>
        <w:pStyle w:val="Body"/>
      </w:pPr>
      <w:r>
        <w:rPr>
          <w:rStyle w:val="CodeChar"/>
          <w:rFonts w:ascii="Calibri" w:hAnsi="Calibri" w:cs="Times New Roman"/>
          <w:color w:val="auto"/>
          <w:shd w:val="clear" w:color="auto" w:fill="auto"/>
          <w:lang w:val="en-AU" w:bidi="ar-SA"/>
        </w:rPr>
        <w:t>Note: in real-life application, you will use a deployment automation process that will include this encryption.</w:t>
      </w:r>
      <w:r w:rsidR="00E876F8" w:rsidRPr="001E60A5">
        <w:br/>
      </w:r>
    </w:p>
    <w:p w14:paraId="47B1841F" w14:textId="77777777" w:rsidR="00976449" w:rsidRDefault="00976449" w:rsidP="00D12213">
      <w:pPr>
        <w:pStyle w:val="Heading3"/>
        <w:rPr>
          <w:lang w:val="en-AU"/>
        </w:rPr>
      </w:pPr>
      <w:r>
        <w:rPr>
          <w:lang w:val="en-AU"/>
        </w:rPr>
        <w:t>MVC Application Structure</w:t>
      </w:r>
    </w:p>
    <w:p w14:paraId="00267E7E" w14:textId="77777777" w:rsidR="00176F7E" w:rsidRDefault="00976449" w:rsidP="00976449">
      <w:pPr>
        <w:pStyle w:val="Heading4"/>
        <w:rPr>
          <w:lang w:val="en-AU"/>
        </w:rPr>
      </w:pPr>
      <w:r>
        <w:rPr>
          <w:lang w:val="en-AU"/>
        </w:rPr>
        <w:t>App_Start</w:t>
      </w:r>
    </w:p>
    <w:p w14:paraId="5FCF6A75" w14:textId="77777777" w:rsidR="00176F7E" w:rsidRDefault="00176F7E" w:rsidP="00176F7E">
      <w:pPr>
        <w:pStyle w:val="Body"/>
        <w:rPr>
          <w:lang w:val="en-AU"/>
        </w:rPr>
      </w:pPr>
      <w:r w:rsidRPr="00976449">
        <w:rPr>
          <w:b/>
          <w:bCs/>
          <w:lang w:val="en-AU"/>
        </w:rPr>
        <w:t>RouteConfig.cs</w:t>
      </w:r>
      <w:r w:rsidR="00EC07D6">
        <w:rPr>
          <w:lang w:val="en-AU"/>
        </w:rPr>
        <w:t xml:space="preserve"> – contains our router configuration that determine which controller and function to call for each URL path request.</w:t>
      </w:r>
    </w:p>
    <w:p w14:paraId="3333FDAC" w14:textId="77777777" w:rsidR="004F4188" w:rsidRDefault="00AD1188" w:rsidP="00176F7E">
      <w:pPr>
        <w:pStyle w:val="Body"/>
        <w:rPr>
          <w:lang w:val="en-AU"/>
        </w:rPr>
      </w:pPr>
      <w:r>
        <w:rPr>
          <w:b/>
          <w:bCs/>
          <w:lang w:val="en-AU"/>
        </w:rPr>
        <w:t>BundleConfig</w:t>
      </w:r>
      <w:r w:rsidRPr="00AD1188">
        <w:rPr>
          <w:b/>
          <w:bCs/>
          <w:lang w:val="en-AU"/>
        </w:rPr>
        <w:t>.cs</w:t>
      </w:r>
      <w:r>
        <w:rPr>
          <w:b/>
          <w:bCs/>
          <w:lang w:val="en-AU"/>
        </w:rPr>
        <w:t xml:space="preserve"> </w:t>
      </w:r>
      <w:r w:rsidRPr="00AD1188">
        <w:rPr>
          <w:lang w:val="en-AU"/>
        </w:rPr>
        <w:t>– contains</w:t>
      </w:r>
      <w:r>
        <w:rPr>
          <w:b/>
          <w:bCs/>
          <w:lang w:val="en-AU"/>
        </w:rPr>
        <w:t xml:space="preserve"> </w:t>
      </w:r>
      <w:r>
        <w:rPr>
          <w:lang w:val="en-AU"/>
        </w:rPr>
        <w:t>the definitions of the different external css and js files that can be used in the different pages.</w:t>
      </w:r>
    </w:p>
    <w:p w14:paraId="6C977850" w14:textId="77777777" w:rsidR="00AD1188" w:rsidRDefault="00AD1188" w:rsidP="00176F7E">
      <w:pPr>
        <w:pStyle w:val="Body"/>
        <w:rPr>
          <w:lang w:val="en-AU"/>
        </w:rPr>
      </w:pPr>
      <w:r w:rsidRPr="00AD1188">
        <w:rPr>
          <w:b/>
          <w:bCs/>
          <w:lang w:val="en-AU"/>
        </w:rPr>
        <w:lastRenderedPageBreak/>
        <w:t>FilterConfig.cs</w:t>
      </w:r>
      <w:r>
        <w:rPr>
          <w:lang w:val="en-AU"/>
        </w:rPr>
        <w:t xml:space="preserve"> – define global filters like the ‘HandleErrorAttribute’ for handling application exceptions or the ‘AuthorizeAttribute’ for requiring authorization on all the application</w:t>
      </w:r>
    </w:p>
    <w:p w14:paraId="09EF842F" w14:textId="77777777" w:rsidR="00AD1188" w:rsidRPr="00AD1188" w:rsidRDefault="00AD1188" w:rsidP="00176F7E">
      <w:pPr>
        <w:pStyle w:val="Body"/>
        <w:rPr>
          <w:lang w:val="en-AU"/>
        </w:rPr>
      </w:pPr>
    </w:p>
    <w:p w14:paraId="44AEC0F0" w14:textId="77777777" w:rsidR="00C74CAB" w:rsidRDefault="00C74CAB" w:rsidP="00976449">
      <w:pPr>
        <w:pStyle w:val="Heading4"/>
        <w:rPr>
          <w:lang w:val="en-AU"/>
        </w:rPr>
      </w:pPr>
      <w:r>
        <w:rPr>
          <w:lang w:val="en-AU"/>
        </w:rPr>
        <w:t>Content</w:t>
      </w:r>
    </w:p>
    <w:p w14:paraId="7F2C840F" w14:textId="77777777" w:rsidR="00C74CAB" w:rsidRDefault="00C74CAB" w:rsidP="00C74CAB">
      <w:pPr>
        <w:pStyle w:val="Body"/>
        <w:rPr>
          <w:lang w:val="en-AU"/>
        </w:rPr>
      </w:pPr>
      <w:r>
        <w:rPr>
          <w:lang w:val="en-AU"/>
        </w:rPr>
        <w:t>Where we store all our client-side assets such as picture, audio, bootstrap etc.</w:t>
      </w:r>
    </w:p>
    <w:p w14:paraId="69D34196" w14:textId="77777777" w:rsidR="00976449" w:rsidRDefault="00976449" w:rsidP="00976449">
      <w:pPr>
        <w:pStyle w:val="Heading4"/>
        <w:rPr>
          <w:lang w:val="en-AU"/>
        </w:rPr>
      </w:pPr>
      <w:r>
        <w:rPr>
          <w:lang w:val="en-AU"/>
        </w:rPr>
        <w:t>Controllers</w:t>
      </w:r>
    </w:p>
    <w:p w14:paraId="6888075C" w14:textId="77777777" w:rsidR="00976449" w:rsidRDefault="00976449" w:rsidP="00976449">
      <w:pPr>
        <w:pStyle w:val="Body"/>
        <w:rPr>
          <w:lang w:val="en-AU"/>
        </w:rPr>
      </w:pPr>
      <w:r>
        <w:rPr>
          <w:lang w:val="en-AU"/>
        </w:rPr>
        <w:t>Where all our controllers live</w:t>
      </w:r>
    </w:p>
    <w:p w14:paraId="458F3587" w14:textId="77777777" w:rsidR="00976449" w:rsidRDefault="00976449" w:rsidP="00976449">
      <w:pPr>
        <w:pStyle w:val="Body"/>
        <w:rPr>
          <w:lang w:val="en-AU"/>
        </w:rPr>
      </w:pPr>
      <w:r>
        <w:rPr>
          <w:lang w:val="en-AU"/>
        </w:rPr>
        <w:t>By default, will have the HomeController</w:t>
      </w:r>
    </w:p>
    <w:p w14:paraId="22056578" w14:textId="77777777" w:rsidR="004C65B3" w:rsidRDefault="004C65B3" w:rsidP="004C65B3">
      <w:pPr>
        <w:pStyle w:val="Heading4"/>
        <w:rPr>
          <w:lang w:val="en-AU"/>
        </w:rPr>
      </w:pPr>
      <w:r>
        <w:rPr>
          <w:lang w:val="en-AU"/>
        </w:rPr>
        <w:t>Fonts</w:t>
      </w:r>
    </w:p>
    <w:p w14:paraId="441275E0" w14:textId="77777777" w:rsidR="004C65B3" w:rsidRDefault="004C65B3" w:rsidP="00976449">
      <w:pPr>
        <w:pStyle w:val="Body"/>
        <w:rPr>
          <w:lang w:val="en-AU"/>
        </w:rPr>
      </w:pPr>
      <w:r>
        <w:rPr>
          <w:lang w:val="en-AU"/>
        </w:rPr>
        <w:t>Where all our fonts are stored</w:t>
      </w:r>
    </w:p>
    <w:p w14:paraId="1340DE95" w14:textId="77777777" w:rsidR="004C65B3" w:rsidRDefault="004C65B3" w:rsidP="004C65B3">
      <w:pPr>
        <w:pStyle w:val="Heading4"/>
        <w:rPr>
          <w:lang w:val="en-AU"/>
        </w:rPr>
      </w:pPr>
      <w:r>
        <w:rPr>
          <w:lang w:val="en-AU"/>
        </w:rPr>
        <w:t>Models</w:t>
      </w:r>
    </w:p>
    <w:p w14:paraId="3AA7A331" w14:textId="77777777" w:rsidR="004C65B3" w:rsidRPr="009C068B" w:rsidRDefault="004C65B3" w:rsidP="004C65B3">
      <w:pPr>
        <w:pStyle w:val="Body"/>
        <w:rPr>
          <w:lang w:val="en-AU"/>
        </w:rPr>
      </w:pPr>
      <w:r>
        <w:rPr>
          <w:lang w:val="en-AU"/>
        </w:rPr>
        <w:t>All our domain classes will be here.</w:t>
      </w:r>
    </w:p>
    <w:p w14:paraId="4C2C56F5" w14:textId="77777777" w:rsidR="004C65B3" w:rsidRDefault="004C65B3" w:rsidP="004C65B3">
      <w:pPr>
        <w:pStyle w:val="Heading4"/>
        <w:rPr>
          <w:lang w:val="en-AU"/>
        </w:rPr>
      </w:pPr>
      <w:r>
        <w:rPr>
          <w:lang w:val="en-AU"/>
        </w:rPr>
        <w:t>Scripts</w:t>
      </w:r>
    </w:p>
    <w:p w14:paraId="5C10CBC5" w14:textId="77777777" w:rsidR="004C65B3" w:rsidRDefault="004C65B3" w:rsidP="00976449">
      <w:pPr>
        <w:pStyle w:val="Body"/>
        <w:rPr>
          <w:lang w:val="en-AU"/>
        </w:rPr>
      </w:pPr>
      <w:r>
        <w:rPr>
          <w:lang w:val="en-AU"/>
        </w:rPr>
        <w:t>Java scripts</w:t>
      </w:r>
    </w:p>
    <w:p w14:paraId="0B662B72" w14:textId="77777777" w:rsidR="004C65B3" w:rsidRDefault="004C65B3" w:rsidP="004C65B3">
      <w:pPr>
        <w:pStyle w:val="Heading4"/>
        <w:rPr>
          <w:lang w:val="en-AU"/>
        </w:rPr>
      </w:pPr>
      <w:bookmarkStart w:id="3" w:name="_Ref3443942"/>
      <w:r>
        <w:rPr>
          <w:lang w:val="en-AU"/>
        </w:rPr>
        <w:t>Views</w:t>
      </w:r>
      <w:bookmarkEnd w:id="3"/>
    </w:p>
    <w:p w14:paraId="699D76F3" w14:textId="77777777" w:rsidR="004C65B3" w:rsidRDefault="00C24C24" w:rsidP="00976449">
      <w:pPr>
        <w:pStyle w:val="Body"/>
        <w:rPr>
          <w:lang w:val="en-AU"/>
        </w:rPr>
      </w:pPr>
      <w:r>
        <w:rPr>
          <w:lang w:val="en-AU"/>
        </w:rPr>
        <w:t xml:space="preserve">All the views. See </w:t>
      </w:r>
      <w:r w:rsidRPr="00C24C24">
        <w:rPr>
          <w:color w:val="0000CC"/>
          <w:lang w:val="en-AU"/>
        </w:rPr>
        <w:fldChar w:fldCharType="begin"/>
      </w:r>
      <w:r w:rsidRPr="00C24C24">
        <w:rPr>
          <w:color w:val="0000CC"/>
          <w:lang w:val="en-AU"/>
        </w:rPr>
        <w:instrText xml:space="preserve"> REF _Ref3371532 \r \h </w:instrText>
      </w:r>
      <w:r w:rsidRPr="00C24C24">
        <w:rPr>
          <w:color w:val="0000CC"/>
          <w:lang w:val="en-AU"/>
        </w:rPr>
      </w:r>
      <w:r w:rsidRPr="00C24C24">
        <w:rPr>
          <w:color w:val="0000CC"/>
          <w:lang w:val="en-AU"/>
        </w:rPr>
        <w:fldChar w:fldCharType="separate"/>
      </w:r>
      <w:r w:rsidRPr="00C24C24">
        <w:rPr>
          <w:color w:val="0000CC"/>
          <w:cs/>
          <w:lang w:val="en-AU"/>
        </w:rPr>
        <w:t>‎</w:t>
      </w:r>
      <w:r w:rsidRPr="00C24C24">
        <w:rPr>
          <w:color w:val="0000CC"/>
          <w:lang w:val="en-AU"/>
        </w:rPr>
        <w:t>9.4.1</w:t>
      </w:r>
      <w:r w:rsidRPr="00C24C24">
        <w:rPr>
          <w:color w:val="0000CC"/>
          <w:lang w:val="en-AU"/>
        </w:rPr>
        <w:fldChar w:fldCharType="end"/>
      </w:r>
      <w:r w:rsidRPr="00C24C24">
        <w:rPr>
          <w:color w:val="0000CC"/>
          <w:lang w:val="en-AU"/>
        </w:rPr>
        <w:t xml:space="preserve"> </w:t>
      </w:r>
      <w:r w:rsidRPr="00C24C24">
        <w:rPr>
          <w:color w:val="0000CC"/>
          <w:lang w:val="en-AU"/>
        </w:rPr>
        <w:fldChar w:fldCharType="begin"/>
      </w:r>
      <w:r w:rsidRPr="00C24C24">
        <w:rPr>
          <w:color w:val="0000CC"/>
          <w:lang w:val="en-AU"/>
        </w:rPr>
        <w:instrText xml:space="preserve"> REF _Ref3371532 \h </w:instrText>
      </w:r>
      <w:r w:rsidRPr="00C24C24">
        <w:rPr>
          <w:color w:val="0000CC"/>
          <w:lang w:val="en-AU"/>
        </w:rPr>
      </w:r>
      <w:r w:rsidRPr="00C24C24">
        <w:rPr>
          <w:color w:val="0000CC"/>
          <w:lang w:val="en-AU"/>
        </w:rPr>
        <w:fldChar w:fldCharType="separate"/>
      </w:r>
      <w:r w:rsidRPr="00C24C24">
        <w:rPr>
          <w:color w:val="0000CC"/>
          <w:lang w:val="en-AU"/>
        </w:rPr>
        <w:t>Convention Over Configuration</w:t>
      </w:r>
      <w:r w:rsidRPr="00C24C24">
        <w:rPr>
          <w:color w:val="0000CC"/>
          <w:lang w:val="en-AU"/>
        </w:rPr>
        <w:fldChar w:fldCharType="end"/>
      </w:r>
      <w:r>
        <w:rPr>
          <w:color w:val="0000CC"/>
          <w:lang w:val="en-AU"/>
        </w:rPr>
        <w:t xml:space="preserve"> </w:t>
      </w:r>
      <w:r>
        <w:rPr>
          <w:lang w:val="en-AU"/>
        </w:rPr>
        <w:t>for naming conventions.</w:t>
      </w:r>
    </w:p>
    <w:p w14:paraId="58E92D81" w14:textId="77777777" w:rsidR="00963756" w:rsidRDefault="00963756" w:rsidP="009F6F61">
      <w:pPr>
        <w:pStyle w:val="Body"/>
        <w:numPr>
          <w:ilvl w:val="2"/>
          <w:numId w:val="20"/>
        </w:numPr>
        <w:rPr>
          <w:lang w:val="en-AU"/>
        </w:rPr>
      </w:pPr>
      <w:r>
        <w:rPr>
          <w:lang w:val="en-AU"/>
        </w:rPr>
        <w:t xml:space="preserve">_ViewStart.cshtml – contain the default Layout for all views in the application. </w:t>
      </w:r>
      <w:r w:rsidR="001C7F81">
        <w:rPr>
          <w:lang w:val="en-AU"/>
        </w:rPr>
        <w:t>Everything in this file will be put in every other view file at the beginning.</w:t>
      </w:r>
    </w:p>
    <w:p w14:paraId="048396EB" w14:textId="77777777" w:rsidR="009F6F61" w:rsidRDefault="007208AF" w:rsidP="009F6F61">
      <w:pPr>
        <w:pStyle w:val="Body"/>
        <w:numPr>
          <w:ilvl w:val="2"/>
          <w:numId w:val="20"/>
        </w:numPr>
        <w:rPr>
          <w:lang w:val="en-AU"/>
        </w:rPr>
      </w:pPr>
      <w:r>
        <w:rPr>
          <w:lang w:val="en-AU"/>
        </w:rPr>
        <w:t>Shared\_Layout.cshtml – the main html layout of the site. Includes the head and body tags etc.</w:t>
      </w:r>
    </w:p>
    <w:p w14:paraId="47415BCF" w14:textId="77777777" w:rsidR="00963756" w:rsidRDefault="00963756" w:rsidP="009F6F61">
      <w:pPr>
        <w:pStyle w:val="Body"/>
        <w:numPr>
          <w:ilvl w:val="2"/>
          <w:numId w:val="20"/>
        </w:numPr>
        <w:rPr>
          <w:lang w:val="en-AU"/>
        </w:rPr>
      </w:pPr>
    </w:p>
    <w:p w14:paraId="316BF502" w14:textId="77777777" w:rsidR="001E63F0" w:rsidRDefault="001E63F0" w:rsidP="001E63F0">
      <w:pPr>
        <w:pStyle w:val="Heading4"/>
        <w:rPr>
          <w:lang w:val="en-AU"/>
        </w:rPr>
      </w:pPr>
      <w:r>
        <w:rPr>
          <w:lang w:val="en-AU"/>
        </w:rPr>
        <w:t>Additional Files in Root</w:t>
      </w:r>
    </w:p>
    <w:p w14:paraId="15A31B48" w14:textId="77777777" w:rsidR="00AC3153" w:rsidRDefault="00AC3153" w:rsidP="001E63F0">
      <w:pPr>
        <w:pStyle w:val="Body"/>
        <w:numPr>
          <w:ilvl w:val="1"/>
          <w:numId w:val="20"/>
        </w:numPr>
        <w:rPr>
          <w:b/>
          <w:bCs/>
          <w:lang w:val="en-AU"/>
        </w:rPr>
      </w:pPr>
      <w:r>
        <w:rPr>
          <w:b/>
          <w:bCs/>
          <w:lang w:val="en-AU"/>
        </w:rPr>
        <w:t>Packages.config</w:t>
      </w:r>
      <w:r w:rsidR="00C6093F">
        <w:rPr>
          <w:lang w:val="en-AU"/>
        </w:rPr>
        <w:t xml:space="preserve"> – all the packages (and their versions) that are used in this app.</w:t>
      </w:r>
    </w:p>
    <w:p w14:paraId="2D5A4C8F" w14:textId="77777777" w:rsidR="001E63F0" w:rsidRPr="001E63F0" w:rsidRDefault="001E63F0" w:rsidP="001E63F0">
      <w:pPr>
        <w:pStyle w:val="Body"/>
        <w:numPr>
          <w:ilvl w:val="1"/>
          <w:numId w:val="20"/>
        </w:numPr>
        <w:rPr>
          <w:b/>
          <w:bCs/>
          <w:lang w:val="en-AU"/>
        </w:rPr>
      </w:pPr>
      <w:r w:rsidRPr="001E63F0">
        <w:rPr>
          <w:b/>
          <w:bCs/>
          <w:lang w:val="en-AU"/>
        </w:rPr>
        <w:t>Global.asax</w:t>
      </w:r>
      <w:r>
        <w:rPr>
          <w:b/>
          <w:bCs/>
          <w:lang w:val="en-AU"/>
        </w:rPr>
        <w:t xml:space="preserve"> – </w:t>
      </w:r>
      <w:r>
        <w:rPr>
          <w:lang w:val="en-AU"/>
        </w:rPr>
        <w:t xml:space="preserve">a class the provide hooks for various events in the application life cycle. </w:t>
      </w:r>
    </w:p>
    <w:p w14:paraId="7C37D4A6" w14:textId="77777777" w:rsidR="00D12213" w:rsidRDefault="00D12213" w:rsidP="00D12213">
      <w:pPr>
        <w:pStyle w:val="Heading3"/>
        <w:rPr>
          <w:lang w:val="en-AU"/>
        </w:rPr>
      </w:pPr>
      <w:r>
        <w:rPr>
          <w:lang w:val="en-AU"/>
        </w:rPr>
        <w:t>Controllers</w:t>
      </w:r>
    </w:p>
    <w:p w14:paraId="04E5E82F" w14:textId="77777777" w:rsidR="0069203C" w:rsidRPr="0069203C" w:rsidRDefault="00BD7E23" w:rsidP="003C7CE9">
      <w:pPr>
        <w:pStyle w:val="Code"/>
        <w:ind w:left="1418"/>
      </w:pPr>
      <w:r>
        <w:t xml:space="preserve">Controllers-&gt;Add-&gt;New Scaffold Item-&gt;MVC 5 Controller </w:t>
      </w:r>
      <w:r w:rsidR="000A2108">
        <w:t>with views, using Entity Framework</w:t>
      </w:r>
    </w:p>
    <w:p w14:paraId="0308FA91" w14:textId="77777777" w:rsidR="00D12213" w:rsidRDefault="00D12213" w:rsidP="00D12213">
      <w:pPr>
        <w:pStyle w:val="Body"/>
        <w:numPr>
          <w:ilvl w:val="1"/>
          <w:numId w:val="20"/>
        </w:numPr>
        <w:rPr>
          <w:lang w:val="en-AU"/>
        </w:rPr>
      </w:pPr>
      <w:r>
        <w:rPr>
          <w:lang w:val="en-AU"/>
        </w:rPr>
        <w:t xml:space="preserve">Do </w:t>
      </w:r>
      <w:r w:rsidRPr="004E400A">
        <w:rPr>
          <w:u w:val="single"/>
          <w:lang w:val="en-AU"/>
        </w:rPr>
        <w:t>not</w:t>
      </w:r>
      <w:r>
        <w:rPr>
          <w:u w:val="single"/>
          <w:lang w:val="en-AU"/>
        </w:rPr>
        <w:t xml:space="preserve"> </w:t>
      </w:r>
      <w:r>
        <w:rPr>
          <w:lang w:val="en-AU"/>
        </w:rPr>
        <w:t xml:space="preserve">directly control the HTML from the controller (although you can). </w:t>
      </w:r>
    </w:p>
    <w:p w14:paraId="0A813597" w14:textId="77777777" w:rsidR="00D12213" w:rsidRDefault="00D12213" w:rsidP="00D12213">
      <w:pPr>
        <w:pStyle w:val="Body"/>
        <w:numPr>
          <w:ilvl w:val="1"/>
          <w:numId w:val="20"/>
        </w:numPr>
        <w:rPr>
          <w:lang w:val="en-AU"/>
        </w:rPr>
      </w:pPr>
      <w:r>
        <w:rPr>
          <w:lang w:val="en-AU"/>
        </w:rPr>
        <w:lastRenderedPageBreak/>
        <w:t>Use HTMLEncode helper when displaying data from user. This will protect our site from attack</w:t>
      </w:r>
    </w:p>
    <w:p w14:paraId="19F19C14" w14:textId="77777777" w:rsidR="00D12213" w:rsidRDefault="003C7CE9" w:rsidP="00D12213">
      <w:pPr>
        <w:pStyle w:val="Body"/>
        <w:numPr>
          <w:ilvl w:val="1"/>
          <w:numId w:val="20"/>
        </w:numPr>
        <w:rPr>
          <w:lang w:val="en-AU"/>
        </w:rPr>
      </w:pPr>
      <w:r>
        <w:rPr>
          <w:lang w:val="en-AU"/>
        </w:rPr>
        <w:t>Every method in the controller class is an action that we can navigate to from our URL.</w:t>
      </w:r>
    </w:p>
    <w:p w14:paraId="64FD7AE7" w14:textId="77777777" w:rsidR="00F632CB" w:rsidRDefault="00F632CB" w:rsidP="00F632CB">
      <w:pPr>
        <w:pStyle w:val="Body"/>
        <w:ind w:left="1440"/>
        <w:rPr>
          <w:lang w:val="en-AU"/>
        </w:rPr>
      </w:pPr>
      <w:r>
        <w:rPr>
          <w:noProof/>
        </w:rPr>
        <w:drawing>
          <wp:inline distT="0" distB="0" distL="0" distR="0" wp14:anchorId="5FCB6E89" wp14:editId="1A5C6985">
            <wp:extent cx="5372100" cy="299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2638" cy="3006400"/>
                    </a:xfrm>
                    <a:prstGeom prst="rect">
                      <a:avLst/>
                    </a:prstGeom>
                  </pic:spPr>
                </pic:pic>
              </a:graphicData>
            </a:graphic>
          </wp:inline>
        </w:drawing>
      </w:r>
    </w:p>
    <w:p w14:paraId="6B60E418" w14:textId="77777777" w:rsidR="008561F3" w:rsidRDefault="008561F3" w:rsidP="008561F3">
      <w:pPr>
        <w:pStyle w:val="Body"/>
        <w:numPr>
          <w:ilvl w:val="1"/>
          <w:numId w:val="20"/>
        </w:numPr>
        <w:rPr>
          <w:lang w:val="en-AU"/>
        </w:rPr>
      </w:pPr>
      <w:r>
        <w:rPr>
          <w:lang w:val="en-AU"/>
        </w:rPr>
        <w:t xml:space="preserve">Every action in the controller returns ActionResult or a derivative of the ActionResult class. </w:t>
      </w:r>
    </w:p>
    <w:p w14:paraId="7F1B4BB9" w14:textId="77777777" w:rsidR="008561F3" w:rsidRDefault="00504FA6" w:rsidP="008561F3">
      <w:pPr>
        <w:pStyle w:val="Body"/>
        <w:numPr>
          <w:ilvl w:val="2"/>
          <w:numId w:val="20"/>
        </w:numPr>
        <w:rPr>
          <w:lang w:val="en-AU"/>
        </w:rPr>
      </w:pPr>
      <w:r w:rsidRPr="00504FA6">
        <w:rPr>
          <w:color w:val="00B050"/>
          <w:lang w:val="en-AU"/>
        </w:rPr>
        <w:t>Good practice:</w:t>
      </w:r>
      <w:r>
        <w:rPr>
          <w:lang w:val="en-AU"/>
        </w:rPr>
        <w:t xml:space="preserve"> </w:t>
      </w:r>
      <w:r w:rsidR="008561F3">
        <w:rPr>
          <w:lang w:val="en-AU"/>
        </w:rPr>
        <w:t>If we return View or ViewResult, we should return ViewResult in the action method definition. For example:</w:t>
      </w:r>
      <w:r w:rsidR="008561F3">
        <w:rPr>
          <w:lang w:val="en-AU"/>
        </w:rPr>
        <w:br/>
      </w:r>
      <w:r w:rsidR="008561F3" w:rsidRPr="008561F3">
        <w:rPr>
          <w:rStyle w:val="CodeChar"/>
        </w:rPr>
        <w:t xml:space="preserve">public </w:t>
      </w:r>
      <w:r w:rsidR="008561F3" w:rsidRPr="008561F3">
        <w:rPr>
          <w:rStyle w:val="CodeChar"/>
          <w:b/>
          <w:bCs/>
          <w:color w:val="0000CC"/>
        </w:rPr>
        <w:t>ViewResult</w:t>
      </w:r>
      <w:r w:rsidR="008561F3" w:rsidRPr="008561F3">
        <w:rPr>
          <w:rStyle w:val="CodeChar"/>
          <w:color w:val="0000CC"/>
        </w:rPr>
        <w:t xml:space="preserve"> </w:t>
      </w:r>
      <w:r w:rsidR="008561F3" w:rsidRPr="008561F3">
        <w:rPr>
          <w:rStyle w:val="CodeChar"/>
        </w:rPr>
        <w:t>GetMovie(int id){</w:t>
      </w:r>
      <w:r w:rsidR="008561F3" w:rsidRPr="008561F3">
        <w:rPr>
          <w:rStyle w:val="CodeChar"/>
        </w:rPr>
        <w:br/>
        <w:t xml:space="preserve">   …</w:t>
      </w:r>
      <w:r w:rsidR="008561F3" w:rsidRPr="008561F3">
        <w:rPr>
          <w:rStyle w:val="CodeChar"/>
        </w:rPr>
        <w:br/>
        <w:t xml:space="preserve">   return View(movie);</w:t>
      </w:r>
      <w:r w:rsidR="008561F3" w:rsidRPr="008561F3">
        <w:rPr>
          <w:rStyle w:val="CodeChar"/>
        </w:rPr>
        <w:br/>
        <w:t>}</w:t>
      </w:r>
    </w:p>
    <w:p w14:paraId="553504B2" w14:textId="77777777" w:rsidR="008561F3" w:rsidRDefault="009652A9" w:rsidP="009652A9">
      <w:pPr>
        <w:pStyle w:val="Body"/>
        <w:numPr>
          <w:ilvl w:val="1"/>
          <w:numId w:val="20"/>
        </w:numPr>
        <w:rPr>
          <w:lang w:val="en-AU"/>
        </w:rPr>
      </w:pPr>
      <w:r w:rsidRPr="009652A9">
        <w:rPr>
          <w:lang w:val="en-AU"/>
        </w:rPr>
        <w:t>Additional</w:t>
      </w:r>
      <w:r>
        <w:rPr>
          <w:lang w:val="en-AU"/>
        </w:rPr>
        <w:t xml:space="preserve"> supported </w:t>
      </w:r>
      <w:r w:rsidRPr="009652A9">
        <w:rPr>
          <w:b/>
          <w:bCs/>
          <w:color w:val="0000CC"/>
          <w:lang w:val="en-AU"/>
        </w:rPr>
        <w:t>ActionResult</w:t>
      </w:r>
      <w:r w:rsidRPr="009652A9">
        <w:rPr>
          <w:color w:val="0000CC"/>
          <w:lang w:val="en-AU"/>
        </w:rPr>
        <w:t xml:space="preserve"> </w:t>
      </w:r>
      <w:r>
        <w:rPr>
          <w:lang w:val="en-AU"/>
        </w:rPr>
        <w:t>types. Note: they all inherit from ActionResult abstract bas class:</w:t>
      </w:r>
    </w:p>
    <w:tbl>
      <w:tblPr>
        <w:tblStyle w:val="Table"/>
        <w:tblW w:w="0" w:type="auto"/>
        <w:tblInd w:w="1440" w:type="dxa"/>
        <w:tblLook w:val="04A0" w:firstRow="1" w:lastRow="0" w:firstColumn="1" w:lastColumn="0" w:noHBand="0" w:noVBand="1"/>
      </w:tblPr>
      <w:tblGrid>
        <w:gridCol w:w="3194"/>
        <w:gridCol w:w="4382"/>
      </w:tblGrid>
      <w:tr w:rsidR="001D79C2" w14:paraId="17FCE8F3" w14:textId="77777777" w:rsidTr="001D79C2">
        <w:trPr>
          <w:cnfStyle w:val="100000000000" w:firstRow="1" w:lastRow="0" w:firstColumn="0" w:lastColumn="0" w:oddVBand="0" w:evenVBand="0" w:oddHBand="0" w:evenHBand="0" w:firstRowFirstColumn="0" w:firstRowLastColumn="0" w:lastRowFirstColumn="0" w:lastRowLastColumn="0"/>
        </w:trPr>
        <w:tc>
          <w:tcPr>
            <w:tcW w:w="4508" w:type="dxa"/>
          </w:tcPr>
          <w:p w14:paraId="6E0210AE" w14:textId="77777777" w:rsidR="001D79C2" w:rsidRDefault="001D79C2" w:rsidP="001D79C2">
            <w:pPr>
              <w:pStyle w:val="Body"/>
              <w:ind w:left="0"/>
              <w:rPr>
                <w:lang w:val="en-AU"/>
              </w:rPr>
            </w:pPr>
            <w:r>
              <w:rPr>
                <w:lang w:val="en-AU"/>
              </w:rPr>
              <w:t>Returned Type</w:t>
            </w:r>
          </w:p>
        </w:tc>
        <w:tc>
          <w:tcPr>
            <w:tcW w:w="4508" w:type="dxa"/>
          </w:tcPr>
          <w:p w14:paraId="6046D241" w14:textId="77777777" w:rsidR="001D79C2" w:rsidRDefault="001D79C2" w:rsidP="001D79C2">
            <w:pPr>
              <w:pStyle w:val="Body"/>
              <w:ind w:left="0"/>
              <w:rPr>
                <w:lang w:val="en-AU"/>
              </w:rPr>
            </w:pPr>
            <w:r>
              <w:rPr>
                <w:lang w:val="en-AU"/>
              </w:rPr>
              <w:t>Helper Method</w:t>
            </w:r>
          </w:p>
        </w:tc>
      </w:tr>
      <w:tr w:rsidR="001D79C2" w14:paraId="6AAB9724" w14:textId="77777777" w:rsidTr="001D79C2">
        <w:tc>
          <w:tcPr>
            <w:tcW w:w="4508" w:type="dxa"/>
          </w:tcPr>
          <w:p w14:paraId="5C8163E1" w14:textId="77777777" w:rsidR="001D79C2" w:rsidRDefault="001D79C2" w:rsidP="001D79C2">
            <w:pPr>
              <w:pStyle w:val="Body"/>
              <w:ind w:left="0"/>
              <w:rPr>
                <w:lang w:val="en-AU"/>
              </w:rPr>
            </w:pPr>
            <w:r>
              <w:rPr>
                <w:lang w:val="en-AU"/>
              </w:rPr>
              <w:t>ViewResult</w:t>
            </w:r>
          </w:p>
        </w:tc>
        <w:tc>
          <w:tcPr>
            <w:tcW w:w="4508" w:type="dxa"/>
          </w:tcPr>
          <w:p w14:paraId="6AE19204" w14:textId="77777777" w:rsidR="001D79C2" w:rsidRDefault="001D79C2" w:rsidP="001D79C2">
            <w:pPr>
              <w:pStyle w:val="Body"/>
              <w:ind w:left="0"/>
              <w:rPr>
                <w:lang w:val="en-AU"/>
              </w:rPr>
            </w:pPr>
            <w:r>
              <w:rPr>
                <w:lang w:val="en-AU"/>
              </w:rPr>
              <w:t>View()</w:t>
            </w:r>
          </w:p>
        </w:tc>
      </w:tr>
      <w:tr w:rsidR="001D79C2" w14:paraId="20125C06" w14:textId="77777777" w:rsidTr="001D79C2">
        <w:tc>
          <w:tcPr>
            <w:tcW w:w="4508" w:type="dxa"/>
          </w:tcPr>
          <w:p w14:paraId="53D22B4D" w14:textId="77777777" w:rsidR="001D79C2" w:rsidRDefault="001D79C2" w:rsidP="001D79C2">
            <w:pPr>
              <w:pStyle w:val="Body"/>
              <w:ind w:left="0"/>
              <w:rPr>
                <w:lang w:val="en-AU"/>
              </w:rPr>
            </w:pPr>
            <w:r>
              <w:rPr>
                <w:lang w:val="en-AU"/>
              </w:rPr>
              <w:t>PartialViewResult</w:t>
            </w:r>
          </w:p>
        </w:tc>
        <w:tc>
          <w:tcPr>
            <w:tcW w:w="4508" w:type="dxa"/>
          </w:tcPr>
          <w:p w14:paraId="40D4000A" w14:textId="77777777" w:rsidR="001D79C2" w:rsidRDefault="001D79C2" w:rsidP="001D79C2">
            <w:pPr>
              <w:pStyle w:val="Body"/>
              <w:ind w:left="0"/>
              <w:rPr>
                <w:lang w:val="en-AU"/>
              </w:rPr>
            </w:pPr>
            <w:r>
              <w:rPr>
                <w:lang w:val="en-AU"/>
              </w:rPr>
              <w:t>PartialView()</w:t>
            </w:r>
          </w:p>
        </w:tc>
      </w:tr>
      <w:tr w:rsidR="001D79C2" w14:paraId="274D29EF" w14:textId="77777777" w:rsidTr="001D79C2">
        <w:tc>
          <w:tcPr>
            <w:tcW w:w="4508" w:type="dxa"/>
          </w:tcPr>
          <w:p w14:paraId="7B61043A" w14:textId="77777777" w:rsidR="001D79C2" w:rsidRDefault="001D79C2" w:rsidP="001D79C2">
            <w:pPr>
              <w:pStyle w:val="Body"/>
              <w:ind w:left="0"/>
              <w:rPr>
                <w:lang w:val="en-AU"/>
              </w:rPr>
            </w:pPr>
            <w:r>
              <w:rPr>
                <w:lang w:val="en-AU"/>
              </w:rPr>
              <w:t>ContentResult</w:t>
            </w:r>
          </w:p>
        </w:tc>
        <w:tc>
          <w:tcPr>
            <w:tcW w:w="4508" w:type="dxa"/>
          </w:tcPr>
          <w:p w14:paraId="53EC3229" w14:textId="77777777" w:rsidR="001D79C2" w:rsidRDefault="001D79C2" w:rsidP="001D79C2">
            <w:pPr>
              <w:pStyle w:val="Body"/>
              <w:ind w:left="0"/>
              <w:rPr>
                <w:lang w:val="en-AU"/>
              </w:rPr>
            </w:pPr>
            <w:r>
              <w:rPr>
                <w:lang w:val="en-AU"/>
              </w:rPr>
              <w:t>Content(string to display)</w:t>
            </w:r>
          </w:p>
        </w:tc>
      </w:tr>
      <w:tr w:rsidR="001D79C2" w14:paraId="7A3AEA83" w14:textId="77777777" w:rsidTr="001D79C2">
        <w:tc>
          <w:tcPr>
            <w:tcW w:w="4508" w:type="dxa"/>
          </w:tcPr>
          <w:p w14:paraId="564E83E6" w14:textId="77777777" w:rsidR="001D79C2" w:rsidRDefault="001D79C2" w:rsidP="001D79C2">
            <w:pPr>
              <w:pStyle w:val="Body"/>
              <w:ind w:left="0"/>
              <w:rPr>
                <w:lang w:val="en-AU"/>
              </w:rPr>
            </w:pPr>
            <w:r>
              <w:rPr>
                <w:lang w:val="en-AU"/>
              </w:rPr>
              <w:t>RedirectResult</w:t>
            </w:r>
          </w:p>
        </w:tc>
        <w:tc>
          <w:tcPr>
            <w:tcW w:w="4508" w:type="dxa"/>
          </w:tcPr>
          <w:p w14:paraId="1D26F2BC" w14:textId="77777777" w:rsidR="001D79C2" w:rsidRDefault="001D79C2" w:rsidP="001D79C2">
            <w:pPr>
              <w:pStyle w:val="Body"/>
              <w:ind w:left="0"/>
              <w:rPr>
                <w:lang w:val="en-AU"/>
              </w:rPr>
            </w:pPr>
            <w:r>
              <w:rPr>
                <w:lang w:val="en-AU"/>
              </w:rPr>
              <w:t>Redirect</w:t>
            </w:r>
          </w:p>
        </w:tc>
      </w:tr>
      <w:tr w:rsidR="001D79C2" w14:paraId="5E6FA4F2" w14:textId="77777777" w:rsidTr="001D79C2">
        <w:tc>
          <w:tcPr>
            <w:tcW w:w="4508" w:type="dxa"/>
          </w:tcPr>
          <w:p w14:paraId="4143AA16" w14:textId="77777777" w:rsidR="001D79C2" w:rsidRDefault="001D79C2" w:rsidP="001D79C2">
            <w:pPr>
              <w:pStyle w:val="Body"/>
              <w:ind w:left="0"/>
              <w:rPr>
                <w:lang w:val="en-AU"/>
              </w:rPr>
            </w:pPr>
            <w:r>
              <w:rPr>
                <w:lang w:val="en-AU"/>
              </w:rPr>
              <w:t>RedirectToRouteResult</w:t>
            </w:r>
          </w:p>
        </w:tc>
        <w:tc>
          <w:tcPr>
            <w:tcW w:w="4508" w:type="dxa"/>
          </w:tcPr>
          <w:p w14:paraId="5BE0E9A1" w14:textId="77777777" w:rsidR="001D79C2" w:rsidRDefault="001D79C2" w:rsidP="001D79C2">
            <w:pPr>
              <w:pStyle w:val="Body"/>
              <w:ind w:left="0"/>
              <w:rPr>
                <w:lang w:val="en-AU"/>
              </w:rPr>
            </w:pPr>
            <w:r>
              <w:rPr>
                <w:lang w:val="en-AU"/>
              </w:rPr>
              <w:t>RedirectToAction(“&lt;action&gt;”,”controller”</w:t>
            </w:r>
            <w:r w:rsidR="00657C1E">
              <w:rPr>
                <w:lang w:val="en-AU"/>
              </w:rPr>
              <w:t>, anonymous arguments for action</w:t>
            </w:r>
            <w:r>
              <w:rPr>
                <w:lang w:val="en-AU"/>
              </w:rPr>
              <w:t>)</w:t>
            </w:r>
            <w:r>
              <w:rPr>
                <w:lang w:val="en-AU"/>
              </w:rPr>
              <w:br/>
            </w:r>
            <w:r w:rsidRPr="00461607">
              <w:rPr>
                <w:rStyle w:val="CodeChar"/>
                <w:sz w:val="20"/>
              </w:rPr>
              <w:t>RedirectToAction(“Index”, “Home”</w:t>
            </w:r>
            <w:r w:rsidR="00657C1E">
              <w:rPr>
                <w:rStyle w:val="CodeChar"/>
                <w:sz w:val="20"/>
                <w:lang w:val="en-AU"/>
              </w:rPr>
              <w:t>,</w:t>
            </w:r>
            <w:r w:rsidR="00657C1E">
              <w:rPr>
                <w:rStyle w:val="CodeChar"/>
                <w:lang w:val="en-AU"/>
              </w:rPr>
              <w:t xml:space="preserve"> </w:t>
            </w:r>
            <w:r w:rsidR="00657C1E">
              <w:rPr>
                <w:rStyle w:val="CodeChar"/>
                <w:lang w:val="en-AU"/>
              </w:rPr>
              <w:lastRenderedPageBreak/>
              <w:t xml:space="preserve">new {page = 1, </w:t>
            </w:r>
            <w:r w:rsidR="00657C1E">
              <w:rPr>
                <w:rStyle w:val="CodeChar"/>
                <w:lang w:val="en-AU"/>
              </w:rPr>
              <w:br/>
              <w:t xml:space="preserve">     sortBy = “name” }</w:t>
            </w:r>
            <w:r w:rsidRPr="00461607">
              <w:rPr>
                <w:rStyle w:val="CodeChar"/>
                <w:sz w:val="20"/>
              </w:rPr>
              <w:t>);</w:t>
            </w:r>
          </w:p>
        </w:tc>
      </w:tr>
      <w:tr w:rsidR="001D79C2" w14:paraId="1C6C7773" w14:textId="77777777" w:rsidTr="001D79C2">
        <w:tc>
          <w:tcPr>
            <w:tcW w:w="4508" w:type="dxa"/>
          </w:tcPr>
          <w:p w14:paraId="7C17C17C" w14:textId="77777777" w:rsidR="001D79C2" w:rsidRDefault="001D79C2" w:rsidP="001D79C2">
            <w:pPr>
              <w:pStyle w:val="Body"/>
              <w:ind w:left="0"/>
              <w:rPr>
                <w:lang w:val="en-AU"/>
              </w:rPr>
            </w:pPr>
            <w:r>
              <w:rPr>
                <w:lang w:val="en-AU"/>
              </w:rPr>
              <w:lastRenderedPageBreak/>
              <w:t>JsonResult</w:t>
            </w:r>
          </w:p>
        </w:tc>
        <w:tc>
          <w:tcPr>
            <w:tcW w:w="4508" w:type="dxa"/>
          </w:tcPr>
          <w:p w14:paraId="3666AFA1" w14:textId="77777777" w:rsidR="001D79C2" w:rsidRDefault="001D79C2" w:rsidP="001D79C2">
            <w:pPr>
              <w:pStyle w:val="Body"/>
              <w:ind w:left="0"/>
              <w:rPr>
                <w:lang w:val="en-AU"/>
              </w:rPr>
            </w:pPr>
            <w:r>
              <w:rPr>
                <w:lang w:val="en-AU"/>
              </w:rPr>
              <w:t>Json()</w:t>
            </w:r>
          </w:p>
        </w:tc>
      </w:tr>
      <w:tr w:rsidR="001D79C2" w14:paraId="5BE62308" w14:textId="77777777" w:rsidTr="001D79C2">
        <w:tc>
          <w:tcPr>
            <w:tcW w:w="4508" w:type="dxa"/>
          </w:tcPr>
          <w:p w14:paraId="082F46F4" w14:textId="77777777" w:rsidR="001D79C2" w:rsidRDefault="001D79C2" w:rsidP="001D79C2">
            <w:pPr>
              <w:pStyle w:val="Body"/>
              <w:ind w:left="0"/>
              <w:rPr>
                <w:lang w:val="en-AU"/>
              </w:rPr>
            </w:pPr>
            <w:r>
              <w:rPr>
                <w:lang w:val="en-AU"/>
              </w:rPr>
              <w:t>FileResult</w:t>
            </w:r>
          </w:p>
        </w:tc>
        <w:tc>
          <w:tcPr>
            <w:tcW w:w="4508" w:type="dxa"/>
          </w:tcPr>
          <w:p w14:paraId="18C1BFC2" w14:textId="77777777" w:rsidR="001D79C2" w:rsidRDefault="001D79C2" w:rsidP="001D79C2">
            <w:pPr>
              <w:pStyle w:val="Body"/>
              <w:ind w:left="0"/>
              <w:rPr>
                <w:lang w:val="en-AU"/>
              </w:rPr>
            </w:pPr>
            <w:r>
              <w:rPr>
                <w:lang w:val="en-AU"/>
              </w:rPr>
              <w:t>File()</w:t>
            </w:r>
          </w:p>
        </w:tc>
      </w:tr>
      <w:tr w:rsidR="001D79C2" w14:paraId="1E39E859" w14:textId="77777777" w:rsidTr="001D79C2">
        <w:tc>
          <w:tcPr>
            <w:tcW w:w="4508" w:type="dxa"/>
          </w:tcPr>
          <w:p w14:paraId="26DAD488" w14:textId="77777777" w:rsidR="001D79C2" w:rsidRDefault="001D79C2" w:rsidP="001D79C2">
            <w:pPr>
              <w:pStyle w:val="Body"/>
              <w:ind w:left="0"/>
              <w:rPr>
                <w:lang w:val="en-AU"/>
              </w:rPr>
            </w:pPr>
            <w:r>
              <w:rPr>
                <w:lang w:val="en-AU"/>
              </w:rPr>
              <w:t>HttpNotFoundResult</w:t>
            </w:r>
          </w:p>
        </w:tc>
        <w:tc>
          <w:tcPr>
            <w:tcW w:w="4508" w:type="dxa"/>
          </w:tcPr>
          <w:p w14:paraId="34182B17" w14:textId="77777777" w:rsidR="001D79C2" w:rsidRDefault="001D79C2" w:rsidP="001D79C2">
            <w:pPr>
              <w:pStyle w:val="Body"/>
              <w:ind w:left="0"/>
              <w:rPr>
                <w:lang w:val="en-AU"/>
              </w:rPr>
            </w:pPr>
            <w:r>
              <w:rPr>
                <w:lang w:val="en-AU"/>
              </w:rPr>
              <w:t>HttpNotFound()</w:t>
            </w:r>
          </w:p>
        </w:tc>
      </w:tr>
      <w:tr w:rsidR="001D79C2" w14:paraId="61EFFBDF" w14:textId="77777777" w:rsidTr="001D79C2">
        <w:tc>
          <w:tcPr>
            <w:tcW w:w="4508" w:type="dxa"/>
          </w:tcPr>
          <w:p w14:paraId="2E9373C0" w14:textId="77777777" w:rsidR="001D79C2" w:rsidRDefault="001D79C2" w:rsidP="001D79C2">
            <w:pPr>
              <w:pStyle w:val="Body"/>
              <w:ind w:left="0"/>
              <w:rPr>
                <w:lang w:val="en-AU"/>
              </w:rPr>
            </w:pPr>
            <w:r>
              <w:rPr>
                <w:lang w:val="en-AU"/>
              </w:rPr>
              <w:t>EmptyResult</w:t>
            </w:r>
          </w:p>
        </w:tc>
        <w:tc>
          <w:tcPr>
            <w:tcW w:w="4508" w:type="dxa"/>
          </w:tcPr>
          <w:p w14:paraId="69CC6949" w14:textId="77777777" w:rsidR="001D79C2" w:rsidRDefault="001D79C2" w:rsidP="00461607">
            <w:pPr>
              <w:pStyle w:val="Code"/>
              <w:ind w:left="0"/>
            </w:pPr>
            <w:r>
              <w:t>return new EmptyResult():</w:t>
            </w:r>
          </w:p>
        </w:tc>
      </w:tr>
    </w:tbl>
    <w:p w14:paraId="4E9E787F" w14:textId="77777777" w:rsidR="00BD535F" w:rsidRDefault="00BD535F" w:rsidP="001D79C2">
      <w:pPr>
        <w:pStyle w:val="ListParagraph"/>
        <w:ind w:left="2160"/>
        <w:rPr>
          <w:lang w:val="en-AU"/>
        </w:rPr>
      </w:pPr>
    </w:p>
    <w:p w14:paraId="30817BDA" w14:textId="77777777" w:rsidR="000C5578" w:rsidRDefault="000C5578" w:rsidP="000C5578">
      <w:pPr>
        <w:pStyle w:val="Heading4"/>
        <w:rPr>
          <w:lang w:val="en-AU"/>
        </w:rPr>
      </w:pPr>
      <w:r>
        <w:rPr>
          <w:lang w:val="en-AU"/>
        </w:rPr>
        <w:t>Actions Parameters</w:t>
      </w:r>
    </w:p>
    <w:p w14:paraId="72791A42" w14:textId="77777777" w:rsidR="000C5578" w:rsidRDefault="000C5578" w:rsidP="000C5578">
      <w:pPr>
        <w:pStyle w:val="Body"/>
        <w:rPr>
          <w:lang w:val="en-AU"/>
        </w:rPr>
      </w:pPr>
      <w:r>
        <w:rPr>
          <w:lang w:val="en-AU"/>
        </w:rPr>
        <w:t>The MVC framework map any parameters data to the controller’s action method parameters. The source of the parameters data can be from:</w:t>
      </w:r>
    </w:p>
    <w:p w14:paraId="2AF13B6E" w14:textId="77777777" w:rsidR="000C5578" w:rsidRDefault="000C5578" w:rsidP="000C5578">
      <w:pPr>
        <w:pStyle w:val="Body"/>
        <w:numPr>
          <w:ilvl w:val="2"/>
          <w:numId w:val="20"/>
        </w:numPr>
        <w:rPr>
          <w:lang w:val="en-AU"/>
        </w:rPr>
      </w:pPr>
      <w:r>
        <w:rPr>
          <w:lang w:val="en-AU"/>
        </w:rPr>
        <w:t>URL: /movies/ed</w:t>
      </w:r>
      <w:r w:rsidR="007E3A03">
        <w:rPr>
          <w:lang w:val="en-AU"/>
        </w:rPr>
        <w:t>i</w:t>
      </w:r>
      <w:r>
        <w:rPr>
          <w:lang w:val="en-AU"/>
        </w:rPr>
        <w:t>t/1</w:t>
      </w:r>
    </w:p>
    <w:p w14:paraId="0381C2B5" w14:textId="77777777" w:rsidR="007E3A03" w:rsidRDefault="007E3A03" w:rsidP="007E3A03">
      <w:pPr>
        <w:pStyle w:val="Body"/>
        <w:ind w:left="2160"/>
        <w:rPr>
          <w:lang w:val="en-AU"/>
        </w:rPr>
      </w:pPr>
      <w:r>
        <w:rPr>
          <w:lang w:val="en-AU"/>
        </w:rPr>
        <w:t xml:space="preserve">Note: the parameter that the route will be mapped into is defined in </w:t>
      </w:r>
      <w:r w:rsidR="00524411">
        <w:rPr>
          <w:lang w:val="en-AU"/>
        </w:rPr>
        <w:t>RouteConfig.cs and is by default (and in this case) {id}</w:t>
      </w:r>
    </w:p>
    <w:p w14:paraId="241741C5" w14:textId="77777777" w:rsidR="000C5578" w:rsidRDefault="000C5578" w:rsidP="000C5578">
      <w:pPr>
        <w:pStyle w:val="Body"/>
        <w:numPr>
          <w:ilvl w:val="2"/>
          <w:numId w:val="20"/>
        </w:numPr>
        <w:rPr>
          <w:lang w:val="en-AU"/>
        </w:rPr>
      </w:pPr>
      <w:r>
        <w:rPr>
          <w:lang w:val="en-AU"/>
        </w:rPr>
        <w:t>Query string: /movies/edit?id=1</w:t>
      </w:r>
    </w:p>
    <w:p w14:paraId="2B42D5E5" w14:textId="77777777" w:rsidR="000C5578" w:rsidRDefault="000C5578" w:rsidP="000C5578">
      <w:pPr>
        <w:pStyle w:val="Body"/>
        <w:numPr>
          <w:ilvl w:val="2"/>
          <w:numId w:val="20"/>
        </w:numPr>
        <w:rPr>
          <w:lang w:val="en-AU"/>
        </w:rPr>
      </w:pPr>
      <w:r>
        <w:rPr>
          <w:lang w:val="en-AU"/>
        </w:rPr>
        <w:t>Form data: id=1</w:t>
      </w:r>
    </w:p>
    <w:p w14:paraId="3E1475ED" w14:textId="77777777" w:rsidR="000C5578" w:rsidRDefault="00524411" w:rsidP="00524411">
      <w:pPr>
        <w:pStyle w:val="Heading4"/>
        <w:rPr>
          <w:lang w:val="en-AU"/>
        </w:rPr>
      </w:pPr>
      <w:r>
        <w:rPr>
          <w:lang w:val="en-AU"/>
        </w:rPr>
        <w:t>Optional Parameters</w:t>
      </w:r>
    </w:p>
    <w:p w14:paraId="31FCE6BB" w14:textId="77777777" w:rsidR="00E22BF5" w:rsidRDefault="00524411" w:rsidP="00524411">
      <w:pPr>
        <w:pStyle w:val="Body"/>
        <w:rPr>
          <w:lang w:val="en-AU"/>
        </w:rPr>
      </w:pPr>
      <w:r>
        <w:rPr>
          <w:lang w:val="en-AU"/>
        </w:rPr>
        <w:t>To add optional parameters, we need to add them to the method’s definition. Note: they must be nullable so that if the user doesn’t send anything, the action method will perform some default action:</w:t>
      </w:r>
      <w:r w:rsidR="007B0CF5">
        <w:rPr>
          <w:lang w:val="en-AU"/>
        </w:rPr>
        <w:br/>
      </w:r>
      <w:r w:rsidR="007B0CF5" w:rsidRPr="007B0CF5">
        <w:rPr>
          <w:rStyle w:val="CodeChar"/>
          <w:rFonts w:eastAsiaTheme="minorHAnsi"/>
          <w:sz w:val="20"/>
        </w:rPr>
        <w:t>public ActionResult Index(int? pageIndex, string sortBy)</w:t>
      </w:r>
      <w:r>
        <w:rPr>
          <w:lang w:val="en-AU"/>
        </w:rPr>
        <w:br/>
      </w:r>
    </w:p>
    <w:p w14:paraId="4E2C6169" w14:textId="77777777" w:rsidR="00927E52" w:rsidRDefault="001C1217" w:rsidP="00E22BF5">
      <w:pPr>
        <w:pStyle w:val="Heading4"/>
        <w:rPr>
          <w:lang w:val="en-AU"/>
        </w:rPr>
      </w:pPr>
      <w:r>
        <w:rPr>
          <w:lang w:val="en-AU"/>
        </w:rPr>
        <w:t xml:space="preserve">Accessing </w:t>
      </w:r>
      <w:r w:rsidR="00927E52">
        <w:rPr>
          <w:lang w:val="en-AU"/>
        </w:rPr>
        <w:t>Query String</w:t>
      </w:r>
    </w:p>
    <w:p w14:paraId="17A1CBF1" w14:textId="77777777" w:rsidR="00927E52" w:rsidRDefault="00927E52" w:rsidP="00927E52">
      <w:pPr>
        <w:pStyle w:val="Body"/>
        <w:rPr>
          <w:lang w:val="en-AU"/>
        </w:rPr>
      </w:pPr>
      <w:r>
        <w:rPr>
          <w:lang w:val="en-AU"/>
        </w:rPr>
        <w:t>In the controller action:</w:t>
      </w:r>
    </w:p>
    <w:p w14:paraId="3519AB60" w14:textId="77777777" w:rsidR="00927E52" w:rsidRPr="00927E52" w:rsidRDefault="00927E52" w:rsidP="008748F5">
      <w:pPr>
        <w:pStyle w:val="Body"/>
        <w:numPr>
          <w:ilvl w:val="0"/>
          <w:numId w:val="115"/>
        </w:numPr>
        <w:rPr>
          <w:rStyle w:val="CodeChar"/>
          <w:rFonts w:ascii="Calibri" w:hAnsi="Calibri" w:cs="Times New Roman"/>
          <w:color w:val="auto"/>
          <w:shd w:val="clear" w:color="auto" w:fill="auto"/>
          <w:lang w:bidi="ar-SA"/>
        </w:rPr>
      </w:pPr>
      <w:r>
        <w:rPr>
          <w:lang w:val="en-AU"/>
        </w:rPr>
        <w:t>Check if a certain query string exist (e.g. ReturnUrl):</w:t>
      </w:r>
      <w:r>
        <w:rPr>
          <w:lang w:val="en-AU"/>
        </w:rPr>
        <w:br/>
      </w:r>
      <w:r w:rsidRPr="00927E52">
        <w:rPr>
          <w:rStyle w:val="CodeChar"/>
          <w:rFonts w:eastAsiaTheme="minorHAnsi"/>
          <w:sz w:val="20"/>
        </w:rPr>
        <w:t>if( Request.Query.Keys.Contains("ReturnUrl") )</w:t>
      </w:r>
    </w:p>
    <w:p w14:paraId="34D05F03" w14:textId="77777777" w:rsidR="00927E52" w:rsidRPr="00927E52" w:rsidRDefault="00927E52" w:rsidP="008748F5">
      <w:pPr>
        <w:pStyle w:val="Body"/>
        <w:numPr>
          <w:ilvl w:val="0"/>
          <w:numId w:val="115"/>
        </w:numPr>
        <w:rPr>
          <w:rStyle w:val="CodeChar"/>
          <w:rFonts w:ascii="Calibri" w:eastAsiaTheme="minorHAnsi" w:hAnsi="Calibri" w:cs="Times New Roman"/>
          <w:color w:val="auto"/>
          <w:shd w:val="clear" w:color="auto" w:fill="auto"/>
          <w:lang w:bidi="ar-SA"/>
        </w:rPr>
      </w:pPr>
      <w:r>
        <w:rPr>
          <w:rStyle w:val="CodeChar"/>
          <w:rFonts w:ascii="Calibri" w:eastAsiaTheme="minorHAnsi" w:hAnsi="Calibri" w:cs="Times New Roman"/>
          <w:color w:val="auto"/>
          <w:shd w:val="clear" w:color="auto" w:fill="auto"/>
          <w:lang w:val="en-AU" w:bidi="ar-SA"/>
        </w:rPr>
        <w:t>Use the value of the URL string:</w:t>
      </w:r>
      <w:r>
        <w:rPr>
          <w:rStyle w:val="CodeChar"/>
          <w:rFonts w:ascii="Calibri" w:eastAsiaTheme="minorHAnsi" w:hAnsi="Calibri" w:cs="Times New Roman"/>
          <w:color w:val="auto"/>
          <w:shd w:val="clear" w:color="auto" w:fill="auto"/>
          <w:lang w:val="en-AU" w:bidi="ar-SA"/>
        </w:rPr>
        <w:br/>
      </w:r>
      <w:r w:rsidRPr="00927E52">
        <w:rPr>
          <w:rStyle w:val="CodeChar"/>
          <w:rFonts w:eastAsiaTheme="minorHAnsi"/>
          <w:sz w:val="20"/>
        </w:rPr>
        <w:t>Request.Query["ReturnUrl"].First()</w:t>
      </w:r>
    </w:p>
    <w:p w14:paraId="38D9C776" w14:textId="77777777" w:rsidR="00927E52" w:rsidRPr="00927E52" w:rsidRDefault="00927E52" w:rsidP="00927E52">
      <w:pPr>
        <w:pStyle w:val="Body"/>
      </w:pPr>
    </w:p>
    <w:p w14:paraId="15C5DDC0" w14:textId="77777777" w:rsidR="00524411" w:rsidRDefault="0071626E" w:rsidP="00E22BF5">
      <w:pPr>
        <w:pStyle w:val="Heading4"/>
        <w:rPr>
          <w:lang w:val="en-AU"/>
        </w:rPr>
      </w:pPr>
      <w:r>
        <w:rPr>
          <w:lang w:val="en-AU"/>
        </w:rPr>
        <w:t xml:space="preserve">Convention-Based </w:t>
      </w:r>
      <w:r w:rsidR="00E22BF5">
        <w:rPr>
          <w:lang w:val="en-AU"/>
        </w:rPr>
        <w:t>Custom Routes</w:t>
      </w:r>
      <w:r>
        <w:rPr>
          <w:lang w:val="en-AU"/>
        </w:rPr>
        <w:t xml:space="preserve"> – For MVC &lt; 5</w:t>
      </w:r>
    </w:p>
    <w:p w14:paraId="62D8C718" w14:textId="77777777" w:rsidR="00E22BF5" w:rsidRDefault="00E22BF5" w:rsidP="00E22BF5">
      <w:pPr>
        <w:pStyle w:val="Body"/>
        <w:rPr>
          <w:rStyle w:val="CodeChar"/>
          <w:sz w:val="20"/>
        </w:rPr>
      </w:pPr>
      <w:r>
        <w:rPr>
          <w:lang w:val="en-AU"/>
        </w:rPr>
        <w:t xml:space="preserve">In order to avoid having to </w:t>
      </w:r>
      <w:r w:rsidR="0071223E">
        <w:rPr>
          <w:lang w:val="en-AU"/>
        </w:rPr>
        <w:t xml:space="preserve">write all the optional parameters in the URL query every time, we can add them as custom routes to </w:t>
      </w:r>
      <w:r w:rsidR="0071223E" w:rsidRPr="0071223E">
        <w:rPr>
          <w:rStyle w:val="CodeChar"/>
          <w:sz w:val="20"/>
        </w:rPr>
        <w:t>RouteConfig.cs</w:t>
      </w:r>
    </w:p>
    <w:p w14:paraId="315AD456" w14:textId="77777777" w:rsidR="0071223E" w:rsidRPr="0071223E" w:rsidRDefault="0071223E" w:rsidP="0071223E">
      <w:pPr>
        <w:pStyle w:val="Body"/>
        <w:rPr>
          <w:lang w:val="en-AU"/>
        </w:rPr>
      </w:pPr>
      <w:r>
        <w:rPr>
          <w:lang w:val="en-AU"/>
        </w:rPr>
        <w:t xml:space="preserve">Note: we have to add them </w:t>
      </w:r>
      <w:r w:rsidRPr="0071223E">
        <w:rPr>
          <w:u w:val="single"/>
          <w:lang w:val="en-AU"/>
        </w:rPr>
        <w:t>before</w:t>
      </w:r>
      <w:r>
        <w:rPr>
          <w:lang w:val="en-AU"/>
        </w:rPr>
        <w:t xml:space="preserve"> the default route since the routes processing is done from the more specific to the more general one.</w:t>
      </w:r>
    </w:p>
    <w:p w14:paraId="0490C14F" w14:textId="77777777" w:rsidR="00E22BF5" w:rsidRDefault="0071626E" w:rsidP="0071626E">
      <w:pPr>
        <w:pStyle w:val="Heading4"/>
      </w:pPr>
      <w:r>
        <w:lastRenderedPageBreak/>
        <w:t>Attributes-Based Custom Routes – For MVC 5 and Up</w:t>
      </w:r>
    </w:p>
    <w:p w14:paraId="4054B3EA" w14:textId="77777777" w:rsidR="0071626E" w:rsidRDefault="0071626E" w:rsidP="0071626E">
      <w:pPr>
        <w:pStyle w:val="Body"/>
        <w:rPr>
          <w:lang w:val="en-AU"/>
        </w:rPr>
      </w:pPr>
      <w:r>
        <w:rPr>
          <w:lang w:val="en-AU"/>
        </w:rPr>
        <w:t>In MVC 5, MS added support for a much better way to add custom routes:</w:t>
      </w:r>
    </w:p>
    <w:p w14:paraId="0C86E50A" w14:textId="77777777" w:rsidR="0071626E" w:rsidRPr="004C3CEE" w:rsidRDefault="0071626E" w:rsidP="00F40741">
      <w:pPr>
        <w:pStyle w:val="Body"/>
        <w:numPr>
          <w:ilvl w:val="2"/>
          <w:numId w:val="44"/>
        </w:numPr>
        <w:rPr>
          <w:rStyle w:val="CodeChar"/>
          <w:rFonts w:ascii="Calibri" w:hAnsi="Calibri" w:cs="Times New Roman"/>
          <w:color w:val="auto"/>
          <w:shd w:val="clear" w:color="auto" w:fill="auto"/>
          <w:lang w:val="en-AU" w:bidi="ar-SA"/>
        </w:rPr>
      </w:pPr>
      <w:r>
        <w:rPr>
          <w:lang w:val="en-AU"/>
        </w:rPr>
        <w:t xml:space="preserve">In </w:t>
      </w:r>
      <w:r w:rsidR="00800850">
        <w:rPr>
          <w:lang w:val="en-AU"/>
        </w:rPr>
        <w:t>RouteConfig.cs enable attribute routes by:</w:t>
      </w:r>
      <w:r w:rsidR="00800850">
        <w:rPr>
          <w:lang w:val="en-AU"/>
        </w:rPr>
        <w:br/>
      </w:r>
      <w:r w:rsidR="00800850" w:rsidRPr="00800850">
        <w:rPr>
          <w:rStyle w:val="CodeChar"/>
        </w:rPr>
        <w:t>routes.MapMvcAttributeRoutes();</w:t>
      </w:r>
    </w:p>
    <w:p w14:paraId="2E0D599F" w14:textId="77777777" w:rsidR="00460B56" w:rsidRPr="00460B56" w:rsidRDefault="00531CF3" w:rsidP="00F40741">
      <w:pPr>
        <w:pStyle w:val="Body"/>
        <w:numPr>
          <w:ilvl w:val="2"/>
          <w:numId w:val="44"/>
        </w:numPr>
        <w:rPr>
          <w:rStyle w:val="CodeChar"/>
          <w:rFonts w:ascii="Calibri" w:hAnsi="Calibri" w:cs="Times New Roman"/>
          <w:color w:val="auto"/>
          <w:shd w:val="clear" w:color="auto" w:fill="auto"/>
          <w:lang w:bidi="ar-SA"/>
        </w:rPr>
      </w:pPr>
      <w:r w:rsidRPr="00531CF3">
        <w:rPr>
          <w:rStyle w:val="CodeChar"/>
          <w:rFonts w:ascii="Calibri" w:hAnsi="Calibri" w:cs="Times New Roman"/>
          <w:color w:val="auto"/>
          <w:shd w:val="clear" w:color="auto" w:fill="auto"/>
          <w:lang w:bidi="ar-SA"/>
        </w:rPr>
        <w:t xml:space="preserve">In any </w:t>
      </w:r>
      <w:r>
        <w:rPr>
          <w:rStyle w:val="CodeChar"/>
          <w:rFonts w:ascii="Calibri" w:hAnsi="Calibri" w:cs="Times New Roman"/>
          <w:color w:val="auto"/>
          <w:shd w:val="clear" w:color="auto" w:fill="auto"/>
          <w:lang w:val="en-AU" w:bidi="ar-SA"/>
        </w:rPr>
        <w:t xml:space="preserve">controller’s action </w:t>
      </w:r>
      <w:r w:rsidRPr="00531CF3">
        <w:rPr>
          <w:rStyle w:val="CodeChar"/>
          <w:rFonts w:ascii="Calibri" w:hAnsi="Calibri" w:cs="Times New Roman"/>
          <w:color w:val="auto"/>
          <w:shd w:val="clear" w:color="auto" w:fill="auto"/>
          <w:lang w:bidi="ar-SA"/>
        </w:rPr>
        <w:t xml:space="preserve">method </w:t>
      </w:r>
      <w:r>
        <w:rPr>
          <w:rStyle w:val="CodeChar"/>
          <w:rFonts w:ascii="Calibri" w:hAnsi="Calibri" w:cs="Times New Roman"/>
          <w:color w:val="auto"/>
          <w:shd w:val="clear" w:color="auto" w:fill="auto"/>
          <w:lang w:val="en-AU" w:bidi="ar-SA"/>
        </w:rPr>
        <w:t>that works with custom routes, we add the route in a [Route(…)] attribute in the method’s definition:</w:t>
      </w:r>
    </w:p>
    <w:p w14:paraId="5133E9F3" w14:textId="77777777" w:rsidR="00460B56" w:rsidRDefault="00460B56" w:rsidP="00460B56">
      <w:pPr>
        <w:pStyle w:val="Code"/>
        <w:ind w:left="2160"/>
        <w:rPr>
          <w:color w:val="000000"/>
        </w:rPr>
      </w:pPr>
      <w:r w:rsidRPr="00460B56">
        <w:rPr>
          <w:color w:val="000000"/>
        </w:rPr>
        <w:t>[Route(</w:t>
      </w:r>
      <w:r w:rsidRPr="00460B56">
        <w:t>"movies/releases/{year:regex(\\d{4}):range(1900,2019)}/{month:regex(\\d{1-2}):range(1,12)}"</w:t>
      </w:r>
      <w:r w:rsidRPr="00460B56">
        <w:rPr>
          <w:color w:val="000000"/>
        </w:rPr>
        <w:t>)]</w:t>
      </w:r>
      <w:r>
        <w:rPr>
          <w:color w:val="000000"/>
        </w:rPr>
        <w:br/>
      </w:r>
      <w:r>
        <w:rPr>
          <w:color w:val="0000FF"/>
        </w:rPr>
        <w:t>public</w:t>
      </w:r>
      <w:r>
        <w:rPr>
          <w:color w:val="000000"/>
        </w:rPr>
        <w:t xml:space="preserve"> ActionResult ByReleaseDate(</w:t>
      </w:r>
      <w:r>
        <w:rPr>
          <w:color w:val="0000FF"/>
        </w:rPr>
        <w:t>int</w:t>
      </w:r>
      <w:r>
        <w:rPr>
          <w:color w:val="000000"/>
        </w:rPr>
        <w:t xml:space="preserve"> year, </w:t>
      </w:r>
      <w:r>
        <w:rPr>
          <w:color w:val="0000FF"/>
        </w:rPr>
        <w:t>int</w:t>
      </w:r>
      <w:r>
        <w:rPr>
          <w:color w:val="000000"/>
        </w:rPr>
        <w:t xml:space="preserve"> month)</w:t>
      </w:r>
    </w:p>
    <w:p w14:paraId="4FA2EA2A" w14:textId="77777777" w:rsidR="00460B56" w:rsidRDefault="00460B56" w:rsidP="00460B56">
      <w:pPr>
        <w:pStyle w:val="Body"/>
        <w:rPr>
          <w:rStyle w:val="CodeChar"/>
          <w:rFonts w:ascii="Calibri" w:hAnsi="Calibri" w:cs="Times New Roman"/>
          <w:color w:val="auto"/>
          <w:shd w:val="clear" w:color="auto" w:fill="auto"/>
          <w:lang w:val="en-AU" w:bidi="ar-SA"/>
        </w:rPr>
      </w:pPr>
      <w:r>
        <w:rPr>
          <w:rStyle w:val="CodeChar"/>
          <w:rFonts w:ascii="Calibri" w:hAnsi="Calibri" w:cs="Times New Roman"/>
          <w:color w:val="auto"/>
          <w:shd w:val="clear" w:color="auto" w:fill="auto"/>
          <w:lang w:val="en-AU" w:bidi="ar-SA"/>
        </w:rPr>
        <w:tab/>
        <w:t>The main supported constraints on the route are:</w:t>
      </w:r>
    </w:p>
    <w:p w14:paraId="37FE33C3" w14:textId="77777777" w:rsidR="00460B56" w:rsidRPr="00460B56" w:rsidRDefault="00460B56" w:rsidP="00F40741">
      <w:pPr>
        <w:pStyle w:val="Body"/>
        <w:numPr>
          <w:ilvl w:val="3"/>
          <w:numId w:val="44"/>
        </w:numPr>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 xml:space="preserve">regex </w:t>
      </w:r>
    </w:p>
    <w:p w14:paraId="2E1485E6" w14:textId="77777777" w:rsidR="00460B56" w:rsidRPr="00460B56" w:rsidRDefault="00460B56" w:rsidP="00F40741">
      <w:pPr>
        <w:pStyle w:val="Body"/>
        <w:numPr>
          <w:ilvl w:val="3"/>
          <w:numId w:val="44"/>
        </w:numPr>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range</w:t>
      </w:r>
    </w:p>
    <w:p w14:paraId="64619C06" w14:textId="77777777" w:rsidR="00460B56" w:rsidRPr="00460B56" w:rsidRDefault="00460B56" w:rsidP="00F40741">
      <w:pPr>
        <w:pStyle w:val="Body"/>
        <w:numPr>
          <w:ilvl w:val="3"/>
          <w:numId w:val="44"/>
        </w:numPr>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min/minlength and max/maxlength</w:t>
      </w:r>
    </w:p>
    <w:p w14:paraId="0FAB795C" w14:textId="77777777" w:rsidR="00460B56" w:rsidRPr="00460B56" w:rsidRDefault="00460B56" w:rsidP="00F40741">
      <w:pPr>
        <w:pStyle w:val="Body"/>
        <w:numPr>
          <w:ilvl w:val="3"/>
          <w:numId w:val="44"/>
        </w:numPr>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int/float/guid</w:t>
      </w:r>
    </w:p>
    <w:p w14:paraId="405B7678" w14:textId="77777777" w:rsidR="0071626E" w:rsidRDefault="00460B56" w:rsidP="00F40741">
      <w:pPr>
        <w:pStyle w:val="Body"/>
        <w:numPr>
          <w:ilvl w:val="3"/>
          <w:numId w:val="44"/>
        </w:numPr>
      </w:pPr>
      <w:r>
        <w:rPr>
          <w:rStyle w:val="CodeChar"/>
          <w:rFonts w:ascii="Calibri" w:hAnsi="Calibri" w:cs="Times New Roman"/>
          <w:color w:val="auto"/>
          <w:shd w:val="clear" w:color="auto" w:fill="auto"/>
          <w:lang w:val="en-AU" w:bidi="ar-SA"/>
        </w:rPr>
        <w:t>etc</w:t>
      </w:r>
      <w:r w:rsidR="00531CF3">
        <w:rPr>
          <w:rStyle w:val="CodeChar"/>
          <w:rFonts w:ascii="Calibri" w:hAnsi="Calibri" w:cs="Times New Roman"/>
          <w:color w:val="auto"/>
          <w:shd w:val="clear" w:color="auto" w:fill="auto"/>
          <w:lang w:val="en-AU" w:bidi="ar-SA"/>
        </w:rPr>
        <w:br/>
      </w:r>
    </w:p>
    <w:p w14:paraId="0FDCAE57" w14:textId="77777777" w:rsidR="00540311" w:rsidRDefault="00540311" w:rsidP="001C5E20">
      <w:pPr>
        <w:pStyle w:val="Heading4"/>
      </w:pPr>
      <w:r>
        <w:t>Attribute: HttpGet (default) vs HttpPost</w:t>
      </w:r>
    </w:p>
    <w:p w14:paraId="201903CB" w14:textId="77777777" w:rsidR="00540311" w:rsidRDefault="00540311" w:rsidP="00540311">
      <w:pPr>
        <w:pStyle w:val="Body"/>
        <w:rPr>
          <w:lang w:val="en-AU"/>
        </w:rPr>
      </w:pPr>
      <w:r w:rsidRPr="00540311">
        <w:t>Every</w:t>
      </w:r>
      <w:r>
        <w:rPr>
          <w:lang w:val="en-AU"/>
        </w:rPr>
        <w:t xml:space="preserve"> action in the controller will be considered as a Get action, unless it is annotated by the </w:t>
      </w:r>
      <w:r w:rsidRPr="00540311">
        <w:rPr>
          <w:b/>
          <w:bCs/>
          <w:color w:val="0000CC"/>
          <w:lang w:val="en-AU"/>
        </w:rPr>
        <w:t>[HttpPost]</w:t>
      </w:r>
      <w:r>
        <w:rPr>
          <w:lang w:val="en-AU"/>
        </w:rPr>
        <w:t xml:space="preserve"> annotation.</w:t>
      </w:r>
    </w:p>
    <w:p w14:paraId="7AB34175" w14:textId="77777777" w:rsidR="00D11274" w:rsidRDefault="00D11274" w:rsidP="00540311">
      <w:pPr>
        <w:pStyle w:val="Body"/>
        <w:rPr>
          <w:lang w:val="en-AU"/>
        </w:rPr>
      </w:pPr>
      <w:r>
        <w:rPr>
          <w:lang w:val="en-AU"/>
        </w:rPr>
        <w:t>Model Binding: MVC is smart enough to bind the @model or sub-class of the @model to our Post Action method</w:t>
      </w:r>
    </w:p>
    <w:p w14:paraId="49E326FB" w14:textId="77777777" w:rsidR="006E67FA" w:rsidRDefault="006E67FA" w:rsidP="00540311">
      <w:pPr>
        <w:pStyle w:val="Body"/>
        <w:rPr>
          <w:lang w:val="en-AU"/>
        </w:rPr>
      </w:pPr>
      <w:r w:rsidRPr="00DB3D31">
        <w:rPr>
          <w:color w:val="0000CC"/>
          <w:lang w:val="en-AU"/>
        </w:rPr>
        <w:t>[HttpGet(</w:t>
      </w:r>
      <w:r w:rsidR="00DB3D31" w:rsidRPr="00DB3D31">
        <w:rPr>
          <w:color w:val="0000CC"/>
          <w:lang w:val="en-AU"/>
        </w:rPr>
        <w:t>“</w:t>
      </w:r>
      <w:r w:rsidRPr="00DB3D31">
        <w:rPr>
          <w:color w:val="0000CC"/>
          <w:lang w:val="en-AU"/>
        </w:rPr>
        <w:t>&lt;</w:t>
      </w:r>
      <w:r w:rsidR="00DB3D31" w:rsidRPr="00DB3D31">
        <w:rPr>
          <w:color w:val="0000CC"/>
          <w:lang w:val="en-AU"/>
        </w:rPr>
        <w:t>path&gt;”)]</w:t>
      </w:r>
      <w:r w:rsidR="00DB3D31">
        <w:rPr>
          <w:lang w:val="en-AU"/>
        </w:rPr>
        <w:t xml:space="preserve"> – for setting a custom-path for specific actions instead of the default {controller}/{action}/{id?} path.</w:t>
      </w:r>
    </w:p>
    <w:p w14:paraId="2A5B403B" w14:textId="77777777" w:rsidR="001C5E20" w:rsidRDefault="001C5E20" w:rsidP="001C5E20">
      <w:pPr>
        <w:pStyle w:val="Heading4"/>
      </w:pPr>
      <w:r>
        <w:t>Passing Data to the View</w:t>
      </w:r>
    </w:p>
    <w:p w14:paraId="09BBD122" w14:textId="77777777" w:rsidR="001C5E20" w:rsidRDefault="001C5E20" w:rsidP="001C5E20">
      <w:pPr>
        <w:pStyle w:val="Body"/>
        <w:rPr>
          <w:lang w:val="en-AU"/>
        </w:rPr>
      </w:pPr>
      <w:r>
        <w:rPr>
          <w:lang w:val="en-AU"/>
        </w:rPr>
        <w:t>We can use one of the following ways to pass data to the View from the controller:</w:t>
      </w:r>
    </w:p>
    <w:p w14:paraId="0552B396" w14:textId="77777777" w:rsidR="00C06270" w:rsidRDefault="001C5E20" w:rsidP="00F40741">
      <w:pPr>
        <w:pStyle w:val="Body"/>
        <w:numPr>
          <w:ilvl w:val="3"/>
          <w:numId w:val="44"/>
        </w:numPr>
        <w:rPr>
          <w:lang w:val="en-AU"/>
        </w:rPr>
      </w:pPr>
      <w:r w:rsidRPr="00DB4A49">
        <w:rPr>
          <w:b/>
          <w:bCs/>
          <w:lang w:val="en-AU"/>
        </w:rPr>
        <w:t>ViewData</w:t>
      </w:r>
      <w:r w:rsidRPr="00DB4A49">
        <w:rPr>
          <w:lang w:val="en-AU"/>
        </w:rPr>
        <w:t xml:space="preserve">: </w:t>
      </w:r>
      <w:r w:rsidR="00DB4A49">
        <w:t>ViewData is a dictionary which can contain key-value pairs where each key must be string</w:t>
      </w:r>
      <w:r w:rsidR="00DB4A49">
        <w:rPr>
          <w:lang w:val="en-AU"/>
        </w:rPr>
        <w:t>. It can be used in the controller’s action method to pass data to the view.</w:t>
      </w:r>
      <w:r w:rsidR="00DB4A49">
        <w:rPr>
          <w:lang w:val="en-AU"/>
        </w:rPr>
        <w:br/>
      </w:r>
      <w:r w:rsidR="00DB4A49" w:rsidRPr="00DB4A49">
        <w:rPr>
          <w:b/>
          <w:bCs/>
          <w:lang w:val="en-AU"/>
        </w:rPr>
        <w:t>Note:</w:t>
      </w:r>
      <w:r w:rsidR="00DB4A49">
        <w:rPr>
          <w:lang w:val="en-AU"/>
        </w:rPr>
        <w:t xml:space="preserve"> </w:t>
      </w:r>
      <w:r w:rsidR="00DB4A49">
        <w:t xml:space="preserve">ViewData only transfers data from controller to view, not vice-versa. It is valid </w:t>
      </w:r>
      <w:r w:rsidR="00DB4A49" w:rsidRPr="00DB4A49">
        <w:rPr>
          <w:u w:val="single"/>
        </w:rPr>
        <w:t>only during the current request</w:t>
      </w:r>
      <w:r w:rsidR="00DB4A49">
        <w:t>.</w:t>
      </w:r>
      <w:r w:rsidR="00EA1B52">
        <w:br/>
      </w:r>
      <w:r w:rsidR="00EA1B52" w:rsidRPr="00111022">
        <w:rPr>
          <w:lang w:val="en-AU"/>
        </w:rPr>
        <w:t xml:space="preserve">This method is very </w:t>
      </w:r>
      <w:r w:rsidR="00C06270" w:rsidRPr="00111022">
        <w:rPr>
          <w:lang w:val="en-AU"/>
        </w:rPr>
        <w:t>ugly (unreadable code) and</w:t>
      </w:r>
      <w:r w:rsidR="001D6B66">
        <w:rPr>
          <w:lang w:val="en-AU"/>
        </w:rPr>
        <w:t xml:space="preserve"> not type-safe</w:t>
      </w:r>
      <w:r w:rsidR="00EA1B52" w:rsidRPr="00111022">
        <w:rPr>
          <w:lang w:val="en-AU"/>
        </w:rPr>
        <w:t xml:space="preserve"> and </w:t>
      </w:r>
      <w:r w:rsidR="00C06270" w:rsidRPr="00111022">
        <w:rPr>
          <w:lang w:val="en-AU"/>
        </w:rPr>
        <w:t xml:space="preserve">therefore, </w:t>
      </w:r>
      <w:r w:rsidR="00EA1B52" w:rsidRPr="00111022">
        <w:rPr>
          <w:lang w:val="en-AU"/>
        </w:rPr>
        <w:t>not recommended</w:t>
      </w:r>
      <w:r w:rsidR="00C06270" w:rsidRPr="00111022">
        <w:rPr>
          <w:lang w:val="en-AU"/>
        </w:rPr>
        <w:t>!!</w:t>
      </w:r>
    </w:p>
    <w:p w14:paraId="50C037BD" w14:textId="77777777" w:rsidR="00DB4A49" w:rsidRDefault="00C06270" w:rsidP="00F40741">
      <w:pPr>
        <w:pStyle w:val="Body"/>
        <w:numPr>
          <w:ilvl w:val="3"/>
          <w:numId w:val="44"/>
        </w:numPr>
        <w:rPr>
          <w:lang w:val="en-AU"/>
        </w:rPr>
      </w:pPr>
      <w:r>
        <w:rPr>
          <w:b/>
          <w:bCs/>
          <w:lang w:val="en-AU"/>
        </w:rPr>
        <w:t>ViewBag</w:t>
      </w:r>
      <w:r w:rsidRPr="00C06270">
        <w:rPr>
          <w:lang w:val="en-AU"/>
        </w:rPr>
        <w:t>:</w:t>
      </w:r>
      <w:r>
        <w:rPr>
          <w:lang w:val="en-AU"/>
        </w:rPr>
        <w:t xml:space="preserve"> </w:t>
      </w:r>
      <w:r w:rsidR="00EA1B52">
        <w:rPr>
          <w:lang w:val="en-AU"/>
        </w:rPr>
        <w:t xml:space="preserve"> </w:t>
      </w:r>
      <w:r w:rsidR="00CD29BA">
        <w:rPr>
          <w:lang w:val="en-AU"/>
        </w:rPr>
        <w:t xml:space="preserve">Use this </w:t>
      </w:r>
      <w:r>
        <w:rPr>
          <w:lang w:val="en-AU"/>
        </w:rPr>
        <w:t xml:space="preserve">when you don’t want to return the </w:t>
      </w:r>
      <w:r w:rsidR="00CD29BA">
        <w:rPr>
          <w:lang w:val="en-AU"/>
        </w:rPr>
        <w:t>full model but instead return partial, calculated or temporary data instead.</w:t>
      </w:r>
      <w:r w:rsidR="00CD29BA">
        <w:rPr>
          <w:lang w:val="en-AU"/>
        </w:rPr>
        <w:br/>
      </w:r>
      <w:r w:rsidR="00CD29BA">
        <w:t>ViewBag=ViewData + Dynamic wrapper around the ViewData dictionary</w:t>
      </w:r>
      <w:r w:rsidR="003E209C">
        <w:rPr>
          <w:lang w:val="en-AU"/>
        </w:rPr>
        <w:t>. Like the ViewData, this is not the best method to use unless you’re moving data from one view to another.</w:t>
      </w:r>
    </w:p>
    <w:p w14:paraId="79273AFA" w14:textId="77777777" w:rsidR="00173DC0" w:rsidRPr="00E95B48" w:rsidRDefault="00E95B48" w:rsidP="00E95B48">
      <w:pPr>
        <w:pStyle w:val="Body"/>
        <w:numPr>
          <w:ilvl w:val="4"/>
          <w:numId w:val="44"/>
        </w:numPr>
      </w:pPr>
      <w:r>
        <w:rPr>
          <w:b/>
          <w:bCs/>
          <w:lang w:val="en-AU"/>
        </w:rPr>
        <w:lastRenderedPageBreak/>
        <w:t>Can be used for adding fields on the fly that can be accessed in the view</w:t>
      </w:r>
      <w:r w:rsidRPr="00E95B48">
        <w:rPr>
          <w:lang w:val="en-AU"/>
        </w:rPr>
        <w:t>.</w:t>
      </w:r>
      <w:r>
        <w:rPr>
          <w:lang w:val="en-AU"/>
        </w:rPr>
        <w:t xml:space="preserve"> </w:t>
      </w:r>
      <w:r>
        <w:rPr>
          <w:lang w:val="en-AU"/>
        </w:rPr>
        <w:br/>
        <w:t>For example:</w:t>
      </w:r>
      <w:r>
        <w:rPr>
          <w:lang w:val="en-AU"/>
        </w:rPr>
        <w:br/>
        <w:t>in the Controller:</w:t>
      </w:r>
      <w:r>
        <w:rPr>
          <w:lang w:val="en-AU"/>
        </w:rPr>
        <w:br/>
      </w:r>
      <w:r w:rsidRPr="00E95B48">
        <w:rPr>
          <w:rStyle w:val="CodeChar"/>
          <w:sz w:val="20"/>
        </w:rPr>
        <w:t>ViewBag.SomeNewData = “This is my new data”;</w:t>
      </w:r>
    </w:p>
    <w:p w14:paraId="710E898B" w14:textId="77777777" w:rsidR="00E95B48" w:rsidRPr="00E95B48" w:rsidRDefault="00E95B48" w:rsidP="00E95B48">
      <w:pPr>
        <w:pStyle w:val="Body"/>
        <w:ind w:left="3600"/>
      </w:pPr>
      <w:r w:rsidRPr="00E95B48">
        <w:t>And in the matching view:</w:t>
      </w:r>
    </w:p>
    <w:p w14:paraId="55BF9C18" w14:textId="77777777" w:rsidR="00E95B48" w:rsidRDefault="00E95B48" w:rsidP="00E95B48">
      <w:pPr>
        <w:pStyle w:val="Code"/>
        <w:ind w:left="3600"/>
      </w:pPr>
      <w:r w:rsidRPr="00E95B48">
        <w:t>&lt;p&gt;@ViewBag.SomeNewData&lt;/p?</w:t>
      </w:r>
    </w:p>
    <w:p w14:paraId="32D435A3" w14:textId="77777777" w:rsidR="00E95B48" w:rsidRPr="00E95B48" w:rsidRDefault="00E95B48" w:rsidP="00E95B48">
      <w:pPr>
        <w:pStyle w:val="Body"/>
        <w:ind w:left="3600"/>
        <w:rPr>
          <w:lang w:val="en-AU"/>
        </w:rPr>
      </w:pPr>
      <w:r>
        <w:rPr>
          <w:lang w:val="en-AU"/>
        </w:rPr>
        <w:t>As long as ViewBag.SomeNewData is not used – this will be an empty tag that won’t show anything. Once we set its value, it will be shown on the page.</w:t>
      </w:r>
    </w:p>
    <w:p w14:paraId="121A7DCB" w14:textId="77777777" w:rsidR="00EA1B52" w:rsidRDefault="00C664DB" w:rsidP="00F40741">
      <w:pPr>
        <w:pStyle w:val="Body"/>
        <w:numPr>
          <w:ilvl w:val="3"/>
          <w:numId w:val="44"/>
        </w:numPr>
        <w:rPr>
          <w:lang w:val="en-AU"/>
        </w:rPr>
      </w:pPr>
      <w:r w:rsidRPr="00111022">
        <w:rPr>
          <w:highlight w:val="yellow"/>
          <w:lang w:val="en-AU"/>
        </w:rPr>
        <w:t>The most recommended method</w:t>
      </w:r>
      <w:r>
        <w:rPr>
          <w:lang w:val="en-AU"/>
        </w:rPr>
        <w:t>: using ViewModel!!</w:t>
      </w:r>
    </w:p>
    <w:p w14:paraId="1D58847A" w14:textId="77777777" w:rsidR="00C664DB" w:rsidRDefault="00C664DB" w:rsidP="00F40741">
      <w:pPr>
        <w:pStyle w:val="Body"/>
        <w:numPr>
          <w:ilvl w:val="4"/>
          <w:numId w:val="44"/>
        </w:numPr>
        <w:rPr>
          <w:lang w:val="en-AU"/>
        </w:rPr>
      </w:pPr>
      <w:r>
        <w:rPr>
          <w:lang w:val="en-AU"/>
        </w:rPr>
        <w:t>If you need to return the whole model as defined in /Models, just return it in the action method:</w:t>
      </w:r>
      <w:r>
        <w:rPr>
          <w:lang w:val="en-AU"/>
        </w:rPr>
        <w:br/>
      </w:r>
      <w:r w:rsidRPr="00C664DB">
        <w:rPr>
          <w:rStyle w:val="CodeChar"/>
          <w:sz w:val="20"/>
        </w:rPr>
        <w:t>return View(&lt;model object to display&gt;)</w:t>
      </w:r>
    </w:p>
    <w:p w14:paraId="67DF0AD8" w14:textId="77777777" w:rsidR="00C664DB" w:rsidRDefault="00C664DB" w:rsidP="00F40741">
      <w:pPr>
        <w:pStyle w:val="Body"/>
        <w:numPr>
          <w:ilvl w:val="4"/>
          <w:numId w:val="44"/>
        </w:numPr>
        <w:rPr>
          <w:lang w:val="en-AU"/>
        </w:rPr>
      </w:pPr>
      <w:r>
        <w:rPr>
          <w:lang w:val="en-AU"/>
        </w:rPr>
        <w:t>If you need to return custom/calculated/temporary data:</w:t>
      </w:r>
    </w:p>
    <w:p w14:paraId="72AFE818" w14:textId="77777777" w:rsidR="00C664DB" w:rsidRDefault="00C664DB" w:rsidP="00F40741">
      <w:pPr>
        <w:pStyle w:val="Body"/>
        <w:numPr>
          <w:ilvl w:val="5"/>
          <w:numId w:val="44"/>
        </w:numPr>
        <w:rPr>
          <w:lang w:val="en-AU"/>
        </w:rPr>
      </w:pPr>
      <w:r>
        <w:rPr>
          <w:lang w:val="en-AU"/>
        </w:rPr>
        <w:t xml:space="preserve">Add a folder </w:t>
      </w:r>
      <w:r w:rsidRPr="00C664DB">
        <w:rPr>
          <w:color w:val="0000CC"/>
          <w:lang w:val="en-AU"/>
        </w:rPr>
        <w:t>/ViewModels</w:t>
      </w:r>
      <w:r>
        <w:rPr>
          <w:lang w:val="en-AU"/>
        </w:rPr>
        <w:t xml:space="preserve"> under the main project </w:t>
      </w:r>
    </w:p>
    <w:p w14:paraId="6167C293" w14:textId="77777777" w:rsidR="00C664DB" w:rsidRDefault="00C664DB" w:rsidP="00F40741">
      <w:pPr>
        <w:pStyle w:val="Body"/>
        <w:numPr>
          <w:ilvl w:val="5"/>
          <w:numId w:val="44"/>
        </w:numPr>
        <w:rPr>
          <w:lang w:val="en-AU"/>
        </w:rPr>
      </w:pPr>
      <w:r>
        <w:rPr>
          <w:lang w:val="en-AU"/>
        </w:rPr>
        <w:t>Add a new (poco) class: {Controller}{View}ViewModel for example:</w:t>
      </w:r>
      <w:r>
        <w:rPr>
          <w:lang w:val="en-AU"/>
        </w:rPr>
        <w:br/>
      </w:r>
      <w:r w:rsidRPr="00C664DB">
        <w:rPr>
          <w:rStyle w:val="CodeChar"/>
        </w:rPr>
        <w:t>MoviesRandomViewModel</w:t>
      </w:r>
      <w:r>
        <w:rPr>
          <w:lang w:val="en-AU"/>
        </w:rPr>
        <w:t xml:space="preserve"> and define all required fields in it.</w:t>
      </w:r>
    </w:p>
    <w:p w14:paraId="64A063EE" w14:textId="77777777" w:rsidR="00C664DB" w:rsidRPr="00C664DB" w:rsidRDefault="00C664DB" w:rsidP="00F40741">
      <w:pPr>
        <w:pStyle w:val="Body"/>
        <w:numPr>
          <w:ilvl w:val="5"/>
          <w:numId w:val="44"/>
        </w:numPr>
        <w:rPr>
          <w:rStyle w:val="CodeChar"/>
          <w:rFonts w:ascii="Calibri" w:hAnsi="Calibri" w:cs="Times New Roman"/>
          <w:color w:val="auto"/>
          <w:shd w:val="clear" w:color="auto" w:fill="auto"/>
          <w:lang w:val="en-AU" w:bidi="ar-SA"/>
        </w:rPr>
      </w:pPr>
      <w:r>
        <w:rPr>
          <w:lang w:val="en-AU"/>
        </w:rPr>
        <w:t>In the cotroller action-method, create a new ViewModel object, initialize it and send it to the View:</w:t>
      </w:r>
      <w:r>
        <w:rPr>
          <w:lang w:val="en-AU"/>
        </w:rPr>
        <w:br/>
      </w:r>
      <w:r w:rsidRPr="00C664DB">
        <w:rPr>
          <w:rStyle w:val="CodeChar"/>
          <w:sz w:val="20"/>
        </w:rPr>
        <w:t xml:space="preserve">var moviesRandom = </w:t>
      </w:r>
      <w:r>
        <w:rPr>
          <w:rStyle w:val="CodeChar"/>
          <w:sz w:val="20"/>
        </w:rPr>
        <w:br/>
      </w:r>
      <w:r>
        <w:rPr>
          <w:rStyle w:val="CodeChar"/>
          <w:sz w:val="20"/>
          <w:lang w:val="en-AU"/>
        </w:rPr>
        <w:t xml:space="preserve">    </w:t>
      </w:r>
      <w:r w:rsidRPr="00C664DB">
        <w:rPr>
          <w:rStyle w:val="CodeChar"/>
          <w:sz w:val="20"/>
        </w:rPr>
        <w:t>new MoviesRandomViewModel(){…};</w:t>
      </w:r>
      <w:r w:rsidRPr="00C664DB">
        <w:rPr>
          <w:rStyle w:val="CodeChar"/>
          <w:sz w:val="20"/>
        </w:rPr>
        <w:br/>
        <w:t>return View(moviesRandom)</w:t>
      </w:r>
      <w:r>
        <w:rPr>
          <w:rStyle w:val="CodeChar"/>
          <w:sz w:val="20"/>
          <w:lang w:val="en-AU"/>
        </w:rPr>
        <w:t>;</w:t>
      </w:r>
    </w:p>
    <w:p w14:paraId="78269C31" w14:textId="77777777" w:rsidR="00C664DB" w:rsidRPr="00C664DB" w:rsidRDefault="00C664DB" w:rsidP="00F40741">
      <w:pPr>
        <w:pStyle w:val="Body"/>
        <w:numPr>
          <w:ilvl w:val="5"/>
          <w:numId w:val="44"/>
        </w:numPr>
      </w:pPr>
      <w:r w:rsidRPr="00C664DB">
        <w:rPr>
          <w:rStyle w:val="CodeChar"/>
          <w:rFonts w:ascii="Calibri" w:hAnsi="Calibri" w:cs="Times New Roman"/>
          <w:color w:val="auto"/>
          <w:shd w:val="clear" w:color="auto" w:fill="auto"/>
          <w:lang w:bidi="ar-SA"/>
        </w:rPr>
        <w:t>In the View</w:t>
      </w:r>
      <w:r>
        <w:rPr>
          <w:rStyle w:val="CodeChar"/>
          <w:rFonts w:ascii="Calibri" w:hAnsi="Calibri" w:cs="Times New Roman"/>
          <w:color w:val="auto"/>
          <w:shd w:val="clear" w:color="auto" w:fill="auto"/>
          <w:lang w:val="en-AU" w:bidi="ar-SA"/>
        </w:rPr>
        <w:t>, add the @model line to recognize the Model as the passed class:</w:t>
      </w:r>
      <w:r>
        <w:rPr>
          <w:rStyle w:val="CodeChar"/>
          <w:rFonts w:ascii="Calibri" w:hAnsi="Calibri" w:cs="Times New Roman"/>
          <w:color w:val="auto"/>
          <w:shd w:val="clear" w:color="auto" w:fill="auto"/>
          <w:lang w:val="en-AU" w:bidi="ar-SA"/>
        </w:rPr>
        <w:br/>
      </w:r>
      <w:r w:rsidRPr="00C664DB">
        <w:rPr>
          <w:rStyle w:val="CodeChar"/>
          <w:rFonts w:eastAsiaTheme="minorHAnsi"/>
          <w:highlight w:val="yellow"/>
        </w:rPr>
        <w:t xml:space="preserve">@model </w:t>
      </w:r>
      <w:r w:rsidRPr="00C664DB">
        <w:rPr>
          <w:rStyle w:val="CodeChar"/>
          <w:rFonts w:eastAsiaTheme="minorHAnsi"/>
        </w:rPr>
        <w:t>AspDotNetCourseApp.ViewModels.MoviesRandomViewModel</w:t>
      </w:r>
    </w:p>
    <w:p w14:paraId="7C42F1DE" w14:textId="77777777" w:rsidR="00CE13CB" w:rsidRDefault="00CE13CB" w:rsidP="00CE13CB">
      <w:pPr>
        <w:pStyle w:val="Heading4"/>
        <w:rPr>
          <w:lang w:val="en-AU"/>
        </w:rPr>
      </w:pPr>
      <w:r>
        <w:rPr>
          <w:lang w:val="en-AU"/>
        </w:rPr>
        <w:t>Unit Tests</w:t>
      </w:r>
    </w:p>
    <w:p w14:paraId="2F45CB69" w14:textId="77777777" w:rsidR="003545B3" w:rsidRPr="003545B3" w:rsidRDefault="003545B3" w:rsidP="003545B3">
      <w:pPr>
        <w:pStyle w:val="Body"/>
      </w:pPr>
      <w:r>
        <w:t xml:space="preserve">Unit test project name: </w:t>
      </w:r>
      <w:r w:rsidRPr="00D73C5D">
        <w:rPr>
          <w:rStyle w:val="CodeChar"/>
          <w:sz w:val="20"/>
        </w:rPr>
        <w:t>&lt;project under test&gt;.ControllerTests</w:t>
      </w:r>
    </w:p>
    <w:p w14:paraId="23993511" w14:textId="77777777" w:rsidR="00CE13CB" w:rsidRDefault="00CE13CB" w:rsidP="00CE13CB">
      <w:pPr>
        <w:pStyle w:val="Body"/>
        <w:rPr>
          <w:lang w:val="en-AU"/>
        </w:rPr>
      </w:pPr>
      <w:r>
        <w:rPr>
          <w:lang w:val="en-AU"/>
        </w:rPr>
        <w:t>Things to test: That the controller returns the expected:</w:t>
      </w:r>
    </w:p>
    <w:p w14:paraId="47959050" w14:textId="77777777" w:rsidR="00CE13CB" w:rsidRDefault="00CE13CB" w:rsidP="00F40741">
      <w:pPr>
        <w:pStyle w:val="Body"/>
        <w:numPr>
          <w:ilvl w:val="2"/>
          <w:numId w:val="45"/>
        </w:numPr>
        <w:rPr>
          <w:lang w:val="en-AU"/>
        </w:rPr>
      </w:pPr>
      <w:r>
        <w:rPr>
          <w:lang w:val="en-AU"/>
        </w:rPr>
        <w:t>View</w:t>
      </w:r>
    </w:p>
    <w:p w14:paraId="4FCE1D4F" w14:textId="77777777" w:rsidR="00CE13CB" w:rsidRDefault="00CE13CB" w:rsidP="00F40741">
      <w:pPr>
        <w:pStyle w:val="Body"/>
        <w:numPr>
          <w:ilvl w:val="2"/>
          <w:numId w:val="45"/>
        </w:numPr>
        <w:rPr>
          <w:lang w:val="en-AU"/>
        </w:rPr>
      </w:pPr>
      <w:r>
        <w:rPr>
          <w:lang w:val="en-AU"/>
        </w:rPr>
        <w:t>HTTP status code</w:t>
      </w:r>
    </w:p>
    <w:p w14:paraId="31474E25" w14:textId="77777777" w:rsidR="00CE13CB" w:rsidRDefault="00CE13CB" w:rsidP="00F40741">
      <w:pPr>
        <w:pStyle w:val="Body"/>
        <w:numPr>
          <w:ilvl w:val="2"/>
          <w:numId w:val="45"/>
        </w:numPr>
        <w:rPr>
          <w:lang w:val="en-AU"/>
        </w:rPr>
      </w:pPr>
      <w:r>
        <w:rPr>
          <w:lang w:val="en-AU"/>
        </w:rPr>
        <w:t>Redirect to URL</w:t>
      </w:r>
    </w:p>
    <w:p w14:paraId="178DB13E" w14:textId="77777777" w:rsidR="003545B3" w:rsidRDefault="00CE13CB" w:rsidP="00F40741">
      <w:pPr>
        <w:pStyle w:val="Body"/>
        <w:numPr>
          <w:ilvl w:val="2"/>
          <w:numId w:val="45"/>
        </w:numPr>
        <w:rPr>
          <w:lang w:val="en-AU"/>
        </w:rPr>
      </w:pPr>
      <w:r>
        <w:rPr>
          <w:lang w:val="en-AU"/>
        </w:rPr>
        <w:t>Correct model for the view</w:t>
      </w:r>
    </w:p>
    <w:p w14:paraId="31D55C29" w14:textId="77777777" w:rsidR="00CE13CB" w:rsidRPr="00CE13CB" w:rsidRDefault="00CE13CB" w:rsidP="00F40741">
      <w:pPr>
        <w:pStyle w:val="Body"/>
        <w:numPr>
          <w:ilvl w:val="2"/>
          <w:numId w:val="45"/>
        </w:numPr>
        <w:rPr>
          <w:lang w:val="en-AU"/>
        </w:rPr>
      </w:pPr>
      <w:r>
        <w:rPr>
          <w:lang w:val="en-AU"/>
        </w:rPr>
        <w:br/>
      </w:r>
    </w:p>
    <w:p w14:paraId="613D530E" w14:textId="77777777" w:rsidR="00885D13" w:rsidRDefault="00885D13" w:rsidP="00885D13">
      <w:pPr>
        <w:pStyle w:val="Heading3"/>
        <w:rPr>
          <w:lang w:val="en-AU"/>
        </w:rPr>
      </w:pPr>
      <w:r>
        <w:rPr>
          <w:lang w:val="en-AU"/>
        </w:rPr>
        <w:t>Views</w:t>
      </w:r>
    </w:p>
    <w:p w14:paraId="08A828D7" w14:textId="77777777" w:rsidR="00885D13" w:rsidRDefault="00F33D8B" w:rsidP="00F33D8B">
      <w:pPr>
        <w:pStyle w:val="Code"/>
        <w:ind w:left="1418"/>
      </w:pPr>
      <w:r>
        <w:t>Views-&gt;Add Folder with the controller’s name</w:t>
      </w:r>
    </w:p>
    <w:p w14:paraId="36337109" w14:textId="77777777" w:rsidR="00F33D8B" w:rsidRDefault="00F33D8B" w:rsidP="00F33D8B">
      <w:pPr>
        <w:pStyle w:val="Code"/>
        <w:ind w:left="1418"/>
      </w:pPr>
      <w:r>
        <w:t>New Folder-&gt;Add-&gt;New Scaffolded Item-&gt;MVC 5 View – Empty</w:t>
      </w:r>
    </w:p>
    <w:p w14:paraId="6E843132" w14:textId="77777777" w:rsidR="00F33D8B" w:rsidRDefault="00F33D8B" w:rsidP="00F33D8B">
      <w:pPr>
        <w:pStyle w:val="Code"/>
        <w:ind w:left="1418"/>
      </w:pPr>
      <w:r>
        <w:t>And name it to the Action in the controller</w:t>
      </w:r>
    </w:p>
    <w:p w14:paraId="60603D94" w14:textId="77777777" w:rsidR="000F4721" w:rsidRDefault="000F4721" w:rsidP="00F33D8B">
      <w:pPr>
        <w:pStyle w:val="Code"/>
        <w:ind w:left="1418"/>
      </w:pPr>
      <w:r>
        <w:t>Note: If you check ‘Create as a partial view’ – it will create a kind of widget that you can re-use in different views (React.Component?).</w:t>
      </w:r>
    </w:p>
    <w:p w14:paraId="67273EB0" w14:textId="77777777" w:rsidR="004E4F23" w:rsidRPr="00885D13" w:rsidRDefault="008E3EC8" w:rsidP="00F33D8B">
      <w:pPr>
        <w:pStyle w:val="Code"/>
        <w:ind w:left="1418"/>
      </w:pPr>
      <w:r>
        <w:t xml:space="preserve">Choose ‘Use a layout page’ to </w:t>
      </w:r>
      <w:r w:rsidR="00B542C9">
        <w:t>Views\Shared\_Layout.cshtml – set the current name everywhere.</w:t>
      </w:r>
    </w:p>
    <w:p w14:paraId="679CE3AA" w14:textId="77777777" w:rsidR="00885D13" w:rsidRDefault="00885D13" w:rsidP="00F40741">
      <w:pPr>
        <w:pStyle w:val="Body"/>
        <w:numPr>
          <w:ilvl w:val="1"/>
          <w:numId w:val="47"/>
        </w:numPr>
        <w:rPr>
          <w:lang w:val="en-AU"/>
        </w:rPr>
      </w:pPr>
      <w:r>
        <w:rPr>
          <w:lang w:val="en-AU"/>
        </w:rPr>
        <w:t>Controllers should not know about the display – that’s the views job</w:t>
      </w:r>
    </w:p>
    <w:p w14:paraId="08D6E905" w14:textId="77777777" w:rsidR="00885D13" w:rsidRDefault="00885D13" w:rsidP="00F40741">
      <w:pPr>
        <w:pStyle w:val="Body"/>
        <w:numPr>
          <w:ilvl w:val="1"/>
          <w:numId w:val="47"/>
        </w:numPr>
        <w:rPr>
          <w:lang w:val="en-AU"/>
        </w:rPr>
      </w:pPr>
      <w:r>
        <w:rPr>
          <w:lang w:val="en-AU"/>
        </w:rPr>
        <w:t>Controllers pass data to the View</w:t>
      </w:r>
    </w:p>
    <w:p w14:paraId="37B62CC0" w14:textId="77777777" w:rsidR="001D6B66" w:rsidRDefault="001D6B66" w:rsidP="00F40741">
      <w:pPr>
        <w:pStyle w:val="Body"/>
        <w:numPr>
          <w:ilvl w:val="1"/>
          <w:numId w:val="47"/>
        </w:numPr>
        <w:rPr>
          <w:lang w:val="en-AU"/>
        </w:rPr>
      </w:pPr>
      <w:r>
        <w:rPr>
          <w:lang w:val="en-AU"/>
        </w:rPr>
        <w:t xml:space="preserve">Views use the Razor syntax (.cshtml files). </w:t>
      </w:r>
    </w:p>
    <w:p w14:paraId="62DF839C" w14:textId="77777777" w:rsidR="00A87415" w:rsidRDefault="00A87415" w:rsidP="00A87415">
      <w:pPr>
        <w:pStyle w:val="Heading4"/>
      </w:pPr>
      <w:r>
        <w:t>Partial Views</w:t>
      </w:r>
    </w:p>
    <w:p w14:paraId="33C8EAEA" w14:textId="77777777" w:rsidR="00676261" w:rsidRDefault="00A87415" w:rsidP="00A87415">
      <w:pPr>
        <w:pStyle w:val="Body"/>
        <w:rPr>
          <w:lang w:val="en-AU"/>
        </w:rPr>
      </w:pPr>
      <w:r>
        <w:rPr>
          <w:lang w:val="en-AU"/>
        </w:rPr>
        <w:t>Convention: their name should start with an underscore. For example:</w:t>
      </w:r>
      <w:r>
        <w:rPr>
          <w:lang w:val="en-AU"/>
        </w:rPr>
        <w:br/>
        <w:t>Views\Shared\_NavBar.cshtml</w:t>
      </w:r>
    </w:p>
    <w:p w14:paraId="3DE8D46C" w14:textId="77777777" w:rsidR="00A87415" w:rsidRDefault="002B6D82" w:rsidP="00A87415">
      <w:pPr>
        <w:pStyle w:val="Body"/>
        <w:rPr>
          <w:lang w:val="en-AU"/>
        </w:rPr>
      </w:pPr>
      <w:r w:rsidRPr="002B6D82">
        <w:rPr>
          <w:b/>
          <w:bCs/>
          <w:lang w:val="en-AU"/>
        </w:rPr>
        <w:t>To render a partial view:</w:t>
      </w:r>
      <w:r>
        <w:rPr>
          <w:lang w:val="en-AU"/>
        </w:rPr>
        <w:br/>
        <w:t>@Html.Partial(“&lt;name of partial view&gt;”,&lt;optional model for view&gt;)</w:t>
      </w:r>
      <w:r w:rsidR="00A87415">
        <w:rPr>
          <w:lang w:val="en-AU"/>
        </w:rPr>
        <w:t xml:space="preserve"> </w:t>
      </w:r>
    </w:p>
    <w:p w14:paraId="2829FCAA" w14:textId="77777777" w:rsidR="002B6D82" w:rsidRPr="002B6D82" w:rsidRDefault="002B6D82" w:rsidP="00F40741">
      <w:pPr>
        <w:pStyle w:val="Body"/>
        <w:numPr>
          <w:ilvl w:val="0"/>
          <w:numId w:val="48"/>
        </w:numPr>
      </w:pPr>
      <w:r>
        <w:rPr>
          <w:lang w:val="en-AU"/>
        </w:rPr>
        <w:t>To pass an optional model view, it needs to be defined at the top of the current view (with @model line). Or derived from the @model line.</w:t>
      </w:r>
    </w:p>
    <w:p w14:paraId="6DCEDFE5" w14:textId="77777777" w:rsidR="002B6D82" w:rsidRPr="00010C06" w:rsidRDefault="002B6D82" w:rsidP="00F40741">
      <w:pPr>
        <w:pStyle w:val="Body"/>
        <w:numPr>
          <w:ilvl w:val="0"/>
          <w:numId w:val="48"/>
        </w:numPr>
      </w:pPr>
      <w:r>
        <w:rPr>
          <w:lang w:val="en-AU"/>
        </w:rPr>
        <w:t>If we don’t include an optional model for the partial view, the @model defined at the start of the page, will be passed on automatically.</w:t>
      </w:r>
    </w:p>
    <w:p w14:paraId="347041BD" w14:textId="77777777" w:rsidR="00010C06" w:rsidRDefault="00010C06" w:rsidP="00010C06">
      <w:pPr>
        <w:pStyle w:val="Heading4"/>
      </w:pPr>
      <w:r>
        <w:t>IEnumerable</w:t>
      </w:r>
    </w:p>
    <w:p w14:paraId="5196B8B7" w14:textId="06428EED" w:rsidR="00010C06" w:rsidRDefault="00010C06" w:rsidP="00010C06">
      <w:pPr>
        <w:pStyle w:val="Body"/>
        <w:rPr>
          <w:lang w:val="en-AU"/>
        </w:rPr>
      </w:pPr>
      <w:r>
        <w:rPr>
          <w:lang w:val="en-AU"/>
        </w:rPr>
        <w:t>When we’re just displaying the data in a collection, we should try to use IEnumerable&lt;T&gt; as the interface instead of the actual collection type in order to de-couple the code to the concrete collection type in the model.</w:t>
      </w:r>
    </w:p>
    <w:p w14:paraId="4271BD64" w14:textId="77777777" w:rsidR="00613BA6" w:rsidRPr="00010C06" w:rsidRDefault="00613BA6" w:rsidP="00010C06">
      <w:pPr>
        <w:pStyle w:val="Body"/>
        <w:rPr>
          <w:lang w:val="en-AU"/>
        </w:rPr>
      </w:pPr>
    </w:p>
    <w:p w14:paraId="1E392225" w14:textId="77777777" w:rsidR="00D87CEE" w:rsidRDefault="00D87CEE" w:rsidP="00D87CEE">
      <w:pPr>
        <w:pStyle w:val="Heading4"/>
        <w:rPr>
          <w:lang w:val="en-AU"/>
        </w:rPr>
      </w:pPr>
      <w:bookmarkStart w:id="4" w:name="_Ref5192903"/>
      <w:r>
        <w:rPr>
          <w:lang w:val="en-AU"/>
        </w:rPr>
        <w:t>HTML Helpers</w:t>
      </w:r>
      <w:bookmarkEnd w:id="4"/>
    </w:p>
    <w:p w14:paraId="10DF9ADE" w14:textId="77777777" w:rsidR="00D87CEE" w:rsidRDefault="00D87CEE" w:rsidP="00D87CEE">
      <w:pPr>
        <w:pStyle w:val="Body"/>
        <w:rPr>
          <w:lang w:val="en-AU"/>
        </w:rPr>
      </w:pPr>
      <w:r>
        <w:rPr>
          <w:lang w:val="en-AU"/>
        </w:rPr>
        <w:t xml:space="preserve">Used </w:t>
      </w:r>
      <w:r w:rsidR="007C794D">
        <w:rPr>
          <w:lang w:val="en-AU"/>
        </w:rPr>
        <w:t>for rendering HTML controls in the view.</w:t>
      </w:r>
    </w:p>
    <w:p w14:paraId="6D44FDAE" w14:textId="77777777" w:rsidR="00232822" w:rsidRDefault="00232822" w:rsidP="00132A1F">
      <w:pPr>
        <w:pStyle w:val="Heading5"/>
        <w:numPr>
          <w:ilvl w:val="2"/>
          <w:numId w:val="58"/>
        </w:numPr>
        <w:rPr>
          <w:lang w:val="en-AU"/>
        </w:rPr>
      </w:pPr>
      <w:r>
        <w:rPr>
          <w:lang w:val="en-AU"/>
        </w:rPr>
        <w:t>Forms</w:t>
      </w:r>
    </w:p>
    <w:p w14:paraId="0AC4DD8C" w14:textId="77777777" w:rsidR="007C794D" w:rsidRPr="00A63A56" w:rsidRDefault="007C794D" w:rsidP="00232822">
      <w:pPr>
        <w:pStyle w:val="Code"/>
        <w:ind w:left="2160"/>
        <w:rPr>
          <w:b/>
          <w:bCs/>
        </w:rPr>
      </w:pPr>
      <w:r w:rsidRPr="00A63A56">
        <w:rPr>
          <w:b/>
          <w:bCs/>
        </w:rPr>
        <w:t>@using Html.BeginForm(</w:t>
      </w:r>
      <w:r w:rsidR="00DE4A83">
        <w:rPr>
          <w:b/>
          <w:bCs/>
        </w:rPr>
        <w:t>&lt;action&gt;,&lt;controller&gt;</w:t>
      </w:r>
      <w:r w:rsidRPr="00A63A56">
        <w:rPr>
          <w:b/>
          <w:bCs/>
        </w:rPr>
        <w:t>){}</w:t>
      </w:r>
    </w:p>
    <w:p w14:paraId="3D73F58A" w14:textId="77777777" w:rsidR="00097561" w:rsidRPr="00CB6B4D" w:rsidRDefault="00097561" w:rsidP="00232822">
      <w:pPr>
        <w:pStyle w:val="Body"/>
        <w:numPr>
          <w:ilvl w:val="0"/>
          <w:numId w:val="49"/>
        </w:numPr>
        <w:ind w:left="2520"/>
      </w:pPr>
      <w:r>
        <w:rPr>
          <w:lang w:val="en-AU"/>
        </w:rPr>
        <w:t>Will render &lt;form&gt;</w:t>
      </w:r>
      <w:r w:rsidR="00A63A56">
        <w:rPr>
          <w:lang w:val="en-AU"/>
        </w:rPr>
        <w:t>… and in the closing of the using block, it will call the .Dispose method that will render the form closing tag (&lt;/form&gt;</w:t>
      </w:r>
    </w:p>
    <w:p w14:paraId="249F7305" w14:textId="77777777" w:rsidR="00CB6B4D" w:rsidRPr="00232822" w:rsidRDefault="00DE4A83" w:rsidP="00232822">
      <w:pPr>
        <w:pStyle w:val="Body"/>
        <w:numPr>
          <w:ilvl w:val="0"/>
          <w:numId w:val="49"/>
        </w:numPr>
        <w:ind w:left="2520"/>
      </w:pPr>
      <w:r>
        <w:rPr>
          <w:lang w:val="en-AU"/>
        </w:rPr>
        <w:t xml:space="preserve">On “Submit” will call the &lt;action&gt; method in the &lt;controller&gt; and will pass the submitted data as the @model. This is called </w:t>
      </w:r>
      <w:r w:rsidRPr="003D2DE5">
        <w:rPr>
          <w:b/>
          <w:bCs/>
          <w:color w:val="0000CC"/>
          <w:lang w:val="en-AU"/>
        </w:rPr>
        <w:t>Model Binding</w:t>
      </w:r>
      <w:r w:rsidRPr="003D2DE5">
        <w:rPr>
          <w:color w:val="0000CC"/>
          <w:lang w:val="en-AU"/>
        </w:rPr>
        <w:t xml:space="preserve"> </w:t>
      </w:r>
      <w:r>
        <w:rPr>
          <w:lang w:val="en-AU"/>
        </w:rPr>
        <w:t>in MVC.</w:t>
      </w:r>
      <w:r w:rsidR="003D2DE5">
        <w:rPr>
          <w:lang w:val="en-AU"/>
        </w:rPr>
        <w:t xml:space="preserve"> Note: MVC is smart enough to perform the </w:t>
      </w:r>
      <w:r w:rsidR="003D2DE5">
        <w:rPr>
          <w:lang w:val="en-AU"/>
        </w:rPr>
        <w:lastRenderedPageBreak/>
        <w:t xml:space="preserve">binding also on a member of @model if all the data in the form belong to this member. </w:t>
      </w:r>
    </w:p>
    <w:p w14:paraId="140C5006" w14:textId="77777777" w:rsidR="00232822" w:rsidRDefault="00232822" w:rsidP="00232822">
      <w:pPr>
        <w:pStyle w:val="Heading5"/>
        <w:numPr>
          <w:ilvl w:val="0"/>
          <w:numId w:val="49"/>
        </w:numPr>
        <w:rPr>
          <w:lang w:val="en-AU"/>
        </w:rPr>
      </w:pPr>
      <w:r>
        <w:rPr>
          <w:lang w:val="en-AU"/>
        </w:rPr>
        <w:t>Button</w:t>
      </w:r>
    </w:p>
    <w:p w14:paraId="3766BB6A" w14:textId="77777777" w:rsidR="00232822" w:rsidRDefault="00232822" w:rsidP="00D832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sz w:val="20"/>
          <w:szCs w:val="20"/>
          <w:lang w:val="en-AU" w:eastAsia="en-AU" w:bidi="he-IL"/>
        </w:rPr>
      </w:pPr>
      <w:r w:rsidRPr="00232822">
        <w:rPr>
          <w:rFonts w:ascii="Courier New" w:hAnsi="Courier New" w:cs="Courier New"/>
          <w:sz w:val="20"/>
          <w:szCs w:val="20"/>
          <w:lang w:val="en-AU" w:eastAsia="en-AU" w:bidi="he-IL"/>
        </w:rPr>
        <w:t>&lt;input type="button" onclick="location.href='@Url.Action</w:t>
      </w:r>
      <w:r w:rsidR="00D832AA">
        <w:rPr>
          <w:rFonts w:ascii="Courier New" w:hAnsi="Courier New" w:cs="Courier New"/>
          <w:sz w:val="20"/>
          <w:szCs w:val="20"/>
          <w:lang w:val="en-AU" w:eastAsia="en-AU" w:bidi="he-IL"/>
        </w:rPr>
        <w:t>&lt;Action&gt;</w:t>
      </w:r>
      <w:r w:rsidRPr="00232822">
        <w:rPr>
          <w:rFonts w:ascii="Courier New" w:hAnsi="Courier New" w:cs="Courier New"/>
          <w:sz w:val="20"/>
          <w:szCs w:val="20"/>
          <w:lang w:val="en-AU" w:eastAsia="en-AU" w:bidi="he-IL"/>
        </w:rPr>
        <w:t xml:space="preserve">, </w:t>
      </w:r>
      <w:r w:rsidR="00D832AA">
        <w:rPr>
          <w:rFonts w:ascii="Courier New" w:hAnsi="Courier New" w:cs="Courier New"/>
          <w:sz w:val="20"/>
          <w:szCs w:val="20"/>
          <w:lang w:val="en-AU" w:eastAsia="en-AU" w:bidi="he-IL"/>
        </w:rPr>
        <w:t>&lt;Controller&gt;</w:t>
      </w:r>
      <w:r w:rsidRPr="00232822">
        <w:rPr>
          <w:rFonts w:ascii="Courier New" w:hAnsi="Courier New" w:cs="Courier New"/>
          <w:sz w:val="20"/>
          <w:szCs w:val="20"/>
          <w:lang w:val="en-AU" w:eastAsia="en-AU" w:bidi="he-IL"/>
        </w:rPr>
        <w:t>)'" /&gt;</w:t>
      </w:r>
    </w:p>
    <w:p w14:paraId="7B30A50D" w14:textId="77777777" w:rsidR="00D832AA" w:rsidRDefault="00D832AA" w:rsidP="00D832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sz w:val="20"/>
          <w:szCs w:val="20"/>
          <w:lang w:val="en-AU" w:eastAsia="en-AU" w:bidi="he-IL"/>
        </w:rPr>
      </w:pPr>
      <w:r>
        <w:rPr>
          <w:rFonts w:ascii="Courier New" w:hAnsi="Courier New" w:cs="Courier New"/>
          <w:sz w:val="20"/>
          <w:szCs w:val="20"/>
          <w:lang w:val="en-AU" w:eastAsia="en-AU" w:bidi="he-IL"/>
        </w:rPr>
        <w:t>Where &lt;Action&gt; is the Action Method inside the &lt;Controller&gt;</w:t>
      </w:r>
    </w:p>
    <w:p w14:paraId="1438D1DF" w14:textId="77777777" w:rsidR="00D832AA" w:rsidRPr="00232822" w:rsidRDefault="00D832AA" w:rsidP="00D832A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0"/>
        <w:rPr>
          <w:rFonts w:ascii="Courier New" w:hAnsi="Courier New" w:cs="Courier New"/>
          <w:sz w:val="20"/>
          <w:szCs w:val="20"/>
          <w:lang w:val="en-AU" w:eastAsia="en-AU" w:bidi="he-IL"/>
        </w:rPr>
      </w:pPr>
      <w:r w:rsidRPr="00D832AA">
        <w:rPr>
          <w:rStyle w:val="BodyChar"/>
          <w:rFonts w:eastAsia="SimSun"/>
        </w:rPr>
        <w:t>For example:</w:t>
      </w:r>
      <w:r>
        <w:rPr>
          <w:rFonts w:ascii="Courier New" w:hAnsi="Courier New" w:cs="Courier New"/>
          <w:sz w:val="20"/>
          <w:szCs w:val="20"/>
          <w:lang w:val="en-AU" w:eastAsia="en-AU" w:bidi="he-IL"/>
        </w:rPr>
        <w:br/>
      </w:r>
      <w:r w:rsidRPr="00D832AA">
        <w:rPr>
          <w:rStyle w:val="CodeChar"/>
        </w:rPr>
        <w:t>&lt;button class="btn btn-outline-primary" onclick="location.href='</w:t>
      </w:r>
      <w:r w:rsidRPr="00D832AA">
        <w:rPr>
          <w:rStyle w:val="CodeChar"/>
          <w:highlight w:val="yellow"/>
        </w:rPr>
        <w:t>@</w:t>
      </w:r>
      <w:r w:rsidRPr="00D832AA">
        <w:rPr>
          <w:rStyle w:val="CodeChar"/>
        </w:rPr>
        <w:t>Url.Action("New", "Customers")'"&gt;Add New Customer&lt;/button&gt;</w:t>
      </w:r>
    </w:p>
    <w:p w14:paraId="62D80C16" w14:textId="77777777" w:rsidR="007C794D" w:rsidRPr="00633AE0" w:rsidRDefault="007C794D" w:rsidP="002E4A84">
      <w:pPr>
        <w:pStyle w:val="Heading5"/>
        <w:numPr>
          <w:ilvl w:val="0"/>
          <w:numId w:val="49"/>
        </w:numPr>
      </w:pPr>
      <w:r w:rsidRPr="00633AE0">
        <w:t>Inputs:</w:t>
      </w:r>
    </w:p>
    <w:p w14:paraId="15548B0D" w14:textId="77777777" w:rsidR="007C794D" w:rsidRPr="00633AE0" w:rsidRDefault="007C794D" w:rsidP="00F40741">
      <w:pPr>
        <w:pStyle w:val="Body"/>
        <w:numPr>
          <w:ilvl w:val="1"/>
          <w:numId w:val="49"/>
        </w:numPr>
      </w:pPr>
      <w:r w:rsidRPr="00633AE0">
        <w:t>@Html.Label</w:t>
      </w:r>
      <w:r w:rsidR="00951CEC">
        <w:rPr>
          <w:lang w:val="en-AU"/>
        </w:rPr>
        <w:t xml:space="preserve"> </w:t>
      </w:r>
    </w:p>
    <w:p w14:paraId="67672A24" w14:textId="77777777" w:rsidR="007C794D" w:rsidRPr="00633AE0" w:rsidRDefault="007C794D" w:rsidP="00F40741">
      <w:pPr>
        <w:pStyle w:val="Body"/>
        <w:numPr>
          <w:ilvl w:val="1"/>
          <w:numId w:val="49"/>
        </w:numPr>
      </w:pPr>
      <w:r w:rsidRPr="00633AE0">
        <w:t>@Html.DropDownList</w:t>
      </w:r>
    </w:p>
    <w:p w14:paraId="7BC89EA9" w14:textId="77777777" w:rsidR="007C794D" w:rsidRDefault="007C794D" w:rsidP="00F40741">
      <w:pPr>
        <w:pStyle w:val="Body"/>
        <w:numPr>
          <w:ilvl w:val="0"/>
          <w:numId w:val="49"/>
        </w:numPr>
      </w:pPr>
      <w:r w:rsidRPr="00633AE0">
        <w:t>Strongly Typed</w:t>
      </w:r>
      <w:r w:rsidR="002E4A84">
        <w:rPr>
          <w:lang w:val="en-AU"/>
        </w:rPr>
        <w:t xml:space="preserve"> Inputs</w:t>
      </w:r>
      <w:r w:rsidRPr="00633AE0">
        <w:t>:</w:t>
      </w:r>
    </w:p>
    <w:p w14:paraId="5A7BB5B3" w14:textId="77777777" w:rsidR="00951CEC" w:rsidRPr="00951CEC" w:rsidRDefault="00951CEC" w:rsidP="00951CEC">
      <w:pPr>
        <w:pStyle w:val="Body"/>
        <w:ind w:left="2251"/>
        <w:rPr>
          <w:lang w:val="en-AU"/>
        </w:rPr>
      </w:pPr>
      <w:r>
        <w:rPr>
          <w:lang w:val="en-AU"/>
        </w:rPr>
        <w:t>Will perform validation (according to the type and data annotations in the field’s definition in the model) and will take the text from the member name (unless annotated with Display()):</w:t>
      </w:r>
    </w:p>
    <w:p w14:paraId="56F67B0D" w14:textId="77777777" w:rsidR="007C794D" w:rsidRPr="00633AE0" w:rsidRDefault="007C794D" w:rsidP="00F40741">
      <w:pPr>
        <w:pStyle w:val="Body"/>
        <w:numPr>
          <w:ilvl w:val="1"/>
          <w:numId w:val="49"/>
        </w:numPr>
      </w:pPr>
      <w:r w:rsidRPr="00633AE0">
        <w:t>Html.LabelFor</w:t>
      </w:r>
    </w:p>
    <w:p w14:paraId="48DB988F" w14:textId="77777777" w:rsidR="007C794D" w:rsidRPr="00633AE0" w:rsidRDefault="007C794D" w:rsidP="00F40741">
      <w:pPr>
        <w:pStyle w:val="Body"/>
        <w:numPr>
          <w:ilvl w:val="1"/>
          <w:numId w:val="49"/>
        </w:numPr>
      </w:pPr>
      <w:r w:rsidRPr="00633AE0">
        <w:t>Html.DropDownListFor</w:t>
      </w:r>
    </w:p>
    <w:p w14:paraId="2B7882F0" w14:textId="77777777" w:rsidR="007C794D" w:rsidRDefault="007C794D" w:rsidP="00F40741">
      <w:pPr>
        <w:pStyle w:val="Body"/>
        <w:numPr>
          <w:ilvl w:val="0"/>
          <w:numId w:val="49"/>
        </w:numPr>
      </w:pPr>
      <w:r w:rsidRPr="00633AE0">
        <w:t>Templated Helpers:</w:t>
      </w:r>
    </w:p>
    <w:p w14:paraId="4943F49F" w14:textId="77777777" w:rsidR="0098790E" w:rsidRPr="0098790E" w:rsidRDefault="0098790E" w:rsidP="0098790E">
      <w:pPr>
        <w:pStyle w:val="Body"/>
        <w:ind w:left="2251"/>
        <w:rPr>
          <w:lang w:val="en-AU"/>
        </w:rPr>
      </w:pPr>
      <w:r>
        <w:rPr>
          <w:lang w:val="en-AU"/>
        </w:rPr>
        <w:t xml:space="preserve">Note: the ‘For’ variation that connects to model’s fields will perform automatic validation of the field! </w:t>
      </w:r>
    </w:p>
    <w:p w14:paraId="4F0C63E2" w14:textId="77777777" w:rsidR="0098790E" w:rsidRDefault="0098790E" w:rsidP="00F40741">
      <w:pPr>
        <w:pStyle w:val="Body"/>
        <w:numPr>
          <w:ilvl w:val="1"/>
          <w:numId w:val="49"/>
        </w:numPr>
      </w:pPr>
      <w:r>
        <w:rPr>
          <w:lang w:val="en-AU"/>
        </w:rPr>
        <w:t>Html.TextBox(For)</w:t>
      </w:r>
    </w:p>
    <w:p w14:paraId="2960B310" w14:textId="77777777" w:rsidR="007C794D" w:rsidRPr="00633AE0" w:rsidRDefault="007C794D" w:rsidP="00F40741">
      <w:pPr>
        <w:pStyle w:val="Body"/>
        <w:numPr>
          <w:ilvl w:val="1"/>
          <w:numId w:val="49"/>
        </w:numPr>
      </w:pPr>
      <w:r w:rsidRPr="00633AE0">
        <w:t>HtmlEditorFor</w:t>
      </w:r>
    </w:p>
    <w:p w14:paraId="7DC23E1B" w14:textId="77777777" w:rsidR="007C794D" w:rsidRPr="00633AE0" w:rsidRDefault="007C794D" w:rsidP="00F40741">
      <w:pPr>
        <w:pStyle w:val="Body"/>
        <w:numPr>
          <w:ilvl w:val="1"/>
          <w:numId w:val="49"/>
        </w:numPr>
      </w:pPr>
      <w:r w:rsidRPr="00633AE0">
        <w:t>Html.Hidden</w:t>
      </w:r>
      <w:r w:rsidR="00163A11">
        <w:rPr>
          <w:lang w:val="en-AU"/>
        </w:rPr>
        <w:t>(For)</w:t>
      </w:r>
      <w:r w:rsidR="00163A11">
        <w:rPr>
          <w:lang w:val="en-AU"/>
        </w:rPr>
        <w:br/>
        <w:t>When you need to pass data to the action Handler function but you don’t want to show it on the form, you can pass it through Html.HiddenFor function:</w:t>
      </w:r>
      <w:r w:rsidR="00163A11">
        <w:rPr>
          <w:lang w:val="en-AU"/>
        </w:rPr>
        <w:br/>
      </w:r>
      <w:r w:rsidR="00163A11" w:rsidRPr="00D008F4">
        <w:rPr>
          <w:rStyle w:val="CodeChar"/>
        </w:rPr>
        <w:t>@Html.HiddenFor(m =&gt; m.Customer.Id)</w:t>
      </w:r>
    </w:p>
    <w:p w14:paraId="1FD59516" w14:textId="77777777" w:rsidR="007C794D" w:rsidRPr="00633AE0" w:rsidRDefault="007C794D" w:rsidP="00F40741">
      <w:pPr>
        <w:pStyle w:val="Body"/>
        <w:numPr>
          <w:ilvl w:val="1"/>
          <w:numId w:val="49"/>
        </w:numPr>
      </w:pPr>
      <w:r w:rsidRPr="00633AE0">
        <w:t>Html.Password</w:t>
      </w:r>
    </w:p>
    <w:p w14:paraId="5FC52975" w14:textId="77777777" w:rsidR="007C794D" w:rsidRPr="00633AE0" w:rsidRDefault="007C794D" w:rsidP="00F40741">
      <w:pPr>
        <w:pStyle w:val="Body"/>
        <w:numPr>
          <w:ilvl w:val="1"/>
          <w:numId w:val="49"/>
        </w:numPr>
      </w:pPr>
      <w:r w:rsidRPr="00633AE0">
        <w:t>Html.RadioButton(For)</w:t>
      </w:r>
    </w:p>
    <w:p w14:paraId="29D45DC0" w14:textId="77777777" w:rsidR="007C794D" w:rsidRPr="00633AE0" w:rsidRDefault="007C794D" w:rsidP="00F40741">
      <w:pPr>
        <w:pStyle w:val="Body"/>
        <w:numPr>
          <w:ilvl w:val="1"/>
          <w:numId w:val="49"/>
        </w:numPr>
      </w:pPr>
      <w:r w:rsidRPr="00633AE0">
        <w:t>Html.CheckBox</w:t>
      </w:r>
      <w:r w:rsidR="0098790E">
        <w:rPr>
          <w:lang w:val="en-AU"/>
        </w:rPr>
        <w:t>(For)</w:t>
      </w:r>
    </w:p>
    <w:p w14:paraId="531D45F9" w14:textId="77777777" w:rsidR="00CF7F7A" w:rsidRPr="00CF7F7A" w:rsidRDefault="007C794D" w:rsidP="00F40741">
      <w:pPr>
        <w:pStyle w:val="Body"/>
        <w:numPr>
          <w:ilvl w:val="1"/>
          <w:numId w:val="49"/>
        </w:numPr>
        <w:rPr>
          <w:sz w:val="20"/>
          <w:lang w:val="en-AU" w:bidi="he-IL"/>
        </w:rPr>
      </w:pPr>
      <w:r w:rsidRPr="00633AE0">
        <w:t>Html.ActionLink</w:t>
      </w:r>
      <w:r w:rsidR="00633AE0">
        <w:rPr>
          <w:lang w:val="en-AU"/>
        </w:rPr>
        <w:t>:</w:t>
      </w:r>
    </w:p>
    <w:p w14:paraId="25123647" w14:textId="77777777" w:rsidR="00BA305C" w:rsidRDefault="00633AE0" w:rsidP="00CF7F7A">
      <w:pPr>
        <w:pStyle w:val="Code"/>
        <w:ind w:left="2971"/>
      </w:pPr>
      <w:r w:rsidRPr="00633AE0">
        <w:t>Html.ActionLink(</w:t>
      </w:r>
    </w:p>
    <w:p w14:paraId="46B90CF2" w14:textId="77777777" w:rsidR="00633AE0" w:rsidRPr="00633AE0" w:rsidRDefault="00633AE0" w:rsidP="00CF7F7A">
      <w:pPr>
        <w:pStyle w:val="Code"/>
        <w:ind w:left="2971"/>
      </w:pPr>
      <w:r w:rsidRPr="00633AE0">
        <w:t xml:space="preserve">article.Title, </w:t>
      </w:r>
      <w:r w:rsidR="00BA305C">
        <w:t xml:space="preserve">// </w:t>
      </w:r>
      <w:r w:rsidR="00BA305C" w:rsidRPr="00BA305C">
        <w:rPr>
          <w:b/>
          <w:bCs/>
          <w:color w:val="0000CC"/>
        </w:rPr>
        <w:t>Text to display</w:t>
      </w:r>
    </w:p>
    <w:p w14:paraId="443280DF" w14:textId="77777777" w:rsidR="00633AE0" w:rsidRPr="00633AE0" w:rsidRDefault="00633AE0" w:rsidP="00CF7F7A">
      <w:pPr>
        <w:pStyle w:val="Code"/>
        <w:ind w:left="2971"/>
        <w:rPr>
          <w:rFonts w:ascii="Calibri" w:hAnsi="Calibri" w:cs="Times New Roman"/>
        </w:rPr>
      </w:pPr>
      <w:r w:rsidRPr="00633AE0">
        <w:rPr>
          <w:rFonts w:ascii="Calibri" w:hAnsi="Calibri" w:cs="Times New Roman"/>
        </w:rPr>
        <w:t xml:space="preserve">"Login",  // &lt;-- </w:t>
      </w:r>
      <w:r w:rsidRPr="00CF7F7A">
        <w:rPr>
          <w:rFonts w:ascii="Calibri" w:hAnsi="Calibri" w:cs="Times New Roman"/>
          <w:b/>
          <w:bCs/>
          <w:color w:val="0000CC"/>
        </w:rPr>
        <w:t>ActionMethod</w:t>
      </w:r>
    </w:p>
    <w:p w14:paraId="6086C67F" w14:textId="77777777" w:rsidR="00633AE0" w:rsidRPr="00633AE0" w:rsidRDefault="00633AE0" w:rsidP="00CF7F7A">
      <w:pPr>
        <w:pStyle w:val="Code"/>
        <w:ind w:left="2971"/>
        <w:rPr>
          <w:rFonts w:ascii="Calibri" w:hAnsi="Calibri" w:cs="Times New Roman"/>
        </w:rPr>
      </w:pPr>
      <w:r w:rsidRPr="00633AE0">
        <w:rPr>
          <w:rFonts w:ascii="Calibri" w:hAnsi="Calibri" w:cs="Times New Roman"/>
        </w:rPr>
        <w:t xml:space="preserve"> "Item",   // &lt;-- </w:t>
      </w:r>
      <w:r w:rsidRPr="00CF7F7A">
        <w:rPr>
          <w:rFonts w:ascii="Calibri" w:hAnsi="Calibri" w:cs="Times New Roman"/>
          <w:b/>
          <w:bCs/>
          <w:color w:val="0000CC"/>
        </w:rPr>
        <w:t>Controller Name</w:t>
      </w:r>
    </w:p>
    <w:p w14:paraId="2D79EE06" w14:textId="77777777" w:rsidR="00633AE0" w:rsidRPr="00633AE0" w:rsidRDefault="00633AE0" w:rsidP="00CF7F7A">
      <w:pPr>
        <w:pStyle w:val="Code"/>
        <w:ind w:left="2971"/>
        <w:rPr>
          <w:rFonts w:ascii="Calibri" w:hAnsi="Calibri" w:cs="Times New Roman"/>
        </w:rPr>
      </w:pPr>
      <w:r w:rsidRPr="00633AE0">
        <w:rPr>
          <w:rFonts w:ascii="Calibri" w:hAnsi="Calibri" w:cs="Times New Roman"/>
        </w:rPr>
        <w:t xml:space="preserve"> new { id = article.ArticleID }, // &lt;-- </w:t>
      </w:r>
      <w:r w:rsidRPr="00CF7F7A">
        <w:rPr>
          <w:rFonts w:ascii="Calibri" w:hAnsi="Calibri" w:cs="Times New Roman"/>
          <w:b/>
          <w:bCs/>
          <w:color w:val="0000CC"/>
        </w:rPr>
        <w:t>Route arguments</w:t>
      </w:r>
      <w:r w:rsidRPr="00633AE0">
        <w:rPr>
          <w:rFonts w:ascii="Calibri" w:hAnsi="Calibri" w:cs="Times New Roman"/>
        </w:rPr>
        <w:t>.</w:t>
      </w:r>
    </w:p>
    <w:p w14:paraId="39AD27A2" w14:textId="77777777" w:rsidR="00633AE0" w:rsidRPr="00633AE0" w:rsidRDefault="00633AE0" w:rsidP="00CF7F7A">
      <w:pPr>
        <w:pStyle w:val="Code"/>
        <w:ind w:left="2971"/>
        <w:rPr>
          <w:rFonts w:ascii="Calibri" w:hAnsi="Calibri" w:cs="Times New Roman"/>
        </w:rPr>
      </w:pPr>
      <w:r w:rsidRPr="00633AE0">
        <w:rPr>
          <w:rFonts w:ascii="Calibri" w:hAnsi="Calibri" w:cs="Times New Roman"/>
        </w:rPr>
        <w:t xml:space="preserve"> null  // &lt;-- </w:t>
      </w:r>
      <w:r w:rsidRPr="00CF7F7A">
        <w:rPr>
          <w:rFonts w:ascii="Calibri" w:hAnsi="Calibri" w:cs="Times New Roman"/>
          <w:b/>
          <w:bCs/>
          <w:color w:val="0000CC"/>
        </w:rPr>
        <w:t>htmlArguments</w:t>
      </w:r>
    </w:p>
    <w:p w14:paraId="42D64852" w14:textId="77777777" w:rsidR="00633AE0" w:rsidRPr="00633AE0" w:rsidRDefault="00633AE0" w:rsidP="00CF7F7A">
      <w:pPr>
        <w:pStyle w:val="Code"/>
        <w:ind w:left="2971"/>
        <w:rPr>
          <w:rFonts w:ascii="Calibri" w:hAnsi="Calibri" w:cs="Times New Roman"/>
        </w:rPr>
      </w:pPr>
      <w:r w:rsidRPr="00633AE0">
        <w:rPr>
          <w:rFonts w:ascii="Calibri" w:hAnsi="Calibri" w:cs="Times New Roman"/>
        </w:rPr>
        <w:lastRenderedPageBreak/>
        <w:t xml:space="preserve"> )</w:t>
      </w:r>
    </w:p>
    <w:p w14:paraId="31A13CCB" w14:textId="77777777" w:rsidR="007C794D" w:rsidRPr="006577BA" w:rsidRDefault="006577BA" w:rsidP="0015408D">
      <w:pPr>
        <w:pStyle w:val="Body"/>
        <w:rPr>
          <w:lang w:val="en-AU"/>
        </w:rPr>
      </w:pPr>
      <w:r>
        <w:rPr>
          <w:lang w:val="en-AU"/>
        </w:rPr>
        <w:t xml:space="preserve">@using </w:t>
      </w:r>
    </w:p>
    <w:p w14:paraId="11A60AC5" w14:textId="77777777" w:rsidR="0015408D" w:rsidRPr="00633AE0" w:rsidRDefault="0015408D" w:rsidP="0015408D">
      <w:pPr>
        <w:pStyle w:val="Body"/>
      </w:pPr>
    </w:p>
    <w:p w14:paraId="29F7E4EF" w14:textId="77777777" w:rsidR="002D25BA" w:rsidRDefault="002D25BA" w:rsidP="002D25BA">
      <w:pPr>
        <w:pStyle w:val="Heading3"/>
        <w:rPr>
          <w:lang w:val="en-AU"/>
        </w:rPr>
      </w:pPr>
      <w:r>
        <w:rPr>
          <w:lang w:val="en-AU"/>
        </w:rPr>
        <w:t>Model</w:t>
      </w:r>
    </w:p>
    <w:p w14:paraId="26167599" w14:textId="77777777" w:rsidR="00492821" w:rsidRDefault="00492821" w:rsidP="00A74C6D">
      <w:pPr>
        <w:pStyle w:val="Code"/>
        <w:ind w:left="1418"/>
      </w:pPr>
      <w:r>
        <w:t>Models-&gt;Add-&gt;Class</w:t>
      </w:r>
    </w:p>
    <w:p w14:paraId="46AA4114" w14:textId="77777777" w:rsidR="00A74C6D" w:rsidRPr="002D25BA" w:rsidRDefault="00A74C6D" w:rsidP="00A74C6D">
      <w:pPr>
        <w:pStyle w:val="Code"/>
        <w:ind w:left="1418"/>
      </w:pPr>
      <w:r>
        <w:t>This will create a POCO (Plain Old CLR Object), meaning an empty class</w:t>
      </w:r>
    </w:p>
    <w:p w14:paraId="0C8F7595" w14:textId="77777777" w:rsidR="002D25BA" w:rsidRDefault="002D25BA" w:rsidP="00F40741">
      <w:pPr>
        <w:pStyle w:val="Body"/>
        <w:numPr>
          <w:ilvl w:val="1"/>
          <w:numId w:val="45"/>
        </w:numPr>
        <w:rPr>
          <w:lang w:val="en-AU"/>
        </w:rPr>
      </w:pPr>
      <w:r>
        <w:rPr>
          <w:lang w:val="en-AU"/>
        </w:rPr>
        <w:t>Model represent data</w:t>
      </w:r>
    </w:p>
    <w:p w14:paraId="769E9C62" w14:textId="77777777" w:rsidR="002D25BA" w:rsidRDefault="002D25BA" w:rsidP="00F40741">
      <w:pPr>
        <w:pStyle w:val="Body"/>
        <w:numPr>
          <w:ilvl w:val="1"/>
          <w:numId w:val="45"/>
        </w:numPr>
        <w:rPr>
          <w:lang w:val="en-AU"/>
        </w:rPr>
      </w:pPr>
      <w:r>
        <w:rPr>
          <w:lang w:val="en-AU"/>
        </w:rPr>
        <w:t>Model can be manipulated by the controller</w:t>
      </w:r>
    </w:p>
    <w:p w14:paraId="3DE251D7" w14:textId="77777777" w:rsidR="002D25BA" w:rsidRDefault="002D25BA" w:rsidP="00F40741">
      <w:pPr>
        <w:pStyle w:val="Body"/>
        <w:numPr>
          <w:ilvl w:val="1"/>
          <w:numId w:val="45"/>
        </w:numPr>
        <w:rPr>
          <w:lang w:val="en-AU"/>
        </w:rPr>
      </w:pPr>
      <w:r>
        <w:rPr>
          <w:lang w:val="en-AU"/>
        </w:rPr>
        <w:t>Controller can pass model to the view</w:t>
      </w:r>
    </w:p>
    <w:p w14:paraId="2E6A70DC" w14:textId="77777777" w:rsidR="002D25BA" w:rsidRDefault="002D25BA" w:rsidP="00F40741">
      <w:pPr>
        <w:pStyle w:val="Body"/>
        <w:numPr>
          <w:ilvl w:val="1"/>
          <w:numId w:val="45"/>
        </w:numPr>
        <w:rPr>
          <w:lang w:val="en-AU"/>
        </w:rPr>
      </w:pPr>
      <w:r>
        <w:rPr>
          <w:lang w:val="en-AU"/>
        </w:rPr>
        <w:t>View can use model for type-safe display</w:t>
      </w:r>
    </w:p>
    <w:p w14:paraId="447873E6" w14:textId="77777777" w:rsidR="00BB648D" w:rsidRDefault="00BB648D" w:rsidP="00F40741">
      <w:pPr>
        <w:pStyle w:val="Body"/>
        <w:numPr>
          <w:ilvl w:val="1"/>
          <w:numId w:val="45"/>
        </w:numPr>
        <w:rPr>
          <w:lang w:val="en-AU"/>
        </w:rPr>
      </w:pPr>
      <w:r>
        <w:rPr>
          <w:lang w:val="en-AU"/>
        </w:rPr>
        <w:t>We can add validation/annotation with ‘</w:t>
      </w:r>
      <w:r>
        <w:t>Data Annotation</w:t>
      </w:r>
      <w:r>
        <w:rPr>
          <w:lang w:val="en-AU"/>
        </w:rPr>
        <w:t>’</w:t>
      </w:r>
      <w:r w:rsidR="0062313E">
        <w:rPr>
          <w:lang w:val="en-AU"/>
        </w:rPr>
        <w:t>:</w:t>
      </w:r>
      <w:r w:rsidR="0062313E">
        <w:rPr>
          <w:lang w:val="en-AU"/>
        </w:rPr>
        <w:br/>
      </w:r>
      <w:r w:rsidR="0062313E" w:rsidRPr="0062313E">
        <w:rPr>
          <w:rStyle w:val="CodeChar"/>
        </w:rPr>
        <w:t>[Display(Name=”Display This Name”)]</w:t>
      </w:r>
      <w:r w:rsidRPr="0062313E">
        <w:rPr>
          <w:rStyle w:val="CodeChar"/>
        </w:rPr>
        <w:t xml:space="preserve"> </w:t>
      </w:r>
      <w:r w:rsidR="0062313E">
        <w:rPr>
          <w:rStyle w:val="CodeChar"/>
        </w:rPr>
        <w:br/>
      </w:r>
      <w:r w:rsidR="0062313E" w:rsidRPr="0062313E">
        <w:t xml:space="preserve">For </w:t>
      </w:r>
      <w:r w:rsidR="0062313E">
        <w:rPr>
          <w:lang w:val="en-AU"/>
        </w:rPr>
        <w:t xml:space="preserve">a full list of annotation, see </w:t>
      </w:r>
      <w:r w:rsidR="002005C9">
        <w:rPr>
          <w:lang w:val="en-AU"/>
        </w:rPr>
        <w:br/>
        <w:t>The data annotation (System.ComponentModel.DataAnnotation</w:t>
      </w:r>
      <w:r w:rsidR="0038694B">
        <w:rPr>
          <w:lang w:val="en-AU"/>
        </w:rPr>
        <w:t xml:space="preserve">s) provides </w:t>
      </w:r>
      <w:r w:rsidR="0038694B" w:rsidRPr="00892F04">
        <w:rPr>
          <w:u w:val="single"/>
        </w:rPr>
        <w:t>both client and server validation</w:t>
      </w:r>
      <w:r w:rsidR="0038694B">
        <w:t xml:space="preserve"> checks with no additional coding required by you.</w:t>
      </w:r>
      <w:r w:rsidR="00892F04">
        <w:br/>
        <w:t>You can also create custom validation attributes.</w:t>
      </w:r>
    </w:p>
    <w:p w14:paraId="5C031F70" w14:textId="77777777" w:rsidR="005D0C4D" w:rsidRDefault="005D0C4D" w:rsidP="006356E4">
      <w:pPr>
        <w:pStyle w:val="Heading3"/>
        <w:rPr>
          <w:lang w:val="en-AU"/>
        </w:rPr>
      </w:pPr>
      <w:r>
        <w:rPr>
          <w:lang w:val="en-AU"/>
        </w:rPr>
        <w:t>ViewModels</w:t>
      </w:r>
    </w:p>
    <w:p w14:paraId="7ED9E034" w14:textId="77777777" w:rsidR="005D0C4D" w:rsidRDefault="005D0C4D" w:rsidP="005D0C4D">
      <w:pPr>
        <w:pStyle w:val="Body"/>
        <w:rPr>
          <w:lang w:val="en-AU"/>
        </w:rPr>
      </w:pPr>
      <w:r>
        <w:rPr>
          <w:lang w:val="en-AU"/>
        </w:rPr>
        <w:t xml:space="preserve">Especially when creating WebAPI where our external API needs to be stable, but no only, you can define  a ViewModel class that holds only the properties that you need to pass to the View (or the API). And map between it and the model via an automatic mapping library (e.g. AutoMapper). </w:t>
      </w:r>
    </w:p>
    <w:p w14:paraId="077B26E7" w14:textId="77777777" w:rsidR="005D0C4D" w:rsidRDefault="005D0C4D" w:rsidP="005D0C4D">
      <w:pPr>
        <w:pStyle w:val="Body"/>
        <w:rPr>
          <w:lang w:val="en-AU"/>
        </w:rPr>
      </w:pPr>
      <w:r>
        <w:rPr>
          <w:lang w:val="en-AU"/>
        </w:rPr>
        <w:t>The benefits of using the model-viewModel-View patters are:</w:t>
      </w:r>
    </w:p>
    <w:p w14:paraId="1A9010B6" w14:textId="77777777" w:rsidR="00E77CCF" w:rsidRDefault="00E77CCF" w:rsidP="004906A2">
      <w:pPr>
        <w:pStyle w:val="Body"/>
        <w:numPr>
          <w:ilvl w:val="0"/>
          <w:numId w:val="103"/>
        </w:numPr>
      </w:pPr>
      <w:r w:rsidRPr="00E77CCF">
        <w:rPr>
          <w:lang w:val="en-AU"/>
        </w:rPr>
        <w:t xml:space="preserve">To allow for </w:t>
      </w:r>
      <w:r w:rsidR="005D0C4D">
        <w:t xml:space="preserve">your view </w:t>
      </w:r>
      <w:r w:rsidRPr="00E77CCF">
        <w:rPr>
          <w:lang w:val="en-AU"/>
        </w:rPr>
        <w:t xml:space="preserve">to receive/post more/less information </w:t>
      </w:r>
      <w:r w:rsidR="005D0C4D">
        <w:t>than what your domain model provides.</w:t>
      </w:r>
      <w:r>
        <w:br/>
      </w:r>
      <w:r w:rsidRPr="00E77CCF">
        <w:rPr>
          <w:lang w:val="en-AU"/>
        </w:rPr>
        <w:t xml:space="preserve">Even if they are the same on day one, </w:t>
      </w:r>
      <w:r>
        <w:t xml:space="preserve">they </w:t>
      </w:r>
      <w:r w:rsidRPr="00E77CCF">
        <w:rPr>
          <w:lang w:val="en-AU"/>
        </w:rPr>
        <w:t xml:space="preserve">can </w:t>
      </w:r>
      <w:r>
        <w:rPr>
          <w:lang w:val="en-AU"/>
        </w:rPr>
        <w:t xml:space="preserve">(and usually do) </w:t>
      </w:r>
      <w:r w:rsidRPr="00E77CCF">
        <w:rPr>
          <w:lang w:val="en-AU"/>
        </w:rPr>
        <w:t xml:space="preserve">diverge over time so </w:t>
      </w:r>
      <w:r>
        <w:rPr>
          <w:lang w:val="en-AU"/>
        </w:rPr>
        <w:t>i</w:t>
      </w:r>
      <w:r>
        <w:t>t's easier to do the work up front, and follow good design, than to try to fix it later when you need it</w:t>
      </w:r>
      <w:r>
        <w:rPr>
          <w:lang w:val="en-AU"/>
        </w:rPr>
        <w:t>.</w:t>
      </w:r>
    </w:p>
    <w:p w14:paraId="23DDD0B7" w14:textId="77777777" w:rsidR="005D0C4D" w:rsidRDefault="00BC7004" w:rsidP="00BC7004">
      <w:pPr>
        <w:pStyle w:val="Body"/>
        <w:numPr>
          <w:ilvl w:val="0"/>
          <w:numId w:val="102"/>
        </w:numPr>
      </w:pPr>
      <w:r w:rsidRPr="00E77CCF">
        <w:rPr>
          <w:b/>
          <w:bCs/>
          <w:lang w:val="en-AU"/>
        </w:rPr>
        <w:t>D</w:t>
      </w:r>
      <w:r w:rsidR="005D0C4D" w:rsidRPr="00E77CCF">
        <w:rPr>
          <w:b/>
          <w:bCs/>
        </w:rPr>
        <w:t>ecoupling</w:t>
      </w:r>
      <w:r w:rsidR="005D0C4D">
        <w:t xml:space="preserve"> your view from your domain which can cause fragility if your domain evolves</w:t>
      </w:r>
      <w:r w:rsidR="00E77CCF">
        <w:rPr>
          <w:lang w:val="en-AU"/>
        </w:rPr>
        <w:t xml:space="preserve"> (see previous point)</w:t>
      </w:r>
      <w:r w:rsidR="005D0C4D">
        <w:t>.</w:t>
      </w:r>
    </w:p>
    <w:p w14:paraId="0F9CB19C" w14:textId="77777777" w:rsidR="00E77CCF" w:rsidRDefault="00E77CCF" w:rsidP="00E77CCF">
      <w:pPr>
        <w:pStyle w:val="Body"/>
        <w:numPr>
          <w:ilvl w:val="0"/>
          <w:numId w:val="102"/>
        </w:numPr>
        <w:rPr>
          <w:szCs w:val="24"/>
          <w:lang w:val="en-AU"/>
        </w:rPr>
      </w:pPr>
      <w:r w:rsidRPr="00170A4B">
        <w:rPr>
          <w:b/>
          <w:bCs/>
          <w:lang w:val="en-AU"/>
        </w:rPr>
        <w:t>Security</w:t>
      </w:r>
      <w:r>
        <w:rPr>
          <w:lang w:val="en-AU"/>
        </w:rPr>
        <w:t xml:space="preserve">: </w:t>
      </w:r>
      <w:r>
        <w:t>the security issue is not in passing the model the view, but rather in receiving posts that are automatically bound to the data model. If you have sensitive information in there, it's possible for someone to craft a post that will change things you didn't intend.</w:t>
      </w:r>
    </w:p>
    <w:p w14:paraId="095658D6" w14:textId="77777777" w:rsidR="00E77CCF" w:rsidRDefault="00E77CCF" w:rsidP="00E77CCF">
      <w:pPr>
        <w:pStyle w:val="Body"/>
        <w:ind w:left="2160"/>
      </w:pPr>
      <w:r>
        <w:t xml:space="preserve">See </w:t>
      </w:r>
      <w:hyperlink r:id="rId93" w:history="1">
        <w:r>
          <w:rPr>
            <w:rStyle w:val="Hyperlink"/>
          </w:rPr>
          <w:t>http://odetocode.com/blogs/scott/archive/2012/03/12/complete-guide-to-mass-assignment-in-asp-net-mvc.aspx</w:t>
        </w:r>
      </w:hyperlink>
    </w:p>
    <w:p w14:paraId="509AAED5" w14:textId="77777777" w:rsidR="00E77CCF" w:rsidRDefault="00E77CCF" w:rsidP="00BC7004">
      <w:pPr>
        <w:pStyle w:val="Body"/>
        <w:numPr>
          <w:ilvl w:val="0"/>
          <w:numId w:val="102"/>
        </w:numPr>
      </w:pPr>
      <w:r>
        <w:rPr>
          <w:lang w:val="en-AU"/>
        </w:rPr>
        <w:t>A</w:t>
      </w:r>
      <w:r>
        <w:t xml:space="preserve"> separate ViewModel </w:t>
      </w:r>
      <w:r w:rsidRPr="00E77CCF">
        <w:rPr>
          <w:b/>
          <w:bCs/>
        </w:rPr>
        <w:t>stops abstraction leaking</w:t>
      </w:r>
      <w:r>
        <w:t xml:space="preserve"> that may come along with the DB Model. This is true especially if you are using EF </w:t>
      </w:r>
      <w:r>
        <w:lastRenderedPageBreak/>
        <w:t>with navigation properties enabled.</w:t>
      </w:r>
    </w:p>
    <w:p w14:paraId="5931F7D8" w14:textId="77777777" w:rsidR="00E77CCF" w:rsidRDefault="00E77CCF" w:rsidP="004906A2">
      <w:pPr>
        <w:pStyle w:val="Body"/>
        <w:numPr>
          <w:ilvl w:val="0"/>
          <w:numId w:val="102"/>
        </w:numPr>
      </w:pPr>
      <w:r w:rsidRPr="00E77CCF">
        <w:rPr>
          <w:lang w:val="en-AU"/>
        </w:rPr>
        <w:t>T</w:t>
      </w:r>
      <w:r w:rsidR="005D0C4D">
        <w:t>hey aren't a necessity</w:t>
      </w:r>
      <w:r w:rsidRPr="00E77CCF">
        <w:rPr>
          <w:lang w:val="en-AU"/>
        </w:rPr>
        <w:t xml:space="preserve"> but they follow good design principle of abstraction and de-coupling.</w:t>
      </w:r>
      <w:r>
        <w:t xml:space="preserve"> </w:t>
      </w:r>
    </w:p>
    <w:p w14:paraId="6CFE0AD5" w14:textId="77777777" w:rsidR="005D0C4D" w:rsidRPr="005D0C4D" w:rsidRDefault="005D0C4D" w:rsidP="005D0C4D">
      <w:pPr>
        <w:pStyle w:val="Body"/>
        <w:rPr>
          <w:lang w:val="en-US"/>
        </w:rPr>
      </w:pPr>
    </w:p>
    <w:p w14:paraId="68F286C3" w14:textId="77777777" w:rsidR="00976449" w:rsidRDefault="006356E4" w:rsidP="006356E4">
      <w:pPr>
        <w:pStyle w:val="Heading3"/>
        <w:rPr>
          <w:lang w:val="en-AU"/>
        </w:rPr>
      </w:pPr>
      <w:r>
        <w:rPr>
          <w:lang w:val="en-AU"/>
        </w:rPr>
        <w:t>Database Models</w:t>
      </w:r>
    </w:p>
    <w:p w14:paraId="3B28CA92" w14:textId="77777777" w:rsidR="006356E4" w:rsidRDefault="006356E4" w:rsidP="006356E4">
      <w:pPr>
        <w:pStyle w:val="Body"/>
        <w:rPr>
          <w:lang w:val="en-AU"/>
        </w:rPr>
      </w:pPr>
      <w:r>
        <w:rPr>
          <w:lang w:val="en-AU"/>
        </w:rPr>
        <w:t>Models that represent database tables must have:</w:t>
      </w:r>
    </w:p>
    <w:p w14:paraId="26F013D0" w14:textId="77777777" w:rsidR="006356E4" w:rsidRDefault="006356E4" w:rsidP="006356E4">
      <w:pPr>
        <w:pStyle w:val="Body"/>
        <w:rPr>
          <w:rStyle w:val="CodeChar"/>
        </w:rPr>
      </w:pPr>
      <w:r w:rsidRPr="006356E4">
        <w:rPr>
          <w:b/>
          <w:bCs/>
          <w:color w:val="0000CC"/>
          <w:lang w:val="en-AU"/>
        </w:rPr>
        <w:t>Id</w:t>
      </w:r>
      <w:r>
        <w:rPr>
          <w:lang w:val="en-AU"/>
        </w:rPr>
        <w:t xml:space="preserve"> or &lt;model class&gt;Id public property that identify a record in the table. For example:</w:t>
      </w:r>
      <w:r>
        <w:rPr>
          <w:lang w:val="en-AU"/>
        </w:rPr>
        <w:br/>
      </w:r>
      <w:r w:rsidRPr="006356E4">
        <w:rPr>
          <w:rStyle w:val="CodeChar"/>
        </w:rPr>
        <w:t xml:space="preserve">public class Customer </w:t>
      </w:r>
      <w:r w:rsidRPr="006356E4">
        <w:rPr>
          <w:rStyle w:val="CodeChar"/>
        </w:rPr>
        <w:br/>
        <w:t>{</w:t>
      </w:r>
      <w:r w:rsidRPr="006356E4">
        <w:rPr>
          <w:rStyle w:val="CodeChar"/>
        </w:rPr>
        <w:br/>
      </w:r>
      <w:r>
        <w:rPr>
          <w:rStyle w:val="CodeChar"/>
          <w:lang w:val="en-AU"/>
        </w:rPr>
        <w:t xml:space="preserve">     </w:t>
      </w:r>
      <w:r w:rsidRPr="006356E4">
        <w:rPr>
          <w:rStyle w:val="CodeChar"/>
          <w:color w:val="0000CC"/>
        </w:rPr>
        <w:t>public int Id {set; get;}</w:t>
      </w:r>
      <w:r w:rsidRPr="006356E4">
        <w:rPr>
          <w:rStyle w:val="CodeChar"/>
        </w:rPr>
        <w:br/>
        <w:t>}</w:t>
      </w:r>
    </w:p>
    <w:p w14:paraId="6334E50F" w14:textId="77777777" w:rsidR="004130C8" w:rsidRDefault="004130C8" w:rsidP="004130C8">
      <w:pPr>
        <w:pStyle w:val="Heading4"/>
        <w:rPr>
          <w:lang w:val="en-AU"/>
        </w:rPr>
      </w:pPr>
      <w:r>
        <w:rPr>
          <w:lang w:val="en-AU"/>
        </w:rPr>
        <w:t>Navigational Property</w:t>
      </w:r>
    </w:p>
    <w:p w14:paraId="7F4449C3" w14:textId="77777777" w:rsidR="00754771" w:rsidRDefault="004130C8" w:rsidP="004130C8">
      <w:pPr>
        <w:pStyle w:val="Body"/>
        <w:rPr>
          <w:lang w:val="en-AU"/>
        </w:rPr>
      </w:pPr>
      <w:r>
        <w:rPr>
          <w:lang w:val="en-AU"/>
        </w:rPr>
        <w:t xml:space="preserve">When one model is connected to another model, </w:t>
      </w:r>
      <w:r w:rsidR="00754771">
        <w:rPr>
          <w:lang w:val="en-AU"/>
        </w:rPr>
        <w:t>we can:</w:t>
      </w:r>
    </w:p>
    <w:p w14:paraId="79CEAB75" w14:textId="77777777" w:rsidR="004130C8" w:rsidRDefault="00B43885" w:rsidP="00132A1F">
      <w:pPr>
        <w:pStyle w:val="Body"/>
        <w:numPr>
          <w:ilvl w:val="0"/>
          <w:numId w:val="55"/>
        </w:numPr>
        <w:rPr>
          <w:lang w:val="en-AU"/>
        </w:rPr>
      </w:pPr>
      <w:r>
        <w:rPr>
          <w:lang w:val="en-AU"/>
        </w:rPr>
        <w:t xml:space="preserve">Add a </w:t>
      </w:r>
      <w:r w:rsidR="004130C8">
        <w:rPr>
          <w:lang w:val="en-AU"/>
        </w:rPr>
        <w:t>reference to the 2</w:t>
      </w:r>
      <w:r w:rsidR="004130C8" w:rsidRPr="004130C8">
        <w:rPr>
          <w:vertAlign w:val="superscript"/>
          <w:lang w:val="en-AU"/>
        </w:rPr>
        <w:t>nd</w:t>
      </w:r>
      <w:r w:rsidR="004130C8">
        <w:rPr>
          <w:lang w:val="en-AU"/>
        </w:rPr>
        <w:t xml:space="preserve"> model</w:t>
      </w:r>
      <w:r>
        <w:rPr>
          <w:lang w:val="en-AU"/>
        </w:rPr>
        <w:t>:</w:t>
      </w:r>
      <w:r>
        <w:rPr>
          <w:lang w:val="en-AU"/>
        </w:rPr>
        <w:br/>
      </w:r>
      <w:r w:rsidRPr="00B43885">
        <w:rPr>
          <w:rStyle w:val="CodeChar"/>
        </w:rPr>
        <w:t>…</w:t>
      </w:r>
      <w:r w:rsidRPr="00B43885">
        <w:rPr>
          <w:rStyle w:val="CodeChar"/>
        </w:rPr>
        <w:br/>
        <w:t>public MembershipType MembershipType { get; set; }</w:t>
      </w:r>
    </w:p>
    <w:p w14:paraId="08949DD2" w14:textId="77777777" w:rsidR="00B43885" w:rsidRPr="004130C8" w:rsidRDefault="00B43885" w:rsidP="00132A1F">
      <w:pPr>
        <w:pStyle w:val="Body"/>
        <w:numPr>
          <w:ilvl w:val="0"/>
          <w:numId w:val="55"/>
        </w:numPr>
        <w:rPr>
          <w:lang w:val="en-AU"/>
        </w:rPr>
      </w:pPr>
      <w:r>
        <w:rPr>
          <w:lang w:val="en-AU"/>
        </w:rPr>
        <w:t>Or add just the 2</w:t>
      </w:r>
      <w:r w:rsidRPr="00B43885">
        <w:rPr>
          <w:vertAlign w:val="superscript"/>
          <w:lang w:val="en-AU"/>
        </w:rPr>
        <w:t>nd</w:t>
      </w:r>
      <w:r>
        <w:rPr>
          <w:lang w:val="en-AU"/>
        </w:rPr>
        <w:t xml:space="preserve"> model’s Id as a foreign key:</w:t>
      </w:r>
      <w:r>
        <w:rPr>
          <w:lang w:val="en-AU"/>
        </w:rPr>
        <w:br/>
      </w:r>
      <w:r w:rsidRPr="00B43885">
        <w:rPr>
          <w:rStyle w:val="CodeChar"/>
        </w:rPr>
        <w:t>…</w:t>
      </w:r>
      <w:r w:rsidRPr="00B43885">
        <w:rPr>
          <w:rStyle w:val="CodeChar"/>
        </w:rPr>
        <w:br/>
        <w:t>public byte MembershipTypeId {get; set; }</w:t>
      </w:r>
      <w:r>
        <w:rPr>
          <w:lang w:val="en-AU"/>
        </w:rPr>
        <w:br/>
        <w:t>Entity framework know this convention and will treat any &lt;modelClass&gt;Id property as a foreign key to the &lt;modelClass&gt; model.</w:t>
      </w:r>
    </w:p>
    <w:p w14:paraId="48772D92" w14:textId="77777777" w:rsidR="002005C9" w:rsidRDefault="000218AC" w:rsidP="000218AC">
      <w:pPr>
        <w:pStyle w:val="Heading3"/>
        <w:rPr>
          <w:lang w:val="en-AU"/>
        </w:rPr>
      </w:pPr>
      <w:r>
        <w:rPr>
          <w:lang w:val="en-AU"/>
        </w:rPr>
        <w:t>Database Management</w:t>
      </w:r>
    </w:p>
    <w:p w14:paraId="1F1C214B" w14:textId="77777777" w:rsidR="00B04EC9" w:rsidRDefault="00B04EC9" w:rsidP="00F40741">
      <w:pPr>
        <w:pStyle w:val="Body"/>
        <w:numPr>
          <w:ilvl w:val="1"/>
          <w:numId w:val="45"/>
        </w:numPr>
        <w:rPr>
          <w:lang w:val="en-AU"/>
        </w:rPr>
      </w:pPr>
      <w:r>
        <w:rPr>
          <w:lang w:val="en-AU"/>
        </w:rPr>
        <w:t>While developing/testing the application, we might need the ability to:</w:t>
      </w:r>
    </w:p>
    <w:p w14:paraId="1535F944" w14:textId="77777777" w:rsidR="000218AC" w:rsidRDefault="00B04EC9" w:rsidP="00F40741">
      <w:pPr>
        <w:pStyle w:val="Body"/>
        <w:numPr>
          <w:ilvl w:val="2"/>
          <w:numId w:val="45"/>
        </w:numPr>
        <w:rPr>
          <w:lang w:val="en-AU"/>
        </w:rPr>
      </w:pPr>
      <w:r>
        <w:rPr>
          <w:lang w:val="en-AU"/>
        </w:rPr>
        <w:t xml:space="preserve">Reset and </w:t>
      </w:r>
      <w:r w:rsidR="000218AC">
        <w:rPr>
          <w:lang w:val="en-AU"/>
        </w:rPr>
        <w:t>Seed the database with starter values</w:t>
      </w:r>
    </w:p>
    <w:p w14:paraId="52A84FF6" w14:textId="77777777" w:rsidR="000218AC" w:rsidRDefault="000218AC" w:rsidP="00F40741">
      <w:pPr>
        <w:pStyle w:val="Body"/>
        <w:numPr>
          <w:ilvl w:val="3"/>
          <w:numId w:val="45"/>
        </w:numPr>
        <w:rPr>
          <w:lang w:val="en-AU"/>
        </w:rPr>
      </w:pPr>
      <w:r>
        <w:rPr>
          <w:lang w:val="en-AU"/>
        </w:rPr>
        <w:t xml:space="preserve">Create a </w:t>
      </w:r>
      <w:r w:rsidR="0037549C">
        <w:rPr>
          <w:lang w:val="en-AU"/>
        </w:rPr>
        <w:t>(</w:t>
      </w:r>
      <w:r w:rsidR="0037549C" w:rsidRPr="0037549C">
        <w:rPr>
          <w:rFonts w:ascii="Consolas" w:eastAsiaTheme="minorHAnsi" w:hAnsi="Consolas" w:cs="Consolas"/>
          <w:color w:val="538135" w:themeColor="accent6" w:themeShade="BF"/>
          <w:sz w:val="19"/>
          <w:szCs w:val="19"/>
          <w:lang w:val="en-AU" w:bidi="he-IL"/>
        </w:rPr>
        <w:t>BookDBInitializer</w:t>
      </w:r>
      <w:r w:rsidR="0037549C">
        <w:rPr>
          <w:lang w:val="en-AU"/>
        </w:rPr>
        <w:t xml:space="preserve">) </w:t>
      </w:r>
      <w:r>
        <w:rPr>
          <w:lang w:val="en-AU"/>
        </w:rPr>
        <w:t>class derived from DropCreateDatabaseAlways&lt;T&gt;</w:t>
      </w:r>
    </w:p>
    <w:p w14:paraId="1E107B4B" w14:textId="77777777" w:rsidR="00EB5860" w:rsidRDefault="00EB5860" w:rsidP="00F40741">
      <w:pPr>
        <w:pStyle w:val="Body"/>
        <w:numPr>
          <w:ilvl w:val="3"/>
          <w:numId w:val="45"/>
        </w:numPr>
        <w:rPr>
          <w:lang w:val="en-AU"/>
        </w:rPr>
      </w:pPr>
      <w:r>
        <w:rPr>
          <w:lang w:val="en-AU"/>
        </w:rPr>
        <w:t>Override the parent’s ‘Seed’ function. In it:</w:t>
      </w:r>
    </w:p>
    <w:p w14:paraId="7956A770" w14:textId="77777777" w:rsidR="000218AC" w:rsidRDefault="000218AC" w:rsidP="00F40741">
      <w:pPr>
        <w:pStyle w:val="Body"/>
        <w:numPr>
          <w:ilvl w:val="4"/>
          <w:numId w:val="45"/>
        </w:numPr>
        <w:rPr>
          <w:lang w:val="en-AU"/>
        </w:rPr>
      </w:pPr>
      <w:r>
        <w:rPr>
          <w:lang w:val="en-AU"/>
        </w:rPr>
        <w:t>Add new items</w:t>
      </w:r>
      <w:r w:rsidR="00EB5860">
        <w:rPr>
          <w:lang w:val="en-AU"/>
        </w:rPr>
        <w:t xml:space="preserve"> to the </w:t>
      </w:r>
      <w:r w:rsidR="00EB5860" w:rsidRPr="00EB5860">
        <w:rPr>
          <w:rFonts w:ascii="Consolas" w:eastAsiaTheme="minorHAnsi" w:hAnsi="Consolas" w:cs="Consolas"/>
          <w:color w:val="538135" w:themeColor="accent6" w:themeShade="BF"/>
          <w:sz w:val="19"/>
          <w:szCs w:val="19"/>
          <w:lang w:val="en-AU" w:bidi="he-IL"/>
        </w:rPr>
        <w:t>BookDBContect.Books</w:t>
      </w:r>
    </w:p>
    <w:p w14:paraId="0C626090" w14:textId="77777777" w:rsidR="000218AC" w:rsidRDefault="000218AC" w:rsidP="00F40741">
      <w:pPr>
        <w:pStyle w:val="Body"/>
        <w:numPr>
          <w:ilvl w:val="4"/>
          <w:numId w:val="45"/>
        </w:numPr>
        <w:rPr>
          <w:lang w:val="en-AU"/>
        </w:rPr>
      </w:pPr>
      <w:r>
        <w:rPr>
          <w:lang w:val="en-AU"/>
        </w:rPr>
        <w:t>Call base seed method</w:t>
      </w:r>
    </w:p>
    <w:p w14:paraId="351F24F1" w14:textId="77777777" w:rsidR="0037549C" w:rsidRDefault="0037549C" w:rsidP="00F40741">
      <w:pPr>
        <w:pStyle w:val="Body"/>
        <w:numPr>
          <w:ilvl w:val="3"/>
          <w:numId w:val="45"/>
        </w:numPr>
        <w:rPr>
          <w:lang w:val="en-AU"/>
        </w:rPr>
      </w:pPr>
      <w:r>
        <w:rPr>
          <w:lang w:val="en-AU"/>
        </w:rPr>
        <w:t>In Global.asax.cs.Application_Start():</w:t>
      </w:r>
      <w:r>
        <w:rPr>
          <w:lang w:val="en-AU"/>
        </w:rPr>
        <w:br/>
      </w:r>
      <w:r>
        <w:rPr>
          <w:rFonts w:ascii="Consolas" w:eastAsiaTheme="minorHAnsi" w:hAnsi="Consolas" w:cs="Consolas"/>
          <w:color w:val="008000"/>
          <w:sz w:val="19"/>
          <w:szCs w:val="19"/>
          <w:lang w:val="en-AU" w:bidi="he-IL"/>
        </w:rPr>
        <w:t>Database.SetInitializer(new BookDBInitializer());</w:t>
      </w:r>
    </w:p>
    <w:p w14:paraId="06D906F9" w14:textId="77777777" w:rsidR="000218AC" w:rsidRPr="00B04EC9" w:rsidRDefault="000218AC" w:rsidP="00F40741">
      <w:pPr>
        <w:pStyle w:val="Body"/>
        <w:numPr>
          <w:ilvl w:val="2"/>
          <w:numId w:val="45"/>
        </w:numPr>
        <w:rPr>
          <w:lang w:val="en-AU"/>
        </w:rPr>
      </w:pPr>
      <w:r w:rsidRPr="00B04EC9">
        <w:rPr>
          <w:lang w:val="en-AU"/>
        </w:rPr>
        <w:t>Add new fields</w:t>
      </w:r>
      <w:r w:rsidR="00B04EC9" w:rsidRPr="00B04EC9">
        <w:rPr>
          <w:lang w:val="en-AU"/>
        </w:rPr>
        <w:t xml:space="preserve"> and </w:t>
      </w:r>
      <w:r w:rsidR="00B04EC9">
        <w:rPr>
          <w:lang w:val="en-AU"/>
        </w:rPr>
        <w:t>r</w:t>
      </w:r>
      <w:r w:rsidRPr="00B04EC9">
        <w:rPr>
          <w:lang w:val="en-AU"/>
        </w:rPr>
        <w:t xml:space="preserve">ecreate </w:t>
      </w:r>
      <w:r w:rsidR="00B04EC9">
        <w:rPr>
          <w:lang w:val="en-AU"/>
        </w:rPr>
        <w:t xml:space="preserve">the </w:t>
      </w:r>
      <w:r w:rsidRPr="00B04EC9">
        <w:rPr>
          <w:lang w:val="en-AU"/>
        </w:rPr>
        <w:t>controller &amp; views</w:t>
      </w:r>
      <w:r w:rsidR="00B04EC9">
        <w:rPr>
          <w:lang w:val="en-AU"/>
        </w:rPr>
        <w:t xml:space="preserve"> automatically </w:t>
      </w:r>
    </w:p>
    <w:p w14:paraId="4EED34A1" w14:textId="77777777" w:rsidR="00A971AE" w:rsidRDefault="00A971AE" w:rsidP="00F40741">
      <w:pPr>
        <w:pStyle w:val="Body"/>
        <w:numPr>
          <w:ilvl w:val="3"/>
          <w:numId w:val="45"/>
        </w:numPr>
        <w:rPr>
          <w:lang w:val="en-AU"/>
        </w:rPr>
      </w:pPr>
      <w:r>
        <w:rPr>
          <w:lang w:val="en-AU"/>
        </w:rPr>
        <w:t>To add a new field:</w:t>
      </w:r>
      <w:r w:rsidR="00B04EC9">
        <w:rPr>
          <w:lang w:val="en-AU"/>
        </w:rPr>
        <w:tab/>
      </w:r>
    </w:p>
    <w:p w14:paraId="7D08EAD6" w14:textId="77777777" w:rsidR="00A971AE" w:rsidRDefault="00A971AE" w:rsidP="00F40741">
      <w:pPr>
        <w:pStyle w:val="Body"/>
        <w:numPr>
          <w:ilvl w:val="3"/>
          <w:numId w:val="45"/>
        </w:numPr>
        <w:rPr>
          <w:lang w:val="en-AU"/>
        </w:rPr>
      </w:pPr>
      <w:r>
        <w:rPr>
          <w:lang w:val="en-AU"/>
        </w:rPr>
        <w:t>Add the field in the model</w:t>
      </w:r>
    </w:p>
    <w:p w14:paraId="5A261897" w14:textId="77777777" w:rsidR="0062090F" w:rsidRPr="000218AC" w:rsidRDefault="0062090F" w:rsidP="00F40741">
      <w:pPr>
        <w:pStyle w:val="Body"/>
        <w:numPr>
          <w:ilvl w:val="3"/>
          <w:numId w:val="45"/>
        </w:numPr>
        <w:rPr>
          <w:lang w:val="en-AU"/>
        </w:rPr>
      </w:pPr>
      <w:r>
        <w:rPr>
          <w:lang w:val="en-AU"/>
        </w:rPr>
        <w:t xml:space="preserve">Recreate the same controller as before. </w:t>
      </w:r>
      <w:r w:rsidR="006F2D32">
        <w:rPr>
          <w:lang w:val="en-AU"/>
        </w:rPr>
        <w:t xml:space="preserve">Press ‘Yes’ to replace </w:t>
      </w:r>
      <w:r w:rsidR="006F2D32">
        <w:rPr>
          <w:lang w:val="en-AU"/>
        </w:rPr>
        <w:lastRenderedPageBreak/>
        <w:t xml:space="preserve">existing controller. </w:t>
      </w:r>
      <w:r>
        <w:rPr>
          <w:lang w:val="en-AU"/>
        </w:rPr>
        <w:t>NOTE: This will only work if you didn’t make any changes to the Visual Studio automatic code!</w:t>
      </w:r>
    </w:p>
    <w:p w14:paraId="028A34A6" w14:textId="77777777" w:rsidR="002B6F11" w:rsidRDefault="002B6F11" w:rsidP="002B6F11">
      <w:pPr>
        <w:pStyle w:val="Heading3"/>
        <w:rPr>
          <w:lang w:val="en-AU"/>
        </w:rPr>
      </w:pPr>
      <w:r>
        <w:rPr>
          <w:lang w:val="en-AU"/>
        </w:rPr>
        <w:t>Forms</w:t>
      </w:r>
    </w:p>
    <w:p w14:paraId="0B1264FA" w14:textId="77777777" w:rsidR="00A8507E" w:rsidRPr="00A8507E" w:rsidRDefault="00A8507E" w:rsidP="00A8507E">
      <w:pPr>
        <w:pStyle w:val="Body"/>
        <w:rPr>
          <w:b/>
          <w:bCs/>
          <w:lang w:val="en-AU"/>
        </w:rPr>
      </w:pPr>
      <w:r w:rsidRPr="00A8507E">
        <w:rPr>
          <w:b/>
          <w:bCs/>
        </w:rPr>
        <w:t>remember to treat any data in an HTTP request as malicious until proven otherwise</w:t>
      </w:r>
      <w:r>
        <w:rPr>
          <w:b/>
          <w:bCs/>
          <w:lang w:val="en-AU"/>
        </w:rPr>
        <w:t>.</w:t>
      </w:r>
    </w:p>
    <w:p w14:paraId="5BB885CA" w14:textId="77777777" w:rsidR="002B6F11" w:rsidRDefault="002B6F11" w:rsidP="00A8507E">
      <w:pPr>
        <w:pStyle w:val="Body"/>
        <w:numPr>
          <w:ilvl w:val="1"/>
          <w:numId w:val="104"/>
        </w:numPr>
        <w:rPr>
          <w:lang w:val="en-AU"/>
        </w:rPr>
      </w:pPr>
      <w:r>
        <w:rPr>
          <w:lang w:val="en-AU"/>
        </w:rPr>
        <w:t>Forms have an action and a method</w:t>
      </w:r>
    </w:p>
    <w:p w14:paraId="50F18557" w14:textId="77777777" w:rsidR="002B6F11" w:rsidRDefault="002B6F11" w:rsidP="00A8507E">
      <w:pPr>
        <w:pStyle w:val="Body"/>
        <w:numPr>
          <w:ilvl w:val="2"/>
          <w:numId w:val="104"/>
        </w:numPr>
        <w:rPr>
          <w:lang w:val="en-AU"/>
        </w:rPr>
      </w:pPr>
      <w:r>
        <w:rPr>
          <w:lang w:val="en-AU"/>
        </w:rPr>
        <w:t>Action</w:t>
      </w:r>
      <w:r w:rsidR="00BF5E7C">
        <w:rPr>
          <w:lang w:val="en-AU"/>
        </w:rPr>
        <w:t xml:space="preserve"> – where to send the form. The default is to post the form </w:t>
      </w:r>
      <w:r w:rsidR="005C4685">
        <w:rPr>
          <w:lang w:val="en-AU"/>
        </w:rPr>
        <w:t>back to itself.</w:t>
      </w:r>
    </w:p>
    <w:p w14:paraId="5C954BE5" w14:textId="77777777" w:rsidR="00BF5E7C" w:rsidRDefault="00BF5E7C" w:rsidP="00A8507E">
      <w:pPr>
        <w:pStyle w:val="Body"/>
        <w:numPr>
          <w:ilvl w:val="2"/>
          <w:numId w:val="104"/>
        </w:numPr>
        <w:rPr>
          <w:lang w:val="en-AU"/>
        </w:rPr>
      </w:pPr>
      <w:r>
        <w:rPr>
          <w:lang w:val="en-AU"/>
        </w:rPr>
        <w:t>Method – Post/Get</w:t>
      </w:r>
    </w:p>
    <w:p w14:paraId="668D829B" w14:textId="77777777" w:rsidR="00BF5E7C" w:rsidRDefault="00BF5E7C" w:rsidP="00A8507E">
      <w:pPr>
        <w:pStyle w:val="Body"/>
        <w:numPr>
          <w:ilvl w:val="1"/>
          <w:numId w:val="104"/>
        </w:numPr>
        <w:rPr>
          <w:lang w:val="en-AU"/>
        </w:rPr>
      </w:pPr>
      <w:r>
        <w:rPr>
          <w:lang w:val="en-AU"/>
        </w:rPr>
        <w:t>Use Get when you are not changing the object. Get should be idempotent (will not change when running it over and over again)</w:t>
      </w:r>
    </w:p>
    <w:p w14:paraId="5DD85C28" w14:textId="77777777" w:rsidR="00BF5E7C" w:rsidRDefault="00BF5E7C" w:rsidP="00A8507E">
      <w:pPr>
        <w:pStyle w:val="Body"/>
        <w:numPr>
          <w:ilvl w:val="1"/>
          <w:numId w:val="104"/>
        </w:numPr>
        <w:rPr>
          <w:lang w:val="en-AU"/>
        </w:rPr>
      </w:pPr>
      <w:r>
        <w:rPr>
          <w:lang w:val="en-AU"/>
        </w:rPr>
        <w:t>Use Post when you are updating the object</w:t>
      </w:r>
    </w:p>
    <w:p w14:paraId="5054614B" w14:textId="77777777" w:rsidR="00F9267D" w:rsidRDefault="00A051FD" w:rsidP="00F9267D">
      <w:pPr>
        <w:pStyle w:val="Heading3"/>
        <w:rPr>
          <w:lang w:val="en-AU"/>
        </w:rPr>
      </w:pPr>
      <w:bookmarkStart w:id="5" w:name="_Ref3799865"/>
      <w:r>
        <w:rPr>
          <w:lang w:val="en-AU"/>
        </w:rPr>
        <w:t>Data Annotations</w:t>
      </w:r>
      <w:bookmarkEnd w:id="5"/>
    </w:p>
    <w:p w14:paraId="50255043" w14:textId="77777777" w:rsidR="00100407" w:rsidRDefault="00100407" w:rsidP="00100407">
      <w:pPr>
        <w:pStyle w:val="Body"/>
        <w:ind w:left="1080"/>
        <w:rPr>
          <w:color w:val="0000CC"/>
        </w:rPr>
      </w:pPr>
      <w:r w:rsidRPr="009177C4">
        <w:rPr>
          <w:color w:val="0000CC"/>
        </w:rPr>
        <w:t>using System.ComponentModel.DataAnnotations;</w:t>
      </w:r>
    </w:p>
    <w:p w14:paraId="42850843" w14:textId="77777777" w:rsidR="002C7AA8" w:rsidRPr="00100407" w:rsidRDefault="002A2C54" w:rsidP="00100407">
      <w:pPr>
        <w:pStyle w:val="Body"/>
        <w:ind w:left="1080"/>
        <w:rPr>
          <w:lang w:val="en-AU"/>
        </w:rPr>
      </w:pPr>
      <w:hyperlink r:id="rId94" w:history="1">
        <w:r w:rsidR="002C7AA8" w:rsidRPr="00780B9B">
          <w:rPr>
            <w:rStyle w:val="Hyperlink"/>
            <w:lang w:val="en-AU"/>
          </w:rPr>
          <w:t>https://docs.microsoft.com/en-us/dotnet/api/system.componentmodel.dataannotations</w:t>
        </w:r>
      </w:hyperlink>
      <w:r w:rsidR="002C7AA8">
        <w:rPr>
          <w:lang w:val="en-AU"/>
        </w:rPr>
        <w:t xml:space="preserve"> </w:t>
      </w:r>
    </w:p>
    <w:p w14:paraId="049AB7BA" w14:textId="77777777" w:rsidR="00A051FD" w:rsidRDefault="00F9267D" w:rsidP="006E736E">
      <w:pPr>
        <w:pStyle w:val="Body"/>
        <w:ind w:left="1080"/>
        <w:rPr>
          <w:lang w:val="en-AU"/>
        </w:rPr>
      </w:pPr>
      <w:r w:rsidRPr="00F9267D">
        <w:rPr>
          <w:lang w:val="en-AU"/>
        </w:rPr>
        <w:t>Using Data Annotations in the Model class</w:t>
      </w:r>
      <w:r w:rsidR="00A051FD">
        <w:rPr>
          <w:lang w:val="en-AU"/>
        </w:rPr>
        <w:t xml:space="preserve"> allows us to:</w:t>
      </w:r>
    </w:p>
    <w:p w14:paraId="3E8715B0" w14:textId="77777777" w:rsidR="00A051FD" w:rsidRDefault="00A051FD" w:rsidP="00132A1F">
      <w:pPr>
        <w:pStyle w:val="Body"/>
        <w:numPr>
          <w:ilvl w:val="1"/>
          <w:numId w:val="56"/>
        </w:numPr>
        <w:rPr>
          <w:lang w:val="en-AU"/>
        </w:rPr>
      </w:pPr>
      <w:r>
        <w:rPr>
          <w:lang w:val="en-AU"/>
        </w:rPr>
        <w:t>Override the default data types that Entity Framework uses for specific fields in the database.</w:t>
      </w:r>
    </w:p>
    <w:p w14:paraId="5F57E6D7" w14:textId="77777777" w:rsidR="00F9267D" w:rsidRDefault="00F9267D" w:rsidP="00132A1F">
      <w:pPr>
        <w:pStyle w:val="Body"/>
        <w:numPr>
          <w:ilvl w:val="1"/>
          <w:numId w:val="56"/>
        </w:numPr>
        <w:rPr>
          <w:lang w:val="en-AU"/>
        </w:rPr>
      </w:pPr>
      <w:r w:rsidRPr="00F9267D">
        <w:rPr>
          <w:lang w:val="en-AU"/>
        </w:rPr>
        <w:t>This will provide both client side and server</w:t>
      </w:r>
      <w:r w:rsidR="00F23326">
        <w:rPr>
          <w:lang w:val="en-AU"/>
        </w:rPr>
        <w:t>-</w:t>
      </w:r>
      <w:r w:rsidRPr="00F9267D">
        <w:rPr>
          <w:lang w:val="en-AU"/>
        </w:rPr>
        <w:t>side validation</w:t>
      </w:r>
      <w:r w:rsidR="00A051FD">
        <w:rPr>
          <w:lang w:val="en-AU"/>
        </w:rPr>
        <w:t xml:space="preserve"> for input fields</w:t>
      </w:r>
      <w:r w:rsidRPr="00F9267D">
        <w:rPr>
          <w:lang w:val="en-AU"/>
        </w:rPr>
        <w:t>.</w:t>
      </w:r>
    </w:p>
    <w:p w14:paraId="4A3FA125" w14:textId="77777777" w:rsidR="004C4101" w:rsidRDefault="004C4101" w:rsidP="004C4101">
      <w:pPr>
        <w:pStyle w:val="Body"/>
        <w:ind w:left="1080"/>
        <w:rPr>
          <w:lang w:val="en-AU"/>
        </w:rPr>
      </w:pPr>
      <w:r>
        <w:rPr>
          <w:lang w:val="en-AU"/>
        </w:rPr>
        <w:t>Example:</w:t>
      </w:r>
    </w:p>
    <w:p w14:paraId="0615D685" w14:textId="77777777" w:rsidR="004C4101" w:rsidRDefault="009177C4" w:rsidP="009177C4">
      <w:pPr>
        <w:pStyle w:val="Code"/>
        <w:ind w:left="1440"/>
      </w:pPr>
      <w:r w:rsidRPr="009177C4">
        <w:rPr>
          <w:color w:val="0000CC"/>
        </w:rPr>
        <w:t>using System.ComponentModel.DataAnnotations;</w:t>
      </w:r>
      <w:r>
        <w:rPr>
          <w:color w:val="0000CC"/>
        </w:rPr>
        <w:br/>
        <w:t>…</w:t>
      </w:r>
      <w:r>
        <w:rPr>
          <w:color w:val="0000CC"/>
        </w:rPr>
        <w:br/>
        <w:t>[</w:t>
      </w:r>
      <w:r w:rsidR="004C4101" w:rsidRPr="004C4101">
        <w:rPr>
          <w:color w:val="0000CC"/>
        </w:rPr>
        <w:t>Required]</w:t>
      </w:r>
      <w:r w:rsidR="004C4101" w:rsidRPr="004C4101">
        <w:rPr>
          <w:color w:val="0000CC"/>
        </w:rPr>
        <w:br/>
        <w:t>[StringLength(255)]</w:t>
      </w:r>
      <w:r w:rsidR="004C4101" w:rsidRPr="004C4101">
        <w:rPr>
          <w:color w:val="0000CC"/>
        </w:rPr>
        <w:br/>
      </w:r>
      <w:r w:rsidR="004C4101">
        <w:t>public string Name { get; set; }</w:t>
      </w:r>
    </w:p>
    <w:p w14:paraId="0ED36A23" w14:textId="77777777" w:rsidR="004C4101" w:rsidRDefault="00FC6FBB" w:rsidP="00FC6FBB">
      <w:pPr>
        <w:pStyle w:val="Body"/>
        <w:rPr>
          <w:lang w:val="en-AU"/>
        </w:rPr>
      </w:pPr>
      <w:r>
        <w:rPr>
          <w:lang w:val="en-AU"/>
        </w:rPr>
        <w:t xml:space="preserve">This will override </w:t>
      </w:r>
      <w:r w:rsidRPr="00FC6FBB">
        <w:t>the</w:t>
      </w:r>
      <w:r>
        <w:rPr>
          <w:lang w:val="en-AU"/>
        </w:rPr>
        <w:t xml:space="preserve"> default data type of Name to not allow null and to limit its maximum size.</w:t>
      </w:r>
    </w:p>
    <w:p w14:paraId="5F9B6E92" w14:textId="77777777" w:rsidR="00E43201" w:rsidRDefault="00E43201" w:rsidP="00E43201">
      <w:pPr>
        <w:pStyle w:val="Heading4"/>
        <w:rPr>
          <w:lang w:val="en-AU"/>
        </w:rPr>
      </w:pPr>
      <w:r>
        <w:rPr>
          <w:lang w:val="en-AU"/>
        </w:rPr>
        <w:t>Commonly Used Data Annotations – Display + Validation</w:t>
      </w:r>
    </w:p>
    <w:p w14:paraId="68EDB72B" w14:textId="77777777" w:rsidR="00E43201" w:rsidRDefault="00E43201" w:rsidP="00E43201">
      <w:pPr>
        <w:pStyle w:val="Body"/>
        <w:numPr>
          <w:ilvl w:val="1"/>
          <w:numId w:val="56"/>
        </w:numPr>
        <w:rPr>
          <w:lang w:val="en-AU"/>
        </w:rPr>
      </w:pPr>
      <w:r>
        <w:rPr>
          <w:lang w:val="en-AU"/>
        </w:rPr>
        <w:t>[Required]</w:t>
      </w:r>
    </w:p>
    <w:p w14:paraId="0298EE8D" w14:textId="77777777" w:rsidR="00E43201" w:rsidRDefault="00E43201" w:rsidP="00E43201">
      <w:pPr>
        <w:pStyle w:val="Body"/>
        <w:numPr>
          <w:ilvl w:val="1"/>
          <w:numId w:val="56"/>
        </w:numPr>
        <w:rPr>
          <w:lang w:val="en-AU"/>
        </w:rPr>
      </w:pPr>
      <w:r>
        <w:rPr>
          <w:lang w:val="en-AU"/>
        </w:rPr>
        <w:t>[StringLength(num)]</w:t>
      </w:r>
    </w:p>
    <w:p w14:paraId="4004495A" w14:textId="77777777" w:rsidR="00E43201" w:rsidRDefault="00E43201" w:rsidP="00E43201">
      <w:pPr>
        <w:pStyle w:val="Body"/>
        <w:numPr>
          <w:ilvl w:val="1"/>
          <w:numId w:val="56"/>
        </w:numPr>
        <w:rPr>
          <w:lang w:val="en-AU"/>
        </w:rPr>
      </w:pPr>
      <w:r>
        <w:rPr>
          <w:lang w:val="en-AU"/>
        </w:rPr>
        <w:t>[RegularExpression(…)]</w:t>
      </w:r>
    </w:p>
    <w:p w14:paraId="7F7EC907" w14:textId="77777777" w:rsidR="00E43201" w:rsidRDefault="00E43201" w:rsidP="00E43201">
      <w:pPr>
        <w:pStyle w:val="Body"/>
        <w:numPr>
          <w:ilvl w:val="1"/>
          <w:numId w:val="56"/>
        </w:numPr>
        <w:rPr>
          <w:lang w:val="en-AU"/>
        </w:rPr>
      </w:pPr>
      <w:r>
        <w:rPr>
          <w:lang w:val="en-AU"/>
        </w:rPr>
        <w:t>[Range(..)]</w:t>
      </w:r>
      <w:r>
        <w:rPr>
          <w:lang w:val="en-AU"/>
        </w:rPr>
        <w:br/>
      </w:r>
    </w:p>
    <w:p w14:paraId="3DF2FF63" w14:textId="77777777" w:rsidR="00856F7D" w:rsidRDefault="00856F7D" w:rsidP="00856F7D">
      <w:pPr>
        <w:pStyle w:val="Heading4"/>
        <w:rPr>
          <w:lang w:val="en-AU"/>
        </w:rPr>
      </w:pPr>
      <w:r>
        <w:rPr>
          <w:lang w:val="en-AU"/>
        </w:rPr>
        <w:t>Display-Only Data Annotations</w:t>
      </w:r>
    </w:p>
    <w:p w14:paraId="2E3C5DE5" w14:textId="77777777" w:rsidR="00856F7D" w:rsidRPr="00E43201" w:rsidRDefault="00E43201" w:rsidP="00856F7D">
      <w:pPr>
        <w:pStyle w:val="Body"/>
        <w:rPr>
          <w:lang w:val="en-AU"/>
        </w:rPr>
      </w:pPr>
      <w:r>
        <w:rPr>
          <w:lang w:val="en-AU"/>
        </w:rPr>
        <w:t>The following data annotations are used for display only and are not used for validation:</w:t>
      </w:r>
    </w:p>
    <w:p w14:paraId="5CEAE75E" w14:textId="77777777" w:rsidR="00AF383A" w:rsidRDefault="00AF383A" w:rsidP="00132A1F">
      <w:pPr>
        <w:pStyle w:val="Body"/>
        <w:numPr>
          <w:ilvl w:val="1"/>
          <w:numId w:val="56"/>
        </w:numPr>
        <w:rPr>
          <w:lang w:val="en-AU"/>
        </w:rPr>
      </w:pPr>
      <w:r>
        <w:rPr>
          <w:lang w:val="en-AU"/>
        </w:rPr>
        <w:lastRenderedPageBreak/>
        <w:t>[Display</w:t>
      </w:r>
      <w:r w:rsidR="00C10041">
        <w:rPr>
          <w:lang w:val="en-AU"/>
        </w:rPr>
        <w:t>(Name=”Display This in HTML As Labe”)]</w:t>
      </w:r>
      <w:r w:rsidR="00C10041">
        <w:rPr>
          <w:lang w:val="en-AU"/>
        </w:rPr>
        <w:br/>
        <w:t>set the text to display in the html for this field.</w:t>
      </w:r>
      <w:r w:rsidR="00450227">
        <w:rPr>
          <w:lang w:val="en-AU"/>
        </w:rPr>
        <w:br/>
        <w:t xml:space="preserve">The disadvantage of this approach is that whenever we change the label of this field, we’ll need to re-compile our code. </w:t>
      </w:r>
      <w:r w:rsidR="00450227">
        <w:rPr>
          <w:lang w:val="en-AU"/>
        </w:rPr>
        <w:br/>
        <w:t>The advantage of this approach is that labels the fields automatically and therefore, if we rename the fields, the label will be updated automatically, unlike if we label the field in the html itself where the VS will not update it.</w:t>
      </w:r>
    </w:p>
    <w:p w14:paraId="3ABADE6F" w14:textId="77777777" w:rsidR="00450227" w:rsidRPr="00100407" w:rsidRDefault="00667E33" w:rsidP="00132A1F">
      <w:pPr>
        <w:pStyle w:val="Body"/>
        <w:numPr>
          <w:ilvl w:val="1"/>
          <w:numId w:val="56"/>
        </w:numPr>
        <w:rPr>
          <w:rStyle w:val="CodeChar"/>
          <w:rFonts w:ascii="Calibri" w:hAnsi="Calibri" w:cs="Times New Roman"/>
          <w:color w:val="auto"/>
          <w:shd w:val="clear" w:color="auto" w:fill="auto"/>
          <w:lang w:val="en-AU" w:bidi="ar-SA"/>
        </w:rPr>
      </w:pPr>
      <w:r>
        <w:rPr>
          <w:lang w:val="en-AU"/>
        </w:rPr>
        <w:t>[</w:t>
      </w:r>
      <w:r w:rsidR="00100407">
        <w:rPr>
          <w:lang w:val="en-AU"/>
        </w:rPr>
        <w:t>DataType(DataType.&lt;data type&gt;)]</w:t>
      </w:r>
      <w:r w:rsidR="00100407">
        <w:rPr>
          <w:lang w:val="en-AU"/>
        </w:rPr>
        <w:br/>
        <w:t>define a more specific data type to use for this field’s display. For example:</w:t>
      </w:r>
      <w:r w:rsidR="00100407">
        <w:rPr>
          <w:lang w:val="en-AU"/>
        </w:rPr>
        <w:br/>
      </w:r>
      <w:r w:rsidR="00100407" w:rsidRPr="00100407">
        <w:rPr>
          <w:rStyle w:val="CodeChar"/>
        </w:rPr>
        <w:t>[DataType(DataType.EmailAddress)]</w:t>
      </w:r>
      <w:r w:rsidR="00100407" w:rsidRPr="00100407">
        <w:rPr>
          <w:rStyle w:val="CodeChar"/>
        </w:rPr>
        <w:br/>
        <w:t>public string EmailAddress {set; get; }</w:t>
      </w:r>
    </w:p>
    <w:p w14:paraId="2DF427A2" w14:textId="77777777" w:rsidR="00100407" w:rsidRDefault="00100407" w:rsidP="00132A1F">
      <w:pPr>
        <w:pStyle w:val="Body"/>
        <w:numPr>
          <w:ilvl w:val="1"/>
          <w:numId w:val="56"/>
        </w:numPr>
        <w:rPr>
          <w:lang w:val="en-AU"/>
        </w:rPr>
      </w:pPr>
      <w:r>
        <w:rPr>
          <w:lang w:val="en-AU"/>
        </w:rPr>
        <w:t>[DisplayFormat(…)]</w:t>
      </w:r>
    </w:p>
    <w:p w14:paraId="0AA14D7E" w14:textId="77777777" w:rsidR="00100407" w:rsidRPr="00100407" w:rsidRDefault="00100407" w:rsidP="00E43201">
      <w:pPr>
        <w:pStyle w:val="Body"/>
        <w:ind w:left="1440"/>
        <w:rPr>
          <w:lang w:val="en-AU"/>
        </w:rPr>
      </w:pPr>
    </w:p>
    <w:p w14:paraId="692693DE" w14:textId="77777777" w:rsidR="00FE31A5" w:rsidRDefault="00FE31A5" w:rsidP="00FE31A5">
      <w:pPr>
        <w:pStyle w:val="Heading3"/>
        <w:rPr>
          <w:lang w:val="en-AU"/>
        </w:rPr>
      </w:pPr>
      <w:r>
        <w:rPr>
          <w:lang w:val="en-AU"/>
        </w:rPr>
        <w:t>AJAX</w:t>
      </w:r>
    </w:p>
    <w:p w14:paraId="0803953A" w14:textId="77777777" w:rsidR="00EC5118" w:rsidRDefault="00EC5118" w:rsidP="00EC5118">
      <w:pPr>
        <w:pStyle w:val="Body"/>
        <w:rPr>
          <w:lang w:val="en-AU"/>
        </w:rPr>
      </w:pPr>
      <w:r>
        <w:rPr>
          <w:lang w:val="en-AU"/>
        </w:rPr>
        <w:t>Allow creating a faster, smoother user interface by having all the request work asynchronously without freezing the user interface while it waits for the server’s response.</w:t>
      </w:r>
    </w:p>
    <w:p w14:paraId="0C8082ED" w14:textId="77777777" w:rsidR="00EC5118" w:rsidRDefault="00EC5118" w:rsidP="00EC5118">
      <w:pPr>
        <w:pStyle w:val="Body"/>
        <w:rPr>
          <w:lang w:val="en-AU"/>
        </w:rPr>
      </w:pPr>
      <w:r>
        <w:rPr>
          <w:lang w:val="en-AU"/>
        </w:rPr>
        <w:t>There are two options for using Ajax:</w:t>
      </w:r>
    </w:p>
    <w:p w14:paraId="392B820F" w14:textId="77777777" w:rsidR="00EC5118" w:rsidRDefault="00EC5118" w:rsidP="00EC5118">
      <w:pPr>
        <w:pStyle w:val="Heading4"/>
        <w:rPr>
          <w:lang w:val="en-AU"/>
        </w:rPr>
      </w:pPr>
      <w:r>
        <w:rPr>
          <w:lang w:val="en-AU"/>
        </w:rPr>
        <w:t>.Net Ajax  Library</w:t>
      </w:r>
    </w:p>
    <w:p w14:paraId="5529499F" w14:textId="77777777" w:rsidR="00C05A50" w:rsidRPr="00C05A50" w:rsidRDefault="00C05A50" w:rsidP="00C05A50">
      <w:pPr>
        <w:pStyle w:val="Body"/>
        <w:rPr>
          <w:lang w:val="en-AU"/>
        </w:rPr>
      </w:pPr>
      <w:r>
        <w:rPr>
          <w:lang w:val="en-AU"/>
        </w:rPr>
        <w:t xml:space="preserve">Used for calling actions in MVC controllers. Can also be used for calling Web API actions but then the syntax gets complex and ugly. </w:t>
      </w:r>
    </w:p>
    <w:p w14:paraId="2BFA403D" w14:textId="77777777" w:rsidR="001E4ACD" w:rsidRDefault="001E4ACD" w:rsidP="007D3B01">
      <w:pPr>
        <w:pStyle w:val="Body"/>
        <w:numPr>
          <w:ilvl w:val="0"/>
          <w:numId w:val="39"/>
        </w:numPr>
      </w:pPr>
      <w:r>
        <w:t xml:space="preserve">References-&gt;Nuget Packages management-&gt; install </w:t>
      </w:r>
      <w:r w:rsidRPr="00C50EDB">
        <w:rPr>
          <w:rStyle w:val="CodeChar"/>
        </w:rPr>
        <w:t>Microsoft.jQuery.Unobtrusive.Ajax</w:t>
      </w:r>
      <w:r w:rsidR="00A87D25">
        <w:t xml:space="preserve"> and </w:t>
      </w:r>
      <w:r w:rsidR="00A87D25" w:rsidRPr="00A87D25">
        <w:rPr>
          <w:rFonts w:ascii="Courier New" w:hAnsi="Courier New" w:cs="Courier New"/>
          <w:color w:val="1F3864" w:themeColor="accent5" w:themeShade="80"/>
          <w:sz w:val="20"/>
        </w:rPr>
        <w:t>jquery.validate.unobtrusive.js</w:t>
      </w:r>
    </w:p>
    <w:p w14:paraId="3A7F3815" w14:textId="77777777" w:rsidR="00224E0E" w:rsidRDefault="00224E0E" w:rsidP="00991F97">
      <w:pPr>
        <w:pStyle w:val="Body"/>
        <w:ind w:left="1778"/>
      </w:pPr>
      <w:r>
        <w:t>Make sure that the following jquery scripts where added to your Scripts folder:</w:t>
      </w:r>
    </w:p>
    <w:p w14:paraId="3D9741E4" w14:textId="77777777" w:rsidR="00224E0E" w:rsidRPr="001E4ACD" w:rsidRDefault="00224E0E" w:rsidP="00991F97">
      <w:pPr>
        <w:pStyle w:val="Code"/>
        <w:ind w:left="2160"/>
      </w:pPr>
      <w:r>
        <w:t>jquery.unobtrusive-ajax.(min.)js</w:t>
      </w:r>
      <w:r>
        <w:br/>
        <w:t>jquery.validate.unobtrusive(.min).js</w:t>
      </w:r>
    </w:p>
    <w:p w14:paraId="6EC78D82" w14:textId="77777777" w:rsidR="008655AB" w:rsidRPr="008655AB" w:rsidRDefault="007C0AC7" w:rsidP="007D3B01">
      <w:pPr>
        <w:pStyle w:val="Body"/>
        <w:numPr>
          <w:ilvl w:val="0"/>
          <w:numId w:val="39"/>
        </w:numPr>
        <w:rPr>
          <w:lang w:val="en-AU"/>
        </w:rPr>
      </w:pPr>
      <w:r>
        <w:rPr>
          <w:lang w:val="en-AU"/>
        </w:rPr>
        <w:t xml:space="preserve">In </w:t>
      </w:r>
      <w:r w:rsidRPr="007C0AC7">
        <w:rPr>
          <w:rStyle w:val="CodeChar"/>
        </w:rPr>
        <w:t>Views-&gt;Shared-&gt;_Layout.cshtml</w:t>
      </w:r>
      <w:r>
        <w:rPr>
          <w:lang w:val="en-AU"/>
        </w:rPr>
        <w:t>: in the rendering section add:</w:t>
      </w:r>
      <w:r>
        <w:rPr>
          <w:lang w:val="en-AU"/>
        </w:rPr>
        <w:br/>
      </w:r>
      <w:r>
        <w:rPr>
          <w:rFonts w:ascii="Consolas" w:eastAsiaTheme="minorHAnsi" w:hAnsi="Consolas" w:cs="Consolas"/>
          <w:color w:val="000000"/>
          <w:sz w:val="19"/>
          <w:szCs w:val="19"/>
          <w:highlight w:val="yellow"/>
          <w:lang w:val="en-AU" w:bidi="he-IL"/>
        </w:rPr>
        <w:t>@</w:t>
      </w:r>
      <w:r>
        <w:rPr>
          <w:rFonts w:ascii="Consolas" w:eastAsiaTheme="minorHAnsi" w:hAnsi="Consolas" w:cs="Consolas"/>
          <w:color w:val="000000"/>
          <w:sz w:val="19"/>
          <w:szCs w:val="19"/>
          <w:lang w:val="en-AU" w:bidi="he-IL"/>
        </w:rPr>
        <w:t>Scripts.Render(</w:t>
      </w:r>
      <w:r>
        <w:rPr>
          <w:rFonts w:ascii="Consolas" w:eastAsiaTheme="minorHAnsi" w:hAnsi="Consolas" w:cs="Consolas"/>
          <w:color w:val="A31515"/>
          <w:sz w:val="19"/>
          <w:szCs w:val="19"/>
          <w:lang w:val="en-AU" w:bidi="he-IL"/>
        </w:rPr>
        <w:t>"~/ bundles / jqueryval"</w:t>
      </w:r>
      <w:r>
        <w:rPr>
          <w:rFonts w:ascii="Consolas" w:eastAsiaTheme="minorHAnsi" w:hAnsi="Consolas" w:cs="Consolas"/>
          <w:color w:val="000000"/>
          <w:sz w:val="19"/>
          <w:szCs w:val="19"/>
          <w:lang w:val="en-AU" w:bidi="he-IL"/>
        </w:rPr>
        <w:t>)</w:t>
      </w:r>
    </w:p>
    <w:p w14:paraId="788CB194" w14:textId="77777777" w:rsidR="00991F97" w:rsidRDefault="00991F97" w:rsidP="007D3B01">
      <w:pPr>
        <w:pStyle w:val="Body"/>
        <w:numPr>
          <w:ilvl w:val="0"/>
          <w:numId w:val="39"/>
        </w:numPr>
        <w:rPr>
          <w:lang w:val="en-AU"/>
        </w:rPr>
      </w:pPr>
      <w:r>
        <w:rPr>
          <w:lang w:val="en-AU"/>
        </w:rPr>
        <w:t>In App_Start-&gt;BundleConfig.cs BundleConfig.RegisterBundels, add the following line:</w:t>
      </w:r>
    </w:p>
    <w:p w14:paraId="4885769F" w14:textId="77777777" w:rsidR="00991F97" w:rsidRDefault="00991F97" w:rsidP="00991F97">
      <w:pPr>
        <w:pStyle w:val="Code"/>
        <w:ind w:left="1778"/>
      </w:pPr>
      <w:r w:rsidRPr="00991F97">
        <w:t>bundles.Add(</w:t>
      </w:r>
      <w:r w:rsidRPr="00991F97">
        <w:rPr>
          <w:color w:val="0000FF"/>
        </w:rPr>
        <w:t>new</w:t>
      </w:r>
      <w:r w:rsidRPr="00991F97">
        <w:t xml:space="preserve"> ScriptBundle(</w:t>
      </w:r>
      <w:r w:rsidRPr="00991F97">
        <w:rPr>
          <w:color w:val="A31515"/>
        </w:rPr>
        <w:t>"~/bundles/jqueryval"</w:t>
      </w:r>
      <w:r w:rsidRPr="00991F97">
        <w:t>).Include(</w:t>
      </w:r>
      <w:r>
        <w:br/>
      </w:r>
      <w:r w:rsidRPr="00991F97">
        <w:t xml:space="preserve">                        </w:t>
      </w:r>
      <w:r w:rsidRPr="00991F97">
        <w:rPr>
          <w:color w:val="A31515"/>
        </w:rPr>
        <w:t>"~/Scripts/jquery.unobtrusive*"</w:t>
      </w:r>
      <w:r w:rsidRPr="00991F97">
        <w:t>,</w:t>
      </w:r>
      <w:r>
        <w:br/>
        <w:t xml:space="preserve">                        </w:t>
      </w:r>
      <w:r>
        <w:rPr>
          <w:color w:val="A31515"/>
        </w:rPr>
        <w:t>"~/Scripts/jquery.validate*"</w:t>
      </w:r>
      <w:r>
        <w:t>));</w:t>
      </w:r>
      <w:r>
        <w:br/>
      </w:r>
    </w:p>
    <w:p w14:paraId="43249557" w14:textId="77777777" w:rsidR="00FE31A5" w:rsidRDefault="00FE31A5" w:rsidP="00991F97">
      <w:pPr>
        <w:pStyle w:val="Body"/>
        <w:ind w:left="360" w:firstLine="720"/>
        <w:rPr>
          <w:lang w:val="en-AU"/>
        </w:rPr>
      </w:pPr>
      <w:r>
        <w:rPr>
          <w:lang w:val="en-AU"/>
        </w:rPr>
        <w:t>Part of ASP.Net</w:t>
      </w:r>
      <w:r w:rsidR="00F10665">
        <w:rPr>
          <w:lang w:val="en-AU"/>
        </w:rPr>
        <w:t xml:space="preserve"> MVC. It uses jQuery heavily.</w:t>
      </w:r>
    </w:p>
    <w:p w14:paraId="6D8213CD" w14:textId="77777777" w:rsidR="00F10665" w:rsidRDefault="00F10665" w:rsidP="00A8507E">
      <w:pPr>
        <w:pStyle w:val="Body"/>
        <w:numPr>
          <w:ilvl w:val="1"/>
          <w:numId w:val="104"/>
        </w:numPr>
        <w:rPr>
          <w:lang w:val="en-AU"/>
        </w:rPr>
      </w:pPr>
      <w:r>
        <w:rPr>
          <w:lang w:val="en-AU"/>
        </w:rPr>
        <w:t xml:space="preserve">Unobtrusive JavaScript: instead of injecting the JS into the HTML files, they are kept completely separated. The JS code is kept in .JS files and the HTML markup uses attributes to update the various elements that will be </w:t>
      </w:r>
      <w:r w:rsidR="000D3ADB">
        <w:rPr>
          <w:lang w:val="en-AU"/>
        </w:rPr>
        <w:t>affected</w:t>
      </w:r>
      <w:r>
        <w:rPr>
          <w:lang w:val="en-AU"/>
        </w:rPr>
        <w:t xml:space="preserve"> by the AJAX.</w:t>
      </w:r>
    </w:p>
    <w:p w14:paraId="323EA093" w14:textId="77777777" w:rsidR="000D3ADB" w:rsidRDefault="000D3ADB" w:rsidP="00A8507E">
      <w:pPr>
        <w:pStyle w:val="Body"/>
        <w:numPr>
          <w:ilvl w:val="1"/>
          <w:numId w:val="104"/>
        </w:numPr>
        <w:rPr>
          <w:lang w:val="en-AU"/>
        </w:rPr>
      </w:pPr>
      <w:r>
        <w:rPr>
          <w:lang w:val="en-AU"/>
        </w:rPr>
        <w:lastRenderedPageBreak/>
        <w:t>The key for using AJAX is the Ajax helpers:</w:t>
      </w:r>
      <w:r>
        <w:rPr>
          <w:lang w:val="en-AU"/>
        </w:rPr>
        <w:tab/>
      </w:r>
    </w:p>
    <w:p w14:paraId="27A3000B" w14:textId="77777777" w:rsidR="000D3ADB" w:rsidRDefault="003D0E79" w:rsidP="00A8507E">
      <w:pPr>
        <w:pStyle w:val="Body"/>
        <w:numPr>
          <w:ilvl w:val="2"/>
          <w:numId w:val="104"/>
        </w:numPr>
        <w:rPr>
          <w:lang w:val="en-AU"/>
        </w:rPr>
      </w:pPr>
      <w:r>
        <w:rPr>
          <w:lang w:val="en-AU"/>
        </w:rPr>
        <w:t>@</w:t>
      </w:r>
      <w:r w:rsidR="000D3ADB">
        <w:rPr>
          <w:lang w:val="en-AU"/>
        </w:rPr>
        <w:t>Ajax</w:t>
      </w:r>
      <w:r>
        <w:rPr>
          <w:lang w:val="en-AU"/>
        </w:rPr>
        <w:t>.</w:t>
      </w:r>
      <w:r w:rsidR="000D3ADB">
        <w:rPr>
          <w:lang w:val="en-AU"/>
        </w:rPr>
        <w:t>ActionLink</w:t>
      </w:r>
    </w:p>
    <w:p w14:paraId="33457B44" w14:textId="77777777" w:rsidR="001E0BDA" w:rsidRDefault="001E0BDA" w:rsidP="00A8507E">
      <w:pPr>
        <w:pStyle w:val="Body"/>
        <w:numPr>
          <w:ilvl w:val="3"/>
          <w:numId w:val="104"/>
        </w:numPr>
        <w:rPr>
          <w:lang w:val="en-AU"/>
        </w:rPr>
      </w:pPr>
      <w:r>
        <w:rPr>
          <w:lang w:val="en-AU"/>
        </w:rPr>
        <w:t>Anchor tag with asynchronous behaviour</w:t>
      </w:r>
    </w:p>
    <w:p w14:paraId="0B96AE4E" w14:textId="77777777" w:rsidR="001E0BDA" w:rsidRDefault="001E0BDA" w:rsidP="00A8507E">
      <w:pPr>
        <w:pStyle w:val="Body"/>
        <w:numPr>
          <w:ilvl w:val="3"/>
          <w:numId w:val="104"/>
        </w:numPr>
        <w:rPr>
          <w:lang w:val="en-AU"/>
        </w:rPr>
      </w:pPr>
      <w:r>
        <w:rPr>
          <w:lang w:val="en-AU"/>
        </w:rPr>
        <w:t>Parameters (overloaded):</w:t>
      </w:r>
    </w:p>
    <w:p w14:paraId="2EA9AE91" w14:textId="77777777" w:rsidR="001E0BDA" w:rsidRDefault="001E0BDA" w:rsidP="00A8507E">
      <w:pPr>
        <w:pStyle w:val="Body"/>
        <w:numPr>
          <w:ilvl w:val="4"/>
          <w:numId w:val="104"/>
        </w:numPr>
        <w:rPr>
          <w:lang w:val="en-AU"/>
        </w:rPr>
      </w:pPr>
      <w:r>
        <w:rPr>
          <w:lang w:val="en-AU"/>
        </w:rPr>
        <w:t>Link text</w:t>
      </w:r>
    </w:p>
    <w:p w14:paraId="3E9ACE69" w14:textId="77777777" w:rsidR="001E0BDA" w:rsidRDefault="001E0BDA" w:rsidP="00A8507E">
      <w:pPr>
        <w:pStyle w:val="Body"/>
        <w:numPr>
          <w:ilvl w:val="4"/>
          <w:numId w:val="104"/>
        </w:numPr>
        <w:rPr>
          <w:lang w:val="en-AU"/>
        </w:rPr>
      </w:pPr>
      <w:r>
        <w:rPr>
          <w:lang w:val="en-AU"/>
        </w:rPr>
        <w:t>Name of the action</w:t>
      </w:r>
    </w:p>
    <w:p w14:paraId="53ED74E6" w14:textId="77777777" w:rsidR="001E0BDA" w:rsidRDefault="001E0BDA" w:rsidP="00A8507E">
      <w:pPr>
        <w:pStyle w:val="Body"/>
        <w:numPr>
          <w:ilvl w:val="4"/>
          <w:numId w:val="104"/>
        </w:numPr>
        <w:rPr>
          <w:lang w:val="en-AU"/>
        </w:rPr>
      </w:pPr>
      <w:r>
        <w:rPr>
          <w:lang w:val="en-AU"/>
        </w:rPr>
        <w:t>Option</w:t>
      </w:r>
      <w:r w:rsidR="000F711C">
        <w:rPr>
          <w:lang w:val="en-AU"/>
        </w:rPr>
        <w:t>s</w:t>
      </w:r>
      <w:r w:rsidR="00410BD6">
        <w:rPr>
          <w:lang w:val="en-AU"/>
        </w:rPr>
        <w:t xml:space="preserve"> – rather than sending a long list of parameters, we can send an options object with any number of names parameters such as:</w:t>
      </w:r>
    </w:p>
    <w:p w14:paraId="57AA84D4" w14:textId="77777777" w:rsidR="00410BD6" w:rsidRDefault="00410BD6" w:rsidP="007D3B01">
      <w:pPr>
        <w:pStyle w:val="Body"/>
        <w:numPr>
          <w:ilvl w:val="5"/>
          <w:numId w:val="37"/>
        </w:numPr>
        <w:rPr>
          <w:lang w:val="en-AU"/>
        </w:rPr>
      </w:pPr>
      <w:r>
        <w:rPr>
          <w:lang w:val="en-AU"/>
        </w:rPr>
        <w:t>Error handling</w:t>
      </w:r>
    </w:p>
    <w:p w14:paraId="43B69AB9" w14:textId="77777777" w:rsidR="00410BD6" w:rsidRDefault="00410BD6" w:rsidP="007D3B01">
      <w:pPr>
        <w:pStyle w:val="Body"/>
        <w:numPr>
          <w:ilvl w:val="5"/>
          <w:numId w:val="37"/>
        </w:numPr>
        <w:rPr>
          <w:lang w:val="en-AU"/>
        </w:rPr>
      </w:pPr>
      <w:r>
        <w:rPr>
          <w:lang w:val="en-AU"/>
        </w:rPr>
        <w:t>How to send the request</w:t>
      </w:r>
    </w:p>
    <w:p w14:paraId="4F5A7FA7" w14:textId="77777777" w:rsidR="00410BD6" w:rsidRDefault="00410BD6" w:rsidP="007D3B01">
      <w:pPr>
        <w:pStyle w:val="Body"/>
        <w:numPr>
          <w:ilvl w:val="5"/>
          <w:numId w:val="37"/>
        </w:numPr>
        <w:rPr>
          <w:lang w:val="en-AU"/>
        </w:rPr>
      </w:pPr>
      <w:r>
        <w:rPr>
          <w:lang w:val="en-AU"/>
        </w:rPr>
        <w:t>What happens with the result</w:t>
      </w:r>
    </w:p>
    <w:p w14:paraId="5DDFF857" w14:textId="77777777" w:rsidR="00410BD6" w:rsidRDefault="00410BD6" w:rsidP="007D3B01">
      <w:pPr>
        <w:pStyle w:val="Body"/>
        <w:numPr>
          <w:ilvl w:val="5"/>
          <w:numId w:val="37"/>
        </w:numPr>
        <w:rPr>
          <w:lang w:val="en-AU"/>
        </w:rPr>
      </w:pPr>
      <w:r>
        <w:rPr>
          <w:lang w:val="en-AU"/>
        </w:rPr>
        <w:t>Confirmation dialog</w:t>
      </w:r>
    </w:p>
    <w:p w14:paraId="7447172A" w14:textId="77777777" w:rsidR="00410BD6" w:rsidRDefault="00410BD6" w:rsidP="007D3B01">
      <w:pPr>
        <w:pStyle w:val="Body"/>
        <w:numPr>
          <w:ilvl w:val="5"/>
          <w:numId w:val="37"/>
        </w:numPr>
        <w:rPr>
          <w:lang w:val="en-AU"/>
        </w:rPr>
      </w:pPr>
      <w:r>
        <w:rPr>
          <w:lang w:val="en-AU"/>
        </w:rPr>
        <w:t>And more</w:t>
      </w:r>
    </w:p>
    <w:p w14:paraId="6650A63C" w14:textId="77777777" w:rsidR="000D3ADB" w:rsidRDefault="000D3ADB" w:rsidP="00A8507E">
      <w:pPr>
        <w:pStyle w:val="Body"/>
        <w:numPr>
          <w:ilvl w:val="2"/>
          <w:numId w:val="104"/>
        </w:numPr>
        <w:rPr>
          <w:lang w:val="en-AU"/>
        </w:rPr>
      </w:pPr>
      <w:r>
        <w:rPr>
          <w:lang w:val="en-AU"/>
        </w:rPr>
        <w:t>Ajax Forms</w:t>
      </w:r>
      <w:r w:rsidR="00410BD6">
        <w:rPr>
          <w:lang w:val="en-AU"/>
        </w:rPr>
        <w:t>:</w:t>
      </w:r>
      <w:r w:rsidR="00410BD6">
        <w:rPr>
          <w:lang w:val="en-AU"/>
        </w:rPr>
        <w:br/>
        <w:t>An asynchronous form</w:t>
      </w:r>
    </w:p>
    <w:p w14:paraId="3F062EED" w14:textId="77777777" w:rsidR="00410BD6" w:rsidRDefault="00410BD6" w:rsidP="00A8507E">
      <w:pPr>
        <w:pStyle w:val="Body"/>
        <w:numPr>
          <w:ilvl w:val="3"/>
          <w:numId w:val="104"/>
        </w:numPr>
        <w:rPr>
          <w:lang w:val="en-AU"/>
        </w:rPr>
      </w:pPr>
      <w:r>
        <w:rPr>
          <w:lang w:val="en-AU"/>
        </w:rPr>
        <w:t>Initialised with Ajax.BeginForm</w:t>
      </w:r>
    </w:p>
    <w:p w14:paraId="6B431FD9" w14:textId="77777777" w:rsidR="00410BD6" w:rsidRDefault="00410BD6" w:rsidP="00A8507E">
      <w:pPr>
        <w:pStyle w:val="Body"/>
        <w:numPr>
          <w:ilvl w:val="3"/>
          <w:numId w:val="104"/>
        </w:numPr>
        <w:rPr>
          <w:lang w:val="en-AU"/>
        </w:rPr>
      </w:pPr>
      <w:r>
        <w:rPr>
          <w:lang w:val="en-AU"/>
        </w:rPr>
        <w:t>Parameters (overloaded):</w:t>
      </w:r>
    </w:p>
    <w:p w14:paraId="0929BB4D" w14:textId="77777777" w:rsidR="00410BD6" w:rsidRDefault="00410BD6" w:rsidP="00A8507E">
      <w:pPr>
        <w:pStyle w:val="Body"/>
        <w:numPr>
          <w:ilvl w:val="4"/>
          <w:numId w:val="104"/>
        </w:numPr>
        <w:rPr>
          <w:lang w:val="en-AU"/>
        </w:rPr>
      </w:pPr>
      <w:r>
        <w:rPr>
          <w:lang w:val="en-AU"/>
        </w:rPr>
        <w:t>Action</w:t>
      </w:r>
    </w:p>
    <w:p w14:paraId="21032901" w14:textId="77777777" w:rsidR="00410BD6" w:rsidRDefault="00410BD6" w:rsidP="00A8507E">
      <w:pPr>
        <w:pStyle w:val="Body"/>
        <w:numPr>
          <w:ilvl w:val="4"/>
          <w:numId w:val="104"/>
        </w:numPr>
        <w:rPr>
          <w:lang w:val="en-AU"/>
        </w:rPr>
      </w:pPr>
      <w:r>
        <w:rPr>
          <w:lang w:val="en-AU"/>
        </w:rPr>
        <w:t>Controller</w:t>
      </w:r>
    </w:p>
    <w:p w14:paraId="1148CF67" w14:textId="77777777" w:rsidR="00410BD6" w:rsidRDefault="00410BD6" w:rsidP="00A8507E">
      <w:pPr>
        <w:pStyle w:val="Body"/>
        <w:numPr>
          <w:ilvl w:val="4"/>
          <w:numId w:val="104"/>
        </w:numPr>
        <w:rPr>
          <w:lang w:val="en-AU"/>
        </w:rPr>
      </w:pPr>
      <w:r>
        <w:rPr>
          <w:lang w:val="en-AU"/>
        </w:rPr>
        <w:t>Options</w:t>
      </w:r>
    </w:p>
    <w:p w14:paraId="31495333" w14:textId="77777777" w:rsidR="00410BD6" w:rsidRDefault="00410BD6" w:rsidP="007D3B01">
      <w:pPr>
        <w:pStyle w:val="Body"/>
        <w:numPr>
          <w:ilvl w:val="5"/>
          <w:numId w:val="38"/>
        </w:numPr>
        <w:rPr>
          <w:lang w:val="en-AU"/>
        </w:rPr>
      </w:pPr>
      <w:r>
        <w:rPr>
          <w:lang w:val="en-AU"/>
        </w:rPr>
        <w:t>Insertion mode</w:t>
      </w:r>
    </w:p>
    <w:p w14:paraId="65098884" w14:textId="77777777" w:rsidR="00410BD6" w:rsidRDefault="003232ED" w:rsidP="007D3B01">
      <w:pPr>
        <w:pStyle w:val="Body"/>
        <w:numPr>
          <w:ilvl w:val="5"/>
          <w:numId w:val="38"/>
        </w:numPr>
        <w:rPr>
          <w:lang w:val="en-AU"/>
        </w:rPr>
      </w:pPr>
      <w:r>
        <w:rPr>
          <w:lang w:val="en-AU"/>
        </w:rPr>
        <w:t>MttpMethod</w:t>
      </w:r>
      <w:r w:rsidR="00410BD6">
        <w:rPr>
          <w:lang w:val="en-AU"/>
        </w:rPr>
        <w:t xml:space="preserve"> (get/post)</w:t>
      </w:r>
    </w:p>
    <w:p w14:paraId="39C72A9D" w14:textId="77777777" w:rsidR="00410BD6" w:rsidRDefault="00410BD6" w:rsidP="007D3B01">
      <w:pPr>
        <w:pStyle w:val="Body"/>
        <w:numPr>
          <w:ilvl w:val="5"/>
          <w:numId w:val="38"/>
        </w:numPr>
        <w:rPr>
          <w:lang w:val="en-AU"/>
        </w:rPr>
      </w:pPr>
      <w:r>
        <w:rPr>
          <w:lang w:val="en-AU"/>
        </w:rPr>
        <w:t>Error handling</w:t>
      </w:r>
    </w:p>
    <w:p w14:paraId="28BA89C6" w14:textId="77777777" w:rsidR="00410BD6" w:rsidRDefault="00410BD6" w:rsidP="007D3B01">
      <w:pPr>
        <w:pStyle w:val="Body"/>
        <w:numPr>
          <w:ilvl w:val="5"/>
          <w:numId w:val="38"/>
        </w:numPr>
        <w:rPr>
          <w:lang w:val="en-AU"/>
        </w:rPr>
      </w:pPr>
      <w:r>
        <w:rPr>
          <w:lang w:val="en-AU"/>
        </w:rPr>
        <w:t>Target element</w:t>
      </w:r>
    </w:p>
    <w:p w14:paraId="17444860" w14:textId="77777777" w:rsidR="00410BD6" w:rsidRDefault="00EC5118" w:rsidP="007D3B01">
      <w:pPr>
        <w:pStyle w:val="Body"/>
        <w:numPr>
          <w:ilvl w:val="5"/>
          <w:numId w:val="38"/>
        </w:numPr>
        <w:rPr>
          <w:lang w:val="en-AU"/>
        </w:rPr>
      </w:pPr>
      <w:r>
        <w:rPr>
          <w:lang w:val="en-AU"/>
        </w:rPr>
        <w:t>M</w:t>
      </w:r>
      <w:r w:rsidR="00410BD6">
        <w:rPr>
          <w:lang w:val="en-AU"/>
        </w:rPr>
        <w:t>ore</w:t>
      </w:r>
    </w:p>
    <w:p w14:paraId="31993D61" w14:textId="77777777" w:rsidR="00EC5118" w:rsidRDefault="00EC5118" w:rsidP="00EC5118">
      <w:pPr>
        <w:pStyle w:val="Heading4"/>
        <w:rPr>
          <w:lang w:val="en-AU"/>
        </w:rPr>
      </w:pPr>
      <w:r>
        <w:rPr>
          <w:lang w:val="en-AU"/>
        </w:rPr>
        <w:t>Raw HTML</w:t>
      </w:r>
    </w:p>
    <w:p w14:paraId="5ED4760C" w14:textId="77777777" w:rsidR="00C05A50" w:rsidRPr="00C05A50" w:rsidRDefault="00C05A50" w:rsidP="00C05A50">
      <w:pPr>
        <w:pStyle w:val="Body"/>
        <w:rPr>
          <w:lang w:val="en-AU"/>
        </w:rPr>
      </w:pPr>
      <w:r>
        <w:rPr>
          <w:lang w:val="en-AU"/>
        </w:rPr>
        <w:t>When we need to call WebApi actions from our ajax.</w:t>
      </w:r>
    </w:p>
    <w:p w14:paraId="17C192F6" w14:textId="77777777" w:rsidR="00EC5118" w:rsidRPr="00EC5118" w:rsidRDefault="00EC5118" w:rsidP="00EC5118">
      <w:pPr>
        <w:pStyle w:val="Body"/>
      </w:pPr>
    </w:p>
    <w:p w14:paraId="782FB0B8" w14:textId="77777777" w:rsidR="00B67D54" w:rsidRDefault="00F61529" w:rsidP="00E26E8C">
      <w:pPr>
        <w:pStyle w:val="Heading2"/>
        <w:rPr>
          <w:lang w:val="en-AU"/>
        </w:rPr>
      </w:pPr>
      <w:r>
        <w:rPr>
          <w:lang w:val="en-AU"/>
        </w:rPr>
        <w:t>How To Build an Asp.Net Application</w:t>
      </w:r>
    </w:p>
    <w:p w14:paraId="589B7C60" w14:textId="77777777" w:rsidR="00F61529" w:rsidRDefault="00F61529" w:rsidP="00B2670B">
      <w:pPr>
        <w:pStyle w:val="Heading3"/>
      </w:pPr>
      <w:r>
        <w:t>New Project</w:t>
      </w:r>
    </w:p>
    <w:p w14:paraId="5FFF60B0" w14:textId="77777777" w:rsidR="00A307F6" w:rsidRPr="00A307F6" w:rsidRDefault="00A307F6" w:rsidP="00A307F6">
      <w:pPr>
        <w:widowControl w:val="0"/>
        <w:numPr>
          <w:ilvl w:val="0"/>
          <w:numId w:val="36"/>
        </w:numPr>
        <w:spacing w:before="120" w:after="120"/>
        <w:rPr>
          <w:rFonts w:ascii="Calibri" w:hAnsi="Calibri"/>
          <w:kern w:val="28"/>
          <w:szCs w:val="20"/>
          <w:lang w:val="en-AU"/>
        </w:rPr>
      </w:pPr>
      <w:r w:rsidRPr="00A307F6">
        <w:rPr>
          <w:rFonts w:ascii="Calibri" w:hAnsi="Calibri"/>
          <w:kern w:val="28"/>
          <w:szCs w:val="20"/>
          <w:lang w:val="en-AU"/>
        </w:rPr>
        <w:t>New-&gt;Project-&gt;ASP.NET Web Application -&gt; MVC</w:t>
      </w:r>
    </w:p>
    <w:p w14:paraId="632D3CC4" w14:textId="77777777" w:rsidR="00A307F6" w:rsidRPr="00A307F6" w:rsidRDefault="00A307F6" w:rsidP="00A307F6">
      <w:pPr>
        <w:widowControl w:val="0"/>
        <w:numPr>
          <w:ilvl w:val="0"/>
          <w:numId w:val="36"/>
        </w:numPr>
        <w:spacing w:before="120" w:after="120"/>
        <w:rPr>
          <w:rFonts w:ascii="Calibri" w:hAnsi="Calibri"/>
          <w:kern w:val="28"/>
          <w:szCs w:val="20"/>
          <w:lang w:val="en-AU"/>
        </w:rPr>
      </w:pPr>
      <w:r w:rsidRPr="00A307F6">
        <w:rPr>
          <w:rFonts w:ascii="Calibri" w:hAnsi="Calibri"/>
          <w:kern w:val="28"/>
          <w:szCs w:val="20"/>
          <w:lang w:val="en-AU"/>
        </w:rPr>
        <w:t>Create new model and annotate data</w:t>
      </w:r>
    </w:p>
    <w:p w14:paraId="59811C92" w14:textId="77777777" w:rsidR="00A307F6" w:rsidRPr="00A307F6" w:rsidRDefault="00A307F6" w:rsidP="00A307F6">
      <w:pPr>
        <w:widowControl w:val="0"/>
        <w:numPr>
          <w:ilvl w:val="0"/>
          <w:numId w:val="36"/>
        </w:numPr>
        <w:spacing w:before="120" w:after="120"/>
        <w:rPr>
          <w:rFonts w:ascii="Calibri" w:hAnsi="Calibri"/>
          <w:kern w:val="28"/>
          <w:szCs w:val="20"/>
          <w:lang w:val="en-AU"/>
        </w:rPr>
      </w:pPr>
      <w:r w:rsidRPr="00A307F6">
        <w:rPr>
          <w:rFonts w:ascii="Calibri" w:hAnsi="Calibri"/>
          <w:kern w:val="28"/>
          <w:szCs w:val="20"/>
          <w:lang w:val="en-AU"/>
        </w:rPr>
        <w:lastRenderedPageBreak/>
        <w:t>Create Controller (full MVC one)</w:t>
      </w:r>
    </w:p>
    <w:p w14:paraId="4931E00F" w14:textId="77777777" w:rsidR="00F61529" w:rsidRDefault="00F61529" w:rsidP="00B2670B">
      <w:pPr>
        <w:pStyle w:val="Heading3"/>
      </w:pPr>
      <w:r>
        <w:t>New Page</w:t>
      </w:r>
    </w:p>
    <w:p w14:paraId="196D832E" w14:textId="77777777" w:rsidR="00F61529" w:rsidRDefault="00F61529" w:rsidP="00F61529">
      <w:pPr>
        <w:pStyle w:val="Body"/>
        <w:rPr>
          <w:lang w:val="en-AU"/>
        </w:rPr>
      </w:pPr>
      <w:r>
        <w:rPr>
          <w:lang w:val="en-AU"/>
        </w:rPr>
        <w:t>For every page in your application:</w:t>
      </w:r>
    </w:p>
    <w:p w14:paraId="194E4C7C" w14:textId="77777777" w:rsidR="00DD632E" w:rsidRDefault="00DD632E" w:rsidP="00F61529">
      <w:pPr>
        <w:pStyle w:val="Body"/>
        <w:numPr>
          <w:ilvl w:val="1"/>
          <w:numId w:val="38"/>
        </w:numPr>
        <w:rPr>
          <w:lang w:val="en-AU"/>
        </w:rPr>
      </w:pPr>
      <w:r>
        <w:rPr>
          <w:lang w:val="en-AU"/>
        </w:rPr>
        <w:t>Model</w:t>
      </w:r>
    </w:p>
    <w:p w14:paraId="6BD9038A" w14:textId="77777777" w:rsidR="00F61529" w:rsidRPr="00DD632E" w:rsidRDefault="00F61529" w:rsidP="00132A1F">
      <w:pPr>
        <w:pStyle w:val="Body"/>
        <w:numPr>
          <w:ilvl w:val="2"/>
          <w:numId w:val="59"/>
        </w:numPr>
        <w:rPr>
          <w:lang w:val="en-AU"/>
        </w:rPr>
      </w:pPr>
      <w:r>
        <w:rPr>
          <w:lang w:val="en-AU"/>
        </w:rPr>
        <w:t xml:space="preserve">Which model does it belong to? Do you need to create a new model? If yes, see </w:t>
      </w:r>
      <w:r w:rsidRPr="00F61529">
        <w:rPr>
          <w:color w:val="0000CC"/>
          <w:lang w:val="en-AU"/>
        </w:rPr>
        <w:fldChar w:fldCharType="begin"/>
      </w:r>
      <w:r w:rsidRPr="00F61529">
        <w:rPr>
          <w:color w:val="0000CC"/>
          <w:lang w:val="en-AU"/>
        </w:rPr>
        <w:instrText xml:space="preserve"> REF _Ref3443942 \h </w:instrText>
      </w:r>
      <w:r>
        <w:rPr>
          <w:color w:val="0000CC"/>
          <w:lang w:val="en-AU"/>
        </w:rPr>
        <w:instrText xml:space="preserve"> \* MERGEFORMAT </w:instrText>
      </w:r>
      <w:r w:rsidRPr="00F61529">
        <w:rPr>
          <w:color w:val="0000CC"/>
          <w:lang w:val="en-AU"/>
        </w:rPr>
      </w:r>
      <w:r w:rsidRPr="00F61529">
        <w:rPr>
          <w:color w:val="0000CC"/>
          <w:lang w:val="en-AU"/>
        </w:rPr>
        <w:fldChar w:fldCharType="separate"/>
      </w:r>
      <w:r w:rsidRPr="00F61529">
        <w:rPr>
          <w:color w:val="0000CC"/>
          <w:lang w:val="en-AU"/>
        </w:rPr>
        <w:t>Views</w:t>
      </w:r>
      <w:r w:rsidRPr="00F61529">
        <w:rPr>
          <w:color w:val="0000CC"/>
          <w:lang w:val="en-AU"/>
        </w:rPr>
        <w:fldChar w:fldCharType="end"/>
      </w:r>
    </w:p>
    <w:p w14:paraId="7F69C4CF" w14:textId="77777777" w:rsidR="00DD632E" w:rsidRPr="00DD632E" w:rsidRDefault="00DD632E" w:rsidP="00132A1F">
      <w:pPr>
        <w:pStyle w:val="Body"/>
        <w:numPr>
          <w:ilvl w:val="2"/>
          <w:numId w:val="59"/>
        </w:numPr>
      </w:pPr>
      <w:r w:rsidRPr="00DD632E">
        <w:t xml:space="preserve">Set </w:t>
      </w:r>
      <w:r>
        <w:rPr>
          <w:lang w:val="en-AU"/>
        </w:rPr>
        <w:t>Data Attributes on the model’s properties for validation</w:t>
      </w:r>
    </w:p>
    <w:p w14:paraId="17B026D2" w14:textId="77777777" w:rsidR="00DD632E" w:rsidRPr="00DD632E" w:rsidRDefault="003F0A69" w:rsidP="00132A1F">
      <w:pPr>
        <w:pStyle w:val="Body"/>
        <w:numPr>
          <w:ilvl w:val="2"/>
          <w:numId w:val="59"/>
        </w:numPr>
        <w:rPr>
          <w:lang w:val="en-AU"/>
        </w:rPr>
      </w:pPr>
      <w:r w:rsidRPr="003F0A69">
        <w:rPr>
          <w:lang w:val="en-AU"/>
        </w:rPr>
        <w:t>Do you need to load/update this model from the database?</w:t>
      </w:r>
      <w:r>
        <w:rPr>
          <w:lang w:val="en-AU"/>
        </w:rPr>
        <w:t xml:space="preserve"> If yes – add:</w:t>
      </w:r>
      <w:r>
        <w:rPr>
          <w:lang w:val="en-AU"/>
        </w:rPr>
        <w:br/>
      </w:r>
      <w:r w:rsidRPr="003F0A69">
        <w:rPr>
          <w:rStyle w:val="CodeChar"/>
          <w:rFonts w:eastAsiaTheme="minorHAnsi"/>
        </w:rPr>
        <w:t>public DbSet&lt;MyModel&gt; MyModels { set; get; }</w:t>
      </w:r>
      <w:r>
        <w:rPr>
          <w:rFonts w:ascii="Consolas" w:eastAsiaTheme="minorHAnsi" w:hAnsi="Consolas" w:cs="Consolas"/>
          <w:color w:val="000000"/>
          <w:sz w:val="19"/>
          <w:szCs w:val="19"/>
          <w:lang w:val="en-AU" w:bidi="he-IL"/>
        </w:rPr>
        <w:br/>
      </w:r>
      <w:r w:rsidRPr="003F0A69">
        <w:rPr>
          <w:rFonts w:eastAsiaTheme="minorHAnsi"/>
        </w:rPr>
        <w:t>In the DbContext class of  your application (e.g. IdentityDbContext)</w:t>
      </w:r>
    </w:p>
    <w:p w14:paraId="5BCE163C" w14:textId="77777777" w:rsidR="003F0A69" w:rsidRPr="003F0A69" w:rsidRDefault="00DD632E" w:rsidP="00132A1F">
      <w:pPr>
        <w:pStyle w:val="Body"/>
        <w:numPr>
          <w:ilvl w:val="1"/>
          <w:numId w:val="59"/>
        </w:numPr>
        <w:rPr>
          <w:lang w:val="en-AU"/>
        </w:rPr>
      </w:pPr>
      <w:r>
        <w:rPr>
          <w:rFonts w:eastAsiaTheme="minorHAnsi"/>
          <w:lang w:val="en-AU"/>
        </w:rPr>
        <w:t>Controller:</w:t>
      </w:r>
    </w:p>
    <w:p w14:paraId="0C37F4BC" w14:textId="77777777" w:rsidR="00DD632E" w:rsidRDefault="00F61529" w:rsidP="00132A1F">
      <w:pPr>
        <w:pStyle w:val="Body"/>
        <w:numPr>
          <w:ilvl w:val="2"/>
          <w:numId w:val="60"/>
        </w:numPr>
        <w:rPr>
          <w:lang w:val="en-AU"/>
        </w:rPr>
      </w:pPr>
      <w:r w:rsidRPr="00DD632E">
        <w:rPr>
          <w:lang w:val="en-AU"/>
        </w:rPr>
        <w:t>Create the controller or add a new action to an existing controller</w:t>
      </w:r>
    </w:p>
    <w:p w14:paraId="59B48A37" w14:textId="77777777" w:rsidR="003F0A69" w:rsidRPr="00DD632E" w:rsidRDefault="003F0A69" w:rsidP="00132A1F">
      <w:pPr>
        <w:pStyle w:val="Body"/>
        <w:numPr>
          <w:ilvl w:val="2"/>
          <w:numId w:val="60"/>
        </w:numPr>
        <w:rPr>
          <w:lang w:val="en-AU"/>
        </w:rPr>
      </w:pPr>
      <w:r w:rsidRPr="00DD632E">
        <w:rPr>
          <w:lang w:val="en-AU"/>
        </w:rPr>
        <w:t>Do you need access to the database in this controller? If yes – add:</w:t>
      </w:r>
      <w:r w:rsidRPr="00DD632E">
        <w:rPr>
          <w:lang w:val="en-AU"/>
        </w:rPr>
        <w:br/>
      </w:r>
      <w:r w:rsidRPr="00DD632E">
        <w:rPr>
          <w:rStyle w:val="CodeChar"/>
          <w:rFonts w:eastAsiaTheme="minorHAnsi"/>
        </w:rPr>
        <w:t>private ApplicationDbContext _context;</w:t>
      </w:r>
      <w:r w:rsidRPr="00DD632E">
        <w:rPr>
          <w:rFonts w:ascii="Consolas" w:eastAsiaTheme="minorHAnsi" w:hAnsi="Consolas" w:cs="Consolas"/>
          <w:color w:val="000000"/>
          <w:sz w:val="19"/>
          <w:szCs w:val="19"/>
          <w:lang w:val="en-AU" w:bidi="he-IL"/>
        </w:rPr>
        <w:br/>
      </w:r>
      <w:r w:rsidRPr="00DD632E">
        <w:rPr>
          <w:lang w:val="en-AU"/>
        </w:rPr>
        <w:t xml:space="preserve">Remember to initialize/Dispose of it in the constructor/Dispose functions. </w:t>
      </w:r>
    </w:p>
    <w:p w14:paraId="7E27497A" w14:textId="77777777" w:rsidR="00DD632E" w:rsidRDefault="00DD632E" w:rsidP="00F61529">
      <w:pPr>
        <w:pStyle w:val="Body"/>
        <w:numPr>
          <w:ilvl w:val="1"/>
          <w:numId w:val="38"/>
        </w:numPr>
        <w:rPr>
          <w:lang w:val="en-AU"/>
        </w:rPr>
      </w:pPr>
      <w:r>
        <w:rPr>
          <w:lang w:val="en-AU"/>
        </w:rPr>
        <w:t>View</w:t>
      </w:r>
    </w:p>
    <w:p w14:paraId="443AC3EF" w14:textId="77777777" w:rsidR="00F61529" w:rsidRDefault="00F61529" w:rsidP="00132A1F">
      <w:pPr>
        <w:pStyle w:val="Body"/>
        <w:numPr>
          <w:ilvl w:val="2"/>
          <w:numId w:val="61"/>
        </w:numPr>
        <w:rPr>
          <w:lang w:val="en-AU"/>
        </w:rPr>
      </w:pPr>
      <w:r>
        <w:rPr>
          <w:lang w:val="en-AU"/>
        </w:rPr>
        <w:t>Create the new View for this page under Views/{Controller}/{Action}.cshtml</w:t>
      </w:r>
    </w:p>
    <w:p w14:paraId="1D7B6FFC" w14:textId="77777777" w:rsidR="007B684E" w:rsidRDefault="003F0A69" w:rsidP="00132A1F">
      <w:pPr>
        <w:pStyle w:val="Body"/>
        <w:numPr>
          <w:ilvl w:val="2"/>
          <w:numId w:val="61"/>
        </w:numPr>
        <w:rPr>
          <w:lang w:val="en-AU"/>
        </w:rPr>
      </w:pPr>
      <w:r>
        <w:rPr>
          <w:lang w:val="en-AU"/>
        </w:rPr>
        <w:t>Does your view use just one model or does it need to process information from multiple models? If it needs information from multiple models – consider adding a new ViewModel that contain all the required data to pass to the view.</w:t>
      </w:r>
    </w:p>
    <w:p w14:paraId="2383C6F4" w14:textId="77777777" w:rsidR="003F0A69" w:rsidRPr="00F61529" w:rsidRDefault="003F0A69" w:rsidP="00F61529">
      <w:pPr>
        <w:pStyle w:val="Body"/>
        <w:numPr>
          <w:ilvl w:val="1"/>
          <w:numId w:val="38"/>
        </w:numPr>
        <w:rPr>
          <w:lang w:val="en-AU"/>
        </w:rPr>
      </w:pPr>
    </w:p>
    <w:p w14:paraId="11743F28" w14:textId="77777777" w:rsidR="00AA529C" w:rsidRDefault="00AA529C" w:rsidP="00B2670B">
      <w:pPr>
        <w:pStyle w:val="Heading3"/>
        <w:rPr>
          <w:lang w:val="en-AU"/>
        </w:rPr>
      </w:pPr>
      <w:r>
        <w:rPr>
          <w:lang w:val="en-AU"/>
        </w:rPr>
        <w:t>Form Validation</w:t>
      </w:r>
    </w:p>
    <w:p w14:paraId="33A7A412" w14:textId="77777777" w:rsidR="00AA529C" w:rsidRDefault="00AA529C" w:rsidP="00AA529C">
      <w:pPr>
        <w:pStyle w:val="Body"/>
        <w:rPr>
          <w:lang w:val="en-AU"/>
        </w:rPr>
      </w:pPr>
      <w:r>
        <w:rPr>
          <w:lang w:val="en-AU"/>
        </w:rPr>
        <w:t>In order to have form validation:</w:t>
      </w:r>
    </w:p>
    <w:p w14:paraId="414E0567" w14:textId="77777777" w:rsidR="00375AB8" w:rsidRDefault="00375AB8" w:rsidP="00375AB8">
      <w:pPr>
        <w:pStyle w:val="Heading4"/>
        <w:rPr>
          <w:lang w:val="en-AU"/>
        </w:rPr>
      </w:pPr>
      <w:r>
        <w:rPr>
          <w:lang w:val="en-AU"/>
        </w:rPr>
        <w:t>Client-Side Validation</w:t>
      </w:r>
    </w:p>
    <w:p w14:paraId="69322977" w14:textId="77777777" w:rsidR="00375AB8" w:rsidRDefault="00375AB8" w:rsidP="00375AB8">
      <w:pPr>
        <w:pStyle w:val="Body"/>
        <w:rPr>
          <w:lang w:val="en-AU"/>
        </w:rPr>
      </w:pPr>
      <w:r>
        <w:rPr>
          <w:lang w:val="en-AU"/>
        </w:rPr>
        <w:t>Benefits:</w:t>
      </w:r>
    </w:p>
    <w:p w14:paraId="446DAD65" w14:textId="77777777" w:rsidR="00375AB8" w:rsidRDefault="00375AB8" w:rsidP="00375AB8">
      <w:pPr>
        <w:pStyle w:val="Body"/>
        <w:numPr>
          <w:ilvl w:val="2"/>
          <w:numId w:val="38"/>
        </w:numPr>
        <w:rPr>
          <w:lang w:val="en-AU"/>
        </w:rPr>
      </w:pPr>
      <w:r>
        <w:rPr>
          <w:lang w:val="en-AU"/>
        </w:rPr>
        <w:t>Immediate feedback to the client</w:t>
      </w:r>
    </w:p>
    <w:p w14:paraId="3EA1DC80" w14:textId="77777777" w:rsidR="00375AB8" w:rsidRDefault="00375AB8" w:rsidP="00375AB8">
      <w:pPr>
        <w:pStyle w:val="Body"/>
        <w:numPr>
          <w:ilvl w:val="2"/>
          <w:numId w:val="38"/>
        </w:numPr>
        <w:rPr>
          <w:lang w:val="en-AU"/>
        </w:rPr>
      </w:pPr>
      <w:r>
        <w:rPr>
          <w:lang w:val="en-AU"/>
        </w:rPr>
        <w:t>No waste of bandwidth and server-side resources</w:t>
      </w:r>
    </w:p>
    <w:p w14:paraId="6294E80D" w14:textId="77777777" w:rsidR="00375AB8" w:rsidRDefault="00375AB8" w:rsidP="00375AB8">
      <w:pPr>
        <w:pStyle w:val="Body"/>
        <w:ind w:left="1440"/>
        <w:rPr>
          <w:lang w:val="en-AU"/>
        </w:rPr>
      </w:pPr>
      <w:r>
        <w:rPr>
          <w:lang w:val="en-AU"/>
        </w:rPr>
        <w:t>Limitation:</w:t>
      </w:r>
    </w:p>
    <w:p w14:paraId="0597147E" w14:textId="77777777" w:rsidR="00375AB8" w:rsidRDefault="00375AB8" w:rsidP="00375AB8">
      <w:pPr>
        <w:pStyle w:val="Body"/>
        <w:numPr>
          <w:ilvl w:val="2"/>
          <w:numId w:val="38"/>
        </w:numPr>
        <w:rPr>
          <w:lang w:val="en-AU"/>
        </w:rPr>
      </w:pPr>
      <w:r>
        <w:rPr>
          <w:lang w:val="en-AU"/>
        </w:rPr>
        <w:t xml:space="preserve">Can’t prevent an attacker from building and sending a malicious http request </w:t>
      </w:r>
      <w:r>
        <w:rPr>
          <w:lang w:val="en-AU"/>
        </w:rPr>
        <w:br/>
      </w:r>
    </w:p>
    <w:p w14:paraId="0FF9CA1E" w14:textId="77777777" w:rsidR="005316B5" w:rsidRDefault="005316B5" w:rsidP="005316B5">
      <w:pPr>
        <w:pStyle w:val="Body"/>
        <w:rPr>
          <w:lang w:val="en-AU"/>
        </w:rPr>
      </w:pPr>
      <w:r>
        <w:rPr>
          <w:lang w:val="en-AU"/>
        </w:rPr>
        <w:t>In order to use client side validation you should add the following @section scripts to any form that you want to validate:</w:t>
      </w:r>
    </w:p>
    <w:p w14:paraId="7CCB980B" w14:textId="77777777" w:rsidR="005316B5" w:rsidRDefault="005316B5" w:rsidP="005316B5">
      <w:pPr>
        <w:pStyle w:val="Code"/>
        <w:ind w:left="2160"/>
      </w:pPr>
      <w:r>
        <w:rPr>
          <w:highlight w:val="yellow"/>
        </w:rPr>
        <w:lastRenderedPageBreak/>
        <w:t>@section scripts</w:t>
      </w:r>
      <w:r>
        <w:rPr>
          <w:highlight w:val="yellow"/>
        </w:rPr>
        <w:br/>
        <w:t>{</w:t>
      </w:r>
      <w:r>
        <w:br/>
      </w:r>
      <w:r>
        <w:tab/>
      </w:r>
      <w:r>
        <w:rPr>
          <w:highlight w:val="yellow"/>
        </w:rPr>
        <w:t>@</w:t>
      </w:r>
      <w:r>
        <w:t>Scripts.Render(</w:t>
      </w:r>
      <w:r>
        <w:rPr>
          <w:color w:val="A31515"/>
        </w:rPr>
        <w:t>"~/bundles/jqueryval"</w:t>
      </w:r>
      <w:r>
        <w:t>)</w:t>
      </w:r>
      <w:r>
        <w:br/>
      </w:r>
      <w:r>
        <w:rPr>
          <w:highlight w:val="yellow"/>
        </w:rPr>
        <w:t>}</w:t>
      </w:r>
    </w:p>
    <w:p w14:paraId="2994D236" w14:textId="77777777" w:rsidR="00940912" w:rsidRDefault="005316B5" w:rsidP="005316B5">
      <w:pPr>
        <w:pStyle w:val="Body"/>
        <w:rPr>
          <w:lang w:val="en-AU"/>
        </w:rPr>
      </w:pPr>
      <w:r>
        <w:rPr>
          <w:lang w:val="en-AU"/>
        </w:rPr>
        <w:t xml:space="preserve">Note: This validation will </w:t>
      </w:r>
      <w:r w:rsidRPr="005316B5">
        <w:rPr>
          <w:b/>
          <w:bCs/>
          <w:lang w:val="en-AU"/>
        </w:rPr>
        <w:t>only</w:t>
      </w:r>
      <w:r>
        <w:rPr>
          <w:lang w:val="en-AU"/>
        </w:rPr>
        <w:t xml:space="preserve"> work with the </w:t>
      </w:r>
      <w:r w:rsidRPr="005316B5">
        <w:rPr>
          <w:b/>
          <w:bCs/>
          <w:lang w:val="en-AU"/>
        </w:rPr>
        <w:t>standard Data Annotations</w:t>
      </w:r>
      <w:r>
        <w:rPr>
          <w:lang w:val="en-AU"/>
        </w:rPr>
        <w:t xml:space="preserve"> defined in the corresponding model. It will </w:t>
      </w:r>
      <w:r w:rsidRPr="005316B5">
        <w:rPr>
          <w:b/>
          <w:bCs/>
          <w:lang w:val="en-AU"/>
        </w:rPr>
        <w:t>not</w:t>
      </w:r>
      <w:r>
        <w:rPr>
          <w:lang w:val="en-AU"/>
        </w:rPr>
        <w:t xml:space="preserve"> work with any custom-validation on the </w:t>
      </w:r>
      <w:r w:rsidRPr="005316B5">
        <w:rPr>
          <w:b/>
          <w:bCs/>
          <w:lang w:val="en-AU"/>
        </w:rPr>
        <w:t>server side</w:t>
      </w:r>
      <w:r>
        <w:rPr>
          <w:lang w:val="en-AU"/>
        </w:rPr>
        <w:t>.</w:t>
      </w:r>
    </w:p>
    <w:p w14:paraId="4D5130F7" w14:textId="77777777" w:rsidR="005316B5" w:rsidRPr="00F233B2" w:rsidRDefault="00940912" w:rsidP="005316B5">
      <w:pPr>
        <w:pStyle w:val="Body"/>
        <w:rPr>
          <w:lang w:val="en-AU"/>
        </w:rPr>
      </w:pPr>
      <w:r>
        <w:rPr>
          <w:lang w:val="en-AU"/>
        </w:rPr>
        <w:t>In order to support custom validation on the client side, you will need to add it in javascript code. However, if you do – it will lower the maintainability of your code because every time you’ll need to change your code, you will have to do it in the server code and the client code!!</w:t>
      </w:r>
      <w:r w:rsidR="005316B5">
        <w:rPr>
          <w:lang w:val="en-AU"/>
        </w:rPr>
        <w:br/>
      </w:r>
    </w:p>
    <w:p w14:paraId="3ED05B48" w14:textId="77777777" w:rsidR="00375AB8" w:rsidRDefault="00375AB8" w:rsidP="0087562A">
      <w:pPr>
        <w:pStyle w:val="Heading4"/>
        <w:rPr>
          <w:lang w:val="en-AU"/>
        </w:rPr>
      </w:pPr>
    </w:p>
    <w:p w14:paraId="5A4AB40B" w14:textId="77777777" w:rsidR="00FE4740" w:rsidRDefault="00FE4740" w:rsidP="0087562A">
      <w:pPr>
        <w:pStyle w:val="Heading4"/>
        <w:rPr>
          <w:lang w:val="en-AU"/>
        </w:rPr>
      </w:pPr>
      <w:r>
        <w:rPr>
          <w:lang w:val="en-AU"/>
        </w:rPr>
        <w:t>Server</w:t>
      </w:r>
      <w:r w:rsidR="00F233B2">
        <w:rPr>
          <w:lang w:val="en-AU"/>
        </w:rPr>
        <w:t>-Side</w:t>
      </w:r>
      <w:r>
        <w:rPr>
          <w:lang w:val="en-AU"/>
        </w:rPr>
        <w:t xml:space="preserve"> Validation:</w:t>
      </w:r>
    </w:p>
    <w:p w14:paraId="7EE9F07F" w14:textId="77777777" w:rsidR="00F233B2" w:rsidRPr="00F233B2" w:rsidRDefault="00F233B2" w:rsidP="00F233B2">
      <w:pPr>
        <w:pStyle w:val="Body"/>
        <w:rPr>
          <w:lang w:val="en-AU"/>
        </w:rPr>
      </w:pPr>
      <w:r>
        <w:rPr>
          <w:lang w:val="en-AU"/>
        </w:rPr>
        <w:t>NOTE: the server-side validation main role is security – to prevent sending malicious data</w:t>
      </w:r>
      <w:r w:rsidR="00375AB8">
        <w:rPr>
          <w:lang w:val="en-AU"/>
        </w:rPr>
        <w:t xml:space="preserve"> and it should always be on top of the client-side validation and not instead of it!!</w:t>
      </w:r>
    </w:p>
    <w:p w14:paraId="6FBC248E" w14:textId="77777777" w:rsidR="00AA529C" w:rsidRPr="00FE4740" w:rsidRDefault="00AA529C" w:rsidP="00132A1F">
      <w:pPr>
        <w:pStyle w:val="Body"/>
        <w:numPr>
          <w:ilvl w:val="0"/>
          <w:numId w:val="62"/>
        </w:numPr>
      </w:pPr>
      <w:r>
        <w:rPr>
          <w:lang w:val="en-AU"/>
        </w:rPr>
        <w:t xml:space="preserve">Use data annotations on the </w:t>
      </w:r>
      <w:r w:rsidR="00FE4740">
        <w:rPr>
          <w:lang w:val="en-AU"/>
        </w:rPr>
        <w:t xml:space="preserve">model’s properties </w:t>
      </w:r>
    </w:p>
    <w:p w14:paraId="1FD3557F" w14:textId="77777777" w:rsidR="00FE4740" w:rsidRPr="00FE4740" w:rsidRDefault="00FE4740" w:rsidP="00132A1F">
      <w:pPr>
        <w:pStyle w:val="Body"/>
        <w:numPr>
          <w:ilvl w:val="0"/>
          <w:numId w:val="62"/>
        </w:numPr>
      </w:pPr>
      <w:r w:rsidRPr="00FE4740">
        <w:rPr>
          <w:lang w:val="en-AU"/>
        </w:rPr>
        <w:t>In the Submit action: add:</w:t>
      </w:r>
      <w:r w:rsidRPr="00FE4740">
        <w:rPr>
          <w:lang w:val="en-AU"/>
        </w:rPr>
        <w:br/>
      </w:r>
      <w:r w:rsidRPr="00FE4740">
        <w:rPr>
          <w:rStyle w:val="CodeChar"/>
          <w:rFonts w:eastAsiaTheme="minorHAnsi"/>
          <w:lang w:val="en-AU"/>
        </w:rPr>
        <w:t>if (!ModelState.IsValid)</w:t>
      </w:r>
      <w:r w:rsidRPr="00FE4740">
        <w:rPr>
          <w:rStyle w:val="CodeChar"/>
          <w:rFonts w:eastAsiaTheme="minorHAnsi"/>
        </w:rPr>
        <w:br/>
      </w:r>
      <w:r w:rsidRPr="00FE4740">
        <w:rPr>
          <w:rStyle w:val="CodeChar"/>
          <w:rFonts w:eastAsiaTheme="minorHAnsi"/>
          <w:lang w:val="en-AU"/>
        </w:rPr>
        <w:t>{</w:t>
      </w:r>
      <w:r w:rsidRPr="00FE4740">
        <w:rPr>
          <w:rStyle w:val="CodeChar"/>
          <w:lang w:val="en-AU"/>
        </w:rPr>
        <w:br/>
        <w:t xml:space="preserve">    .. re-display the same form</w:t>
      </w:r>
      <w:r w:rsidRPr="00FE4740">
        <w:rPr>
          <w:rStyle w:val="CodeChar"/>
          <w:lang w:val="en-AU"/>
        </w:rPr>
        <w:br/>
        <w:t>}</w:t>
      </w:r>
    </w:p>
    <w:p w14:paraId="0983B0FF" w14:textId="77777777" w:rsidR="003463F4" w:rsidRPr="003463F4" w:rsidRDefault="00FE4740" w:rsidP="00132A1F">
      <w:pPr>
        <w:pStyle w:val="Body"/>
        <w:numPr>
          <w:ilvl w:val="0"/>
          <w:numId w:val="62"/>
        </w:numPr>
        <w:rPr>
          <w:rStyle w:val="CodeChar"/>
          <w:rFonts w:ascii="Calibri" w:hAnsi="Calibri" w:cs="Times New Roman"/>
          <w:color w:val="auto"/>
          <w:shd w:val="clear" w:color="auto" w:fill="auto"/>
          <w:lang w:bidi="ar-SA"/>
        </w:rPr>
      </w:pPr>
      <w:r>
        <w:rPr>
          <w:lang w:val="en-AU"/>
        </w:rPr>
        <w:t>In the form view, for each field that needs to be validate, add:</w:t>
      </w:r>
      <w:r>
        <w:rPr>
          <w:lang w:val="en-AU"/>
        </w:rPr>
        <w:br/>
      </w:r>
      <w:r w:rsidR="00F324C2" w:rsidRPr="00657C74">
        <w:rPr>
          <w:rStyle w:val="CodeChar"/>
          <w:rFonts w:eastAsiaTheme="minorHAnsi"/>
          <w:sz w:val="20"/>
          <w:highlight w:val="yellow"/>
        </w:rPr>
        <w:t>@</w:t>
      </w:r>
      <w:r w:rsidR="00F324C2" w:rsidRPr="00657C74">
        <w:rPr>
          <w:rStyle w:val="CodeChar"/>
          <w:rFonts w:eastAsiaTheme="minorHAnsi"/>
          <w:sz w:val="20"/>
        </w:rPr>
        <w:t>Html.ValidationMessageFor(m =&gt;</w:t>
      </w:r>
      <w:r w:rsidR="00460BA3">
        <w:rPr>
          <w:rStyle w:val="CodeChar"/>
          <w:rFonts w:eastAsiaTheme="minorHAnsi"/>
          <w:sz w:val="20"/>
          <w:lang w:val="en-AU"/>
        </w:rPr>
        <w:t xml:space="preserve"> m.Customer.Name)</w:t>
      </w:r>
      <w:r w:rsidR="00657C74">
        <w:rPr>
          <w:rStyle w:val="CodeChar"/>
          <w:rFonts w:eastAsiaTheme="minorHAnsi"/>
          <w:sz w:val="20"/>
          <w:lang w:val="en-AU"/>
        </w:rPr>
        <w:t xml:space="preserve">  </w:t>
      </w:r>
      <w:r w:rsidR="00460BA3">
        <w:rPr>
          <w:rStyle w:val="CodeChar"/>
          <w:rFonts w:eastAsiaTheme="minorHAnsi"/>
          <w:sz w:val="20"/>
          <w:lang w:val="en-AU"/>
        </w:rPr>
        <w:br/>
      </w:r>
      <w:r w:rsidR="00460BA3" w:rsidRPr="00460BA3">
        <w:rPr>
          <w:rFonts w:eastAsiaTheme="minorHAnsi"/>
        </w:rPr>
        <w:t>Note: in order for the error message to be red, we must define this class type (field-validation-error) to be red</w:t>
      </w:r>
      <w:r w:rsidR="00460BA3">
        <w:rPr>
          <w:rFonts w:eastAsiaTheme="minorHAnsi"/>
          <w:lang w:val="en-AU"/>
        </w:rPr>
        <w:t xml:space="preserve"> in the site’s main style sheet</w:t>
      </w:r>
      <w:r w:rsidR="00460BA3" w:rsidRPr="00460BA3">
        <w:rPr>
          <w:rFonts w:eastAsiaTheme="minorHAnsi"/>
        </w:rPr>
        <w:t>.</w:t>
      </w:r>
      <w:r w:rsidR="00657C74">
        <w:rPr>
          <w:rStyle w:val="CodeChar"/>
          <w:rFonts w:eastAsiaTheme="minorHAnsi"/>
          <w:sz w:val="20"/>
          <w:lang w:val="en-AU"/>
        </w:rPr>
        <w:t xml:space="preserve">  </w:t>
      </w:r>
    </w:p>
    <w:p w14:paraId="1C29E188" w14:textId="77777777" w:rsidR="00FE4740" w:rsidRPr="0087562A" w:rsidRDefault="003463F4" w:rsidP="00132A1F">
      <w:pPr>
        <w:pStyle w:val="Body"/>
        <w:numPr>
          <w:ilvl w:val="0"/>
          <w:numId w:val="62"/>
        </w:numPr>
      </w:pPr>
      <w:r w:rsidRPr="00F233B2">
        <w:rPr>
          <w:rFonts w:eastAsiaTheme="minorHAnsi"/>
        </w:rPr>
        <w:t xml:space="preserve">Use </w:t>
      </w:r>
      <w:r>
        <w:rPr>
          <w:rStyle w:val="CodeChar"/>
          <w:rFonts w:eastAsiaTheme="minorHAnsi"/>
          <w:sz w:val="20"/>
          <w:lang w:val="en-AU"/>
        </w:rPr>
        <w:t>@Html.ValidationSummary(&lt;</w:t>
      </w:r>
      <w:r w:rsidR="00F233B2">
        <w:rPr>
          <w:rStyle w:val="CodeChar"/>
          <w:rFonts w:eastAsiaTheme="minorHAnsi"/>
          <w:sz w:val="20"/>
          <w:lang w:val="en-AU"/>
        </w:rPr>
        <w:t>exclude property error from summary&gt;,”error message”)</w:t>
      </w:r>
      <w:r w:rsidR="00F233B2">
        <w:rPr>
          <w:rStyle w:val="CodeChar"/>
          <w:rFonts w:eastAsiaTheme="minorHAnsi"/>
          <w:sz w:val="20"/>
          <w:lang w:val="en-AU"/>
        </w:rPr>
        <w:br/>
      </w:r>
      <w:r w:rsidR="00F233B2" w:rsidRPr="00F233B2">
        <w:rPr>
          <w:rFonts w:eastAsiaTheme="minorHAnsi"/>
        </w:rPr>
        <w:t>to display a list at the top of the page with all the validation error (or only those that aren’t already displayed in individual properties)in the form.</w:t>
      </w:r>
      <w:r w:rsidR="00657C74">
        <w:rPr>
          <w:rStyle w:val="CodeChar"/>
          <w:rFonts w:eastAsiaTheme="minorHAnsi"/>
          <w:sz w:val="20"/>
          <w:lang w:val="en-AU"/>
        </w:rPr>
        <w:t xml:space="preserve">   </w:t>
      </w:r>
      <w:r w:rsidR="00F324C2" w:rsidRPr="00657C74">
        <w:rPr>
          <w:rStyle w:val="CodeChar"/>
          <w:rFonts w:eastAsiaTheme="minorHAnsi"/>
          <w:sz w:val="20"/>
          <w:lang w:val="en-AU"/>
        </w:rPr>
        <w:t xml:space="preserve">                       </w:t>
      </w:r>
      <w:r w:rsidR="00FE4740">
        <w:rPr>
          <w:lang w:val="en-AU"/>
        </w:rPr>
        <w:br/>
      </w:r>
    </w:p>
    <w:p w14:paraId="0DBDEF68" w14:textId="77777777" w:rsidR="0087562A" w:rsidRDefault="0087562A" w:rsidP="0087562A">
      <w:pPr>
        <w:pStyle w:val="Heading4"/>
      </w:pPr>
      <w:r>
        <w:t xml:space="preserve">Custom </w:t>
      </w:r>
      <w:r w:rsidR="00F233B2">
        <w:t xml:space="preserve">Server-Side </w:t>
      </w:r>
      <w:r>
        <w:t>Validation</w:t>
      </w:r>
    </w:p>
    <w:p w14:paraId="4A9629D2" w14:textId="77777777" w:rsidR="0087562A" w:rsidRDefault="0087562A" w:rsidP="0087562A">
      <w:pPr>
        <w:pStyle w:val="Body"/>
        <w:rPr>
          <w:lang w:val="en-AU"/>
        </w:rPr>
      </w:pPr>
      <w:r>
        <w:rPr>
          <w:lang w:val="en-AU"/>
        </w:rPr>
        <w:t>When we have more complex validation we need to implement, we’ll need to implement and custom validation. In order to do this:</w:t>
      </w:r>
    </w:p>
    <w:p w14:paraId="7DCF2A3D" w14:textId="77777777" w:rsidR="0087562A" w:rsidRDefault="0087562A" w:rsidP="00132A1F">
      <w:pPr>
        <w:pStyle w:val="Body"/>
        <w:numPr>
          <w:ilvl w:val="0"/>
          <w:numId w:val="63"/>
        </w:numPr>
        <w:rPr>
          <w:lang w:val="en-AU"/>
        </w:rPr>
      </w:pPr>
      <w:r>
        <w:rPr>
          <w:lang w:val="en-AU"/>
        </w:rPr>
        <w:t>Define a new public class under Models that derive from ‘ValidationAttribute’</w:t>
      </w:r>
    </w:p>
    <w:p w14:paraId="0F9454E8" w14:textId="77777777" w:rsidR="0087562A" w:rsidRPr="00180484" w:rsidRDefault="0087562A" w:rsidP="00132A1F">
      <w:pPr>
        <w:pStyle w:val="Body"/>
        <w:numPr>
          <w:ilvl w:val="0"/>
          <w:numId w:val="63"/>
        </w:numPr>
        <w:rPr>
          <w:lang w:val="en-AU"/>
        </w:rPr>
      </w:pPr>
      <w:r>
        <w:rPr>
          <w:lang w:val="en-AU"/>
        </w:rPr>
        <w:t xml:space="preserve">Override its IsValid function: </w:t>
      </w:r>
      <w:r>
        <w:rPr>
          <w:lang w:val="en-AU"/>
        </w:rPr>
        <w:br/>
      </w:r>
      <w:r w:rsidR="00180484">
        <w:rPr>
          <w:rFonts w:ascii="Consolas" w:eastAsiaTheme="minorHAnsi" w:hAnsi="Consolas" w:cs="Consolas"/>
          <w:color w:val="0000FF"/>
          <w:sz w:val="19"/>
          <w:szCs w:val="19"/>
          <w:lang w:val="en-AU" w:bidi="he-IL"/>
        </w:rPr>
        <w:t>protected</w:t>
      </w:r>
      <w:r w:rsidR="00180484">
        <w:rPr>
          <w:rFonts w:ascii="Consolas" w:eastAsiaTheme="minorHAnsi" w:hAnsi="Consolas" w:cs="Consolas"/>
          <w:color w:val="000000"/>
          <w:sz w:val="19"/>
          <w:szCs w:val="19"/>
          <w:lang w:val="en-AU" w:bidi="he-IL"/>
        </w:rPr>
        <w:t xml:space="preserve"> </w:t>
      </w:r>
      <w:r w:rsidR="00180484">
        <w:rPr>
          <w:rFonts w:ascii="Consolas" w:eastAsiaTheme="minorHAnsi" w:hAnsi="Consolas" w:cs="Consolas"/>
          <w:color w:val="0000FF"/>
          <w:sz w:val="19"/>
          <w:szCs w:val="19"/>
          <w:lang w:val="en-AU" w:bidi="he-IL"/>
        </w:rPr>
        <w:t>override</w:t>
      </w:r>
      <w:r w:rsidR="00180484">
        <w:rPr>
          <w:rFonts w:ascii="Consolas" w:eastAsiaTheme="minorHAnsi" w:hAnsi="Consolas" w:cs="Consolas"/>
          <w:color w:val="000000"/>
          <w:sz w:val="19"/>
          <w:szCs w:val="19"/>
          <w:lang w:val="en-AU" w:bidi="he-IL"/>
        </w:rPr>
        <w:t xml:space="preserve"> ValidationResult IsValid(</w:t>
      </w:r>
      <w:r w:rsidR="00180484">
        <w:rPr>
          <w:rFonts w:ascii="Consolas" w:eastAsiaTheme="minorHAnsi" w:hAnsi="Consolas" w:cs="Consolas"/>
          <w:color w:val="0000FF"/>
          <w:sz w:val="19"/>
          <w:szCs w:val="19"/>
          <w:lang w:val="en-AU" w:bidi="he-IL"/>
        </w:rPr>
        <w:t>object</w:t>
      </w:r>
      <w:r w:rsidR="00180484">
        <w:rPr>
          <w:rFonts w:ascii="Consolas" w:eastAsiaTheme="minorHAnsi" w:hAnsi="Consolas" w:cs="Consolas"/>
          <w:color w:val="000000"/>
          <w:sz w:val="19"/>
          <w:szCs w:val="19"/>
          <w:lang w:val="en-AU" w:bidi="he-IL"/>
        </w:rPr>
        <w:t xml:space="preserve"> value, ValidationContext validationContext)</w:t>
      </w:r>
      <w:r w:rsidR="00180484">
        <w:rPr>
          <w:rFonts w:ascii="Consolas" w:eastAsiaTheme="minorHAnsi" w:hAnsi="Consolas" w:cs="Consolas"/>
          <w:color w:val="000000"/>
          <w:sz w:val="19"/>
          <w:szCs w:val="19"/>
          <w:lang w:val="en-AU" w:bidi="he-IL"/>
        </w:rPr>
        <w:br/>
        <w:t>{…}</w:t>
      </w:r>
    </w:p>
    <w:p w14:paraId="488A0DBD" w14:textId="77777777" w:rsidR="00180484" w:rsidRPr="00180484" w:rsidRDefault="00180484" w:rsidP="00132A1F">
      <w:pPr>
        <w:pStyle w:val="Body"/>
        <w:numPr>
          <w:ilvl w:val="1"/>
          <w:numId w:val="63"/>
        </w:numPr>
        <w:rPr>
          <w:rStyle w:val="CodeChar"/>
          <w:rFonts w:ascii="Calibri" w:hAnsi="Calibri" w:cs="Times New Roman"/>
          <w:color w:val="auto"/>
          <w:shd w:val="clear" w:color="auto" w:fill="auto"/>
          <w:lang w:val="en-AU" w:bidi="ar-SA"/>
        </w:rPr>
      </w:pPr>
      <w:r>
        <w:rPr>
          <w:lang w:val="en-AU"/>
        </w:rPr>
        <w:lastRenderedPageBreak/>
        <w:t xml:space="preserve">If valid: </w:t>
      </w:r>
      <w:r w:rsidRPr="00180484">
        <w:rPr>
          <w:rStyle w:val="CodeChar"/>
          <w:sz w:val="20"/>
        </w:rPr>
        <w:t>return ValidationResult.Success;</w:t>
      </w:r>
    </w:p>
    <w:p w14:paraId="733DF41B" w14:textId="77777777" w:rsidR="00180484" w:rsidRPr="00A02DA5" w:rsidRDefault="00180484" w:rsidP="00132A1F">
      <w:pPr>
        <w:pStyle w:val="Body"/>
        <w:numPr>
          <w:ilvl w:val="1"/>
          <w:numId w:val="63"/>
        </w:numPr>
        <w:rPr>
          <w:rStyle w:val="CodeChar"/>
          <w:rFonts w:ascii="Calibri" w:hAnsi="Calibri" w:cs="Times New Roman"/>
          <w:color w:val="auto"/>
          <w:shd w:val="clear" w:color="auto" w:fill="auto"/>
          <w:lang w:val="en-AU" w:bidi="ar-SA"/>
        </w:rPr>
      </w:pPr>
      <w:r w:rsidRPr="00180484">
        <w:t>If invalid:</w:t>
      </w:r>
      <w:r>
        <w:rPr>
          <w:rStyle w:val="CodeChar"/>
          <w:lang w:val="en-AU"/>
        </w:rPr>
        <w:t xml:space="preserve"> </w:t>
      </w:r>
      <w:r>
        <w:rPr>
          <w:rStyle w:val="CodeChar"/>
          <w:lang w:val="en-AU"/>
        </w:rPr>
        <w:br/>
      </w:r>
      <w:r w:rsidRPr="00180484">
        <w:rPr>
          <w:rStyle w:val="CodeChar"/>
          <w:sz w:val="20"/>
          <w:lang w:val="en-AU"/>
        </w:rPr>
        <w:t>return new ValidationResult(“error message”);</w:t>
      </w:r>
    </w:p>
    <w:p w14:paraId="2ACAB7F4" w14:textId="77777777" w:rsidR="00A02DA5" w:rsidRPr="00A02DA5" w:rsidRDefault="00A02DA5" w:rsidP="00132A1F">
      <w:pPr>
        <w:pStyle w:val="Body"/>
        <w:numPr>
          <w:ilvl w:val="0"/>
          <w:numId w:val="63"/>
        </w:numPr>
        <w:rPr>
          <w:rStyle w:val="CodeChar"/>
          <w:rFonts w:ascii="Calibri" w:hAnsi="Calibri" w:cs="Times New Roman"/>
          <w:color w:val="auto"/>
          <w:shd w:val="clear" w:color="auto" w:fill="auto"/>
          <w:lang w:val="en-AU" w:bidi="ar-SA"/>
        </w:rPr>
      </w:pPr>
      <w:r w:rsidRPr="00A02DA5">
        <w:t>In the model, on the fields that require this new type of validation, add a data annotation:</w:t>
      </w:r>
      <w:r>
        <w:rPr>
          <w:rStyle w:val="CodeChar"/>
          <w:sz w:val="20"/>
          <w:lang w:val="en-AU"/>
        </w:rPr>
        <w:br/>
        <w:t>[CustomValidation_MyValidation]</w:t>
      </w:r>
    </w:p>
    <w:p w14:paraId="3DFFE721" w14:textId="77777777" w:rsidR="00A02DA5" w:rsidRPr="0087562A" w:rsidRDefault="00A02DA5" w:rsidP="00132A1F">
      <w:pPr>
        <w:pStyle w:val="Body"/>
        <w:numPr>
          <w:ilvl w:val="0"/>
          <w:numId w:val="63"/>
        </w:numPr>
        <w:rPr>
          <w:lang w:val="en-AU"/>
        </w:rPr>
      </w:pPr>
      <w:r w:rsidRPr="00A02DA5">
        <w:t xml:space="preserve">In the view, in order to see the error messages – add the </w:t>
      </w:r>
      <w:r>
        <w:rPr>
          <w:rStyle w:val="CodeChar"/>
          <w:sz w:val="20"/>
          <w:lang w:val="en-AU"/>
        </w:rPr>
        <w:t xml:space="preserve">@Htm.ValidationMessageFor </w:t>
      </w:r>
      <w:r w:rsidRPr="00A02DA5">
        <w:t>helper function.</w:t>
      </w:r>
      <w:r>
        <w:rPr>
          <w:rStyle w:val="CodeChar"/>
          <w:sz w:val="20"/>
          <w:lang w:val="en-AU"/>
        </w:rPr>
        <w:t xml:space="preserve"> </w:t>
      </w:r>
    </w:p>
    <w:p w14:paraId="1D52AE83" w14:textId="77777777" w:rsidR="00B2670B" w:rsidRDefault="00B2670B" w:rsidP="00B2670B">
      <w:pPr>
        <w:pStyle w:val="Heading3"/>
        <w:rPr>
          <w:lang w:val="en-AU"/>
        </w:rPr>
      </w:pPr>
      <w:r>
        <w:rPr>
          <w:lang w:val="en-AU"/>
        </w:rPr>
        <w:t>Change Theme</w:t>
      </w:r>
    </w:p>
    <w:p w14:paraId="07FDA30C" w14:textId="77777777" w:rsidR="00B2670B" w:rsidRDefault="00B2670B" w:rsidP="00B2670B">
      <w:pPr>
        <w:pStyle w:val="Body"/>
        <w:numPr>
          <w:ilvl w:val="1"/>
          <w:numId w:val="38"/>
        </w:numPr>
        <w:rPr>
          <w:lang w:val="en-AU"/>
        </w:rPr>
      </w:pPr>
      <w:r>
        <w:rPr>
          <w:lang w:val="en-AU"/>
        </w:rPr>
        <w:t xml:space="preserve">Find free bootstrap themes in </w:t>
      </w:r>
      <w:hyperlink r:id="rId95" w:history="1">
        <w:r w:rsidRPr="00F06C12">
          <w:rPr>
            <w:rStyle w:val="Hyperlink"/>
            <w:lang w:val="en-AU"/>
          </w:rPr>
          <w:t>www.bootswatch.com</w:t>
        </w:r>
      </w:hyperlink>
      <w:r>
        <w:rPr>
          <w:lang w:val="en-AU"/>
        </w:rPr>
        <w:t xml:space="preserve"> </w:t>
      </w:r>
    </w:p>
    <w:p w14:paraId="2864B377" w14:textId="77777777" w:rsidR="00B2670B" w:rsidRDefault="00B2670B" w:rsidP="00B2670B">
      <w:pPr>
        <w:pStyle w:val="Body"/>
        <w:numPr>
          <w:ilvl w:val="1"/>
          <w:numId w:val="38"/>
        </w:numPr>
        <w:rPr>
          <w:lang w:val="en-AU"/>
        </w:rPr>
      </w:pPr>
      <w:r>
        <w:rPr>
          <w:lang w:val="en-AU"/>
        </w:rPr>
        <w:t>Download the new theme’s bootstrap.css file and save it (rename) under your Content folder.</w:t>
      </w:r>
    </w:p>
    <w:p w14:paraId="3A45A73C" w14:textId="77777777" w:rsidR="00A67F94" w:rsidRDefault="00A67F94" w:rsidP="00A67F94">
      <w:pPr>
        <w:pStyle w:val="Heading3"/>
        <w:rPr>
          <w:lang w:val="en-AU"/>
        </w:rPr>
      </w:pPr>
      <w:r>
        <w:rPr>
          <w:lang w:val="en-AU"/>
        </w:rPr>
        <w:t>Building a Feature End-To-End</w:t>
      </w:r>
    </w:p>
    <w:p w14:paraId="1D2D7BD2" w14:textId="77777777" w:rsidR="00A67F94" w:rsidRPr="00115F89" w:rsidRDefault="00115F89" w:rsidP="00867FA9">
      <w:pPr>
        <w:pStyle w:val="Body"/>
        <w:numPr>
          <w:ilvl w:val="0"/>
          <w:numId w:val="78"/>
        </w:numPr>
      </w:pPr>
      <w:r>
        <w:rPr>
          <w:lang w:val="en-AU"/>
        </w:rPr>
        <w:t>Understand the problem you’re trying to solve. Define the requirements</w:t>
      </w:r>
    </w:p>
    <w:p w14:paraId="74F3E4A7" w14:textId="77777777" w:rsidR="00115F89" w:rsidRPr="005913D5" w:rsidRDefault="00115F89" w:rsidP="00867FA9">
      <w:pPr>
        <w:pStyle w:val="Body"/>
        <w:numPr>
          <w:ilvl w:val="0"/>
          <w:numId w:val="78"/>
        </w:numPr>
        <w:rPr>
          <w:b/>
          <w:bCs/>
        </w:rPr>
      </w:pPr>
      <w:r w:rsidRPr="005913D5">
        <w:rPr>
          <w:b/>
          <w:bCs/>
          <w:lang w:val="en-AU"/>
        </w:rPr>
        <w:t>Back-end first approach:</w:t>
      </w:r>
    </w:p>
    <w:p w14:paraId="4B97D1CE" w14:textId="77777777" w:rsidR="00115F89" w:rsidRPr="00115F89" w:rsidRDefault="00115F89" w:rsidP="00867FA9">
      <w:pPr>
        <w:pStyle w:val="Body"/>
        <w:numPr>
          <w:ilvl w:val="1"/>
          <w:numId w:val="78"/>
        </w:numPr>
      </w:pPr>
      <w:r>
        <w:rPr>
          <w:lang w:val="en-AU"/>
        </w:rPr>
        <w:t>Define:</w:t>
      </w:r>
    </w:p>
    <w:p w14:paraId="1A589E7C" w14:textId="77777777" w:rsidR="00115F89" w:rsidRPr="00115F89" w:rsidRDefault="00115F89" w:rsidP="00867FA9">
      <w:pPr>
        <w:pStyle w:val="Body"/>
        <w:numPr>
          <w:ilvl w:val="2"/>
          <w:numId w:val="78"/>
        </w:numPr>
      </w:pPr>
      <w:r>
        <w:rPr>
          <w:lang w:val="en-AU"/>
        </w:rPr>
        <w:t>Use Case: e.g. movie rental</w:t>
      </w:r>
    </w:p>
    <w:p w14:paraId="54C4BBEF" w14:textId="77777777" w:rsidR="00115F89" w:rsidRPr="00115F89" w:rsidRDefault="00115F89" w:rsidP="00867FA9">
      <w:pPr>
        <w:pStyle w:val="Body"/>
        <w:numPr>
          <w:ilvl w:val="2"/>
          <w:numId w:val="78"/>
        </w:numPr>
      </w:pPr>
      <w:r>
        <w:rPr>
          <w:lang w:val="en-AU"/>
        </w:rPr>
        <w:t>Input e.g. Customer and Movies</w:t>
      </w:r>
    </w:p>
    <w:p w14:paraId="1A6AA534" w14:textId="77777777" w:rsidR="00115F89" w:rsidRPr="00115F89" w:rsidRDefault="00115F89" w:rsidP="00867FA9">
      <w:pPr>
        <w:pStyle w:val="Body"/>
        <w:numPr>
          <w:ilvl w:val="2"/>
          <w:numId w:val="78"/>
        </w:numPr>
      </w:pPr>
      <w:r>
        <w:rPr>
          <w:lang w:val="en-AU"/>
        </w:rPr>
        <w:t>Output e.g. none</w:t>
      </w:r>
    </w:p>
    <w:p w14:paraId="08508C84" w14:textId="77777777" w:rsidR="00115F89" w:rsidRPr="00115F89" w:rsidRDefault="00115F89" w:rsidP="00867FA9">
      <w:pPr>
        <w:pStyle w:val="Body"/>
        <w:numPr>
          <w:ilvl w:val="1"/>
          <w:numId w:val="78"/>
        </w:numPr>
      </w:pPr>
      <w:r>
        <w:rPr>
          <w:lang w:val="en-AU"/>
        </w:rPr>
        <w:t>Define an action that your user is going to call and decide where you want to implement it:</w:t>
      </w:r>
    </w:p>
    <w:p w14:paraId="152B6884" w14:textId="77777777" w:rsidR="00115F89" w:rsidRPr="00115F89" w:rsidRDefault="00115F89" w:rsidP="00867FA9">
      <w:pPr>
        <w:pStyle w:val="Body"/>
        <w:numPr>
          <w:ilvl w:val="2"/>
          <w:numId w:val="78"/>
        </w:numPr>
      </w:pPr>
      <w:r>
        <w:rPr>
          <w:lang w:val="en-AU"/>
        </w:rPr>
        <w:t>MVC controller – if you need to return a markup from the server</w:t>
      </w:r>
    </w:p>
    <w:p w14:paraId="3D554B26" w14:textId="77777777" w:rsidR="00115F89" w:rsidRPr="00115F89" w:rsidRDefault="00115F89" w:rsidP="00867FA9">
      <w:pPr>
        <w:pStyle w:val="Body"/>
        <w:numPr>
          <w:ilvl w:val="2"/>
          <w:numId w:val="78"/>
        </w:numPr>
      </w:pPr>
      <w:r>
        <w:rPr>
          <w:lang w:val="en-AU"/>
        </w:rPr>
        <w:t>API controller – if you need to return data to be processed on the client’s side.</w:t>
      </w:r>
    </w:p>
    <w:p w14:paraId="0C30B751" w14:textId="77777777" w:rsidR="00115F89" w:rsidRDefault="00115F89" w:rsidP="00115F89">
      <w:pPr>
        <w:pStyle w:val="Body"/>
        <w:ind w:left="2880"/>
        <w:rPr>
          <w:lang w:val="en-AU"/>
        </w:rPr>
      </w:pPr>
      <w:r>
        <w:rPr>
          <w:lang w:val="en-AU"/>
        </w:rPr>
        <w:t>We chose API controller because we just need a confirmation notification on the client side that will be generated in JS.</w:t>
      </w:r>
    </w:p>
    <w:p w14:paraId="43F54EFB" w14:textId="77777777" w:rsidR="00BB6688" w:rsidRDefault="002E7780" w:rsidP="00867FA9">
      <w:pPr>
        <w:pStyle w:val="Body"/>
        <w:numPr>
          <w:ilvl w:val="1"/>
          <w:numId w:val="78"/>
        </w:numPr>
        <w:rPr>
          <w:lang w:val="en-AU"/>
        </w:rPr>
      </w:pPr>
      <w:r>
        <w:rPr>
          <w:lang w:val="en-AU"/>
        </w:rPr>
        <w:t>Create the action (and controller?) and the DTO for passing the data. You can throw NotImplementedException() for now.</w:t>
      </w:r>
    </w:p>
    <w:p w14:paraId="34E3C1A2" w14:textId="77777777" w:rsidR="00A871B9" w:rsidRDefault="00204411" w:rsidP="00867FA9">
      <w:pPr>
        <w:pStyle w:val="Body"/>
        <w:numPr>
          <w:ilvl w:val="1"/>
          <w:numId w:val="78"/>
        </w:numPr>
        <w:rPr>
          <w:lang w:val="en-AU"/>
        </w:rPr>
      </w:pPr>
      <w:r>
        <w:rPr>
          <w:lang w:val="en-AU"/>
        </w:rPr>
        <w:t xml:space="preserve">Domain Modelling – what do we need in our domain model to support this? Can use UML to understand the requirements and </w:t>
      </w:r>
      <w:r w:rsidR="00A73B1E">
        <w:rPr>
          <w:lang w:val="en-AU"/>
        </w:rPr>
        <w:t>plan the solution.</w:t>
      </w:r>
    </w:p>
    <w:p w14:paraId="20884483" w14:textId="77777777" w:rsidR="00291EA3" w:rsidRDefault="00F2659A" w:rsidP="00867FA9">
      <w:pPr>
        <w:pStyle w:val="Body"/>
        <w:numPr>
          <w:ilvl w:val="1"/>
          <w:numId w:val="78"/>
        </w:numPr>
        <w:rPr>
          <w:lang w:val="en-AU"/>
        </w:rPr>
      </w:pPr>
      <w:r>
        <w:rPr>
          <w:lang w:val="en-AU"/>
        </w:rPr>
        <w:t>Add Model (</w:t>
      </w:r>
      <w:r w:rsidR="00291EA3">
        <w:rPr>
          <w:lang w:val="en-AU"/>
        </w:rPr>
        <w:t>If required</w:t>
      </w:r>
      <w:r>
        <w:rPr>
          <w:lang w:val="en-AU"/>
        </w:rPr>
        <w:t>)</w:t>
      </w:r>
      <w:r w:rsidR="00573AE5">
        <w:rPr>
          <w:lang w:val="en-AU"/>
        </w:rPr>
        <w:t>:</w:t>
      </w:r>
    </w:p>
    <w:p w14:paraId="26B91535" w14:textId="77777777" w:rsidR="00573AE5" w:rsidRDefault="00573AE5" w:rsidP="00867FA9">
      <w:pPr>
        <w:pStyle w:val="Body"/>
        <w:numPr>
          <w:ilvl w:val="2"/>
          <w:numId w:val="78"/>
        </w:numPr>
        <w:rPr>
          <w:lang w:val="en-AU"/>
        </w:rPr>
      </w:pPr>
      <w:r>
        <w:rPr>
          <w:lang w:val="en-AU"/>
        </w:rPr>
        <w:t>Create a new model in the models’ folder</w:t>
      </w:r>
    </w:p>
    <w:p w14:paraId="256F4DE6" w14:textId="77777777" w:rsidR="00573AE5" w:rsidRDefault="00573AE5" w:rsidP="00867FA9">
      <w:pPr>
        <w:pStyle w:val="Body"/>
        <w:numPr>
          <w:ilvl w:val="2"/>
          <w:numId w:val="78"/>
        </w:numPr>
        <w:rPr>
          <w:lang w:val="en-AU"/>
        </w:rPr>
      </w:pPr>
      <w:r>
        <w:rPr>
          <w:lang w:val="en-AU"/>
        </w:rPr>
        <w:t>Add all required properties and data annotations</w:t>
      </w:r>
      <w:r w:rsidR="00626159">
        <w:rPr>
          <w:lang w:val="en-AU"/>
        </w:rPr>
        <w:br/>
        <w:t xml:space="preserve">Note: you </w:t>
      </w:r>
      <w:r w:rsidR="00626159" w:rsidRPr="002138CE">
        <w:rPr>
          <w:u w:val="single"/>
          <w:lang w:val="en-AU"/>
        </w:rPr>
        <w:t xml:space="preserve">don’t need to add the </w:t>
      </w:r>
      <w:r w:rsidR="002138CE" w:rsidRPr="002138CE">
        <w:rPr>
          <w:u w:val="single"/>
          <w:lang w:val="en-AU"/>
        </w:rPr>
        <w:t>Id</w:t>
      </w:r>
      <w:r w:rsidR="002138CE">
        <w:rPr>
          <w:lang w:val="en-AU"/>
        </w:rPr>
        <w:t xml:space="preserve"> and Model </w:t>
      </w:r>
      <w:r w:rsidR="002138CE" w:rsidRPr="002138CE">
        <w:rPr>
          <w:u w:val="single"/>
          <w:lang w:val="en-AU"/>
        </w:rPr>
        <w:t>for every other table</w:t>
      </w:r>
      <w:r w:rsidR="002138CE">
        <w:rPr>
          <w:lang w:val="en-AU"/>
        </w:rPr>
        <w:t xml:space="preserve"> you need to reference. Entity is </w:t>
      </w:r>
      <w:r w:rsidR="002138CE">
        <w:rPr>
          <w:lang w:val="en-AU"/>
        </w:rPr>
        <w:lastRenderedPageBreak/>
        <w:t>smart enough to do this for you automatically.</w:t>
      </w:r>
      <w:r w:rsidR="002138CE">
        <w:rPr>
          <w:lang w:val="en-AU"/>
        </w:rPr>
        <w:br/>
        <w:t>So, for foreign key, you don’t need to add:</w:t>
      </w:r>
      <w:r w:rsidR="002138CE">
        <w:rPr>
          <w:lang w:val="en-AU"/>
        </w:rPr>
        <w:br/>
        <w:t>public int CustomerId…</w:t>
      </w:r>
      <w:r w:rsidR="002138CE">
        <w:rPr>
          <w:lang w:val="en-AU"/>
        </w:rPr>
        <w:br/>
        <w:t>public Customer Customer…</w:t>
      </w:r>
      <w:r w:rsidR="002138CE">
        <w:rPr>
          <w:lang w:val="en-AU"/>
        </w:rPr>
        <w:br/>
        <w:t>Instead, you can simply add:</w:t>
      </w:r>
      <w:r w:rsidR="002138CE">
        <w:rPr>
          <w:lang w:val="en-AU"/>
        </w:rPr>
        <w:br/>
        <w:t>public Customer Customer</w:t>
      </w:r>
      <w:r w:rsidR="002138CE">
        <w:rPr>
          <w:lang w:val="en-AU"/>
        </w:rPr>
        <w:br/>
        <w:t>and entity will generate Customer_Id foreign key automatically!</w:t>
      </w:r>
    </w:p>
    <w:p w14:paraId="3A0C3A82" w14:textId="77777777" w:rsidR="00573AE5" w:rsidRDefault="00573AE5" w:rsidP="00867FA9">
      <w:pPr>
        <w:pStyle w:val="Body"/>
        <w:numPr>
          <w:ilvl w:val="2"/>
          <w:numId w:val="78"/>
        </w:numPr>
        <w:rPr>
          <w:lang w:val="en-AU"/>
        </w:rPr>
      </w:pPr>
      <w:r>
        <w:rPr>
          <w:lang w:val="en-AU"/>
        </w:rPr>
        <w:t>Add the new DbSet to ApplicationDbContect</w:t>
      </w:r>
    </w:p>
    <w:p w14:paraId="022D71C9" w14:textId="77777777" w:rsidR="00573AE5" w:rsidRDefault="00573AE5" w:rsidP="00867FA9">
      <w:pPr>
        <w:pStyle w:val="Body"/>
        <w:numPr>
          <w:ilvl w:val="2"/>
          <w:numId w:val="78"/>
        </w:numPr>
        <w:rPr>
          <w:lang w:val="en-AU"/>
        </w:rPr>
      </w:pPr>
      <w:r>
        <w:rPr>
          <w:lang w:val="en-AU"/>
        </w:rPr>
        <w:t>Add-migration…</w:t>
      </w:r>
    </w:p>
    <w:p w14:paraId="2472D65B" w14:textId="77777777" w:rsidR="00573AE5" w:rsidRDefault="00573AE5" w:rsidP="00867FA9">
      <w:pPr>
        <w:pStyle w:val="Body"/>
        <w:numPr>
          <w:ilvl w:val="2"/>
          <w:numId w:val="78"/>
        </w:numPr>
        <w:rPr>
          <w:lang w:val="en-AU"/>
        </w:rPr>
      </w:pPr>
      <w:r>
        <w:rPr>
          <w:lang w:val="en-AU"/>
        </w:rPr>
        <w:t>Update-database…</w:t>
      </w:r>
    </w:p>
    <w:p w14:paraId="64962C96" w14:textId="77777777" w:rsidR="009F4F36" w:rsidRDefault="009F4F36" w:rsidP="00867FA9">
      <w:pPr>
        <w:pStyle w:val="Body"/>
        <w:numPr>
          <w:ilvl w:val="1"/>
          <w:numId w:val="78"/>
        </w:numPr>
        <w:rPr>
          <w:lang w:val="en-AU"/>
        </w:rPr>
      </w:pPr>
      <w:r>
        <w:rPr>
          <w:lang w:val="en-AU"/>
        </w:rPr>
        <w:t>Change existing model (if required):</w:t>
      </w:r>
    </w:p>
    <w:p w14:paraId="70396AEE" w14:textId="77777777" w:rsidR="009F4F36" w:rsidRDefault="00D968C6" w:rsidP="00867FA9">
      <w:pPr>
        <w:pStyle w:val="Body"/>
        <w:numPr>
          <w:ilvl w:val="2"/>
          <w:numId w:val="78"/>
        </w:numPr>
        <w:rPr>
          <w:lang w:val="en-AU"/>
        </w:rPr>
      </w:pPr>
      <w:r>
        <w:rPr>
          <w:lang w:val="en-AU"/>
        </w:rPr>
        <w:t>Add the properties</w:t>
      </w:r>
    </w:p>
    <w:p w14:paraId="65C810A3" w14:textId="77777777" w:rsidR="00D968C6" w:rsidRDefault="00D968C6" w:rsidP="00867FA9">
      <w:pPr>
        <w:pStyle w:val="Body"/>
        <w:numPr>
          <w:ilvl w:val="2"/>
          <w:numId w:val="78"/>
        </w:numPr>
        <w:rPr>
          <w:lang w:val="en-AU"/>
        </w:rPr>
      </w:pPr>
      <w:r>
        <w:rPr>
          <w:lang w:val="en-AU"/>
        </w:rPr>
        <w:t>Add-migration</w:t>
      </w:r>
    </w:p>
    <w:p w14:paraId="473337DF" w14:textId="77777777" w:rsidR="00D968C6" w:rsidRDefault="00D968C6" w:rsidP="00867FA9">
      <w:pPr>
        <w:pStyle w:val="Body"/>
        <w:numPr>
          <w:ilvl w:val="2"/>
          <w:numId w:val="78"/>
        </w:numPr>
        <w:rPr>
          <w:lang w:val="en-AU"/>
        </w:rPr>
      </w:pPr>
      <w:r>
        <w:rPr>
          <w:lang w:val="en-AU"/>
        </w:rPr>
        <w:t>Add (if required) Sql command for initializing the new fields to meaningful values.</w:t>
      </w:r>
    </w:p>
    <w:p w14:paraId="12F34D1E" w14:textId="77777777" w:rsidR="00D968C6" w:rsidRDefault="00D968C6" w:rsidP="00867FA9">
      <w:pPr>
        <w:pStyle w:val="Body"/>
        <w:numPr>
          <w:ilvl w:val="2"/>
          <w:numId w:val="78"/>
        </w:numPr>
        <w:rPr>
          <w:lang w:val="en-AU"/>
        </w:rPr>
      </w:pPr>
      <w:r>
        <w:rPr>
          <w:lang w:val="en-AU"/>
        </w:rPr>
        <w:t>Update-database</w:t>
      </w:r>
    </w:p>
    <w:p w14:paraId="1AE228FB" w14:textId="77777777" w:rsidR="00F2659A" w:rsidRDefault="00F2659A" w:rsidP="00867FA9">
      <w:pPr>
        <w:pStyle w:val="Body"/>
        <w:numPr>
          <w:ilvl w:val="1"/>
          <w:numId w:val="78"/>
        </w:numPr>
        <w:rPr>
          <w:lang w:val="en-AU"/>
        </w:rPr>
      </w:pPr>
      <w:r>
        <w:rPr>
          <w:lang w:val="en-AU"/>
        </w:rPr>
        <w:t>Implement the Action:</w:t>
      </w:r>
    </w:p>
    <w:p w14:paraId="714AD7AF" w14:textId="77777777" w:rsidR="00F2659A" w:rsidRDefault="00F2659A" w:rsidP="00867FA9">
      <w:pPr>
        <w:pStyle w:val="Body"/>
        <w:numPr>
          <w:ilvl w:val="2"/>
          <w:numId w:val="78"/>
        </w:numPr>
        <w:rPr>
          <w:lang w:val="en-AU"/>
        </w:rPr>
      </w:pPr>
      <w:r>
        <w:rPr>
          <w:lang w:val="en-AU"/>
        </w:rPr>
        <w:t>Implement the happy path</w:t>
      </w:r>
      <w:r w:rsidR="00744272">
        <w:rPr>
          <w:lang w:val="en-AU"/>
        </w:rPr>
        <w:t xml:space="preserve"> and do a sanity test using Postman</w:t>
      </w:r>
    </w:p>
    <w:p w14:paraId="5F413EBF" w14:textId="77777777" w:rsidR="003E1976" w:rsidRDefault="00803735" w:rsidP="00867FA9">
      <w:pPr>
        <w:pStyle w:val="Body"/>
        <w:numPr>
          <w:ilvl w:val="2"/>
          <w:numId w:val="78"/>
        </w:numPr>
        <w:rPr>
          <w:lang w:val="en-AU"/>
        </w:rPr>
      </w:pPr>
      <w:r>
        <w:rPr>
          <w:lang w:val="en-AU"/>
        </w:rPr>
        <w:t>Analyse and implement the edge cases.</w:t>
      </w:r>
      <w:r>
        <w:rPr>
          <w:lang w:val="en-AU"/>
        </w:rPr>
        <w:br/>
        <w:t xml:space="preserve">Note: </w:t>
      </w:r>
    </w:p>
    <w:p w14:paraId="65110E0F" w14:textId="77777777" w:rsidR="00803735" w:rsidRDefault="00FB5AEC" w:rsidP="00867FA9">
      <w:pPr>
        <w:pStyle w:val="Body"/>
        <w:numPr>
          <w:ilvl w:val="3"/>
          <w:numId w:val="78"/>
        </w:numPr>
        <w:rPr>
          <w:lang w:val="en-AU"/>
        </w:rPr>
      </w:pPr>
      <w:r>
        <w:rPr>
          <w:lang w:val="en-AU"/>
        </w:rPr>
        <w:t>I</w:t>
      </w:r>
      <w:r w:rsidR="00803735">
        <w:rPr>
          <w:lang w:val="en-AU"/>
        </w:rPr>
        <w:t xml:space="preserve">f something should never happen (e.g. user choosing a non-existing </w:t>
      </w:r>
      <w:r w:rsidR="005646EF">
        <w:rPr>
          <w:lang w:val="en-AU"/>
        </w:rPr>
        <w:t xml:space="preserve">customer from a drop-down list), we can let the application throw an exception (e.g. _context.Customers.Single(…) and we don’t need to check and handle this error specifically. </w:t>
      </w:r>
    </w:p>
    <w:p w14:paraId="5A554C22" w14:textId="77777777" w:rsidR="00FB5AEC" w:rsidRDefault="00FB5AEC" w:rsidP="00867FA9">
      <w:pPr>
        <w:pStyle w:val="Body"/>
        <w:numPr>
          <w:ilvl w:val="3"/>
          <w:numId w:val="78"/>
        </w:numPr>
        <w:rPr>
          <w:lang w:val="en-AU"/>
        </w:rPr>
      </w:pPr>
      <w:r>
        <w:rPr>
          <w:lang w:val="en-AU"/>
        </w:rPr>
        <w:t>If something can cause data corruption in our database (even if malicious user) – we have to apply defensive programming to avoid the problem.</w:t>
      </w:r>
    </w:p>
    <w:p w14:paraId="1556A9C4" w14:textId="77777777" w:rsidR="004D4B53" w:rsidRPr="002F1C47" w:rsidRDefault="00963756" w:rsidP="002F1C47">
      <w:pPr>
        <w:pStyle w:val="Body"/>
        <w:ind w:left="1982" w:firstLine="629"/>
        <w:rPr>
          <w:b/>
          <w:bCs/>
          <w:lang w:val="en-AU"/>
        </w:rPr>
      </w:pPr>
      <w:r w:rsidRPr="002F1C47">
        <w:rPr>
          <w:b/>
          <w:bCs/>
          <w:lang w:val="en-AU"/>
        </w:rPr>
        <w:t>Front End</w:t>
      </w:r>
      <w:r w:rsidR="004D4B53" w:rsidRPr="002F1C47">
        <w:rPr>
          <w:b/>
          <w:bCs/>
          <w:lang w:val="en-AU"/>
        </w:rPr>
        <w:t>:</w:t>
      </w:r>
    </w:p>
    <w:p w14:paraId="38BB8FE2" w14:textId="77777777" w:rsidR="00867FA9" w:rsidRDefault="00867FA9" w:rsidP="00867FA9">
      <w:pPr>
        <w:pStyle w:val="Body"/>
        <w:numPr>
          <w:ilvl w:val="1"/>
          <w:numId w:val="78"/>
        </w:numPr>
        <w:rPr>
          <w:lang w:val="en-AU"/>
        </w:rPr>
      </w:pPr>
      <w:r>
        <w:rPr>
          <w:lang w:val="en-AU"/>
        </w:rPr>
        <w:t xml:space="preserve">Add the MVC Controller to prepare and serve the view for </w:t>
      </w:r>
      <w:r w:rsidR="004D4B53">
        <w:rPr>
          <w:lang w:val="en-AU"/>
        </w:rPr>
        <w:t>activating the action</w:t>
      </w:r>
      <w:r>
        <w:rPr>
          <w:lang w:val="en-AU"/>
        </w:rPr>
        <w:t>.</w:t>
      </w:r>
    </w:p>
    <w:p w14:paraId="0E8B961D" w14:textId="77777777" w:rsidR="00867FA9" w:rsidRDefault="00867FA9" w:rsidP="00867FA9">
      <w:pPr>
        <w:pStyle w:val="Body"/>
        <w:numPr>
          <w:ilvl w:val="1"/>
          <w:numId w:val="78"/>
        </w:numPr>
        <w:rPr>
          <w:lang w:val="en-AU"/>
        </w:rPr>
      </w:pPr>
      <w:r>
        <w:rPr>
          <w:lang w:val="en-AU"/>
        </w:rPr>
        <w:t>Add the related MVC view with the new action</w:t>
      </w:r>
    </w:p>
    <w:p w14:paraId="1C0A952D" w14:textId="77777777" w:rsidR="004D4B53" w:rsidRDefault="00867FA9" w:rsidP="00867FA9">
      <w:pPr>
        <w:pStyle w:val="Body"/>
        <w:numPr>
          <w:ilvl w:val="1"/>
          <w:numId w:val="78"/>
        </w:numPr>
        <w:rPr>
          <w:lang w:val="en-AU"/>
        </w:rPr>
      </w:pPr>
      <w:r>
        <w:rPr>
          <w:lang w:val="en-AU"/>
        </w:rPr>
        <w:t>Connect the new view and controller to your site (e.g. an item in the navigation bar or start from another action?)</w:t>
      </w:r>
    </w:p>
    <w:p w14:paraId="5D09B37E" w14:textId="77777777" w:rsidR="00316774" w:rsidRDefault="00316774" w:rsidP="00867FA9">
      <w:pPr>
        <w:pStyle w:val="Body"/>
        <w:numPr>
          <w:ilvl w:val="1"/>
          <w:numId w:val="78"/>
        </w:numPr>
        <w:rPr>
          <w:lang w:val="en-AU"/>
        </w:rPr>
      </w:pPr>
      <w:r>
        <w:rPr>
          <w:lang w:val="en-AU"/>
        </w:rPr>
        <w:t>For new forms:</w:t>
      </w:r>
      <w:r>
        <w:rPr>
          <w:lang w:val="en-AU"/>
        </w:rPr>
        <w:br/>
      </w:r>
      <w:r w:rsidR="00915CBC">
        <w:rPr>
          <w:lang w:val="en-AU"/>
        </w:rPr>
        <w:t>Add front-end validation</w:t>
      </w:r>
      <w:r>
        <w:rPr>
          <w:lang w:val="en-AU"/>
        </w:rPr>
        <w:t>:</w:t>
      </w:r>
    </w:p>
    <w:p w14:paraId="5837C1F0" w14:textId="77777777" w:rsidR="00316774" w:rsidRPr="00316774" w:rsidRDefault="00316774" w:rsidP="00316774">
      <w:pPr>
        <w:pStyle w:val="Body"/>
        <w:numPr>
          <w:ilvl w:val="2"/>
          <w:numId w:val="78"/>
        </w:numPr>
        <w:rPr>
          <w:lang w:val="en-AU"/>
        </w:rPr>
      </w:pPr>
      <w:r>
        <w:rPr>
          <w:lang w:val="en-AU"/>
        </w:rPr>
        <w:lastRenderedPageBreak/>
        <w:t xml:space="preserve">Add </w:t>
      </w:r>
      <w:r w:rsidRPr="00316774">
        <w:rPr>
          <w:rStyle w:val="CodeChar"/>
          <w:rFonts w:eastAsiaTheme="minorHAnsi"/>
          <w:sz w:val="20"/>
          <w:highlight w:val="yellow"/>
        </w:rPr>
        <w:t>@</w:t>
      </w:r>
      <w:r w:rsidRPr="00316774">
        <w:rPr>
          <w:rStyle w:val="CodeChar"/>
          <w:rFonts w:eastAsiaTheme="minorHAnsi"/>
          <w:sz w:val="20"/>
        </w:rPr>
        <w:t>Scripts.Render("~/bundles/jqueryval")</w:t>
      </w:r>
      <w:r>
        <w:rPr>
          <w:rFonts w:ascii="Consolas" w:eastAsiaTheme="minorHAnsi" w:hAnsi="Consolas" w:cs="Consolas"/>
          <w:color w:val="000000"/>
          <w:sz w:val="19"/>
          <w:szCs w:val="19"/>
          <w:lang w:val="en-AU" w:bidi="he-IL"/>
        </w:rPr>
        <w:t xml:space="preserve"> to the new view</w:t>
      </w:r>
    </w:p>
    <w:p w14:paraId="6E17F3DE" w14:textId="77777777" w:rsidR="00FB5AEC" w:rsidRPr="009F394A" w:rsidRDefault="00316774" w:rsidP="00456FA4">
      <w:pPr>
        <w:pStyle w:val="Body"/>
        <w:numPr>
          <w:ilvl w:val="2"/>
          <w:numId w:val="78"/>
        </w:numPr>
        <w:rPr>
          <w:lang w:val="en-AU"/>
        </w:rPr>
      </w:pPr>
      <w:r w:rsidRPr="009F394A">
        <w:rPr>
          <w:lang w:val="en-AU"/>
        </w:rPr>
        <w:t>Connect the form-submission to a new customer-validator:</w:t>
      </w:r>
      <w:r w:rsidRPr="009F394A">
        <w:rPr>
          <w:lang w:val="en-AU"/>
        </w:rPr>
        <w:br/>
      </w:r>
      <w:r w:rsidR="00922DEB" w:rsidRPr="009F394A">
        <w:rPr>
          <w:rStyle w:val="CodeChar"/>
          <w:lang w:val="en-AU"/>
        </w:rPr>
        <w:t xml:space="preserve">let validator = </w:t>
      </w:r>
      <w:r w:rsidRPr="00316774">
        <w:rPr>
          <w:rStyle w:val="CodeChar"/>
        </w:rPr>
        <w:t>$(“#&lt;form-id&gt;”).</w:t>
      </w:r>
      <w:r w:rsidRPr="009F394A">
        <w:rPr>
          <w:rStyle w:val="CodeChar"/>
          <w:b/>
          <w:bCs/>
          <w:color w:val="0000CC"/>
        </w:rPr>
        <w:t>validate</w:t>
      </w:r>
      <w:r w:rsidRPr="00316774">
        <w:rPr>
          <w:rStyle w:val="CodeChar"/>
        </w:rPr>
        <w:t>({</w:t>
      </w:r>
      <w:r w:rsidRPr="00316774">
        <w:rPr>
          <w:rStyle w:val="CodeChar"/>
        </w:rPr>
        <w:br/>
        <w:t xml:space="preserve">    </w:t>
      </w:r>
      <w:r w:rsidRPr="009F394A">
        <w:rPr>
          <w:rStyle w:val="CodeChar"/>
          <w:b/>
          <w:bCs/>
          <w:color w:val="0000CC"/>
        </w:rPr>
        <w:t>submitHandler</w:t>
      </w:r>
      <w:r w:rsidRPr="00316774">
        <w:rPr>
          <w:rStyle w:val="CodeChar"/>
        </w:rPr>
        <w:t>: function() {</w:t>
      </w:r>
      <w:r w:rsidRPr="00316774">
        <w:rPr>
          <w:rStyle w:val="CodeChar"/>
        </w:rPr>
        <w:br/>
        <w:t xml:space="preserve">        .. add the submit-form functionality post-validation.</w:t>
      </w:r>
      <w:r w:rsidRPr="00316774">
        <w:rPr>
          <w:rStyle w:val="CodeChar"/>
        </w:rPr>
        <w:br/>
        <w:t xml:space="preserve">    }</w:t>
      </w:r>
      <w:r w:rsidRPr="00316774">
        <w:rPr>
          <w:rStyle w:val="CodeChar"/>
        </w:rPr>
        <w:br/>
        <w:t>})</w:t>
      </w:r>
      <w:r w:rsidRPr="009F394A">
        <w:rPr>
          <w:lang w:val="en-AU"/>
        </w:rPr>
        <w:br/>
      </w:r>
      <w:r w:rsidR="004D4B53" w:rsidRPr="009F394A">
        <w:rPr>
          <w:lang w:val="en-AU"/>
        </w:rPr>
        <w:br/>
      </w:r>
    </w:p>
    <w:p w14:paraId="27F38A21" w14:textId="77777777" w:rsidR="00A871B9" w:rsidRDefault="00A871B9" w:rsidP="00A871B9">
      <w:pPr>
        <w:pStyle w:val="Heading3"/>
        <w:rPr>
          <w:lang w:val="en-AU"/>
        </w:rPr>
      </w:pPr>
      <w:r>
        <w:rPr>
          <w:lang w:val="en-AU"/>
        </w:rPr>
        <w:t>Example: Add Movie Rentals – User Story: Add new rental</w:t>
      </w:r>
    </w:p>
    <w:p w14:paraId="4506DED7" w14:textId="77777777" w:rsidR="00A871B9" w:rsidRDefault="00A871B9" w:rsidP="00A871B9">
      <w:pPr>
        <w:pStyle w:val="Body"/>
        <w:numPr>
          <w:ilvl w:val="1"/>
          <w:numId w:val="38"/>
        </w:numPr>
        <w:rPr>
          <w:lang w:val="en-AU"/>
        </w:rPr>
      </w:pPr>
      <w:r>
        <w:rPr>
          <w:lang w:val="en-AU"/>
        </w:rPr>
        <w:t>Problem: the worker will identify the customer and will create a new rental form for this one customer with all the movies they rent.</w:t>
      </w:r>
      <w:r>
        <w:rPr>
          <w:lang w:val="en-AU"/>
        </w:rPr>
        <w:br/>
        <w:t xml:space="preserve">Each movie in the rental list will need to have date rented, due date and date returned fields. </w:t>
      </w:r>
    </w:p>
    <w:p w14:paraId="339FC98E" w14:textId="77777777" w:rsidR="00A871B9" w:rsidRDefault="00A871B9" w:rsidP="00A871B9">
      <w:pPr>
        <w:pStyle w:val="Body"/>
        <w:ind w:left="1080"/>
        <w:rPr>
          <w:lang w:val="en-AU"/>
        </w:rPr>
      </w:pPr>
      <w:r>
        <w:rPr>
          <w:lang w:val="en-AU"/>
        </w:rPr>
        <w:t>Back End 1</w:t>
      </w:r>
      <w:r w:rsidRPr="00A871B9">
        <w:rPr>
          <w:vertAlign w:val="superscript"/>
          <w:lang w:val="en-AU"/>
        </w:rPr>
        <w:t>st</w:t>
      </w:r>
      <w:r>
        <w:rPr>
          <w:lang w:val="en-AU"/>
        </w:rPr>
        <w:t xml:space="preserve"> Approach:</w:t>
      </w:r>
    </w:p>
    <w:p w14:paraId="14041233" w14:textId="77777777" w:rsidR="00A871B9" w:rsidRDefault="00A871B9" w:rsidP="00A871B9">
      <w:pPr>
        <w:pStyle w:val="Body"/>
        <w:numPr>
          <w:ilvl w:val="1"/>
          <w:numId w:val="38"/>
        </w:numPr>
        <w:rPr>
          <w:lang w:val="en-AU"/>
        </w:rPr>
      </w:pPr>
      <w:r>
        <w:rPr>
          <w:lang w:val="en-AU"/>
        </w:rPr>
        <w:t>Input: customer and a list of movies</w:t>
      </w:r>
    </w:p>
    <w:p w14:paraId="7B3AD82F" w14:textId="77777777" w:rsidR="00A871B9" w:rsidRDefault="00A871B9" w:rsidP="00A871B9">
      <w:pPr>
        <w:pStyle w:val="Body"/>
        <w:numPr>
          <w:ilvl w:val="1"/>
          <w:numId w:val="38"/>
        </w:numPr>
        <w:rPr>
          <w:lang w:val="en-AU"/>
        </w:rPr>
      </w:pPr>
      <w:r>
        <w:rPr>
          <w:lang w:val="en-AU"/>
        </w:rPr>
        <w:t>Output : ok or failed</w:t>
      </w:r>
    </w:p>
    <w:p w14:paraId="1B8482FB" w14:textId="77777777" w:rsidR="00A871B9" w:rsidRDefault="00A871B9" w:rsidP="00A871B9">
      <w:pPr>
        <w:pStyle w:val="Body"/>
        <w:numPr>
          <w:ilvl w:val="1"/>
          <w:numId w:val="38"/>
        </w:numPr>
        <w:rPr>
          <w:lang w:val="en-AU"/>
        </w:rPr>
      </w:pPr>
      <w:r>
        <w:rPr>
          <w:lang w:val="en-AU"/>
        </w:rPr>
        <w:t>We’ll implement API controller since the OK screen can be rendered on the client side easily.</w:t>
      </w:r>
    </w:p>
    <w:p w14:paraId="45A18D0F" w14:textId="77777777" w:rsidR="00A871B9" w:rsidRDefault="00A871B9" w:rsidP="00A871B9">
      <w:pPr>
        <w:pStyle w:val="Body"/>
        <w:numPr>
          <w:ilvl w:val="1"/>
          <w:numId w:val="38"/>
        </w:numPr>
        <w:rPr>
          <w:lang w:val="en-AU"/>
        </w:rPr>
      </w:pPr>
      <w:r>
        <w:rPr>
          <w:lang w:val="en-AU"/>
        </w:rPr>
        <w:t>Created a new “RentalsController” under controllers\api.</w:t>
      </w:r>
    </w:p>
    <w:p w14:paraId="61AD42ED" w14:textId="77777777" w:rsidR="00A871B9" w:rsidRDefault="00A871B9" w:rsidP="00A871B9">
      <w:pPr>
        <w:pStyle w:val="Body"/>
        <w:numPr>
          <w:ilvl w:val="1"/>
          <w:numId w:val="38"/>
        </w:numPr>
        <w:rPr>
          <w:lang w:val="en-AU"/>
        </w:rPr>
      </w:pPr>
      <w:r>
        <w:rPr>
          <w:lang w:val="en-AU"/>
        </w:rPr>
        <w:t>Created a new Post action: PostNewRentals that receives a new DTO with the customer Id and a list of movies Ids.</w:t>
      </w:r>
    </w:p>
    <w:p w14:paraId="4EED6D11" w14:textId="77777777" w:rsidR="00A871B9" w:rsidRDefault="00564F03" w:rsidP="00A871B9">
      <w:pPr>
        <w:pStyle w:val="Body"/>
        <w:numPr>
          <w:ilvl w:val="1"/>
          <w:numId w:val="38"/>
        </w:numPr>
        <w:rPr>
          <w:lang w:val="en-AU"/>
        </w:rPr>
      </w:pPr>
      <w:r>
        <w:rPr>
          <w:lang w:val="en-AU"/>
        </w:rPr>
        <w:t>Domain modelling:</w:t>
      </w:r>
      <w:r>
        <w:rPr>
          <w:lang w:val="en-AU"/>
        </w:rPr>
        <w:br/>
      </w:r>
      <w:r w:rsidR="00E30E4F">
        <w:rPr>
          <w:noProof/>
        </w:rPr>
        <mc:AlternateContent>
          <mc:Choice Requires="wps">
            <w:drawing>
              <wp:anchor distT="0" distB="0" distL="114300" distR="114300" simplePos="0" relativeHeight="251671552" behindDoc="0" locked="0" layoutInCell="1" allowOverlap="1" wp14:anchorId="6648CE6F" wp14:editId="12245E3B">
                <wp:simplePos x="0" y="0"/>
                <wp:positionH relativeFrom="column">
                  <wp:posOffset>2957885</wp:posOffset>
                </wp:positionH>
                <wp:positionV relativeFrom="paragraph">
                  <wp:posOffset>1095622</wp:posOffset>
                </wp:positionV>
                <wp:extent cx="389255" cy="301543"/>
                <wp:effectExtent l="0" t="38100" r="48895" b="22860"/>
                <wp:wrapNone/>
                <wp:docPr id="194" name="Straight Arrow Connector 194"/>
                <wp:cNvGraphicFramePr/>
                <a:graphic xmlns:a="http://schemas.openxmlformats.org/drawingml/2006/main">
                  <a:graphicData uri="http://schemas.microsoft.com/office/word/2010/wordprocessingShape">
                    <wps:wsp>
                      <wps:cNvCnPr/>
                      <wps:spPr>
                        <a:xfrm flipV="1">
                          <a:off x="0" y="0"/>
                          <a:ext cx="389255" cy="301543"/>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type w14:anchorId="3F81C1D1" id="_x0000_t32" coordsize="21600,21600" o:spt="32" o:oned="t" path="m,l21600,21600e" filled="f">
                <v:path arrowok="t" fillok="f" o:connecttype="none"/>
                <o:lock v:ext="edit" shapetype="t"/>
              </v:shapetype>
              <v:shape id="Straight Arrow Connector 194" o:spid="_x0000_s1026" type="#_x0000_t32" style="position:absolute;margin-left:232.9pt;margin-top:86.25pt;width:30.65pt;height:23.75pt;flip:y;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" strokecolor="red" strokeweight="1pt">
                <v:stroke endarrow="block" joinstyle="miter"/>
              </v:shape>
            </w:pict>
          </mc:Fallback>
        </mc:AlternateContent>
      </w:r>
      <w:r w:rsidR="00E30E4F">
        <w:rPr>
          <w:noProof/>
        </w:rPr>
        <mc:AlternateContent>
          <mc:Choice Requires="wps">
            <w:drawing>
              <wp:anchor distT="0" distB="0" distL="114300" distR="114300" simplePos="0" relativeHeight="251673600" behindDoc="0" locked="0" layoutInCell="1" allowOverlap="1" wp14:anchorId="183FB21C" wp14:editId="5EA0AA3F">
                <wp:simplePos x="0" y="0"/>
                <wp:positionH relativeFrom="column">
                  <wp:posOffset>1963971</wp:posOffset>
                </wp:positionH>
                <wp:positionV relativeFrom="paragraph">
                  <wp:posOffset>1097280</wp:posOffset>
                </wp:positionV>
                <wp:extent cx="365567" cy="299886"/>
                <wp:effectExtent l="38100" t="38100" r="15875" b="24130"/>
                <wp:wrapNone/>
                <wp:docPr id="195" name="Straight Arrow Connector 195"/>
                <wp:cNvGraphicFramePr/>
                <a:graphic xmlns:a="http://schemas.openxmlformats.org/drawingml/2006/main">
                  <a:graphicData uri="http://schemas.microsoft.com/office/word/2010/wordprocessingShape">
                    <wps:wsp>
                      <wps:cNvCnPr/>
                      <wps:spPr>
                        <a:xfrm flipH="1" flipV="1">
                          <a:off x="0" y="0"/>
                          <a:ext cx="365567" cy="299886"/>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F94BE" id="Straight Arrow Connector 195" o:spid="_x0000_s1026" type="#_x0000_t32" style="position:absolute;margin-left:154.65pt;margin-top:86.4pt;width:28.8pt;height:23.6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" strokecolor="red" strokeweight="1pt">
                <v:stroke endarrow="block" joinstyle="miter"/>
              </v:shape>
            </w:pict>
          </mc:Fallback>
        </mc:AlternateContent>
      </w:r>
      <w:r w:rsidR="00E30E4F">
        <w:rPr>
          <w:noProof/>
        </w:rPr>
        <w:drawing>
          <wp:inline distT="0" distB="0" distL="0" distR="0" wp14:anchorId="54B01711" wp14:editId="0271BB66">
            <wp:extent cx="3522428" cy="2318886"/>
            <wp:effectExtent l="0" t="0" r="1905"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74686" cy="2353288"/>
                    </a:xfrm>
                    <a:prstGeom prst="rect">
                      <a:avLst/>
                    </a:prstGeom>
                  </pic:spPr>
                </pic:pic>
              </a:graphicData>
            </a:graphic>
          </wp:inline>
        </w:drawing>
      </w:r>
    </w:p>
    <w:p w14:paraId="057DFF65" w14:textId="77777777" w:rsidR="00564F03" w:rsidRDefault="00564F03" w:rsidP="00564F03">
      <w:pPr>
        <w:pStyle w:val="Body"/>
        <w:ind w:left="1440"/>
        <w:rPr>
          <w:lang w:val="en-AU"/>
        </w:rPr>
      </w:pPr>
      <w:r>
        <w:rPr>
          <w:lang w:val="en-AU"/>
        </w:rPr>
        <w:t xml:space="preserve">We need a one-to-many relationship between customer to movies and vice versa. This is an association. This association also need some additional data like date rented, due date and date returned. </w:t>
      </w:r>
    </w:p>
    <w:p w14:paraId="4DBB6D7A" w14:textId="77777777" w:rsidR="00564F03" w:rsidRDefault="00564F03" w:rsidP="00564F03">
      <w:pPr>
        <w:pStyle w:val="Body"/>
        <w:ind w:left="1440"/>
        <w:rPr>
          <w:lang w:val="en-AU"/>
        </w:rPr>
      </w:pPr>
      <w:r>
        <w:rPr>
          <w:lang w:val="en-AU"/>
        </w:rPr>
        <w:lastRenderedPageBreak/>
        <w:t xml:space="preserve">Therefore, we need an </w:t>
      </w:r>
      <w:r w:rsidRPr="00564F03">
        <w:rPr>
          <w:color w:val="0000CC"/>
          <w:lang w:val="en-AU"/>
        </w:rPr>
        <w:t xml:space="preserve">Association Class </w:t>
      </w:r>
      <w:r>
        <w:rPr>
          <w:lang w:val="en-AU"/>
        </w:rPr>
        <w:t>to model this.</w:t>
      </w:r>
    </w:p>
    <w:p w14:paraId="2A63CC78" w14:textId="77777777" w:rsidR="00564F03" w:rsidRPr="00A871B9" w:rsidRDefault="00564F03" w:rsidP="00564F03">
      <w:pPr>
        <w:pStyle w:val="Body"/>
        <w:ind w:left="1440"/>
        <w:rPr>
          <w:lang w:val="en-AU"/>
        </w:rPr>
      </w:pPr>
      <w:r w:rsidRPr="00564F03">
        <w:rPr>
          <w:color w:val="0000CC"/>
          <w:lang w:val="en-AU"/>
        </w:rPr>
        <w:t>Convention</w:t>
      </w:r>
      <w:r>
        <w:rPr>
          <w:lang w:val="en-AU"/>
        </w:rPr>
        <w:t>: we should call out association class according to the association it represents. In this case - Rental</w:t>
      </w:r>
    </w:p>
    <w:p w14:paraId="51A7E7B1" w14:textId="77777777" w:rsidR="00623D78" w:rsidRDefault="00623D78" w:rsidP="00E26E8C">
      <w:pPr>
        <w:pStyle w:val="Heading2"/>
        <w:rPr>
          <w:lang w:val="en-AU"/>
        </w:rPr>
      </w:pPr>
      <w:r>
        <w:rPr>
          <w:lang w:val="en-AU"/>
        </w:rPr>
        <w:t>ASP.Net Web API</w:t>
      </w:r>
    </w:p>
    <w:p w14:paraId="317051CF" w14:textId="77777777" w:rsidR="00E75975" w:rsidRDefault="00623D78" w:rsidP="00623D78">
      <w:pPr>
        <w:pStyle w:val="Body"/>
        <w:rPr>
          <w:lang w:val="en-AU"/>
        </w:rPr>
      </w:pPr>
      <w:r>
        <w:t xml:space="preserve">The </w:t>
      </w:r>
      <w:r>
        <w:rPr>
          <w:lang w:val="en-AU"/>
        </w:rPr>
        <w:t>ASP.Net framework that allow us to build a Web API service.</w:t>
      </w:r>
    </w:p>
    <w:p w14:paraId="3CFF4A3E" w14:textId="77777777" w:rsidR="005762F7" w:rsidRDefault="005762F7" w:rsidP="00623D78">
      <w:pPr>
        <w:pStyle w:val="Body"/>
        <w:rPr>
          <w:lang w:val="en-AU"/>
        </w:rPr>
      </w:pPr>
      <w:r>
        <w:rPr>
          <w:lang w:val="en-AU"/>
        </w:rPr>
        <w:t>ASP.Net Web API framework has the same general structure as the APS.Net MVC framework, with a few small difference</w:t>
      </w:r>
      <w:r w:rsidR="00951D5D">
        <w:rPr>
          <w:lang w:val="en-AU"/>
        </w:rPr>
        <w:t>s.</w:t>
      </w:r>
    </w:p>
    <w:p w14:paraId="28CFF069" w14:textId="77777777" w:rsidR="005762F7" w:rsidRPr="00623D78" w:rsidRDefault="005762F7" w:rsidP="00623D78">
      <w:pPr>
        <w:pStyle w:val="Body"/>
        <w:rPr>
          <w:lang w:val="en-AU"/>
        </w:rPr>
      </w:pPr>
      <w:r>
        <w:rPr>
          <w:lang w:val="en-AU"/>
        </w:rPr>
        <w:t xml:space="preserve">In </w:t>
      </w:r>
      <w:r w:rsidR="00951D5D">
        <w:rPr>
          <w:lang w:val="en-AU"/>
        </w:rPr>
        <w:t>ASP.Net Core, MS united the MVC and Web API framework into one.</w:t>
      </w:r>
    </w:p>
    <w:p w14:paraId="4C46B559" w14:textId="77777777" w:rsidR="002F11B0" w:rsidRDefault="002F11B0" w:rsidP="00185C24">
      <w:pPr>
        <w:pStyle w:val="Heading3"/>
        <w:rPr>
          <w:lang w:val="en-AU"/>
        </w:rPr>
      </w:pPr>
      <w:r>
        <w:rPr>
          <w:lang w:val="en-AU"/>
        </w:rPr>
        <w:t>Data Service == Web API</w:t>
      </w:r>
    </w:p>
    <w:p w14:paraId="4FA802EE" w14:textId="77777777" w:rsidR="002F11B0" w:rsidRPr="002F11B0" w:rsidRDefault="002F11B0" w:rsidP="002F11B0">
      <w:pPr>
        <w:pStyle w:val="Body"/>
        <w:rPr>
          <w:lang w:val="en-AU"/>
        </w:rPr>
      </w:pPr>
      <w:r>
        <w:rPr>
          <w:lang w:val="en-AU"/>
        </w:rPr>
        <w:t>A web service that doesn’t generate and sends a static HTML (like an MVC app ) but instead, generate the data and send it, leaving the markup generation to the client side.</w:t>
      </w:r>
    </w:p>
    <w:p w14:paraId="7B853801" w14:textId="77777777" w:rsidR="00185C24" w:rsidRDefault="00185C24" w:rsidP="002F11B0">
      <w:pPr>
        <w:pStyle w:val="Heading4"/>
      </w:pPr>
      <w:r>
        <w:rPr>
          <w:lang w:val="en-AU"/>
        </w:rPr>
        <w:t>Benefits of Generating the Markup on the Client Side</w:t>
      </w:r>
    </w:p>
    <w:p w14:paraId="40C26C82" w14:textId="77777777" w:rsidR="002E4545" w:rsidRDefault="002E4545" w:rsidP="002E4545">
      <w:pPr>
        <w:pStyle w:val="Body"/>
        <w:rPr>
          <w:lang w:val="en-AU"/>
        </w:rPr>
      </w:pPr>
      <w:r>
        <w:rPr>
          <w:lang w:val="en-AU"/>
        </w:rPr>
        <w:t>Instead of creating the html on the server and th</w:t>
      </w:r>
      <w:r w:rsidR="00C2132B">
        <w:rPr>
          <w:lang w:val="en-AU"/>
        </w:rPr>
        <w:t>e</w:t>
      </w:r>
      <w:r>
        <w:rPr>
          <w:lang w:val="en-AU"/>
        </w:rPr>
        <w:t xml:space="preserve">n sending it to the client side, the server can also return just the data and leave </w:t>
      </w:r>
      <w:r w:rsidR="00C2132B">
        <w:rPr>
          <w:lang w:val="en-AU"/>
        </w:rPr>
        <w:t xml:space="preserve">generating the markup </w:t>
      </w:r>
      <w:r>
        <w:rPr>
          <w:lang w:val="en-AU"/>
        </w:rPr>
        <w:t>to the client side. The benefits of this approach are:</w:t>
      </w:r>
    </w:p>
    <w:p w14:paraId="7DC991A9" w14:textId="77777777" w:rsidR="00C2132B" w:rsidRDefault="002E4545" w:rsidP="002F11B0">
      <w:pPr>
        <w:pStyle w:val="Body"/>
        <w:numPr>
          <w:ilvl w:val="2"/>
          <w:numId w:val="38"/>
        </w:numPr>
        <w:rPr>
          <w:lang w:val="en-AU"/>
        </w:rPr>
      </w:pPr>
      <w:r>
        <w:rPr>
          <w:lang w:val="en-AU"/>
        </w:rPr>
        <w:t>Less server resources (improve scalability)</w:t>
      </w:r>
    </w:p>
    <w:p w14:paraId="38E609D0" w14:textId="77777777" w:rsidR="00C2132B" w:rsidRDefault="00C2132B" w:rsidP="002F11B0">
      <w:pPr>
        <w:pStyle w:val="Body"/>
        <w:numPr>
          <w:ilvl w:val="2"/>
          <w:numId w:val="38"/>
        </w:numPr>
        <w:rPr>
          <w:lang w:val="en-AU"/>
        </w:rPr>
      </w:pPr>
      <w:r>
        <w:rPr>
          <w:lang w:val="en-AU"/>
        </w:rPr>
        <w:t>Less bandwidth (slightly improve performance)</w:t>
      </w:r>
    </w:p>
    <w:p w14:paraId="6C134F7F" w14:textId="77777777" w:rsidR="00C85EAE" w:rsidRDefault="00C2132B" w:rsidP="002F11B0">
      <w:pPr>
        <w:pStyle w:val="Body"/>
        <w:numPr>
          <w:ilvl w:val="2"/>
          <w:numId w:val="38"/>
        </w:numPr>
        <w:rPr>
          <w:lang w:val="en-AU"/>
        </w:rPr>
      </w:pPr>
      <w:r>
        <w:rPr>
          <w:lang w:val="en-AU"/>
        </w:rPr>
        <w:t>Support for a broad range of clients – can send the same data to desktops, mobile</w:t>
      </w:r>
      <w:r w:rsidR="005E788A">
        <w:rPr>
          <w:lang w:val="en-AU"/>
        </w:rPr>
        <w:t>, other sites</w:t>
      </w:r>
      <w:r>
        <w:rPr>
          <w:lang w:val="en-AU"/>
        </w:rPr>
        <w:t xml:space="preserve"> etc.</w:t>
      </w:r>
    </w:p>
    <w:p w14:paraId="3BDD9A4C" w14:textId="77777777" w:rsidR="00A4625A" w:rsidRDefault="00C85EAE" w:rsidP="002F11B0">
      <w:pPr>
        <w:pStyle w:val="Body"/>
        <w:numPr>
          <w:ilvl w:val="2"/>
          <w:numId w:val="38"/>
        </w:numPr>
        <w:rPr>
          <w:lang w:val="en-AU"/>
        </w:rPr>
      </w:pPr>
      <w:r>
        <w:rPr>
          <w:lang w:val="en-AU"/>
        </w:rPr>
        <w:t>Note: Data Service don’t just create new data, they can also be used for modifying the data we have.</w:t>
      </w:r>
    </w:p>
    <w:p w14:paraId="3F752376" w14:textId="77777777" w:rsidR="00A4625A" w:rsidRDefault="00A4625A" w:rsidP="00A4625A">
      <w:pPr>
        <w:pStyle w:val="Heading3"/>
        <w:rPr>
          <w:lang w:val="en-AU"/>
        </w:rPr>
      </w:pPr>
      <w:r>
        <w:rPr>
          <w:lang w:val="en-AU"/>
        </w:rPr>
        <w:t>Restful API</w:t>
      </w:r>
    </w:p>
    <w:p w14:paraId="0BDE3525" w14:textId="77777777" w:rsidR="007034C9" w:rsidRDefault="004D4C66" w:rsidP="004D4C66">
      <w:pPr>
        <w:pStyle w:val="Body"/>
        <w:rPr>
          <w:lang w:val="en-AU"/>
        </w:rPr>
      </w:pPr>
      <w:r w:rsidRPr="004D4C66">
        <w:rPr>
          <w:b/>
          <w:bCs/>
          <w:lang w:val="en-AU"/>
        </w:rPr>
        <w:t>Re</w:t>
      </w:r>
      <w:r>
        <w:rPr>
          <w:lang w:val="en-AU"/>
        </w:rPr>
        <w:t xml:space="preserve">presentational </w:t>
      </w:r>
      <w:r w:rsidRPr="004D4C66">
        <w:rPr>
          <w:b/>
          <w:bCs/>
          <w:lang w:val="en-AU"/>
        </w:rPr>
        <w:t>S</w:t>
      </w:r>
      <w:r>
        <w:rPr>
          <w:lang w:val="en-AU"/>
        </w:rPr>
        <w:t xml:space="preserve">tate </w:t>
      </w:r>
      <w:r w:rsidRPr="004D4C66">
        <w:rPr>
          <w:b/>
          <w:bCs/>
          <w:lang w:val="en-AU"/>
        </w:rPr>
        <w:t>T</w:t>
      </w:r>
      <w:r>
        <w:rPr>
          <w:lang w:val="en-AU"/>
        </w:rPr>
        <w:t xml:space="preserve">ransfer (REST) </w:t>
      </w:r>
      <w:r w:rsidR="007034C9">
        <w:rPr>
          <w:lang w:val="en-AU"/>
        </w:rPr>
        <w:t>–</w:t>
      </w:r>
      <w:r>
        <w:rPr>
          <w:lang w:val="en-AU"/>
        </w:rPr>
        <w:t xml:space="preserve"> </w:t>
      </w:r>
      <w:r w:rsidR="007034C9">
        <w:rPr>
          <w:lang w:val="en-AU"/>
        </w:rPr>
        <w:t>built on the following HTTP requests that together with the requested URL, define the requested operation. This REST protocol is stateless in that the server doesn’t need any additional information from the client other then the request type and the url. The most common request types are:</w:t>
      </w:r>
    </w:p>
    <w:p w14:paraId="66A986A9" w14:textId="77777777" w:rsidR="004D4C66" w:rsidRDefault="007034C9" w:rsidP="007034C9">
      <w:pPr>
        <w:pStyle w:val="Body"/>
        <w:numPr>
          <w:ilvl w:val="0"/>
          <w:numId w:val="64"/>
        </w:numPr>
        <w:rPr>
          <w:lang w:val="en-AU"/>
        </w:rPr>
      </w:pPr>
      <w:r w:rsidRPr="007034C9">
        <w:rPr>
          <w:b/>
          <w:bCs/>
          <w:lang w:val="en-AU"/>
        </w:rPr>
        <w:t>GET</w:t>
      </w:r>
      <w:r>
        <w:rPr>
          <w:lang w:val="en-AU"/>
        </w:rPr>
        <w:t xml:space="preserve"> – to get the data associated with the url. Example: /api/cutomers (for index) or /api/customers/{id} (for specific customer)</w:t>
      </w:r>
    </w:p>
    <w:p w14:paraId="109FE068" w14:textId="77777777" w:rsidR="007034C9" w:rsidRDefault="007034C9" w:rsidP="007034C9">
      <w:pPr>
        <w:pStyle w:val="Body"/>
        <w:numPr>
          <w:ilvl w:val="0"/>
          <w:numId w:val="64"/>
        </w:numPr>
        <w:rPr>
          <w:lang w:val="en-AU"/>
        </w:rPr>
      </w:pPr>
      <w:r>
        <w:rPr>
          <w:b/>
          <w:bCs/>
          <w:lang w:val="en-AU"/>
        </w:rPr>
        <w:t>POST</w:t>
      </w:r>
      <w:r>
        <w:rPr>
          <w:lang w:val="en-AU"/>
        </w:rPr>
        <w:t xml:space="preserve"> – to create a new data. The new data required fields are sent as part of the request. For example: creating a new customer with the url: /api/cusomers</w:t>
      </w:r>
    </w:p>
    <w:p w14:paraId="6070B58B" w14:textId="77777777" w:rsidR="007034C9" w:rsidRDefault="007034C9" w:rsidP="007034C9">
      <w:pPr>
        <w:pStyle w:val="Body"/>
        <w:numPr>
          <w:ilvl w:val="0"/>
          <w:numId w:val="64"/>
        </w:numPr>
        <w:rPr>
          <w:lang w:val="en-AU"/>
        </w:rPr>
      </w:pPr>
      <w:r>
        <w:rPr>
          <w:b/>
          <w:bCs/>
          <w:lang w:val="en-AU"/>
        </w:rPr>
        <w:t>PUT</w:t>
      </w:r>
      <w:r>
        <w:rPr>
          <w:lang w:val="en-AU"/>
        </w:rPr>
        <w:t xml:space="preserve"> – update an existing data. For example: /api/customers/{id} to update customer with {id}</w:t>
      </w:r>
    </w:p>
    <w:p w14:paraId="5EF18570" w14:textId="77777777" w:rsidR="007034C9" w:rsidRDefault="007034C9" w:rsidP="007034C9">
      <w:pPr>
        <w:pStyle w:val="Body"/>
        <w:numPr>
          <w:ilvl w:val="0"/>
          <w:numId w:val="64"/>
        </w:numPr>
        <w:rPr>
          <w:lang w:val="en-AU"/>
        </w:rPr>
      </w:pPr>
      <w:r>
        <w:rPr>
          <w:b/>
          <w:bCs/>
          <w:lang w:val="en-AU"/>
        </w:rPr>
        <w:t>DELETE</w:t>
      </w:r>
      <w:r>
        <w:rPr>
          <w:lang w:val="en-AU"/>
        </w:rPr>
        <w:t xml:space="preserve"> – Delete and existing record with the url. For example: </w:t>
      </w:r>
      <w:r>
        <w:rPr>
          <w:lang w:val="en-AU"/>
        </w:rPr>
        <w:lastRenderedPageBreak/>
        <w:t>/api/customers/{id}</w:t>
      </w:r>
    </w:p>
    <w:p w14:paraId="729901C3" w14:textId="77777777" w:rsidR="00662D5C" w:rsidRDefault="00662D5C" w:rsidP="00662D5C">
      <w:pPr>
        <w:pStyle w:val="Heading3"/>
        <w:rPr>
          <w:lang w:val="en-AU"/>
        </w:rPr>
      </w:pPr>
      <w:r>
        <w:rPr>
          <w:lang w:val="en-AU"/>
        </w:rPr>
        <w:t>Adding Web API to MVC App</w:t>
      </w:r>
    </w:p>
    <w:p w14:paraId="72E57B24" w14:textId="77777777" w:rsidR="00662D5C" w:rsidRPr="00662D5C" w:rsidRDefault="00662D5C" w:rsidP="00662D5C">
      <w:pPr>
        <w:pStyle w:val="Body"/>
        <w:numPr>
          <w:ilvl w:val="0"/>
          <w:numId w:val="65"/>
        </w:numPr>
      </w:pPr>
      <w:r>
        <w:rPr>
          <w:lang w:val="en-AU"/>
        </w:rPr>
        <w:t>Create a new folder: Controllers\Api</w:t>
      </w:r>
    </w:p>
    <w:p w14:paraId="68B20418" w14:textId="77777777" w:rsidR="0059368A" w:rsidRPr="0059368A" w:rsidRDefault="00C65A88" w:rsidP="00662D5C">
      <w:pPr>
        <w:pStyle w:val="Body"/>
        <w:numPr>
          <w:ilvl w:val="0"/>
          <w:numId w:val="65"/>
        </w:numPr>
      </w:pPr>
      <w:r>
        <w:rPr>
          <w:lang w:val="en-AU"/>
        </w:rPr>
        <w:t xml:space="preserve">On the new folder -&gt; right click -&gt; Add -&gt; </w:t>
      </w:r>
      <w:r w:rsidR="00662D5C">
        <w:rPr>
          <w:lang w:val="en-AU"/>
        </w:rPr>
        <w:t>Create a new controller</w:t>
      </w:r>
      <w:r>
        <w:rPr>
          <w:lang w:val="en-AU"/>
        </w:rPr>
        <w:t xml:space="preserve"> -&gt; Web API 2 Controller – Empty </w:t>
      </w:r>
      <w:r w:rsidR="00662D5C">
        <w:rPr>
          <w:lang w:val="en-AU"/>
        </w:rPr>
        <w:t>: {model}</w:t>
      </w:r>
      <w:r w:rsidR="00662D5C" w:rsidRPr="00C21953">
        <w:rPr>
          <w:color w:val="0000CC"/>
          <w:lang w:val="en-AU"/>
        </w:rPr>
        <w:t>sController</w:t>
      </w:r>
      <w:r w:rsidR="00C21953">
        <w:rPr>
          <w:lang w:val="en-AU"/>
        </w:rPr>
        <w:t>.cs</w:t>
      </w:r>
      <w:r>
        <w:rPr>
          <w:lang w:val="en-AU"/>
        </w:rPr>
        <w:t xml:space="preserve"> </w:t>
      </w:r>
      <w:r w:rsidR="00C21953">
        <w:rPr>
          <w:lang w:val="en-AU"/>
        </w:rPr>
        <w:br/>
        <w:t>For example: CustomersController.cs</w:t>
      </w:r>
    </w:p>
    <w:p w14:paraId="1053FBD7" w14:textId="77777777" w:rsidR="0059368A" w:rsidRPr="007C5929" w:rsidRDefault="0059368A" w:rsidP="00662D5C">
      <w:pPr>
        <w:pStyle w:val="Body"/>
        <w:numPr>
          <w:ilvl w:val="0"/>
          <w:numId w:val="65"/>
        </w:numPr>
      </w:pPr>
      <w:r>
        <w:rPr>
          <w:lang w:val="en-AU"/>
        </w:rPr>
        <w:t>In the new controller:</w:t>
      </w:r>
      <w:r w:rsidR="00DA555B">
        <w:rPr>
          <w:lang w:val="en-AU"/>
        </w:rPr>
        <w:br/>
        <w:t>All RESTful API methods need to return IHttpActionResult</w:t>
      </w:r>
    </w:p>
    <w:p w14:paraId="00F128E6" w14:textId="77777777" w:rsidR="007C5929" w:rsidRPr="0059368A" w:rsidRDefault="007C5929" w:rsidP="007C5929">
      <w:pPr>
        <w:pStyle w:val="Body"/>
        <w:ind w:left="2251"/>
      </w:pPr>
      <w:r>
        <w:rPr>
          <w:lang w:val="en-AU"/>
        </w:rPr>
        <w:t xml:space="preserve">See: </w:t>
      </w:r>
      <w:hyperlink r:id="rId97" w:history="1">
        <w:r w:rsidRPr="001276AE">
          <w:rPr>
            <w:rStyle w:val="Hyperlink"/>
            <w:lang w:val="en-AU"/>
          </w:rPr>
          <w:t>https://docs.microsoft.com/en-us/dotnet/api/system.web.http.apicontroller</w:t>
        </w:r>
      </w:hyperlink>
      <w:r>
        <w:rPr>
          <w:lang w:val="en-AU"/>
        </w:rPr>
        <w:t xml:space="preserve"> </w:t>
      </w:r>
    </w:p>
    <w:p w14:paraId="3EBA9F1A" w14:textId="77777777" w:rsidR="0059368A" w:rsidRPr="0059368A" w:rsidRDefault="0059368A" w:rsidP="0059368A">
      <w:pPr>
        <w:pStyle w:val="Body"/>
        <w:numPr>
          <w:ilvl w:val="1"/>
          <w:numId w:val="65"/>
        </w:numPr>
      </w:pPr>
      <w:r w:rsidRPr="0059368A">
        <w:rPr>
          <w:b/>
          <w:bCs/>
          <w:lang w:val="en-AU"/>
        </w:rPr>
        <w:t>GET</w:t>
      </w:r>
      <w:r>
        <w:rPr>
          <w:lang w:val="en-AU"/>
        </w:rPr>
        <w:t xml:space="preserve"> – </w:t>
      </w:r>
      <w:r w:rsidR="008568B6">
        <w:rPr>
          <w:lang w:val="en-AU"/>
        </w:rPr>
        <w:br/>
      </w:r>
      <w:r w:rsidRPr="008568B6">
        <w:rPr>
          <w:rStyle w:val="CodeChar"/>
        </w:rPr>
        <w:t xml:space="preserve">return </w:t>
      </w:r>
      <w:r w:rsidR="008568B6" w:rsidRPr="008568B6">
        <w:rPr>
          <w:rStyle w:val="CodeChar"/>
        </w:rPr>
        <w:t>Ok(</w:t>
      </w:r>
      <w:r w:rsidRPr="008568B6">
        <w:rPr>
          <w:rStyle w:val="CodeChar"/>
        </w:rPr>
        <w:t>IEnumerable or a single object</w:t>
      </w:r>
      <w:r w:rsidR="008568B6" w:rsidRPr="008568B6">
        <w:rPr>
          <w:rStyle w:val="CodeChar"/>
        </w:rPr>
        <w:t>)</w:t>
      </w:r>
    </w:p>
    <w:p w14:paraId="18766DFC" w14:textId="77777777" w:rsidR="0059368A" w:rsidRPr="0059368A" w:rsidRDefault="0059368A" w:rsidP="0059368A">
      <w:pPr>
        <w:pStyle w:val="Body"/>
        <w:numPr>
          <w:ilvl w:val="1"/>
          <w:numId w:val="65"/>
        </w:numPr>
      </w:pPr>
      <w:r w:rsidRPr="0059368A">
        <w:rPr>
          <w:b/>
          <w:bCs/>
          <w:lang w:val="en-AU"/>
        </w:rPr>
        <w:t>POST</w:t>
      </w:r>
      <w:r>
        <w:rPr>
          <w:lang w:val="en-AU"/>
        </w:rPr>
        <w:t xml:space="preserve"> – with [HttpPost] – get an object, validate it and add it to the database. Return the </w:t>
      </w:r>
      <w:r w:rsidR="00DA555B" w:rsidRPr="00DA555B">
        <w:rPr>
          <w:b/>
          <w:bCs/>
          <w:lang w:val="en-AU"/>
        </w:rPr>
        <w:t>URI</w:t>
      </w:r>
      <w:r w:rsidR="00DA555B">
        <w:rPr>
          <w:lang w:val="en-AU"/>
        </w:rPr>
        <w:t xml:space="preserve"> (Unified Resource Identifier) of the </w:t>
      </w:r>
      <w:r>
        <w:rPr>
          <w:lang w:val="en-AU"/>
        </w:rPr>
        <w:t>new object.</w:t>
      </w:r>
      <w:r>
        <w:rPr>
          <w:lang w:val="en-AU"/>
        </w:rPr>
        <w:br/>
        <w:t>Note: if you call this method Post&lt;object&gt; - the framework will automatically treat it as an [HttpPost] action. However, if you change the method’s name in the future, it will break your code so it’s better to always include the [HttpPost] anyway.</w:t>
      </w:r>
      <w:r w:rsidR="00DA555B">
        <w:rPr>
          <w:lang w:val="en-AU"/>
        </w:rPr>
        <w:br/>
      </w:r>
      <w:r w:rsidR="006E2D18" w:rsidRPr="006E2D18">
        <w:rPr>
          <w:rFonts w:ascii="Consolas" w:eastAsiaTheme="minorHAnsi" w:hAnsi="Consolas" w:cs="Consolas"/>
          <w:color w:val="0000FF"/>
          <w:sz w:val="19"/>
          <w:szCs w:val="19"/>
          <w:highlight w:val="lightGray"/>
          <w:lang w:val="en-AU" w:bidi="he-IL"/>
        </w:rPr>
        <w:t>return</w:t>
      </w:r>
      <w:r w:rsidR="006E2D18" w:rsidRPr="006E2D18">
        <w:rPr>
          <w:rFonts w:ascii="Consolas" w:eastAsiaTheme="minorHAnsi" w:hAnsi="Consolas" w:cs="Consolas"/>
          <w:color w:val="000000"/>
          <w:sz w:val="19"/>
          <w:szCs w:val="19"/>
          <w:highlight w:val="lightGray"/>
          <w:lang w:val="en-AU" w:bidi="he-IL"/>
        </w:rPr>
        <w:t xml:space="preserve"> Created(</w:t>
      </w:r>
      <w:r w:rsidR="006E2D18" w:rsidRPr="006E2D18">
        <w:rPr>
          <w:rFonts w:ascii="Consolas" w:eastAsiaTheme="minorHAnsi" w:hAnsi="Consolas" w:cs="Consolas"/>
          <w:color w:val="0000FF"/>
          <w:sz w:val="19"/>
          <w:szCs w:val="19"/>
          <w:highlight w:val="lightGray"/>
          <w:lang w:val="en-AU" w:bidi="he-IL"/>
        </w:rPr>
        <w:t>new</w:t>
      </w:r>
      <w:r w:rsidR="006E2D18" w:rsidRPr="006E2D18">
        <w:rPr>
          <w:rFonts w:ascii="Consolas" w:eastAsiaTheme="minorHAnsi" w:hAnsi="Consolas" w:cs="Consolas"/>
          <w:color w:val="000000"/>
          <w:sz w:val="19"/>
          <w:szCs w:val="19"/>
          <w:highlight w:val="lightGray"/>
          <w:lang w:val="en-AU" w:bidi="he-IL"/>
        </w:rPr>
        <w:t xml:space="preserve"> Uri(Request.RequestUri + </w:t>
      </w:r>
      <w:r w:rsidR="006E2D18" w:rsidRPr="006E2D18">
        <w:rPr>
          <w:rFonts w:ascii="Consolas" w:eastAsiaTheme="minorHAnsi" w:hAnsi="Consolas" w:cs="Consolas"/>
          <w:color w:val="A31515"/>
          <w:sz w:val="19"/>
          <w:szCs w:val="19"/>
          <w:highlight w:val="lightGray"/>
          <w:lang w:val="en-AU" w:bidi="he-IL"/>
        </w:rPr>
        <w:t>"/"</w:t>
      </w:r>
      <w:r w:rsidR="006E2D18" w:rsidRPr="006E2D18">
        <w:rPr>
          <w:rFonts w:ascii="Consolas" w:eastAsiaTheme="minorHAnsi" w:hAnsi="Consolas" w:cs="Consolas"/>
          <w:color w:val="000000"/>
          <w:sz w:val="19"/>
          <w:szCs w:val="19"/>
          <w:highlight w:val="lightGray"/>
          <w:lang w:val="en-AU" w:bidi="he-IL"/>
        </w:rPr>
        <w:t xml:space="preserve"> + customer.Id), customerDto);</w:t>
      </w:r>
      <w:r w:rsidR="006E2D18">
        <w:rPr>
          <w:lang w:val="en-AU"/>
        </w:rPr>
        <w:t xml:space="preserve">  </w:t>
      </w:r>
    </w:p>
    <w:p w14:paraId="12660AB5" w14:textId="77777777" w:rsidR="00C30D95" w:rsidRPr="00C30D95" w:rsidRDefault="0059368A" w:rsidP="0059368A">
      <w:pPr>
        <w:pStyle w:val="Body"/>
        <w:numPr>
          <w:ilvl w:val="1"/>
          <w:numId w:val="65"/>
        </w:numPr>
      </w:pPr>
      <w:r w:rsidRPr="0059368A">
        <w:rPr>
          <w:b/>
          <w:bCs/>
          <w:lang w:val="en-AU"/>
        </w:rPr>
        <w:t>PUT</w:t>
      </w:r>
      <w:r>
        <w:rPr>
          <w:lang w:val="en-AU"/>
        </w:rPr>
        <w:t xml:space="preserve"> – </w:t>
      </w:r>
      <w:r w:rsidR="00C30D95">
        <w:rPr>
          <w:lang w:val="en-AU"/>
        </w:rPr>
        <w:t xml:space="preserve">with [HttpPut] </w:t>
      </w:r>
      <w:r>
        <w:rPr>
          <w:lang w:val="en-AU"/>
        </w:rPr>
        <w:t>can return either void (save bandwidth) or the updated object.</w:t>
      </w:r>
      <w:r w:rsidR="008568B6">
        <w:rPr>
          <w:lang w:val="en-AU"/>
        </w:rPr>
        <w:t xml:space="preserve"> IN both cases, </w:t>
      </w:r>
      <w:r w:rsidR="008568B6" w:rsidRPr="008568B6">
        <w:rPr>
          <w:rStyle w:val="CodeChar"/>
        </w:rPr>
        <w:t>return Ok(…);</w:t>
      </w:r>
      <w:r w:rsidR="008568B6">
        <w:rPr>
          <w:lang w:val="en-AU"/>
        </w:rPr>
        <w:br/>
      </w:r>
    </w:p>
    <w:p w14:paraId="6FB57108" w14:textId="77777777" w:rsidR="009A0DB8" w:rsidRPr="003E2ABB" w:rsidRDefault="00C30D95" w:rsidP="0059368A">
      <w:pPr>
        <w:pStyle w:val="Body"/>
        <w:numPr>
          <w:ilvl w:val="1"/>
          <w:numId w:val="65"/>
        </w:numPr>
      </w:pPr>
      <w:r>
        <w:rPr>
          <w:b/>
          <w:bCs/>
          <w:lang w:val="en-AU"/>
        </w:rPr>
        <w:t>DELET</w:t>
      </w:r>
      <w:r w:rsidR="00DA555B">
        <w:rPr>
          <w:b/>
          <w:bCs/>
          <w:lang w:val="en-AU"/>
        </w:rPr>
        <w:t>E</w:t>
      </w:r>
      <w:r>
        <w:rPr>
          <w:b/>
          <w:bCs/>
          <w:lang w:val="en-AU"/>
        </w:rPr>
        <w:t xml:space="preserve"> </w:t>
      </w:r>
      <w:r>
        <w:rPr>
          <w:lang w:val="en-AU"/>
        </w:rPr>
        <w:t>– with [HttpDelete</w:t>
      </w:r>
      <w:r w:rsidR="009A0DB8">
        <w:rPr>
          <w:lang w:val="en-AU"/>
        </w:rPr>
        <w:t xml:space="preserve">] – </w:t>
      </w:r>
      <w:r w:rsidR="009A0DB8" w:rsidRPr="008568B6">
        <w:rPr>
          <w:rStyle w:val="CodeChar"/>
        </w:rPr>
        <w:t xml:space="preserve">return </w:t>
      </w:r>
      <w:r w:rsidR="008568B6" w:rsidRPr="008568B6">
        <w:rPr>
          <w:rStyle w:val="CodeChar"/>
        </w:rPr>
        <w:t>Ok();</w:t>
      </w:r>
    </w:p>
    <w:p w14:paraId="1EBE315A" w14:textId="77777777" w:rsidR="00592513" w:rsidRDefault="003E2ABB" w:rsidP="003E2ABB">
      <w:pPr>
        <w:pStyle w:val="Body"/>
        <w:rPr>
          <w:lang w:val="en-AU"/>
        </w:rPr>
      </w:pPr>
      <w:r>
        <w:rPr>
          <w:b/>
          <w:bCs/>
          <w:lang w:val="en-AU"/>
        </w:rPr>
        <w:t>Note</w:t>
      </w:r>
      <w:r w:rsidRPr="003E2ABB">
        <w:t>:</w:t>
      </w:r>
      <w:r>
        <w:rPr>
          <w:lang w:val="en-AU"/>
        </w:rPr>
        <w:t xml:space="preserve"> </w:t>
      </w:r>
    </w:p>
    <w:p w14:paraId="0177FD7A" w14:textId="77777777" w:rsidR="00592513" w:rsidRDefault="003E2ABB" w:rsidP="00592513">
      <w:pPr>
        <w:pStyle w:val="Body"/>
        <w:numPr>
          <w:ilvl w:val="1"/>
          <w:numId w:val="65"/>
        </w:numPr>
        <w:rPr>
          <w:lang w:val="en-AU"/>
        </w:rPr>
      </w:pPr>
      <w:r>
        <w:rPr>
          <w:lang w:val="en-AU"/>
        </w:rPr>
        <w:t>The Web API framework will translate and return the data, depending on the ‘Content-Type’ in the http request:</w:t>
      </w:r>
    </w:p>
    <w:p w14:paraId="7343D223" w14:textId="77777777" w:rsidR="00592513" w:rsidRDefault="003E2ABB" w:rsidP="00592513">
      <w:pPr>
        <w:pStyle w:val="Body"/>
        <w:numPr>
          <w:ilvl w:val="2"/>
          <w:numId w:val="65"/>
        </w:numPr>
        <w:rPr>
          <w:lang w:val="en-AU"/>
        </w:rPr>
      </w:pPr>
      <w:r w:rsidRPr="00592513">
        <w:rPr>
          <w:lang w:val="en-AU"/>
        </w:rPr>
        <w:t>If the request did not include a ‘Content-Type’ field, it will return the data in xml by default.</w:t>
      </w:r>
    </w:p>
    <w:p w14:paraId="0BE177FD" w14:textId="77777777" w:rsidR="00592513" w:rsidRDefault="00592513" w:rsidP="00592513">
      <w:pPr>
        <w:pStyle w:val="Body"/>
        <w:numPr>
          <w:ilvl w:val="2"/>
          <w:numId w:val="65"/>
        </w:numPr>
        <w:rPr>
          <w:rStyle w:val="CodeChar"/>
          <w:rFonts w:ascii="Calibri" w:hAnsi="Calibri" w:cs="Times New Roman"/>
          <w:color w:val="auto"/>
          <w:shd w:val="clear" w:color="auto" w:fill="auto"/>
          <w:lang w:val="en-AU" w:bidi="ar-SA"/>
        </w:rPr>
      </w:pPr>
      <w:r w:rsidRPr="00592513">
        <w:rPr>
          <w:lang w:val="en-AU"/>
        </w:rPr>
        <w:t xml:space="preserve">To set the data type to Jason, include </w:t>
      </w:r>
      <w:r>
        <w:rPr>
          <w:lang w:val="en-AU"/>
        </w:rPr>
        <w:br/>
      </w:r>
      <w:r w:rsidRPr="00592513">
        <w:rPr>
          <w:rStyle w:val="CodeChar"/>
          <w:lang w:val="en-AU"/>
        </w:rPr>
        <w:t>Content-Type = application/json</w:t>
      </w:r>
      <w:r>
        <w:rPr>
          <w:rStyle w:val="CodeChar"/>
          <w:lang w:val="en-AU"/>
        </w:rPr>
        <w:br/>
      </w:r>
      <w:r>
        <w:rPr>
          <w:rStyle w:val="CodeChar"/>
          <w:rFonts w:ascii="Calibri" w:hAnsi="Calibri" w:cs="Times New Roman"/>
          <w:color w:val="auto"/>
          <w:shd w:val="clear" w:color="auto" w:fill="auto"/>
          <w:lang w:val="en-AU" w:bidi="ar-SA"/>
        </w:rPr>
        <w:t>in the header</w:t>
      </w:r>
    </w:p>
    <w:p w14:paraId="63C4D9E2" w14:textId="77777777" w:rsidR="008568B6" w:rsidRDefault="008568B6" w:rsidP="008568B6">
      <w:pPr>
        <w:pStyle w:val="Body"/>
        <w:numPr>
          <w:ilvl w:val="1"/>
          <w:numId w:val="65"/>
        </w:numPr>
        <w:rPr>
          <w:rStyle w:val="CodeChar"/>
          <w:rFonts w:ascii="Calibri" w:hAnsi="Calibri" w:cs="Times New Roman"/>
          <w:color w:val="auto"/>
          <w:shd w:val="clear" w:color="auto" w:fill="auto"/>
          <w:lang w:val="en-AU" w:bidi="ar-SA"/>
        </w:rPr>
      </w:pPr>
      <w:r>
        <w:rPr>
          <w:rStyle w:val="CodeChar"/>
          <w:rFonts w:ascii="Calibri" w:hAnsi="Calibri" w:cs="Times New Roman"/>
          <w:color w:val="auto"/>
          <w:shd w:val="clear" w:color="auto" w:fill="auto"/>
          <w:lang w:val="en-AU" w:bidi="ar-SA"/>
        </w:rPr>
        <w:t>Additional ApiController helper functions:</w:t>
      </w:r>
    </w:p>
    <w:p w14:paraId="11E79D0E" w14:textId="77777777" w:rsidR="008568B6" w:rsidRDefault="008568B6" w:rsidP="008568B6">
      <w:pPr>
        <w:pStyle w:val="Body"/>
        <w:numPr>
          <w:ilvl w:val="2"/>
          <w:numId w:val="65"/>
        </w:numPr>
        <w:rPr>
          <w:rStyle w:val="CodeChar"/>
          <w:rFonts w:ascii="Calibri" w:hAnsi="Calibri" w:cs="Times New Roman"/>
          <w:color w:val="auto"/>
          <w:shd w:val="clear" w:color="auto" w:fill="auto"/>
          <w:lang w:val="en-AU" w:bidi="ar-SA"/>
        </w:rPr>
      </w:pPr>
      <w:r>
        <w:rPr>
          <w:rStyle w:val="CodeChar"/>
          <w:rFonts w:ascii="Calibri" w:hAnsi="Calibri" w:cs="Times New Roman"/>
          <w:color w:val="auto"/>
          <w:shd w:val="clear" w:color="auto" w:fill="auto"/>
          <w:lang w:val="en-AU" w:bidi="ar-SA"/>
        </w:rPr>
        <w:t>return BadRequest() – for returning error on bad request</w:t>
      </w:r>
    </w:p>
    <w:p w14:paraId="7D80CF6A" w14:textId="77777777" w:rsidR="008568B6" w:rsidRDefault="008568B6" w:rsidP="008568B6">
      <w:pPr>
        <w:pStyle w:val="Body"/>
        <w:numPr>
          <w:ilvl w:val="2"/>
          <w:numId w:val="65"/>
        </w:numPr>
        <w:rPr>
          <w:rStyle w:val="CodeChar"/>
          <w:rFonts w:ascii="Calibri" w:hAnsi="Calibri" w:cs="Times New Roman"/>
          <w:color w:val="auto"/>
          <w:shd w:val="clear" w:color="auto" w:fill="auto"/>
          <w:lang w:val="en-AU" w:bidi="ar-SA"/>
        </w:rPr>
      </w:pPr>
      <w:r>
        <w:rPr>
          <w:rStyle w:val="CodeChar"/>
          <w:rFonts w:ascii="Calibri" w:hAnsi="Calibri" w:cs="Times New Roman"/>
          <w:color w:val="auto"/>
          <w:shd w:val="clear" w:color="auto" w:fill="auto"/>
          <w:lang w:val="en-AU" w:bidi="ar-SA"/>
        </w:rPr>
        <w:t>return NotFound() – when record not found</w:t>
      </w:r>
    </w:p>
    <w:p w14:paraId="51A21197" w14:textId="77777777" w:rsidR="008568B6" w:rsidRPr="00592513" w:rsidRDefault="008568B6" w:rsidP="008568B6">
      <w:pPr>
        <w:pStyle w:val="Body"/>
        <w:numPr>
          <w:ilvl w:val="2"/>
          <w:numId w:val="65"/>
        </w:numPr>
        <w:rPr>
          <w:rStyle w:val="CodeChar"/>
          <w:rFonts w:ascii="Calibri" w:hAnsi="Calibri" w:cs="Times New Roman"/>
          <w:color w:val="auto"/>
          <w:shd w:val="clear" w:color="auto" w:fill="auto"/>
          <w:lang w:val="en-AU" w:bidi="ar-SA"/>
        </w:rPr>
      </w:pPr>
      <w:r>
        <w:rPr>
          <w:rStyle w:val="CodeChar"/>
          <w:rFonts w:ascii="Calibri" w:hAnsi="Calibri" w:cs="Times New Roman"/>
          <w:color w:val="auto"/>
          <w:shd w:val="clear" w:color="auto" w:fill="auto"/>
          <w:lang w:val="en-AU" w:bidi="ar-SA"/>
        </w:rPr>
        <w:br/>
      </w:r>
    </w:p>
    <w:p w14:paraId="51899FE7" w14:textId="77777777" w:rsidR="00990713" w:rsidRDefault="00990713" w:rsidP="00990713">
      <w:pPr>
        <w:pStyle w:val="Heading3"/>
        <w:rPr>
          <w:lang w:val="en-AU"/>
        </w:rPr>
      </w:pPr>
      <w:r>
        <w:rPr>
          <w:lang w:val="en-AU"/>
        </w:rPr>
        <w:lastRenderedPageBreak/>
        <w:t>Data Transfer Objects (DTOs)</w:t>
      </w:r>
    </w:p>
    <w:p w14:paraId="27C836CA" w14:textId="77777777" w:rsidR="00C905E9" w:rsidRDefault="00C905E9" w:rsidP="00990713">
      <w:pPr>
        <w:pStyle w:val="Body"/>
        <w:rPr>
          <w:lang w:val="en-AU"/>
        </w:rPr>
      </w:pPr>
      <w:r>
        <w:rPr>
          <w:lang w:val="en-AU"/>
        </w:rPr>
        <w:t>W</w:t>
      </w:r>
      <w:r w:rsidR="00990713">
        <w:rPr>
          <w:lang w:val="en-AU"/>
        </w:rPr>
        <w:t xml:space="preserve">e should </w:t>
      </w:r>
      <w:r w:rsidR="00990713" w:rsidRPr="00C905E9">
        <w:rPr>
          <w:b/>
          <w:bCs/>
          <w:u w:val="single"/>
          <w:lang w:val="en-AU"/>
        </w:rPr>
        <w:t>never</w:t>
      </w:r>
      <w:r w:rsidR="00990713">
        <w:rPr>
          <w:lang w:val="en-AU"/>
        </w:rPr>
        <w:t xml:space="preserve"> return </w:t>
      </w:r>
      <w:r>
        <w:rPr>
          <w:lang w:val="en-AU"/>
        </w:rPr>
        <w:t>Domain Model Objects to the client for a number of reasons:</w:t>
      </w:r>
    </w:p>
    <w:p w14:paraId="46EA9D01" w14:textId="77777777" w:rsidR="00C905E9" w:rsidRDefault="00C905E9" w:rsidP="00C905E9">
      <w:pPr>
        <w:pStyle w:val="Body"/>
        <w:numPr>
          <w:ilvl w:val="0"/>
          <w:numId w:val="66"/>
        </w:numPr>
        <w:rPr>
          <w:lang w:val="en-AU"/>
        </w:rPr>
      </w:pPr>
      <w:r>
        <w:rPr>
          <w:lang w:val="en-AU"/>
        </w:rPr>
        <w:t>Interface stability – we don’t want to have to change the data service’s API every time we change the structure of our internal domain objects! The Web API is our public contract and as such it should change at a relatively slow pace. Much slower than our internal changes.</w:t>
      </w:r>
    </w:p>
    <w:p w14:paraId="3195FCFD" w14:textId="77777777" w:rsidR="00353EAE" w:rsidRDefault="00353EAE" w:rsidP="00C905E9">
      <w:pPr>
        <w:pStyle w:val="Body"/>
        <w:numPr>
          <w:ilvl w:val="0"/>
          <w:numId w:val="66"/>
        </w:numPr>
        <w:rPr>
          <w:lang w:val="en-AU"/>
        </w:rPr>
      </w:pPr>
      <w:r>
        <w:rPr>
          <w:lang w:val="en-AU"/>
        </w:rPr>
        <w:t xml:space="preserve">Security Hole – a hacker can include hidden fields of out domain object that shouldn’t be updated (e.g. Id in customer). This can cause our application to accidently change unexpected fields. </w:t>
      </w:r>
      <w:r>
        <w:rPr>
          <w:lang w:val="en-AU"/>
        </w:rPr>
        <w:br/>
        <w:t>DTOs, we don’t have fields for properties we don’t want to set.</w:t>
      </w:r>
    </w:p>
    <w:p w14:paraId="621756A4" w14:textId="77777777" w:rsidR="00C905E9" w:rsidRDefault="00C905E9" w:rsidP="00C905E9">
      <w:pPr>
        <w:pStyle w:val="Body"/>
        <w:rPr>
          <w:lang w:val="en-AU"/>
        </w:rPr>
      </w:pPr>
      <w:r>
        <w:rPr>
          <w:lang w:val="en-AU"/>
        </w:rPr>
        <w:t>For these reasons, we create and use DTOs for transferring data from the server to the client and back.</w:t>
      </w:r>
    </w:p>
    <w:p w14:paraId="3463BE86" w14:textId="77777777" w:rsidR="002133B5" w:rsidRDefault="00C905E9" w:rsidP="00C905E9">
      <w:pPr>
        <w:pStyle w:val="Body"/>
        <w:rPr>
          <w:lang w:val="en-AU"/>
        </w:rPr>
      </w:pPr>
      <w:r w:rsidRPr="00C905E9">
        <w:rPr>
          <w:b/>
          <w:bCs/>
          <w:lang w:val="en-AU"/>
        </w:rPr>
        <w:t>Note:</w:t>
      </w:r>
      <w:r>
        <w:rPr>
          <w:lang w:val="en-AU"/>
        </w:rPr>
        <w:t xml:space="preserve"> Changing DTOs is costly and can break our service therefore, it should be done carefully and in a planned way, using API versioning to avoid breaking existing clients’ code!</w:t>
      </w:r>
    </w:p>
    <w:p w14:paraId="7190F890" w14:textId="77777777" w:rsidR="002133B5" w:rsidRDefault="002133B5" w:rsidP="002133B5">
      <w:pPr>
        <w:pStyle w:val="Heading4"/>
        <w:rPr>
          <w:lang w:val="en-AU"/>
        </w:rPr>
      </w:pPr>
      <w:r>
        <w:rPr>
          <w:lang w:val="en-AU"/>
        </w:rPr>
        <w:t>Adding DTOs</w:t>
      </w:r>
    </w:p>
    <w:p w14:paraId="619C9D01" w14:textId="77777777" w:rsidR="002133B5" w:rsidRPr="002133B5" w:rsidRDefault="002133B5" w:rsidP="002133B5">
      <w:pPr>
        <w:pStyle w:val="Body"/>
        <w:numPr>
          <w:ilvl w:val="0"/>
          <w:numId w:val="67"/>
        </w:numPr>
      </w:pPr>
      <w:r>
        <w:rPr>
          <w:lang w:val="en-AU"/>
        </w:rPr>
        <w:t>Under the main application folder -&gt; Add new folder Dtos</w:t>
      </w:r>
    </w:p>
    <w:p w14:paraId="50401065" w14:textId="77777777" w:rsidR="00990713" w:rsidRPr="00990713" w:rsidRDefault="002133B5" w:rsidP="002133B5">
      <w:pPr>
        <w:pStyle w:val="Body"/>
        <w:numPr>
          <w:ilvl w:val="0"/>
          <w:numId w:val="67"/>
        </w:numPr>
      </w:pPr>
      <w:r>
        <w:rPr>
          <w:lang w:val="en-AU"/>
        </w:rPr>
        <w:t>In the Dtos folder add new class &lt;model object&gt;Dto</w:t>
      </w:r>
      <w:r w:rsidR="008F3755">
        <w:rPr>
          <w:lang w:val="en-AU"/>
        </w:rPr>
        <w:t xml:space="preserve"> and include all the field we need in this DTO.</w:t>
      </w:r>
      <w:r w:rsidR="008F3755">
        <w:rPr>
          <w:lang w:val="en-AU"/>
        </w:rPr>
        <w:br/>
        <w:t xml:space="preserve">Note: </w:t>
      </w:r>
      <w:r w:rsidR="008F3755" w:rsidRPr="00AA102E">
        <w:rPr>
          <w:b/>
          <w:bCs/>
          <w:lang w:val="en-AU"/>
        </w:rPr>
        <w:t>never include</w:t>
      </w:r>
      <w:r w:rsidR="008F3755">
        <w:rPr>
          <w:lang w:val="en-AU"/>
        </w:rPr>
        <w:t xml:space="preserve"> any </w:t>
      </w:r>
      <w:r w:rsidR="008F3755" w:rsidRPr="0050186D">
        <w:rPr>
          <w:b/>
          <w:bCs/>
          <w:lang w:val="en-AU"/>
        </w:rPr>
        <w:t>domain model</w:t>
      </w:r>
      <w:r w:rsidR="008F3755">
        <w:rPr>
          <w:lang w:val="en-AU"/>
        </w:rPr>
        <w:t xml:space="preserve"> object </w:t>
      </w:r>
      <w:r w:rsidR="008F3755" w:rsidRPr="0050186D">
        <w:rPr>
          <w:b/>
          <w:bCs/>
          <w:lang w:val="en-AU"/>
        </w:rPr>
        <w:t>in the DTO</w:t>
      </w:r>
      <w:r w:rsidR="008F3755">
        <w:rPr>
          <w:lang w:val="en-AU"/>
        </w:rPr>
        <w:t xml:space="preserve"> class. If it has a member that is a model object, either create another DTO for it, or remove it from the main DTO completely (if it’s not needed). This way, the DTOs are completely de-coupled from the domain model.</w:t>
      </w:r>
      <w:r w:rsidR="00C905E9">
        <w:br/>
      </w:r>
    </w:p>
    <w:p w14:paraId="44C1D526" w14:textId="77777777" w:rsidR="00592513" w:rsidRDefault="002B72E1" w:rsidP="00990713">
      <w:pPr>
        <w:pStyle w:val="Heading3"/>
        <w:rPr>
          <w:lang w:val="en-AU"/>
        </w:rPr>
      </w:pPr>
      <w:r>
        <w:rPr>
          <w:lang w:val="en-AU"/>
        </w:rPr>
        <w:t>Camel Casing</w:t>
      </w:r>
    </w:p>
    <w:p w14:paraId="5B1AE034" w14:textId="77777777" w:rsidR="002B72E1" w:rsidRDefault="002B72E1" w:rsidP="002B72E1">
      <w:pPr>
        <w:pStyle w:val="Body"/>
        <w:rPr>
          <w:lang w:val="en-AU"/>
        </w:rPr>
      </w:pPr>
      <w:r>
        <w:rPr>
          <w:lang w:val="en-AU"/>
        </w:rPr>
        <w:t>Since our C# properties have PascalCasing and JavaScript which consumes the data that we return from our REST API works with camelCasing, we need to translate the casing when we receive/return JSON objects through our Web API.</w:t>
      </w:r>
    </w:p>
    <w:p w14:paraId="31181D15" w14:textId="77777777" w:rsidR="002B72E1" w:rsidRDefault="002B72E1" w:rsidP="002B72E1">
      <w:pPr>
        <w:pStyle w:val="Body"/>
        <w:rPr>
          <w:lang w:val="en-AU"/>
        </w:rPr>
      </w:pPr>
      <w:r>
        <w:rPr>
          <w:lang w:val="en-AU"/>
        </w:rPr>
        <w:t>In order to do this:</w:t>
      </w:r>
    </w:p>
    <w:p w14:paraId="05208194" w14:textId="77777777" w:rsidR="002B72E1" w:rsidRDefault="002B72E1" w:rsidP="002B72E1">
      <w:pPr>
        <w:pStyle w:val="Body"/>
        <w:rPr>
          <w:lang w:val="en-AU"/>
        </w:rPr>
      </w:pPr>
      <w:r>
        <w:rPr>
          <w:lang w:val="en-AU"/>
        </w:rPr>
        <w:t>In WebApiConfig::Register, add the following lines:</w:t>
      </w:r>
    </w:p>
    <w:p w14:paraId="4B17C12A" w14:textId="77777777" w:rsidR="00EE43AC" w:rsidRDefault="00EE43AC" w:rsidP="00EE43AC">
      <w:pPr>
        <w:pStyle w:val="Code"/>
        <w:ind w:left="1440"/>
      </w:pPr>
      <w:r>
        <w:rPr>
          <w:color w:val="0000FF"/>
        </w:rPr>
        <w:t>using</w:t>
      </w:r>
      <w:r>
        <w:t xml:space="preserve"> Newtonsoft.Json;</w:t>
      </w:r>
      <w:r>
        <w:br/>
      </w:r>
      <w:r>
        <w:rPr>
          <w:color w:val="0000FF"/>
        </w:rPr>
        <w:t>using</w:t>
      </w:r>
      <w:r>
        <w:t xml:space="preserve"> Newtonsoft.Json.Serialization;</w:t>
      </w:r>
    </w:p>
    <w:p w14:paraId="695A3D26" w14:textId="77777777" w:rsidR="00EE43AC" w:rsidRDefault="00EE43AC" w:rsidP="00EE43AC">
      <w:pPr>
        <w:pStyle w:val="Code"/>
        <w:ind w:left="1440"/>
      </w:pPr>
      <w:r>
        <w:t>…</w:t>
      </w:r>
      <w:r>
        <w:br/>
      </w:r>
      <w:r>
        <w:rPr>
          <w:color w:val="0000FF"/>
        </w:rPr>
        <w:t>var</w:t>
      </w:r>
      <w:r>
        <w:t xml:space="preserve"> settings = </w:t>
      </w:r>
      <w:r>
        <w:br/>
        <w:t xml:space="preserve">    config.Formatters.JsonFormatter.SerializerSettings;</w:t>
      </w:r>
    </w:p>
    <w:p w14:paraId="45E8D34A" w14:textId="77777777" w:rsidR="00EE43AC" w:rsidRDefault="00EE43AC" w:rsidP="00EE43AC">
      <w:pPr>
        <w:pStyle w:val="Code"/>
        <w:ind w:left="1440"/>
      </w:pPr>
      <w:r>
        <w:t xml:space="preserve">settings.ContractResolver = </w:t>
      </w:r>
      <w:r w:rsidR="00550016">
        <w:br/>
        <w:t xml:space="preserve">    </w:t>
      </w:r>
      <w:r>
        <w:rPr>
          <w:color w:val="0000FF"/>
        </w:rPr>
        <w:t>new</w:t>
      </w:r>
      <w:r>
        <w:t xml:space="preserve"> CamelCasePropertyNamesContractResolver();</w:t>
      </w:r>
    </w:p>
    <w:p w14:paraId="0FFE9AB9" w14:textId="77777777" w:rsidR="00EE43AC" w:rsidRDefault="00EE43AC" w:rsidP="00EE43AC">
      <w:pPr>
        <w:pStyle w:val="Code"/>
        <w:ind w:left="1440"/>
      </w:pPr>
      <w:r>
        <w:t>settings.Formatting = Formatting.Indented;</w:t>
      </w:r>
    </w:p>
    <w:p w14:paraId="358260B5" w14:textId="77777777" w:rsidR="002B72E1" w:rsidRPr="002B72E1" w:rsidRDefault="002B72E1" w:rsidP="002B72E1">
      <w:pPr>
        <w:pStyle w:val="Body"/>
        <w:rPr>
          <w:lang w:val="en-AU"/>
        </w:rPr>
      </w:pPr>
      <w:r>
        <w:rPr>
          <w:lang w:val="en-AU"/>
        </w:rPr>
        <w:lastRenderedPageBreak/>
        <w:br/>
      </w:r>
    </w:p>
    <w:p w14:paraId="65C4CDC1" w14:textId="77777777" w:rsidR="003E2ABB" w:rsidRPr="003E2ABB" w:rsidRDefault="003E2ABB" w:rsidP="003E2ABB">
      <w:pPr>
        <w:pStyle w:val="Body"/>
        <w:rPr>
          <w:b/>
          <w:bCs/>
          <w:lang w:val="en-AU"/>
        </w:rPr>
      </w:pPr>
    </w:p>
    <w:p w14:paraId="4A164253" w14:textId="77777777" w:rsidR="009A0DB8" w:rsidRDefault="009A0DB8" w:rsidP="009A0DB8">
      <w:pPr>
        <w:pStyle w:val="Heading3"/>
        <w:rPr>
          <w:lang w:val="en-AU"/>
        </w:rPr>
      </w:pPr>
      <w:r>
        <w:rPr>
          <w:lang w:val="en-AU"/>
        </w:rPr>
        <w:t>Testing Web API</w:t>
      </w:r>
    </w:p>
    <w:p w14:paraId="52FB427E" w14:textId="77777777" w:rsidR="003E2ABB" w:rsidRPr="003E2ABB" w:rsidRDefault="003E2ABB" w:rsidP="003E2ABB">
      <w:pPr>
        <w:pStyle w:val="Body"/>
        <w:rPr>
          <w:lang w:val="en-AU"/>
        </w:rPr>
      </w:pPr>
      <w:r>
        <w:rPr>
          <w:lang w:val="en-AU"/>
        </w:rPr>
        <w:t>Install Postman – REST Client Extension to your Chrome</w:t>
      </w:r>
    </w:p>
    <w:p w14:paraId="0C32BB89" w14:textId="77777777" w:rsidR="0096678F" w:rsidRPr="0096678F" w:rsidRDefault="0096678F" w:rsidP="0096678F">
      <w:pPr>
        <w:pStyle w:val="Body"/>
        <w:rPr>
          <w:lang w:val="en-AU"/>
        </w:rPr>
      </w:pPr>
    </w:p>
    <w:p w14:paraId="11512F7E" w14:textId="77777777" w:rsidR="006449B8" w:rsidRDefault="006449B8" w:rsidP="00E26E8C">
      <w:pPr>
        <w:pStyle w:val="Heading2"/>
        <w:rPr>
          <w:lang w:val="en-AU"/>
        </w:rPr>
      </w:pPr>
      <w:r>
        <w:rPr>
          <w:lang w:val="en-AU"/>
        </w:rPr>
        <w:t>Single Page Application</w:t>
      </w:r>
    </w:p>
    <w:p w14:paraId="7297BB81" w14:textId="77777777" w:rsidR="00C1772C" w:rsidRDefault="00C1772C" w:rsidP="00C1772C">
      <w:pPr>
        <w:pStyle w:val="Body"/>
        <w:rPr>
          <w:lang w:val="en-AU"/>
        </w:rPr>
      </w:pPr>
      <w:r>
        <w:rPr>
          <w:noProof/>
        </w:rPr>
        <w:drawing>
          <wp:inline distT="0" distB="0" distL="0" distR="0" wp14:anchorId="602EF1D3" wp14:editId="04000739">
            <wp:extent cx="2943225" cy="260153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1968" cy="2609259"/>
                    </a:xfrm>
                    <a:prstGeom prst="rect">
                      <a:avLst/>
                    </a:prstGeom>
                  </pic:spPr>
                </pic:pic>
              </a:graphicData>
            </a:graphic>
          </wp:inline>
        </w:drawing>
      </w:r>
    </w:p>
    <w:p w14:paraId="42012FAF" w14:textId="77777777" w:rsidR="00C1772C" w:rsidRDefault="00C1772C" w:rsidP="00C1772C">
      <w:pPr>
        <w:pStyle w:val="Body"/>
        <w:rPr>
          <w:lang w:val="en-AU"/>
        </w:rPr>
      </w:pPr>
      <w:r>
        <w:rPr>
          <w:lang w:val="en-AU"/>
        </w:rPr>
        <w:t>An application that has one general markup for the general page data with the content section being the only one that changes between pages.</w:t>
      </w:r>
    </w:p>
    <w:p w14:paraId="428F3519" w14:textId="77777777" w:rsidR="00C1772C" w:rsidRDefault="00C1772C" w:rsidP="00C1772C">
      <w:pPr>
        <w:pStyle w:val="Body"/>
        <w:rPr>
          <w:lang w:val="en-AU"/>
        </w:rPr>
      </w:pPr>
      <w:r>
        <w:rPr>
          <w:lang w:val="en-AU"/>
        </w:rPr>
        <w:t>The content is retrieved from the server using Web API calls which return the data to be rendered on the client side.</w:t>
      </w:r>
    </w:p>
    <w:p w14:paraId="0AF4E8D6" w14:textId="77777777" w:rsidR="00C1772C" w:rsidRPr="00C1772C" w:rsidRDefault="00C1772C" w:rsidP="00C1772C">
      <w:pPr>
        <w:pStyle w:val="Body"/>
        <w:rPr>
          <w:lang w:val="en-AU"/>
        </w:rPr>
      </w:pPr>
      <w:r>
        <w:rPr>
          <w:lang w:val="en-AU"/>
        </w:rPr>
        <w:t>This type of application usually doesn’t require the Razor engine since the server is not the one rendering the markup.</w:t>
      </w:r>
    </w:p>
    <w:p w14:paraId="70950AAB" w14:textId="77777777" w:rsidR="00C1772C" w:rsidRDefault="00A42987" w:rsidP="008407ED">
      <w:pPr>
        <w:pStyle w:val="Body"/>
        <w:ind w:firstLine="57"/>
        <w:rPr>
          <w:lang w:val="en-AU"/>
        </w:rPr>
      </w:pPr>
      <w:r w:rsidRPr="00A42987">
        <w:rPr>
          <w:noProof/>
          <w:lang w:val="en-AU"/>
        </w:rPr>
        <mc:AlternateContent>
          <mc:Choice Requires="wps">
            <w:drawing>
              <wp:anchor distT="45720" distB="45720" distL="114300" distR="114300" simplePos="0" relativeHeight="251668480" behindDoc="0" locked="0" layoutInCell="1" allowOverlap="1" wp14:anchorId="1021B87A" wp14:editId="78AEDE95">
                <wp:simplePos x="0" y="0"/>
                <wp:positionH relativeFrom="column">
                  <wp:posOffset>3962400</wp:posOffset>
                </wp:positionH>
                <wp:positionV relativeFrom="paragraph">
                  <wp:posOffset>1351280</wp:posOffset>
                </wp:positionV>
                <wp:extent cx="1828800" cy="1028700"/>
                <wp:effectExtent l="0" t="0" r="19050" b="190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28700"/>
                        </a:xfrm>
                        <a:prstGeom prst="rect">
                          <a:avLst/>
                        </a:prstGeom>
                        <a:solidFill>
                          <a:srgbClr val="FFFFFF"/>
                        </a:solidFill>
                        <a:ln w="9525">
                          <a:solidFill>
                            <a:srgbClr val="000000"/>
                          </a:solidFill>
                          <a:miter lim="800000"/>
                          <a:headEnd/>
                          <a:tailEnd/>
                        </a:ln>
                      </wps:spPr>
                      <wps:txbx>
                        <w:txbxContent>
                          <w:p w14:paraId="6E84EC32" w14:textId="77777777" w:rsidR="009E4009" w:rsidRDefault="009E4009" w:rsidP="00A42987">
                            <w:r>
                              <w:t>Server Side:</w:t>
                            </w:r>
                            <w:r>
                              <w:br/>
                              <w:t>* ASP.Net Web 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1B87A" id="_x0000_s1027" type="#_x0000_t202" style="position:absolute;left:0;text-align:left;margin-left:312pt;margin-top:106.4pt;width:2in;height:8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">
                <v:textbox>
                  <w:txbxContent>
                    <w:p w14:paraId="6E84EC32" w14:textId="77777777" w:rsidR="009E4009" w:rsidRDefault="009E4009" w:rsidP="00A42987">
                      <w:r>
                        <w:t>Server Side:</w:t>
                      </w:r>
                      <w:r>
                        <w:br/>
                        <w:t>* ASP.Net Web API</w:t>
                      </w:r>
                    </w:p>
                  </w:txbxContent>
                </v:textbox>
              </v:shape>
            </w:pict>
          </mc:Fallback>
        </mc:AlternateContent>
      </w:r>
      <w:r w:rsidRPr="00A42987">
        <w:rPr>
          <w:noProof/>
          <w:lang w:val="en-AU"/>
        </w:rPr>
        <mc:AlternateContent>
          <mc:Choice Requires="wps">
            <w:drawing>
              <wp:anchor distT="45720" distB="45720" distL="114300" distR="114300" simplePos="0" relativeHeight="251666432" behindDoc="0" locked="0" layoutInCell="1" allowOverlap="1" wp14:anchorId="679DF828" wp14:editId="32460474">
                <wp:simplePos x="0" y="0"/>
                <wp:positionH relativeFrom="column">
                  <wp:posOffset>1257300</wp:posOffset>
                </wp:positionH>
                <wp:positionV relativeFrom="paragraph">
                  <wp:posOffset>1351280</wp:posOffset>
                </wp:positionV>
                <wp:extent cx="1219200" cy="1028700"/>
                <wp:effectExtent l="0" t="0" r="19050"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028700"/>
                        </a:xfrm>
                        <a:prstGeom prst="rect">
                          <a:avLst/>
                        </a:prstGeom>
                        <a:solidFill>
                          <a:srgbClr val="FFFFFF"/>
                        </a:solidFill>
                        <a:ln w="9525">
                          <a:solidFill>
                            <a:srgbClr val="000000"/>
                          </a:solidFill>
                          <a:miter lim="800000"/>
                          <a:headEnd/>
                          <a:tailEnd/>
                        </a:ln>
                      </wps:spPr>
                      <wps:txbx>
                        <w:txbxContent>
                          <w:p w14:paraId="787DFE08" w14:textId="77777777" w:rsidR="009E4009" w:rsidRDefault="009E4009">
                            <w:r>
                              <w:t>Client Side:</w:t>
                            </w:r>
                            <w:r>
                              <w:br/>
                              <w:t>* Angular</w:t>
                            </w:r>
                            <w:r>
                              <w:br/>
                              <w:t>* Backbone</w:t>
                            </w:r>
                            <w:r>
                              <w:br/>
                              <w:t>* Ember</w:t>
                            </w:r>
                            <w:r>
                              <w:br/>
                              <w:t>* React.js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DF828" id="_x0000_s1028" type="#_x0000_t202" style="position:absolute;left:0;text-align:left;margin-left:99pt;margin-top:106.4pt;width:96pt;height:8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">
                <v:textbox>
                  <w:txbxContent>
                    <w:p w14:paraId="787DFE08" w14:textId="77777777" w:rsidR="009E4009" w:rsidRDefault="009E4009">
                      <w:r>
                        <w:t>Client Side:</w:t>
                      </w:r>
                      <w:r>
                        <w:br/>
                        <w:t>* Angular</w:t>
                      </w:r>
                      <w:r>
                        <w:br/>
                        <w:t>* Backbone</w:t>
                      </w:r>
                      <w:r>
                        <w:br/>
                        <w:t>* Ember</w:t>
                      </w:r>
                      <w:r>
                        <w:br/>
                        <w:t>* React.js</w:t>
                      </w:r>
                    </w:p>
                  </w:txbxContent>
                </v:textbox>
              </v:shape>
            </w:pict>
          </mc:Fallback>
        </mc:AlternateContent>
      </w:r>
      <w:r w:rsidR="00C1772C">
        <w:rPr>
          <w:noProof/>
        </w:rPr>
        <w:drawing>
          <wp:inline distT="0" distB="0" distL="0" distR="0" wp14:anchorId="43259B86" wp14:editId="14CC452A">
            <wp:extent cx="4236085" cy="157785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64386" cy="1588396"/>
                    </a:xfrm>
                    <a:prstGeom prst="rect">
                      <a:avLst/>
                    </a:prstGeom>
                  </pic:spPr>
                </pic:pic>
              </a:graphicData>
            </a:graphic>
          </wp:inline>
        </w:drawing>
      </w:r>
    </w:p>
    <w:p w14:paraId="20C7336A" w14:textId="77777777" w:rsidR="008407ED" w:rsidRDefault="008407ED" w:rsidP="00C1772C">
      <w:pPr>
        <w:pStyle w:val="Body"/>
        <w:rPr>
          <w:lang w:val="en-AU"/>
        </w:rPr>
      </w:pPr>
    </w:p>
    <w:p w14:paraId="150C3590" w14:textId="77777777" w:rsidR="00A42987" w:rsidRDefault="00A42987" w:rsidP="00C1772C">
      <w:pPr>
        <w:pStyle w:val="Body"/>
        <w:rPr>
          <w:lang w:val="en-AU"/>
        </w:rPr>
      </w:pPr>
    </w:p>
    <w:p w14:paraId="106F96CE" w14:textId="77777777" w:rsidR="00A42987" w:rsidRDefault="00A42987" w:rsidP="00C1772C">
      <w:pPr>
        <w:pStyle w:val="Body"/>
        <w:rPr>
          <w:lang w:val="en-AU"/>
        </w:rPr>
      </w:pPr>
    </w:p>
    <w:p w14:paraId="23F906DF" w14:textId="77777777" w:rsidR="00047661" w:rsidRDefault="00047661" w:rsidP="00047661">
      <w:pPr>
        <w:pStyle w:val="Heading3"/>
        <w:rPr>
          <w:lang w:val="en-AU"/>
        </w:rPr>
      </w:pPr>
      <w:r>
        <w:rPr>
          <w:lang w:val="en-AU"/>
        </w:rPr>
        <w:lastRenderedPageBreak/>
        <w:t>Advantages:</w:t>
      </w:r>
    </w:p>
    <w:p w14:paraId="23896F08" w14:textId="77777777" w:rsidR="00047661" w:rsidRDefault="00047661" w:rsidP="00001BFF">
      <w:pPr>
        <w:pStyle w:val="Body"/>
        <w:rPr>
          <w:lang w:val="en-AU"/>
        </w:rPr>
      </w:pPr>
      <w:r>
        <w:rPr>
          <w:lang w:val="en-AU"/>
        </w:rPr>
        <w:t>The user experience is smoother since the application doesn’t need to get full pages every time from the server and it only changes the part of the page that requires changing.</w:t>
      </w:r>
    </w:p>
    <w:p w14:paraId="6A754D76" w14:textId="77777777" w:rsidR="00001BFF" w:rsidRPr="00047661" w:rsidRDefault="00001BFF" w:rsidP="00001BFF">
      <w:pPr>
        <w:pStyle w:val="Body"/>
      </w:pPr>
      <w:r>
        <w:rPr>
          <w:rFonts w:eastAsiaTheme="minorHAnsi"/>
          <w:lang w:bidi="he-IL"/>
        </w:rPr>
        <w:t>AJAX is one of the technologies heavily used by Single Page Applications (SPAs). As</w:t>
      </w:r>
      <w:r>
        <w:rPr>
          <w:rFonts w:eastAsiaTheme="minorHAnsi"/>
          <w:lang w:val="en-AU" w:bidi="he-IL"/>
        </w:rPr>
        <w:t xml:space="preserve"> </w:t>
      </w:r>
      <w:r>
        <w:rPr>
          <w:rFonts w:eastAsiaTheme="minorHAnsi"/>
          <w:lang w:bidi="he-IL"/>
        </w:rPr>
        <w:t>the user clicks on a link, we call the server in the background, get the data for the target</w:t>
      </w:r>
      <w:r>
        <w:rPr>
          <w:rFonts w:eastAsiaTheme="minorHAnsi"/>
          <w:lang w:val="en-AU" w:bidi="he-IL"/>
        </w:rPr>
        <w:t xml:space="preserve"> </w:t>
      </w:r>
      <w:r>
        <w:rPr>
          <w:rFonts w:eastAsiaTheme="minorHAnsi"/>
          <w:lang w:bidi="he-IL"/>
        </w:rPr>
        <w:t>page, generate the mark up on the client, and use JavaScript to refresh the content</w:t>
      </w:r>
      <w:r>
        <w:rPr>
          <w:rFonts w:eastAsiaTheme="minorHAnsi"/>
          <w:lang w:val="en-AU" w:bidi="he-IL"/>
        </w:rPr>
        <w:t xml:space="preserve"> </w:t>
      </w:r>
      <w:r>
        <w:rPr>
          <w:rFonts w:eastAsiaTheme="minorHAnsi"/>
          <w:lang w:bidi="he-IL"/>
        </w:rPr>
        <w:t>area.</w:t>
      </w:r>
    </w:p>
    <w:p w14:paraId="3129939E" w14:textId="77777777" w:rsidR="00636CA1" w:rsidRDefault="00636CA1" w:rsidP="00E26E8C">
      <w:pPr>
        <w:pStyle w:val="Heading2"/>
        <w:rPr>
          <w:lang w:val="en-AU"/>
        </w:rPr>
      </w:pPr>
      <w:r>
        <w:rPr>
          <w:lang w:val="en-AU"/>
        </w:rPr>
        <w:t>Identity Framework</w:t>
      </w:r>
    </w:p>
    <w:p w14:paraId="2310CF85" w14:textId="77777777" w:rsidR="00636CA1" w:rsidRDefault="00636CA1" w:rsidP="00636CA1">
      <w:pPr>
        <w:pStyle w:val="Body"/>
        <w:rPr>
          <w:lang w:val="en-AU"/>
        </w:rPr>
      </w:pPr>
      <w:r>
        <w:rPr>
          <w:lang w:val="en-AU"/>
        </w:rPr>
        <w:t xml:space="preserve">Works with ASP.Net to handle </w:t>
      </w:r>
      <w:r w:rsidR="00D0589E">
        <w:rPr>
          <w:lang w:val="en-AU"/>
        </w:rPr>
        <w:t>user’s</w:t>
      </w:r>
      <w:r>
        <w:rPr>
          <w:lang w:val="en-AU"/>
        </w:rPr>
        <w:t xml:space="preserve"> management</w:t>
      </w:r>
      <w:r w:rsidR="0074530B">
        <w:rPr>
          <w:lang w:val="en-AU"/>
        </w:rPr>
        <w:t xml:space="preserve"> and logins.</w:t>
      </w:r>
    </w:p>
    <w:p w14:paraId="56F5E0DB" w14:textId="77777777" w:rsidR="00DA7E75" w:rsidRDefault="00D0589E" w:rsidP="00636CA1">
      <w:pPr>
        <w:pStyle w:val="Body"/>
        <w:rPr>
          <w:lang w:val="en-AU"/>
        </w:rPr>
      </w:pPr>
      <w:r>
        <w:rPr>
          <w:noProof/>
        </w:rPr>
        <mc:AlternateContent>
          <mc:Choice Requires="wps">
            <w:drawing>
              <wp:anchor distT="0" distB="0" distL="114300" distR="114300" simplePos="0" relativeHeight="251664384" behindDoc="0" locked="0" layoutInCell="1" allowOverlap="1" wp14:anchorId="7B861BCB" wp14:editId="62E53C25">
                <wp:simplePos x="0" y="0"/>
                <wp:positionH relativeFrom="column">
                  <wp:posOffset>2533650</wp:posOffset>
                </wp:positionH>
                <wp:positionV relativeFrom="paragraph">
                  <wp:posOffset>1600200</wp:posOffset>
                </wp:positionV>
                <wp:extent cx="2133600" cy="800100"/>
                <wp:effectExtent l="19050" t="19050" r="19050" b="19050"/>
                <wp:wrapNone/>
                <wp:docPr id="15" name="Oval 15"/>
                <wp:cNvGraphicFramePr/>
                <a:graphic xmlns:a="http://schemas.openxmlformats.org/drawingml/2006/main">
                  <a:graphicData uri="http://schemas.microsoft.com/office/word/2010/wordprocessingShape">
                    <wps:wsp>
                      <wps:cNvSpPr/>
                      <wps:spPr>
                        <a:xfrm>
                          <a:off x="0" y="0"/>
                          <a:ext cx="2133600" cy="800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F0824" id="Oval 15" o:spid="_x0000_s1026" style="position:absolute;margin-left:199.5pt;margin-top:126pt;width:168pt;height: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" filled="f" strokecolor="red" strokeweight="2.25pt">
                <v:stroke joinstyle="miter"/>
              </v:oval>
            </w:pict>
          </mc:Fallback>
        </mc:AlternateContent>
      </w:r>
      <w:r w:rsidR="00DA7E75">
        <w:rPr>
          <w:lang w:val="en-AU"/>
        </w:rPr>
        <w:t xml:space="preserve">To create </w:t>
      </w:r>
      <w:r w:rsidR="00BA20DC">
        <w:rPr>
          <w:lang w:val="en-AU"/>
        </w:rPr>
        <w:t>an MVC project with Identity, choose ‘Individual User Accounts’ in the new ASP.Net Project dialog</w:t>
      </w:r>
      <w:r w:rsidR="00D37B0D">
        <w:rPr>
          <w:lang w:val="en-AU"/>
        </w:rPr>
        <w:t xml:space="preserve"> box</w:t>
      </w:r>
      <w:r w:rsidR="00BA20DC">
        <w:rPr>
          <w:lang w:val="en-AU"/>
        </w:rPr>
        <w:t>:</w:t>
      </w:r>
      <w:r w:rsidR="00BA20DC">
        <w:rPr>
          <w:lang w:val="en-AU"/>
        </w:rPr>
        <w:br/>
      </w:r>
      <w:r w:rsidR="00BA20DC">
        <w:rPr>
          <w:noProof/>
        </w:rPr>
        <w:drawing>
          <wp:inline distT="0" distB="0" distL="0" distR="0" wp14:anchorId="0F414BF5" wp14:editId="570BBAC9">
            <wp:extent cx="3484245" cy="2443141"/>
            <wp:effectExtent l="0" t="0" r="1905" b="0"/>
            <wp:docPr id="12" name="Picture 12" descr="https://docs.microsoft.com/en-us/aspnet/identity/overview/getting-started/introduction-to-aspnet-identity/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microsoft.com/en-us/aspnet/identity/overview/getting-started/introduction-to-aspnet-identity/_static/image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93644" cy="2449732"/>
                    </a:xfrm>
                    <a:prstGeom prst="rect">
                      <a:avLst/>
                    </a:prstGeom>
                    <a:noFill/>
                    <a:ln>
                      <a:noFill/>
                    </a:ln>
                  </pic:spPr>
                </pic:pic>
              </a:graphicData>
            </a:graphic>
          </wp:inline>
        </w:drawing>
      </w:r>
    </w:p>
    <w:p w14:paraId="31C00C99" w14:textId="77777777" w:rsidR="00D0589E" w:rsidRDefault="00D0589E" w:rsidP="00D0589E">
      <w:pPr>
        <w:pStyle w:val="Heading3"/>
      </w:pPr>
      <w:r>
        <w:t>Architecture</w:t>
      </w:r>
    </w:p>
    <w:p w14:paraId="2FB017A9" w14:textId="77777777" w:rsidR="00D0589E" w:rsidRDefault="00AD7193" w:rsidP="00D0589E">
      <w:pPr>
        <w:pStyle w:val="Body"/>
      </w:pPr>
      <w:r>
        <w:rPr>
          <w:noProof/>
        </w:rPr>
        <mc:AlternateContent>
          <mc:Choice Requires="wps">
            <w:drawing>
              <wp:anchor distT="45720" distB="45720" distL="114300" distR="114300" simplePos="0" relativeHeight="251670528" behindDoc="0" locked="0" layoutInCell="1" allowOverlap="1" wp14:anchorId="7809A77A" wp14:editId="256AFA31">
                <wp:simplePos x="0" y="0"/>
                <wp:positionH relativeFrom="column">
                  <wp:posOffset>2695492</wp:posOffset>
                </wp:positionH>
                <wp:positionV relativeFrom="paragraph">
                  <wp:posOffset>1523916</wp:posOffset>
                </wp:positionV>
                <wp:extent cx="1073426" cy="459381"/>
                <wp:effectExtent l="0" t="0" r="12700" b="1714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426" cy="459381"/>
                        </a:xfrm>
                        <a:prstGeom prst="rect">
                          <a:avLst/>
                        </a:prstGeom>
                        <a:solidFill>
                          <a:srgbClr val="FFFFFF"/>
                        </a:solidFill>
                        <a:ln w="9525">
                          <a:solidFill>
                            <a:srgbClr val="000000"/>
                          </a:solidFill>
                          <a:miter lim="800000"/>
                          <a:headEnd/>
                          <a:tailEnd/>
                        </a:ln>
                      </wps:spPr>
                      <wps:txbx>
                        <w:txbxContent>
                          <w:p w14:paraId="29FF12C9" w14:textId="77777777" w:rsidR="009E4009" w:rsidRPr="00AD7193" w:rsidRDefault="009E4009" w:rsidP="00005377">
                            <w:pPr>
                              <w:shd w:val="clear" w:color="auto" w:fill="FFE599" w:themeFill="accent4" w:themeFillTint="66"/>
                              <w:rPr>
                                <w:lang w:val="en-AU"/>
                              </w:rPr>
                            </w:pPr>
                            <w:r>
                              <w:rPr>
                                <w:lang w:val="en-AU"/>
                              </w:rPr>
                              <w:t xml:space="preserve">e.g. database, files etc.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9A77A" id="_x0000_s1029" type="#_x0000_t202" style="position:absolute;left:0;text-align:left;margin-left:212.25pt;margin-top:120pt;width:84.5pt;height:36.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">
                <v:textbox>
                  <w:txbxContent>
                    <w:p w14:paraId="29FF12C9" w14:textId="77777777" w:rsidR="009E4009" w:rsidRPr="00AD7193" w:rsidRDefault="009E4009" w:rsidP="00005377">
                      <w:pPr>
                        <w:shd w:val="clear" w:color="auto" w:fill="FFE599" w:themeFill="accent4" w:themeFillTint="66"/>
                        <w:rPr>
                          <w:lang w:val="en-AU"/>
                        </w:rPr>
                      </w:pPr>
                      <w:r>
                        <w:rPr>
                          <w:lang w:val="en-AU"/>
                        </w:rPr>
                        <w:t xml:space="preserve">e.g. database, files etc. </w:t>
                      </w:r>
                    </w:p>
                  </w:txbxContent>
                </v:textbox>
              </v:shape>
            </w:pict>
          </mc:Fallback>
        </mc:AlternateContent>
      </w:r>
      <w:r w:rsidR="00D0589E">
        <w:rPr>
          <w:noProof/>
        </w:rPr>
        <w:drawing>
          <wp:inline distT="0" distB="0" distL="0" distR="0" wp14:anchorId="140D01D8" wp14:editId="520C7F5A">
            <wp:extent cx="4331335" cy="1946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6832" cy="1948835"/>
                    </a:xfrm>
                    <a:prstGeom prst="rect">
                      <a:avLst/>
                    </a:prstGeom>
                  </pic:spPr>
                </pic:pic>
              </a:graphicData>
            </a:graphic>
          </wp:inline>
        </w:drawing>
      </w:r>
    </w:p>
    <w:p w14:paraId="11886C37" w14:textId="77777777" w:rsidR="00D0589E" w:rsidRDefault="00D0589E" w:rsidP="00D0589E">
      <w:pPr>
        <w:pStyle w:val="Heading3"/>
        <w:rPr>
          <w:lang w:val="en-AU"/>
        </w:rPr>
      </w:pPr>
      <w:r>
        <w:rPr>
          <w:lang w:val="en-AU"/>
        </w:rPr>
        <w:t>Usage</w:t>
      </w:r>
    </w:p>
    <w:p w14:paraId="39AC27D6" w14:textId="77777777" w:rsidR="00772A39" w:rsidRPr="00772A39" w:rsidRDefault="00772A39" w:rsidP="00772A39">
      <w:pPr>
        <w:pStyle w:val="Heading4"/>
        <w:rPr>
          <w:lang w:val="en-AU"/>
        </w:rPr>
      </w:pPr>
      <w:r>
        <w:rPr>
          <w:lang w:val="en-AU"/>
        </w:rPr>
        <w:t>[Authorize]</w:t>
      </w:r>
      <w:r w:rsidR="009A72D7">
        <w:rPr>
          <w:lang w:val="en-AU"/>
        </w:rPr>
        <w:t xml:space="preserve"> and [AllowAnonumous]</w:t>
      </w:r>
    </w:p>
    <w:p w14:paraId="1C811CE1" w14:textId="77777777" w:rsidR="00772A39" w:rsidRDefault="00D0589E" w:rsidP="00D0589E">
      <w:pPr>
        <w:pStyle w:val="Body"/>
        <w:rPr>
          <w:lang w:val="en-AU"/>
        </w:rPr>
      </w:pPr>
      <w:r>
        <w:rPr>
          <w:lang w:val="en-AU"/>
        </w:rPr>
        <w:t>[Authorize] attribute</w:t>
      </w:r>
      <w:r w:rsidR="00772A39">
        <w:rPr>
          <w:lang w:val="en-AU"/>
        </w:rPr>
        <w:t>- can be added to actions, controllers or globally:</w:t>
      </w:r>
    </w:p>
    <w:p w14:paraId="203D98F1" w14:textId="77777777" w:rsidR="00D0589E" w:rsidRDefault="00772A39" w:rsidP="00001BFF">
      <w:pPr>
        <w:pStyle w:val="Body"/>
        <w:numPr>
          <w:ilvl w:val="0"/>
          <w:numId w:val="79"/>
        </w:numPr>
        <w:rPr>
          <w:lang w:val="en-AU"/>
        </w:rPr>
      </w:pPr>
      <w:r>
        <w:rPr>
          <w:lang w:val="en-AU"/>
        </w:rPr>
        <w:t>O</w:t>
      </w:r>
      <w:r w:rsidR="00D0589E">
        <w:rPr>
          <w:lang w:val="en-AU"/>
        </w:rPr>
        <w:t xml:space="preserve">n </w:t>
      </w:r>
      <w:r>
        <w:rPr>
          <w:lang w:val="en-AU"/>
        </w:rPr>
        <w:t xml:space="preserve">actions – will call the action only for logged in users. If the user is </w:t>
      </w:r>
      <w:r>
        <w:rPr>
          <w:lang w:val="en-AU"/>
        </w:rPr>
        <w:lastRenderedPageBreak/>
        <w:t>not logged it, the framework will redirect the user to the log-in page.</w:t>
      </w:r>
    </w:p>
    <w:p w14:paraId="762107AD" w14:textId="77777777" w:rsidR="00772A39" w:rsidRPr="00772A39" w:rsidRDefault="00772A39" w:rsidP="00001BFF">
      <w:pPr>
        <w:pStyle w:val="Body"/>
        <w:numPr>
          <w:ilvl w:val="0"/>
          <w:numId w:val="79"/>
        </w:numPr>
        <w:rPr>
          <w:lang w:val="en-AU"/>
        </w:rPr>
      </w:pPr>
      <w:r w:rsidRPr="00772A39">
        <w:rPr>
          <w:lang w:val="en-AU"/>
        </w:rPr>
        <w:t>On controllers – will limit all actions of this controller to logged users:</w:t>
      </w:r>
      <w:r w:rsidRPr="00772A39">
        <w:rPr>
          <w:lang w:val="en-AU"/>
        </w:rPr>
        <w:br/>
      </w:r>
      <w:r w:rsidRPr="00772A39">
        <w:rPr>
          <w:rStyle w:val="CodeChar"/>
          <w:rFonts w:eastAsiaTheme="minorHAnsi"/>
          <w:lang w:val="en-AU"/>
        </w:rPr>
        <w:t>[Authorize]</w:t>
      </w:r>
      <w:r w:rsidRPr="00772A39">
        <w:rPr>
          <w:rStyle w:val="CodeChar"/>
          <w:rFonts w:eastAsiaTheme="minorHAnsi"/>
        </w:rPr>
        <w:br/>
      </w:r>
      <w:r w:rsidRPr="00772A39">
        <w:rPr>
          <w:rStyle w:val="CodeChar"/>
          <w:rFonts w:eastAsiaTheme="minorHAnsi"/>
          <w:lang w:val="en-AU"/>
        </w:rPr>
        <w:t>public class MoviesController : Controller</w:t>
      </w:r>
      <w:r>
        <w:rPr>
          <w:rStyle w:val="CodeChar"/>
          <w:rFonts w:eastAsiaTheme="minorHAnsi"/>
          <w:lang w:val="en-AU"/>
        </w:rPr>
        <w:t xml:space="preserve"> {..}</w:t>
      </w:r>
    </w:p>
    <w:p w14:paraId="6C30658A" w14:textId="77777777" w:rsidR="00772A39" w:rsidRDefault="00772A39" w:rsidP="00001BFF">
      <w:pPr>
        <w:pStyle w:val="Body"/>
        <w:numPr>
          <w:ilvl w:val="0"/>
          <w:numId w:val="79"/>
        </w:numPr>
        <w:rPr>
          <w:lang w:val="en-AU"/>
        </w:rPr>
      </w:pPr>
      <w:r>
        <w:rPr>
          <w:lang w:val="en-AU"/>
        </w:rPr>
        <w:t>Globally – if most of our application needs to be available to looged users only. In order to enable this:</w:t>
      </w:r>
    </w:p>
    <w:p w14:paraId="17B45C57" w14:textId="77777777" w:rsidR="00772A39" w:rsidRPr="00772A39" w:rsidRDefault="00772A39" w:rsidP="00001BFF">
      <w:pPr>
        <w:pStyle w:val="Body"/>
        <w:numPr>
          <w:ilvl w:val="1"/>
          <w:numId w:val="79"/>
        </w:numPr>
        <w:rPr>
          <w:rStyle w:val="CodeChar"/>
          <w:rFonts w:ascii="Calibri" w:hAnsi="Calibri" w:cs="Times New Roman"/>
          <w:color w:val="auto"/>
          <w:shd w:val="clear" w:color="auto" w:fill="auto"/>
          <w:lang w:val="en-AU" w:bidi="ar-SA"/>
        </w:rPr>
      </w:pPr>
      <w:r>
        <w:rPr>
          <w:lang w:val="en-AU"/>
        </w:rPr>
        <w:t>In App_Start\FilterConfig.RegisterGlobalFilters, add:</w:t>
      </w:r>
      <w:r>
        <w:rPr>
          <w:lang w:val="en-AU"/>
        </w:rPr>
        <w:br/>
      </w:r>
      <w:r w:rsidRPr="00772A39">
        <w:rPr>
          <w:rStyle w:val="CodeChar"/>
          <w:color w:val="0000CC"/>
        </w:rPr>
        <w:t>filters.add(new AuthorizeAttribute());</w:t>
      </w:r>
    </w:p>
    <w:p w14:paraId="7D473D29" w14:textId="77777777" w:rsidR="009A72D7" w:rsidRPr="004A449C" w:rsidRDefault="00772A39" w:rsidP="00001BFF">
      <w:pPr>
        <w:pStyle w:val="Body"/>
        <w:numPr>
          <w:ilvl w:val="1"/>
          <w:numId w:val="79"/>
        </w:numPr>
        <w:rPr>
          <w:lang w:val="en-AU"/>
        </w:rPr>
      </w:pPr>
      <w:r w:rsidRPr="00772A39">
        <w:t>To allow access to specific pages/controllers for non-logged in users, add the attribute:</w:t>
      </w:r>
      <w:r>
        <w:rPr>
          <w:rStyle w:val="CodeChar"/>
          <w:lang w:val="en-AU"/>
        </w:rPr>
        <w:br/>
      </w:r>
      <w:r w:rsidRPr="00772A39">
        <w:rPr>
          <w:rStyle w:val="CodeChar"/>
          <w:color w:val="0000CC"/>
          <w:lang w:val="en-AU"/>
        </w:rPr>
        <w:t>[AllowAnonymous]</w:t>
      </w:r>
      <w:r>
        <w:rPr>
          <w:rStyle w:val="CodeChar"/>
          <w:lang w:val="en-AU"/>
        </w:rPr>
        <w:t xml:space="preserve"> </w:t>
      </w:r>
      <w:r w:rsidRPr="00772A39">
        <w:t>to them.</w:t>
      </w:r>
    </w:p>
    <w:p w14:paraId="310239A5" w14:textId="77777777" w:rsidR="004A449C" w:rsidRPr="009A72D7" w:rsidRDefault="004A449C" w:rsidP="00001BFF">
      <w:pPr>
        <w:pStyle w:val="Body"/>
        <w:numPr>
          <w:ilvl w:val="0"/>
          <w:numId w:val="79"/>
        </w:numPr>
        <w:rPr>
          <w:lang w:val="en-AU"/>
        </w:rPr>
      </w:pPr>
      <w:r>
        <w:rPr>
          <w:lang w:val="en-AU"/>
        </w:rPr>
        <w:t xml:space="preserve">Each action in our application has to include </w:t>
      </w:r>
      <w:r>
        <w:rPr>
          <w:lang w:val="en-AU"/>
        </w:rPr>
        <w:br/>
      </w:r>
      <w:r w:rsidRPr="004A449C">
        <w:rPr>
          <w:rStyle w:val="CodeChar"/>
          <w:b/>
          <w:bCs/>
          <w:color w:val="0000CC"/>
        </w:rPr>
        <w:t>[Authorize(Roles = &lt;list of roles&gt;)]</w:t>
      </w:r>
      <w:r>
        <w:rPr>
          <w:lang w:val="en-AU"/>
        </w:rPr>
        <w:t xml:space="preserve"> to make sure that we don’t have security holes.</w:t>
      </w:r>
      <w:r>
        <w:rPr>
          <w:lang w:val="en-AU"/>
        </w:rPr>
        <w:br/>
      </w:r>
    </w:p>
    <w:p w14:paraId="3D6A2A36" w14:textId="77777777" w:rsidR="009A72D7" w:rsidRDefault="009A72D7" w:rsidP="009A72D7">
      <w:pPr>
        <w:pStyle w:val="Heading4"/>
        <w:rPr>
          <w:lang w:val="en-AU"/>
        </w:rPr>
      </w:pPr>
      <w:r>
        <w:rPr>
          <w:lang w:val="en-AU"/>
        </w:rPr>
        <w:t>Users and Roles</w:t>
      </w:r>
    </w:p>
    <w:p w14:paraId="2CE22718" w14:textId="77777777" w:rsidR="00591E4B" w:rsidRPr="00A51E18" w:rsidRDefault="002A2C54" w:rsidP="00A51E18">
      <w:pPr>
        <w:pStyle w:val="Body"/>
        <w:rPr>
          <w:lang w:val="en-AU"/>
        </w:rPr>
      </w:pPr>
      <w:hyperlink r:id="rId102" w:anchor=".XJq4aqIRXct" w:history="1">
        <w:r w:rsidR="00A51E18" w:rsidRPr="00987DDF">
          <w:rPr>
            <w:rStyle w:val="Hyperlink"/>
          </w:rPr>
          <w:t>https://gooroo.io/GoorooTHINK/Article/17333/Custom-user-roles-and-rolebased-authorization-in-ASPNET-core/28352#.XJq4aqIRXct</w:t>
        </w:r>
      </w:hyperlink>
      <w:r w:rsidR="00A51E18">
        <w:rPr>
          <w:lang w:val="en-AU"/>
        </w:rPr>
        <w:t xml:space="preserve"> </w:t>
      </w:r>
    </w:p>
    <w:p w14:paraId="7B029683" w14:textId="77777777" w:rsidR="00F64D5A" w:rsidRDefault="00F64D5A" w:rsidP="00F64D5A">
      <w:pPr>
        <w:pStyle w:val="Body"/>
        <w:rPr>
          <w:lang w:val="en-AU"/>
        </w:rPr>
      </w:pPr>
      <w:r>
        <w:rPr>
          <w:lang w:val="en-AU"/>
        </w:rPr>
        <w:t>When creating a store, we have to have at least one user with manager permissions in our store when we 1</w:t>
      </w:r>
      <w:r w:rsidRPr="00F64D5A">
        <w:rPr>
          <w:vertAlign w:val="superscript"/>
          <w:lang w:val="en-AU"/>
        </w:rPr>
        <w:t>st</w:t>
      </w:r>
      <w:r>
        <w:rPr>
          <w:lang w:val="en-AU"/>
        </w:rPr>
        <w:t xml:space="preserve"> deploy our application so that they can start adding products to the store.</w:t>
      </w:r>
    </w:p>
    <w:p w14:paraId="2D5514C7" w14:textId="77777777" w:rsidR="00F64D5A" w:rsidRDefault="00F64D5A" w:rsidP="00F64D5A">
      <w:pPr>
        <w:pStyle w:val="Body"/>
        <w:rPr>
          <w:lang w:val="en-AU"/>
        </w:rPr>
      </w:pPr>
      <w:r>
        <w:rPr>
          <w:lang w:val="en-AU"/>
        </w:rPr>
        <w:t xml:space="preserve">So we need to create the role and seed one user in advance. </w:t>
      </w:r>
    </w:p>
    <w:p w14:paraId="340AF36E" w14:textId="77777777" w:rsidR="00A51E18" w:rsidRDefault="00A51E18" w:rsidP="00F64D5A">
      <w:pPr>
        <w:pStyle w:val="Body"/>
        <w:rPr>
          <w:lang w:val="en-AU"/>
        </w:rPr>
      </w:pPr>
      <w:r>
        <w:rPr>
          <w:lang w:val="en-AU"/>
        </w:rPr>
        <w:t>Convention: Roles should be named after what they can do and not using generic labels like Manager</w:t>
      </w:r>
      <w:r w:rsidR="00E635E6">
        <w:rPr>
          <w:lang w:val="en-AU"/>
        </w:rPr>
        <w:t xml:space="preserve"> or Admin. This makes it easier in larger and complex application to keep track on what each page/action permissions are.</w:t>
      </w:r>
    </w:p>
    <w:p w14:paraId="23299456" w14:textId="77777777" w:rsidR="00E635E6" w:rsidRDefault="00E635E6" w:rsidP="00E635E6">
      <w:pPr>
        <w:pStyle w:val="Heading4"/>
        <w:rPr>
          <w:lang w:val="en-AU"/>
        </w:rPr>
      </w:pPr>
      <w:r>
        <w:rPr>
          <w:lang w:val="en-AU"/>
        </w:rPr>
        <w:t>Seed Users and Roles – Through Code</w:t>
      </w:r>
    </w:p>
    <w:p w14:paraId="0D2C64C3" w14:textId="77777777" w:rsidR="00E635E6" w:rsidRDefault="002A2C54" w:rsidP="00E635E6">
      <w:pPr>
        <w:pStyle w:val="Body"/>
      </w:pPr>
      <w:hyperlink r:id="rId103" w:anchor=".XJq4aqIRXct" w:history="1">
        <w:r w:rsidR="00E635E6" w:rsidRPr="00987DDF">
          <w:rPr>
            <w:rStyle w:val="Hyperlink"/>
          </w:rPr>
          <w:t>https://gooroo.io/GoorooTHINK/Article/17333/Custom-user-roles-and-rolebased-authorization-in-ASPNET-core/28352#.XJq4aqIRXct</w:t>
        </w:r>
      </w:hyperlink>
    </w:p>
    <w:p w14:paraId="7B22452F" w14:textId="77777777" w:rsidR="00154771" w:rsidRDefault="00154771" w:rsidP="00001BFF">
      <w:pPr>
        <w:pStyle w:val="Body"/>
        <w:numPr>
          <w:ilvl w:val="0"/>
          <w:numId w:val="79"/>
        </w:numPr>
        <w:rPr>
          <w:lang w:val="en-AU"/>
        </w:rPr>
      </w:pPr>
      <w:r>
        <w:rPr>
          <w:lang w:val="en-AU"/>
        </w:rPr>
        <w:t xml:space="preserve">This (and other) examples didn’t work for me – see my code in </w:t>
      </w:r>
      <w:r w:rsidR="00F06B15">
        <w:rPr>
          <w:lang w:val="en-AU"/>
        </w:rPr>
        <w:t>AspDotNetCourseApp. I think it has to do with the password hashing. But I don’t have time to dig more into it. So instead, I run this code and then manually add a new user and connect them to the admin role.</w:t>
      </w:r>
    </w:p>
    <w:p w14:paraId="6CC50CB0" w14:textId="77777777" w:rsidR="00BF7450" w:rsidRDefault="00BF7450" w:rsidP="00BF7450">
      <w:pPr>
        <w:pStyle w:val="Body"/>
        <w:rPr>
          <w:lang w:val="en-AU"/>
        </w:rPr>
      </w:pPr>
      <w:r>
        <w:rPr>
          <w:lang w:val="en-AU"/>
        </w:rPr>
        <w:t>Note: Defining the default admin that can manage the reset of the users is something that is done one time only per project. So it’s probably not worth so much trouble and I can just create it manually as bellow or better yet:</w:t>
      </w:r>
    </w:p>
    <w:p w14:paraId="5E84BC70" w14:textId="77777777" w:rsidR="00BF7450" w:rsidRDefault="00BF7450" w:rsidP="00001BFF">
      <w:pPr>
        <w:pStyle w:val="Body"/>
        <w:numPr>
          <w:ilvl w:val="0"/>
          <w:numId w:val="79"/>
        </w:numPr>
        <w:rPr>
          <w:lang w:val="en-AU"/>
        </w:rPr>
      </w:pPr>
      <w:r>
        <w:rPr>
          <w:lang w:val="en-AU"/>
        </w:rPr>
        <w:t>Create the roles automatically like in this section</w:t>
      </w:r>
    </w:p>
    <w:p w14:paraId="253E024F" w14:textId="77777777" w:rsidR="00BF7450" w:rsidRDefault="00BF7450" w:rsidP="00001BFF">
      <w:pPr>
        <w:pStyle w:val="Body"/>
        <w:numPr>
          <w:ilvl w:val="0"/>
          <w:numId w:val="79"/>
        </w:numPr>
        <w:rPr>
          <w:lang w:val="en-AU"/>
        </w:rPr>
      </w:pPr>
      <w:r>
        <w:rPr>
          <w:lang w:val="en-AU"/>
        </w:rPr>
        <w:t>Add the users through the running program like below</w:t>
      </w:r>
    </w:p>
    <w:p w14:paraId="56EB6092" w14:textId="77777777" w:rsidR="00BF7450" w:rsidRDefault="00BF7450" w:rsidP="00001BFF">
      <w:pPr>
        <w:pStyle w:val="Body"/>
        <w:numPr>
          <w:ilvl w:val="0"/>
          <w:numId w:val="79"/>
        </w:numPr>
        <w:rPr>
          <w:lang w:val="en-AU"/>
        </w:rPr>
      </w:pPr>
      <w:r>
        <w:rPr>
          <w:lang w:val="en-AU"/>
        </w:rPr>
        <w:t>Connect the users to the roles like below</w:t>
      </w:r>
    </w:p>
    <w:p w14:paraId="1EE4B302" w14:textId="77777777" w:rsidR="00BF7450" w:rsidRPr="00154771" w:rsidRDefault="00BF7450" w:rsidP="00001BFF">
      <w:pPr>
        <w:pStyle w:val="Body"/>
        <w:numPr>
          <w:ilvl w:val="0"/>
          <w:numId w:val="79"/>
        </w:numPr>
        <w:rPr>
          <w:lang w:val="en-AU"/>
        </w:rPr>
      </w:pPr>
      <w:r>
        <w:rPr>
          <w:lang w:val="en-AU"/>
        </w:rPr>
        <w:lastRenderedPageBreak/>
        <w:t>Create the new migration and run it like below.</w:t>
      </w:r>
    </w:p>
    <w:p w14:paraId="46B411C4" w14:textId="77777777" w:rsidR="002E4580" w:rsidRPr="002E4580" w:rsidRDefault="002E4580" w:rsidP="002E4580">
      <w:pPr>
        <w:pStyle w:val="Heading4"/>
      </w:pPr>
      <w:r>
        <w:rPr>
          <w:lang w:val="en-AU"/>
        </w:rPr>
        <w:t>Seed Users and Roles –Manually (Create Migration)</w:t>
      </w:r>
    </w:p>
    <w:p w14:paraId="051A7555" w14:textId="77777777" w:rsidR="009A72D7" w:rsidRPr="00E635E6" w:rsidRDefault="00E635E6" w:rsidP="00E635E6">
      <w:pPr>
        <w:pStyle w:val="Body"/>
        <w:numPr>
          <w:ilvl w:val="0"/>
          <w:numId w:val="69"/>
        </w:numPr>
      </w:pPr>
      <w:r>
        <w:rPr>
          <w:lang w:val="en-AU"/>
        </w:rPr>
        <w:t>Run the application and create the new users through the ‘register’ dialogue.</w:t>
      </w:r>
    </w:p>
    <w:p w14:paraId="6313EB49" w14:textId="77777777" w:rsidR="002E4580" w:rsidRPr="002E4580" w:rsidRDefault="00E635E6" w:rsidP="00E635E6">
      <w:pPr>
        <w:pStyle w:val="Body"/>
        <w:numPr>
          <w:ilvl w:val="0"/>
          <w:numId w:val="69"/>
        </w:numPr>
      </w:pPr>
      <w:r>
        <w:rPr>
          <w:lang w:val="en-AU"/>
        </w:rPr>
        <w:t>Open the database explorer</w:t>
      </w:r>
      <w:r w:rsidR="002E4580">
        <w:rPr>
          <w:lang w:val="en-AU"/>
        </w:rPr>
        <w:t>:</w:t>
      </w:r>
    </w:p>
    <w:p w14:paraId="0E362C36" w14:textId="77777777" w:rsidR="002E4580" w:rsidRPr="002E4580" w:rsidRDefault="002E4580" w:rsidP="002E4580">
      <w:pPr>
        <w:pStyle w:val="Body"/>
        <w:numPr>
          <w:ilvl w:val="1"/>
          <w:numId w:val="69"/>
        </w:numPr>
      </w:pPr>
      <w:r w:rsidRPr="002E4580">
        <w:rPr>
          <w:lang w:val="en-AU"/>
        </w:rPr>
        <w:t>-</w:t>
      </w:r>
      <w:r w:rsidR="00E635E6" w:rsidRPr="002E4580">
        <w:rPr>
          <w:lang w:val="en-AU"/>
        </w:rPr>
        <w:t>&gt;AspNetRoles and add the required roles straight into the database.</w:t>
      </w:r>
    </w:p>
    <w:p w14:paraId="4F4ABB2E" w14:textId="77777777" w:rsidR="00E635E6" w:rsidRPr="002E4580" w:rsidRDefault="002E4580" w:rsidP="002E4580">
      <w:pPr>
        <w:pStyle w:val="Body"/>
        <w:numPr>
          <w:ilvl w:val="1"/>
          <w:numId w:val="69"/>
        </w:numPr>
      </w:pPr>
      <w:r>
        <w:rPr>
          <w:lang w:val="en-AU"/>
        </w:rPr>
        <w:t>-&gt;AspNetUserRoles – connect the users to their appropriate roles</w:t>
      </w:r>
    </w:p>
    <w:p w14:paraId="00FBA9F5" w14:textId="77777777" w:rsidR="002E4580" w:rsidRPr="002E4580" w:rsidRDefault="002E4580" w:rsidP="002E4580">
      <w:pPr>
        <w:pStyle w:val="Body"/>
        <w:numPr>
          <w:ilvl w:val="0"/>
          <w:numId w:val="69"/>
        </w:numPr>
        <w:rPr>
          <w:rStyle w:val="CodeChar"/>
          <w:rFonts w:ascii="Calibri" w:hAnsi="Calibri" w:cs="Times New Roman"/>
          <w:color w:val="auto"/>
          <w:shd w:val="clear" w:color="auto" w:fill="auto"/>
          <w:lang w:bidi="ar-SA"/>
        </w:rPr>
      </w:pPr>
      <w:r>
        <w:rPr>
          <w:lang w:val="en-AU"/>
        </w:rPr>
        <w:t>Add a new migration:</w:t>
      </w:r>
      <w:r>
        <w:rPr>
          <w:lang w:val="en-AU"/>
        </w:rPr>
        <w:br/>
      </w:r>
      <w:r w:rsidRPr="002E4580">
        <w:rPr>
          <w:rStyle w:val="CodeChar"/>
        </w:rPr>
        <w:t>PM&gt; add-migration SeedUsers</w:t>
      </w:r>
    </w:p>
    <w:p w14:paraId="51B3D21A" w14:textId="77777777" w:rsidR="002E4580" w:rsidRPr="002E4580" w:rsidRDefault="002E4580" w:rsidP="002E4580">
      <w:pPr>
        <w:pStyle w:val="Body"/>
        <w:numPr>
          <w:ilvl w:val="0"/>
          <w:numId w:val="69"/>
        </w:numPr>
        <w:rPr>
          <w:rStyle w:val="CodeChar"/>
          <w:rFonts w:ascii="Calibri" w:hAnsi="Calibri" w:cs="Times New Roman"/>
          <w:color w:val="auto"/>
          <w:shd w:val="clear" w:color="auto" w:fill="auto"/>
          <w:lang w:bidi="ar-SA"/>
        </w:rPr>
      </w:pPr>
      <w:r w:rsidRPr="002E4580">
        <w:rPr>
          <w:rStyle w:val="CodeChar"/>
          <w:rFonts w:ascii="Calibri" w:hAnsi="Calibri" w:cs="Times New Roman"/>
          <w:color w:val="auto"/>
          <w:shd w:val="clear" w:color="auto" w:fill="auto"/>
          <w:lang w:bidi="ar-SA"/>
        </w:rPr>
        <w:t xml:space="preserve">In the </w:t>
      </w:r>
      <w:r>
        <w:rPr>
          <w:rStyle w:val="CodeChar"/>
          <w:rFonts w:ascii="Calibri" w:hAnsi="Calibri" w:cs="Times New Roman"/>
          <w:color w:val="auto"/>
          <w:shd w:val="clear" w:color="auto" w:fill="auto"/>
          <w:lang w:val="en-AU" w:bidi="ar-SA"/>
        </w:rPr>
        <w:t>migration Up() function, add:</w:t>
      </w:r>
      <w:r>
        <w:rPr>
          <w:rStyle w:val="CodeChar"/>
          <w:rFonts w:ascii="Calibri" w:hAnsi="Calibri" w:cs="Times New Roman"/>
          <w:color w:val="auto"/>
          <w:shd w:val="clear" w:color="auto" w:fill="auto"/>
          <w:lang w:val="en-AU" w:bidi="ar-SA"/>
        </w:rPr>
        <w:br/>
      </w:r>
      <w:r w:rsidRPr="002E4580">
        <w:rPr>
          <w:rStyle w:val="CodeChar"/>
        </w:rPr>
        <w:t>Sql(@”…”);</w:t>
      </w:r>
    </w:p>
    <w:p w14:paraId="7A900ED4" w14:textId="77777777" w:rsidR="002E4580" w:rsidRDefault="002E4580" w:rsidP="002E4580">
      <w:pPr>
        <w:pStyle w:val="Body"/>
        <w:ind w:left="2160"/>
        <w:rPr>
          <w:lang w:val="en-AU"/>
        </w:rPr>
      </w:pPr>
      <w:r>
        <w:rPr>
          <w:lang w:val="en-AU"/>
        </w:rPr>
        <w:t>Where … contain all the Sql script command you take from the database explorer: for each of the tables:</w:t>
      </w:r>
    </w:p>
    <w:p w14:paraId="0395C917" w14:textId="77777777" w:rsidR="002E4580" w:rsidRDefault="002E4580" w:rsidP="00001BFF">
      <w:pPr>
        <w:pStyle w:val="Body"/>
        <w:numPr>
          <w:ilvl w:val="1"/>
          <w:numId w:val="79"/>
        </w:numPr>
        <w:rPr>
          <w:lang w:val="en-AU"/>
        </w:rPr>
      </w:pPr>
      <w:r>
        <w:rPr>
          <w:lang w:val="en-AU"/>
        </w:rPr>
        <w:t>AspNetRoles</w:t>
      </w:r>
    </w:p>
    <w:p w14:paraId="24502464" w14:textId="77777777" w:rsidR="002E4580" w:rsidRDefault="002E4580" w:rsidP="00001BFF">
      <w:pPr>
        <w:pStyle w:val="Body"/>
        <w:numPr>
          <w:ilvl w:val="1"/>
          <w:numId w:val="79"/>
        </w:numPr>
        <w:rPr>
          <w:lang w:val="en-AU"/>
        </w:rPr>
      </w:pPr>
      <w:r>
        <w:rPr>
          <w:lang w:val="en-AU"/>
        </w:rPr>
        <w:t>AspNetUsers</w:t>
      </w:r>
    </w:p>
    <w:p w14:paraId="3190CA2D" w14:textId="77777777" w:rsidR="002E4580" w:rsidRDefault="002E4580" w:rsidP="00001BFF">
      <w:pPr>
        <w:pStyle w:val="Body"/>
        <w:numPr>
          <w:ilvl w:val="1"/>
          <w:numId w:val="79"/>
        </w:numPr>
        <w:rPr>
          <w:lang w:val="en-AU"/>
        </w:rPr>
      </w:pPr>
      <w:r>
        <w:rPr>
          <w:lang w:val="en-AU"/>
        </w:rPr>
        <w:t>AspNetUserRoles</w:t>
      </w:r>
    </w:p>
    <w:p w14:paraId="1AA8DC85" w14:textId="77777777" w:rsidR="002E4580" w:rsidRDefault="002E4580" w:rsidP="002E4580">
      <w:pPr>
        <w:pStyle w:val="Body"/>
        <w:ind w:left="2160"/>
        <w:rPr>
          <w:lang w:val="en-AU"/>
        </w:rPr>
      </w:pPr>
      <w:r>
        <w:rPr>
          <w:lang w:val="en-AU"/>
        </w:rPr>
        <w:t>Mark the lines with the data -&gt; right click -&gt; Script. Copy the SQL instructions and paste it in the Sql(@”…”); command.</w:t>
      </w:r>
    </w:p>
    <w:p w14:paraId="5B208852" w14:textId="77777777" w:rsidR="002E4580" w:rsidRDefault="002E4580" w:rsidP="002E4580">
      <w:pPr>
        <w:pStyle w:val="Body"/>
        <w:numPr>
          <w:ilvl w:val="0"/>
          <w:numId w:val="69"/>
        </w:numPr>
        <w:rPr>
          <w:lang w:val="en-AU"/>
        </w:rPr>
      </w:pPr>
      <w:r>
        <w:rPr>
          <w:lang w:val="en-AU"/>
        </w:rPr>
        <w:t xml:space="preserve">Delete all the data (see </w:t>
      </w:r>
      <w:r w:rsidR="00CA38C5">
        <w:rPr>
          <w:lang w:val="en-AU"/>
        </w:rPr>
        <w:t>previous point) from the database</w:t>
      </w:r>
    </w:p>
    <w:p w14:paraId="0A1A9FDD" w14:textId="77777777" w:rsidR="00CA38C5" w:rsidRDefault="00CA38C5" w:rsidP="002E4580">
      <w:pPr>
        <w:pStyle w:val="Body"/>
        <w:numPr>
          <w:ilvl w:val="0"/>
          <w:numId w:val="69"/>
        </w:numPr>
        <w:rPr>
          <w:lang w:val="en-AU"/>
        </w:rPr>
      </w:pPr>
      <w:r>
        <w:rPr>
          <w:lang w:val="en-AU"/>
        </w:rPr>
        <w:t>Run:</w:t>
      </w:r>
    </w:p>
    <w:p w14:paraId="3A738E3E" w14:textId="77777777" w:rsidR="00CA38C5" w:rsidRDefault="00CA38C5" w:rsidP="00CA38C5">
      <w:pPr>
        <w:pStyle w:val="Code"/>
        <w:ind w:left="2160"/>
      </w:pPr>
      <w:r>
        <w:t>PM&gt; update-database</w:t>
      </w:r>
    </w:p>
    <w:p w14:paraId="7E24B9C2" w14:textId="77777777" w:rsidR="002E4580" w:rsidRPr="00CA38C5" w:rsidRDefault="00CA38C5" w:rsidP="00CA38C5">
      <w:pPr>
        <w:pStyle w:val="Body"/>
        <w:ind w:left="2160"/>
        <w:rPr>
          <w:lang w:val="en-AU"/>
        </w:rPr>
      </w:pPr>
      <w:r>
        <w:rPr>
          <w:lang w:val="en-AU"/>
        </w:rPr>
        <w:t>To run the migration.</w:t>
      </w:r>
    </w:p>
    <w:p w14:paraId="61F7547D" w14:textId="77777777" w:rsidR="006738EA" w:rsidRDefault="006738EA" w:rsidP="0028630C">
      <w:pPr>
        <w:pStyle w:val="Heading4"/>
        <w:rPr>
          <w:lang w:val="en-AU"/>
        </w:rPr>
      </w:pPr>
      <w:r>
        <w:rPr>
          <w:lang w:val="en-AU"/>
        </w:rPr>
        <w:t>Check Roles</w:t>
      </w:r>
    </w:p>
    <w:p w14:paraId="687139EA" w14:textId="77777777" w:rsidR="005702B7" w:rsidRPr="005702B7" w:rsidRDefault="008E6243" w:rsidP="00001BFF">
      <w:pPr>
        <w:pStyle w:val="ListParagraph"/>
        <w:numPr>
          <w:ilvl w:val="0"/>
          <w:numId w:val="79"/>
        </w:numPr>
        <w:rPr>
          <w:lang w:val="en-AU"/>
        </w:rPr>
      </w:pPr>
      <w:r>
        <w:rPr>
          <w:lang w:val="en-AU"/>
        </w:rPr>
        <w:t>User.IsInRole(..)</w:t>
      </w:r>
    </w:p>
    <w:p w14:paraId="5AC7C589" w14:textId="77777777" w:rsidR="00772A39" w:rsidRDefault="006738EA" w:rsidP="006738EA">
      <w:pPr>
        <w:pStyle w:val="Code"/>
        <w:ind w:left="2160"/>
      </w:pPr>
      <w:r>
        <w:t>If(User.IsInRole(“CanManageMovies”))</w:t>
      </w:r>
      <w:r>
        <w:br/>
        <w:t>{</w:t>
      </w:r>
      <w:r>
        <w:br/>
        <w:t xml:space="preserve">    // render the edit version of the view:</w:t>
      </w:r>
      <w:r>
        <w:br/>
        <w:t xml:space="preserve">    return View(“List”);</w:t>
      </w:r>
      <w:r>
        <w:br/>
        <w:t>}</w:t>
      </w:r>
      <w:r>
        <w:br/>
        <w:t>else</w:t>
      </w:r>
      <w:r>
        <w:br/>
        <w:t>{</w:t>
      </w:r>
      <w:r>
        <w:br/>
        <w:t xml:space="preserve">     return View(“ReadOnlyList”);</w:t>
      </w:r>
      <w:r>
        <w:br/>
        <w:t>}</w:t>
      </w:r>
    </w:p>
    <w:p w14:paraId="3CF1F874" w14:textId="77777777" w:rsidR="008E6243" w:rsidRPr="008E6243" w:rsidRDefault="008E6243" w:rsidP="00001BFF">
      <w:pPr>
        <w:pStyle w:val="Code"/>
        <w:numPr>
          <w:ilvl w:val="0"/>
          <w:numId w:val="79"/>
        </w:numPr>
      </w:pPr>
      <w:r>
        <w:t>User.Identity.IsAuthenticated</w:t>
      </w:r>
      <w:r>
        <w:br/>
        <w:t>{…}</w:t>
      </w:r>
    </w:p>
    <w:p w14:paraId="29D55242" w14:textId="77777777" w:rsidR="00B0084D" w:rsidRDefault="00291150" w:rsidP="00291150">
      <w:pPr>
        <w:pStyle w:val="Heading3"/>
        <w:rPr>
          <w:lang w:val="en-AU"/>
        </w:rPr>
      </w:pPr>
      <w:r>
        <w:rPr>
          <w:lang w:val="en-AU"/>
        </w:rPr>
        <w:t>Add Profile Data</w:t>
      </w:r>
    </w:p>
    <w:p w14:paraId="77C178D4" w14:textId="77777777" w:rsidR="00291150" w:rsidRPr="00291150" w:rsidRDefault="00291150" w:rsidP="00291150">
      <w:pPr>
        <w:pStyle w:val="Body"/>
        <w:numPr>
          <w:ilvl w:val="0"/>
          <w:numId w:val="70"/>
        </w:numPr>
      </w:pPr>
      <w:r>
        <w:rPr>
          <w:lang w:val="en-AU"/>
        </w:rPr>
        <w:t>Add the new properties in the Identity Model:</w:t>
      </w:r>
      <w:r>
        <w:rPr>
          <w:lang w:val="en-AU"/>
        </w:rPr>
        <w:br/>
        <w:t>Models\IdentityModels.cs : ApplicationUser</w:t>
      </w:r>
    </w:p>
    <w:p w14:paraId="54454876" w14:textId="77777777" w:rsidR="00291150" w:rsidRPr="00291150" w:rsidRDefault="00291150" w:rsidP="00291150">
      <w:pPr>
        <w:pStyle w:val="Body"/>
        <w:numPr>
          <w:ilvl w:val="0"/>
          <w:numId w:val="70"/>
        </w:numPr>
      </w:pPr>
      <w:r>
        <w:rPr>
          <w:lang w:val="en-AU"/>
        </w:rPr>
        <w:lastRenderedPageBreak/>
        <w:t>Add the property to RegisterViewModel</w:t>
      </w:r>
      <w:r w:rsidR="00FD76C6">
        <w:rPr>
          <w:lang w:val="en-AU"/>
        </w:rPr>
        <w:t xml:space="preserve"> and to ExternalLoginConfirmationViewModel (if enabled)</w:t>
      </w:r>
    </w:p>
    <w:p w14:paraId="00F9C2FE" w14:textId="77777777" w:rsidR="00291150" w:rsidRPr="005D1B17" w:rsidRDefault="00291150" w:rsidP="00291150">
      <w:pPr>
        <w:pStyle w:val="Body"/>
        <w:numPr>
          <w:ilvl w:val="0"/>
          <w:numId w:val="70"/>
        </w:numPr>
      </w:pPr>
      <w:r>
        <w:rPr>
          <w:lang w:val="en-AU"/>
        </w:rPr>
        <w:t>Add the new property to the view: Views/Account/Register.cshtml</w:t>
      </w:r>
      <w:r w:rsidR="00FD76C6">
        <w:rPr>
          <w:lang w:val="en-AU"/>
        </w:rPr>
        <w:br/>
        <w:t>and to ExternalLoginConfirmation.cshtml (if enabled)</w:t>
      </w:r>
    </w:p>
    <w:p w14:paraId="08BA41E0" w14:textId="77777777" w:rsidR="005D1B17" w:rsidRPr="00291150" w:rsidRDefault="005B25F1" w:rsidP="00291150">
      <w:pPr>
        <w:pStyle w:val="Body"/>
        <w:numPr>
          <w:ilvl w:val="0"/>
          <w:numId w:val="70"/>
        </w:numPr>
      </w:pPr>
      <w:r>
        <w:rPr>
          <w:lang w:val="en-AU"/>
        </w:rPr>
        <w:t xml:space="preserve">In the Post action of the Register form in AccountController.Register </w:t>
      </w:r>
      <w:r w:rsidR="00FD76C6">
        <w:rPr>
          <w:lang w:val="en-AU"/>
        </w:rPr>
        <w:t xml:space="preserve">and in AccountControoler.ExternalLoginConfirmation </w:t>
      </w:r>
      <w:r>
        <w:rPr>
          <w:lang w:val="en-AU"/>
        </w:rPr>
        <w:t>– add the new property to the new ApplicationUser.</w:t>
      </w:r>
    </w:p>
    <w:p w14:paraId="6C7DD94F" w14:textId="77777777" w:rsidR="00291150" w:rsidRPr="00291150" w:rsidRDefault="00291150" w:rsidP="00291150">
      <w:pPr>
        <w:pStyle w:val="Body"/>
        <w:numPr>
          <w:ilvl w:val="0"/>
          <w:numId w:val="70"/>
        </w:numPr>
      </w:pPr>
      <w:r>
        <w:rPr>
          <w:lang w:val="en-AU"/>
        </w:rPr>
        <w:t>Add a new migration for the change in model (add-migration…) and update the DB (update-database)</w:t>
      </w:r>
    </w:p>
    <w:p w14:paraId="3306941D" w14:textId="77777777" w:rsidR="00291150" w:rsidRDefault="00291150" w:rsidP="00291150">
      <w:pPr>
        <w:pStyle w:val="Heading3"/>
        <w:rPr>
          <w:lang w:val="en-AU"/>
        </w:rPr>
      </w:pPr>
      <w:r>
        <w:rPr>
          <w:lang w:val="en-AU"/>
        </w:rPr>
        <w:t>Social Logins – OAuth</w:t>
      </w:r>
    </w:p>
    <w:p w14:paraId="1E6CE7B1" w14:textId="77777777" w:rsidR="00291150" w:rsidRPr="00291150" w:rsidRDefault="00291150" w:rsidP="00291150">
      <w:pPr>
        <w:pStyle w:val="Body"/>
        <w:rPr>
          <w:lang w:val="en-AU"/>
        </w:rPr>
      </w:pPr>
      <w:r>
        <w:rPr>
          <w:lang w:val="en-AU"/>
        </w:rPr>
        <w:t>Most of the big social networks (e.g. Facebook, google etc) uses the OAuth auth</w:t>
      </w:r>
      <w:r w:rsidR="005D1B17">
        <w:rPr>
          <w:lang w:val="en-AU"/>
        </w:rPr>
        <w:t>orisation</w:t>
      </w:r>
      <w:r>
        <w:rPr>
          <w:lang w:val="en-AU"/>
        </w:rPr>
        <w:t xml:space="preserve"> protocol.</w:t>
      </w:r>
    </w:p>
    <w:p w14:paraId="53012BE5" w14:textId="77777777" w:rsidR="00291150" w:rsidRDefault="00291150" w:rsidP="00291150">
      <w:pPr>
        <w:pStyle w:val="Heading4"/>
        <w:rPr>
          <w:lang w:val="en-AU"/>
        </w:rPr>
      </w:pPr>
      <w:r>
        <w:rPr>
          <w:lang w:val="en-AU"/>
        </w:rPr>
        <w:t>Open Auth</w:t>
      </w:r>
      <w:r w:rsidR="005D1B17">
        <w:rPr>
          <w:lang w:val="en-AU"/>
        </w:rPr>
        <w:t>orisation</w:t>
      </w:r>
      <w:r>
        <w:rPr>
          <w:lang w:val="en-AU"/>
        </w:rPr>
        <w:t xml:space="preserve"> (OAuth)</w:t>
      </w:r>
    </w:p>
    <w:p w14:paraId="6EFDCBAD" w14:textId="77777777" w:rsidR="005B25F1" w:rsidRDefault="005B25F1" w:rsidP="00291150">
      <w:pPr>
        <w:pStyle w:val="Body"/>
        <w:rPr>
          <w:lang w:val="en-AU"/>
        </w:rPr>
      </w:pPr>
      <w:r>
        <w:rPr>
          <w:lang w:val="en-AU"/>
        </w:rPr>
        <w:t xml:space="preserve">When a user </w:t>
      </w:r>
      <w:r w:rsidR="005E1016">
        <w:rPr>
          <w:lang w:val="en-AU"/>
        </w:rPr>
        <w:t>asks</w:t>
      </w:r>
      <w:r>
        <w:rPr>
          <w:lang w:val="en-AU"/>
        </w:rPr>
        <w:t xml:space="preserve"> to login to our site with a social media account, our site will:</w:t>
      </w:r>
    </w:p>
    <w:p w14:paraId="197BA3BC" w14:textId="77777777" w:rsidR="00291150" w:rsidRDefault="005B25F1" w:rsidP="005B25F1">
      <w:pPr>
        <w:pStyle w:val="Body"/>
        <w:numPr>
          <w:ilvl w:val="3"/>
          <w:numId w:val="1"/>
        </w:numPr>
        <w:rPr>
          <w:lang w:val="en-AU"/>
        </w:rPr>
      </w:pPr>
      <w:r>
        <w:rPr>
          <w:lang w:val="en-AU"/>
        </w:rPr>
        <w:t xml:space="preserve">Open a secure channel (HTTPS using SSL) with the social media platform (e.g. Facebook) </w:t>
      </w:r>
    </w:p>
    <w:p w14:paraId="37452EC0" w14:textId="77777777" w:rsidR="005B25F1" w:rsidRDefault="00D5328B" w:rsidP="005B25F1">
      <w:pPr>
        <w:pStyle w:val="Body"/>
        <w:numPr>
          <w:ilvl w:val="3"/>
          <w:numId w:val="1"/>
        </w:numPr>
        <w:rPr>
          <w:lang w:val="en-AU"/>
        </w:rPr>
      </w:pPr>
      <w:r>
        <w:rPr>
          <w:lang w:val="en-AU"/>
        </w:rPr>
        <w:t>Authenticate our app to the social media platform</w:t>
      </w:r>
    </w:p>
    <w:p w14:paraId="741F5237" w14:textId="77777777" w:rsidR="000776FA" w:rsidRDefault="000776FA" w:rsidP="005B25F1">
      <w:pPr>
        <w:pStyle w:val="Body"/>
        <w:numPr>
          <w:ilvl w:val="3"/>
          <w:numId w:val="1"/>
        </w:numPr>
        <w:rPr>
          <w:lang w:val="en-AU"/>
        </w:rPr>
      </w:pPr>
      <w:r>
        <w:rPr>
          <w:lang w:val="en-AU"/>
        </w:rPr>
        <w:t>Get the authorization of the user to login using their social media account</w:t>
      </w:r>
    </w:p>
    <w:p w14:paraId="70A1F958" w14:textId="77777777" w:rsidR="00D5328B" w:rsidRPr="005B25F1" w:rsidRDefault="00D5328B" w:rsidP="005B25F1">
      <w:pPr>
        <w:pStyle w:val="Body"/>
        <w:numPr>
          <w:ilvl w:val="3"/>
          <w:numId w:val="1"/>
        </w:numPr>
        <w:rPr>
          <w:lang w:val="en-AU"/>
        </w:rPr>
      </w:pPr>
      <w:r>
        <w:rPr>
          <w:lang w:val="en-AU"/>
        </w:rPr>
        <w:t>Get the details (we have access to) on the user from the platform.</w:t>
      </w:r>
    </w:p>
    <w:p w14:paraId="10E79E6E" w14:textId="77777777" w:rsidR="005E1016" w:rsidRPr="005E1016" w:rsidRDefault="005E1016" w:rsidP="005E1016">
      <w:pPr>
        <w:pStyle w:val="Heading4"/>
      </w:pPr>
      <w:r>
        <w:t>Using Social Logins</w:t>
      </w:r>
      <w:r w:rsidR="006A4412">
        <w:t xml:space="preserve"> in Our App</w:t>
      </w:r>
    </w:p>
    <w:p w14:paraId="20B5A65F" w14:textId="77777777" w:rsidR="00291150" w:rsidRDefault="0052186A" w:rsidP="0052186A">
      <w:pPr>
        <w:pStyle w:val="Heading5"/>
        <w:ind w:left="1440"/>
      </w:pPr>
      <w:r>
        <w:t>1.</w:t>
      </w:r>
      <w:r w:rsidR="005E1016">
        <w:t>Enable SSL (for HTTPS with social media site)</w:t>
      </w:r>
    </w:p>
    <w:p w14:paraId="73BC5E21" w14:textId="77777777" w:rsidR="00770D6C" w:rsidRPr="00770D6C" w:rsidRDefault="00770D6C" w:rsidP="0052186A">
      <w:pPr>
        <w:pStyle w:val="Body"/>
        <w:numPr>
          <w:ilvl w:val="0"/>
          <w:numId w:val="71"/>
        </w:numPr>
        <w:ind w:left="2520"/>
      </w:pPr>
      <w:r>
        <w:rPr>
          <w:lang w:val="en-AU"/>
        </w:rPr>
        <w:t xml:space="preserve">Click on your project in solution explorer -&gt; </w:t>
      </w:r>
      <w:r w:rsidR="00925EF2">
        <w:rPr>
          <w:lang w:val="en-AU"/>
        </w:rPr>
        <w:t>press F4</w:t>
      </w:r>
    </w:p>
    <w:p w14:paraId="1C740D1B" w14:textId="77777777" w:rsidR="00770D6C" w:rsidRPr="00925EF2" w:rsidRDefault="00925EF2" w:rsidP="0052186A">
      <w:pPr>
        <w:pStyle w:val="Body"/>
        <w:numPr>
          <w:ilvl w:val="0"/>
          <w:numId w:val="71"/>
        </w:numPr>
        <w:ind w:left="2520"/>
      </w:pPr>
      <w:r>
        <w:rPr>
          <w:lang w:val="en-AU"/>
        </w:rPr>
        <w:t>Set ‘SSL Enabled’ to True</w:t>
      </w:r>
    </w:p>
    <w:p w14:paraId="2B2774B0" w14:textId="77777777" w:rsidR="00925EF2" w:rsidRPr="00925EF2" w:rsidRDefault="00925EF2" w:rsidP="0052186A">
      <w:pPr>
        <w:pStyle w:val="Body"/>
        <w:numPr>
          <w:ilvl w:val="0"/>
          <w:numId w:val="71"/>
        </w:numPr>
        <w:ind w:left="2520"/>
      </w:pPr>
      <w:r>
        <w:rPr>
          <w:lang w:val="en-AU"/>
        </w:rPr>
        <w:t xml:space="preserve">Copy the address in </w:t>
      </w:r>
      <w:r w:rsidRPr="00925EF2">
        <w:rPr>
          <w:b/>
          <w:bCs/>
          <w:lang w:val="en-AU"/>
        </w:rPr>
        <w:t>SSL URL</w:t>
      </w:r>
      <w:r>
        <w:rPr>
          <w:lang w:val="en-AU"/>
        </w:rPr>
        <w:t xml:space="preserve"> – this is the address we use to establish a secure connection with ou</w:t>
      </w:r>
      <w:r w:rsidR="00D61C75">
        <w:rPr>
          <w:lang w:val="en-AU"/>
        </w:rPr>
        <w:t>r</w:t>
      </w:r>
      <w:r>
        <w:rPr>
          <w:lang w:val="en-AU"/>
        </w:rPr>
        <w:t xml:space="preserve"> site.</w:t>
      </w:r>
    </w:p>
    <w:p w14:paraId="23B46067" w14:textId="77777777" w:rsidR="00925EF2" w:rsidRPr="003F1750" w:rsidRDefault="003F1750" w:rsidP="0052186A">
      <w:pPr>
        <w:pStyle w:val="Body"/>
        <w:numPr>
          <w:ilvl w:val="0"/>
          <w:numId w:val="71"/>
        </w:numPr>
        <w:ind w:left="2520"/>
      </w:pPr>
      <w:r>
        <w:rPr>
          <w:lang w:val="en-AU"/>
        </w:rPr>
        <w:t>Open the project properties -&gt; Web -&gt; Project Url and replace it with the SSL URL you copied.</w:t>
      </w:r>
    </w:p>
    <w:p w14:paraId="59E30870" w14:textId="77777777" w:rsidR="003F1750" w:rsidRDefault="003F1750" w:rsidP="0052186A">
      <w:pPr>
        <w:pStyle w:val="Body"/>
        <w:ind w:left="2160"/>
        <w:rPr>
          <w:lang w:val="en-AU"/>
        </w:rPr>
      </w:pPr>
      <w:r>
        <w:rPr>
          <w:lang w:val="en-AU"/>
        </w:rPr>
        <w:t>Now when we’ll run our app, it will work through the https port. We will receive errors/notifications since our certificate is invalid:</w:t>
      </w:r>
      <w:r>
        <w:rPr>
          <w:lang w:val="en-AU"/>
        </w:rPr>
        <w:br/>
      </w:r>
      <w:r>
        <w:rPr>
          <w:noProof/>
        </w:rPr>
        <w:drawing>
          <wp:inline distT="0" distB="0" distL="0" distR="0" wp14:anchorId="447E8F43" wp14:editId="464AE8F0">
            <wp:extent cx="4933950" cy="736004"/>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0750" cy="738510"/>
                    </a:xfrm>
                    <a:prstGeom prst="rect">
                      <a:avLst/>
                    </a:prstGeom>
                  </pic:spPr>
                </pic:pic>
              </a:graphicData>
            </a:graphic>
          </wp:inline>
        </w:drawing>
      </w:r>
      <w:r>
        <w:rPr>
          <w:lang w:val="en-AU"/>
        </w:rPr>
        <w:t xml:space="preserve"> </w:t>
      </w:r>
    </w:p>
    <w:p w14:paraId="75C7934A" w14:textId="77777777" w:rsidR="003F1750" w:rsidRDefault="003F1750" w:rsidP="0052186A">
      <w:pPr>
        <w:pStyle w:val="Body"/>
        <w:ind w:left="2160"/>
        <w:rPr>
          <w:lang w:val="en-AU"/>
        </w:rPr>
      </w:pPr>
      <w:r>
        <w:rPr>
          <w:lang w:val="en-AU"/>
        </w:rPr>
        <w:t>To deploy our app in production, we will need to get a proper certificate from our site hosting provider.</w:t>
      </w:r>
    </w:p>
    <w:p w14:paraId="046A7F96" w14:textId="77777777" w:rsidR="003F1750" w:rsidRDefault="003F1750" w:rsidP="0052186A">
      <w:pPr>
        <w:pStyle w:val="Body"/>
        <w:numPr>
          <w:ilvl w:val="0"/>
          <w:numId w:val="71"/>
        </w:numPr>
        <w:ind w:left="2520"/>
        <w:rPr>
          <w:lang w:val="en-AU"/>
        </w:rPr>
      </w:pPr>
      <w:r>
        <w:rPr>
          <w:lang w:val="en-AU"/>
        </w:rPr>
        <w:lastRenderedPageBreak/>
        <w:t xml:space="preserve">In </w:t>
      </w:r>
      <w:r w:rsidR="00C8029D">
        <w:rPr>
          <w:lang w:val="en-AU"/>
        </w:rPr>
        <w:t>RegisterGlobalFilters, disable support for non</w:t>
      </w:r>
      <w:r w:rsidR="00BD49AA">
        <w:rPr>
          <w:lang w:val="en-AU"/>
        </w:rPr>
        <w:t>-</w:t>
      </w:r>
      <w:r w:rsidR="00C8029D">
        <w:rPr>
          <w:lang w:val="en-AU"/>
        </w:rPr>
        <w:t>secure http connections:</w:t>
      </w:r>
      <w:r w:rsidR="00C8029D">
        <w:rPr>
          <w:lang w:val="en-AU"/>
        </w:rPr>
        <w:br/>
      </w:r>
      <w:r w:rsidR="00C8029D" w:rsidRPr="00C8029D">
        <w:rPr>
          <w:rStyle w:val="CodeChar"/>
        </w:rPr>
        <w:t>filters.Add(new RequireHttpsAttribute());</w:t>
      </w:r>
    </w:p>
    <w:p w14:paraId="04AD6128" w14:textId="77777777" w:rsidR="005E1016" w:rsidRDefault="0052186A" w:rsidP="0052186A">
      <w:pPr>
        <w:pStyle w:val="Heading5"/>
        <w:ind w:left="1440"/>
        <w:rPr>
          <w:lang w:val="en-AU"/>
        </w:rPr>
      </w:pPr>
      <w:r>
        <w:rPr>
          <w:lang w:val="en-AU"/>
        </w:rPr>
        <w:t>2.</w:t>
      </w:r>
      <w:r w:rsidR="005E1016">
        <w:rPr>
          <w:lang w:val="en-AU"/>
        </w:rPr>
        <w:t xml:space="preserve">Register our app with </w:t>
      </w:r>
      <w:r w:rsidR="006A4412">
        <w:rPr>
          <w:lang w:val="en-AU"/>
        </w:rPr>
        <w:t xml:space="preserve">social media </w:t>
      </w:r>
      <w:r w:rsidR="005E1016">
        <w:rPr>
          <w:lang w:val="en-AU"/>
        </w:rPr>
        <w:t>site</w:t>
      </w:r>
      <w:r>
        <w:rPr>
          <w:lang w:val="en-AU"/>
        </w:rPr>
        <w:t>:</w:t>
      </w:r>
    </w:p>
    <w:p w14:paraId="0A74EFD6" w14:textId="77777777" w:rsidR="0052186A" w:rsidRPr="0052186A" w:rsidRDefault="0052186A" w:rsidP="00867FA9">
      <w:pPr>
        <w:pStyle w:val="Body"/>
        <w:numPr>
          <w:ilvl w:val="0"/>
          <w:numId w:val="72"/>
        </w:numPr>
      </w:pPr>
      <w:r>
        <w:rPr>
          <w:lang w:val="en-AU"/>
        </w:rPr>
        <w:t>Go to developers.facebook.com</w:t>
      </w:r>
    </w:p>
    <w:p w14:paraId="43218FFA" w14:textId="77777777" w:rsidR="0052186A" w:rsidRPr="0052186A" w:rsidRDefault="0052186A" w:rsidP="00867FA9">
      <w:pPr>
        <w:pStyle w:val="Body"/>
        <w:numPr>
          <w:ilvl w:val="0"/>
          <w:numId w:val="72"/>
        </w:numPr>
      </w:pPr>
      <w:r>
        <w:rPr>
          <w:lang w:val="en-AU"/>
        </w:rPr>
        <w:t>For 1</w:t>
      </w:r>
      <w:r w:rsidRPr="0052186A">
        <w:rPr>
          <w:vertAlign w:val="superscript"/>
          <w:lang w:val="en-AU"/>
        </w:rPr>
        <w:t>st</w:t>
      </w:r>
      <w:r>
        <w:rPr>
          <w:lang w:val="en-AU"/>
        </w:rPr>
        <w:t xml:space="preserve"> time only – register yourself as a developer (free)</w:t>
      </w:r>
    </w:p>
    <w:p w14:paraId="799D3C3D" w14:textId="77777777" w:rsidR="0052186A" w:rsidRPr="0052186A" w:rsidRDefault="0052186A" w:rsidP="00867FA9">
      <w:pPr>
        <w:pStyle w:val="Body"/>
        <w:numPr>
          <w:ilvl w:val="0"/>
          <w:numId w:val="72"/>
        </w:numPr>
      </w:pPr>
      <w:r>
        <w:rPr>
          <w:lang w:val="en-AU"/>
        </w:rPr>
        <w:t>Add new app and fill in the detail</w:t>
      </w:r>
    </w:p>
    <w:p w14:paraId="201CE8DF" w14:textId="77777777" w:rsidR="0052186A" w:rsidRPr="0052186A" w:rsidRDefault="0052186A" w:rsidP="00867FA9">
      <w:pPr>
        <w:pStyle w:val="Body"/>
        <w:numPr>
          <w:ilvl w:val="0"/>
          <w:numId w:val="72"/>
        </w:numPr>
      </w:pPr>
      <w:r>
        <w:rPr>
          <w:lang w:val="en-AU"/>
        </w:rPr>
        <w:t>Go to developer Dashboard and to your app’s page</w:t>
      </w:r>
    </w:p>
    <w:p w14:paraId="101E7E78" w14:textId="77777777" w:rsidR="0052186A" w:rsidRPr="00500AE4" w:rsidRDefault="0052186A" w:rsidP="00867FA9">
      <w:pPr>
        <w:pStyle w:val="Body"/>
        <w:numPr>
          <w:ilvl w:val="0"/>
          <w:numId w:val="72"/>
        </w:numPr>
      </w:pPr>
      <w:r>
        <w:rPr>
          <w:lang w:val="en-AU"/>
        </w:rPr>
        <w:t>Copy the ‘</w:t>
      </w:r>
      <w:r w:rsidRPr="0052186A">
        <w:rPr>
          <w:b/>
          <w:bCs/>
          <w:lang w:val="en-AU"/>
        </w:rPr>
        <w:t>App ID</w:t>
      </w:r>
      <w:r>
        <w:rPr>
          <w:lang w:val="en-AU"/>
        </w:rPr>
        <w:t>’</w:t>
      </w:r>
      <w:r w:rsidR="00500AE4">
        <w:rPr>
          <w:lang w:val="en-AU"/>
        </w:rPr>
        <w:t xml:space="preserve"> and the ‘</w:t>
      </w:r>
      <w:r w:rsidR="00500AE4" w:rsidRPr="00500AE4">
        <w:rPr>
          <w:b/>
          <w:bCs/>
          <w:lang w:val="en-AU"/>
        </w:rPr>
        <w:t>App Secret</w:t>
      </w:r>
      <w:r w:rsidR="00500AE4">
        <w:rPr>
          <w:lang w:val="en-AU"/>
        </w:rPr>
        <w:t>’ and paste them in the boilerplate code for app.UseFacebookAuthentication in Startup.ConfigureAuth</w:t>
      </w:r>
    </w:p>
    <w:p w14:paraId="7CE671B2" w14:textId="77777777" w:rsidR="00500AE4" w:rsidRPr="00F104E4" w:rsidRDefault="00F104E4" w:rsidP="00867FA9">
      <w:pPr>
        <w:pStyle w:val="Body"/>
        <w:numPr>
          <w:ilvl w:val="0"/>
          <w:numId w:val="72"/>
        </w:numPr>
      </w:pPr>
      <w:r>
        <w:rPr>
          <w:lang w:val="en-AU"/>
        </w:rPr>
        <w:t>Now our users can register using their Facebook account. The same can be done for google and other social media accounts.</w:t>
      </w:r>
    </w:p>
    <w:p w14:paraId="2FA4AB08" w14:textId="77777777" w:rsidR="00F104E4" w:rsidRDefault="00950C5E" w:rsidP="00950C5E">
      <w:pPr>
        <w:pStyle w:val="Heading5"/>
        <w:ind w:left="1440"/>
      </w:pPr>
      <w:r>
        <w:t>3.Update Profile Data</w:t>
      </w:r>
    </w:p>
    <w:p w14:paraId="5B422500" w14:textId="77777777" w:rsidR="00950C5E" w:rsidRDefault="00950C5E" w:rsidP="00950C5E">
      <w:pPr>
        <w:pStyle w:val="Body"/>
        <w:rPr>
          <w:lang w:val="en-AU"/>
        </w:rPr>
      </w:pPr>
      <w:r>
        <w:rPr>
          <w:lang w:val="en-AU"/>
        </w:rPr>
        <w:t>If we added required fields to our standard registration form, we’ll need to add it to the external registration forms. Otherwise, we will receive an exception. In order to do this:</w:t>
      </w:r>
    </w:p>
    <w:p w14:paraId="13925BB3" w14:textId="77777777" w:rsidR="00950C5E" w:rsidRDefault="00950C5E" w:rsidP="00867FA9">
      <w:pPr>
        <w:pStyle w:val="Body"/>
        <w:numPr>
          <w:ilvl w:val="0"/>
          <w:numId w:val="73"/>
        </w:numPr>
        <w:rPr>
          <w:lang w:val="en-AU"/>
        </w:rPr>
      </w:pPr>
      <w:r>
        <w:rPr>
          <w:lang w:val="en-AU"/>
        </w:rPr>
        <w:t>In ExternalLoginConfirmation.cshtml – add the new fields (like we did in the registration.cshtml)</w:t>
      </w:r>
    </w:p>
    <w:p w14:paraId="70D4AEAD" w14:textId="77777777" w:rsidR="00CD6E22" w:rsidRDefault="00CD6E22" w:rsidP="00867FA9">
      <w:pPr>
        <w:pStyle w:val="Body"/>
        <w:numPr>
          <w:ilvl w:val="0"/>
          <w:numId w:val="73"/>
        </w:numPr>
        <w:rPr>
          <w:lang w:val="en-AU"/>
        </w:rPr>
      </w:pPr>
      <w:r>
        <w:rPr>
          <w:lang w:val="en-AU"/>
        </w:rPr>
        <w:t>In ExternalLoginConfirmationViewModel – add the new fields (like we did in RegistrationViewModel.</w:t>
      </w:r>
    </w:p>
    <w:p w14:paraId="2A3E1C15" w14:textId="77777777" w:rsidR="007D435A" w:rsidRPr="00950C5E" w:rsidRDefault="007D435A" w:rsidP="00867FA9">
      <w:pPr>
        <w:pStyle w:val="Body"/>
        <w:numPr>
          <w:ilvl w:val="0"/>
          <w:numId w:val="73"/>
        </w:numPr>
        <w:rPr>
          <w:lang w:val="en-AU"/>
        </w:rPr>
      </w:pPr>
      <w:r>
        <w:rPr>
          <w:lang w:val="en-AU"/>
        </w:rPr>
        <w:t>In AccountController.ExternalLoginConfirmation – add the new fields to the new ApplicationUser constructor.</w:t>
      </w:r>
    </w:p>
    <w:p w14:paraId="2BC82793" w14:textId="77777777" w:rsidR="00291150" w:rsidRPr="00291150" w:rsidRDefault="00291150" w:rsidP="00291150">
      <w:pPr>
        <w:pStyle w:val="Body"/>
        <w:rPr>
          <w:lang w:val="en-AU"/>
        </w:rPr>
      </w:pPr>
    </w:p>
    <w:p w14:paraId="38A2F2FE" w14:textId="77777777" w:rsidR="00EA5202" w:rsidRDefault="00EA5202" w:rsidP="00E26E8C">
      <w:pPr>
        <w:pStyle w:val="Heading2"/>
        <w:rPr>
          <w:lang w:val="en-AU"/>
        </w:rPr>
      </w:pPr>
      <w:r>
        <w:rPr>
          <w:lang w:val="en-AU"/>
        </w:rPr>
        <w:t>Performance Optimi</w:t>
      </w:r>
      <w:r w:rsidR="008230D7">
        <w:rPr>
          <w:lang w:val="en-AU"/>
        </w:rPr>
        <w:t>zations</w:t>
      </w:r>
    </w:p>
    <w:p w14:paraId="5E50C3C7" w14:textId="77777777" w:rsidR="008230D7" w:rsidRDefault="008230D7" w:rsidP="008230D7">
      <w:pPr>
        <w:pStyle w:val="Heading5"/>
        <w:ind w:left="1531"/>
        <w:rPr>
          <w:lang w:val="en-AU"/>
        </w:rPr>
      </w:pPr>
      <w:r>
        <w:rPr>
          <w:lang w:val="en-AU"/>
        </w:rPr>
        <w:t xml:space="preserve"> “Premature optimization is the root of all evils” – Donald Knuth.</w:t>
      </w:r>
    </w:p>
    <w:p w14:paraId="5B738A66" w14:textId="77777777" w:rsidR="008230D7" w:rsidRDefault="009C4DB4" w:rsidP="008230D7">
      <w:pPr>
        <w:pStyle w:val="Body"/>
        <w:rPr>
          <w:lang w:val="en-AU"/>
        </w:rPr>
      </w:pPr>
      <w:r>
        <w:rPr>
          <w:lang w:val="en-AU"/>
        </w:rPr>
        <w:t>!! Profile first. Then, if you need to, Optimize !!</w:t>
      </w:r>
    </w:p>
    <w:p w14:paraId="7A91547A" w14:textId="77777777" w:rsidR="008007F6" w:rsidRDefault="008007F6" w:rsidP="00BB14BB">
      <w:pPr>
        <w:pStyle w:val="Heading3"/>
        <w:rPr>
          <w:lang w:val="en-AU"/>
        </w:rPr>
      </w:pPr>
      <w:r>
        <w:rPr>
          <w:lang w:val="en-AU"/>
        </w:rPr>
        <w:t>Profiling Tools</w:t>
      </w:r>
    </w:p>
    <w:p w14:paraId="3462BBF7" w14:textId="77777777" w:rsidR="008007F6" w:rsidRDefault="008007F6" w:rsidP="008007F6">
      <w:pPr>
        <w:pStyle w:val="Heading4"/>
        <w:rPr>
          <w:lang w:val="en-AU"/>
        </w:rPr>
      </w:pPr>
      <w:r>
        <w:rPr>
          <w:lang w:val="en-AU"/>
        </w:rPr>
        <w:t>Glimpe</w:t>
      </w:r>
    </w:p>
    <w:p w14:paraId="4AD1BF15" w14:textId="77777777" w:rsidR="0049394F" w:rsidRPr="0049394F" w:rsidRDefault="0049394F" w:rsidP="0049394F">
      <w:pPr>
        <w:pStyle w:val="Body"/>
        <w:rPr>
          <w:lang w:val="en-AU"/>
        </w:rPr>
      </w:pPr>
      <w:r>
        <w:rPr>
          <w:lang w:val="en-AU"/>
        </w:rPr>
        <w:t>A profiling tool that uses cockies on your requests in order to profile how long they take.</w:t>
      </w:r>
    </w:p>
    <w:p w14:paraId="6B9C65FD" w14:textId="77777777" w:rsidR="008007F6" w:rsidRDefault="008007F6" w:rsidP="00867FA9">
      <w:pPr>
        <w:pStyle w:val="Body"/>
        <w:numPr>
          <w:ilvl w:val="0"/>
          <w:numId w:val="75"/>
        </w:numPr>
        <w:rPr>
          <w:lang w:val="en-AU"/>
        </w:rPr>
      </w:pPr>
      <w:r>
        <w:rPr>
          <w:lang w:val="en-AU"/>
        </w:rPr>
        <w:t>Install:</w:t>
      </w:r>
      <w:r>
        <w:rPr>
          <w:lang w:val="en-AU"/>
        </w:rPr>
        <w:br/>
        <w:t>PM&gt; install-package glimpse.mvc</w:t>
      </w:r>
      <w:r>
        <w:rPr>
          <w:lang w:val="en-AU"/>
        </w:rPr>
        <w:br/>
        <w:t>PM&gt; install-package glimpse.ef6</w:t>
      </w:r>
    </w:p>
    <w:p w14:paraId="6A01812F" w14:textId="77777777" w:rsidR="008007F6" w:rsidRDefault="009F621A" w:rsidP="00867FA9">
      <w:pPr>
        <w:pStyle w:val="Body"/>
        <w:numPr>
          <w:ilvl w:val="0"/>
          <w:numId w:val="75"/>
        </w:numPr>
        <w:rPr>
          <w:lang w:val="en-AU"/>
        </w:rPr>
      </w:pPr>
      <w:r>
        <w:rPr>
          <w:lang w:val="en-AU"/>
        </w:rPr>
        <w:t>Navigate to your &lt;site url&gt;/glimpse.axd</w:t>
      </w:r>
    </w:p>
    <w:p w14:paraId="56C5E607" w14:textId="77777777" w:rsidR="0049394F" w:rsidRPr="008007F6" w:rsidRDefault="0049394F" w:rsidP="00867FA9">
      <w:pPr>
        <w:pStyle w:val="Body"/>
        <w:numPr>
          <w:ilvl w:val="0"/>
          <w:numId w:val="75"/>
        </w:numPr>
        <w:rPr>
          <w:lang w:val="en-AU"/>
        </w:rPr>
      </w:pPr>
      <w:r>
        <w:rPr>
          <w:lang w:val="en-AU"/>
        </w:rPr>
        <w:t xml:space="preserve">You can turn glimpse on/off. Note: this works only for localhost. To </w:t>
      </w:r>
      <w:r>
        <w:rPr>
          <w:lang w:val="en-AU"/>
        </w:rPr>
        <w:lastRenderedPageBreak/>
        <w:t>profile a deployed application – you need to do additional steps.</w:t>
      </w:r>
    </w:p>
    <w:p w14:paraId="01168159" w14:textId="77777777" w:rsidR="009C4DB4" w:rsidRDefault="00BB14BB" w:rsidP="00BB14BB">
      <w:pPr>
        <w:pStyle w:val="Heading3"/>
        <w:rPr>
          <w:lang w:val="en-AU"/>
        </w:rPr>
      </w:pPr>
      <w:r>
        <w:rPr>
          <w:lang w:val="en-AU"/>
        </w:rPr>
        <w:t>Three Tier Architecture</w:t>
      </w:r>
    </w:p>
    <w:p w14:paraId="576CEEE6" w14:textId="77777777" w:rsidR="00BB14BB" w:rsidRDefault="00BB14BB" w:rsidP="00BB14BB">
      <w:pPr>
        <w:pStyle w:val="Body"/>
        <w:rPr>
          <w:lang w:val="en-AU"/>
        </w:rPr>
      </w:pPr>
      <w:r>
        <w:rPr>
          <w:lang w:val="en-AU"/>
        </w:rPr>
        <w:t>Most Web applications run in a three-tier architecture:</w:t>
      </w:r>
    </w:p>
    <w:p w14:paraId="0915D6E9" w14:textId="77777777" w:rsidR="00BB14BB" w:rsidRDefault="00BB14BB" w:rsidP="00867FA9">
      <w:pPr>
        <w:pStyle w:val="Body"/>
        <w:numPr>
          <w:ilvl w:val="0"/>
          <w:numId w:val="75"/>
        </w:numPr>
        <w:rPr>
          <w:lang w:val="en-AU"/>
        </w:rPr>
      </w:pPr>
      <w:r>
        <w:rPr>
          <w:lang w:val="en-AU"/>
        </w:rPr>
        <w:t>Client Tier – the client computer, running the front end on the browser.</w:t>
      </w:r>
    </w:p>
    <w:p w14:paraId="25E2500F" w14:textId="77777777" w:rsidR="00BB14BB" w:rsidRDefault="00BB14BB" w:rsidP="00867FA9">
      <w:pPr>
        <w:pStyle w:val="Body"/>
        <w:numPr>
          <w:ilvl w:val="0"/>
          <w:numId w:val="75"/>
        </w:numPr>
        <w:rPr>
          <w:lang w:val="en-AU"/>
        </w:rPr>
      </w:pPr>
      <w:r>
        <w:rPr>
          <w:lang w:val="en-AU"/>
        </w:rPr>
        <w:t>Application Tier – the server</w:t>
      </w:r>
      <w:r w:rsidR="007B4D13">
        <w:rPr>
          <w:lang w:val="en-AU"/>
        </w:rPr>
        <w:t xml:space="preserve"> hosting our</w:t>
      </w:r>
      <w:r>
        <w:rPr>
          <w:lang w:val="en-AU"/>
        </w:rPr>
        <w:t xml:space="preserve"> application</w:t>
      </w:r>
    </w:p>
    <w:p w14:paraId="762617C1" w14:textId="77777777" w:rsidR="00BB14BB" w:rsidRDefault="00BB14BB" w:rsidP="00867FA9">
      <w:pPr>
        <w:pStyle w:val="Body"/>
        <w:numPr>
          <w:ilvl w:val="0"/>
          <w:numId w:val="75"/>
        </w:numPr>
        <w:rPr>
          <w:lang w:val="en-AU"/>
        </w:rPr>
      </w:pPr>
      <w:r>
        <w:rPr>
          <w:lang w:val="en-AU"/>
        </w:rPr>
        <w:t>Data Tier – the database Server (e.g. SQL)</w:t>
      </w:r>
    </w:p>
    <w:p w14:paraId="2E6A2BD1" w14:textId="77777777" w:rsidR="007B4D13" w:rsidRDefault="007B4D13" w:rsidP="007B4D13">
      <w:pPr>
        <w:pStyle w:val="Heading3"/>
        <w:rPr>
          <w:lang w:val="en-AU"/>
        </w:rPr>
      </w:pPr>
      <w:r>
        <w:rPr>
          <w:lang w:val="en-AU"/>
        </w:rPr>
        <w:t>Performance Optimizations</w:t>
      </w:r>
    </w:p>
    <w:p w14:paraId="3A1FCF90" w14:textId="77777777" w:rsidR="007B4D13" w:rsidRDefault="00903F57" w:rsidP="007B4D13">
      <w:pPr>
        <w:pStyle w:val="Body"/>
        <w:rPr>
          <w:lang w:val="en-AU"/>
        </w:rPr>
      </w:pPr>
      <w:r>
        <w:rPr>
          <w:lang w:val="en-AU"/>
        </w:rPr>
        <w:t>Usually, m</w:t>
      </w:r>
      <w:r w:rsidR="007B4D13">
        <w:rPr>
          <w:lang w:val="en-AU"/>
        </w:rPr>
        <w:t xml:space="preserve">ost of the performance bottle necks exist in the Data Tier. Therefore, optimizing it usually gives us the best </w:t>
      </w:r>
      <w:r w:rsidR="00CD17C1">
        <w:rPr>
          <w:lang w:val="en-AU"/>
        </w:rPr>
        <w:t>visible results</w:t>
      </w:r>
      <w:r w:rsidR="007B4D13">
        <w:rPr>
          <w:lang w:val="en-AU"/>
        </w:rPr>
        <w:t>:</w:t>
      </w:r>
    </w:p>
    <w:p w14:paraId="716A8A98" w14:textId="77777777" w:rsidR="007B4D13" w:rsidRPr="007B4D13" w:rsidRDefault="007B4D13" w:rsidP="007B4D13">
      <w:pPr>
        <w:pStyle w:val="Body"/>
        <w:rPr>
          <w:lang w:val="en-AU"/>
        </w:rPr>
      </w:pPr>
      <w:r>
        <w:rPr>
          <w:noProof/>
        </w:rPr>
        <w:drawing>
          <wp:inline distT="0" distB="0" distL="0" distR="0" wp14:anchorId="42D712BC" wp14:editId="4FF67E14">
            <wp:extent cx="3864334" cy="2875943"/>
            <wp:effectExtent l="0" t="0" r="317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9755" cy="2909747"/>
                    </a:xfrm>
                    <a:prstGeom prst="rect">
                      <a:avLst/>
                    </a:prstGeom>
                  </pic:spPr>
                </pic:pic>
              </a:graphicData>
            </a:graphic>
          </wp:inline>
        </w:drawing>
      </w:r>
    </w:p>
    <w:p w14:paraId="1F53EDC5" w14:textId="77777777" w:rsidR="008230D7" w:rsidRDefault="00791107" w:rsidP="00791107">
      <w:pPr>
        <w:pStyle w:val="Heading4"/>
        <w:rPr>
          <w:lang w:val="en-AU"/>
        </w:rPr>
      </w:pPr>
      <w:r>
        <w:rPr>
          <w:lang w:val="en-AU"/>
        </w:rPr>
        <w:t>Data Tier Optimizations</w:t>
      </w:r>
    </w:p>
    <w:p w14:paraId="71D55E7A" w14:textId="77777777" w:rsidR="00791107" w:rsidRDefault="00B0631E" w:rsidP="00791107">
      <w:pPr>
        <w:pStyle w:val="Body"/>
        <w:rPr>
          <w:lang w:val="en-AU"/>
        </w:rPr>
      </w:pPr>
      <w:r>
        <w:rPr>
          <w:lang w:val="en-AU"/>
        </w:rPr>
        <w:t>Data Tier optimization can be split into two:</w:t>
      </w:r>
    </w:p>
    <w:p w14:paraId="21966C34" w14:textId="77777777" w:rsidR="00B0631E" w:rsidRDefault="00B0631E" w:rsidP="00B0631E">
      <w:pPr>
        <w:pStyle w:val="Heading5"/>
        <w:ind w:left="1531"/>
        <w:rPr>
          <w:lang w:val="en-AU"/>
        </w:rPr>
      </w:pPr>
      <w:r>
        <w:rPr>
          <w:lang w:val="en-AU"/>
        </w:rPr>
        <w:t>Schema Issues:</w:t>
      </w:r>
    </w:p>
    <w:p w14:paraId="22C1C05D" w14:textId="77777777" w:rsidR="00B0631E" w:rsidRPr="00B0631E" w:rsidRDefault="00B0631E" w:rsidP="00867FA9">
      <w:pPr>
        <w:pStyle w:val="Body"/>
        <w:numPr>
          <w:ilvl w:val="0"/>
          <w:numId w:val="74"/>
        </w:numPr>
      </w:pPr>
      <w:r>
        <w:t>Make sure that your tables have:</w:t>
      </w:r>
    </w:p>
    <w:p w14:paraId="7DFD6F79" w14:textId="77777777" w:rsidR="00B0631E" w:rsidRDefault="00B0631E" w:rsidP="00867FA9">
      <w:pPr>
        <w:pStyle w:val="Body"/>
        <w:numPr>
          <w:ilvl w:val="1"/>
          <w:numId w:val="75"/>
        </w:numPr>
        <w:rPr>
          <w:lang w:val="en-AU"/>
        </w:rPr>
      </w:pPr>
      <w:r>
        <w:rPr>
          <w:lang w:val="en-AU"/>
        </w:rPr>
        <w:t>Primary keys</w:t>
      </w:r>
      <w:r w:rsidR="00757192">
        <w:rPr>
          <w:lang w:val="en-AU"/>
        </w:rPr>
        <w:t xml:space="preserve"> (see .PrimaryKey in the migration files)</w:t>
      </w:r>
    </w:p>
    <w:p w14:paraId="7EAA5DEE" w14:textId="77777777" w:rsidR="00B0631E" w:rsidRDefault="00B0631E" w:rsidP="00867FA9">
      <w:pPr>
        <w:pStyle w:val="Body"/>
        <w:numPr>
          <w:ilvl w:val="1"/>
          <w:numId w:val="75"/>
        </w:numPr>
        <w:rPr>
          <w:lang w:val="en-AU"/>
        </w:rPr>
      </w:pPr>
      <w:r>
        <w:rPr>
          <w:lang w:val="en-AU"/>
        </w:rPr>
        <w:t>Relationships</w:t>
      </w:r>
    </w:p>
    <w:p w14:paraId="68E25FBB" w14:textId="77777777" w:rsidR="00B0631E" w:rsidRDefault="00B0631E" w:rsidP="00867FA9">
      <w:pPr>
        <w:pStyle w:val="Body"/>
        <w:numPr>
          <w:ilvl w:val="1"/>
          <w:numId w:val="75"/>
        </w:numPr>
        <w:rPr>
          <w:lang w:val="en-AU"/>
        </w:rPr>
      </w:pPr>
      <w:r>
        <w:rPr>
          <w:lang w:val="en-AU"/>
        </w:rPr>
        <w:t>Indexes on columns that we use to filter results in our queries.</w:t>
      </w:r>
      <w:r w:rsidR="00757192">
        <w:rPr>
          <w:lang w:val="en-AU"/>
        </w:rPr>
        <w:t xml:space="preserve"> (see .CreateIndex in the migration files)</w:t>
      </w:r>
    </w:p>
    <w:p w14:paraId="4F7F74E8" w14:textId="77777777" w:rsidR="00141C02" w:rsidRDefault="00141C02" w:rsidP="00867FA9">
      <w:pPr>
        <w:pStyle w:val="Body"/>
        <w:numPr>
          <w:ilvl w:val="0"/>
          <w:numId w:val="75"/>
        </w:numPr>
        <w:rPr>
          <w:lang w:val="en-AU"/>
        </w:rPr>
      </w:pPr>
      <w:r>
        <w:rPr>
          <w:lang w:val="en-AU"/>
        </w:rPr>
        <w:t>Schemas with Entity-Attribute-Value (EAV) pattern can cause a lot of performance issues. In this pattern, instead of having concrete tables like movies, customer etc – the schema has only a few tables called Entity, Attributes and Values and some other supporting tables.</w:t>
      </w:r>
    </w:p>
    <w:p w14:paraId="67B4B84D" w14:textId="77777777" w:rsidR="00141C02" w:rsidRDefault="00141C02" w:rsidP="00141C02">
      <w:pPr>
        <w:pStyle w:val="Body"/>
        <w:ind w:left="2251"/>
        <w:rPr>
          <w:lang w:val="en-AU"/>
        </w:rPr>
      </w:pPr>
      <w:r>
        <w:rPr>
          <w:lang w:val="en-AU"/>
        </w:rPr>
        <w:t>The reason for using this pattern is to avoid schema changes.</w:t>
      </w:r>
    </w:p>
    <w:p w14:paraId="1B0F61E1" w14:textId="77777777" w:rsidR="00141C02" w:rsidRDefault="00141C02" w:rsidP="00141C02">
      <w:pPr>
        <w:pStyle w:val="Body"/>
        <w:ind w:left="2251"/>
        <w:rPr>
          <w:lang w:val="en-AU"/>
        </w:rPr>
      </w:pPr>
      <w:r>
        <w:rPr>
          <w:lang w:val="en-AU"/>
        </w:rPr>
        <w:lastRenderedPageBreak/>
        <w:t>However, the cost of using this pattern is huge:</w:t>
      </w:r>
    </w:p>
    <w:p w14:paraId="382AAA8A" w14:textId="77777777" w:rsidR="00141C02" w:rsidRDefault="00141C02" w:rsidP="00867FA9">
      <w:pPr>
        <w:pStyle w:val="Body"/>
        <w:numPr>
          <w:ilvl w:val="1"/>
          <w:numId w:val="75"/>
        </w:numPr>
        <w:rPr>
          <w:lang w:val="en-AU"/>
        </w:rPr>
      </w:pPr>
      <w:r>
        <w:rPr>
          <w:lang w:val="en-AU"/>
        </w:rPr>
        <w:t>Can’t use Entity Framework or any other ORM.</w:t>
      </w:r>
    </w:p>
    <w:p w14:paraId="57DD33A4" w14:textId="77777777" w:rsidR="00141C02" w:rsidRDefault="00EA7141" w:rsidP="00867FA9">
      <w:pPr>
        <w:pStyle w:val="Body"/>
        <w:numPr>
          <w:ilvl w:val="1"/>
          <w:numId w:val="75"/>
        </w:numPr>
        <w:rPr>
          <w:lang w:val="en-AU"/>
        </w:rPr>
      </w:pPr>
      <w:r>
        <w:rPr>
          <w:lang w:val="en-AU"/>
        </w:rPr>
        <w:t>Have to write all the queries by hand and they usually have to be very complex, long and</w:t>
      </w:r>
    </w:p>
    <w:p w14:paraId="5C130DAB" w14:textId="77777777" w:rsidR="00EA7141" w:rsidRDefault="00EA7141" w:rsidP="00867FA9">
      <w:pPr>
        <w:pStyle w:val="Body"/>
        <w:numPr>
          <w:ilvl w:val="1"/>
          <w:numId w:val="75"/>
        </w:numPr>
        <w:rPr>
          <w:lang w:val="en-AU"/>
        </w:rPr>
      </w:pPr>
      <w:r>
        <w:rPr>
          <w:lang w:val="en-AU"/>
        </w:rPr>
        <w:t>Extremely slow</w:t>
      </w:r>
    </w:p>
    <w:p w14:paraId="620032F5" w14:textId="77777777" w:rsidR="00CB1600" w:rsidRDefault="00CB1600" w:rsidP="00CB1600">
      <w:pPr>
        <w:pStyle w:val="Heading5"/>
        <w:ind w:left="1440"/>
        <w:rPr>
          <w:lang w:val="en-AU"/>
        </w:rPr>
      </w:pPr>
      <w:r>
        <w:rPr>
          <w:lang w:val="en-AU"/>
        </w:rPr>
        <w:t>Queries Issues:</w:t>
      </w:r>
    </w:p>
    <w:p w14:paraId="3CAFD90A" w14:textId="77777777" w:rsidR="00CB1600" w:rsidRDefault="00CB1600" w:rsidP="00867FA9">
      <w:pPr>
        <w:pStyle w:val="Body"/>
        <w:numPr>
          <w:ilvl w:val="0"/>
          <w:numId w:val="75"/>
        </w:numPr>
        <w:rPr>
          <w:lang w:val="en-AU"/>
        </w:rPr>
      </w:pPr>
      <w:r>
        <w:rPr>
          <w:lang w:val="en-AU"/>
        </w:rPr>
        <w:t>Usually, Entity framework’s queries are fine. However, in more complex queries, sometimes we need to look closer at the query that the Entity Framework generates and maybe write the store procedure ourselves to optimize the query.</w:t>
      </w:r>
    </w:p>
    <w:p w14:paraId="41262E06" w14:textId="77777777" w:rsidR="00516A14" w:rsidRDefault="004341FD" w:rsidP="00867FA9">
      <w:pPr>
        <w:pStyle w:val="Body"/>
        <w:numPr>
          <w:ilvl w:val="0"/>
          <w:numId w:val="75"/>
        </w:numPr>
        <w:rPr>
          <w:lang w:val="en-AU"/>
        </w:rPr>
      </w:pPr>
      <w:r>
        <w:rPr>
          <w:lang w:val="en-AU"/>
        </w:rPr>
        <w:t>Use Execution Plan is SQL Server to see how SQL server execute your query. This can show you what part of your query has the largest cost and then you can optimize it.</w:t>
      </w:r>
    </w:p>
    <w:p w14:paraId="70C06A67" w14:textId="77777777" w:rsidR="009B58D3" w:rsidRDefault="009B58D3" w:rsidP="00867FA9">
      <w:pPr>
        <w:pStyle w:val="Body"/>
        <w:numPr>
          <w:ilvl w:val="0"/>
          <w:numId w:val="75"/>
        </w:numPr>
        <w:rPr>
          <w:lang w:val="en-AU"/>
        </w:rPr>
      </w:pPr>
      <w:r>
        <w:rPr>
          <w:lang w:val="en-AU"/>
        </w:rPr>
        <w:t>Caching</w:t>
      </w:r>
    </w:p>
    <w:p w14:paraId="20BEE389" w14:textId="77777777" w:rsidR="008C7592" w:rsidRDefault="009B58D3" w:rsidP="00867FA9">
      <w:pPr>
        <w:pStyle w:val="Body"/>
        <w:numPr>
          <w:ilvl w:val="0"/>
          <w:numId w:val="75"/>
        </w:numPr>
        <w:rPr>
          <w:lang w:val="en-AU"/>
        </w:rPr>
      </w:pPr>
      <w:r>
        <w:rPr>
          <w:lang w:val="en-AU"/>
        </w:rPr>
        <w:t xml:space="preserve">Option: create a separate, optimized database for reading data (look up CQRS). This might be good for application that usually read the data and more rarely write it. </w:t>
      </w:r>
      <w:r>
        <w:rPr>
          <w:lang w:val="en-AU"/>
        </w:rPr>
        <w:br/>
        <w:t>Note: this approach comes with the cost of maintaining two databases in synch</w:t>
      </w:r>
    </w:p>
    <w:p w14:paraId="562BCAD2" w14:textId="77777777" w:rsidR="009B58D3" w:rsidRDefault="009833B2" w:rsidP="00867FA9">
      <w:pPr>
        <w:pStyle w:val="Body"/>
        <w:numPr>
          <w:ilvl w:val="0"/>
          <w:numId w:val="75"/>
        </w:numPr>
        <w:rPr>
          <w:lang w:val="en-AU"/>
        </w:rPr>
      </w:pPr>
      <w:r w:rsidRPr="00D7042D">
        <w:rPr>
          <w:b/>
          <w:bCs/>
          <w:lang w:val="en-AU"/>
        </w:rPr>
        <w:t>N + 1 Issue</w:t>
      </w:r>
      <w:r>
        <w:rPr>
          <w:lang w:val="en-AU"/>
        </w:rPr>
        <w:t>:</w:t>
      </w:r>
      <w:r>
        <w:rPr>
          <w:lang w:val="en-AU"/>
        </w:rPr>
        <w:br/>
        <w:t xml:space="preserve">this can happen </w:t>
      </w:r>
      <w:r w:rsidR="006E7862" w:rsidRPr="006E7862">
        <w:rPr>
          <w:b/>
          <w:bCs/>
          <w:u w:val="single"/>
          <w:lang w:val="en-AU"/>
        </w:rPr>
        <w:t>sometimes</w:t>
      </w:r>
      <w:r w:rsidR="006E7862">
        <w:rPr>
          <w:lang w:val="en-AU"/>
        </w:rPr>
        <w:t xml:space="preserve"> </w:t>
      </w:r>
      <w:r>
        <w:rPr>
          <w:lang w:val="en-AU"/>
        </w:rPr>
        <w:t xml:space="preserve">when we use Lazy loading of data from the database (which is the default Entity model, unless we use Include on our queries). Lazy loading means that the framework will only get the data of the current </w:t>
      </w:r>
      <w:r w:rsidR="00D7042D">
        <w:rPr>
          <w:lang w:val="en-AU"/>
        </w:rPr>
        <w:t xml:space="preserve">record and will not load the data from any additional records that our class reference. The additional records will be fetched from the data base only when we loop over the list of record and query them. So, in lazy loading, if we have N customers and we need to get the MembershipType (a reference to another record) for each of them, with lazy loading we will have </w:t>
      </w:r>
      <w:r w:rsidR="008A584B" w:rsidRPr="008A584B">
        <w:rPr>
          <w:u w:val="single"/>
          <w:lang w:val="en-AU"/>
        </w:rPr>
        <w:t>up</w:t>
      </w:r>
      <w:r w:rsidR="00C95BA3">
        <w:rPr>
          <w:u w:val="single"/>
          <w:lang w:val="en-AU"/>
        </w:rPr>
        <w:t xml:space="preserve"> </w:t>
      </w:r>
      <w:r w:rsidR="008A584B" w:rsidRPr="008A584B">
        <w:rPr>
          <w:u w:val="single"/>
          <w:lang w:val="en-AU"/>
        </w:rPr>
        <w:t>to</w:t>
      </w:r>
      <w:r w:rsidR="008A584B">
        <w:rPr>
          <w:lang w:val="en-AU"/>
        </w:rPr>
        <w:t xml:space="preserve"> </w:t>
      </w:r>
      <w:r w:rsidR="00D7042D">
        <w:rPr>
          <w:lang w:val="en-AU"/>
        </w:rPr>
        <w:t xml:space="preserve">N+1 separate queries to the database: one to get the list of customers and N to get the </w:t>
      </w:r>
      <w:r w:rsidR="00C95BA3">
        <w:rPr>
          <w:lang w:val="en-AU"/>
        </w:rPr>
        <w:t xml:space="preserve">different possible </w:t>
      </w:r>
      <w:r w:rsidR="00D7042D">
        <w:rPr>
          <w:lang w:val="en-AU"/>
        </w:rPr>
        <w:t>MembershipType</w:t>
      </w:r>
      <w:r w:rsidR="00C95BA3">
        <w:rPr>
          <w:lang w:val="en-AU"/>
        </w:rPr>
        <w:t>s to match to the customer.MembershipTypeId</w:t>
      </w:r>
      <w:r w:rsidR="00D7042D">
        <w:rPr>
          <w:lang w:val="en-AU"/>
        </w:rPr>
        <w:t xml:space="preserve"> for each customer.</w:t>
      </w:r>
      <w:r>
        <w:rPr>
          <w:lang w:val="en-AU"/>
        </w:rPr>
        <w:t xml:space="preserve"> </w:t>
      </w:r>
    </w:p>
    <w:p w14:paraId="6910C223" w14:textId="77777777" w:rsidR="00D105EC" w:rsidRDefault="00D105EC" w:rsidP="00D105EC">
      <w:pPr>
        <w:pStyle w:val="Body"/>
        <w:ind w:left="2251"/>
        <w:rPr>
          <w:lang w:val="en-AU"/>
        </w:rPr>
      </w:pPr>
      <w:r w:rsidRPr="00D105EC">
        <w:rPr>
          <w:lang w:val="en-AU"/>
        </w:rPr>
        <w:t>For this reason, it is usually a good idea to</w:t>
      </w:r>
      <w:r>
        <w:rPr>
          <w:b/>
          <w:bCs/>
          <w:lang w:val="en-AU"/>
        </w:rPr>
        <w:t xml:space="preserve"> avoid lazy loading </w:t>
      </w:r>
      <w:r w:rsidRPr="00D105EC">
        <w:rPr>
          <w:lang w:val="en-AU"/>
        </w:rPr>
        <w:t>on you</w:t>
      </w:r>
      <w:r>
        <w:rPr>
          <w:lang w:val="en-AU"/>
        </w:rPr>
        <w:t xml:space="preserve">r </w:t>
      </w:r>
      <w:r w:rsidRPr="00D105EC">
        <w:rPr>
          <w:lang w:val="en-AU"/>
        </w:rPr>
        <w:t>application!</w:t>
      </w:r>
    </w:p>
    <w:p w14:paraId="42F4AF7A" w14:textId="77777777" w:rsidR="004A6774" w:rsidRDefault="004A6774" w:rsidP="004A6774">
      <w:pPr>
        <w:pStyle w:val="Heading4"/>
        <w:rPr>
          <w:lang w:val="en-AU"/>
        </w:rPr>
      </w:pPr>
      <w:r>
        <w:rPr>
          <w:lang w:val="en-AU"/>
        </w:rPr>
        <w:t>Application Tier Optimization</w:t>
      </w:r>
    </w:p>
    <w:p w14:paraId="3FFCB157" w14:textId="77777777" w:rsidR="004A6774" w:rsidRDefault="004A6774" w:rsidP="004A6774">
      <w:pPr>
        <w:pStyle w:val="Heading5"/>
        <w:ind w:left="1531"/>
        <w:rPr>
          <w:lang w:val="en-AU"/>
        </w:rPr>
      </w:pPr>
      <w:r>
        <w:rPr>
          <w:lang w:val="en-AU"/>
        </w:rPr>
        <w:t>Output Caching</w:t>
      </w:r>
      <w:r w:rsidR="00AF372B">
        <w:rPr>
          <w:lang w:val="en-AU"/>
        </w:rPr>
        <w:t xml:space="preserve"> i.e. rendered HTML</w:t>
      </w:r>
    </w:p>
    <w:p w14:paraId="5C2C1E29" w14:textId="77777777" w:rsidR="004A6774" w:rsidRDefault="004A6774" w:rsidP="004A6774">
      <w:pPr>
        <w:pStyle w:val="Body"/>
        <w:rPr>
          <w:lang w:val="en-AU"/>
        </w:rPr>
      </w:pPr>
      <w:r>
        <w:rPr>
          <w:lang w:val="en-AU"/>
        </w:rPr>
        <w:t>This usually gives the best performance gain in this tier.</w:t>
      </w:r>
    </w:p>
    <w:p w14:paraId="238DF6A5" w14:textId="77777777" w:rsidR="00DC45E9" w:rsidRDefault="00DC45E9" w:rsidP="00DC45E9">
      <w:pPr>
        <w:pStyle w:val="Body"/>
        <w:rPr>
          <w:lang w:val="en-AU"/>
        </w:rPr>
      </w:pPr>
      <w:r>
        <w:rPr>
          <w:lang w:val="en-AU"/>
        </w:rPr>
        <w:t xml:space="preserve">Output caching means that the </w:t>
      </w:r>
      <w:r w:rsidR="00E3000F">
        <w:rPr>
          <w:lang w:val="en-AU"/>
        </w:rPr>
        <w:t xml:space="preserve">MVC framework </w:t>
      </w:r>
      <w:r>
        <w:rPr>
          <w:lang w:val="en-AU"/>
        </w:rPr>
        <w:t xml:space="preserve">will save the rendered HTML in the cache after the first time it creates it and will serve it from the cache instead of re-calculating it when we visit the same page again (as long </w:t>
      </w:r>
      <w:r>
        <w:rPr>
          <w:lang w:val="en-AU"/>
        </w:rPr>
        <w:lastRenderedPageBreak/>
        <w:t>as the cache wasn’t cleaned and the data didn’t change).</w:t>
      </w:r>
    </w:p>
    <w:p w14:paraId="183BD310" w14:textId="77777777" w:rsidR="00814534" w:rsidRDefault="00814534" w:rsidP="00DC45E9">
      <w:pPr>
        <w:pStyle w:val="Body"/>
        <w:rPr>
          <w:lang w:val="en-AU"/>
        </w:rPr>
      </w:pPr>
      <w:r>
        <w:rPr>
          <w:lang w:val="en-AU"/>
        </w:rPr>
        <w:t>1</w:t>
      </w:r>
      <w:r w:rsidRPr="00814534">
        <w:rPr>
          <w:vertAlign w:val="superscript"/>
          <w:lang w:val="en-AU"/>
        </w:rPr>
        <w:t>st</w:t>
      </w:r>
      <w:r>
        <w:rPr>
          <w:lang w:val="en-AU"/>
        </w:rPr>
        <w:t xml:space="preserve"> call:</w:t>
      </w:r>
    </w:p>
    <w:p w14:paraId="4A1CCC5A" w14:textId="77777777" w:rsidR="00814534" w:rsidRDefault="00814534" w:rsidP="00DC45E9">
      <w:pPr>
        <w:pStyle w:val="Body"/>
        <w:rPr>
          <w:lang w:val="en-AU"/>
        </w:rPr>
      </w:pPr>
      <w:r>
        <w:rPr>
          <w:noProof/>
        </w:rPr>
        <w:drawing>
          <wp:inline distT="0" distB="0" distL="0" distR="0" wp14:anchorId="3E4F9F8E" wp14:editId="0FA8DFB5">
            <wp:extent cx="3533993" cy="17810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54879" cy="1791618"/>
                    </a:xfrm>
                    <a:prstGeom prst="rect">
                      <a:avLst/>
                    </a:prstGeom>
                  </pic:spPr>
                </pic:pic>
              </a:graphicData>
            </a:graphic>
          </wp:inline>
        </w:drawing>
      </w:r>
    </w:p>
    <w:p w14:paraId="4DD873BC" w14:textId="77777777" w:rsidR="00814534" w:rsidRDefault="00814534" w:rsidP="00DC45E9">
      <w:pPr>
        <w:pStyle w:val="Body"/>
        <w:rPr>
          <w:lang w:val="en-AU"/>
        </w:rPr>
      </w:pPr>
      <w:r>
        <w:rPr>
          <w:lang w:val="en-AU"/>
        </w:rPr>
        <w:t>Next calls:</w:t>
      </w:r>
    </w:p>
    <w:p w14:paraId="03DCC160" w14:textId="77777777" w:rsidR="00814534" w:rsidRDefault="00814534" w:rsidP="00DC45E9">
      <w:pPr>
        <w:pStyle w:val="Body"/>
        <w:rPr>
          <w:lang w:val="en-AU"/>
        </w:rPr>
      </w:pPr>
      <w:r>
        <w:rPr>
          <w:noProof/>
        </w:rPr>
        <w:drawing>
          <wp:inline distT="0" distB="0" distL="0" distR="0" wp14:anchorId="5C9AE36A" wp14:editId="3D135058">
            <wp:extent cx="3425632" cy="174014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5941" cy="1755538"/>
                    </a:xfrm>
                    <a:prstGeom prst="rect">
                      <a:avLst/>
                    </a:prstGeom>
                  </pic:spPr>
                </pic:pic>
              </a:graphicData>
            </a:graphic>
          </wp:inline>
        </w:drawing>
      </w:r>
    </w:p>
    <w:p w14:paraId="46F33DB1" w14:textId="77777777" w:rsidR="00F446FC" w:rsidRDefault="007B361A" w:rsidP="00DC45E9">
      <w:pPr>
        <w:pStyle w:val="Body"/>
        <w:rPr>
          <w:lang w:val="en-AU"/>
        </w:rPr>
      </w:pPr>
      <w:r>
        <w:rPr>
          <w:lang w:val="en-AU"/>
        </w:rPr>
        <w:t xml:space="preserve">To enable Output Caching on an action: </w:t>
      </w:r>
    </w:p>
    <w:p w14:paraId="7C928384" w14:textId="77777777" w:rsidR="007B361A" w:rsidRDefault="007B361A" w:rsidP="00867FA9">
      <w:pPr>
        <w:pStyle w:val="Body"/>
        <w:numPr>
          <w:ilvl w:val="0"/>
          <w:numId w:val="75"/>
        </w:numPr>
        <w:rPr>
          <w:lang w:val="en-AU"/>
        </w:rPr>
      </w:pPr>
      <w:r>
        <w:rPr>
          <w:lang w:val="en-AU"/>
        </w:rPr>
        <w:t xml:space="preserve">add the </w:t>
      </w:r>
      <w:r>
        <w:rPr>
          <w:lang w:val="en-AU"/>
        </w:rPr>
        <w:br/>
      </w:r>
      <w:r w:rsidRPr="007B361A">
        <w:rPr>
          <w:rStyle w:val="CodeChar"/>
          <w:b/>
          <w:bCs/>
          <w:color w:val="0000CC"/>
        </w:rPr>
        <w:t>[OutputCache</w:t>
      </w:r>
      <w:r w:rsidR="00F446FC">
        <w:rPr>
          <w:rStyle w:val="CodeChar"/>
          <w:b/>
          <w:bCs/>
          <w:color w:val="0000CC"/>
          <w:lang w:val="en-AU"/>
        </w:rPr>
        <w:t>(</w:t>
      </w:r>
      <w:r w:rsidR="00F446FC">
        <w:rPr>
          <w:rStyle w:val="CodeChar"/>
          <w:b/>
          <w:bCs/>
          <w:color w:val="0000CC"/>
          <w:lang w:val="en-AU"/>
        </w:rPr>
        <w:br/>
        <w:t xml:space="preserve">   </w:t>
      </w:r>
      <w:r w:rsidR="00F446FC" w:rsidRPr="008E355C">
        <w:rPr>
          <w:rStyle w:val="CodeChar"/>
          <w:sz w:val="20"/>
        </w:rPr>
        <w:t>Duration = &lt;time in seconds&gt;,</w:t>
      </w:r>
      <w:r w:rsidR="00F446FC" w:rsidRPr="008E355C">
        <w:rPr>
          <w:rStyle w:val="CodeChar"/>
          <w:sz w:val="20"/>
        </w:rPr>
        <w:br/>
        <w:t xml:space="preserve">   Location = OutputCacheLocation.Server/Client,</w:t>
      </w:r>
      <w:r w:rsidR="00F446FC" w:rsidRPr="008E355C">
        <w:rPr>
          <w:rStyle w:val="CodeChar"/>
          <w:sz w:val="20"/>
        </w:rPr>
        <w:br/>
        <w:t xml:space="preserve">   VaryByParam = &lt;specific param e.g. “genre” or “*” for all&gt;</w:t>
      </w:r>
      <w:r w:rsidR="00F446FC">
        <w:rPr>
          <w:rStyle w:val="CodeChar"/>
          <w:b/>
          <w:bCs/>
          <w:color w:val="0000CC"/>
          <w:lang w:val="en-AU"/>
        </w:rPr>
        <w:br/>
        <w:t>)</w:t>
      </w:r>
      <w:r w:rsidRPr="007B361A">
        <w:rPr>
          <w:rStyle w:val="CodeChar"/>
          <w:b/>
          <w:bCs/>
          <w:color w:val="0000CC"/>
        </w:rPr>
        <w:t>]</w:t>
      </w:r>
      <w:r>
        <w:rPr>
          <w:lang w:val="en-AU"/>
        </w:rPr>
        <w:br/>
        <w:t xml:space="preserve">decoration to the </w:t>
      </w:r>
      <w:r w:rsidRPr="00F446FC">
        <w:rPr>
          <w:u w:val="single"/>
          <w:lang w:val="en-AU"/>
        </w:rPr>
        <w:t>action</w:t>
      </w:r>
      <w:r w:rsidR="00F446FC">
        <w:rPr>
          <w:lang w:val="en-AU"/>
        </w:rPr>
        <w:t xml:space="preserve"> or the </w:t>
      </w:r>
      <w:r w:rsidR="00F446FC" w:rsidRPr="00F446FC">
        <w:rPr>
          <w:u w:val="single"/>
          <w:lang w:val="en-AU"/>
        </w:rPr>
        <w:t>controller</w:t>
      </w:r>
      <w:r>
        <w:rPr>
          <w:lang w:val="en-AU"/>
        </w:rPr>
        <w:t>.</w:t>
      </w:r>
    </w:p>
    <w:p w14:paraId="1BCC6574" w14:textId="77777777" w:rsidR="00F446FC" w:rsidRDefault="00F446FC" w:rsidP="00867FA9">
      <w:pPr>
        <w:pStyle w:val="Body"/>
        <w:numPr>
          <w:ilvl w:val="1"/>
          <w:numId w:val="75"/>
        </w:numPr>
        <w:rPr>
          <w:lang w:val="en-AU"/>
        </w:rPr>
      </w:pPr>
      <w:r>
        <w:rPr>
          <w:lang w:val="en-AU"/>
        </w:rPr>
        <w:t>VaryByParam – will hold a different cache for each param</w:t>
      </w:r>
    </w:p>
    <w:p w14:paraId="0B5CC86B" w14:textId="77777777" w:rsidR="00F446FC" w:rsidRDefault="00F446FC" w:rsidP="00867FA9">
      <w:pPr>
        <w:pStyle w:val="Body"/>
        <w:numPr>
          <w:ilvl w:val="1"/>
          <w:numId w:val="75"/>
        </w:numPr>
        <w:rPr>
          <w:lang w:val="en-AU"/>
        </w:rPr>
      </w:pPr>
      <w:r>
        <w:rPr>
          <w:lang w:val="en-AU"/>
        </w:rPr>
        <w:t>Location – if the view is specific to one client – we’ll put the cache on the client. Otherwise, we’ll put it on the server.</w:t>
      </w:r>
    </w:p>
    <w:p w14:paraId="018169F8" w14:textId="77777777" w:rsidR="00AF372B" w:rsidRDefault="008E355C" w:rsidP="008E355C">
      <w:pPr>
        <w:pStyle w:val="Body"/>
        <w:rPr>
          <w:lang w:val="en-AU"/>
        </w:rPr>
      </w:pPr>
      <w:r>
        <w:rPr>
          <w:lang w:val="en-AU"/>
        </w:rPr>
        <w:t>Note</w:t>
      </w:r>
      <w:r w:rsidR="00AF372B">
        <w:rPr>
          <w:lang w:val="en-AU"/>
        </w:rPr>
        <w:t>s</w:t>
      </w:r>
      <w:r>
        <w:rPr>
          <w:lang w:val="en-AU"/>
        </w:rPr>
        <w:t xml:space="preserve">: </w:t>
      </w:r>
    </w:p>
    <w:p w14:paraId="5CCB124E" w14:textId="77777777" w:rsidR="008E355C" w:rsidRDefault="00AF372B" w:rsidP="00867FA9">
      <w:pPr>
        <w:pStyle w:val="Body"/>
        <w:numPr>
          <w:ilvl w:val="0"/>
          <w:numId w:val="75"/>
        </w:numPr>
        <w:rPr>
          <w:lang w:val="en-AU"/>
        </w:rPr>
      </w:pPr>
      <w:r>
        <w:rPr>
          <w:lang w:val="en-AU"/>
        </w:rPr>
        <w:t>T</w:t>
      </w:r>
      <w:r w:rsidR="008E355C">
        <w:rPr>
          <w:lang w:val="en-AU"/>
        </w:rPr>
        <w:t xml:space="preserve">he downside of caching is serving stale data. Therefore, don’t optimize unless you need to and when you do, consider </w:t>
      </w:r>
      <w:r>
        <w:rPr>
          <w:lang w:val="en-AU"/>
        </w:rPr>
        <w:t>the parameters you use carefully!</w:t>
      </w:r>
    </w:p>
    <w:p w14:paraId="758A118D" w14:textId="77777777" w:rsidR="00AF372B" w:rsidRPr="00AF372B" w:rsidRDefault="00AF372B" w:rsidP="00867FA9">
      <w:pPr>
        <w:pStyle w:val="Body"/>
        <w:numPr>
          <w:ilvl w:val="0"/>
          <w:numId w:val="75"/>
        </w:numPr>
        <w:rPr>
          <w:rStyle w:val="CodeChar"/>
          <w:rFonts w:ascii="Calibri" w:hAnsi="Calibri" w:cs="Times New Roman"/>
          <w:color w:val="auto"/>
          <w:shd w:val="clear" w:color="auto" w:fill="auto"/>
          <w:lang w:val="en-AU" w:bidi="ar-SA"/>
        </w:rPr>
      </w:pPr>
      <w:r>
        <w:rPr>
          <w:lang w:val="en-AU"/>
        </w:rPr>
        <w:t>Sometimes the users’ browsers can cache the data and cause a bad user experience where the page doesn’t refresh. In order to prevent this, you can actively disable the caching on specific actions/controllers by adding:</w:t>
      </w:r>
      <w:r>
        <w:rPr>
          <w:lang w:val="en-AU"/>
        </w:rPr>
        <w:br/>
      </w:r>
      <w:r w:rsidRPr="00AF372B">
        <w:rPr>
          <w:rStyle w:val="CodeChar"/>
          <w:color w:val="0000CC"/>
        </w:rPr>
        <w:t>[OutputCache(Duration=0, VaryByName=”*”, NoStore = true)]</w:t>
      </w:r>
    </w:p>
    <w:p w14:paraId="4CD04402" w14:textId="77777777" w:rsidR="00AF372B" w:rsidRDefault="00AF372B" w:rsidP="00AF372B">
      <w:pPr>
        <w:pStyle w:val="Heading5"/>
        <w:ind w:left="1440"/>
        <w:rPr>
          <w:lang w:val="en-AU"/>
        </w:rPr>
      </w:pPr>
      <w:r>
        <w:rPr>
          <w:lang w:val="en-AU"/>
        </w:rPr>
        <w:lastRenderedPageBreak/>
        <w:t>Data Caching</w:t>
      </w:r>
    </w:p>
    <w:p w14:paraId="6CCDEF3E" w14:textId="77777777" w:rsidR="00AF372B" w:rsidRDefault="0047368D" w:rsidP="00AF372B">
      <w:pPr>
        <w:pStyle w:val="Body"/>
        <w:rPr>
          <w:lang w:val="en-AU"/>
        </w:rPr>
      </w:pPr>
      <w:r>
        <w:rPr>
          <w:lang w:val="en-AU"/>
        </w:rPr>
        <w:t>If, after profiling your app, you need to cache some data:</w:t>
      </w:r>
    </w:p>
    <w:p w14:paraId="33601AA8" w14:textId="77777777" w:rsidR="006C3DC8" w:rsidRDefault="006C3DC8" w:rsidP="00B00619">
      <w:pPr>
        <w:pStyle w:val="Code"/>
        <w:ind w:left="2160"/>
      </w:pPr>
      <w:r>
        <w:rPr>
          <w:color w:val="0000FF"/>
        </w:rPr>
        <w:t>using</w:t>
      </w:r>
      <w:r>
        <w:t xml:space="preserve"> System.Runtime.Caching;</w:t>
      </w:r>
      <w:r>
        <w:br/>
        <w:t>…</w:t>
      </w:r>
      <w:r>
        <w:br/>
      </w:r>
      <w:r>
        <w:rPr>
          <w:color w:val="0000FF"/>
        </w:rPr>
        <w:t>if</w:t>
      </w:r>
      <w:r>
        <w:t xml:space="preserve"> (MemoryCache.Default[</w:t>
      </w:r>
      <w:r>
        <w:rPr>
          <w:color w:val="A31515"/>
        </w:rPr>
        <w:t>"Customers"</w:t>
      </w:r>
      <w:r>
        <w:t xml:space="preserve">] == </w:t>
      </w:r>
      <w:r>
        <w:rPr>
          <w:color w:val="0000FF"/>
        </w:rPr>
        <w:t>null</w:t>
      </w:r>
      <w:r>
        <w:t>)            {</w:t>
      </w:r>
      <w:r>
        <w:br/>
        <w:t xml:space="preserve">    MemoryCache.Default[</w:t>
      </w:r>
      <w:r>
        <w:rPr>
          <w:color w:val="A31515"/>
        </w:rPr>
        <w:t>"Customers"</w:t>
      </w:r>
      <w:r>
        <w:t>] =</w:t>
      </w:r>
      <w:r w:rsidR="00B00619">
        <w:br/>
        <w:t xml:space="preserve">               </w:t>
      </w:r>
      <w:r>
        <w:t>_context.Customers.Include(</w:t>
      </w:r>
      <w:r w:rsidR="00B00619">
        <w:br/>
        <w:t xml:space="preserve">               </w:t>
      </w:r>
      <w:r>
        <w:t>c =&gt; c.MembershipType).ToList();</w:t>
      </w:r>
      <w:r w:rsidR="00B00619">
        <w:br/>
      </w:r>
      <w:r>
        <w:t>}</w:t>
      </w:r>
    </w:p>
    <w:p w14:paraId="08EB5FB3" w14:textId="77777777" w:rsidR="00B00619" w:rsidRDefault="006C3DC8" w:rsidP="006C3DC8">
      <w:pPr>
        <w:pStyle w:val="Code"/>
        <w:ind w:left="2160"/>
      </w:pPr>
      <w:r>
        <w:rPr>
          <w:color w:val="0000FF"/>
        </w:rPr>
        <w:t>var</w:t>
      </w:r>
      <w:r>
        <w:t xml:space="preserve"> customers = MemoryCache.Default[</w:t>
      </w:r>
      <w:r>
        <w:rPr>
          <w:color w:val="A31515"/>
        </w:rPr>
        <w:t>"Customers"</w:t>
      </w:r>
      <w:r>
        <w:t xml:space="preserve">] </w:t>
      </w:r>
      <w:r>
        <w:rPr>
          <w:color w:val="0000FF"/>
        </w:rPr>
        <w:t>as</w:t>
      </w:r>
      <w:r>
        <w:t xml:space="preserve"> IEnumerable&lt;Customer&gt;;</w:t>
      </w:r>
    </w:p>
    <w:p w14:paraId="48C30023" w14:textId="77777777" w:rsidR="006C3DC8" w:rsidRDefault="00B00619" w:rsidP="006C3DC8">
      <w:pPr>
        <w:pStyle w:val="Code"/>
        <w:ind w:left="2160"/>
      </w:pPr>
      <w:r>
        <w:rPr>
          <w:color w:val="0000FF"/>
        </w:rPr>
        <w:t>return view(customers);</w:t>
      </w:r>
      <w:r>
        <w:br/>
      </w:r>
    </w:p>
    <w:p w14:paraId="7BE91BB3" w14:textId="77777777" w:rsidR="006C3DC8" w:rsidRPr="006C3DC8" w:rsidRDefault="006C3DC8" w:rsidP="006C3DC8">
      <w:pPr>
        <w:pStyle w:val="Body"/>
        <w:rPr>
          <w:szCs w:val="24"/>
        </w:rPr>
      </w:pPr>
      <w:r>
        <w:t>If VS doesn’t recognize system.runtime.caching , this means that you need to add a reference to this assembly:</w:t>
      </w:r>
    </w:p>
    <w:p w14:paraId="38D88BD4" w14:textId="77777777" w:rsidR="006C3DC8" w:rsidRDefault="006C3DC8" w:rsidP="00867FA9">
      <w:pPr>
        <w:pStyle w:val="Body"/>
        <w:numPr>
          <w:ilvl w:val="0"/>
          <w:numId w:val="76"/>
        </w:numPr>
        <w:rPr>
          <w:szCs w:val="24"/>
        </w:rPr>
      </w:pPr>
      <w:r>
        <w:t xml:space="preserve">In solution explorer, right-click on "References" </w:t>
      </w:r>
    </w:p>
    <w:p w14:paraId="667909C6" w14:textId="77777777" w:rsidR="006C3DC8" w:rsidRDefault="006C3DC8" w:rsidP="00867FA9">
      <w:pPr>
        <w:pStyle w:val="Body"/>
        <w:numPr>
          <w:ilvl w:val="0"/>
          <w:numId w:val="76"/>
        </w:numPr>
      </w:pPr>
      <w:r>
        <w:t xml:space="preserve">Select "Add reference" </w:t>
      </w:r>
    </w:p>
    <w:p w14:paraId="4C78CEE4" w14:textId="77777777" w:rsidR="006C3DC8" w:rsidRDefault="006C3DC8" w:rsidP="00867FA9">
      <w:pPr>
        <w:pStyle w:val="Body"/>
        <w:numPr>
          <w:ilvl w:val="0"/>
          <w:numId w:val="76"/>
        </w:numPr>
      </w:pPr>
      <w:r>
        <w:t xml:space="preserve">From left side menu select "Assemblies" </w:t>
      </w:r>
    </w:p>
    <w:p w14:paraId="51A5D220" w14:textId="77777777" w:rsidR="006C3DC8" w:rsidRPr="006C3DC8" w:rsidRDefault="006C3DC8" w:rsidP="00867FA9">
      <w:pPr>
        <w:pStyle w:val="Body"/>
        <w:numPr>
          <w:ilvl w:val="0"/>
          <w:numId w:val="76"/>
        </w:numPr>
        <w:rPr>
          <w:lang w:val="en-AU"/>
        </w:rPr>
      </w:pPr>
      <w:r>
        <w:t xml:space="preserve">Look for (or filter) and add </w:t>
      </w:r>
      <w:r>
        <w:rPr>
          <w:rStyle w:val="HTMLCode"/>
        </w:rPr>
        <w:t>System.Runtime.Caching.dll</w:t>
      </w:r>
    </w:p>
    <w:p w14:paraId="617AF289" w14:textId="77777777" w:rsidR="00AF372B" w:rsidRDefault="00B00619" w:rsidP="008E355C">
      <w:pPr>
        <w:pStyle w:val="Body"/>
        <w:rPr>
          <w:lang w:val="en-AU"/>
        </w:rPr>
      </w:pPr>
      <w:r>
        <w:rPr>
          <w:lang w:val="en-AU"/>
        </w:rPr>
        <w:t xml:space="preserve">Notes: </w:t>
      </w:r>
    </w:p>
    <w:p w14:paraId="44B7549A" w14:textId="77777777" w:rsidR="00B00619" w:rsidRDefault="00B00619" w:rsidP="00B00619">
      <w:pPr>
        <w:pStyle w:val="Body"/>
        <w:rPr>
          <w:lang w:val="en-AU"/>
        </w:rPr>
      </w:pPr>
      <w:r>
        <w:rPr>
          <w:lang w:val="en-AU"/>
        </w:rPr>
        <w:t>Using Data Caching comes with its own complications and pitfall. Therefore:</w:t>
      </w:r>
    </w:p>
    <w:p w14:paraId="483561D3" w14:textId="77777777" w:rsidR="00B00619" w:rsidRDefault="00B00619" w:rsidP="00867FA9">
      <w:pPr>
        <w:pStyle w:val="Body"/>
        <w:numPr>
          <w:ilvl w:val="0"/>
          <w:numId w:val="75"/>
        </w:numPr>
        <w:rPr>
          <w:lang w:val="en-AU"/>
        </w:rPr>
      </w:pPr>
      <w:r>
        <w:rPr>
          <w:lang w:val="en-AU"/>
        </w:rPr>
        <w:t>Use it only when needed and after profiling</w:t>
      </w:r>
    </w:p>
    <w:p w14:paraId="42F6B93D" w14:textId="77777777" w:rsidR="009015E5" w:rsidRDefault="00B00619" w:rsidP="00867FA9">
      <w:pPr>
        <w:pStyle w:val="Body"/>
        <w:numPr>
          <w:ilvl w:val="0"/>
          <w:numId w:val="75"/>
        </w:numPr>
        <w:rPr>
          <w:lang w:val="en-AU"/>
        </w:rPr>
      </w:pPr>
      <w:r>
        <w:rPr>
          <w:lang w:val="en-AU"/>
        </w:rPr>
        <w:t>Use it for displaying data and not for changing data only.</w:t>
      </w:r>
    </w:p>
    <w:p w14:paraId="0E2D2DFB" w14:textId="77777777" w:rsidR="00E7338C" w:rsidRPr="001602A6" w:rsidRDefault="00E7338C" w:rsidP="00DE5BEC">
      <w:pPr>
        <w:pStyle w:val="Heading5"/>
        <w:ind w:left="1440"/>
        <w:rPr>
          <w:b/>
          <w:bCs/>
          <w:lang w:val="en-AU"/>
        </w:rPr>
      </w:pPr>
      <w:r w:rsidRPr="001602A6">
        <w:rPr>
          <w:b/>
          <w:bCs/>
          <w:lang w:val="en-AU"/>
        </w:rPr>
        <w:t>Release Build</w:t>
      </w:r>
      <w:r w:rsidR="001602A6">
        <w:rPr>
          <w:b/>
          <w:bCs/>
          <w:lang w:val="en-AU"/>
        </w:rPr>
        <w:t xml:space="preserve"> – Do Always (no profiling needed)</w:t>
      </w:r>
    </w:p>
    <w:p w14:paraId="7649C155" w14:textId="77777777" w:rsidR="00E7338C" w:rsidRPr="00E7338C" w:rsidRDefault="00E7338C" w:rsidP="00E7338C">
      <w:pPr>
        <w:pStyle w:val="Body"/>
        <w:rPr>
          <w:lang w:val="en-AU"/>
        </w:rPr>
      </w:pPr>
      <w:r>
        <w:rPr>
          <w:lang w:val="en-AU"/>
        </w:rPr>
        <w:t xml:space="preserve">Deploy with release build </w:t>
      </w:r>
      <w:r w:rsidR="00595B5E">
        <w:rPr>
          <w:lang w:val="en-AU"/>
        </w:rPr>
        <w:t>to improve performance</w:t>
      </w:r>
    </w:p>
    <w:p w14:paraId="068AE134" w14:textId="77777777" w:rsidR="00595B5E" w:rsidRPr="001602A6" w:rsidRDefault="00595B5E" w:rsidP="00595B5E">
      <w:pPr>
        <w:pStyle w:val="Heading5"/>
        <w:ind w:left="1440"/>
        <w:rPr>
          <w:b/>
          <w:bCs/>
        </w:rPr>
      </w:pPr>
      <w:r w:rsidRPr="001602A6">
        <w:rPr>
          <w:b/>
          <w:bCs/>
        </w:rPr>
        <w:t>Disable the Session</w:t>
      </w:r>
      <w:r w:rsidR="00564304" w:rsidRPr="001602A6">
        <w:rPr>
          <w:b/>
          <w:bCs/>
        </w:rPr>
        <w:t xml:space="preserve"> Data</w:t>
      </w:r>
      <w:r w:rsidR="001602A6" w:rsidRPr="001602A6">
        <w:rPr>
          <w:b/>
          <w:bCs/>
        </w:rPr>
        <w:t xml:space="preserve"> – Do Always</w:t>
      </w:r>
      <w:r w:rsidR="001602A6">
        <w:rPr>
          <w:b/>
          <w:bCs/>
        </w:rPr>
        <w:t xml:space="preserve"> </w:t>
      </w:r>
      <w:r w:rsidR="001602A6">
        <w:rPr>
          <w:b/>
          <w:bCs/>
          <w:lang w:val="en-AU"/>
        </w:rPr>
        <w:t>(no profiling needed)</w:t>
      </w:r>
    </w:p>
    <w:p w14:paraId="18EE3D2B" w14:textId="77777777" w:rsidR="00564304" w:rsidRDefault="00564304" w:rsidP="00564304">
      <w:pPr>
        <w:pStyle w:val="Body"/>
        <w:rPr>
          <w:lang w:val="en-AU"/>
        </w:rPr>
      </w:pPr>
      <w:r>
        <w:rPr>
          <w:lang w:val="en-AU"/>
        </w:rPr>
        <w:t>Make your web apps stateless to improve scalability. In order to disable the session state on your app:</w:t>
      </w:r>
    </w:p>
    <w:p w14:paraId="06AD53B8" w14:textId="77777777" w:rsidR="00564304" w:rsidRPr="00564304" w:rsidRDefault="00564304" w:rsidP="00867FA9">
      <w:pPr>
        <w:pStyle w:val="Body"/>
        <w:numPr>
          <w:ilvl w:val="0"/>
          <w:numId w:val="77"/>
        </w:numPr>
      </w:pPr>
      <w:r w:rsidRPr="00564304">
        <w:t>Open Web.config</w:t>
      </w:r>
    </w:p>
    <w:p w14:paraId="42717D0E" w14:textId="77777777" w:rsidR="00564304" w:rsidRPr="00564304" w:rsidRDefault="00564304" w:rsidP="00867FA9">
      <w:pPr>
        <w:pStyle w:val="Body"/>
        <w:numPr>
          <w:ilvl w:val="0"/>
          <w:numId w:val="77"/>
        </w:numPr>
      </w:pPr>
      <w:r w:rsidRPr="00564304">
        <w:t xml:space="preserve">In </w:t>
      </w:r>
      <w:r>
        <w:rPr>
          <w:lang w:val="en-AU"/>
        </w:rPr>
        <w:t>&lt;sestem.web&gt; add:</w:t>
      </w:r>
      <w:r>
        <w:rPr>
          <w:lang w:val="en-AU"/>
        </w:rPr>
        <w:br/>
        <w:t>&lt;sessionState mode=”Off”&gt;&lt;/sessionState&gt;</w:t>
      </w:r>
    </w:p>
    <w:p w14:paraId="16D7594E" w14:textId="77777777" w:rsidR="00595B5E" w:rsidRPr="00595B5E" w:rsidRDefault="00595B5E" w:rsidP="00595B5E"/>
    <w:p w14:paraId="5E89C94B" w14:textId="77777777" w:rsidR="00DE5BEC" w:rsidRDefault="00DE5BEC" w:rsidP="00DE5BEC">
      <w:pPr>
        <w:pStyle w:val="Heading5"/>
        <w:ind w:left="1440"/>
        <w:rPr>
          <w:lang w:val="en-AU"/>
        </w:rPr>
      </w:pPr>
      <w:r>
        <w:rPr>
          <w:lang w:val="en-AU"/>
        </w:rPr>
        <w:t>Asynchronous Operations</w:t>
      </w:r>
    </w:p>
    <w:p w14:paraId="66FC38C8" w14:textId="77777777" w:rsidR="00D00A88" w:rsidRDefault="00DE5BEC" w:rsidP="00DE5BEC">
      <w:pPr>
        <w:pStyle w:val="Body"/>
        <w:rPr>
          <w:lang w:val="en-AU"/>
        </w:rPr>
      </w:pPr>
      <w:r>
        <w:rPr>
          <w:lang w:val="en-AU"/>
        </w:rPr>
        <w:t xml:space="preserve">Note: </w:t>
      </w:r>
      <w:r>
        <w:t xml:space="preserve">Using </w:t>
      </w:r>
      <w:r>
        <w:rPr>
          <w:lang w:val="en-AU"/>
        </w:rPr>
        <w:t xml:space="preserve">async and await on operations that take time, will allow us to scale out application better because a thread will not need to wait for the DB to respond before accepting new requests from the </w:t>
      </w:r>
      <w:r w:rsidR="00D00A88">
        <w:rPr>
          <w:lang w:val="en-AU"/>
        </w:rPr>
        <w:t>router</w:t>
      </w:r>
      <w:r>
        <w:rPr>
          <w:lang w:val="en-AU"/>
        </w:rPr>
        <w:t>. However</w:t>
      </w:r>
      <w:r w:rsidR="00D00A88">
        <w:rPr>
          <w:lang w:val="en-AU"/>
        </w:rPr>
        <w:t>:</w:t>
      </w:r>
    </w:p>
    <w:p w14:paraId="751B3821" w14:textId="77777777" w:rsidR="00D00A88" w:rsidRPr="00D00A88" w:rsidRDefault="00D00A88" w:rsidP="00867FA9">
      <w:pPr>
        <w:pStyle w:val="Body"/>
        <w:numPr>
          <w:ilvl w:val="0"/>
          <w:numId w:val="75"/>
        </w:numPr>
      </w:pPr>
      <w:r>
        <w:rPr>
          <w:lang w:val="en-AU"/>
        </w:rPr>
        <w:t>T</w:t>
      </w:r>
      <w:r w:rsidR="00DE5BEC">
        <w:rPr>
          <w:lang w:val="en-AU"/>
        </w:rPr>
        <w:t>hey will no improve performance because every request from the server will still have to wait until we get the data form the database/network before returning to the user.</w:t>
      </w:r>
    </w:p>
    <w:p w14:paraId="30454446" w14:textId="77777777" w:rsidR="00D00A88" w:rsidRPr="00D00A88" w:rsidRDefault="00D00A88" w:rsidP="00867FA9">
      <w:pPr>
        <w:pStyle w:val="Body"/>
        <w:numPr>
          <w:ilvl w:val="0"/>
          <w:numId w:val="75"/>
        </w:numPr>
      </w:pPr>
      <w:r>
        <w:rPr>
          <w:lang w:val="en-AU"/>
        </w:rPr>
        <w:lastRenderedPageBreak/>
        <w:t xml:space="preserve">The scalability gain will also be minimal because our single DB server is out application real bottle neck: </w:t>
      </w:r>
    </w:p>
    <w:p w14:paraId="6C58F5B0" w14:textId="77777777" w:rsidR="00D00A88" w:rsidRDefault="00D00A88" w:rsidP="00D00A88">
      <w:pPr>
        <w:pStyle w:val="Body"/>
        <w:ind w:left="2251"/>
      </w:pPr>
      <w:r>
        <w:rPr>
          <w:noProof/>
        </w:rPr>
        <w:drawing>
          <wp:inline distT="0" distB="0" distL="0" distR="0" wp14:anchorId="28FE1CF5" wp14:editId="37A9A671">
            <wp:extent cx="1419888" cy="1547253"/>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35027" cy="1563750"/>
                    </a:xfrm>
                    <a:prstGeom prst="rect">
                      <a:avLst/>
                    </a:prstGeom>
                  </pic:spPr>
                </pic:pic>
              </a:graphicData>
            </a:graphic>
          </wp:inline>
        </w:drawing>
      </w:r>
    </w:p>
    <w:p w14:paraId="2BD64CFC" w14:textId="77777777" w:rsidR="00D00A88" w:rsidRPr="00D00A88" w:rsidRDefault="00D00A88" w:rsidP="00867FA9">
      <w:pPr>
        <w:pStyle w:val="Body"/>
        <w:numPr>
          <w:ilvl w:val="0"/>
          <w:numId w:val="75"/>
        </w:numPr>
      </w:pPr>
      <w:r>
        <w:rPr>
          <w:lang w:val="en-AU"/>
        </w:rPr>
        <w:t>To get real scalability, we’ll need to use SQL cluster, NoSql DB or SQL Azure.</w:t>
      </w:r>
    </w:p>
    <w:p w14:paraId="575436B0" w14:textId="77777777" w:rsidR="00B00619" w:rsidRDefault="00D00A88" w:rsidP="00D60FA7">
      <w:pPr>
        <w:pStyle w:val="Heading4"/>
      </w:pPr>
      <w:r>
        <w:rPr>
          <w:noProof/>
        </w:rPr>
        <w:drawing>
          <wp:inline distT="0" distB="0" distL="0" distR="0" wp14:anchorId="026302D0" wp14:editId="2B6F9D29">
            <wp:extent cx="2764404" cy="2221396"/>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92328" cy="2243835"/>
                    </a:xfrm>
                    <a:prstGeom prst="rect">
                      <a:avLst/>
                    </a:prstGeom>
                  </pic:spPr>
                </pic:pic>
              </a:graphicData>
            </a:graphic>
          </wp:inline>
        </w:drawing>
      </w:r>
      <w:r w:rsidR="00B00619">
        <w:br/>
      </w:r>
      <w:r w:rsidR="00D60FA7">
        <w:t>Client Tier Optimizations</w:t>
      </w:r>
    </w:p>
    <w:p w14:paraId="54C2E14B" w14:textId="77777777" w:rsidR="00D60FA7" w:rsidRDefault="00D60FA7" w:rsidP="00D60FA7">
      <w:pPr>
        <w:pStyle w:val="Body"/>
        <w:rPr>
          <w:lang w:val="en-AU"/>
        </w:rPr>
      </w:pPr>
      <w:r>
        <w:rPr>
          <w:lang w:val="en-AU"/>
        </w:rPr>
        <w:t>Client Tier optimizations are based on two main principles:</w:t>
      </w:r>
    </w:p>
    <w:p w14:paraId="5349CE8A" w14:textId="77777777" w:rsidR="00D60FA7" w:rsidRDefault="00D60FA7" w:rsidP="00867FA9">
      <w:pPr>
        <w:pStyle w:val="Body"/>
        <w:numPr>
          <w:ilvl w:val="0"/>
          <w:numId w:val="75"/>
        </w:numPr>
        <w:rPr>
          <w:lang w:val="en-AU"/>
        </w:rPr>
      </w:pPr>
      <w:r>
        <w:rPr>
          <w:lang w:val="en-AU"/>
        </w:rPr>
        <w:t>Reducing the number of requests</w:t>
      </w:r>
    </w:p>
    <w:p w14:paraId="51856B3C" w14:textId="77777777" w:rsidR="00D60FA7" w:rsidRDefault="00D60FA7" w:rsidP="00867FA9">
      <w:pPr>
        <w:pStyle w:val="Body"/>
        <w:numPr>
          <w:ilvl w:val="0"/>
          <w:numId w:val="75"/>
        </w:numPr>
        <w:rPr>
          <w:lang w:val="en-AU"/>
        </w:rPr>
      </w:pPr>
      <w:r>
        <w:rPr>
          <w:lang w:val="en-AU"/>
        </w:rPr>
        <w:t>Reducing the amount of data sent in each request</w:t>
      </w:r>
    </w:p>
    <w:p w14:paraId="066FB43E" w14:textId="77777777" w:rsidR="00D60FA7" w:rsidRDefault="00D60FA7" w:rsidP="00D60FA7">
      <w:pPr>
        <w:pStyle w:val="Body"/>
        <w:rPr>
          <w:lang w:val="en-AU"/>
        </w:rPr>
      </w:pPr>
      <w:r>
        <w:rPr>
          <w:lang w:val="en-AU"/>
        </w:rPr>
        <w:t>These principles can be applied to:</w:t>
      </w:r>
    </w:p>
    <w:p w14:paraId="06626107" w14:textId="77777777" w:rsidR="00D60FA7" w:rsidRDefault="00D60FA7" w:rsidP="00867FA9">
      <w:pPr>
        <w:pStyle w:val="Body"/>
        <w:numPr>
          <w:ilvl w:val="0"/>
          <w:numId w:val="75"/>
        </w:numPr>
        <w:rPr>
          <w:lang w:val="en-AU"/>
        </w:rPr>
      </w:pPr>
      <w:r>
        <w:rPr>
          <w:lang w:val="en-AU"/>
        </w:rPr>
        <w:t>DTO – avoid returning unnecessary properties</w:t>
      </w:r>
    </w:p>
    <w:p w14:paraId="07310D5B" w14:textId="77777777" w:rsidR="00D60FA7" w:rsidRDefault="00D60FA7" w:rsidP="00867FA9">
      <w:pPr>
        <w:pStyle w:val="Body"/>
        <w:numPr>
          <w:ilvl w:val="0"/>
          <w:numId w:val="75"/>
        </w:numPr>
        <w:rPr>
          <w:lang w:val="en-AU"/>
        </w:rPr>
      </w:pPr>
      <w:r>
        <w:rPr>
          <w:lang w:val="en-AU"/>
        </w:rPr>
        <w:t xml:space="preserve">JS </w:t>
      </w:r>
      <w:r w:rsidR="00511858">
        <w:rPr>
          <w:lang w:val="en-AU"/>
        </w:rPr>
        <w:t>and CSS–</w:t>
      </w:r>
      <w:r>
        <w:rPr>
          <w:lang w:val="en-AU"/>
        </w:rPr>
        <w:t xml:space="preserve"> </w:t>
      </w:r>
    </w:p>
    <w:p w14:paraId="7FDA1E4B" w14:textId="77777777" w:rsidR="00511858" w:rsidRDefault="00511858" w:rsidP="00867FA9">
      <w:pPr>
        <w:pStyle w:val="Body"/>
        <w:numPr>
          <w:ilvl w:val="1"/>
          <w:numId w:val="75"/>
        </w:numPr>
        <w:rPr>
          <w:lang w:val="en-AU"/>
        </w:rPr>
      </w:pPr>
      <w:r>
        <w:rPr>
          <w:lang w:val="en-AU"/>
        </w:rPr>
        <w:t>Put all scripts near the end of the html so that the page will load as soon as possible and not hang waiting for the script</w:t>
      </w:r>
    </w:p>
    <w:p w14:paraId="6DC912F6" w14:textId="77777777" w:rsidR="00511858" w:rsidRDefault="00511858" w:rsidP="00867FA9">
      <w:pPr>
        <w:pStyle w:val="Body"/>
        <w:numPr>
          <w:ilvl w:val="1"/>
          <w:numId w:val="75"/>
        </w:numPr>
        <w:rPr>
          <w:lang w:val="en-AU"/>
        </w:rPr>
      </w:pPr>
      <w:r>
        <w:rPr>
          <w:lang w:val="en-AU"/>
        </w:rPr>
        <w:t>Combine and compress the required JS and CSS files using ASP.Net bundles. This happens automatically by ASP.Net on our release builds, using the bundles we define in BundleConfig.cs.</w:t>
      </w:r>
    </w:p>
    <w:p w14:paraId="55E960FA" w14:textId="77777777" w:rsidR="00D60FA7" w:rsidRDefault="00D60FA7" w:rsidP="00867FA9">
      <w:pPr>
        <w:pStyle w:val="Body"/>
        <w:numPr>
          <w:ilvl w:val="0"/>
          <w:numId w:val="75"/>
        </w:numPr>
        <w:rPr>
          <w:lang w:val="en-AU"/>
        </w:rPr>
      </w:pPr>
      <w:r>
        <w:rPr>
          <w:lang w:val="en-AU"/>
        </w:rPr>
        <w:t>CSS</w:t>
      </w:r>
    </w:p>
    <w:p w14:paraId="753A292A" w14:textId="77777777" w:rsidR="00D60FA7" w:rsidRPr="00D60FA7" w:rsidRDefault="00D60FA7" w:rsidP="00867FA9">
      <w:pPr>
        <w:pStyle w:val="Body"/>
        <w:numPr>
          <w:ilvl w:val="0"/>
          <w:numId w:val="75"/>
        </w:numPr>
        <w:rPr>
          <w:lang w:val="en-AU"/>
        </w:rPr>
      </w:pPr>
      <w:r>
        <w:rPr>
          <w:lang w:val="en-AU"/>
        </w:rPr>
        <w:t>Image</w:t>
      </w:r>
    </w:p>
    <w:p w14:paraId="534A2200" w14:textId="77777777" w:rsidR="00F67D6F" w:rsidRDefault="00F67D6F" w:rsidP="00E26E8C">
      <w:pPr>
        <w:pStyle w:val="Heading2"/>
        <w:rPr>
          <w:lang w:val="en-AU"/>
        </w:rPr>
      </w:pPr>
      <w:r>
        <w:rPr>
          <w:lang w:val="en-AU"/>
        </w:rPr>
        <w:lastRenderedPageBreak/>
        <w:t>Debugging</w:t>
      </w:r>
    </w:p>
    <w:p w14:paraId="5E0729A6" w14:textId="77777777" w:rsidR="00F67D6F" w:rsidRDefault="00F67D6F" w:rsidP="00F67D6F">
      <w:pPr>
        <w:pStyle w:val="Heading3"/>
        <w:rPr>
          <w:lang w:val="en-AU"/>
        </w:rPr>
      </w:pPr>
      <w:r>
        <w:rPr>
          <w:lang w:val="en-AU"/>
        </w:rPr>
        <w:t>Printouts</w:t>
      </w:r>
    </w:p>
    <w:p w14:paraId="53D5A25D" w14:textId="77777777" w:rsidR="00F67D6F" w:rsidRDefault="00F67D6F" w:rsidP="00F7332E">
      <w:pPr>
        <w:pStyle w:val="Body"/>
        <w:numPr>
          <w:ilvl w:val="0"/>
          <w:numId w:val="75"/>
        </w:numPr>
        <w:rPr>
          <w:lang w:val="en-AU"/>
        </w:rPr>
      </w:pPr>
      <w:r>
        <w:rPr>
          <w:lang w:val="en-AU"/>
        </w:rPr>
        <w:t>Trace.</w:t>
      </w:r>
      <w:r w:rsidR="00F7332E">
        <w:rPr>
          <w:lang w:val="en-AU"/>
        </w:rPr>
        <w:t>WriteLine – will write to the debug output when running the application both in debug and release modes.</w:t>
      </w:r>
    </w:p>
    <w:p w14:paraId="45C2BA8D" w14:textId="77777777" w:rsidR="00F7332E" w:rsidRDefault="00F7332E" w:rsidP="00F7332E">
      <w:pPr>
        <w:pStyle w:val="Heading3"/>
        <w:rPr>
          <w:lang w:val="en-AU"/>
        </w:rPr>
      </w:pPr>
      <w:r>
        <w:rPr>
          <w:lang w:val="en-AU"/>
        </w:rPr>
        <w:t>Logging Unhandled Exceptions – Using Elmah</w:t>
      </w:r>
    </w:p>
    <w:p w14:paraId="5A7B9B39" w14:textId="77777777" w:rsidR="00F7332E" w:rsidRDefault="00F7332E" w:rsidP="00F7332E">
      <w:pPr>
        <w:pStyle w:val="Body"/>
        <w:rPr>
          <w:lang w:val="en-AU"/>
        </w:rPr>
      </w:pPr>
      <w:r>
        <w:rPr>
          <w:lang w:val="en-AU"/>
        </w:rPr>
        <w:t>PM&gt; install-package Elmah</w:t>
      </w:r>
    </w:p>
    <w:p w14:paraId="52FEB80A" w14:textId="77777777" w:rsidR="00F7332E" w:rsidRDefault="00F7332E" w:rsidP="00F7332E">
      <w:pPr>
        <w:pStyle w:val="Body"/>
        <w:rPr>
          <w:lang w:val="en-AU"/>
        </w:rPr>
      </w:pPr>
      <w:r>
        <w:rPr>
          <w:lang w:val="en-AU"/>
        </w:rPr>
        <w:t>Elmah plugs into the request processing pipeline so whenever it sees an unhandled exception coming back from any request, it grabs its details and stores them.</w:t>
      </w:r>
    </w:p>
    <w:p w14:paraId="10E74BC6" w14:textId="77777777" w:rsidR="00F7332E" w:rsidRDefault="00F7332E" w:rsidP="00F7332E">
      <w:pPr>
        <w:pStyle w:val="Body"/>
        <w:rPr>
          <w:lang w:val="en-AU"/>
        </w:rPr>
      </w:pPr>
      <w:r>
        <w:rPr>
          <w:lang w:val="en-AU"/>
        </w:rPr>
        <w:t>By default it stores the unhandled exceptions in the memory. To see the exceptions:</w:t>
      </w:r>
      <w:r>
        <w:rPr>
          <w:lang w:val="en-AU"/>
        </w:rPr>
        <w:br/>
        <w:t>locally, you can navigate to &lt;application url&gt;\elmah.axd</w:t>
      </w:r>
    </w:p>
    <w:p w14:paraId="1452B33D" w14:textId="77777777" w:rsidR="00F7332E" w:rsidRDefault="00F7332E" w:rsidP="00F7332E">
      <w:pPr>
        <w:pStyle w:val="Body"/>
        <w:rPr>
          <w:rStyle w:val="CodeChar"/>
          <w:sz w:val="20"/>
        </w:rPr>
      </w:pPr>
      <w:r>
        <w:rPr>
          <w:lang w:val="en-AU"/>
        </w:rPr>
        <w:t>In order to be able to access this data remotely, you need to add the following configuration:</w:t>
      </w:r>
      <w:r>
        <w:rPr>
          <w:lang w:val="en-AU"/>
        </w:rPr>
        <w:br/>
        <w:t xml:space="preserve">In Web.config, under: </w:t>
      </w:r>
      <w:r>
        <w:rPr>
          <w:lang w:val="en-AU"/>
        </w:rPr>
        <w:br/>
      </w:r>
      <w:r w:rsidRPr="007D0F3C">
        <w:rPr>
          <w:rStyle w:val="CodeChar"/>
          <w:sz w:val="20"/>
        </w:rPr>
        <w:t>&lt;location path=”elmah.axd”…&gt;</w:t>
      </w:r>
      <w:r w:rsidRPr="007D0F3C">
        <w:rPr>
          <w:rStyle w:val="CodeChar"/>
          <w:sz w:val="20"/>
        </w:rPr>
        <w:br/>
        <w:t xml:space="preserve">    &lt;system.web&gt;</w:t>
      </w:r>
      <w:r w:rsidRPr="007D0F3C">
        <w:rPr>
          <w:rStyle w:val="CodeChar"/>
          <w:sz w:val="20"/>
        </w:rPr>
        <w:br/>
        <w:t xml:space="preserve">        &lt;httpHandlers&gt;</w:t>
      </w:r>
      <w:r w:rsidRPr="007D0F3C">
        <w:rPr>
          <w:rStyle w:val="CodeChar"/>
          <w:sz w:val="20"/>
        </w:rPr>
        <w:br/>
        <w:t xml:space="preserve">            …</w:t>
      </w:r>
      <w:r w:rsidRPr="007D0F3C">
        <w:rPr>
          <w:rStyle w:val="CodeChar"/>
          <w:sz w:val="20"/>
        </w:rPr>
        <w:br/>
        <w:t xml:space="preserve">        &lt;/httpHandlers&gt;</w:t>
      </w:r>
      <w:r>
        <w:rPr>
          <w:lang w:val="en-AU"/>
        </w:rPr>
        <w:br/>
      </w:r>
      <w:r w:rsidR="007D0F3C">
        <w:rPr>
          <w:lang w:val="en-AU"/>
        </w:rPr>
        <w:t xml:space="preserve"> add:</w:t>
      </w:r>
      <w:r w:rsidR="007D0F3C">
        <w:rPr>
          <w:lang w:val="en-AU"/>
        </w:rPr>
        <w:br/>
        <w:t xml:space="preserve">                 </w:t>
      </w:r>
      <w:r w:rsidR="007D0F3C" w:rsidRPr="007D0F3C">
        <w:rPr>
          <w:rStyle w:val="CodeChar"/>
          <w:sz w:val="20"/>
        </w:rPr>
        <w:t>&lt;authorization&gt;</w:t>
      </w:r>
      <w:r w:rsidR="007D0F3C" w:rsidRPr="007D0F3C">
        <w:rPr>
          <w:rStyle w:val="CodeChar"/>
          <w:sz w:val="20"/>
        </w:rPr>
        <w:br/>
        <w:t xml:space="preserve">            &lt;allow roles=”&lt;roles that can access the data&gt;” /&gt;</w:t>
      </w:r>
      <w:r w:rsidR="007D0F3C" w:rsidRPr="007D0F3C">
        <w:rPr>
          <w:rStyle w:val="CodeChar"/>
          <w:sz w:val="20"/>
        </w:rPr>
        <w:br/>
        <w:t xml:space="preserve">            &lt;deny users=”*” /&gt;</w:t>
      </w:r>
      <w:r w:rsidR="007D0F3C" w:rsidRPr="007D0F3C">
        <w:rPr>
          <w:rStyle w:val="CodeChar"/>
          <w:sz w:val="20"/>
        </w:rPr>
        <w:br/>
        <w:t xml:space="preserve">        &lt;/authorization&gt;</w:t>
      </w:r>
    </w:p>
    <w:p w14:paraId="43B2E980" w14:textId="77777777" w:rsidR="007D0F3C" w:rsidRPr="001F3702" w:rsidRDefault="007D0F3C" w:rsidP="00F9379D">
      <w:pPr>
        <w:pStyle w:val="Body"/>
        <w:numPr>
          <w:ilvl w:val="0"/>
          <w:numId w:val="75"/>
        </w:numPr>
        <w:rPr>
          <w:rStyle w:val="CodeChar"/>
          <w:rFonts w:ascii="Calibri" w:hAnsi="Calibri" w:cs="Times New Roman"/>
          <w:color w:val="auto"/>
          <w:shd w:val="clear" w:color="auto" w:fill="auto"/>
          <w:lang w:bidi="ar-SA"/>
        </w:rPr>
      </w:pPr>
      <w:r w:rsidRPr="00F9379D">
        <w:rPr>
          <w:rStyle w:val="CodeChar"/>
          <w:rFonts w:ascii="Calibri" w:hAnsi="Calibri" w:cs="Times New Roman"/>
          <w:color w:val="auto"/>
          <w:shd w:val="clear" w:color="auto" w:fill="auto"/>
          <w:lang w:bidi="ar-SA"/>
        </w:rPr>
        <w:t xml:space="preserve">Roles </w:t>
      </w:r>
      <w:r w:rsidR="001F3702">
        <w:rPr>
          <w:rStyle w:val="CodeChar"/>
          <w:rFonts w:ascii="Calibri" w:hAnsi="Calibri" w:cs="Times New Roman"/>
          <w:color w:val="auto"/>
          <w:shd w:val="clear" w:color="auto" w:fill="auto"/>
          <w:lang w:bidi="ar-SA"/>
        </w:rPr>
        <w:t>–</w:t>
      </w:r>
      <w:r w:rsidRPr="00F9379D">
        <w:rPr>
          <w:rStyle w:val="CodeChar"/>
          <w:rFonts w:ascii="Calibri" w:hAnsi="Calibri" w:cs="Times New Roman"/>
          <w:color w:val="auto"/>
          <w:shd w:val="clear" w:color="auto" w:fill="auto"/>
          <w:lang w:bidi="ar-SA"/>
        </w:rPr>
        <w:t xml:space="preserve"> </w:t>
      </w:r>
      <w:r w:rsidR="001F3702">
        <w:rPr>
          <w:rStyle w:val="CodeChar"/>
          <w:rFonts w:ascii="Calibri" w:hAnsi="Calibri" w:cs="Times New Roman"/>
          <w:color w:val="auto"/>
          <w:shd w:val="clear" w:color="auto" w:fill="auto"/>
          <w:lang w:val="en-AU" w:bidi="ar-SA"/>
        </w:rPr>
        <w:t>the roles that can access this data</w:t>
      </w:r>
      <w:r w:rsidR="00E57736">
        <w:rPr>
          <w:rStyle w:val="CodeChar"/>
          <w:rFonts w:ascii="Calibri" w:hAnsi="Calibri" w:cs="Times New Roman"/>
          <w:color w:val="auto"/>
          <w:shd w:val="clear" w:color="auto" w:fill="auto"/>
          <w:lang w:val="en-AU" w:bidi="ar-SA"/>
        </w:rPr>
        <w:t xml:space="preserve">, as defined in the </w:t>
      </w:r>
      <w:r w:rsidR="00F6419B">
        <w:rPr>
          <w:rStyle w:val="CodeChar"/>
          <w:rFonts w:ascii="Calibri" w:hAnsi="Calibri" w:cs="Times New Roman"/>
          <w:color w:val="auto"/>
          <w:shd w:val="clear" w:color="auto" w:fill="auto"/>
          <w:lang w:val="en-AU" w:bidi="ar-SA"/>
        </w:rPr>
        <w:t>AspNetRoles table</w:t>
      </w:r>
      <w:r w:rsidR="001F3702">
        <w:rPr>
          <w:rStyle w:val="CodeChar"/>
          <w:rFonts w:ascii="Calibri" w:hAnsi="Calibri" w:cs="Times New Roman"/>
          <w:color w:val="auto"/>
          <w:shd w:val="clear" w:color="auto" w:fill="auto"/>
          <w:lang w:val="en-AU" w:bidi="ar-SA"/>
        </w:rPr>
        <w:t>. For example: roles=”</w:t>
      </w:r>
      <w:r w:rsidR="00F6419B">
        <w:rPr>
          <w:rStyle w:val="CodeChar"/>
          <w:rFonts w:ascii="Calibri" w:hAnsi="Calibri" w:cs="Times New Roman"/>
          <w:color w:val="auto"/>
          <w:shd w:val="clear" w:color="auto" w:fill="auto"/>
          <w:lang w:val="en-AU" w:bidi="ar-SA"/>
        </w:rPr>
        <w:t>A</w:t>
      </w:r>
      <w:r w:rsidR="001F3702">
        <w:rPr>
          <w:rStyle w:val="CodeChar"/>
          <w:rFonts w:ascii="Calibri" w:hAnsi="Calibri" w:cs="Times New Roman"/>
          <w:color w:val="auto"/>
          <w:shd w:val="clear" w:color="auto" w:fill="auto"/>
          <w:lang w:val="en-AU" w:bidi="ar-SA"/>
        </w:rPr>
        <w:t>dmin”</w:t>
      </w:r>
    </w:p>
    <w:p w14:paraId="41B4B222" w14:textId="77777777" w:rsidR="001F3702" w:rsidRPr="001F3702" w:rsidRDefault="001F3702" w:rsidP="00F9379D">
      <w:pPr>
        <w:pStyle w:val="Body"/>
        <w:numPr>
          <w:ilvl w:val="0"/>
          <w:numId w:val="75"/>
        </w:numPr>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Instead of roles, you can also user users=”least of user names” for example:</w:t>
      </w:r>
      <w:r>
        <w:rPr>
          <w:rStyle w:val="CodeChar"/>
          <w:rFonts w:ascii="Calibri" w:hAnsi="Calibri" w:cs="Times New Roman"/>
          <w:color w:val="auto"/>
          <w:shd w:val="clear" w:color="auto" w:fill="auto"/>
          <w:lang w:val="en-AU" w:bidi="ar-SA"/>
        </w:rPr>
        <w:br/>
      </w:r>
      <w:r w:rsidRPr="007D0F3C">
        <w:rPr>
          <w:rStyle w:val="CodeChar"/>
          <w:sz w:val="20"/>
        </w:rPr>
        <w:t xml:space="preserve">&lt;allow </w:t>
      </w:r>
      <w:r>
        <w:rPr>
          <w:rStyle w:val="CodeChar"/>
          <w:sz w:val="20"/>
          <w:lang w:val="en-AU"/>
        </w:rPr>
        <w:t>users</w:t>
      </w:r>
      <w:r w:rsidRPr="007D0F3C">
        <w:rPr>
          <w:rStyle w:val="CodeChar"/>
          <w:sz w:val="20"/>
        </w:rPr>
        <w:t>=”</w:t>
      </w:r>
      <w:r>
        <w:rPr>
          <w:rStyle w:val="CodeChar"/>
          <w:sz w:val="20"/>
          <w:lang w:val="en-AU"/>
        </w:rPr>
        <w:t>admin.sarah@gmail.com,user1.sarah@gmail.com”</w:t>
      </w:r>
      <w:r w:rsidRPr="007D0F3C">
        <w:rPr>
          <w:rStyle w:val="CodeChar"/>
          <w:sz w:val="20"/>
        </w:rPr>
        <w:t xml:space="preserve"> /&gt;</w:t>
      </w:r>
    </w:p>
    <w:p w14:paraId="4C22AC00" w14:textId="77777777" w:rsidR="001F3702" w:rsidRPr="001F3702" w:rsidRDefault="001F3702" w:rsidP="001F3702">
      <w:pPr>
        <w:pStyle w:val="Body"/>
        <w:rPr>
          <w:lang w:val="en-AU"/>
        </w:rPr>
      </w:pPr>
      <w:r>
        <w:rPr>
          <w:lang w:val="en-AU"/>
        </w:rPr>
        <w:t>We can also configure Elmah to store the exceptions in SQL server so they won’t be cleared every time the application starts. See Elmah documentation on how to do this.</w:t>
      </w:r>
    </w:p>
    <w:p w14:paraId="692D5A2F" w14:textId="77777777" w:rsidR="00F7332E" w:rsidRPr="00F67D6F" w:rsidRDefault="00F7332E" w:rsidP="00F67D6F">
      <w:pPr>
        <w:pStyle w:val="Body"/>
        <w:rPr>
          <w:lang w:val="en-AU"/>
        </w:rPr>
      </w:pPr>
    </w:p>
    <w:p w14:paraId="0BE9A348" w14:textId="77777777" w:rsidR="00B23785" w:rsidRDefault="00B23785" w:rsidP="00E26E8C">
      <w:pPr>
        <w:pStyle w:val="Heading2"/>
        <w:rPr>
          <w:lang w:val="en-AU"/>
        </w:rPr>
      </w:pPr>
      <w:r>
        <w:rPr>
          <w:lang w:val="en-AU"/>
        </w:rPr>
        <w:t>Security</w:t>
      </w:r>
    </w:p>
    <w:p w14:paraId="1D29AB58" w14:textId="77777777" w:rsidR="005F5BEE" w:rsidRDefault="005F5BEE" w:rsidP="005F5BEE">
      <w:pPr>
        <w:pStyle w:val="Heading3"/>
      </w:pPr>
      <w:r>
        <w:t>Custom Error Pages</w:t>
      </w:r>
    </w:p>
    <w:p w14:paraId="629F0C8F" w14:textId="77777777" w:rsidR="005F5BEE" w:rsidRDefault="005F5BEE" w:rsidP="005F5BEE">
      <w:pPr>
        <w:pStyle w:val="Body"/>
        <w:rPr>
          <w:lang w:val="en-AU"/>
        </w:rPr>
      </w:pPr>
      <w:r>
        <w:rPr>
          <w:lang w:val="en-AU"/>
        </w:rPr>
        <w:t>When our application throws an exception, the default error page displays a lot of internal information we don’t want users (or hackers) to see.</w:t>
      </w:r>
    </w:p>
    <w:p w14:paraId="0AB1AFA1" w14:textId="77777777" w:rsidR="009E0A8F" w:rsidRDefault="009E0A8F" w:rsidP="009E0A8F">
      <w:pPr>
        <w:pStyle w:val="Heading4"/>
        <w:rPr>
          <w:lang w:val="en-AU"/>
        </w:rPr>
      </w:pPr>
      <w:r>
        <w:rPr>
          <w:lang w:val="en-AU"/>
        </w:rPr>
        <w:lastRenderedPageBreak/>
        <w:t>Enable Custom Error Page:</w:t>
      </w:r>
    </w:p>
    <w:p w14:paraId="5DAB799F" w14:textId="77777777" w:rsidR="00BC57E7" w:rsidRPr="00F939F3" w:rsidRDefault="00F939F3" w:rsidP="00BC57E7">
      <w:pPr>
        <w:pStyle w:val="Body"/>
        <w:rPr>
          <w:b/>
          <w:bCs/>
          <w:lang w:val="en-AU"/>
        </w:rPr>
      </w:pPr>
      <w:r w:rsidRPr="00F939F3">
        <w:rPr>
          <w:b/>
          <w:bCs/>
          <w:lang w:val="en-AU"/>
        </w:rPr>
        <w:t>Application Unhandled Exceptions:</w:t>
      </w:r>
    </w:p>
    <w:p w14:paraId="1665A334" w14:textId="77777777" w:rsidR="005F5BEE" w:rsidRDefault="005F5BEE" w:rsidP="005F5BEE">
      <w:pPr>
        <w:pStyle w:val="Body"/>
        <w:rPr>
          <w:lang w:val="en-AU"/>
        </w:rPr>
      </w:pPr>
      <w:r>
        <w:rPr>
          <w:lang w:val="en-AU"/>
        </w:rPr>
        <w:t xml:space="preserve">In Web.config, under </w:t>
      </w:r>
      <w:r w:rsidRPr="00445174">
        <w:rPr>
          <w:color w:val="0000CC"/>
          <w:lang w:val="en-AU"/>
        </w:rPr>
        <w:t>&lt;system.web&gt;</w:t>
      </w:r>
      <w:r>
        <w:rPr>
          <w:lang w:val="en-AU"/>
        </w:rPr>
        <w:t xml:space="preserve"> add:</w:t>
      </w:r>
    </w:p>
    <w:p w14:paraId="5432BE95" w14:textId="77777777" w:rsidR="005F5BEE" w:rsidRDefault="005F5BEE" w:rsidP="009E0A8F">
      <w:pPr>
        <w:pStyle w:val="Code"/>
        <w:ind w:left="1891"/>
      </w:pPr>
      <w:r>
        <w:t>&lt;</w:t>
      </w:r>
      <w:r w:rsidRPr="00F939F3">
        <w:rPr>
          <w:b/>
          <w:bCs/>
          <w:color w:val="0000CC"/>
        </w:rPr>
        <w:t>customErrors mode=</w:t>
      </w:r>
      <w:r>
        <w:t>”RemoteOnly”&gt;</w:t>
      </w:r>
      <w:r w:rsidR="00C14FEE">
        <w:t xml:space="preserve"> </w:t>
      </w:r>
      <w:r>
        <w:t>&lt;/customErrors&gt;</w:t>
      </w:r>
    </w:p>
    <w:p w14:paraId="39C638EA" w14:textId="77777777" w:rsidR="00B97E57" w:rsidRDefault="005F5BEE" w:rsidP="005F5BEE">
      <w:pPr>
        <w:pStyle w:val="Body"/>
        <w:numPr>
          <w:ilvl w:val="0"/>
          <w:numId w:val="75"/>
        </w:numPr>
        <w:rPr>
          <w:lang w:val="en-AU"/>
        </w:rPr>
      </w:pPr>
      <w:r>
        <w:rPr>
          <w:lang w:val="en-AU"/>
        </w:rPr>
        <w:t xml:space="preserve">Mode=”RemoteOnly” – the custom errors will be displayed only when browsing the app remotely (e.g. deployed) but when developing (i.e. </w:t>
      </w:r>
      <w:r w:rsidR="00B97E57">
        <w:rPr>
          <w:lang w:val="en-AU"/>
        </w:rPr>
        <w:t>browsing through localhost), it will still display the full debug output.</w:t>
      </w:r>
    </w:p>
    <w:p w14:paraId="04823A3C" w14:textId="77777777" w:rsidR="009E0A8F" w:rsidRDefault="00B97E57" w:rsidP="005F5BEE">
      <w:pPr>
        <w:pStyle w:val="Body"/>
        <w:numPr>
          <w:ilvl w:val="0"/>
          <w:numId w:val="75"/>
        </w:numPr>
        <w:rPr>
          <w:lang w:val="en-AU"/>
        </w:rPr>
      </w:pPr>
      <w:r>
        <w:rPr>
          <w:lang w:val="en-AU"/>
        </w:rPr>
        <w:t>Mode=”On” – will always display the custom errors.</w:t>
      </w:r>
    </w:p>
    <w:p w14:paraId="1300BF61" w14:textId="77777777" w:rsidR="00F939F3" w:rsidRDefault="00F939F3" w:rsidP="00F939F3">
      <w:pPr>
        <w:pStyle w:val="Body"/>
        <w:numPr>
          <w:ilvl w:val="0"/>
          <w:numId w:val="75"/>
        </w:numPr>
      </w:pPr>
      <w:r>
        <w:t>Customize the View</w:t>
      </w:r>
      <w:r>
        <w:rPr>
          <w:lang w:val="en-AU"/>
        </w:rPr>
        <w:t>:</w:t>
      </w:r>
    </w:p>
    <w:p w14:paraId="1EBAACD4" w14:textId="77777777" w:rsidR="00F939F3" w:rsidRDefault="00F939F3" w:rsidP="00F939F3">
      <w:pPr>
        <w:pStyle w:val="Body"/>
        <w:ind w:left="2251"/>
        <w:rPr>
          <w:lang w:val="en-AU"/>
        </w:rPr>
      </w:pPr>
      <w:r>
        <w:rPr>
          <w:lang w:val="en-AU"/>
        </w:rPr>
        <w:t xml:space="preserve">The custom error view that will be displayed is: </w:t>
      </w:r>
      <w:r w:rsidRPr="009E0A8F">
        <w:rPr>
          <w:rStyle w:val="CodeChar"/>
          <w:sz w:val="20"/>
        </w:rPr>
        <w:t>Views/Shared/Error.cshtml</w:t>
      </w:r>
    </w:p>
    <w:p w14:paraId="7A850A84" w14:textId="77777777" w:rsidR="00F939F3" w:rsidRDefault="00F939F3" w:rsidP="00F939F3">
      <w:pPr>
        <w:pStyle w:val="Body"/>
        <w:ind w:left="2251"/>
        <w:rPr>
          <w:lang w:val="en-AU"/>
        </w:rPr>
      </w:pPr>
      <w:r>
        <w:rPr>
          <w:lang w:val="en-AU"/>
        </w:rPr>
        <w:t>So, you can customize it as well.</w:t>
      </w:r>
    </w:p>
    <w:p w14:paraId="5CF1716C" w14:textId="77777777" w:rsidR="00F939F3" w:rsidRDefault="00F939F3" w:rsidP="00F939F3">
      <w:pPr>
        <w:pStyle w:val="Body"/>
        <w:numPr>
          <w:ilvl w:val="0"/>
          <w:numId w:val="75"/>
        </w:numPr>
      </w:pPr>
      <w:r>
        <w:t>How it Works</w:t>
      </w:r>
      <w:r>
        <w:rPr>
          <w:lang w:val="en-AU"/>
        </w:rPr>
        <w:t>:</w:t>
      </w:r>
    </w:p>
    <w:p w14:paraId="359925A9" w14:textId="77777777" w:rsidR="00F939F3" w:rsidRDefault="00F939F3" w:rsidP="00F939F3">
      <w:pPr>
        <w:pStyle w:val="Body"/>
        <w:ind w:left="2251"/>
        <w:rPr>
          <w:lang w:val="en-AU"/>
        </w:rPr>
      </w:pPr>
      <w:r>
        <w:rPr>
          <w:lang w:val="en-AU"/>
        </w:rPr>
        <w:t xml:space="preserve">The </w:t>
      </w:r>
      <w:r w:rsidRPr="005014B7">
        <w:rPr>
          <w:rStyle w:val="CodeChar"/>
          <w:sz w:val="20"/>
        </w:rPr>
        <w:t>HandleErrorAttribute</w:t>
      </w:r>
      <w:r>
        <w:rPr>
          <w:lang w:val="en-AU"/>
        </w:rPr>
        <w:t xml:space="preserve"> handler, which we registered in ‘</w:t>
      </w:r>
      <w:r w:rsidRPr="005014B7">
        <w:rPr>
          <w:rStyle w:val="CodeChar"/>
          <w:sz w:val="20"/>
        </w:rPr>
        <w:t>RegisterGlobalFilters’</w:t>
      </w:r>
      <w:r>
        <w:rPr>
          <w:lang w:val="en-AU"/>
        </w:rPr>
        <w:t>, run</w:t>
      </w:r>
      <w:r w:rsidR="005014B7">
        <w:rPr>
          <w:lang w:val="en-AU"/>
        </w:rPr>
        <w:t>s</w:t>
      </w:r>
      <w:r>
        <w:rPr>
          <w:lang w:val="en-AU"/>
        </w:rPr>
        <w:t xml:space="preserve"> after every action and if the action had an unhandled exception, it will catch it and rendered the custom Error.cshtml view</w:t>
      </w:r>
    </w:p>
    <w:p w14:paraId="4F468DAC" w14:textId="77777777" w:rsidR="00F939F3" w:rsidRDefault="00F939F3" w:rsidP="00F939F3">
      <w:pPr>
        <w:pStyle w:val="Body"/>
        <w:rPr>
          <w:b/>
          <w:bCs/>
          <w:lang w:val="en-AU"/>
        </w:rPr>
      </w:pPr>
      <w:r w:rsidRPr="00F939F3">
        <w:rPr>
          <w:b/>
          <w:bCs/>
          <w:lang w:val="en-AU"/>
        </w:rPr>
        <w:t>Application returned error (no exception):</w:t>
      </w:r>
    </w:p>
    <w:p w14:paraId="60B5F20C" w14:textId="77777777" w:rsidR="00F939F3" w:rsidRDefault="00F939F3" w:rsidP="00F939F3">
      <w:pPr>
        <w:pStyle w:val="Body"/>
        <w:rPr>
          <w:lang w:val="en-AU"/>
        </w:rPr>
      </w:pPr>
      <w:r w:rsidRPr="00F939F3">
        <w:rPr>
          <w:lang w:val="en-AU"/>
        </w:rPr>
        <w:t>Add &lt;error&gt; tags inside the &lt;customErrors&gt; tags above:</w:t>
      </w:r>
    </w:p>
    <w:p w14:paraId="3F13AC26" w14:textId="77777777" w:rsidR="00F939F3" w:rsidRDefault="00F939F3" w:rsidP="00F939F3">
      <w:pPr>
        <w:pStyle w:val="Code"/>
        <w:ind w:left="1891"/>
      </w:pPr>
      <w:r>
        <w:t xml:space="preserve">&lt;customErrors mode=”RemoteOnly”&gt; </w:t>
      </w:r>
      <w:r>
        <w:br/>
        <w:t xml:space="preserve">    &lt;</w:t>
      </w:r>
      <w:r w:rsidRPr="00F939F3">
        <w:rPr>
          <w:b/>
          <w:bCs/>
          <w:color w:val="0000CC"/>
        </w:rPr>
        <w:t>error statusCode=</w:t>
      </w:r>
      <w:r>
        <w:t>”&lt;status code&gt;”</w:t>
      </w:r>
      <w:r>
        <w:br/>
        <w:t xml:space="preserve">          </w:t>
      </w:r>
      <w:r w:rsidRPr="00F939F3">
        <w:rPr>
          <w:b/>
          <w:bCs/>
          <w:color w:val="0000CC"/>
        </w:rPr>
        <w:t>redirect</w:t>
      </w:r>
      <w:r>
        <w:t>=”~/&lt;custom&gt;.html” /&gt;</w:t>
      </w:r>
      <w:r>
        <w:br/>
        <w:t>&lt;/customErrors&gt;</w:t>
      </w:r>
    </w:p>
    <w:p w14:paraId="70BFF5F5" w14:textId="77777777" w:rsidR="00C14FEE" w:rsidRDefault="00C14FEE" w:rsidP="005F5BEE">
      <w:pPr>
        <w:pStyle w:val="Body"/>
        <w:numPr>
          <w:ilvl w:val="0"/>
          <w:numId w:val="75"/>
        </w:numPr>
        <w:rPr>
          <w:lang w:val="en-AU"/>
        </w:rPr>
      </w:pPr>
      <w:r>
        <w:rPr>
          <w:lang w:val="en-AU"/>
        </w:rPr>
        <w:t>&lt;status code&gt; - can be any status code e.g. 404 (HttpNotFound())</w:t>
      </w:r>
    </w:p>
    <w:p w14:paraId="0F4BB523" w14:textId="77777777" w:rsidR="00C14FEE" w:rsidRDefault="00C14FEE" w:rsidP="005F5BEE">
      <w:pPr>
        <w:pStyle w:val="Body"/>
        <w:numPr>
          <w:ilvl w:val="0"/>
          <w:numId w:val="75"/>
        </w:numPr>
        <w:rPr>
          <w:lang w:val="en-AU"/>
        </w:rPr>
      </w:pPr>
      <w:r>
        <w:rPr>
          <w:lang w:val="en-AU"/>
        </w:rPr>
        <w:t>The custom.html file – a custom html file that will be served any time our application returns this status code.</w:t>
      </w:r>
    </w:p>
    <w:p w14:paraId="6670C060" w14:textId="77777777" w:rsidR="00F939F3" w:rsidRDefault="00C14FEE" w:rsidP="005F5BEE">
      <w:pPr>
        <w:pStyle w:val="Body"/>
        <w:numPr>
          <w:ilvl w:val="0"/>
          <w:numId w:val="75"/>
        </w:numPr>
        <w:rPr>
          <w:lang w:val="en-AU"/>
        </w:rPr>
      </w:pPr>
      <w:r>
        <w:rPr>
          <w:lang w:val="en-AU"/>
        </w:rPr>
        <w:t xml:space="preserve">Note: for page not found error (404) – if the IIS </w:t>
      </w:r>
      <w:r w:rsidR="00456FA4">
        <w:rPr>
          <w:lang w:val="en-AU"/>
        </w:rPr>
        <w:t xml:space="preserve">is the one returning the 404 error, without sending the request to the application (e.g. when a user tries to access an image file), it will return </w:t>
      </w:r>
      <w:r>
        <w:rPr>
          <w:lang w:val="en-AU"/>
        </w:rPr>
        <w:t xml:space="preserve">its standard </w:t>
      </w:r>
      <w:r w:rsidR="00456FA4">
        <w:rPr>
          <w:lang w:val="en-AU"/>
        </w:rPr>
        <w:t xml:space="preserve">detailed </w:t>
      </w:r>
      <w:r>
        <w:rPr>
          <w:lang w:val="en-AU"/>
        </w:rPr>
        <w:t>404 error page</w:t>
      </w:r>
      <w:r w:rsidR="00456FA4">
        <w:rPr>
          <w:lang w:val="en-AU"/>
        </w:rPr>
        <w:t>.</w:t>
      </w:r>
      <w:r>
        <w:rPr>
          <w:lang w:val="en-AU"/>
        </w:rPr>
        <w:br/>
        <w:t>if we want to customize IIS error pages, we’ll need to add</w:t>
      </w:r>
      <w:r w:rsidR="00445174">
        <w:rPr>
          <w:lang w:val="en-AU"/>
        </w:rPr>
        <w:t xml:space="preserve"> </w:t>
      </w:r>
      <w:r w:rsidR="00F939F3">
        <w:rPr>
          <w:lang w:val="en-AU"/>
        </w:rPr>
        <w:t>another configuration to the server:</w:t>
      </w:r>
    </w:p>
    <w:p w14:paraId="0E9119B7" w14:textId="77777777" w:rsidR="00F939F3" w:rsidRPr="00F939F3" w:rsidRDefault="00F939F3" w:rsidP="00F939F3">
      <w:pPr>
        <w:pStyle w:val="Body"/>
        <w:ind w:left="1891"/>
        <w:rPr>
          <w:b/>
          <w:bCs/>
          <w:lang w:val="en-AU"/>
        </w:rPr>
      </w:pPr>
      <w:r w:rsidRPr="00F939F3">
        <w:rPr>
          <w:b/>
          <w:bCs/>
          <w:lang w:val="en-AU"/>
        </w:rPr>
        <w:t>IIS Returns an Error (request didn’t reach our application):</w:t>
      </w:r>
    </w:p>
    <w:p w14:paraId="6F94381A" w14:textId="77777777" w:rsidR="00C14FEE" w:rsidRDefault="00445174" w:rsidP="005F5BEE">
      <w:pPr>
        <w:pStyle w:val="Body"/>
        <w:numPr>
          <w:ilvl w:val="0"/>
          <w:numId w:val="75"/>
        </w:numPr>
        <w:rPr>
          <w:lang w:val="en-AU"/>
        </w:rPr>
      </w:pPr>
      <w:r>
        <w:rPr>
          <w:lang w:val="en-AU"/>
        </w:rPr>
        <w:t xml:space="preserve">under </w:t>
      </w:r>
      <w:r w:rsidRPr="00445174">
        <w:rPr>
          <w:color w:val="0000CC"/>
          <w:lang w:val="en-AU"/>
        </w:rPr>
        <w:t>&lt;system.webServer&gt;</w:t>
      </w:r>
      <w:r>
        <w:rPr>
          <w:lang w:val="en-AU"/>
        </w:rPr>
        <w:t>:</w:t>
      </w:r>
    </w:p>
    <w:p w14:paraId="2439273F" w14:textId="77777777" w:rsidR="00445174" w:rsidRDefault="00445174" w:rsidP="00445174">
      <w:pPr>
        <w:pStyle w:val="Code"/>
        <w:ind w:left="2611"/>
      </w:pPr>
      <w:r>
        <w:t>&lt;httpErrors errorMode=”</w:t>
      </w:r>
      <w:r w:rsidRPr="00445174">
        <w:t xml:space="preserve"> </w:t>
      </w:r>
      <w:r>
        <w:t>DetailedLocalOnly”&gt;</w:t>
      </w:r>
      <w:r>
        <w:br/>
        <w:t xml:space="preserve">    &lt;remove statusCode=”&lt;error code &gt;” /&gt;</w:t>
      </w:r>
      <w:r>
        <w:br/>
        <w:t xml:space="preserve">    &lt;error statusCode=”&lt;error code&gt;” </w:t>
      </w:r>
      <w:r>
        <w:br/>
        <w:t xml:space="preserve">                path=”&lt;custom&gt;.html” </w:t>
      </w:r>
      <w:r>
        <w:br/>
        <w:t xml:space="preserve">                responseMode=”File”/&gt;</w:t>
      </w:r>
      <w:r>
        <w:br/>
        <w:t>&lt;/httpErrors&gt;</w:t>
      </w:r>
    </w:p>
    <w:p w14:paraId="3FA361A5" w14:textId="77777777" w:rsidR="00445174" w:rsidRDefault="00445174" w:rsidP="00445174">
      <w:pPr>
        <w:pStyle w:val="Body"/>
        <w:numPr>
          <w:ilvl w:val="1"/>
          <w:numId w:val="75"/>
        </w:numPr>
        <w:rPr>
          <w:lang w:val="en-AU"/>
        </w:rPr>
      </w:pPr>
      <w:r>
        <w:rPr>
          <w:lang w:val="en-AU"/>
        </w:rPr>
        <w:lastRenderedPageBreak/>
        <w:t>errorMode=”Custom” will display the custom error page for all users (both local and remote)</w:t>
      </w:r>
    </w:p>
    <w:p w14:paraId="79E5D4E6" w14:textId="77777777" w:rsidR="00445174" w:rsidRDefault="00445174" w:rsidP="00445174">
      <w:pPr>
        <w:pStyle w:val="Body"/>
        <w:numPr>
          <w:ilvl w:val="1"/>
          <w:numId w:val="75"/>
        </w:numPr>
        <w:rPr>
          <w:lang w:val="en-AU"/>
        </w:rPr>
      </w:pPr>
      <w:r>
        <w:rPr>
          <w:lang w:val="en-AU"/>
        </w:rPr>
        <w:t>errorMode=”DetailedLocalOnly” – will display the detailed message to local users (e.g. development) and the custom page to remote only.</w:t>
      </w:r>
    </w:p>
    <w:p w14:paraId="01257338" w14:textId="77777777" w:rsidR="00445174" w:rsidRDefault="00445174" w:rsidP="00445174">
      <w:pPr>
        <w:pStyle w:val="Body"/>
        <w:numPr>
          <w:ilvl w:val="1"/>
          <w:numId w:val="75"/>
        </w:numPr>
        <w:rPr>
          <w:lang w:val="en-AU"/>
        </w:rPr>
      </w:pPr>
      <w:r>
        <w:rPr>
          <w:lang w:val="en-AU"/>
        </w:rPr>
        <w:t>Remove – tells the IIS which error code to remove from its default handling</w:t>
      </w:r>
    </w:p>
    <w:p w14:paraId="14C1E1F8" w14:textId="77777777" w:rsidR="00445174" w:rsidRDefault="00445174" w:rsidP="00445174">
      <w:pPr>
        <w:pStyle w:val="Body"/>
        <w:numPr>
          <w:ilvl w:val="1"/>
          <w:numId w:val="75"/>
        </w:numPr>
        <w:rPr>
          <w:lang w:val="en-AU"/>
        </w:rPr>
      </w:pPr>
      <w:r>
        <w:rPr>
          <w:lang w:val="en-AU"/>
        </w:rPr>
        <w:t>Error…path is the static error page we created</w:t>
      </w:r>
    </w:p>
    <w:p w14:paraId="6D06AA87" w14:textId="77777777" w:rsidR="00445174" w:rsidRDefault="00445174" w:rsidP="00445174">
      <w:pPr>
        <w:pStyle w:val="Body"/>
        <w:numPr>
          <w:ilvl w:val="1"/>
          <w:numId w:val="75"/>
        </w:numPr>
        <w:rPr>
          <w:lang w:val="en-AU"/>
        </w:rPr>
      </w:pPr>
      <w:r>
        <w:rPr>
          <w:lang w:val="en-AU"/>
        </w:rPr>
        <w:t>ResponseMode  - we should set this to “File” otherwise it will change the returned error code which effect search engines performance badly.</w:t>
      </w:r>
    </w:p>
    <w:p w14:paraId="33C8F4AB" w14:textId="77777777" w:rsidR="00445174" w:rsidRDefault="00445174" w:rsidP="00445174">
      <w:pPr>
        <w:pStyle w:val="Body"/>
        <w:ind w:left="2251"/>
        <w:rPr>
          <w:lang w:val="en-AU"/>
        </w:rPr>
      </w:pPr>
      <w:r>
        <w:rPr>
          <w:lang w:val="en-AU"/>
        </w:rPr>
        <w:t>Example:</w:t>
      </w:r>
      <w:r>
        <w:rPr>
          <w:lang w:val="en-AU"/>
        </w:rPr>
        <w:br/>
      </w:r>
    </w:p>
    <w:p w14:paraId="3F5F0A7B" w14:textId="77777777" w:rsidR="005F5BEE" w:rsidRPr="005F5BEE" w:rsidRDefault="005F5BEE" w:rsidP="009E0A8F">
      <w:pPr>
        <w:pStyle w:val="Body"/>
        <w:ind w:left="1588"/>
        <w:rPr>
          <w:lang w:val="en-AU"/>
        </w:rPr>
      </w:pPr>
      <w:r>
        <w:rPr>
          <w:lang w:val="en-AU"/>
        </w:rPr>
        <w:br/>
      </w:r>
    </w:p>
    <w:p w14:paraId="3C21D9AA" w14:textId="77777777" w:rsidR="005F5BEE" w:rsidRDefault="005F5BEE" w:rsidP="005F5BEE">
      <w:pPr>
        <w:pStyle w:val="Heading3"/>
        <w:numPr>
          <w:ilvl w:val="0"/>
          <w:numId w:val="0"/>
        </w:numPr>
        <w:ind w:left="1588"/>
        <w:rPr>
          <w:lang w:val="en-AU"/>
        </w:rPr>
      </w:pPr>
    </w:p>
    <w:p w14:paraId="79A82572" w14:textId="77777777" w:rsidR="00B23785" w:rsidRDefault="00407B2F" w:rsidP="00407B2F">
      <w:pPr>
        <w:pStyle w:val="Heading3"/>
        <w:rPr>
          <w:lang w:val="en-AU"/>
        </w:rPr>
      </w:pPr>
      <w:r>
        <w:rPr>
          <w:lang w:val="en-AU"/>
        </w:rPr>
        <w:t>Cross-site Request Forgery</w:t>
      </w:r>
      <w:r w:rsidR="00D1189D">
        <w:rPr>
          <w:lang w:val="en-AU"/>
        </w:rPr>
        <w:t xml:space="preserve"> (CSRF)</w:t>
      </w:r>
    </w:p>
    <w:p w14:paraId="42B18CB0" w14:textId="77777777" w:rsidR="00407B2F" w:rsidRDefault="00407B2F" w:rsidP="00407B2F">
      <w:pPr>
        <w:pStyle w:val="Body"/>
        <w:rPr>
          <w:lang w:val="en-AU"/>
        </w:rPr>
      </w:pPr>
      <w:r>
        <w:rPr>
          <w:lang w:val="en-AU"/>
        </w:rPr>
        <w:t>When a malicious web-site uses a valid session that a legitimate user has with a server to send requests, using the user’s session.</w:t>
      </w:r>
    </w:p>
    <w:p w14:paraId="306F0299" w14:textId="77777777" w:rsidR="0045245A" w:rsidRDefault="0045245A" w:rsidP="00407B2F">
      <w:pPr>
        <w:pStyle w:val="Body"/>
        <w:rPr>
          <w:lang w:val="en-AU"/>
        </w:rPr>
      </w:pPr>
      <w:r>
        <w:rPr>
          <w:lang w:val="en-AU"/>
        </w:rPr>
        <w:t>To protect against this attack:</w:t>
      </w:r>
    </w:p>
    <w:p w14:paraId="2DC36613" w14:textId="77777777" w:rsidR="0045245A" w:rsidRDefault="0045245A" w:rsidP="0045245A">
      <w:pPr>
        <w:pStyle w:val="Body"/>
        <w:numPr>
          <w:ilvl w:val="1"/>
          <w:numId w:val="38"/>
        </w:numPr>
        <w:rPr>
          <w:lang w:val="en-AU"/>
        </w:rPr>
      </w:pPr>
      <w:r>
        <w:rPr>
          <w:lang w:val="en-AU"/>
        </w:rPr>
        <w:t xml:space="preserve">In any form – add </w:t>
      </w:r>
      <w:r>
        <w:rPr>
          <w:lang w:val="en-AU"/>
        </w:rPr>
        <w:br/>
      </w:r>
      <w:r w:rsidRPr="0045245A">
        <w:rPr>
          <w:rStyle w:val="CodeChar"/>
        </w:rPr>
        <w:t>@Html.AntiForgeryToken()</w:t>
      </w:r>
      <w:r>
        <w:rPr>
          <w:lang w:val="en-AU"/>
        </w:rPr>
        <w:br/>
        <w:t>at the end of the form (just before the submit button).</w:t>
      </w:r>
    </w:p>
    <w:p w14:paraId="3C2FAD1C" w14:textId="77777777" w:rsidR="0045245A" w:rsidRDefault="0045245A" w:rsidP="0045245A">
      <w:pPr>
        <w:pStyle w:val="Body"/>
        <w:ind w:left="1440"/>
        <w:rPr>
          <w:lang w:val="en-AU"/>
        </w:rPr>
      </w:pPr>
      <w:r>
        <w:rPr>
          <w:lang w:val="en-AU"/>
        </w:rPr>
        <w:t xml:space="preserve">This will create a token and put it on the form as a hidden field and it will also save it on the user’s computer as a cookie.  </w:t>
      </w:r>
    </w:p>
    <w:p w14:paraId="0C10EC95" w14:textId="77777777" w:rsidR="0045245A" w:rsidRPr="00D1189D" w:rsidRDefault="0045245A" w:rsidP="0045245A">
      <w:pPr>
        <w:pStyle w:val="Body"/>
        <w:numPr>
          <w:ilvl w:val="1"/>
          <w:numId w:val="38"/>
        </w:numPr>
        <w:rPr>
          <w:lang w:val="en-AU"/>
        </w:rPr>
      </w:pPr>
      <w:r>
        <w:rPr>
          <w:lang w:val="en-AU"/>
        </w:rPr>
        <w:t xml:space="preserve">Add the annotation: </w:t>
      </w:r>
      <w:r w:rsidRPr="00EB7967">
        <w:rPr>
          <w:rStyle w:val="CodeChar"/>
          <w:rFonts w:eastAsiaTheme="minorHAnsi"/>
        </w:rPr>
        <w:t>[ValidateAntiForgeryToken]</w:t>
      </w:r>
      <w:r>
        <w:rPr>
          <w:rFonts w:ascii="Consolas" w:eastAsiaTheme="minorHAnsi" w:hAnsi="Consolas" w:cs="Consolas"/>
          <w:color w:val="000000"/>
          <w:sz w:val="19"/>
          <w:szCs w:val="19"/>
          <w:lang w:val="en-AU" w:bidi="he-IL"/>
        </w:rPr>
        <w:t xml:space="preserve"> </w:t>
      </w:r>
      <w:r w:rsidRPr="00EB7967">
        <w:rPr>
          <w:rFonts w:eastAsiaTheme="minorHAnsi"/>
        </w:rPr>
        <w:t xml:space="preserve">to the </w:t>
      </w:r>
      <w:r w:rsidR="00EB7967" w:rsidRPr="00EB7967">
        <w:rPr>
          <w:rFonts w:eastAsiaTheme="minorHAnsi"/>
        </w:rPr>
        <w:t>form’s submit action in the corresponding controller.</w:t>
      </w:r>
    </w:p>
    <w:p w14:paraId="0050C8B4" w14:textId="77777777" w:rsidR="00D1189D" w:rsidRDefault="00D1189D" w:rsidP="00D1189D">
      <w:pPr>
        <w:pStyle w:val="Body"/>
        <w:ind w:left="1440"/>
        <w:rPr>
          <w:rFonts w:eastAsiaTheme="minorHAnsi"/>
          <w:lang w:val="en-AU"/>
        </w:rPr>
      </w:pPr>
      <w:r>
        <w:rPr>
          <w:rFonts w:eastAsiaTheme="minorHAnsi"/>
          <w:lang w:val="en-AU"/>
        </w:rPr>
        <w:t>This method also prevents C-Serf attacks.</w:t>
      </w:r>
    </w:p>
    <w:p w14:paraId="36305A30" w14:textId="77777777" w:rsidR="00132A1F" w:rsidRPr="00D1189D" w:rsidRDefault="00132A1F" w:rsidP="00D1189D">
      <w:pPr>
        <w:pStyle w:val="Body"/>
        <w:ind w:left="1440"/>
        <w:rPr>
          <w:lang w:val="en-AU"/>
        </w:rPr>
      </w:pPr>
      <w:r>
        <w:rPr>
          <w:rFonts w:eastAsiaTheme="minorHAnsi"/>
          <w:lang w:val="en-AU"/>
        </w:rPr>
        <w:t>Since the token exist in a hidden field only, the attacker will not be able to see it. Therefore, they will not be able to send it with their forms and whenever they send the form, the server will compare the received token with the expected one in the field _requestVerificationToken. If they don’t match, it will throw a HttpAntiForgeryException and will not process the request.</w:t>
      </w:r>
    </w:p>
    <w:p w14:paraId="7800B123" w14:textId="77777777" w:rsidR="009879ED" w:rsidRDefault="009879ED" w:rsidP="00E26E8C">
      <w:pPr>
        <w:pStyle w:val="Heading2"/>
        <w:rPr>
          <w:lang w:val="en-AU"/>
        </w:rPr>
      </w:pPr>
      <w:r>
        <w:rPr>
          <w:lang w:val="en-AU"/>
        </w:rPr>
        <w:t>Entity</w:t>
      </w:r>
      <w:r w:rsidR="00926335">
        <w:rPr>
          <w:lang w:val="en-AU"/>
        </w:rPr>
        <w:t xml:space="preserve"> Framework</w:t>
      </w:r>
    </w:p>
    <w:p w14:paraId="4D9881CD" w14:textId="77777777" w:rsidR="00926335" w:rsidRPr="00926335" w:rsidRDefault="00F27E1A" w:rsidP="00F27E1A">
      <w:pPr>
        <w:pStyle w:val="Body"/>
        <w:rPr>
          <w:lang w:val="en-AU"/>
        </w:rPr>
      </w:pPr>
      <w:r>
        <w:rPr>
          <w:lang w:val="en-AU"/>
        </w:rPr>
        <w:t xml:space="preserve">ORM (Object-Relational Mapper) to work with a database using .Net objects. </w:t>
      </w:r>
    </w:p>
    <w:p w14:paraId="6EB87980" w14:textId="77777777" w:rsidR="009879ED" w:rsidRDefault="00F27E1A" w:rsidP="009879ED">
      <w:pPr>
        <w:pStyle w:val="Body"/>
        <w:rPr>
          <w:lang w:val="en-AU"/>
        </w:rPr>
      </w:pPr>
      <w:r>
        <w:rPr>
          <w:noProof/>
        </w:rPr>
        <w:lastRenderedPageBreak/>
        <w:drawing>
          <wp:inline distT="0" distB="0" distL="0" distR="0" wp14:anchorId="73ECFF31" wp14:editId="6606EEB6">
            <wp:extent cx="4070960" cy="2054874"/>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5897" cy="2057366"/>
                    </a:xfrm>
                    <a:prstGeom prst="rect">
                      <a:avLst/>
                    </a:prstGeom>
                  </pic:spPr>
                </pic:pic>
              </a:graphicData>
            </a:graphic>
          </wp:inline>
        </w:drawing>
      </w:r>
    </w:p>
    <w:p w14:paraId="361A1026" w14:textId="77777777" w:rsidR="00455731" w:rsidRDefault="00455731" w:rsidP="00455731">
      <w:pPr>
        <w:pStyle w:val="Body"/>
        <w:numPr>
          <w:ilvl w:val="1"/>
          <w:numId w:val="38"/>
        </w:numPr>
        <w:rPr>
          <w:lang w:val="en-AU"/>
        </w:rPr>
      </w:pPr>
      <w:r>
        <w:rPr>
          <w:lang w:val="en-AU"/>
        </w:rPr>
        <w:t>DbContext – define the &lt;&lt;database&gt;&gt; we’re using</w:t>
      </w:r>
      <w:r w:rsidR="007D5928">
        <w:rPr>
          <w:lang w:val="en-AU"/>
        </w:rPr>
        <w:t xml:space="preserve"> – usually one per app</w:t>
      </w:r>
      <w:r>
        <w:rPr>
          <w:lang w:val="en-AU"/>
        </w:rPr>
        <w:t>.</w:t>
      </w:r>
      <w:r>
        <w:rPr>
          <w:lang w:val="en-AU"/>
        </w:rPr>
        <w:br/>
        <w:t>It has 1 or more</w:t>
      </w:r>
    </w:p>
    <w:p w14:paraId="20EA43F8" w14:textId="77777777" w:rsidR="00455731" w:rsidRDefault="00455731" w:rsidP="00455731">
      <w:pPr>
        <w:pStyle w:val="Body"/>
        <w:numPr>
          <w:ilvl w:val="2"/>
          <w:numId w:val="38"/>
        </w:numPr>
        <w:rPr>
          <w:lang w:val="en-AU"/>
        </w:rPr>
      </w:pPr>
      <w:r>
        <w:rPr>
          <w:lang w:val="en-AU"/>
        </w:rPr>
        <w:t>DbSet – define a &lt;&lt;table&gt;&gt; in the database</w:t>
      </w:r>
    </w:p>
    <w:p w14:paraId="563E437B" w14:textId="77777777" w:rsidR="00455731" w:rsidRDefault="00455731" w:rsidP="00455731">
      <w:pPr>
        <w:pStyle w:val="Body"/>
        <w:numPr>
          <w:ilvl w:val="3"/>
          <w:numId w:val="38"/>
        </w:numPr>
        <w:rPr>
          <w:lang w:val="en-AU"/>
        </w:rPr>
      </w:pPr>
      <w:r>
        <w:rPr>
          <w:lang w:val="en-AU"/>
        </w:rPr>
        <w:t>We use LINQ to query the DbSet</w:t>
      </w:r>
      <w:r w:rsidR="00E5434B">
        <w:rPr>
          <w:lang w:val="en-AU"/>
        </w:rPr>
        <w:t>.</w:t>
      </w:r>
      <w:r w:rsidR="00E5434B">
        <w:rPr>
          <w:lang w:val="en-AU"/>
        </w:rPr>
        <w:br/>
        <w:t xml:space="preserve">The Entity framework </w:t>
      </w:r>
      <w:r>
        <w:rPr>
          <w:lang w:val="en-AU"/>
        </w:rPr>
        <w:t>translate our queries to SQL queries to the database in runtime.</w:t>
      </w:r>
    </w:p>
    <w:p w14:paraId="2DAF9CFA" w14:textId="77777777" w:rsidR="00E5434B" w:rsidRDefault="00E5434B" w:rsidP="00455731">
      <w:pPr>
        <w:pStyle w:val="Body"/>
        <w:numPr>
          <w:ilvl w:val="3"/>
          <w:numId w:val="38"/>
        </w:numPr>
        <w:rPr>
          <w:lang w:val="en-AU"/>
        </w:rPr>
      </w:pPr>
      <w:r>
        <w:rPr>
          <w:lang w:val="en-AU"/>
        </w:rPr>
        <w:t>When we add/modify/delete records in our DbSet, Entity remembers them and when we send it the Persist command, it sends them to the SQL database.</w:t>
      </w:r>
    </w:p>
    <w:p w14:paraId="4525EDC0" w14:textId="77777777" w:rsidR="002C049D" w:rsidRDefault="002C049D" w:rsidP="002C049D">
      <w:pPr>
        <w:pStyle w:val="Body"/>
        <w:numPr>
          <w:ilvl w:val="1"/>
          <w:numId w:val="38"/>
        </w:numPr>
        <w:rPr>
          <w:lang w:val="en-AU"/>
        </w:rPr>
      </w:pPr>
      <w:r>
        <w:rPr>
          <w:lang w:val="en-AU"/>
        </w:rPr>
        <w:t>There are two main workflows to work with Entity Framework: Database First and Code First</w:t>
      </w:r>
    </w:p>
    <w:p w14:paraId="5B1EAACD" w14:textId="77777777" w:rsidR="00DC41BF" w:rsidRDefault="00991748" w:rsidP="00991748">
      <w:pPr>
        <w:pStyle w:val="Heading3"/>
        <w:rPr>
          <w:lang w:val="en-AU"/>
        </w:rPr>
      </w:pPr>
      <w:r>
        <w:rPr>
          <w:lang w:val="en-AU"/>
        </w:rPr>
        <w:t>Install Entity Framework</w:t>
      </w:r>
    </w:p>
    <w:p w14:paraId="428B6253" w14:textId="77777777" w:rsidR="00991748" w:rsidRDefault="00991748" w:rsidP="00991748">
      <w:pPr>
        <w:pStyle w:val="Body"/>
        <w:numPr>
          <w:ilvl w:val="0"/>
          <w:numId w:val="53"/>
        </w:numPr>
        <w:rPr>
          <w:lang w:val="en-AU"/>
        </w:rPr>
      </w:pPr>
      <w:r>
        <w:rPr>
          <w:lang w:val="en-AU"/>
        </w:rPr>
        <w:t>In VS, Tools-&gt; Nuget Package Manager -&gt; Packets Manager Console</w:t>
      </w:r>
    </w:p>
    <w:p w14:paraId="7847DA8C" w14:textId="77777777" w:rsidR="00674D1E" w:rsidRDefault="00991748" w:rsidP="00991748">
      <w:pPr>
        <w:pStyle w:val="Code"/>
        <w:numPr>
          <w:ilvl w:val="0"/>
          <w:numId w:val="53"/>
        </w:numPr>
      </w:pPr>
      <w:r>
        <w:t xml:space="preserve">PM&gt; install-package EntityFramework </w:t>
      </w:r>
    </w:p>
    <w:p w14:paraId="7798293D" w14:textId="77777777" w:rsidR="00991748" w:rsidRPr="00991748" w:rsidRDefault="00674D1E" w:rsidP="00674D1E">
      <w:pPr>
        <w:pStyle w:val="Body"/>
        <w:numPr>
          <w:ilvl w:val="0"/>
          <w:numId w:val="53"/>
        </w:numPr>
      </w:pPr>
      <w:r>
        <w:rPr>
          <w:lang w:val="en-AU"/>
        </w:rPr>
        <w:t>Restart the solution for the installation to take effect.</w:t>
      </w:r>
      <w:r w:rsidR="00991748">
        <w:br/>
      </w:r>
    </w:p>
    <w:p w14:paraId="2372F715" w14:textId="77777777" w:rsidR="002C049D" w:rsidRDefault="002C049D" w:rsidP="002C049D">
      <w:pPr>
        <w:pStyle w:val="Heading3"/>
        <w:rPr>
          <w:lang w:val="en-AU"/>
        </w:rPr>
      </w:pPr>
      <w:r>
        <w:rPr>
          <w:lang w:val="en-AU"/>
        </w:rPr>
        <w:t>DbFirst Workflow</w:t>
      </w:r>
    </w:p>
    <w:p w14:paraId="0C7DA617" w14:textId="77777777" w:rsidR="002C049D" w:rsidRPr="002C049D" w:rsidRDefault="002C049D" w:rsidP="00F40741">
      <w:pPr>
        <w:pStyle w:val="Body"/>
        <w:numPr>
          <w:ilvl w:val="0"/>
          <w:numId w:val="50"/>
        </w:numPr>
      </w:pPr>
      <w:r>
        <w:rPr>
          <w:lang w:val="en-AU"/>
        </w:rPr>
        <w:t>Design the tables in the database</w:t>
      </w:r>
    </w:p>
    <w:p w14:paraId="4B598271" w14:textId="77777777" w:rsidR="002C049D" w:rsidRPr="002C049D" w:rsidRDefault="002C049D" w:rsidP="00F40741">
      <w:pPr>
        <w:pStyle w:val="Body"/>
        <w:numPr>
          <w:ilvl w:val="0"/>
          <w:numId w:val="50"/>
        </w:numPr>
      </w:pPr>
      <w:r>
        <w:rPr>
          <w:lang w:val="en-AU"/>
        </w:rPr>
        <w:t>Let Entity Framework create the appropriate classes from these tables.</w:t>
      </w:r>
    </w:p>
    <w:p w14:paraId="43EE0AD5" w14:textId="77777777" w:rsidR="002C049D" w:rsidRDefault="002C049D" w:rsidP="002C049D">
      <w:pPr>
        <w:pStyle w:val="Heading3"/>
        <w:rPr>
          <w:lang w:val="en-AU"/>
        </w:rPr>
      </w:pPr>
      <w:r>
        <w:rPr>
          <w:lang w:val="en-AU"/>
        </w:rPr>
        <w:t>Code</w:t>
      </w:r>
      <w:r w:rsidR="00367226">
        <w:rPr>
          <w:lang w:val="en-AU"/>
        </w:rPr>
        <w:t>First Workflow</w:t>
      </w:r>
    </w:p>
    <w:p w14:paraId="1E2268CB" w14:textId="77777777" w:rsidR="00367226" w:rsidRPr="00367226" w:rsidRDefault="00367226" w:rsidP="00F40741">
      <w:pPr>
        <w:pStyle w:val="Body"/>
        <w:numPr>
          <w:ilvl w:val="0"/>
          <w:numId w:val="51"/>
        </w:numPr>
      </w:pPr>
      <w:r>
        <w:rPr>
          <w:lang w:val="en-AU"/>
        </w:rPr>
        <w:t>Write the code (Domain classes)</w:t>
      </w:r>
    </w:p>
    <w:p w14:paraId="291AFE4D" w14:textId="77777777" w:rsidR="00367226" w:rsidRPr="00367226" w:rsidRDefault="00367226" w:rsidP="00F40741">
      <w:pPr>
        <w:pStyle w:val="Body"/>
        <w:numPr>
          <w:ilvl w:val="0"/>
          <w:numId w:val="51"/>
        </w:numPr>
      </w:pPr>
      <w:r>
        <w:rPr>
          <w:lang w:val="en-AU"/>
        </w:rPr>
        <w:t>Have Entity Framework create the appropriate tables from them.</w:t>
      </w:r>
    </w:p>
    <w:p w14:paraId="0B9A9F8D" w14:textId="77777777" w:rsidR="00F27E1A" w:rsidRDefault="00F40741" w:rsidP="009879ED">
      <w:pPr>
        <w:pStyle w:val="Body"/>
        <w:rPr>
          <w:lang w:val="en-AU"/>
        </w:rPr>
      </w:pPr>
      <w:r>
        <w:rPr>
          <w:lang w:val="en-AU"/>
        </w:rPr>
        <w:t xml:space="preserve">CodeFirst Workflow is </w:t>
      </w:r>
      <w:r w:rsidRPr="00F40741">
        <w:rPr>
          <w:b/>
          <w:bCs/>
          <w:lang w:val="en-AU"/>
        </w:rPr>
        <w:t>the recommended approach</w:t>
      </w:r>
      <w:r>
        <w:rPr>
          <w:lang w:val="en-AU"/>
        </w:rPr>
        <w:t xml:space="preserve"> because:</w:t>
      </w:r>
    </w:p>
    <w:p w14:paraId="45E793F4" w14:textId="77777777" w:rsidR="00F40741" w:rsidRDefault="00F40741" w:rsidP="00F40741">
      <w:pPr>
        <w:pStyle w:val="Body"/>
        <w:numPr>
          <w:ilvl w:val="2"/>
          <w:numId w:val="38"/>
        </w:numPr>
        <w:rPr>
          <w:lang w:val="en-AU"/>
        </w:rPr>
      </w:pPr>
      <w:r>
        <w:rPr>
          <w:lang w:val="en-AU"/>
        </w:rPr>
        <w:t>Increased productivity – creating database tables with a db designer takes much longer than just writing the DB classes in code.</w:t>
      </w:r>
    </w:p>
    <w:p w14:paraId="6023C62A" w14:textId="77777777" w:rsidR="00F40741" w:rsidRDefault="00F40741" w:rsidP="00F40741">
      <w:pPr>
        <w:pStyle w:val="Body"/>
        <w:numPr>
          <w:ilvl w:val="2"/>
          <w:numId w:val="38"/>
        </w:numPr>
        <w:rPr>
          <w:lang w:val="en-AU"/>
        </w:rPr>
      </w:pPr>
      <w:r>
        <w:rPr>
          <w:lang w:val="en-AU"/>
        </w:rPr>
        <w:t>Full versioning of DB – our code is saved in Git and is therefore, very easy to migrate to new versions of the DB.</w:t>
      </w:r>
    </w:p>
    <w:p w14:paraId="577620E2" w14:textId="77777777" w:rsidR="00F40741" w:rsidRDefault="00F40741" w:rsidP="00F40741">
      <w:pPr>
        <w:pStyle w:val="Body"/>
        <w:numPr>
          <w:ilvl w:val="2"/>
          <w:numId w:val="38"/>
        </w:numPr>
        <w:rPr>
          <w:lang w:val="en-AU"/>
        </w:rPr>
      </w:pPr>
      <w:r>
        <w:rPr>
          <w:lang w:val="en-AU"/>
        </w:rPr>
        <w:lastRenderedPageBreak/>
        <w:t>Much easier to build an integration test db.</w:t>
      </w:r>
    </w:p>
    <w:p w14:paraId="69D85FF5" w14:textId="77777777" w:rsidR="00F40741" w:rsidRDefault="00F40741" w:rsidP="00F40741">
      <w:pPr>
        <w:pStyle w:val="Body"/>
        <w:ind w:left="1440"/>
        <w:rPr>
          <w:lang w:val="en-AU"/>
        </w:rPr>
      </w:pPr>
      <w:r>
        <w:rPr>
          <w:lang w:val="en-AU"/>
        </w:rPr>
        <w:t>Untrue myths about CodeFirst Workflow:</w:t>
      </w:r>
    </w:p>
    <w:p w14:paraId="2CE61C63" w14:textId="77777777" w:rsidR="00F40741" w:rsidRDefault="00F40741" w:rsidP="00F40741">
      <w:pPr>
        <w:pStyle w:val="Body"/>
        <w:numPr>
          <w:ilvl w:val="0"/>
          <w:numId w:val="52"/>
        </w:numPr>
        <w:rPr>
          <w:lang w:val="en-AU"/>
        </w:rPr>
      </w:pPr>
      <w:r>
        <w:rPr>
          <w:lang w:val="en-AU"/>
        </w:rPr>
        <w:t>You can use it on greenfield projects only. This is not true. You can add any new tables in the CodeFirst workflow and enjoy its benefits for them.</w:t>
      </w:r>
    </w:p>
    <w:p w14:paraId="12DBC867" w14:textId="77777777" w:rsidR="00F40741" w:rsidRDefault="00F40741" w:rsidP="00F40741">
      <w:pPr>
        <w:pStyle w:val="Body"/>
        <w:numPr>
          <w:ilvl w:val="0"/>
          <w:numId w:val="52"/>
        </w:numPr>
        <w:rPr>
          <w:lang w:val="en-AU"/>
        </w:rPr>
      </w:pPr>
      <w:r>
        <w:rPr>
          <w:lang w:val="en-AU"/>
        </w:rPr>
        <w:t>It doesn’t give us full control over db. This is not true – search for this.</w:t>
      </w:r>
    </w:p>
    <w:p w14:paraId="14A3C102" w14:textId="77777777" w:rsidR="00680799" w:rsidRDefault="00680799" w:rsidP="00CD4CCD">
      <w:pPr>
        <w:pStyle w:val="Heading4"/>
        <w:rPr>
          <w:lang w:val="en-AU"/>
        </w:rPr>
      </w:pPr>
      <w:r>
        <w:rPr>
          <w:lang w:val="en-AU"/>
        </w:rPr>
        <w:t>Enable Migrations</w:t>
      </w:r>
    </w:p>
    <w:p w14:paraId="693015EF" w14:textId="77777777" w:rsidR="00F34336" w:rsidRPr="00F34336" w:rsidRDefault="00F34336" w:rsidP="00F34336">
      <w:pPr>
        <w:pStyle w:val="Body"/>
        <w:rPr>
          <w:lang w:val="en-AU"/>
        </w:rPr>
      </w:pPr>
      <w:r>
        <w:rPr>
          <w:lang w:val="en-AU"/>
        </w:rPr>
        <w:t xml:space="preserve">Required for </w:t>
      </w:r>
      <w:r w:rsidRPr="00F34336">
        <w:rPr>
          <w:u w:val="single"/>
          <w:lang w:val="en-AU"/>
        </w:rPr>
        <w:t>every new project</w:t>
      </w:r>
      <w:r>
        <w:rPr>
          <w:lang w:val="en-AU"/>
        </w:rPr>
        <w:t xml:space="preserve"> that uses migrations:</w:t>
      </w:r>
    </w:p>
    <w:p w14:paraId="74C6521B" w14:textId="77777777" w:rsidR="00680799" w:rsidRDefault="00680799" w:rsidP="00674D1E">
      <w:pPr>
        <w:pStyle w:val="Code"/>
        <w:numPr>
          <w:ilvl w:val="0"/>
          <w:numId w:val="54"/>
        </w:numPr>
      </w:pPr>
      <w:r>
        <w:t>PM&gt; enable-migrations</w:t>
      </w:r>
    </w:p>
    <w:p w14:paraId="7748BF4E" w14:textId="77777777" w:rsidR="00674D1E" w:rsidRDefault="00674D1E" w:rsidP="00674D1E">
      <w:pPr>
        <w:pStyle w:val="Body"/>
        <w:numPr>
          <w:ilvl w:val="0"/>
          <w:numId w:val="54"/>
        </w:numPr>
        <w:rPr>
          <w:lang w:val="en-AU"/>
        </w:rPr>
      </w:pPr>
      <w:r>
        <w:rPr>
          <w:lang w:val="en-AU"/>
        </w:rPr>
        <w:t>VS will create a new folder ‘Migrations’ in your solution root folder.</w:t>
      </w:r>
    </w:p>
    <w:p w14:paraId="3CE009F3" w14:textId="77777777" w:rsidR="00E76BC0" w:rsidRDefault="00CD4CCD" w:rsidP="00CD4CCD">
      <w:pPr>
        <w:pStyle w:val="Heading4"/>
        <w:ind w:left="1778"/>
        <w:rPr>
          <w:lang w:val="en-AU"/>
        </w:rPr>
      </w:pPr>
      <w:r>
        <w:rPr>
          <w:lang w:val="en-AU"/>
        </w:rPr>
        <w:t>Create Migration</w:t>
      </w:r>
    </w:p>
    <w:p w14:paraId="79EA776E" w14:textId="77777777" w:rsidR="00CD4CCD" w:rsidRDefault="00CD4CCD" w:rsidP="00D075DA">
      <w:pPr>
        <w:pStyle w:val="Code"/>
        <w:ind w:left="2138"/>
      </w:pPr>
      <w:r>
        <w:t>PM&gt; add-migration InitialModel</w:t>
      </w:r>
    </w:p>
    <w:p w14:paraId="32F4B418" w14:textId="77777777" w:rsidR="00144645" w:rsidRDefault="00144645" w:rsidP="00144645">
      <w:pPr>
        <w:pStyle w:val="Body"/>
        <w:ind w:left="2138"/>
        <w:rPr>
          <w:lang w:val="en-AU"/>
        </w:rPr>
      </w:pPr>
      <w:r>
        <w:rPr>
          <w:lang w:val="en-AU"/>
        </w:rPr>
        <w:t xml:space="preserve">Note: you must have </w:t>
      </w:r>
      <w:r w:rsidR="00F34336">
        <w:rPr>
          <w:lang w:val="en-AU"/>
        </w:rPr>
        <w:t xml:space="preserve">a DbContext class </w:t>
      </w:r>
      <w:r w:rsidR="00FA4A69">
        <w:rPr>
          <w:lang w:val="en-AU"/>
        </w:rPr>
        <w:t xml:space="preserve">(or derivative) </w:t>
      </w:r>
      <w:r w:rsidR="00F34336">
        <w:rPr>
          <w:lang w:val="en-AU"/>
        </w:rPr>
        <w:t>in your solution, otherwise, you will receive a “context not found” error.</w:t>
      </w:r>
    </w:p>
    <w:p w14:paraId="70ADBD61" w14:textId="77777777" w:rsidR="00D075DA" w:rsidRDefault="00B41EA6" w:rsidP="00144645">
      <w:pPr>
        <w:pStyle w:val="Body"/>
        <w:ind w:left="2138"/>
        <w:rPr>
          <w:lang w:val="en-AU"/>
        </w:rPr>
      </w:pPr>
      <w:r>
        <w:rPr>
          <w:lang w:val="en-AU"/>
        </w:rPr>
        <w:t>If you need to overwrite the original migration:</w:t>
      </w:r>
    </w:p>
    <w:p w14:paraId="54472913" w14:textId="77777777" w:rsidR="00D075DA" w:rsidRDefault="00D075DA" w:rsidP="00D075DA">
      <w:pPr>
        <w:pStyle w:val="Code"/>
        <w:ind w:left="2138"/>
      </w:pPr>
      <w:r>
        <w:t>PM&gt; add-migration InitialModel -force</w:t>
      </w:r>
    </w:p>
    <w:p w14:paraId="48FF9B0A" w14:textId="77777777" w:rsidR="00E20D00" w:rsidRPr="00E20D00" w:rsidRDefault="00E20D00" w:rsidP="00E20D00">
      <w:pPr>
        <w:pStyle w:val="Body"/>
        <w:rPr>
          <w:lang w:val="en-AU"/>
        </w:rPr>
      </w:pPr>
      <w:r>
        <w:rPr>
          <w:lang w:val="en-AU"/>
        </w:rPr>
        <w:t>Creating a new migration in this way, create a new .cs file under Migration folder in your solution root folder. This cs file (and its folder) are named according to the exact date and time when you created this migration. This allows you to save this migration in your source control and to run all migrations in order from the creation of the database until the very last migration (or any other sub-set in between). It also allows you to see either all databases or just testing/production databases in code and to save this as part of your source control as well!</w:t>
      </w:r>
    </w:p>
    <w:p w14:paraId="10EBA002" w14:textId="77777777" w:rsidR="007D5928" w:rsidRDefault="007D5928" w:rsidP="007D5928">
      <w:pPr>
        <w:pStyle w:val="Heading4"/>
        <w:rPr>
          <w:lang w:val="en-AU"/>
        </w:rPr>
      </w:pPr>
      <w:r>
        <w:rPr>
          <w:lang w:val="en-AU"/>
        </w:rPr>
        <w:t>Add Models</w:t>
      </w:r>
    </w:p>
    <w:p w14:paraId="3A662A3E" w14:textId="77777777" w:rsidR="007D5928" w:rsidRDefault="007D5928" w:rsidP="007D5928">
      <w:pPr>
        <w:pStyle w:val="Body"/>
        <w:rPr>
          <w:rStyle w:val="CodeChar"/>
        </w:rPr>
      </w:pPr>
      <w:r>
        <w:rPr>
          <w:lang w:val="en-AU"/>
        </w:rPr>
        <w:t xml:space="preserve">In order for the Entity Framework to know and migrate our classes, we need to add their respective DbSet </w:t>
      </w:r>
      <w:r w:rsidR="003141DA" w:rsidRPr="003141DA">
        <w:rPr>
          <w:u w:val="single"/>
          <w:lang w:val="en-AU"/>
        </w:rPr>
        <w:t>as public properties</w:t>
      </w:r>
      <w:r w:rsidR="003141DA">
        <w:rPr>
          <w:lang w:val="en-AU"/>
        </w:rPr>
        <w:t xml:space="preserve"> in </w:t>
      </w:r>
      <w:r>
        <w:rPr>
          <w:lang w:val="en-AU"/>
        </w:rPr>
        <w:t>our main DbContext class:</w:t>
      </w:r>
      <w:r>
        <w:rPr>
          <w:lang w:val="en-AU"/>
        </w:rPr>
        <w:br/>
      </w:r>
      <w:r w:rsidRPr="007D5928">
        <w:rPr>
          <w:rStyle w:val="CodeChar"/>
        </w:rPr>
        <w:t xml:space="preserve">public </w:t>
      </w:r>
      <w:r>
        <w:rPr>
          <w:rStyle w:val="CodeChar"/>
          <w:lang w:val="en-AU"/>
        </w:rPr>
        <w:t>D</w:t>
      </w:r>
      <w:r w:rsidRPr="007D5928">
        <w:rPr>
          <w:rStyle w:val="CodeChar"/>
        </w:rPr>
        <w:t>bSet&lt;name of our model class&gt; &lt;name for table&gt; { get; set; }</w:t>
      </w:r>
    </w:p>
    <w:p w14:paraId="7C6F6B3B" w14:textId="77777777" w:rsidR="007D5928" w:rsidRPr="007D5928" w:rsidRDefault="007D5928" w:rsidP="007D5928">
      <w:pPr>
        <w:pStyle w:val="Body"/>
        <w:rPr>
          <w:rStyle w:val="CodeChar"/>
          <w:rFonts w:ascii="Calibri" w:hAnsi="Calibri" w:cs="Times New Roman"/>
          <w:color w:val="auto"/>
          <w:shd w:val="clear" w:color="auto" w:fill="auto"/>
          <w:lang w:bidi="ar-SA"/>
        </w:rPr>
      </w:pPr>
      <w:r w:rsidRPr="007D5928">
        <w:rPr>
          <w:rStyle w:val="CodeChar"/>
          <w:rFonts w:ascii="Calibri" w:hAnsi="Calibri" w:cs="Times New Roman"/>
          <w:color w:val="auto"/>
          <w:shd w:val="clear" w:color="auto" w:fill="auto"/>
          <w:lang w:bidi="ar-SA"/>
        </w:rPr>
        <w:t>For example:</w:t>
      </w:r>
    </w:p>
    <w:p w14:paraId="5971A70D" w14:textId="77777777" w:rsidR="007D5928" w:rsidRDefault="007D5928" w:rsidP="007D5928">
      <w:pPr>
        <w:pStyle w:val="Body"/>
        <w:rPr>
          <w:rStyle w:val="CodeChar"/>
          <w:lang w:val="en-AU"/>
        </w:rPr>
      </w:pPr>
      <w:r>
        <w:rPr>
          <w:rStyle w:val="CodeChar"/>
          <w:lang w:val="en-AU"/>
        </w:rPr>
        <w:t>public DbSet&lt;Customer&gt; Customers { set; get; }</w:t>
      </w:r>
    </w:p>
    <w:p w14:paraId="782277DC" w14:textId="77777777" w:rsidR="009675E1" w:rsidRDefault="00C103E9" w:rsidP="00C103E9">
      <w:pPr>
        <w:pStyle w:val="Heading4"/>
        <w:rPr>
          <w:lang w:val="en-AU"/>
        </w:rPr>
      </w:pPr>
      <w:r>
        <w:rPr>
          <w:lang w:val="en-AU"/>
        </w:rPr>
        <w:t>Run Migration and Update Database</w:t>
      </w:r>
    </w:p>
    <w:p w14:paraId="5D5D2077" w14:textId="77777777" w:rsidR="00C103E9" w:rsidRDefault="00C103E9" w:rsidP="00C103E9">
      <w:pPr>
        <w:pStyle w:val="Code"/>
        <w:ind w:left="1531"/>
      </w:pPr>
      <w:r>
        <w:t>PM&gt; update-database</w:t>
      </w:r>
    </w:p>
    <w:p w14:paraId="58B364A6" w14:textId="77777777" w:rsidR="004923BC" w:rsidRDefault="004923BC" w:rsidP="004923BC">
      <w:pPr>
        <w:pStyle w:val="Body"/>
        <w:rPr>
          <w:lang w:val="en-AU"/>
        </w:rPr>
      </w:pPr>
      <w:r>
        <w:rPr>
          <w:lang w:val="en-AU"/>
        </w:rPr>
        <w:t>This will create the database file (.mdf) under App_Data</w:t>
      </w:r>
    </w:p>
    <w:p w14:paraId="752911F6" w14:textId="77777777" w:rsidR="00976424" w:rsidRDefault="00976424" w:rsidP="004923BC">
      <w:pPr>
        <w:pStyle w:val="Body"/>
        <w:rPr>
          <w:lang w:val="en-AU"/>
        </w:rPr>
      </w:pPr>
      <w:r>
        <w:rPr>
          <w:lang w:val="en-AU"/>
        </w:rPr>
        <w:t xml:space="preserve">To see the SQL commands – user the flag </w:t>
      </w:r>
      <w:r w:rsidRPr="00976424">
        <w:rPr>
          <w:rStyle w:val="CodeChar"/>
        </w:rPr>
        <w:t>-Verbose</w:t>
      </w:r>
    </w:p>
    <w:p w14:paraId="43A30C85" w14:textId="77777777" w:rsidR="00580500" w:rsidRDefault="00580500" w:rsidP="00580500">
      <w:pPr>
        <w:pStyle w:val="Heading4"/>
        <w:rPr>
          <w:lang w:val="en-AU"/>
        </w:rPr>
      </w:pPr>
      <w:r>
        <w:rPr>
          <w:lang w:val="en-AU"/>
        </w:rPr>
        <w:lastRenderedPageBreak/>
        <w:t>Create Small Migrations!</w:t>
      </w:r>
    </w:p>
    <w:p w14:paraId="6124116C" w14:textId="77777777" w:rsidR="00580500" w:rsidRDefault="00580500" w:rsidP="00580500">
      <w:pPr>
        <w:pStyle w:val="Body"/>
        <w:rPr>
          <w:lang w:val="en-AU"/>
        </w:rPr>
      </w:pPr>
      <w:r>
        <w:rPr>
          <w:lang w:val="en-AU"/>
        </w:rPr>
        <w:t>In order to avoid problems, change the database/models in small steps (like you would with commits). For every small change in the modems, create a new migration with a meaningful name and run it to make sure that there are no errors:</w:t>
      </w:r>
      <w:r>
        <w:rPr>
          <w:lang w:val="en-AU"/>
        </w:rPr>
        <w:br/>
      </w:r>
      <w:r w:rsidRPr="00580500">
        <w:rPr>
          <w:rStyle w:val="CodeChar"/>
        </w:rPr>
        <w:t>PM&gt; add-migration AddIsSubscrivedToCustomer</w:t>
      </w:r>
      <w:r w:rsidRPr="00580500">
        <w:rPr>
          <w:rStyle w:val="CodeChar"/>
        </w:rPr>
        <w:br/>
        <w:t>PM&gt; update-database</w:t>
      </w:r>
      <w:r>
        <w:rPr>
          <w:lang w:val="en-AU"/>
        </w:rPr>
        <w:br/>
      </w:r>
    </w:p>
    <w:p w14:paraId="3FBD4489" w14:textId="77777777" w:rsidR="007C0761" w:rsidRDefault="003E10E9" w:rsidP="007C0761">
      <w:pPr>
        <w:pStyle w:val="Heading4"/>
        <w:rPr>
          <w:lang w:val="en-AU"/>
        </w:rPr>
      </w:pPr>
      <w:r>
        <w:rPr>
          <w:lang w:val="en-AU"/>
        </w:rPr>
        <w:t>Seeding the Database</w:t>
      </w:r>
    </w:p>
    <w:p w14:paraId="5AFB0F9D" w14:textId="77777777" w:rsidR="003E10E9" w:rsidRDefault="003E10E9" w:rsidP="003E10E9">
      <w:pPr>
        <w:pStyle w:val="Body"/>
        <w:rPr>
          <w:lang w:val="en-AU"/>
        </w:rPr>
      </w:pPr>
      <w:r>
        <w:rPr>
          <w:lang w:val="en-AU"/>
        </w:rPr>
        <w:t xml:space="preserve">Since we are working on code-first model, we should </w:t>
      </w:r>
      <w:r w:rsidRPr="00E20D00">
        <w:rPr>
          <w:u w:val="single"/>
          <w:lang w:val="en-AU"/>
        </w:rPr>
        <w:t>never</w:t>
      </w:r>
      <w:r>
        <w:rPr>
          <w:lang w:val="en-AU"/>
        </w:rPr>
        <w:t xml:space="preserve"> open the database and </w:t>
      </w:r>
      <w:r w:rsidRPr="00E20D00">
        <w:rPr>
          <w:u w:val="single"/>
          <w:lang w:val="en-AU"/>
        </w:rPr>
        <w:t xml:space="preserve">change </w:t>
      </w:r>
      <w:r w:rsidR="00E20D00" w:rsidRPr="00E20D00">
        <w:rPr>
          <w:u w:val="single"/>
          <w:lang w:val="en-AU"/>
        </w:rPr>
        <w:t xml:space="preserve">the DB </w:t>
      </w:r>
      <w:r w:rsidRPr="00E20D00">
        <w:rPr>
          <w:u w:val="single"/>
          <w:lang w:val="en-AU"/>
        </w:rPr>
        <w:t>directly</w:t>
      </w:r>
      <w:r>
        <w:rPr>
          <w:lang w:val="en-AU"/>
        </w:rPr>
        <w:t>. Instead, we should create a new migration:</w:t>
      </w:r>
    </w:p>
    <w:p w14:paraId="6C92DDB0" w14:textId="77777777" w:rsidR="003E10E9" w:rsidRDefault="003E10E9" w:rsidP="003E10E9">
      <w:pPr>
        <w:pStyle w:val="Body"/>
        <w:rPr>
          <w:lang w:val="en-AU"/>
        </w:rPr>
      </w:pPr>
      <w:r>
        <w:rPr>
          <w:lang w:val="en-AU"/>
        </w:rPr>
        <w:t>PM&gt; add-migration PopulateMembershipTypes</w:t>
      </w:r>
    </w:p>
    <w:p w14:paraId="594F991B" w14:textId="77777777" w:rsidR="003E10E9" w:rsidRDefault="003E10E9" w:rsidP="003E10E9">
      <w:pPr>
        <w:pStyle w:val="Body"/>
        <w:rPr>
          <w:rStyle w:val="CodeChar"/>
        </w:rPr>
      </w:pPr>
      <w:r>
        <w:rPr>
          <w:lang w:val="en-AU"/>
        </w:rPr>
        <w:t>And then, change the code in this migration class.Up() to add the required records. For example:</w:t>
      </w:r>
      <w:r>
        <w:rPr>
          <w:lang w:val="en-AU"/>
        </w:rPr>
        <w:br/>
        <w:t xml:space="preserve">in </w:t>
      </w:r>
      <w:r w:rsidRPr="003E10E9">
        <w:rPr>
          <w:rStyle w:val="CodeChar"/>
        </w:rPr>
        <w:t>Migrations.PopulateMembershipTypes.Up()</w:t>
      </w:r>
      <w:r w:rsidRPr="003E10E9">
        <w:rPr>
          <w:rStyle w:val="CodeChar"/>
        </w:rPr>
        <w:br/>
        <w:t>{…</w:t>
      </w:r>
      <w:r w:rsidRPr="003E10E9">
        <w:rPr>
          <w:rStyle w:val="CodeChar"/>
        </w:rPr>
        <w:br/>
        <w:t xml:space="preserve">      sql(“INSERT INTO MembershipTypes (Id</w:t>
      </w:r>
      <w:r w:rsidR="004335B6">
        <w:rPr>
          <w:rStyle w:val="CodeChar"/>
          <w:lang w:val="en-AU"/>
        </w:rPr>
        <w:t>,</w:t>
      </w:r>
      <w:r w:rsidRPr="003E10E9">
        <w:rPr>
          <w:rStyle w:val="CodeChar"/>
        </w:rPr>
        <w:t xml:space="preserve"> SignUpFee</w:t>
      </w:r>
      <w:r w:rsidR="004335B6">
        <w:rPr>
          <w:rStyle w:val="CodeChar"/>
          <w:lang w:val="en-AU"/>
        </w:rPr>
        <w:t>,</w:t>
      </w:r>
      <w:r w:rsidRPr="003E10E9">
        <w:rPr>
          <w:rStyle w:val="CodeChar"/>
        </w:rPr>
        <w:t xml:space="preserve"> DurationInMonths</w:t>
      </w:r>
      <w:r w:rsidR="004335B6">
        <w:rPr>
          <w:rStyle w:val="CodeChar"/>
          <w:lang w:val="en-AU"/>
        </w:rPr>
        <w:t>,</w:t>
      </w:r>
      <w:r w:rsidRPr="003E10E9">
        <w:rPr>
          <w:rStyle w:val="CodeChar"/>
        </w:rPr>
        <w:t xml:space="preserve"> DiscountRate) </w:t>
      </w:r>
      <w:r w:rsidR="00645F41">
        <w:rPr>
          <w:rStyle w:val="CodeChar"/>
          <w:lang w:val="en-AU"/>
        </w:rPr>
        <w:t xml:space="preserve"> VALUES</w:t>
      </w:r>
      <w:r w:rsidRPr="003E10E9">
        <w:rPr>
          <w:rStyle w:val="CodeChar"/>
        </w:rPr>
        <w:t>(1,0,0,0)”);</w:t>
      </w:r>
      <w:r w:rsidRPr="003E10E9">
        <w:rPr>
          <w:rStyle w:val="CodeChar"/>
        </w:rPr>
        <w:br/>
        <w:t>…</w:t>
      </w:r>
      <w:r w:rsidRPr="003E10E9">
        <w:rPr>
          <w:rStyle w:val="CodeChar"/>
        </w:rPr>
        <w:br/>
        <w:t>}</w:t>
      </w:r>
    </w:p>
    <w:p w14:paraId="5DB17780" w14:textId="77777777" w:rsidR="00AA7E92" w:rsidRPr="008D0F4D" w:rsidRDefault="00BA30DB" w:rsidP="00132A1F">
      <w:pPr>
        <w:pStyle w:val="Body"/>
        <w:numPr>
          <w:ilvl w:val="0"/>
          <w:numId w:val="57"/>
        </w:numPr>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 xml:space="preserve">Note: </w:t>
      </w:r>
      <w:r w:rsidRPr="00BA30DB">
        <w:rPr>
          <w:rStyle w:val="CodeChar"/>
          <w:rFonts w:ascii="Calibri" w:hAnsi="Calibri" w:cs="Times New Roman"/>
          <w:color w:val="auto"/>
          <w:shd w:val="clear" w:color="auto" w:fill="auto"/>
          <w:lang w:bidi="ar-SA"/>
        </w:rPr>
        <w:t xml:space="preserve">For playing around while we develop, we can add some test data directly into the tables through the SQL Server Explorer. </w:t>
      </w:r>
      <w:r>
        <w:rPr>
          <w:rStyle w:val="CodeChar"/>
          <w:rFonts w:ascii="Calibri" w:hAnsi="Calibri" w:cs="Times New Roman"/>
          <w:color w:val="auto"/>
          <w:shd w:val="clear" w:color="auto" w:fill="auto"/>
          <w:lang w:val="en-AU" w:bidi="ar-SA"/>
        </w:rPr>
        <w:t>We just don’t want to do this for anything that should be repeatable – either test suites or production data.</w:t>
      </w:r>
    </w:p>
    <w:p w14:paraId="7C424968" w14:textId="77777777" w:rsidR="008D0F4D" w:rsidRDefault="007D4533" w:rsidP="007D4533">
      <w:pPr>
        <w:pStyle w:val="Body"/>
        <w:rPr>
          <w:rStyle w:val="CodeChar"/>
          <w:rFonts w:ascii="Calibri" w:hAnsi="Calibri" w:cs="Times New Roman"/>
          <w:b/>
          <w:bCs/>
          <w:color w:val="auto"/>
          <w:u w:val="single"/>
          <w:shd w:val="clear" w:color="auto" w:fill="auto"/>
          <w:lang w:val="en-AU" w:bidi="ar-SA"/>
        </w:rPr>
      </w:pPr>
      <w:r w:rsidRPr="007D4533">
        <w:rPr>
          <w:rStyle w:val="CodeChar"/>
          <w:rFonts w:ascii="Calibri" w:hAnsi="Calibri" w:cs="Times New Roman"/>
          <w:b/>
          <w:bCs/>
          <w:color w:val="auto"/>
          <w:u w:val="single"/>
          <w:shd w:val="clear" w:color="auto" w:fill="auto"/>
          <w:lang w:val="en-AU" w:bidi="ar-SA"/>
        </w:rPr>
        <w:t>Seeding on Startup</w:t>
      </w:r>
    </w:p>
    <w:p w14:paraId="160707CE" w14:textId="77777777" w:rsidR="007D4533" w:rsidRDefault="007D4533" w:rsidP="007D4533">
      <w:pPr>
        <w:pStyle w:val="Body"/>
        <w:rPr>
          <w:rStyle w:val="CodeChar"/>
          <w:rFonts w:ascii="Calibri" w:hAnsi="Calibri" w:cs="Times New Roman"/>
          <w:color w:val="auto"/>
          <w:shd w:val="clear" w:color="auto" w:fill="auto"/>
          <w:lang w:val="en-AU" w:bidi="ar-SA"/>
        </w:rPr>
      </w:pPr>
      <w:r w:rsidRPr="007D4533">
        <w:rPr>
          <w:rStyle w:val="CodeChar"/>
          <w:rFonts w:ascii="Calibri" w:hAnsi="Calibri" w:cs="Times New Roman"/>
          <w:color w:val="auto"/>
          <w:shd w:val="clear" w:color="auto" w:fill="auto"/>
          <w:lang w:val="en-AU" w:bidi="ar-SA"/>
        </w:rPr>
        <w:t xml:space="preserve">To </w:t>
      </w:r>
      <w:r>
        <w:rPr>
          <w:rStyle w:val="CodeChar"/>
          <w:rFonts w:ascii="Calibri" w:hAnsi="Calibri" w:cs="Times New Roman"/>
          <w:color w:val="auto"/>
          <w:shd w:val="clear" w:color="auto" w:fill="auto"/>
          <w:lang w:val="en-AU" w:bidi="ar-SA"/>
        </w:rPr>
        <w:t>seed the database with initial required data, we can test for it and seed it when the application start:</w:t>
      </w:r>
    </w:p>
    <w:p w14:paraId="26C32867" w14:textId="77777777" w:rsidR="007D4533" w:rsidRDefault="007D4533" w:rsidP="007D4533">
      <w:pPr>
        <w:pStyle w:val="Body"/>
        <w:rPr>
          <w:rStyle w:val="CodeChar"/>
          <w:rFonts w:ascii="Calibri" w:hAnsi="Calibri" w:cs="Times New Roman"/>
          <w:color w:val="auto"/>
          <w:shd w:val="clear" w:color="auto" w:fill="auto"/>
          <w:lang w:val="en-AU" w:bidi="ar-SA"/>
        </w:rPr>
      </w:pPr>
      <w:r>
        <w:rPr>
          <w:rStyle w:val="CodeChar"/>
          <w:rFonts w:ascii="Calibri" w:hAnsi="Calibri" w:cs="Times New Roman"/>
          <w:color w:val="auto"/>
          <w:shd w:val="clear" w:color="auto" w:fill="auto"/>
          <w:lang w:val="en-AU" w:bidi="ar-SA"/>
        </w:rPr>
        <w:t>In Application_Start():</w:t>
      </w:r>
    </w:p>
    <w:p w14:paraId="27F1C499" w14:textId="77777777" w:rsidR="007D4533" w:rsidRPr="007D4533" w:rsidRDefault="007D4533" w:rsidP="007D4533">
      <w:pPr>
        <w:pStyle w:val="Code"/>
        <w:ind w:left="1531"/>
      </w:pPr>
      <w:r w:rsidRPr="007D4533">
        <w:t>…</w:t>
      </w:r>
    </w:p>
    <w:p w14:paraId="010FD882" w14:textId="77777777" w:rsidR="007D4533" w:rsidRPr="007D4533" w:rsidRDefault="007D4533" w:rsidP="007D4533">
      <w:pPr>
        <w:pStyle w:val="Code"/>
        <w:ind w:left="1531"/>
        <w:rPr>
          <w:rFonts w:ascii="Consolas" w:hAnsi="Consolas" w:cs="Consolas"/>
          <w:color w:val="000000"/>
          <w:sz w:val="19"/>
          <w:szCs w:val="19"/>
        </w:rPr>
      </w:pPr>
      <w:r w:rsidRPr="007D4533">
        <w:rPr>
          <w:rFonts w:ascii="Consolas" w:hAnsi="Consolas" w:cs="Consolas"/>
          <w:color w:val="008000"/>
          <w:sz w:val="19"/>
          <w:szCs w:val="19"/>
        </w:rPr>
        <w:t>// Seed User Roles if undefined:</w:t>
      </w:r>
    </w:p>
    <w:p w14:paraId="57F1AC2C" w14:textId="77777777" w:rsidR="007D4533" w:rsidRPr="007D4533" w:rsidRDefault="007D4533" w:rsidP="007D4533">
      <w:pPr>
        <w:pStyle w:val="Code"/>
        <w:ind w:left="1531"/>
        <w:rPr>
          <w:rFonts w:ascii="Consolas" w:hAnsi="Consolas" w:cs="Consolas"/>
          <w:color w:val="000000"/>
          <w:sz w:val="19"/>
          <w:szCs w:val="19"/>
        </w:rPr>
      </w:pPr>
      <w:r w:rsidRPr="007D4533">
        <w:rPr>
          <w:rFonts w:ascii="Consolas" w:hAnsi="Consolas" w:cs="Consolas"/>
          <w:color w:val="0000FF"/>
          <w:sz w:val="19"/>
          <w:szCs w:val="19"/>
        </w:rPr>
        <w:t>var</w:t>
      </w:r>
      <w:r w:rsidRPr="007D4533">
        <w:rPr>
          <w:rFonts w:ascii="Consolas" w:hAnsi="Consolas" w:cs="Consolas"/>
          <w:color w:val="000000"/>
          <w:sz w:val="19"/>
          <w:szCs w:val="19"/>
        </w:rPr>
        <w:t xml:space="preserve"> identitySeed = </w:t>
      </w:r>
      <w:r w:rsidRPr="007D4533">
        <w:rPr>
          <w:rFonts w:ascii="Consolas" w:hAnsi="Consolas" w:cs="Consolas"/>
          <w:color w:val="0000FF"/>
          <w:sz w:val="19"/>
          <w:szCs w:val="19"/>
        </w:rPr>
        <w:t>new</w:t>
      </w:r>
      <w:r w:rsidRPr="007D4533">
        <w:rPr>
          <w:rFonts w:ascii="Consolas" w:hAnsi="Consolas" w:cs="Consolas"/>
          <w:color w:val="000000"/>
          <w:sz w:val="19"/>
          <w:szCs w:val="19"/>
        </w:rPr>
        <w:t xml:space="preserve"> IdentitySeed();</w:t>
      </w:r>
    </w:p>
    <w:p w14:paraId="6D66EF9F" w14:textId="77777777" w:rsidR="007D4533" w:rsidRDefault="007D4533" w:rsidP="007D4533">
      <w:pPr>
        <w:pStyle w:val="Code"/>
        <w:ind w:left="1531"/>
        <w:rPr>
          <w:rFonts w:ascii="Consolas" w:hAnsi="Consolas" w:cs="Consolas"/>
          <w:color w:val="000000"/>
          <w:sz w:val="19"/>
          <w:szCs w:val="19"/>
        </w:rPr>
      </w:pPr>
      <w:r w:rsidRPr="007D4533">
        <w:rPr>
          <w:rFonts w:ascii="Consolas" w:hAnsi="Consolas" w:cs="Consolas"/>
          <w:color w:val="000000"/>
          <w:sz w:val="19"/>
          <w:szCs w:val="19"/>
        </w:rPr>
        <w:t>identitySeed.CreateRolesAsync(</w:t>
      </w:r>
      <w:r w:rsidRPr="007D4533">
        <w:rPr>
          <w:rFonts w:ascii="Consolas" w:hAnsi="Consolas" w:cs="Consolas"/>
          <w:color w:val="0000FF"/>
          <w:sz w:val="19"/>
          <w:szCs w:val="19"/>
        </w:rPr>
        <w:t>new</w:t>
      </w:r>
      <w:r w:rsidRPr="007D4533">
        <w:rPr>
          <w:rFonts w:ascii="Consolas" w:hAnsi="Consolas" w:cs="Consolas"/>
          <w:color w:val="000000"/>
          <w:sz w:val="19"/>
          <w:szCs w:val="19"/>
        </w:rPr>
        <w:t xml:space="preserve"> ApplicationDbContext()).Wait();  </w:t>
      </w:r>
    </w:p>
    <w:p w14:paraId="210391B0" w14:textId="77777777" w:rsidR="007D4533" w:rsidRDefault="007D4533" w:rsidP="007D4533">
      <w:pPr>
        <w:autoSpaceDE w:val="0"/>
        <w:autoSpaceDN w:val="0"/>
        <w:adjustRightInd w:val="0"/>
        <w:ind w:left="1440"/>
        <w:rPr>
          <w:rStyle w:val="CodeChar"/>
          <w:rFonts w:ascii="Calibri" w:hAnsi="Calibri" w:cs="Times New Roman"/>
          <w:color w:val="auto"/>
          <w:shd w:val="clear" w:color="auto" w:fill="auto"/>
          <w:lang w:val="en-AU" w:bidi="ar-SA"/>
        </w:rPr>
      </w:pPr>
      <w:r>
        <w:rPr>
          <w:rStyle w:val="CodeChar"/>
          <w:rFonts w:ascii="Calibri" w:hAnsi="Calibri" w:cs="Times New Roman"/>
          <w:color w:val="auto"/>
          <w:shd w:val="clear" w:color="auto" w:fill="auto"/>
          <w:lang w:val="en-AU" w:bidi="ar-SA"/>
        </w:rPr>
        <w:t>In IdentidySeed:</w:t>
      </w:r>
    </w:p>
    <w:p w14:paraId="20F8C835" w14:textId="77777777" w:rsidR="007D4533" w:rsidRPr="007D4533" w:rsidRDefault="007D4533" w:rsidP="007D4533">
      <w:pPr>
        <w:pStyle w:val="Code"/>
        <w:ind w:left="1440"/>
      </w:pPr>
      <w:r>
        <w:rPr>
          <w:rStyle w:val="CodeChar"/>
          <w:rFonts w:ascii="Calibri" w:hAnsi="Calibri" w:cs="Times New Roman"/>
          <w:color w:val="auto"/>
          <w:shd w:val="clear" w:color="auto" w:fill="auto"/>
          <w:lang w:bidi="ar-SA"/>
        </w:rPr>
        <w:br/>
      </w:r>
      <w:r w:rsidRPr="007D4533">
        <w:rPr>
          <w:color w:val="0000FF"/>
        </w:rPr>
        <w:t>public</w:t>
      </w:r>
      <w:r w:rsidRPr="007D4533">
        <w:t xml:space="preserve"> </w:t>
      </w:r>
      <w:r w:rsidRPr="007D4533">
        <w:rPr>
          <w:color w:val="0000FF"/>
        </w:rPr>
        <w:t>async</w:t>
      </w:r>
      <w:r w:rsidRPr="007D4533">
        <w:t xml:space="preserve"> Task CreateRolesAsync(ApplicationDbContext context)</w:t>
      </w:r>
    </w:p>
    <w:p w14:paraId="032566BC" w14:textId="77777777" w:rsidR="007D4533" w:rsidRDefault="007D4533" w:rsidP="007D4533">
      <w:pPr>
        <w:pStyle w:val="Code"/>
        <w:ind w:left="1440"/>
      </w:pPr>
      <w:r w:rsidRPr="007D4533">
        <w:t>{</w:t>
      </w:r>
    </w:p>
    <w:p w14:paraId="4CE2E6BB" w14:textId="77777777" w:rsidR="007D4533" w:rsidRDefault="007D4533" w:rsidP="007D4533">
      <w:pPr>
        <w:pStyle w:val="Code"/>
        <w:ind w:left="1440" w:firstLine="720"/>
      </w:pPr>
      <w:r w:rsidRPr="007D4533">
        <w:rPr>
          <w:color w:val="0000FF"/>
        </w:rPr>
        <w:t>var</w:t>
      </w:r>
      <w:r w:rsidRPr="007D4533">
        <w:t xml:space="preserve"> userManager = </w:t>
      </w:r>
      <w:r w:rsidRPr="007D4533">
        <w:rPr>
          <w:color w:val="0000FF"/>
        </w:rPr>
        <w:t>new</w:t>
      </w:r>
      <w:r w:rsidRPr="007D4533">
        <w:t xml:space="preserve"> UserManager&lt;ApplicationUser&gt;(</w:t>
      </w:r>
    </w:p>
    <w:p w14:paraId="37BA62C3" w14:textId="77777777" w:rsidR="007D4533" w:rsidRPr="007D4533" w:rsidRDefault="007D4533" w:rsidP="007D4533">
      <w:pPr>
        <w:pStyle w:val="Code"/>
        <w:ind w:left="2160" w:firstLine="720"/>
      </w:pPr>
      <w:r w:rsidRPr="007D4533">
        <w:rPr>
          <w:color w:val="0000FF"/>
        </w:rPr>
        <w:t>new</w:t>
      </w:r>
      <w:r w:rsidRPr="007D4533">
        <w:t xml:space="preserve"> UserStore&lt;ApplicationUser&gt;(context));</w:t>
      </w:r>
    </w:p>
    <w:p w14:paraId="046BA09F" w14:textId="77777777" w:rsidR="007D4533" w:rsidRDefault="007D4533" w:rsidP="007D4533">
      <w:pPr>
        <w:pStyle w:val="Code"/>
        <w:ind w:left="1440" w:firstLine="720"/>
      </w:pPr>
      <w:r w:rsidRPr="007D4533">
        <w:rPr>
          <w:color w:val="0000FF"/>
        </w:rPr>
        <w:t>var</w:t>
      </w:r>
      <w:r w:rsidRPr="007D4533">
        <w:t xml:space="preserve"> roleManager = </w:t>
      </w:r>
      <w:r w:rsidRPr="007D4533">
        <w:rPr>
          <w:color w:val="0000FF"/>
        </w:rPr>
        <w:t>new</w:t>
      </w:r>
      <w:r w:rsidRPr="007D4533">
        <w:t xml:space="preserve"> RoleManager&lt;IdentityRole&gt;(</w:t>
      </w:r>
    </w:p>
    <w:p w14:paraId="2FFD95B5" w14:textId="77777777" w:rsidR="007D4533" w:rsidRPr="007D4533" w:rsidRDefault="007D4533" w:rsidP="007D4533">
      <w:pPr>
        <w:pStyle w:val="Code"/>
        <w:ind w:left="2160" w:firstLine="720"/>
      </w:pPr>
      <w:r w:rsidRPr="007D4533">
        <w:rPr>
          <w:color w:val="0000FF"/>
        </w:rPr>
        <w:t>new</w:t>
      </w:r>
      <w:r w:rsidRPr="007D4533">
        <w:t xml:space="preserve"> RoleStore&lt;IdentityRole&gt;(context));</w:t>
      </w:r>
    </w:p>
    <w:p w14:paraId="2E64FF18" w14:textId="77777777" w:rsidR="007D4533" w:rsidRPr="007D4533" w:rsidRDefault="007D4533" w:rsidP="007D4533">
      <w:pPr>
        <w:pStyle w:val="Code"/>
        <w:ind w:left="1440"/>
      </w:pPr>
      <w:r w:rsidRPr="007D4533">
        <w:t xml:space="preserve">      IdentityResult roleResult;</w:t>
      </w:r>
    </w:p>
    <w:p w14:paraId="739B1A5A" w14:textId="77777777" w:rsidR="007D4533" w:rsidRPr="007D4533" w:rsidRDefault="007D4533" w:rsidP="007D4533">
      <w:pPr>
        <w:pStyle w:val="Code"/>
        <w:ind w:left="1440"/>
      </w:pPr>
    </w:p>
    <w:p w14:paraId="204ED859" w14:textId="77777777" w:rsidR="007D4533" w:rsidRPr="007D4533" w:rsidRDefault="007D4533" w:rsidP="007D4533">
      <w:pPr>
        <w:pStyle w:val="Code"/>
        <w:ind w:left="1440" w:firstLine="720"/>
      </w:pPr>
      <w:r w:rsidRPr="007D4533">
        <w:rPr>
          <w:color w:val="0000FF"/>
        </w:rPr>
        <w:t>foreach</w:t>
      </w:r>
      <w:r w:rsidRPr="007D4533">
        <w:t xml:space="preserve"> (var roleName </w:t>
      </w:r>
      <w:r w:rsidRPr="007D4533">
        <w:rPr>
          <w:color w:val="0000FF"/>
        </w:rPr>
        <w:t>in</w:t>
      </w:r>
      <w:r w:rsidRPr="007D4533">
        <w:t xml:space="preserve"> _roleNames)</w:t>
      </w:r>
    </w:p>
    <w:p w14:paraId="0BCE864F" w14:textId="77777777" w:rsidR="007D4533" w:rsidRPr="007D4533" w:rsidRDefault="007D4533" w:rsidP="007D4533">
      <w:pPr>
        <w:pStyle w:val="Code"/>
        <w:ind w:left="1440" w:firstLine="720"/>
      </w:pPr>
      <w:r w:rsidRPr="007D4533">
        <w:lastRenderedPageBreak/>
        <w:t>{</w:t>
      </w:r>
    </w:p>
    <w:p w14:paraId="0D032C1D" w14:textId="77777777" w:rsidR="007D4533" w:rsidRDefault="007D4533" w:rsidP="007D4533">
      <w:pPr>
        <w:pStyle w:val="Code"/>
        <w:ind w:left="1440"/>
      </w:pPr>
      <w:r w:rsidRPr="007D4533">
        <w:t xml:space="preserve">      </w:t>
      </w:r>
      <w:r>
        <w:tab/>
      </w:r>
      <w:r w:rsidRPr="007D4533">
        <w:rPr>
          <w:color w:val="0000FF"/>
        </w:rPr>
        <w:t>var</w:t>
      </w:r>
      <w:r w:rsidRPr="007D4533">
        <w:t xml:space="preserve"> roleExist = </w:t>
      </w:r>
    </w:p>
    <w:p w14:paraId="4DC01CD7" w14:textId="77777777" w:rsidR="007D4533" w:rsidRPr="007D4533" w:rsidRDefault="007D4533" w:rsidP="007D4533">
      <w:pPr>
        <w:pStyle w:val="Code"/>
        <w:ind w:left="2880" w:firstLine="720"/>
      </w:pPr>
      <w:r w:rsidRPr="007D4533">
        <w:rPr>
          <w:color w:val="0000FF"/>
        </w:rPr>
        <w:t>await</w:t>
      </w:r>
      <w:r w:rsidRPr="007D4533">
        <w:t xml:space="preserve"> roleManager.RoleExistsAsync(roleName);</w:t>
      </w:r>
    </w:p>
    <w:p w14:paraId="5E1F48CF" w14:textId="77777777" w:rsidR="007D4533" w:rsidRPr="007D4533" w:rsidRDefault="007D4533" w:rsidP="007D4533">
      <w:pPr>
        <w:pStyle w:val="Code"/>
        <w:ind w:left="1440"/>
      </w:pPr>
      <w:r w:rsidRPr="007D4533">
        <w:t xml:space="preserve">            </w:t>
      </w:r>
      <w:r w:rsidRPr="007D4533">
        <w:rPr>
          <w:color w:val="0000FF"/>
        </w:rPr>
        <w:t>if</w:t>
      </w:r>
      <w:r w:rsidRPr="007D4533">
        <w:t xml:space="preserve"> (!roleExist)</w:t>
      </w:r>
    </w:p>
    <w:p w14:paraId="71390BD5" w14:textId="77777777" w:rsidR="007D4533" w:rsidRPr="007D4533" w:rsidRDefault="007D4533" w:rsidP="007D4533">
      <w:pPr>
        <w:pStyle w:val="Code"/>
        <w:ind w:left="1440"/>
      </w:pPr>
      <w:r w:rsidRPr="007D4533">
        <w:t xml:space="preserve">            {</w:t>
      </w:r>
    </w:p>
    <w:p w14:paraId="3487D407" w14:textId="77777777" w:rsidR="007D4533" w:rsidRDefault="007D4533" w:rsidP="007D4533">
      <w:pPr>
        <w:pStyle w:val="Code"/>
        <w:ind w:left="1440"/>
      </w:pPr>
      <w:r w:rsidRPr="007D4533">
        <w:t xml:space="preserve">            </w:t>
      </w:r>
      <w:r>
        <w:tab/>
      </w:r>
      <w:r w:rsidRPr="007D4533">
        <w:t xml:space="preserve">roleResult = </w:t>
      </w:r>
      <w:r w:rsidRPr="007D4533">
        <w:rPr>
          <w:color w:val="0000FF"/>
        </w:rPr>
        <w:t>await</w:t>
      </w:r>
      <w:r w:rsidRPr="007D4533">
        <w:t xml:space="preserve"> roleManager.CreateAsync(</w:t>
      </w:r>
    </w:p>
    <w:p w14:paraId="59DDEEE0" w14:textId="77777777" w:rsidR="007D4533" w:rsidRPr="007D4533" w:rsidRDefault="007D4533" w:rsidP="007D4533">
      <w:pPr>
        <w:pStyle w:val="Code"/>
        <w:ind w:left="3600" w:firstLine="720"/>
      </w:pPr>
      <w:r w:rsidRPr="007D4533">
        <w:rPr>
          <w:color w:val="0000FF"/>
        </w:rPr>
        <w:t>new</w:t>
      </w:r>
      <w:r w:rsidRPr="007D4533">
        <w:t xml:space="preserve"> IdentityRole(roleName));</w:t>
      </w:r>
    </w:p>
    <w:p w14:paraId="3221FB84" w14:textId="77777777" w:rsidR="007D4533" w:rsidRPr="007D4533" w:rsidRDefault="007D4533" w:rsidP="007D4533">
      <w:pPr>
        <w:pStyle w:val="Code"/>
        <w:ind w:left="1440"/>
      </w:pPr>
      <w:r w:rsidRPr="007D4533">
        <w:t xml:space="preserve">            }</w:t>
      </w:r>
    </w:p>
    <w:p w14:paraId="5CBABF42" w14:textId="77777777" w:rsidR="007D4533" w:rsidRPr="007D4533" w:rsidRDefault="007D4533" w:rsidP="007D4533">
      <w:pPr>
        <w:pStyle w:val="Code"/>
        <w:ind w:left="1440" w:firstLine="720"/>
      </w:pPr>
      <w:r w:rsidRPr="007D4533">
        <w:t>}</w:t>
      </w:r>
    </w:p>
    <w:p w14:paraId="03482BAF" w14:textId="77777777" w:rsidR="007D4533" w:rsidRDefault="007D4533" w:rsidP="007D4533">
      <w:pPr>
        <w:pStyle w:val="Code"/>
        <w:ind w:left="1440"/>
      </w:pPr>
      <w:r w:rsidRPr="007D4533">
        <w:t>}</w:t>
      </w:r>
    </w:p>
    <w:p w14:paraId="02C090D9" w14:textId="77777777" w:rsidR="00A74AEF" w:rsidRDefault="00A74AEF" w:rsidP="00A74AEF">
      <w:pPr>
        <w:pStyle w:val="Body"/>
        <w:rPr>
          <w:lang w:val="en-AU"/>
        </w:rPr>
      </w:pPr>
      <w:r>
        <w:rPr>
          <w:lang w:val="en-AU"/>
        </w:rPr>
        <w:t>Note: for adding users -  because of the password hash</w:t>
      </w:r>
      <w:r w:rsidR="004D6BA5">
        <w:rPr>
          <w:lang w:val="en-AU"/>
        </w:rPr>
        <w:t>, we can’t add them directly into the table in this way. Therefore, we should:</w:t>
      </w:r>
    </w:p>
    <w:p w14:paraId="3081981F" w14:textId="77777777" w:rsidR="004D6BA5" w:rsidRDefault="004D6BA5" w:rsidP="006D00C3">
      <w:pPr>
        <w:pStyle w:val="Body"/>
        <w:numPr>
          <w:ilvl w:val="2"/>
          <w:numId w:val="124"/>
        </w:numPr>
        <w:rPr>
          <w:lang w:val="en-AU"/>
        </w:rPr>
      </w:pPr>
      <w:r>
        <w:rPr>
          <w:lang w:val="en-AU"/>
        </w:rPr>
        <w:t>Register them as new users through the normal app interface (Home Page -&gt; Register)</w:t>
      </w:r>
    </w:p>
    <w:p w14:paraId="76B5AC14" w14:textId="77777777" w:rsidR="004D6BA5" w:rsidRDefault="004D6BA5" w:rsidP="006D00C3">
      <w:pPr>
        <w:pStyle w:val="Body"/>
        <w:numPr>
          <w:ilvl w:val="2"/>
          <w:numId w:val="124"/>
        </w:numPr>
        <w:rPr>
          <w:lang w:val="en-AU"/>
        </w:rPr>
      </w:pPr>
      <w:r>
        <w:rPr>
          <w:lang w:val="en-AU"/>
        </w:rPr>
        <w:t>Add them to the AspNetUserRoles table with their appropriate roles (e.g. Admin)</w:t>
      </w:r>
    </w:p>
    <w:p w14:paraId="32977720" w14:textId="77777777" w:rsidR="004D6BA5" w:rsidRDefault="004D6BA5" w:rsidP="006D00C3">
      <w:pPr>
        <w:pStyle w:val="Body"/>
        <w:numPr>
          <w:ilvl w:val="2"/>
          <w:numId w:val="124"/>
        </w:numPr>
        <w:rPr>
          <w:lang w:val="en-AU"/>
        </w:rPr>
      </w:pPr>
      <w:r>
        <w:rPr>
          <w:lang w:val="en-AU"/>
        </w:rPr>
        <w:t>Create a new migration for the seeding process: SeedingDefaultUsers</w:t>
      </w:r>
    </w:p>
    <w:p w14:paraId="77C1C3D7" w14:textId="77777777" w:rsidR="004D6BA5" w:rsidRDefault="004D6BA5" w:rsidP="006D00C3">
      <w:pPr>
        <w:pStyle w:val="Body"/>
        <w:numPr>
          <w:ilvl w:val="2"/>
          <w:numId w:val="124"/>
        </w:numPr>
        <w:rPr>
          <w:lang w:val="en-AU"/>
        </w:rPr>
      </w:pPr>
      <w:r>
        <w:rPr>
          <w:lang w:val="en-AU"/>
        </w:rPr>
        <w:t>In the SQL Server Object Explorer -&gt; Right Click all rows we need -&gt; Script</w:t>
      </w:r>
    </w:p>
    <w:p w14:paraId="5F82F84E" w14:textId="77777777" w:rsidR="004D6BA5" w:rsidRDefault="004D6BA5" w:rsidP="006D00C3">
      <w:pPr>
        <w:pStyle w:val="Body"/>
        <w:numPr>
          <w:ilvl w:val="2"/>
          <w:numId w:val="124"/>
        </w:numPr>
        <w:rPr>
          <w:lang w:val="en-AU"/>
        </w:rPr>
      </w:pPr>
      <w:r>
        <w:rPr>
          <w:lang w:val="en-AU"/>
        </w:rPr>
        <w:t>Copy all the SQL statements and paste them into the migration’s Up() function as:</w:t>
      </w:r>
    </w:p>
    <w:p w14:paraId="3E7CA313" w14:textId="77777777" w:rsidR="004D6BA5" w:rsidRDefault="004D6BA5" w:rsidP="004D6BA5">
      <w:pPr>
        <w:pStyle w:val="Code"/>
        <w:ind w:left="2160"/>
        <w:rPr>
          <w:color w:val="800000"/>
        </w:rPr>
      </w:pPr>
      <w:r w:rsidRPr="004D6BA5">
        <w:t>Sql(</w:t>
      </w:r>
      <w:r w:rsidRPr="004D6BA5">
        <w:rPr>
          <w:color w:val="800000"/>
        </w:rPr>
        <w:t>@"</w:t>
      </w:r>
    </w:p>
    <w:p w14:paraId="4E88E878" w14:textId="77777777" w:rsidR="006D00C3" w:rsidRDefault="006D00C3" w:rsidP="004D6BA5">
      <w:pPr>
        <w:pStyle w:val="Code"/>
        <w:ind w:left="2160"/>
      </w:pPr>
      <w:r>
        <w:tab/>
        <w:t>…</w:t>
      </w:r>
    </w:p>
    <w:p w14:paraId="754B11E4" w14:textId="77777777" w:rsidR="004D6BA5" w:rsidRPr="004D6BA5" w:rsidRDefault="006D00C3" w:rsidP="006D00C3">
      <w:pPr>
        <w:pStyle w:val="Code"/>
        <w:ind w:left="2160"/>
        <w:rPr>
          <w:color w:val="800000"/>
        </w:rPr>
      </w:pPr>
      <w:r>
        <w:tab/>
      </w:r>
      <w:r w:rsidR="004D6BA5" w:rsidRPr="004D6BA5">
        <w:rPr>
          <w:color w:val="800000"/>
        </w:rPr>
        <w:t xml:space="preserve">INSERT INTO [dbo].[AspNetUsers] </w:t>
      </w:r>
      <w:r>
        <w:rPr>
          <w:color w:val="800000"/>
        </w:rPr>
        <w:t>…</w:t>
      </w:r>
    </w:p>
    <w:p w14:paraId="5BFA50E9" w14:textId="77777777" w:rsidR="004D6BA5" w:rsidRPr="004D6BA5" w:rsidRDefault="006D00C3" w:rsidP="006D00C3">
      <w:pPr>
        <w:pStyle w:val="Code"/>
        <w:ind w:left="2160" w:firstLine="720"/>
        <w:rPr>
          <w:color w:val="800000"/>
        </w:rPr>
      </w:pPr>
      <w:r>
        <w:rPr>
          <w:color w:val="800000"/>
        </w:rPr>
        <w:t>…</w:t>
      </w:r>
    </w:p>
    <w:p w14:paraId="2CFEE8DE" w14:textId="77777777" w:rsidR="006D00C3" w:rsidRDefault="004D6BA5" w:rsidP="006D00C3">
      <w:pPr>
        <w:pStyle w:val="Code"/>
        <w:ind w:left="2160"/>
        <w:rPr>
          <w:color w:val="800000"/>
        </w:rPr>
      </w:pPr>
      <w:r w:rsidRPr="004D6BA5">
        <w:rPr>
          <w:color w:val="800000"/>
        </w:rPr>
        <w:t xml:space="preserve">      INSERT INTO [dbo].[AspNetUserRoles] </w:t>
      </w:r>
      <w:r w:rsidR="006D00C3">
        <w:rPr>
          <w:color w:val="800000"/>
        </w:rPr>
        <w:t>…</w:t>
      </w:r>
    </w:p>
    <w:p w14:paraId="4A38478B" w14:textId="77777777" w:rsidR="004D6BA5" w:rsidRPr="006D00C3" w:rsidRDefault="004D6BA5" w:rsidP="006D00C3">
      <w:pPr>
        <w:pStyle w:val="Code"/>
        <w:ind w:left="2160"/>
        <w:rPr>
          <w:color w:val="800000"/>
        </w:rPr>
      </w:pPr>
      <w:r>
        <w:rPr>
          <w:rFonts w:ascii="Consolas" w:hAnsi="Consolas" w:cs="Consolas"/>
          <w:color w:val="800000"/>
          <w:sz w:val="19"/>
          <w:szCs w:val="19"/>
        </w:rPr>
        <w:t>"</w:t>
      </w:r>
      <w:r>
        <w:rPr>
          <w:rFonts w:ascii="Consolas" w:hAnsi="Consolas" w:cs="Consolas"/>
          <w:color w:val="000000"/>
          <w:sz w:val="19"/>
          <w:szCs w:val="19"/>
        </w:rPr>
        <w:t>);</w:t>
      </w:r>
    </w:p>
    <w:p w14:paraId="6C1D707E" w14:textId="77777777" w:rsidR="00630A6A" w:rsidRPr="00A051FD" w:rsidRDefault="00630A6A" w:rsidP="00A051FD">
      <w:pPr>
        <w:pStyle w:val="Heading4"/>
        <w:rPr>
          <w:rStyle w:val="CodeChar"/>
          <w:rFonts w:ascii="Tahoma" w:hAnsi="Tahoma" w:cs="Times New Roman"/>
          <w:color w:val="auto"/>
          <w:shd w:val="clear" w:color="auto" w:fill="auto"/>
          <w:lang w:bidi="ar-SA"/>
        </w:rPr>
      </w:pPr>
      <w:r w:rsidRPr="00A051FD">
        <w:rPr>
          <w:rStyle w:val="CodeChar"/>
          <w:rFonts w:ascii="Tahoma" w:hAnsi="Tahoma" w:cs="Times New Roman"/>
          <w:color w:val="auto"/>
          <w:shd w:val="clear" w:color="auto" w:fill="auto"/>
          <w:lang w:bidi="ar-SA"/>
        </w:rPr>
        <w:t xml:space="preserve">Overriding </w:t>
      </w:r>
      <w:r w:rsidR="00A051FD" w:rsidRPr="00A051FD">
        <w:rPr>
          <w:rStyle w:val="CodeChar"/>
          <w:rFonts w:ascii="Tahoma" w:hAnsi="Tahoma" w:cs="Times New Roman"/>
          <w:color w:val="auto"/>
          <w:shd w:val="clear" w:color="auto" w:fill="auto"/>
          <w:lang w:bidi="ar-SA"/>
        </w:rPr>
        <w:t xml:space="preserve">Database </w:t>
      </w:r>
      <w:r w:rsidRPr="00A051FD">
        <w:rPr>
          <w:rStyle w:val="CodeChar"/>
          <w:rFonts w:ascii="Tahoma" w:hAnsi="Tahoma" w:cs="Times New Roman"/>
          <w:color w:val="auto"/>
          <w:shd w:val="clear" w:color="auto" w:fill="auto"/>
          <w:lang w:bidi="ar-SA"/>
        </w:rPr>
        <w:t>Convention</w:t>
      </w:r>
      <w:r w:rsidR="00A051FD" w:rsidRPr="00A051FD">
        <w:rPr>
          <w:rStyle w:val="CodeChar"/>
          <w:rFonts w:ascii="Tahoma" w:hAnsi="Tahoma" w:cs="Times New Roman"/>
          <w:color w:val="auto"/>
          <w:shd w:val="clear" w:color="auto" w:fill="auto"/>
          <w:lang w:bidi="ar-SA"/>
        </w:rPr>
        <w:t>s</w:t>
      </w:r>
    </w:p>
    <w:p w14:paraId="4071792D" w14:textId="77777777" w:rsidR="00A051FD" w:rsidRPr="00A051FD" w:rsidRDefault="00A051FD" w:rsidP="000B7FF3">
      <w:pPr>
        <w:pStyle w:val="Body"/>
        <w:rPr>
          <w:lang w:val="en-AU" w:bidi="he-IL"/>
        </w:rPr>
      </w:pPr>
      <w:r w:rsidRPr="000B7FF3">
        <w:t>To</w:t>
      </w:r>
      <w:r>
        <w:rPr>
          <w:lang w:val="en-AU" w:bidi="he-IL"/>
        </w:rPr>
        <w:t xml:space="preserve"> override the database default data types, we can use Data Annotations when defining the Models. See </w:t>
      </w:r>
      <w:r w:rsidR="000B7FF3" w:rsidRPr="000B7FF3">
        <w:rPr>
          <w:color w:val="0000CC"/>
          <w:lang w:val="en-AU" w:bidi="he-IL"/>
        </w:rPr>
        <w:fldChar w:fldCharType="begin"/>
      </w:r>
      <w:r w:rsidR="000B7FF3" w:rsidRPr="000B7FF3">
        <w:rPr>
          <w:color w:val="0000CC"/>
          <w:lang w:val="en-AU" w:bidi="he-IL"/>
        </w:rPr>
        <w:instrText xml:space="preserve"> REF _Ref3799865 \h </w:instrText>
      </w:r>
      <w:r w:rsidR="000B7FF3" w:rsidRPr="000B7FF3">
        <w:rPr>
          <w:color w:val="0000CC"/>
          <w:lang w:val="en-AU" w:bidi="he-IL"/>
        </w:rPr>
      </w:r>
      <w:r w:rsidR="000B7FF3" w:rsidRPr="000B7FF3">
        <w:rPr>
          <w:color w:val="0000CC"/>
          <w:lang w:val="en-AU" w:bidi="he-IL"/>
        </w:rPr>
        <w:fldChar w:fldCharType="separate"/>
      </w:r>
      <w:r w:rsidR="000B7FF3" w:rsidRPr="000B7FF3">
        <w:rPr>
          <w:color w:val="0000CC"/>
          <w:lang w:val="en-AU"/>
        </w:rPr>
        <w:t>Data Annotations</w:t>
      </w:r>
      <w:r w:rsidR="000B7FF3" w:rsidRPr="000B7FF3">
        <w:rPr>
          <w:color w:val="0000CC"/>
          <w:lang w:val="en-AU" w:bidi="he-IL"/>
        </w:rPr>
        <w:fldChar w:fldCharType="end"/>
      </w:r>
    </w:p>
    <w:p w14:paraId="5C42804C" w14:textId="77777777" w:rsidR="00AB7AB5" w:rsidRDefault="00AB7AB5" w:rsidP="00AB7AB5">
      <w:pPr>
        <w:pStyle w:val="Heading4"/>
        <w:rPr>
          <w:lang w:val="en-AU"/>
        </w:rPr>
      </w:pPr>
      <w:r>
        <w:rPr>
          <w:lang w:val="en-AU"/>
        </w:rPr>
        <w:t>Clear Database</w:t>
      </w:r>
    </w:p>
    <w:p w14:paraId="7E40D25A" w14:textId="77777777" w:rsidR="00AB7AB5" w:rsidRDefault="00AB7AB5" w:rsidP="00AB7AB5">
      <w:pPr>
        <w:pStyle w:val="Body"/>
        <w:rPr>
          <w:lang w:val="en-AU"/>
        </w:rPr>
      </w:pPr>
      <w:r>
        <w:rPr>
          <w:lang w:val="en-AU"/>
        </w:rPr>
        <w:t>If you want to start your database from scratch</w:t>
      </w:r>
      <w:r w:rsidR="000A661E">
        <w:rPr>
          <w:lang w:val="en-AU"/>
        </w:rPr>
        <w:t xml:space="preserve"> run the following commands:</w:t>
      </w:r>
    </w:p>
    <w:p w14:paraId="17D2B25F" w14:textId="77777777" w:rsidR="000A661E" w:rsidRDefault="000A661E" w:rsidP="000A661E">
      <w:pPr>
        <w:pStyle w:val="Code"/>
        <w:ind w:left="1531"/>
        <w:rPr>
          <w:rStyle w:val="HTMLCode"/>
          <w:rFonts w:eastAsiaTheme="minorHAnsi"/>
        </w:rPr>
      </w:pPr>
      <w:r>
        <w:rPr>
          <w:rStyle w:val="HTMLCode"/>
          <w:rFonts w:eastAsiaTheme="minorHAnsi"/>
        </w:rPr>
        <w:t>PM&gt; Update-database -TargetMigration:0</w:t>
      </w:r>
    </w:p>
    <w:p w14:paraId="09119ABE" w14:textId="77777777" w:rsidR="000A661E" w:rsidRDefault="000A661E" w:rsidP="000A661E">
      <w:pPr>
        <w:pStyle w:val="Code"/>
        <w:ind w:left="1531"/>
      </w:pPr>
      <w:r w:rsidRPr="000A661E">
        <w:rPr>
          <w:rStyle w:val="HTMLCode"/>
          <w:rFonts w:eastAsiaTheme="minorHAnsi"/>
          <w:color w:val="538135" w:themeColor="accent6" w:themeShade="BF"/>
        </w:rPr>
        <w:t xml:space="preserve">// </w:t>
      </w:r>
      <w:r w:rsidRPr="000A661E">
        <w:rPr>
          <w:color w:val="538135" w:themeColor="accent6" w:themeShade="BF"/>
        </w:rPr>
        <w:t>Normally your DB is empty now since the down methods were executed.</w:t>
      </w:r>
    </w:p>
    <w:p w14:paraId="036A0F4B" w14:textId="77777777" w:rsidR="000A661E" w:rsidRDefault="000A661E" w:rsidP="000A661E">
      <w:pPr>
        <w:pStyle w:val="Code"/>
        <w:ind w:left="1531"/>
      </w:pPr>
      <w:r>
        <w:rPr>
          <w:rStyle w:val="HTMLCode"/>
          <w:rFonts w:eastAsiaTheme="minorHAnsi"/>
        </w:rPr>
        <w:t>PM&gt; Update-database</w:t>
      </w:r>
    </w:p>
    <w:p w14:paraId="16D9606E" w14:textId="77777777" w:rsidR="000A661E" w:rsidRDefault="000A661E" w:rsidP="000A661E">
      <w:pPr>
        <w:pStyle w:val="Code"/>
        <w:ind w:left="1531"/>
      </w:pPr>
      <w:r w:rsidRPr="000A661E">
        <w:rPr>
          <w:color w:val="538135" w:themeColor="accent6" w:themeShade="BF"/>
        </w:rPr>
        <w:t>// This will recreate your DB to your current migration</w:t>
      </w:r>
    </w:p>
    <w:p w14:paraId="2C550792" w14:textId="77777777" w:rsidR="000A661E" w:rsidRPr="000A661E" w:rsidRDefault="000A661E" w:rsidP="00AB7AB5">
      <w:pPr>
        <w:pStyle w:val="Body"/>
        <w:rPr>
          <w:lang w:val="en-US"/>
        </w:rPr>
      </w:pPr>
    </w:p>
    <w:p w14:paraId="55103AF0" w14:textId="77777777" w:rsidR="006842B7" w:rsidRDefault="006842B7" w:rsidP="006842B7">
      <w:pPr>
        <w:pStyle w:val="Heading3"/>
        <w:rPr>
          <w:lang w:val="en-AU"/>
        </w:rPr>
      </w:pPr>
      <w:r>
        <w:rPr>
          <w:lang w:val="en-AU"/>
        </w:rPr>
        <w:t>Database</w:t>
      </w:r>
      <w:r w:rsidR="00653EE1">
        <w:rPr>
          <w:lang w:val="en-AU"/>
        </w:rPr>
        <w:t xml:space="preserve"> Structure</w:t>
      </w:r>
    </w:p>
    <w:p w14:paraId="6AB1ED4A" w14:textId="77777777" w:rsidR="006842B7" w:rsidRDefault="006842B7" w:rsidP="006842B7">
      <w:pPr>
        <w:pStyle w:val="Body"/>
        <w:numPr>
          <w:ilvl w:val="0"/>
          <w:numId w:val="52"/>
        </w:numPr>
        <w:rPr>
          <w:lang w:val="en-AU"/>
        </w:rPr>
      </w:pPr>
      <w:r>
        <w:rPr>
          <w:lang w:val="en-AU"/>
        </w:rPr>
        <w:t>Double click the file (.mdf) will open it for database view.</w:t>
      </w:r>
    </w:p>
    <w:p w14:paraId="46E9237F" w14:textId="77777777" w:rsidR="006842B7" w:rsidRPr="006842B7" w:rsidRDefault="006842B7" w:rsidP="006842B7">
      <w:pPr>
        <w:pStyle w:val="Body"/>
        <w:numPr>
          <w:ilvl w:val="0"/>
          <w:numId w:val="52"/>
        </w:numPr>
        <w:rPr>
          <w:lang w:val="en-AU"/>
        </w:rPr>
      </w:pPr>
      <w:r>
        <w:rPr>
          <w:lang w:val="en-AU"/>
        </w:rPr>
        <w:t xml:space="preserve">Under Tables\_MigrationHistory – this table is managed by VS. We should not touch it. It saves the history of all the migrations that the </w:t>
      </w:r>
      <w:r>
        <w:rPr>
          <w:lang w:val="en-AU"/>
        </w:rPr>
        <w:lastRenderedPageBreak/>
        <w:t>DB went through.</w:t>
      </w:r>
    </w:p>
    <w:p w14:paraId="7903A363" w14:textId="77777777" w:rsidR="00EA0370" w:rsidRDefault="00950A2C" w:rsidP="00EA0370">
      <w:pPr>
        <w:pStyle w:val="Heading3"/>
        <w:rPr>
          <w:lang w:val="en-AU"/>
        </w:rPr>
      </w:pPr>
      <w:r>
        <w:rPr>
          <w:lang w:val="en-AU"/>
        </w:rPr>
        <w:t>Query the Database</w:t>
      </w:r>
    </w:p>
    <w:p w14:paraId="1BA00E85" w14:textId="77777777" w:rsidR="00696A43" w:rsidRDefault="00950A2C" w:rsidP="00950A2C">
      <w:pPr>
        <w:pStyle w:val="Body"/>
        <w:rPr>
          <w:lang w:val="en-AU"/>
        </w:rPr>
      </w:pPr>
      <w:r>
        <w:rPr>
          <w:lang w:val="en-AU"/>
        </w:rPr>
        <w:t xml:space="preserve">In order to query the database in our code we need to connect our class to the ApplicationDbContext. </w:t>
      </w:r>
      <w:r w:rsidR="00696A43">
        <w:rPr>
          <w:lang w:val="en-AU"/>
        </w:rPr>
        <w:t>For every class that needs access to the database:</w:t>
      </w:r>
    </w:p>
    <w:p w14:paraId="6659BA0A" w14:textId="77777777" w:rsidR="00950A2C" w:rsidRDefault="005C24B8" w:rsidP="00977E90">
      <w:pPr>
        <w:pStyle w:val="Body"/>
        <w:numPr>
          <w:ilvl w:val="0"/>
          <w:numId w:val="96"/>
        </w:numPr>
        <w:rPr>
          <w:lang w:val="en-AU"/>
        </w:rPr>
      </w:pPr>
      <w:r>
        <w:rPr>
          <w:lang w:val="en-AU"/>
        </w:rPr>
        <w:t>Add the following private member:</w:t>
      </w:r>
    </w:p>
    <w:p w14:paraId="1B42F48A" w14:textId="77777777" w:rsidR="00950A2C" w:rsidRDefault="00950A2C" w:rsidP="005C24B8">
      <w:pPr>
        <w:pStyle w:val="Body"/>
        <w:ind w:left="2160"/>
        <w:rPr>
          <w:rStyle w:val="CodeChar"/>
          <w:rFonts w:eastAsiaTheme="minorHAnsi"/>
          <w:sz w:val="20"/>
        </w:rPr>
      </w:pPr>
      <w:r w:rsidRPr="005C24B8">
        <w:rPr>
          <w:rStyle w:val="CodeChar"/>
          <w:rFonts w:eastAsiaTheme="minorHAnsi"/>
          <w:sz w:val="20"/>
        </w:rPr>
        <w:t>private ApplicationDbContext _context;</w:t>
      </w:r>
    </w:p>
    <w:p w14:paraId="72AC22FA" w14:textId="77777777" w:rsidR="005C24B8" w:rsidRDefault="005C24B8" w:rsidP="00977E90">
      <w:pPr>
        <w:pStyle w:val="Body"/>
        <w:numPr>
          <w:ilvl w:val="0"/>
          <w:numId w:val="96"/>
        </w:numPr>
        <w:rPr>
          <w:rStyle w:val="CodeChar"/>
          <w:rFonts w:ascii="Calibri" w:eastAsiaTheme="minorHAnsi" w:hAnsi="Calibri" w:cs="Times New Roman"/>
          <w:color w:val="auto"/>
          <w:shd w:val="clear" w:color="auto" w:fill="auto"/>
          <w:lang w:bidi="ar-SA"/>
        </w:rPr>
      </w:pPr>
      <w:r w:rsidRPr="005C24B8">
        <w:rPr>
          <w:rStyle w:val="CodeChar"/>
          <w:rFonts w:ascii="Calibri" w:eastAsiaTheme="minorHAnsi" w:hAnsi="Calibri" w:cs="Times New Roman"/>
          <w:color w:val="auto"/>
          <w:shd w:val="clear" w:color="auto" w:fill="auto"/>
          <w:lang w:bidi="ar-SA"/>
        </w:rPr>
        <w:t xml:space="preserve">Add a </w:t>
      </w:r>
      <w:r w:rsidRPr="005C24B8">
        <w:rPr>
          <w:lang w:val="en-AU"/>
        </w:rPr>
        <w:t>constructor</w:t>
      </w:r>
      <w:r w:rsidRPr="005C24B8">
        <w:rPr>
          <w:rStyle w:val="CodeChar"/>
          <w:rFonts w:ascii="Calibri" w:eastAsiaTheme="minorHAnsi" w:hAnsi="Calibri" w:cs="Times New Roman"/>
          <w:color w:val="auto"/>
          <w:shd w:val="clear" w:color="auto" w:fill="auto"/>
          <w:lang w:bidi="ar-SA"/>
        </w:rPr>
        <w:t xml:space="preserve"> and initialize the internal member from it:</w:t>
      </w:r>
    </w:p>
    <w:p w14:paraId="50C6D0A6" w14:textId="77777777" w:rsidR="005C24B8" w:rsidRPr="005C24B8" w:rsidRDefault="005C24B8" w:rsidP="005C24B8">
      <w:pPr>
        <w:pStyle w:val="Code"/>
        <w:ind w:left="2251"/>
        <w:rPr>
          <w:rFonts w:ascii="Calibri" w:hAnsi="Calibri" w:cs="Times New Roman"/>
          <w:color w:val="auto"/>
          <w:lang w:bidi="ar-SA"/>
        </w:rPr>
      </w:pPr>
      <w:r w:rsidRPr="005C24B8">
        <w:rPr>
          <w:color w:val="0000FF"/>
        </w:rPr>
        <w:t>public</w:t>
      </w:r>
      <w:r w:rsidRPr="005C24B8">
        <w:t xml:space="preserve"> CustomersController()</w:t>
      </w:r>
      <w:r>
        <w:br/>
      </w:r>
      <w:r w:rsidRPr="005C24B8">
        <w:t>{</w:t>
      </w:r>
      <w:r>
        <w:br/>
        <w:t xml:space="preserve">    </w:t>
      </w:r>
      <w:r w:rsidRPr="005C24B8">
        <w:t xml:space="preserve">_context = </w:t>
      </w:r>
      <w:r w:rsidRPr="005C24B8">
        <w:rPr>
          <w:color w:val="0000FF"/>
        </w:rPr>
        <w:t>new</w:t>
      </w:r>
      <w:r w:rsidRPr="005C24B8">
        <w:t xml:space="preserve"> ApplicationDbContext();</w:t>
      </w:r>
      <w:r>
        <w:br/>
        <w:t>}</w:t>
      </w:r>
    </w:p>
    <w:p w14:paraId="763F45A5" w14:textId="77777777" w:rsidR="005C24B8" w:rsidRPr="005C24B8" w:rsidRDefault="005C24B8" w:rsidP="00977E90">
      <w:pPr>
        <w:pStyle w:val="Body"/>
        <w:numPr>
          <w:ilvl w:val="0"/>
          <w:numId w:val="96"/>
        </w:numPr>
        <w:rPr>
          <w:rStyle w:val="CodeChar"/>
          <w:rFonts w:ascii="Calibri" w:eastAsiaTheme="minorHAnsi" w:hAnsi="Calibri" w:cs="Times New Roman"/>
          <w:color w:val="auto"/>
          <w:shd w:val="clear" w:color="auto" w:fill="auto"/>
          <w:lang w:bidi="ar-SA"/>
        </w:rPr>
      </w:pPr>
      <w:r>
        <w:rPr>
          <w:rStyle w:val="CodeChar"/>
          <w:rFonts w:ascii="Calibri" w:eastAsiaTheme="minorHAnsi" w:hAnsi="Calibri" w:cs="Times New Roman"/>
          <w:color w:val="auto"/>
          <w:shd w:val="clear" w:color="auto" w:fill="auto"/>
          <w:lang w:val="en-AU" w:bidi="ar-SA"/>
        </w:rPr>
        <w:t>Make sure to dispose _context in the Dispose function:</w:t>
      </w:r>
    </w:p>
    <w:p w14:paraId="745FC6DF" w14:textId="77777777" w:rsidR="005C24B8" w:rsidRPr="005C24B8" w:rsidRDefault="005C24B8" w:rsidP="005C24B8">
      <w:pPr>
        <w:pStyle w:val="Code"/>
        <w:ind w:left="2160"/>
        <w:rPr>
          <w:rFonts w:ascii="Calibri" w:hAnsi="Calibri" w:cs="Times New Roman"/>
          <w:color w:val="auto"/>
          <w:lang w:val="x-none" w:bidi="ar-SA"/>
        </w:rPr>
      </w:pPr>
      <w:r w:rsidRPr="005C24B8">
        <w:t>protected</w:t>
      </w:r>
      <w:r w:rsidRPr="005C24B8">
        <w:rPr>
          <w:color w:val="000000"/>
        </w:rPr>
        <w:t xml:space="preserve"> </w:t>
      </w:r>
      <w:r w:rsidRPr="005C24B8">
        <w:t>override</w:t>
      </w:r>
      <w:r w:rsidRPr="005C24B8">
        <w:rPr>
          <w:color w:val="000000"/>
        </w:rPr>
        <w:t xml:space="preserve"> </w:t>
      </w:r>
      <w:r w:rsidRPr="005C24B8">
        <w:t>void</w:t>
      </w:r>
      <w:r w:rsidRPr="005C24B8">
        <w:rPr>
          <w:color w:val="000000"/>
        </w:rPr>
        <w:t xml:space="preserve"> Dispose(</w:t>
      </w:r>
      <w:r w:rsidRPr="005C24B8">
        <w:t>bool</w:t>
      </w:r>
      <w:r w:rsidRPr="005C24B8">
        <w:rPr>
          <w:color w:val="000000"/>
        </w:rPr>
        <w:t xml:space="preserve"> disposing)</w:t>
      </w:r>
      <w:r>
        <w:rPr>
          <w:color w:val="000000"/>
        </w:rPr>
        <w:br/>
      </w:r>
      <w:r w:rsidRPr="005C24B8">
        <w:rPr>
          <w:color w:val="000000"/>
        </w:rPr>
        <w:t>{</w:t>
      </w:r>
      <w:r>
        <w:rPr>
          <w:color w:val="000000"/>
        </w:rPr>
        <w:br/>
        <w:t xml:space="preserve">    </w:t>
      </w:r>
      <w:r w:rsidRPr="005C24B8">
        <w:rPr>
          <w:color w:val="000000"/>
        </w:rPr>
        <w:t>_context.Dispose();</w:t>
      </w:r>
      <w:r>
        <w:rPr>
          <w:color w:val="000000"/>
        </w:rPr>
        <w:br/>
      </w:r>
      <w:r w:rsidRPr="005C24B8">
        <w:rPr>
          <w:color w:val="000000"/>
        </w:rPr>
        <w:t xml:space="preserve">    </w:t>
      </w:r>
      <w:r w:rsidRPr="005C24B8">
        <w:t>base</w:t>
      </w:r>
      <w:r w:rsidRPr="005C24B8">
        <w:rPr>
          <w:color w:val="000000"/>
        </w:rPr>
        <w:t>.Dispose(disposing);</w:t>
      </w:r>
      <w:r>
        <w:rPr>
          <w:color w:val="000000"/>
        </w:rPr>
        <w:br/>
        <w:t>}</w:t>
      </w:r>
    </w:p>
    <w:p w14:paraId="195D43A3" w14:textId="77777777" w:rsidR="00950A2C" w:rsidRDefault="00950A2C" w:rsidP="00950A2C">
      <w:pPr>
        <w:pStyle w:val="Heading4"/>
      </w:pPr>
      <w:r>
        <w:t>Deferred Execution</w:t>
      </w:r>
    </w:p>
    <w:p w14:paraId="29F889FA" w14:textId="77777777" w:rsidR="00950A2C" w:rsidRDefault="00950A2C" w:rsidP="00950A2C">
      <w:pPr>
        <w:pStyle w:val="Body"/>
        <w:rPr>
          <w:lang w:val="en-AU"/>
        </w:rPr>
      </w:pPr>
      <w:r>
        <w:rPr>
          <w:lang w:val="en-AU"/>
        </w:rPr>
        <w:t>When we assign the _context to a model, Entity framework will not query the database! It will only query the database when we start to iterate over the _context object.</w:t>
      </w:r>
    </w:p>
    <w:p w14:paraId="3ED1F36B" w14:textId="77777777" w:rsidR="00950A2C" w:rsidRDefault="00950A2C" w:rsidP="00950A2C">
      <w:pPr>
        <w:pStyle w:val="Body"/>
        <w:rPr>
          <w:lang w:val="en-AU"/>
        </w:rPr>
      </w:pPr>
      <w:r>
        <w:rPr>
          <w:lang w:val="en-AU"/>
        </w:rPr>
        <w:t>For example:</w:t>
      </w:r>
    </w:p>
    <w:p w14:paraId="1774212C" w14:textId="77777777" w:rsidR="00950A2C" w:rsidRDefault="00950A2C" w:rsidP="00950A2C">
      <w:pPr>
        <w:pStyle w:val="Code"/>
        <w:ind w:left="2160"/>
      </w:pPr>
      <w:r>
        <w:t>// Entity framework will defer querying the DB on this line:</w:t>
      </w:r>
      <w:r>
        <w:br/>
        <w:t>Var customers = _context.Customers;</w:t>
      </w:r>
    </w:p>
    <w:p w14:paraId="5D294B88" w14:textId="77777777" w:rsidR="00950A2C" w:rsidRDefault="00950A2C" w:rsidP="00950A2C">
      <w:pPr>
        <w:pStyle w:val="Code"/>
        <w:ind w:left="2160"/>
      </w:pPr>
      <w:r>
        <w:t>// It will query the DB only in the View when we iterate over customers and display their details:</w:t>
      </w:r>
      <w:r>
        <w:br/>
        <w:t>return View(customers);</w:t>
      </w:r>
    </w:p>
    <w:p w14:paraId="1443833D" w14:textId="77777777" w:rsidR="00950A2C" w:rsidRDefault="009833B2" w:rsidP="00F73EB1">
      <w:pPr>
        <w:pStyle w:val="Heading4"/>
        <w:rPr>
          <w:lang w:val="en-AU"/>
        </w:rPr>
      </w:pPr>
      <w:r>
        <w:rPr>
          <w:lang w:val="en-AU"/>
        </w:rPr>
        <w:t xml:space="preserve">Lazy Loading and </w:t>
      </w:r>
      <w:r w:rsidR="00F73EB1">
        <w:rPr>
          <w:lang w:val="en-AU"/>
        </w:rPr>
        <w:t>Eager Loading</w:t>
      </w:r>
    </w:p>
    <w:p w14:paraId="7D0E8509" w14:textId="77777777" w:rsidR="00F73EB1" w:rsidRDefault="00F73EB1" w:rsidP="00F73EB1">
      <w:pPr>
        <w:pStyle w:val="Body"/>
        <w:rPr>
          <w:lang w:val="en-AU"/>
        </w:rPr>
      </w:pPr>
      <w:r>
        <w:rPr>
          <w:lang w:val="en-AU"/>
        </w:rPr>
        <w:t>By default, the Entity framework will only load the specific record type we asked for, without loading the data for any reference included in the record type. For example:</w:t>
      </w:r>
    </w:p>
    <w:p w14:paraId="3112AE38" w14:textId="77777777" w:rsidR="008F0093" w:rsidRDefault="00F73EB1" w:rsidP="008F0093">
      <w:pPr>
        <w:pStyle w:val="Code"/>
        <w:ind w:left="2160"/>
      </w:pPr>
      <w:r>
        <w:t>var customer = _context.Customers.SingleOrDefault(c =&gt; c.Id == Id);</w:t>
      </w:r>
    </w:p>
    <w:p w14:paraId="34B26F3D" w14:textId="77777777" w:rsidR="008F0093" w:rsidRDefault="008F0093" w:rsidP="008F0093">
      <w:pPr>
        <w:pStyle w:val="Code"/>
        <w:ind w:left="2160"/>
      </w:pPr>
      <w:r>
        <w:t>// the next line is true. The foreign key is loaded correctly:</w:t>
      </w:r>
      <w:r w:rsidR="00F73EB1">
        <w:br/>
        <w:t>customer.MembershipTypeId</w:t>
      </w:r>
      <w:r>
        <w:t xml:space="preserve"> == 1</w:t>
      </w:r>
      <w:r w:rsidR="00F73EB1">
        <w:t xml:space="preserve">; </w:t>
      </w:r>
    </w:p>
    <w:p w14:paraId="3C624948" w14:textId="77777777" w:rsidR="00A31AF4" w:rsidRDefault="008F0093" w:rsidP="008F0093">
      <w:pPr>
        <w:pStyle w:val="Code"/>
        <w:ind w:left="2160"/>
      </w:pPr>
      <w:r>
        <w:t>// the next line is null – the reference type for the 2</w:t>
      </w:r>
      <w:r w:rsidRPr="008F0093">
        <w:rPr>
          <w:vertAlign w:val="superscript"/>
        </w:rPr>
        <w:t>nd</w:t>
      </w:r>
      <w:r>
        <w:br/>
        <w:t>// model is not loaded by default!</w:t>
      </w:r>
      <w:r>
        <w:br/>
      </w:r>
      <w:r w:rsidR="00F73EB1">
        <w:t>customer.MembershipType</w:t>
      </w:r>
      <w:r>
        <w:t xml:space="preserve"> == null; </w:t>
      </w:r>
    </w:p>
    <w:p w14:paraId="21A22BFF" w14:textId="77777777" w:rsidR="00A31AF4" w:rsidRDefault="009833B2" w:rsidP="009833B2">
      <w:pPr>
        <w:pStyle w:val="Body"/>
        <w:rPr>
          <w:lang w:val="en-AU"/>
        </w:rPr>
      </w:pPr>
      <w:r>
        <w:rPr>
          <w:lang w:val="en-AU"/>
        </w:rPr>
        <w:t xml:space="preserve">This is called </w:t>
      </w:r>
      <w:r w:rsidRPr="009833B2">
        <w:rPr>
          <w:b/>
          <w:bCs/>
          <w:lang w:val="en-AU"/>
        </w:rPr>
        <w:t>Lazy Loading</w:t>
      </w:r>
      <w:r>
        <w:rPr>
          <w:lang w:val="en-AU"/>
        </w:rPr>
        <w:t xml:space="preserve"> </w:t>
      </w:r>
      <w:r w:rsidR="00A31AF4">
        <w:rPr>
          <w:lang w:val="en-AU"/>
        </w:rPr>
        <w:t>To work around this, we</w:t>
      </w:r>
      <w:r>
        <w:rPr>
          <w:lang w:val="en-AU"/>
        </w:rPr>
        <w:t xml:space="preserve"> use </w:t>
      </w:r>
      <w:r w:rsidRPr="009833B2">
        <w:rPr>
          <w:b/>
          <w:bCs/>
          <w:lang w:val="en-AU"/>
        </w:rPr>
        <w:t>Eager Loading</w:t>
      </w:r>
      <w:r>
        <w:rPr>
          <w:lang w:val="en-AU"/>
        </w:rPr>
        <w:t xml:space="preserve"> to</w:t>
      </w:r>
      <w:r w:rsidR="00A31AF4">
        <w:rPr>
          <w:lang w:val="en-AU"/>
        </w:rPr>
        <w:t xml:space="preserve"> include the reference data we want Entity to include using the Include() call:</w:t>
      </w:r>
    </w:p>
    <w:p w14:paraId="657E8B22" w14:textId="77777777" w:rsidR="00A31AF4" w:rsidRDefault="00A31AF4" w:rsidP="00A31AF4">
      <w:pPr>
        <w:pStyle w:val="Body"/>
        <w:ind w:left="2160"/>
        <w:rPr>
          <w:rStyle w:val="CodeChar"/>
        </w:rPr>
      </w:pPr>
      <w:r w:rsidRPr="00A31AF4">
        <w:rPr>
          <w:rStyle w:val="CodeChar"/>
        </w:rPr>
        <w:t>Using System.Data.Entity;</w:t>
      </w:r>
      <w:r w:rsidRPr="00A31AF4">
        <w:rPr>
          <w:rStyle w:val="CodeChar"/>
        </w:rPr>
        <w:br/>
        <w:t>…</w:t>
      </w:r>
      <w:r w:rsidRPr="00A31AF4">
        <w:rPr>
          <w:rStyle w:val="CodeChar"/>
        </w:rPr>
        <w:br/>
      </w:r>
      <w:r w:rsidRPr="00A31AF4">
        <w:rPr>
          <w:rStyle w:val="CodeChar"/>
        </w:rPr>
        <w:lastRenderedPageBreak/>
        <w:t>var customer = _context.Customers.</w:t>
      </w:r>
      <w:r w:rsidRPr="009833B2">
        <w:rPr>
          <w:rStyle w:val="CodeChar"/>
          <w:b/>
          <w:bCs/>
          <w:color w:val="0000CC"/>
        </w:rPr>
        <w:t>Include</w:t>
      </w:r>
      <w:r w:rsidRPr="00A31AF4">
        <w:rPr>
          <w:rStyle w:val="CodeChar"/>
        </w:rPr>
        <w:t>(c =&gt; c.MembershipType)….</w:t>
      </w:r>
    </w:p>
    <w:p w14:paraId="42AC8BB7" w14:textId="77777777" w:rsidR="00A31AF4" w:rsidRDefault="00A31AF4" w:rsidP="00A31AF4">
      <w:pPr>
        <w:pStyle w:val="Body"/>
        <w:rPr>
          <w:lang w:val="en-AU"/>
        </w:rPr>
      </w:pPr>
      <w:r>
        <w:rPr>
          <w:lang w:val="en-AU"/>
        </w:rPr>
        <w:t>now:</w:t>
      </w:r>
      <w:r>
        <w:rPr>
          <w:lang w:val="en-AU"/>
        </w:rPr>
        <w:br/>
        <w:t>customer.MembershipType contains the record from the MembershipTypes table and not null.</w:t>
      </w:r>
    </w:p>
    <w:p w14:paraId="7078C8B0" w14:textId="77777777" w:rsidR="00F73EB1" w:rsidRDefault="00F73EB1" w:rsidP="002148C2">
      <w:pPr>
        <w:pStyle w:val="Heading4"/>
      </w:pPr>
      <w:r>
        <w:br/>
      </w:r>
      <w:r w:rsidR="002148C2">
        <w:t>Persist Changes</w:t>
      </w:r>
    </w:p>
    <w:p w14:paraId="64B806A4" w14:textId="77777777" w:rsidR="002148C2" w:rsidRDefault="002148C2" w:rsidP="002148C2">
      <w:pPr>
        <w:pStyle w:val="Body"/>
        <w:rPr>
          <w:rStyle w:val="CodeChar"/>
        </w:rPr>
      </w:pPr>
      <w:r>
        <w:rPr>
          <w:lang w:val="en-AU"/>
        </w:rPr>
        <w:t>When we change the data in our ORM, the Entity framework will mark this change but will not save it into the DB! In order to save all these changed to the DB, we need to call:</w:t>
      </w:r>
      <w:r>
        <w:rPr>
          <w:lang w:val="en-AU"/>
        </w:rPr>
        <w:br/>
      </w:r>
      <w:r w:rsidRPr="002148C2">
        <w:rPr>
          <w:rStyle w:val="CodeChar"/>
        </w:rPr>
        <w:t>_context.SaveChanges();</w:t>
      </w:r>
    </w:p>
    <w:p w14:paraId="02E3A16A" w14:textId="77777777" w:rsidR="002148C2" w:rsidRDefault="00D56ECB" w:rsidP="002148C2">
      <w:pPr>
        <w:pStyle w:val="Body"/>
        <w:rPr>
          <w:lang w:val="en-AU"/>
        </w:rPr>
      </w:pPr>
      <w:r>
        <w:rPr>
          <w:lang w:val="en-AU"/>
        </w:rPr>
        <w:t>A</w:t>
      </w:r>
      <w:r w:rsidR="002148C2">
        <w:rPr>
          <w:lang w:val="en-AU"/>
        </w:rPr>
        <w:t>ll the changes that the framework recorde</w:t>
      </w:r>
      <w:r w:rsidR="00266EFD">
        <w:rPr>
          <w:lang w:val="en-AU"/>
        </w:rPr>
        <w:t>d</w:t>
      </w:r>
      <w:r w:rsidR="002148C2">
        <w:rPr>
          <w:lang w:val="en-AU"/>
        </w:rPr>
        <w:t xml:space="preserve"> at the time of the .SaveChanges </w:t>
      </w:r>
      <w:r w:rsidR="00266EFD">
        <w:rPr>
          <w:lang w:val="en-AU"/>
        </w:rPr>
        <w:t xml:space="preserve">call </w:t>
      </w:r>
      <w:r w:rsidR="002148C2">
        <w:rPr>
          <w:lang w:val="en-AU"/>
        </w:rPr>
        <w:t xml:space="preserve">will be translated to SQL </w:t>
      </w:r>
      <w:r>
        <w:rPr>
          <w:lang w:val="en-AU"/>
        </w:rPr>
        <w:t>statements at run time and then run them all on the DB.</w:t>
      </w:r>
    </w:p>
    <w:p w14:paraId="71B41F32" w14:textId="77777777" w:rsidR="00D56ECB" w:rsidRPr="002148C2" w:rsidRDefault="00D56ECB" w:rsidP="002148C2">
      <w:pPr>
        <w:pStyle w:val="Body"/>
        <w:rPr>
          <w:lang w:val="en-AU"/>
        </w:rPr>
      </w:pPr>
      <w:r>
        <w:rPr>
          <w:lang w:val="en-AU"/>
        </w:rPr>
        <w:t xml:space="preserve">Note: </w:t>
      </w:r>
      <w:r w:rsidR="00C62A6E">
        <w:rPr>
          <w:lang w:val="en-AU"/>
        </w:rPr>
        <w:t>All the SQL statements are wrapped in one DB transaction</w:t>
      </w:r>
      <w:r>
        <w:rPr>
          <w:lang w:val="en-AU"/>
        </w:rPr>
        <w:t xml:space="preserve">. Meaning that </w:t>
      </w:r>
      <w:r w:rsidRPr="000C47AE">
        <w:rPr>
          <w:b/>
          <w:bCs/>
          <w:lang w:val="en-AU"/>
        </w:rPr>
        <w:t xml:space="preserve">either all </w:t>
      </w:r>
      <w:r w:rsidRPr="000C47AE">
        <w:rPr>
          <w:lang w:val="en-AU"/>
        </w:rPr>
        <w:t>changes will be</w:t>
      </w:r>
      <w:r w:rsidRPr="000C47AE">
        <w:rPr>
          <w:b/>
          <w:bCs/>
          <w:lang w:val="en-AU"/>
        </w:rPr>
        <w:t xml:space="preserve"> saved </w:t>
      </w:r>
      <w:r w:rsidRPr="000C47AE">
        <w:rPr>
          <w:lang w:val="en-AU"/>
        </w:rPr>
        <w:t>to the DB</w:t>
      </w:r>
      <w:r w:rsidRPr="000C47AE">
        <w:rPr>
          <w:b/>
          <w:bCs/>
          <w:lang w:val="en-AU"/>
        </w:rPr>
        <w:t xml:space="preserve"> or none</w:t>
      </w:r>
      <w:r>
        <w:rPr>
          <w:lang w:val="en-AU"/>
        </w:rPr>
        <w:t xml:space="preserve"> of them will. If any change to the DB fail, it will revert all the other changes and the DB will remain consistent with the way it was before the .SaveChanges() command.</w:t>
      </w:r>
    </w:p>
    <w:p w14:paraId="261DAA25" w14:textId="77777777" w:rsidR="00EA0370" w:rsidRDefault="003748E5" w:rsidP="003748E5">
      <w:pPr>
        <w:pStyle w:val="Heading3"/>
        <w:rPr>
          <w:lang w:val="en-AU"/>
        </w:rPr>
      </w:pPr>
      <w:r>
        <w:rPr>
          <w:lang w:val="en-AU"/>
        </w:rPr>
        <w:t>Database Actions</w:t>
      </w:r>
    </w:p>
    <w:p w14:paraId="5B1503EA" w14:textId="77777777" w:rsidR="003748E5" w:rsidRDefault="0050344D" w:rsidP="003748E5">
      <w:pPr>
        <w:pStyle w:val="Body"/>
        <w:numPr>
          <w:ilvl w:val="0"/>
          <w:numId w:val="49"/>
        </w:numPr>
        <w:rPr>
          <w:lang w:val="en-AU"/>
        </w:rPr>
      </w:pPr>
      <w:r>
        <w:rPr>
          <w:lang w:val="en-AU"/>
        </w:rPr>
        <w:t>Add – to add a new record to a table:</w:t>
      </w:r>
      <w:r>
        <w:rPr>
          <w:lang w:val="en-AU"/>
        </w:rPr>
        <w:br/>
        <w:t>_context.Customers.Add(customer);</w:t>
      </w:r>
    </w:p>
    <w:p w14:paraId="504403DF" w14:textId="77777777" w:rsidR="00FD7352" w:rsidRDefault="0050344D" w:rsidP="003748E5">
      <w:pPr>
        <w:pStyle w:val="Body"/>
        <w:numPr>
          <w:ilvl w:val="0"/>
          <w:numId w:val="49"/>
        </w:numPr>
        <w:rPr>
          <w:lang w:val="en-AU"/>
        </w:rPr>
      </w:pPr>
      <w:r>
        <w:rPr>
          <w:lang w:val="en-AU"/>
        </w:rPr>
        <w:t>TryUpdateModel(&lt;model instance to update&gt;,</w:t>
      </w:r>
      <w:r>
        <w:rPr>
          <w:lang w:val="en-AU"/>
        </w:rPr>
        <w:br/>
        <w:t xml:space="preserve">                                &lt;prefix&gt;,</w:t>
      </w:r>
      <w:r>
        <w:rPr>
          <w:lang w:val="en-AU"/>
        </w:rPr>
        <w:br/>
        <w:t xml:space="preserve">                                &lt;include properties&gt;</w:t>
      </w:r>
      <w:r>
        <w:rPr>
          <w:lang w:val="en-AU"/>
        </w:rPr>
        <w:br/>
        <w:t>Will try to update the &lt;model instance to update&gt; with the @model supplied values (through the model binding).</w:t>
      </w:r>
    </w:p>
    <w:p w14:paraId="5C555003" w14:textId="77777777" w:rsidR="0050344D" w:rsidRDefault="0050344D" w:rsidP="00FD7352">
      <w:pPr>
        <w:pStyle w:val="Body"/>
        <w:ind w:left="1800"/>
        <w:rPr>
          <w:lang w:val="en-AU"/>
        </w:rPr>
      </w:pPr>
      <w:r>
        <w:rPr>
          <w:lang w:val="en-AU"/>
        </w:rPr>
        <w:t>Note: some issues with using this method for updating the DB:</w:t>
      </w:r>
    </w:p>
    <w:p w14:paraId="4FEB604D" w14:textId="77777777" w:rsidR="0050344D" w:rsidRDefault="0050344D" w:rsidP="0050344D">
      <w:pPr>
        <w:pStyle w:val="Body"/>
        <w:numPr>
          <w:ilvl w:val="1"/>
          <w:numId w:val="49"/>
        </w:numPr>
        <w:rPr>
          <w:lang w:val="en-AU"/>
        </w:rPr>
      </w:pPr>
      <w:r>
        <w:rPr>
          <w:lang w:val="en-AU"/>
        </w:rPr>
        <w:t>If &lt;include properties&gt; is not included – a serious security hole – an attacker can add invalid properties in the query to hack the site.</w:t>
      </w:r>
    </w:p>
    <w:p w14:paraId="13DA4251" w14:textId="77777777" w:rsidR="0050344D" w:rsidRDefault="0050344D" w:rsidP="0050344D">
      <w:pPr>
        <w:pStyle w:val="Body"/>
        <w:numPr>
          <w:ilvl w:val="1"/>
          <w:numId w:val="49"/>
        </w:numPr>
        <w:rPr>
          <w:lang w:val="en-AU"/>
        </w:rPr>
      </w:pPr>
      <w:r>
        <w:rPr>
          <w:lang w:val="en-AU"/>
        </w:rPr>
        <w:t>If you rename any of the &lt;include properties&gt; in the future, they will not change here and the app will crash in runtime</w:t>
      </w:r>
      <w:r w:rsidR="00C0166D">
        <w:rPr>
          <w:lang w:val="en-AU"/>
        </w:rPr>
        <w:t>!</w:t>
      </w:r>
    </w:p>
    <w:p w14:paraId="372ED6D2" w14:textId="77777777" w:rsidR="00FD7352" w:rsidRDefault="00FD7352" w:rsidP="0050344D">
      <w:pPr>
        <w:pStyle w:val="Body"/>
        <w:numPr>
          <w:ilvl w:val="1"/>
          <w:numId w:val="49"/>
        </w:numPr>
        <w:rPr>
          <w:lang w:val="en-AU"/>
        </w:rPr>
      </w:pPr>
      <w:r>
        <w:rPr>
          <w:lang w:val="en-AU"/>
        </w:rPr>
        <w:t>More secure alternative for using TrayUpdateModel are:</w:t>
      </w:r>
    </w:p>
    <w:p w14:paraId="1AF41560" w14:textId="77777777" w:rsidR="00FD7352" w:rsidRDefault="00FD7352" w:rsidP="00FD7352">
      <w:pPr>
        <w:pStyle w:val="Body"/>
        <w:numPr>
          <w:ilvl w:val="2"/>
          <w:numId w:val="49"/>
        </w:numPr>
        <w:rPr>
          <w:lang w:val="en-AU"/>
        </w:rPr>
      </w:pPr>
      <w:r>
        <w:rPr>
          <w:lang w:val="en-AU"/>
        </w:rPr>
        <w:t>Manually set all parameters in the model – not very readable/friendly</w:t>
      </w:r>
    </w:p>
    <w:p w14:paraId="20E4CA9C" w14:textId="77777777" w:rsidR="00C0166D" w:rsidRDefault="00FD7352" w:rsidP="00FD7352">
      <w:pPr>
        <w:pStyle w:val="Body"/>
        <w:numPr>
          <w:ilvl w:val="2"/>
          <w:numId w:val="49"/>
        </w:numPr>
        <w:rPr>
          <w:lang w:val="en-AU"/>
        </w:rPr>
      </w:pPr>
      <w:r>
        <w:rPr>
          <w:lang w:val="en-AU"/>
        </w:rPr>
        <w:t>Use a DTO as parameter and AutoMapper library to set all fields automatically.</w:t>
      </w:r>
      <w:r>
        <w:rPr>
          <w:lang w:val="en-AU"/>
        </w:rPr>
        <w:br/>
      </w:r>
    </w:p>
    <w:p w14:paraId="043D8822" w14:textId="77777777" w:rsidR="006E6B6C" w:rsidRDefault="006E6B6C" w:rsidP="00E26E8C">
      <w:pPr>
        <w:pStyle w:val="Heading2"/>
        <w:rPr>
          <w:lang w:val="en-AU"/>
        </w:rPr>
      </w:pPr>
      <w:r>
        <w:rPr>
          <w:lang w:val="en-AU"/>
        </w:rPr>
        <w:lastRenderedPageBreak/>
        <w:t>Deployment</w:t>
      </w:r>
    </w:p>
    <w:p w14:paraId="479C4270" w14:textId="77777777" w:rsidR="006E6B6C" w:rsidRDefault="006E6B6C" w:rsidP="006E6B6C">
      <w:pPr>
        <w:pStyle w:val="Heading3"/>
        <w:rPr>
          <w:lang w:val="en-AU"/>
        </w:rPr>
      </w:pPr>
      <w:r>
        <w:rPr>
          <w:lang w:val="en-AU"/>
        </w:rPr>
        <w:t>In Visual Studio</w:t>
      </w:r>
    </w:p>
    <w:p w14:paraId="50ADA478" w14:textId="77777777" w:rsidR="00B97035" w:rsidRDefault="00B97035" w:rsidP="00517814">
      <w:pPr>
        <w:pStyle w:val="Body"/>
        <w:rPr>
          <w:rStyle w:val="CodeChar"/>
          <w:rFonts w:eastAsiaTheme="minorHAnsi"/>
          <w:sz w:val="20"/>
        </w:rPr>
      </w:pPr>
    </w:p>
    <w:p w14:paraId="308B6B02" w14:textId="77777777" w:rsidR="00B97035" w:rsidRPr="00517814" w:rsidRDefault="00B97035" w:rsidP="00517814">
      <w:pPr>
        <w:pStyle w:val="Body"/>
        <w:rPr>
          <w:rStyle w:val="CodeChar"/>
          <w:rFonts w:eastAsiaTheme="minorHAnsi"/>
          <w:sz w:val="20"/>
        </w:rPr>
      </w:pPr>
    </w:p>
    <w:p w14:paraId="6F94F647" w14:textId="77777777" w:rsidR="004D25FF" w:rsidRPr="004D25FF" w:rsidRDefault="004D25FF" w:rsidP="004D25FF">
      <w:pPr>
        <w:pStyle w:val="Heading4"/>
        <w:rPr>
          <w:lang w:val="en-AU"/>
        </w:rPr>
      </w:pPr>
      <w:r>
        <w:rPr>
          <w:lang w:val="en-AU"/>
        </w:rPr>
        <w:t>Publish your Source Code</w:t>
      </w:r>
    </w:p>
    <w:p w14:paraId="40B8F7BB" w14:textId="77777777" w:rsidR="006E6B6C" w:rsidRDefault="006E6B6C" w:rsidP="006E6B6C">
      <w:pPr>
        <w:pStyle w:val="Body"/>
        <w:rPr>
          <w:lang w:val="en-AU"/>
        </w:rPr>
      </w:pPr>
      <w:r>
        <w:rPr>
          <w:lang w:val="en-AU"/>
        </w:rPr>
        <w:t>Right click your solution -&gt; Publish</w:t>
      </w:r>
    </w:p>
    <w:p w14:paraId="1304972E" w14:textId="77777777" w:rsidR="006E6B6C" w:rsidRDefault="006E6B6C" w:rsidP="006E6B6C">
      <w:pPr>
        <w:pStyle w:val="Body"/>
        <w:numPr>
          <w:ilvl w:val="0"/>
          <w:numId w:val="49"/>
        </w:numPr>
        <w:rPr>
          <w:lang w:val="en-AU"/>
        </w:rPr>
      </w:pPr>
      <w:r>
        <w:rPr>
          <w:lang w:val="en-AU"/>
        </w:rPr>
        <w:t>The most commonly used options are File system or FTP under IIS,FTP, etc.</w:t>
      </w:r>
    </w:p>
    <w:p w14:paraId="322875CF" w14:textId="77777777" w:rsidR="006E6B6C" w:rsidRDefault="006E6B6C" w:rsidP="006E6B6C">
      <w:pPr>
        <w:pStyle w:val="Body"/>
        <w:ind w:left="1800"/>
        <w:rPr>
          <w:lang w:val="en-AU"/>
        </w:rPr>
      </w:pPr>
      <w:r>
        <w:rPr>
          <w:lang w:val="en-AU"/>
        </w:rPr>
        <w:t>Additional publish methods:</w:t>
      </w:r>
    </w:p>
    <w:p w14:paraId="553C6595" w14:textId="77777777" w:rsidR="006E6B6C" w:rsidRPr="006E6B6C" w:rsidRDefault="006E6B6C" w:rsidP="00456FA4">
      <w:pPr>
        <w:pStyle w:val="Body"/>
        <w:numPr>
          <w:ilvl w:val="1"/>
          <w:numId w:val="49"/>
        </w:numPr>
        <w:rPr>
          <w:lang w:val="en-AU"/>
        </w:rPr>
      </w:pPr>
      <w:r w:rsidRPr="006E6B6C">
        <w:rPr>
          <w:lang w:val="en-AU"/>
        </w:rPr>
        <w:t>Web Deploy – for publishing directly to IIS site. Requires a target IIS.</w:t>
      </w:r>
    </w:p>
    <w:p w14:paraId="0911E7BD" w14:textId="77777777" w:rsidR="006E6B6C" w:rsidRDefault="006E6B6C" w:rsidP="006E6B6C">
      <w:pPr>
        <w:pStyle w:val="Body"/>
        <w:numPr>
          <w:ilvl w:val="0"/>
          <w:numId w:val="49"/>
        </w:numPr>
        <w:rPr>
          <w:lang w:val="en-AU"/>
        </w:rPr>
      </w:pPr>
      <w:r>
        <w:rPr>
          <w:lang w:val="en-AU"/>
        </w:rPr>
        <w:t>For production – use release mode</w:t>
      </w:r>
      <w:r w:rsidR="00AB57E7">
        <w:rPr>
          <w:lang w:val="en-AU"/>
        </w:rPr>
        <w:t>. For testing or other custom – profiles (see previous section) – use the required profile.</w:t>
      </w:r>
    </w:p>
    <w:p w14:paraId="0EF3F2A3" w14:textId="77777777" w:rsidR="004D25FF" w:rsidRPr="006E6B6C" w:rsidRDefault="004D25FF" w:rsidP="006E6B6C">
      <w:pPr>
        <w:pStyle w:val="Body"/>
        <w:numPr>
          <w:ilvl w:val="0"/>
          <w:numId w:val="49"/>
        </w:numPr>
        <w:rPr>
          <w:lang w:val="en-AU"/>
        </w:rPr>
      </w:pPr>
      <w:r>
        <w:rPr>
          <w:lang w:val="en-AU"/>
        </w:rPr>
        <w:t>Note: for file release, you can’t publish the database. So you’ll need to create the SQL script for running all your migration.</w:t>
      </w:r>
    </w:p>
    <w:p w14:paraId="3FB01ACD" w14:textId="77777777" w:rsidR="006E6B6C" w:rsidRDefault="004D25FF" w:rsidP="004D25FF">
      <w:pPr>
        <w:pStyle w:val="Heading4"/>
        <w:rPr>
          <w:lang w:val="en-AU"/>
        </w:rPr>
      </w:pPr>
      <w:r>
        <w:rPr>
          <w:lang w:val="en-AU"/>
        </w:rPr>
        <w:t>Database Deployment</w:t>
      </w:r>
    </w:p>
    <w:p w14:paraId="6200FE2A" w14:textId="77777777" w:rsidR="004D25FF" w:rsidRDefault="004D25FF" w:rsidP="004D25FF">
      <w:pPr>
        <w:pStyle w:val="Body"/>
        <w:rPr>
          <w:lang w:val="en-AU"/>
        </w:rPr>
      </w:pPr>
      <w:r>
        <w:rPr>
          <w:lang w:val="en-AU"/>
        </w:rPr>
        <w:t>Unless you’re publishing to Web Deploy and running your code-first migrations as part of the deployment, you will need to publish your database manually:</w:t>
      </w:r>
    </w:p>
    <w:p w14:paraId="5B238D56" w14:textId="77777777" w:rsidR="004D25FF" w:rsidRPr="004D25FF" w:rsidRDefault="004D25FF" w:rsidP="004D25FF">
      <w:pPr>
        <w:pStyle w:val="Body"/>
        <w:rPr>
          <w:b/>
          <w:bCs/>
          <w:lang w:val="en-AU"/>
        </w:rPr>
      </w:pPr>
      <w:r w:rsidRPr="004D25FF">
        <w:rPr>
          <w:b/>
          <w:bCs/>
          <w:lang w:val="en-AU"/>
        </w:rPr>
        <w:t>First Time Deployment:</w:t>
      </w:r>
    </w:p>
    <w:p w14:paraId="7DF214A6" w14:textId="77777777" w:rsidR="004D25FF" w:rsidRDefault="004D25FF" w:rsidP="00865074">
      <w:pPr>
        <w:pStyle w:val="Code"/>
        <w:ind w:left="2160"/>
      </w:pPr>
      <w:r>
        <w:t>PM&gt; update-database -script</w:t>
      </w:r>
    </w:p>
    <w:p w14:paraId="4B0F2089" w14:textId="77777777" w:rsidR="004D25FF" w:rsidRDefault="004D25FF" w:rsidP="004D25FF">
      <w:pPr>
        <w:pStyle w:val="Body"/>
        <w:rPr>
          <w:lang w:val="en-AU"/>
        </w:rPr>
      </w:pPr>
      <w:r>
        <w:rPr>
          <w:lang w:val="en-AU"/>
        </w:rPr>
        <w:t>This will create a SQL script with all our migration scripts</w:t>
      </w:r>
    </w:p>
    <w:p w14:paraId="1E6007E8" w14:textId="77777777" w:rsidR="004D25FF" w:rsidRPr="004D25FF" w:rsidRDefault="004D25FF" w:rsidP="004D25FF">
      <w:pPr>
        <w:pStyle w:val="Body"/>
        <w:rPr>
          <w:b/>
          <w:bCs/>
          <w:lang w:val="en-AU"/>
        </w:rPr>
      </w:pPr>
      <w:r w:rsidRPr="004D25FF">
        <w:rPr>
          <w:b/>
          <w:bCs/>
          <w:lang w:val="en-AU"/>
        </w:rPr>
        <w:t>Deployment Updating:</w:t>
      </w:r>
    </w:p>
    <w:p w14:paraId="651C047A" w14:textId="77777777" w:rsidR="004D25FF" w:rsidRDefault="004D25FF" w:rsidP="001B0B44">
      <w:pPr>
        <w:pStyle w:val="Code"/>
        <w:ind w:left="2160"/>
      </w:pPr>
      <w:r>
        <w:t>PM&gt; update-database -script -SourceMigration:&lt;the 1</w:t>
      </w:r>
      <w:r w:rsidRPr="004D25FF">
        <w:rPr>
          <w:vertAlign w:val="superscript"/>
        </w:rPr>
        <w:t>st</w:t>
      </w:r>
      <w:r>
        <w:t xml:space="preserve"> migration </w:t>
      </w:r>
      <w:r w:rsidRPr="004D25FF">
        <w:rPr>
          <w:u w:val="single"/>
        </w:rPr>
        <w:t>class</w:t>
      </w:r>
      <w:r>
        <w:t xml:space="preserve"> that we want to migrate&gt;</w:t>
      </w:r>
    </w:p>
    <w:p w14:paraId="7EE4BB2C" w14:textId="77777777" w:rsidR="009A4227" w:rsidRDefault="009A4227" w:rsidP="006E6B6C">
      <w:pPr>
        <w:pStyle w:val="Body"/>
        <w:rPr>
          <w:lang w:val="en-AU"/>
        </w:rPr>
      </w:pPr>
      <w:r>
        <w:rPr>
          <w:lang w:val="en-AU"/>
        </w:rPr>
        <w:t>For example:</w:t>
      </w:r>
      <w:r>
        <w:rPr>
          <w:lang w:val="en-AU"/>
        </w:rPr>
        <w:br/>
      </w:r>
      <w:r w:rsidRPr="009A4227">
        <w:rPr>
          <w:rStyle w:val="CodeChar"/>
          <w:sz w:val="20"/>
        </w:rPr>
        <w:t xml:space="preserve">PM&gt; </w:t>
      </w:r>
      <w:r w:rsidRPr="009A4227">
        <w:rPr>
          <w:rStyle w:val="CodeChar"/>
          <w:rFonts w:eastAsiaTheme="minorHAnsi"/>
          <w:sz w:val="20"/>
        </w:rPr>
        <w:t>update-database -script -SourceMigration:InitialModel</w:t>
      </w:r>
    </w:p>
    <w:p w14:paraId="27ED74AE" w14:textId="77777777" w:rsidR="00546BAA" w:rsidRDefault="004D25FF" w:rsidP="006E6B6C">
      <w:pPr>
        <w:pStyle w:val="Body"/>
        <w:rPr>
          <w:lang w:val="en-AU"/>
        </w:rPr>
      </w:pPr>
      <w:r>
        <w:rPr>
          <w:lang w:val="en-AU"/>
        </w:rPr>
        <w:t>This will create the SQL script that include all migrations starting from the class we included in the update-database command and until the latest migration in our code.</w:t>
      </w:r>
    </w:p>
    <w:p w14:paraId="5BA20E0D" w14:textId="77777777" w:rsidR="004D25FF" w:rsidRDefault="00546BAA" w:rsidP="006E6B6C">
      <w:pPr>
        <w:pStyle w:val="Body"/>
        <w:rPr>
          <w:lang w:val="en-AU"/>
        </w:rPr>
      </w:pPr>
      <w:r w:rsidRPr="00546BAA">
        <w:rPr>
          <w:b/>
          <w:bCs/>
          <w:lang w:val="en-AU"/>
        </w:rPr>
        <w:t>Note:</w:t>
      </w:r>
      <w:r>
        <w:rPr>
          <w:lang w:val="en-AU"/>
        </w:rPr>
        <w:t xml:space="preserve"> in order to check what was the last migration run on any database, you can look at its _MigrationHistory table.</w:t>
      </w:r>
      <w:r w:rsidR="004D25FF">
        <w:rPr>
          <w:lang w:val="en-AU"/>
        </w:rPr>
        <w:br/>
      </w:r>
    </w:p>
    <w:p w14:paraId="7301F691" w14:textId="77777777" w:rsidR="00546BAA" w:rsidRDefault="00546BAA" w:rsidP="006E6B6C">
      <w:pPr>
        <w:pStyle w:val="Body"/>
        <w:rPr>
          <w:lang w:val="en-AU"/>
        </w:rPr>
      </w:pPr>
      <w:r>
        <w:rPr>
          <w:lang w:val="en-AU"/>
        </w:rPr>
        <w:t>The resulting SQL script, you will need either to give to an administrator and handles the database or to a database migration tool that works with SQL scripts.</w:t>
      </w:r>
    </w:p>
    <w:p w14:paraId="2D5CFD75" w14:textId="77777777" w:rsidR="00AB57E7" w:rsidRPr="009907D0" w:rsidRDefault="00AB57E7" w:rsidP="00AB57E7">
      <w:pPr>
        <w:pStyle w:val="Body"/>
        <w:ind w:left="2251"/>
        <w:rPr>
          <w:lang w:val="en-AU"/>
        </w:rPr>
      </w:pPr>
    </w:p>
    <w:p w14:paraId="637430D1" w14:textId="77777777" w:rsidR="00C837DA" w:rsidRDefault="002D4245" w:rsidP="00E26E8C">
      <w:pPr>
        <w:pStyle w:val="Heading2"/>
      </w:pPr>
      <w:r>
        <w:lastRenderedPageBreak/>
        <w:t>Tools</w:t>
      </w:r>
    </w:p>
    <w:p w14:paraId="7B81AE6B" w14:textId="77777777" w:rsidR="002D4245" w:rsidRDefault="00FA4C8B" w:rsidP="00FA4C8B">
      <w:pPr>
        <w:pStyle w:val="Body"/>
        <w:rPr>
          <w:lang w:val="en-AU"/>
        </w:rPr>
      </w:pPr>
      <w:r>
        <w:t>Web Platform Installer</w:t>
      </w:r>
      <w:r>
        <w:rPr>
          <w:lang w:val="en-AU"/>
        </w:rPr>
        <w:t xml:space="preserve"> – allow installing Web-development related tools easily on the PC.</w:t>
      </w:r>
    </w:p>
    <w:p w14:paraId="390D3FAC" w14:textId="77777777" w:rsidR="0010691A" w:rsidRDefault="0010691A" w:rsidP="0010691A">
      <w:pPr>
        <w:pStyle w:val="Heading3"/>
        <w:rPr>
          <w:lang w:val="en-AU"/>
        </w:rPr>
      </w:pPr>
      <w:r>
        <w:rPr>
          <w:lang w:val="en-AU"/>
        </w:rPr>
        <w:t>AutoMapper</w:t>
      </w:r>
    </w:p>
    <w:p w14:paraId="4C508C9D" w14:textId="77777777" w:rsidR="0010691A" w:rsidRDefault="0010691A" w:rsidP="0010691A">
      <w:pPr>
        <w:pStyle w:val="Body"/>
        <w:rPr>
          <w:lang w:val="en-AU"/>
        </w:rPr>
      </w:pPr>
      <w:r>
        <w:rPr>
          <w:lang w:val="en-AU"/>
        </w:rPr>
        <w:t xml:space="preserve">Allow copying fields automatically between two objects of different types. </w:t>
      </w:r>
    </w:p>
    <w:p w14:paraId="492F48CA" w14:textId="77777777" w:rsidR="0010691A" w:rsidRDefault="0010691A" w:rsidP="0010691A">
      <w:pPr>
        <w:pStyle w:val="Body"/>
        <w:numPr>
          <w:ilvl w:val="0"/>
          <w:numId w:val="68"/>
        </w:numPr>
        <w:rPr>
          <w:rStyle w:val="CodeChar"/>
        </w:rPr>
      </w:pPr>
      <w:r>
        <w:rPr>
          <w:lang w:val="en-AU"/>
        </w:rPr>
        <w:t>To install:</w:t>
      </w:r>
      <w:r>
        <w:rPr>
          <w:lang w:val="en-AU"/>
        </w:rPr>
        <w:br/>
      </w:r>
      <w:r w:rsidRPr="0010691A">
        <w:rPr>
          <w:rStyle w:val="CodeChar"/>
        </w:rPr>
        <w:t>PM&gt; install-package automapper</w:t>
      </w:r>
    </w:p>
    <w:p w14:paraId="36083A7C" w14:textId="77777777" w:rsidR="0010691A" w:rsidRPr="0010691A" w:rsidRDefault="0010691A" w:rsidP="0010691A">
      <w:pPr>
        <w:pStyle w:val="Body"/>
        <w:numPr>
          <w:ilvl w:val="0"/>
          <w:numId w:val="68"/>
        </w:numPr>
        <w:rPr>
          <w:rStyle w:val="CodeChar"/>
        </w:rPr>
      </w:pPr>
      <w:r>
        <w:rPr>
          <w:lang w:val="en-AU"/>
        </w:rPr>
        <w:t>Set up:</w:t>
      </w:r>
    </w:p>
    <w:p w14:paraId="74B87D5D" w14:textId="77777777" w:rsidR="0010691A" w:rsidRPr="0010691A" w:rsidRDefault="0010691A" w:rsidP="0010691A">
      <w:pPr>
        <w:pStyle w:val="Body"/>
        <w:numPr>
          <w:ilvl w:val="1"/>
          <w:numId w:val="68"/>
        </w:numPr>
        <w:rPr>
          <w:rStyle w:val="CodeChar"/>
          <w:rFonts w:ascii="Calibri" w:hAnsi="Calibri" w:cs="Times New Roman"/>
          <w:color w:val="auto"/>
          <w:shd w:val="clear" w:color="auto" w:fill="auto"/>
          <w:lang w:bidi="ar-SA"/>
        </w:rPr>
      </w:pPr>
      <w:r w:rsidRPr="0010691A">
        <w:rPr>
          <w:rStyle w:val="CodeChar"/>
          <w:rFonts w:ascii="Calibri" w:hAnsi="Calibri" w:cs="Times New Roman"/>
          <w:color w:val="auto"/>
          <w:shd w:val="clear" w:color="auto" w:fill="auto"/>
          <w:lang w:bidi="ar-SA"/>
        </w:rPr>
        <w:t>In App_Start directory -&gt; create new class MappingProfile : Profile</w:t>
      </w:r>
    </w:p>
    <w:p w14:paraId="64AE3C37" w14:textId="77777777" w:rsidR="008A5BCE" w:rsidRPr="002B383E" w:rsidRDefault="0010691A" w:rsidP="00AA102E">
      <w:pPr>
        <w:pStyle w:val="Body"/>
        <w:numPr>
          <w:ilvl w:val="1"/>
          <w:numId w:val="68"/>
        </w:numPr>
        <w:rPr>
          <w:rStyle w:val="CodeChar"/>
          <w:rFonts w:ascii="Calibri" w:hAnsi="Calibri" w:cs="Times New Roman"/>
          <w:color w:val="auto"/>
          <w:shd w:val="clear" w:color="auto" w:fill="auto"/>
          <w:lang w:bidi="ar-SA"/>
        </w:rPr>
      </w:pPr>
      <w:r w:rsidRPr="002B383E">
        <w:rPr>
          <w:rStyle w:val="CodeChar"/>
          <w:rFonts w:ascii="Calibri" w:hAnsi="Calibri" w:cs="Times New Roman"/>
          <w:color w:val="auto"/>
          <w:shd w:val="clear" w:color="auto" w:fill="auto"/>
          <w:lang w:bidi="ar-SA"/>
        </w:rPr>
        <w:t>In its constructor, add:</w:t>
      </w:r>
      <w:r w:rsidRPr="002B383E">
        <w:rPr>
          <w:rStyle w:val="CodeChar"/>
          <w:rFonts w:ascii="Calibri" w:hAnsi="Calibri" w:cs="Times New Roman"/>
          <w:color w:val="auto"/>
          <w:shd w:val="clear" w:color="auto" w:fill="auto"/>
          <w:lang w:bidi="ar-SA"/>
        </w:rPr>
        <w:br/>
      </w:r>
      <w:r w:rsidRPr="0010691A">
        <w:rPr>
          <w:rStyle w:val="CodeChar"/>
        </w:rPr>
        <w:t>CreateMap&lt;</w:t>
      </w:r>
      <w:r w:rsidR="004011A4">
        <w:rPr>
          <w:rStyle w:val="CodeChar"/>
          <w:lang w:val="en-AU"/>
        </w:rPr>
        <w:t>fromO</w:t>
      </w:r>
      <w:r w:rsidRPr="0010691A">
        <w:rPr>
          <w:rStyle w:val="CodeChar"/>
        </w:rPr>
        <w:t>bjectType,</w:t>
      </w:r>
      <w:r w:rsidR="00F25F58">
        <w:rPr>
          <w:rStyle w:val="CodeChar"/>
          <w:lang w:val="en-AU"/>
        </w:rPr>
        <w:t>to</w:t>
      </w:r>
      <w:r w:rsidRPr="0010691A">
        <w:rPr>
          <w:rStyle w:val="CodeChar"/>
        </w:rPr>
        <w:t>ObjectType&gt;();</w:t>
      </w:r>
      <w:r w:rsidR="002B383E">
        <w:rPr>
          <w:rStyle w:val="CodeChar"/>
        </w:rPr>
        <w:br/>
      </w:r>
      <w:r w:rsidR="002B383E" w:rsidRPr="002B383E">
        <w:t>you can also add</w:t>
      </w:r>
      <w:r w:rsidR="002B383E">
        <w:rPr>
          <w:rStyle w:val="CodeChar"/>
          <w:lang w:val="en-AU"/>
        </w:rPr>
        <w:t xml:space="preserve"> .ReverseMap();</w:t>
      </w:r>
      <w:r w:rsidR="002B383E" w:rsidRPr="002B383E">
        <w:t xml:space="preserve"> at the end to support mapping both ways.</w:t>
      </w:r>
      <w:r>
        <w:rPr>
          <w:rStyle w:val="CodeChar"/>
        </w:rPr>
        <w:br/>
      </w:r>
      <w:r w:rsidR="008A5BCE" w:rsidRPr="002B383E">
        <w:rPr>
          <w:rStyle w:val="CodeChar"/>
          <w:rFonts w:ascii="Calibri" w:hAnsi="Calibri" w:cs="Times New Roman"/>
          <w:color w:val="auto"/>
          <w:shd w:val="clear" w:color="auto" w:fill="auto"/>
          <w:lang w:val="en-AU" w:bidi="ar-SA"/>
        </w:rPr>
        <w:t xml:space="preserve">for every object you want AutoMapper to map. </w:t>
      </w:r>
      <w:r w:rsidR="008A5BCE" w:rsidRPr="002B383E">
        <w:rPr>
          <w:rStyle w:val="CodeChar"/>
          <w:rFonts w:ascii="Calibri" w:hAnsi="Calibri" w:cs="Times New Roman"/>
          <w:color w:val="auto"/>
          <w:shd w:val="clear" w:color="auto" w:fill="auto"/>
          <w:lang w:val="en-AU" w:bidi="ar-SA"/>
        </w:rPr>
        <w:br/>
        <w:t>When the constructor runs, AutoMapper will go over all the mappings defined here and will map them according to their properties names.</w:t>
      </w:r>
    </w:p>
    <w:p w14:paraId="0B48E552" w14:textId="77777777" w:rsidR="008A5BCE" w:rsidRPr="008A5BCE" w:rsidRDefault="008A5BCE" w:rsidP="008A5BCE">
      <w:pPr>
        <w:pStyle w:val="Body"/>
        <w:numPr>
          <w:ilvl w:val="1"/>
          <w:numId w:val="68"/>
        </w:numPr>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In Application_Start, add:</w:t>
      </w:r>
      <w:r>
        <w:rPr>
          <w:rStyle w:val="CodeChar"/>
          <w:rFonts w:ascii="Calibri" w:hAnsi="Calibri" w:cs="Times New Roman"/>
          <w:color w:val="auto"/>
          <w:shd w:val="clear" w:color="auto" w:fill="auto"/>
          <w:lang w:val="en-AU" w:bidi="ar-SA"/>
        </w:rPr>
        <w:br/>
      </w:r>
      <w:r w:rsidR="007447AE" w:rsidRPr="00AE6B02">
        <w:rPr>
          <w:rStyle w:val="CodeChar"/>
          <w:rFonts w:eastAsiaTheme="minorHAnsi"/>
        </w:rPr>
        <w:t>Mapper.Initialize(cfg =&gt; cfg.AddProfile&lt;MappingProfile&gt;());</w:t>
      </w:r>
      <w:r>
        <w:rPr>
          <w:rStyle w:val="CodeChar"/>
        </w:rPr>
        <w:br/>
      </w:r>
      <w:r>
        <w:rPr>
          <w:rStyle w:val="CodeChar"/>
          <w:rFonts w:ascii="Calibri" w:hAnsi="Calibri" w:cs="Times New Roman"/>
          <w:color w:val="auto"/>
          <w:shd w:val="clear" w:color="auto" w:fill="auto"/>
          <w:lang w:val="en-AU" w:bidi="ar-SA"/>
        </w:rPr>
        <w:t>This will call the MappingProfile constructor on our application startup.</w:t>
      </w:r>
    </w:p>
    <w:p w14:paraId="06923E61" w14:textId="77777777" w:rsidR="009B0E01" w:rsidRPr="009B0E01" w:rsidRDefault="008A5BCE" w:rsidP="009B0E01">
      <w:pPr>
        <w:pStyle w:val="Body"/>
        <w:numPr>
          <w:ilvl w:val="0"/>
          <w:numId w:val="68"/>
        </w:numPr>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Usage:</w:t>
      </w:r>
    </w:p>
    <w:p w14:paraId="336FBC92" w14:textId="77777777" w:rsidR="0010691A" w:rsidRPr="009B0E01" w:rsidRDefault="009B0E01" w:rsidP="009B0E01">
      <w:pPr>
        <w:pStyle w:val="Body"/>
        <w:numPr>
          <w:ilvl w:val="1"/>
          <w:numId w:val="68"/>
        </w:numPr>
        <w:rPr>
          <w:rStyle w:val="CodeChar"/>
          <w:rFonts w:ascii="Calibri" w:hAnsi="Calibri" w:cs="Times New Roman"/>
          <w:color w:val="auto"/>
          <w:shd w:val="clear" w:color="auto" w:fill="auto"/>
          <w:lang w:bidi="ar-SA"/>
        </w:rPr>
      </w:pPr>
      <w:r>
        <w:rPr>
          <w:rStyle w:val="CodeChar"/>
          <w:rFonts w:ascii="Calibri" w:hAnsi="Calibri" w:cs="Times New Roman"/>
          <w:color w:val="auto"/>
          <w:shd w:val="clear" w:color="auto" w:fill="auto"/>
          <w:lang w:val="en-AU" w:bidi="ar-SA"/>
        </w:rPr>
        <w:t>A</w:t>
      </w:r>
      <w:r w:rsidR="008F7217">
        <w:rPr>
          <w:rStyle w:val="CodeChar"/>
          <w:rFonts w:ascii="Calibri" w:hAnsi="Calibri" w:cs="Times New Roman"/>
          <w:color w:val="auto"/>
          <w:shd w:val="clear" w:color="auto" w:fill="auto"/>
          <w:lang w:val="en-AU" w:bidi="ar-SA"/>
        </w:rPr>
        <w:t xml:space="preserve">s input for Select (or other </w:t>
      </w:r>
      <w:r>
        <w:rPr>
          <w:rStyle w:val="CodeChar"/>
          <w:rFonts w:ascii="Calibri" w:hAnsi="Calibri" w:cs="Times New Roman"/>
          <w:color w:val="auto"/>
          <w:shd w:val="clear" w:color="auto" w:fill="auto"/>
          <w:lang w:val="en-AU" w:bidi="ar-SA"/>
        </w:rPr>
        <w:t>functions requiring a selector):</w:t>
      </w:r>
      <w:r>
        <w:rPr>
          <w:rStyle w:val="CodeChar"/>
          <w:rFonts w:ascii="Calibri" w:hAnsi="Calibri" w:cs="Times New Roman"/>
          <w:color w:val="auto"/>
          <w:shd w:val="clear" w:color="auto" w:fill="auto"/>
          <w:lang w:val="en-AU" w:bidi="ar-SA"/>
        </w:rPr>
        <w:br/>
      </w:r>
      <w:r w:rsidRPr="009B0E01">
        <w:rPr>
          <w:rStyle w:val="CodeChar"/>
        </w:rPr>
        <w:t>Mapper.Map&lt;toObjectType&gt;</w:t>
      </w:r>
    </w:p>
    <w:p w14:paraId="60A202C1" w14:textId="77777777" w:rsidR="009B0E01" w:rsidRPr="00AE6B02" w:rsidRDefault="009B0E01" w:rsidP="009B0E01">
      <w:pPr>
        <w:pStyle w:val="Body"/>
        <w:numPr>
          <w:ilvl w:val="1"/>
          <w:numId w:val="68"/>
        </w:numPr>
        <w:rPr>
          <w:rStyle w:val="CodeChar"/>
          <w:rFonts w:ascii="Calibri" w:hAnsi="Calibri" w:cs="Times New Roman"/>
          <w:color w:val="auto"/>
          <w:shd w:val="clear" w:color="auto" w:fill="auto"/>
          <w:lang w:bidi="ar-SA"/>
        </w:rPr>
      </w:pPr>
      <w:r w:rsidRPr="009B0E01">
        <w:rPr>
          <w:rStyle w:val="CodeChar"/>
          <w:rFonts w:ascii="Calibri" w:hAnsi="Calibri" w:cs="Times New Roman"/>
          <w:color w:val="auto"/>
          <w:shd w:val="clear" w:color="auto" w:fill="auto"/>
          <w:lang w:bidi="ar-SA"/>
        </w:rPr>
        <w:t>To directly map between the objects:</w:t>
      </w:r>
      <w:r>
        <w:rPr>
          <w:rStyle w:val="CodeChar"/>
          <w:rFonts w:ascii="Calibri" w:hAnsi="Calibri" w:cs="Times New Roman"/>
          <w:color w:val="auto"/>
          <w:shd w:val="clear" w:color="auto" w:fill="auto"/>
          <w:lang w:bidi="ar-SA"/>
        </w:rPr>
        <w:br/>
      </w:r>
      <w:r w:rsidRPr="009B0E01">
        <w:rPr>
          <w:rStyle w:val="CodeChar"/>
          <w:sz w:val="20"/>
        </w:rPr>
        <w:t>var customerDto =</w:t>
      </w:r>
      <w:r>
        <w:rPr>
          <w:rStyle w:val="CodeChar"/>
          <w:sz w:val="20"/>
        </w:rPr>
        <w:br/>
      </w:r>
      <w:r w:rsidRPr="009B0E01">
        <w:rPr>
          <w:rStyle w:val="CodeChar"/>
          <w:sz w:val="20"/>
        </w:rPr>
        <w:t>Mapper.Map&lt;toObjectType&gt;(customer);</w:t>
      </w:r>
    </w:p>
    <w:p w14:paraId="42509E86" w14:textId="77777777" w:rsidR="00AE6B02" w:rsidRPr="00AE6B02" w:rsidRDefault="00AE6B02" w:rsidP="00AE6B02">
      <w:pPr>
        <w:pStyle w:val="Body"/>
        <w:ind w:left="2880"/>
        <w:rPr>
          <w:rStyle w:val="CodeChar"/>
          <w:rFonts w:ascii="Calibri" w:hAnsi="Calibri" w:cs="Times New Roman"/>
          <w:color w:val="auto"/>
          <w:shd w:val="clear" w:color="auto" w:fill="auto"/>
          <w:lang w:bidi="ar-SA"/>
        </w:rPr>
      </w:pPr>
      <w:r w:rsidRPr="00AE6B02">
        <w:rPr>
          <w:rStyle w:val="CodeChar"/>
          <w:rFonts w:ascii="Calibri" w:hAnsi="Calibri" w:cs="Times New Roman"/>
          <w:color w:val="auto"/>
          <w:shd w:val="clear" w:color="auto" w:fill="auto"/>
          <w:lang w:bidi="ar-SA"/>
        </w:rPr>
        <w:t>Or:</w:t>
      </w:r>
    </w:p>
    <w:p w14:paraId="29DE508D" w14:textId="77777777" w:rsidR="00AE6B02" w:rsidRPr="00AE6B02" w:rsidRDefault="00AE6B02" w:rsidP="00AE6B02">
      <w:pPr>
        <w:pStyle w:val="Body"/>
        <w:ind w:left="2971"/>
        <w:rPr>
          <w:rStyle w:val="CodeChar"/>
          <w:rFonts w:ascii="Calibri" w:hAnsi="Calibri" w:cs="Times New Roman"/>
          <w:color w:val="auto"/>
          <w:shd w:val="clear" w:color="auto" w:fill="auto"/>
          <w:lang w:val="en-AU" w:bidi="ar-SA"/>
        </w:rPr>
      </w:pPr>
      <w:r>
        <w:rPr>
          <w:rStyle w:val="CodeChar"/>
          <w:sz w:val="20"/>
          <w:lang w:val="en-AU"/>
        </w:rPr>
        <w:t>Mapper.Map(fromObject, toObject);</w:t>
      </w:r>
      <w:r w:rsidRPr="00AE6B02">
        <w:t xml:space="preserve"> to update the ‘toObject’ with the data in the ‘fromObject’</w:t>
      </w:r>
    </w:p>
    <w:p w14:paraId="50C4EAD8" w14:textId="77777777" w:rsidR="0010691A" w:rsidRDefault="0010691A" w:rsidP="0010691A">
      <w:pPr>
        <w:pStyle w:val="Body"/>
        <w:ind w:left="2971"/>
        <w:rPr>
          <w:rStyle w:val="CodeChar"/>
        </w:rPr>
      </w:pPr>
    </w:p>
    <w:p w14:paraId="2D722E19" w14:textId="77777777" w:rsidR="0010691A" w:rsidRPr="0010691A" w:rsidRDefault="0010691A" w:rsidP="0010691A">
      <w:pPr>
        <w:pStyle w:val="Body"/>
      </w:pPr>
    </w:p>
    <w:p w14:paraId="105F2F74" w14:textId="77777777" w:rsidR="00FA4C8B" w:rsidRPr="00FA4C8B" w:rsidRDefault="00FA4C8B" w:rsidP="00FA4C8B">
      <w:pPr>
        <w:pStyle w:val="Body"/>
        <w:rPr>
          <w:lang w:val="en-AU"/>
        </w:rPr>
      </w:pPr>
    </w:p>
    <w:p w14:paraId="2EAC3BB9" w14:textId="77777777" w:rsidR="00D8724D" w:rsidRDefault="00D8724D" w:rsidP="00F568C4">
      <w:pPr>
        <w:pStyle w:val="Heading2"/>
        <w:rPr>
          <w:lang w:val="en-AU"/>
        </w:rPr>
      </w:pPr>
      <w:r>
        <w:t>ASP.</w:t>
      </w:r>
      <w:r w:rsidRPr="00F568C4">
        <w:t>Net</w:t>
      </w:r>
      <w:r w:rsidR="00611C3A">
        <w:rPr>
          <w:lang w:val="en-AU"/>
        </w:rPr>
        <w:t xml:space="preserve"> Core</w:t>
      </w:r>
    </w:p>
    <w:p w14:paraId="207C0618" w14:textId="77777777" w:rsidR="003A13A2" w:rsidRPr="003A13A2" w:rsidRDefault="003A13A2" w:rsidP="003A13A2">
      <w:pPr>
        <w:pStyle w:val="Body"/>
        <w:shd w:val="clear" w:color="auto" w:fill="D9D9D9" w:themeFill="background1" w:themeFillShade="D9"/>
        <w:rPr>
          <w:lang w:val="en-AU"/>
        </w:rPr>
      </w:pPr>
      <w:r>
        <w:rPr>
          <w:lang w:val="en-AU"/>
        </w:rPr>
        <w:t>New-&gt;Project-&gt;ASP.NET Web Application -&gt;ASP.Net Core-&gt;Web Application</w:t>
      </w:r>
    </w:p>
    <w:p w14:paraId="5102910C" w14:textId="77777777" w:rsidR="00611C3A" w:rsidRDefault="00611C3A" w:rsidP="00611C3A">
      <w:pPr>
        <w:pStyle w:val="Body"/>
        <w:rPr>
          <w:lang w:val="en-AU"/>
        </w:rPr>
      </w:pPr>
      <w:r>
        <w:rPr>
          <w:noProof/>
        </w:rPr>
        <w:lastRenderedPageBreak/>
        <w:drawing>
          <wp:inline distT="0" distB="0" distL="0" distR="0" wp14:anchorId="3300BC52" wp14:editId="3E456776">
            <wp:extent cx="4417926" cy="2432649"/>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27526" cy="2437935"/>
                    </a:xfrm>
                    <a:prstGeom prst="rect">
                      <a:avLst/>
                    </a:prstGeom>
                  </pic:spPr>
                </pic:pic>
              </a:graphicData>
            </a:graphic>
          </wp:inline>
        </w:drawing>
      </w:r>
    </w:p>
    <w:p w14:paraId="6A835A64" w14:textId="77777777" w:rsidR="00611C3A" w:rsidRDefault="00611C3A" w:rsidP="00611C3A">
      <w:pPr>
        <w:pStyle w:val="Body"/>
        <w:rPr>
          <w:lang w:val="en-AU"/>
        </w:rPr>
      </w:pPr>
      <w:r>
        <w:rPr>
          <w:lang w:val="en-AU"/>
        </w:rPr>
        <w:t>ASP.Core was re-developed from scratch and allow the same as ASP.Net but multiplatform. Web Forms are not supported in ASP.Net Core</w:t>
      </w:r>
    </w:p>
    <w:p w14:paraId="4C2F90C9" w14:textId="77777777" w:rsidR="00D8724D" w:rsidRDefault="00296D53" w:rsidP="00611C3A">
      <w:pPr>
        <w:pStyle w:val="Body"/>
        <w:ind w:left="1440"/>
        <w:rPr>
          <w:lang w:val="en-AU"/>
        </w:rPr>
      </w:pPr>
      <w:r>
        <w:rPr>
          <w:lang w:val="en-AU"/>
        </w:rPr>
        <w:t xml:space="preserve">ASP.NET Core </w:t>
      </w:r>
      <w:r w:rsidR="003A13A2">
        <w:rPr>
          <w:lang w:val="en-AU"/>
        </w:rPr>
        <w:t xml:space="preserve">(ASP.NET 5) </w:t>
      </w:r>
      <w:r>
        <w:rPr>
          <w:lang w:val="en-AU"/>
        </w:rPr>
        <w:t xml:space="preserve">is a lean framework for building </w:t>
      </w:r>
      <w:r w:rsidR="0053664A">
        <w:rPr>
          <w:lang w:val="en-AU"/>
        </w:rPr>
        <w:t>w</w:t>
      </w:r>
      <w:r>
        <w:rPr>
          <w:lang w:val="en-AU"/>
        </w:rPr>
        <w:t xml:space="preserve">eb and cloud applications. </w:t>
      </w:r>
      <w:r w:rsidR="0053664A">
        <w:rPr>
          <w:lang w:val="en-AU"/>
        </w:rPr>
        <w:t>ASP.NET Core is fully open source and available on GitHub</w:t>
      </w:r>
    </w:p>
    <w:p w14:paraId="57D23C6B" w14:textId="77777777" w:rsidR="003A13A2" w:rsidRDefault="000251B3" w:rsidP="000251B3">
      <w:pPr>
        <w:pStyle w:val="Heading3"/>
        <w:rPr>
          <w:lang w:val="en-AU"/>
        </w:rPr>
      </w:pPr>
      <w:r>
        <w:rPr>
          <w:lang w:val="en-AU"/>
        </w:rPr>
        <w:t>Install APS.Net Core</w:t>
      </w:r>
    </w:p>
    <w:p w14:paraId="3764C710" w14:textId="77777777" w:rsidR="000251B3" w:rsidRDefault="00FD0CF4" w:rsidP="00105991">
      <w:pPr>
        <w:pStyle w:val="Body"/>
        <w:numPr>
          <w:ilvl w:val="0"/>
          <w:numId w:val="83"/>
        </w:numPr>
        <w:rPr>
          <w:lang w:val="en-AU"/>
        </w:rPr>
      </w:pPr>
      <w:r>
        <w:rPr>
          <w:lang w:val="en-AU"/>
        </w:rPr>
        <w:t>Browse to dot.net</w:t>
      </w:r>
    </w:p>
    <w:p w14:paraId="303583C2" w14:textId="77777777" w:rsidR="00FD0CF4" w:rsidRDefault="00FD0CF4" w:rsidP="00105991">
      <w:pPr>
        <w:pStyle w:val="Body"/>
        <w:numPr>
          <w:ilvl w:val="0"/>
          <w:numId w:val="83"/>
        </w:numPr>
        <w:rPr>
          <w:lang w:val="en-AU"/>
        </w:rPr>
      </w:pPr>
      <w:r>
        <w:rPr>
          <w:lang w:val="en-AU"/>
        </w:rPr>
        <w:t>Download .Net core SDK and install it.</w:t>
      </w:r>
    </w:p>
    <w:p w14:paraId="100C863E" w14:textId="77777777" w:rsidR="003C3919" w:rsidRDefault="00FD0CF4" w:rsidP="00105991">
      <w:pPr>
        <w:pStyle w:val="Body"/>
        <w:numPr>
          <w:ilvl w:val="0"/>
          <w:numId w:val="83"/>
        </w:numPr>
        <w:rPr>
          <w:lang w:val="en-AU"/>
        </w:rPr>
      </w:pPr>
      <w:r>
        <w:rPr>
          <w:lang w:val="en-AU"/>
        </w:rPr>
        <w:t>To verify that its installed:</w:t>
      </w:r>
      <w:r>
        <w:rPr>
          <w:lang w:val="en-AU"/>
        </w:rPr>
        <w:br/>
        <w:t xml:space="preserve">in command line: </w:t>
      </w:r>
      <w:r w:rsidRPr="00FD0CF4">
        <w:rPr>
          <w:rStyle w:val="CodeChar"/>
          <w:sz w:val="20"/>
        </w:rPr>
        <w:t xml:space="preserve">&gt; dotnet </w:t>
      </w:r>
      <w:r w:rsidR="003C3919">
        <w:rPr>
          <w:rStyle w:val="CodeChar"/>
          <w:sz w:val="20"/>
        </w:rPr>
        <w:t>–</w:t>
      </w:r>
      <w:r w:rsidRPr="00FD0CF4">
        <w:rPr>
          <w:rStyle w:val="CodeChar"/>
          <w:sz w:val="20"/>
        </w:rPr>
        <w:t>version</w:t>
      </w:r>
    </w:p>
    <w:p w14:paraId="4B86A70E" w14:textId="77777777" w:rsidR="003C3919" w:rsidRDefault="003C3919" w:rsidP="003C3919">
      <w:pPr>
        <w:pStyle w:val="Heading3"/>
        <w:rPr>
          <w:lang w:val="en-AU"/>
        </w:rPr>
      </w:pPr>
      <w:r>
        <w:rPr>
          <w:lang w:val="en-AU"/>
        </w:rPr>
        <w:t>.Net Core Command Line</w:t>
      </w:r>
    </w:p>
    <w:p w14:paraId="07C39636" w14:textId="77777777" w:rsidR="003C3919" w:rsidRDefault="003C3919" w:rsidP="003C3919">
      <w:pPr>
        <w:pStyle w:val="Body"/>
        <w:rPr>
          <w:lang w:val="en-AU"/>
        </w:rPr>
      </w:pPr>
      <w:r w:rsidRPr="003C3919">
        <w:rPr>
          <w:rStyle w:val="CodeChar"/>
        </w:rPr>
        <w:t xml:space="preserve">dotnet </w:t>
      </w:r>
      <w:r>
        <w:rPr>
          <w:rStyle w:val="CodeChar"/>
          <w:lang w:val="en-AU"/>
        </w:rPr>
        <w:t>-</w:t>
      </w:r>
      <w:r w:rsidRPr="003C3919">
        <w:rPr>
          <w:rStyle w:val="CodeChar"/>
        </w:rPr>
        <w:t>–help</w:t>
      </w:r>
      <w:r>
        <w:rPr>
          <w:lang w:val="en-AU"/>
        </w:rPr>
        <w:t xml:space="preserve"> – to get help on commands.</w:t>
      </w:r>
    </w:p>
    <w:p w14:paraId="75664C16" w14:textId="77777777" w:rsidR="003C3919" w:rsidRDefault="003C3919" w:rsidP="003C3919">
      <w:pPr>
        <w:pStyle w:val="Body"/>
        <w:rPr>
          <w:lang w:val="en-AU"/>
        </w:rPr>
      </w:pPr>
      <w:r>
        <w:rPr>
          <w:rStyle w:val="CodeChar"/>
          <w:lang w:val="en-AU"/>
        </w:rPr>
        <w:t>&gt; dotnet new console</w:t>
      </w:r>
      <w:r w:rsidRPr="003C3919">
        <w:t xml:space="preserve"> – create a new console application in the current directory</w:t>
      </w:r>
      <w:r w:rsidR="00FA091F">
        <w:rPr>
          <w:lang w:val="en-AU"/>
        </w:rPr>
        <w:t xml:space="preserve">. It also runs the </w:t>
      </w:r>
    </w:p>
    <w:p w14:paraId="7081EA37" w14:textId="77777777" w:rsidR="00DC02E5" w:rsidRPr="0012283C" w:rsidRDefault="00DC02E5" w:rsidP="0012283C">
      <w:pPr>
        <w:pStyle w:val="Body"/>
      </w:pPr>
      <w:r>
        <w:rPr>
          <w:rStyle w:val="CodeChar"/>
          <w:lang w:val="en-AU"/>
        </w:rPr>
        <w:t>&gt; dotnet build</w:t>
      </w:r>
      <w:r w:rsidR="0012283C" w:rsidRPr="0012283C">
        <w:t xml:space="preserve"> – build the project</w:t>
      </w:r>
    </w:p>
    <w:p w14:paraId="4303347E" w14:textId="77777777" w:rsidR="00FA091F" w:rsidRDefault="00FA091F" w:rsidP="00FA091F">
      <w:pPr>
        <w:pStyle w:val="Body"/>
      </w:pPr>
      <w:r>
        <w:rPr>
          <w:rStyle w:val="CodeChar"/>
          <w:lang w:val="en-AU"/>
        </w:rPr>
        <w:t>&gt; dotnet run</w:t>
      </w:r>
      <w:r w:rsidR="000B6C8B">
        <w:rPr>
          <w:rStyle w:val="CodeChar"/>
          <w:lang w:val="en-AU"/>
        </w:rPr>
        <w:t xml:space="preserve"> &lt;optional arguments&gt;</w:t>
      </w:r>
      <w:r w:rsidRPr="00FA091F">
        <w:t xml:space="preserve"> – will run what is in the current directory</w:t>
      </w:r>
    </w:p>
    <w:p w14:paraId="6D01B0FE" w14:textId="77777777" w:rsidR="00D161A8" w:rsidRPr="00FA091F" w:rsidRDefault="00D161A8" w:rsidP="00FA091F">
      <w:pPr>
        <w:pStyle w:val="Body"/>
      </w:pPr>
      <w:r>
        <w:rPr>
          <w:rStyle w:val="CodeChar"/>
          <w:lang w:val="en-AU"/>
        </w:rPr>
        <w:t>&gt; dotnet add package &lt;package name&gt;</w:t>
      </w:r>
      <w:r w:rsidRPr="00D161A8">
        <w:t xml:space="preserve"> – add a Nuget Packet dependency to our project.</w:t>
      </w:r>
    </w:p>
    <w:p w14:paraId="74EFFDB3" w14:textId="77777777" w:rsidR="00736EC5" w:rsidRDefault="00736EC5" w:rsidP="003C3919">
      <w:pPr>
        <w:pStyle w:val="Heading3"/>
        <w:rPr>
          <w:lang w:val="en-AU"/>
        </w:rPr>
      </w:pPr>
      <w:r>
        <w:rPr>
          <w:lang w:val="en-AU"/>
        </w:rPr>
        <w:t>Start a new .Net Core Project</w:t>
      </w:r>
    </w:p>
    <w:p w14:paraId="35E4BEEE" w14:textId="77777777" w:rsidR="00736EC5" w:rsidRDefault="00A47FBB" w:rsidP="00105991">
      <w:pPr>
        <w:pStyle w:val="Body"/>
        <w:numPr>
          <w:ilvl w:val="0"/>
          <w:numId w:val="84"/>
        </w:numPr>
        <w:rPr>
          <w:lang w:val="en-AU"/>
        </w:rPr>
      </w:pPr>
      <w:r>
        <w:rPr>
          <w:lang w:val="en-AU"/>
        </w:rPr>
        <w:t>File -&gt; New -&gt; Project -&gt; Web or .Net Core -&gt; APS.Net Core Web Application.</w:t>
      </w:r>
    </w:p>
    <w:p w14:paraId="237D7087" w14:textId="77777777" w:rsidR="00A47FBB" w:rsidRDefault="00A47FBB" w:rsidP="00105991">
      <w:pPr>
        <w:pStyle w:val="Body"/>
        <w:numPr>
          <w:ilvl w:val="0"/>
          <w:numId w:val="84"/>
        </w:numPr>
        <w:rPr>
          <w:lang w:val="en-AU"/>
        </w:rPr>
      </w:pPr>
      <w:r>
        <w:rPr>
          <w:lang w:val="en-AU"/>
        </w:rPr>
        <w:t>Choose the version of .Net Core</w:t>
      </w:r>
    </w:p>
    <w:p w14:paraId="1E52AA23" w14:textId="77777777" w:rsidR="00F644B2" w:rsidRDefault="00F644B2" w:rsidP="00105991">
      <w:pPr>
        <w:pStyle w:val="Body"/>
        <w:numPr>
          <w:ilvl w:val="0"/>
          <w:numId w:val="84"/>
        </w:numPr>
        <w:rPr>
          <w:lang w:val="en-AU"/>
        </w:rPr>
      </w:pPr>
      <w:r>
        <w:rPr>
          <w:lang w:val="en-AU"/>
        </w:rPr>
        <w:t>Choose MVC for starting point.</w:t>
      </w:r>
    </w:p>
    <w:p w14:paraId="6455B1F1" w14:textId="77777777" w:rsidR="00A47FBB" w:rsidRDefault="00A47FBB" w:rsidP="00105991">
      <w:pPr>
        <w:pStyle w:val="Body"/>
        <w:numPr>
          <w:ilvl w:val="0"/>
          <w:numId w:val="84"/>
        </w:numPr>
        <w:rPr>
          <w:lang w:val="en-AU"/>
        </w:rPr>
      </w:pPr>
      <w:r>
        <w:rPr>
          <w:lang w:val="en-AU"/>
        </w:rPr>
        <w:t>Choose User authentication option</w:t>
      </w:r>
    </w:p>
    <w:p w14:paraId="4698515A" w14:textId="77777777" w:rsidR="00F644B2" w:rsidRDefault="00F644B2" w:rsidP="00F644B2">
      <w:pPr>
        <w:pStyle w:val="Heading3"/>
        <w:rPr>
          <w:lang w:val="en-AU"/>
        </w:rPr>
      </w:pPr>
      <w:r>
        <w:rPr>
          <w:lang w:val="en-AU"/>
        </w:rPr>
        <w:lastRenderedPageBreak/>
        <w:t>.Net Core Project from Scratch</w:t>
      </w:r>
    </w:p>
    <w:p w14:paraId="5C75CBA0" w14:textId="77777777" w:rsidR="00A47FBB" w:rsidRPr="00530A75" w:rsidRDefault="00F644B2" w:rsidP="001F7ECC">
      <w:pPr>
        <w:pStyle w:val="Body"/>
        <w:numPr>
          <w:ilvl w:val="0"/>
          <w:numId w:val="85"/>
        </w:numPr>
        <w:rPr>
          <w:lang w:val="en-AU"/>
        </w:rPr>
      </w:pPr>
      <w:r w:rsidRPr="00530A75">
        <w:rPr>
          <w:lang w:val="en-AU"/>
        </w:rPr>
        <w:t>Create a new .Net Core project and choose ‘empty’ instead of MVC.</w:t>
      </w:r>
    </w:p>
    <w:p w14:paraId="2E11A27A" w14:textId="77777777" w:rsidR="009D7F81" w:rsidRDefault="009D7F81" w:rsidP="003C3919">
      <w:pPr>
        <w:pStyle w:val="Heading3"/>
        <w:rPr>
          <w:lang w:val="en-AU"/>
        </w:rPr>
      </w:pPr>
      <w:r>
        <w:rPr>
          <w:lang w:val="en-AU"/>
        </w:rPr>
        <w:t>.Net Core Project – Structure</w:t>
      </w:r>
    </w:p>
    <w:p w14:paraId="7592E4A1" w14:textId="77777777" w:rsidR="00A318BD" w:rsidRDefault="00A318BD" w:rsidP="00A318BD">
      <w:pPr>
        <w:pStyle w:val="Heading4"/>
        <w:rPr>
          <w:lang w:val="en-AU"/>
        </w:rPr>
      </w:pPr>
      <w:r>
        <w:rPr>
          <w:lang w:val="en-AU"/>
        </w:rPr>
        <w:t>wwwroot</w:t>
      </w:r>
    </w:p>
    <w:p w14:paraId="1F59EB2D" w14:textId="77777777" w:rsidR="009D7F81" w:rsidRDefault="00A318BD" w:rsidP="00A318BD">
      <w:pPr>
        <w:pStyle w:val="Body"/>
        <w:ind w:left="1440"/>
        <w:rPr>
          <w:lang w:val="en-AU"/>
        </w:rPr>
      </w:pPr>
      <w:r>
        <w:rPr>
          <w:lang w:val="en-AU"/>
        </w:rPr>
        <w:t>A</w:t>
      </w:r>
      <w:r w:rsidR="002F7157">
        <w:rPr>
          <w:lang w:val="en-AU"/>
        </w:rPr>
        <w:t xml:space="preserve"> directory that holds all the files that you want to serve to the users. It is treated as the root of the web server and allow direct access to files there.</w:t>
      </w:r>
    </w:p>
    <w:p w14:paraId="579FEC65" w14:textId="77777777" w:rsidR="00A318BD" w:rsidRDefault="00A318BD" w:rsidP="00A318BD">
      <w:pPr>
        <w:pStyle w:val="Heading4"/>
        <w:rPr>
          <w:lang w:val="en-AU"/>
        </w:rPr>
      </w:pPr>
      <w:r>
        <w:rPr>
          <w:lang w:val="en-AU"/>
        </w:rPr>
        <w:t>Startup.Config</w:t>
      </w:r>
      <w:r w:rsidR="00176392">
        <w:rPr>
          <w:lang w:val="en-AU"/>
        </w:rPr>
        <w:t>ure</w:t>
      </w:r>
    </w:p>
    <w:p w14:paraId="2D3CD0BC" w14:textId="77777777" w:rsidR="006332E3" w:rsidRDefault="00360009" w:rsidP="00360009">
      <w:pPr>
        <w:pStyle w:val="Body"/>
        <w:rPr>
          <w:rFonts w:eastAsiaTheme="minorHAnsi"/>
          <w:lang w:val="en-AU" w:bidi="he-IL"/>
        </w:rPr>
      </w:pPr>
      <w:r>
        <w:rPr>
          <w:rFonts w:eastAsiaTheme="minorHAnsi"/>
          <w:lang w:val="en-AU" w:bidi="he-IL"/>
        </w:rPr>
        <w:t>T</w:t>
      </w:r>
      <w:r>
        <w:rPr>
          <w:rFonts w:eastAsiaTheme="minorHAnsi"/>
          <w:lang w:bidi="he-IL"/>
        </w:rPr>
        <w:t xml:space="preserve">his method </w:t>
      </w:r>
      <w:r w:rsidR="006332E3">
        <w:rPr>
          <w:rFonts w:eastAsiaTheme="minorHAnsi"/>
          <w:lang w:val="en-AU" w:bidi="he-IL"/>
        </w:rPr>
        <w:t xml:space="preserve">is called by the </w:t>
      </w:r>
      <w:r w:rsidR="00F70FF3">
        <w:rPr>
          <w:rFonts w:eastAsiaTheme="minorHAnsi"/>
          <w:lang w:val="en-AU" w:bidi="he-IL"/>
        </w:rPr>
        <w:t>runtime to</w:t>
      </w:r>
      <w:r w:rsidR="006332E3">
        <w:rPr>
          <w:rFonts w:eastAsiaTheme="minorHAnsi"/>
          <w:lang w:val="en-AU" w:bidi="he-IL"/>
        </w:rPr>
        <w:t xml:space="preserve"> </w:t>
      </w:r>
      <w:r>
        <w:rPr>
          <w:rFonts w:eastAsiaTheme="minorHAnsi"/>
          <w:lang w:bidi="he-IL"/>
        </w:rPr>
        <w:t xml:space="preserve">configure the HTTP request </w:t>
      </w:r>
      <w:r w:rsidRPr="00B3537C">
        <w:rPr>
          <w:rFonts w:eastAsiaTheme="minorHAnsi"/>
          <w:b/>
          <w:bCs/>
          <w:lang w:bidi="he-IL"/>
        </w:rPr>
        <w:t>pipeline</w:t>
      </w:r>
      <w:r>
        <w:rPr>
          <w:rFonts w:eastAsiaTheme="minorHAnsi"/>
          <w:lang w:bidi="he-IL"/>
        </w:rPr>
        <w:t>.</w:t>
      </w:r>
      <w:r>
        <w:rPr>
          <w:rFonts w:eastAsiaTheme="minorHAnsi"/>
          <w:lang w:val="en-AU" w:bidi="he-IL"/>
        </w:rPr>
        <w:t xml:space="preserve"> </w:t>
      </w:r>
    </w:p>
    <w:p w14:paraId="1120814F" w14:textId="77777777" w:rsidR="006332E3" w:rsidRDefault="006332E3" w:rsidP="00360009">
      <w:pPr>
        <w:pStyle w:val="Body"/>
        <w:rPr>
          <w:rFonts w:eastAsiaTheme="minorHAnsi"/>
          <w:lang w:val="en-AU" w:bidi="he-IL"/>
        </w:rPr>
      </w:pPr>
      <w:r>
        <w:rPr>
          <w:rFonts w:eastAsiaTheme="minorHAnsi"/>
          <w:lang w:val="en-AU" w:bidi="he-IL"/>
        </w:rPr>
        <w:t>It will determine what middlewares will be called for every new web request received by the app.</w:t>
      </w:r>
    </w:p>
    <w:p w14:paraId="270D7257" w14:textId="77777777" w:rsidR="00A318BD" w:rsidRDefault="00360009" w:rsidP="006332E3">
      <w:pPr>
        <w:pStyle w:val="Body"/>
        <w:rPr>
          <w:rFonts w:eastAsiaTheme="minorHAnsi"/>
          <w:lang w:bidi="he-IL"/>
        </w:rPr>
      </w:pPr>
      <w:r>
        <w:rPr>
          <w:rFonts w:eastAsiaTheme="minorHAnsi"/>
          <w:lang w:bidi="he-IL"/>
        </w:rPr>
        <w:t>NOTE: The ORDER in this function MATTERS! This is exactly the order in which the different middlewares will be called whenever the app receive a new request!!</w:t>
      </w:r>
    </w:p>
    <w:p w14:paraId="49E847C0" w14:textId="77777777" w:rsidR="00F70FF3" w:rsidRDefault="00A91004" w:rsidP="00A91004">
      <w:pPr>
        <w:pStyle w:val="Heading4"/>
        <w:rPr>
          <w:lang w:val="en-AU"/>
        </w:rPr>
      </w:pPr>
      <w:r>
        <w:rPr>
          <w:lang w:val="en-AU"/>
        </w:rPr>
        <w:t>Controllers, Models and Views</w:t>
      </w:r>
    </w:p>
    <w:p w14:paraId="6F1569EA" w14:textId="77777777" w:rsidR="00A91004" w:rsidRDefault="00A91004" w:rsidP="00A91004">
      <w:pPr>
        <w:pStyle w:val="Body"/>
        <w:ind w:left="1418"/>
        <w:rPr>
          <w:lang w:val="en-AU"/>
        </w:rPr>
      </w:pPr>
      <w:r>
        <w:rPr>
          <w:lang w:val="en-AU"/>
        </w:rPr>
        <w:t>Will use the same files structure as traditional ASP.Net projects:</w:t>
      </w:r>
    </w:p>
    <w:p w14:paraId="238D15B1" w14:textId="77777777" w:rsidR="00A91004" w:rsidRDefault="00A91004" w:rsidP="00A91004">
      <w:pPr>
        <w:pStyle w:val="Body"/>
        <w:numPr>
          <w:ilvl w:val="2"/>
          <w:numId w:val="20"/>
        </w:numPr>
        <w:rPr>
          <w:lang w:val="en-AU"/>
        </w:rPr>
      </w:pPr>
      <w:r>
        <w:rPr>
          <w:lang w:val="en-AU"/>
        </w:rPr>
        <w:t>Controllers live in folder Controllers:</w:t>
      </w:r>
      <w:r>
        <w:rPr>
          <w:lang w:val="en-AU"/>
        </w:rPr>
        <w:br/>
      </w:r>
      <w:r w:rsidRPr="00CE19AC">
        <w:rPr>
          <w:rStyle w:val="CodeChar"/>
          <w:sz w:val="20"/>
        </w:rPr>
        <w:t>Controllers/ProductController.cs</w:t>
      </w:r>
    </w:p>
    <w:p w14:paraId="7685FF7D" w14:textId="77777777" w:rsidR="00A91004" w:rsidRDefault="00A91004" w:rsidP="00A91004">
      <w:pPr>
        <w:pStyle w:val="Body"/>
        <w:numPr>
          <w:ilvl w:val="2"/>
          <w:numId w:val="20"/>
        </w:numPr>
        <w:rPr>
          <w:lang w:val="en-AU"/>
        </w:rPr>
      </w:pPr>
      <w:r>
        <w:rPr>
          <w:lang w:val="en-AU"/>
        </w:rPr>
        <w:t>Views live in folder Views/&lt;Controller&gt;/ and named according to the controller’s actions:</w:t>
      </w:r>
    </w:p>
    <w:p w14:paraId="0DA75699" w14:textId="77777777" w:rsidR="00A91004" w:rsidRDefault="00A91004" w:rsidP="00A91004">
      <w:pPr>
        <w:pStyle w:val="Body"/>
        <w:numPr>
          <w:ilvl w:val="3"/>
          <w:numId w:val="20"/>
        </w:numPr>
        <w:rPr>
          <w:lang w:val="en-AU"/>
        </w:rPr>
      </w:pPr>
      <w:r>
        <w:rPr>
          <w:lang w:val="en-AU"/>
        </w:rPr>
        <w:t>Views for ProductController will live in Views/Product</w:t>
      </w:r>
    </w:p>
    <w:p w14:paraId="67B1EC8B" w14:textId="77777777" w:rsidR="00A91004" w:rsidRDefault="00A91004" w:rsidP="00A91004">
      <w:pPr>
        <w:pStyle w:val="Body"/>
        <w:numPr>
          <w:ilvl w:val="3"/>
          <w:numId w:val="20"/>
        </w:numPr>
        <w:rPr>
          <w:lang w:val="en-AU"/>
        </w:rPr>
      </w:pPr>
      <w:r>
        <w:rPr>
          <w:lang w:val="en-AU"/>
        </w:rPr>
        <w:t>Each view named for an Action in the controller</w:t>
      </w:r>
    </w:p>
    <w:p w14:paraId="2FCC7CD8" w14:textId="77777777" w:rsidR="00A91004" w:rsidRDefault="00A91004" w:rsidP="00A91004">
      <w:pPr>
        <w:pStyle w:val="Code"/>
        <w:ind w:left="2880"/>
      </w:pPr>
      <w:r>
        <w:t>Views/Product/Edit.cshtml</w:t>
      </w:r>
    </w:p>
    <w:p w14:paraId="52DE36F8" w14:textId="77777777" w:rsidR="00F97720" w:rsidRPr="00F97720" w:rsidRDefault="00F97720" w:rsidP="00F97720">
      <w:pPr>
        <w:pStyle w:val="Body"/>
        <w:numPr>
          <w:ilvl w:val="2"/>
          <w:numId w:val="20"/>
        </w:numPr>
        <w:rPr>
          <w:lang w:val="en-AU"/>
        </w:rPr>
      </w:pPr>
      <w:r>
        <w:rPr>
          <w:lang w:val="en-AU"/>
        </w:rPr>
        <w:t>_ViewImports.cshtml – contains global imports for all other views.</w:t>
      </w:r>
      <w:r>
        <w:rPr>
          <w:lang w:val="en-AU"/>
        </w:rPr>
        <w:br/>
        <w:t>This is where we’ll put all general @using and @addTagHelper lines.</w:t>
      </w:r>
    </w:p>
    <w:p w14:paraId="31EFB364" w14:textId="77777777" w:rsidR="00A91004" w:rsidRDefault="0094773A" w:rsidP="0094773A">
      <w:pPr>
        <w:pStyle w:val="Heading4"/>
      </w:pPr>
      <w:r>
        <w:t>Views</w:t>
      </w:r>
    </w:p>
    <w:p w14:paraId="53C1E15D" w14:textId="77777777" w:rsidR="0094773A" w:rsidRDefault="0094773A" w:rsidP="0094773A">
      <w:pPr>
        <w:pStyle w:val="Body"/>
        <w:rPr>
          <w:b/>
          <w:bCs/>
          <w:u w:val="single"/>
          <w:lang w:val="en-AU"/>
        </w:rPr>
      </w:pPr>
      <w:r w:rsidRPr="0094773A">
        <w:rPr>
          <w:b/>
          <w:bCs/>
          <w:u w:val="single"/>
          <w:lang w:val="en-AU"/>
        </w:rPr>
        <w:t>Forms:</w:t>
      </w:r>
    </w:p>
    <w:p w14:paraId="4FEF850D" w14:textId="77777777" w:rsidR="0094773A" w:rsidRPr="0094773A" w:rsidRDefault="0094773A" w:rsidP="0094773A">
      <w:pPr>
        <w:pStyle w:val="Body"/>
        <w:numPr>
          <w:ilvl w:val="2"/>
          <w:numId w:val="20"/>
        </w:numPr>
      </w:pPr>
      <w:r>
        <w:rPr>
          <w:lang w:val="en-AU"/>
        </w:rPr>
        <w:t>Use regular HTML syntax for forms:</w:t>
      </w:r>
      <w:r>
        <w:rPr>
          <w:lang w:val="en-AU"/>
        </w:rPr>
        <w:br/>
        <w:t>&lt;form method=”</w:t>
      </w:r>
      <w:r w:rsidRPr="0094773A">
        <w:rPr>
          <w:color w:val="0000CC"/>
          <w:lang w:val="en-AU"/>
        </w:rPr>
        <w:t>post</w:t>
      </w:r>
      <w:r>
        <w:rPr>
          <w:lang w:val="en-AU"/>
        </w:rPr>
        <w:t>”&gt;…&lt;/form&gt;</w:t>
      </w:r>
    </w:p>
    <w:p w14:paraId="32D01C84" w14:textId="77777777" w:rsidR="0094773A" w:rsidRPr="0094773A" w:rsidRDefault="0094773A" w:rsidP="0094773A">
      <w:pPr>
        <w:pStyle w:val="Body"/>
        <w:numPr>
          <w:ilvl w:val="3"/>
          <w:numId w:val="20"/>
        </w:numPr>
      </w:pPr>
      <w:r>
        <w:rPr>
          <w:lang w:val="en-AU"/>
        </w:rPr>
        <w:t>the form method must match the [Http</w:t>
      </w:r>
      <w:r w:rsidRPr="0094773A">
        <w:rPr>
          <w:color w:val="0000CC"/>
          <w:lang w:val="en-AU"/>
        </w:rPr>
        <w:t>Post</w:t>
      </w:r>
      <w:r>
        <w:rPr>
          <w:lang w:val="en-AU"/>
        </w:rPr>
        <w:t>] tag in the controller’s action</w:t>
      </w:r>
    </w:p>
    <w:p w14:paraId="37A54878" w14:textId="253B0828" w:rsidR="0094773A" w:rsidRPr="0094773A" w:rsidRDefault="0094773A" w:rsidP="00721946">
      <w:pPr>
        <w:pStyle w:val="Body"/>
        <w:numPr>
          <w:ilvl w:val="3"/>
          <w:numId w:val="20"/>
        </w:numPr>
      </w:pPr>
      <w:r>
        <w:rPr>
          <w:lang w:val="en-AU"/>
        </w:rPr>
        <w:t>The controller will be the</w:t>
      </w:r>
      <w:r w:rsidR="0099483B">
        <w:rPr>
          <w:lang w:val="en-AU"/>
        </w:rPr>
        <w:t xml:space="preserve"> </w:t>
      </w:r>
      <w:r w:rsidR="0099483B" w:rsidRPr="0099483B">
        <w:rPr>
          <w:rStyle w:val="CodeChar"/>
          <w:sz w:val="20"/>
        </w:rPr>
        <w:t>&lt;ControllerName&gt;Controller</w:t>
      </w:r>
      <w:r w:rsidR="0099483B">
        <w:rPr>
          <w:lang w:val="en-AU"/>
        </w:rPr>
        <w:t xml:space="preserve"> from: </w:t>
      </w:r>
      <w:r>
        <w:rPr>
          <w:lang w:val="en-AU"/>
        </w:rPr>
        <w:t>Views/{</w:t>
      </w:r>
      <w:r w:rsidRPr="0099483B">
        <w:rPr>
          <w:color w:val="0000CC"/>
          <w:lang w:val="en-AU"/>
        </w:rPr>
        <w:t>Controller</w:t>
      </w:r>
      <w:r w:rsidR="0099483B">
        <w:rPr>
          <w:color w:val="0000CC"/>
          <w:lang w:val="en-AU"/>
        </w:rPr>
        <w:t>Name</w:t>
      </w:r>
      <w:r>
        <w:rPr>
          <w:lang w:val="en-AU"/>
        </w:rPr>
        <w:t>}/</w:t>
      </w:r>
      <w:r w:rsidR="0099483B">
        <w:rPr>
          <w:lang w:val="en-AU"/>
        </w:rPr>
        <w:t>view.cshtml</w:t>
      </w:r>
    </w:p>
    <w:p w14:paraId="5AD9ECA6" w14:textId="77777777" w:rsidR="00C057B7" w:rsidRDefault="00C057B7" w:rsidP="003C3919">
      <w:pPr>
        <w:pStyle w:val="Heading3"/>
        <w:rPr>
          <w:lang w:val="en-AU"/>
        </w:rPr>
      </w:pPr>
      <w:r>
        <w:rPr>
          <w:lang w:val="en-AU"/>
        </w:rPr>
        <w:t>Configuration</w:t>
      </w:r>
      <w:r w:rsidR="00E1300C">
        <w:rPr>
          <w:lang w:val="en-AU"/>
        </w:rPr>
        <w:t xml:space="preserve"> File</w:t>
      </w:r>
    </w:p>
    <w:p w14:paraId="755879F6" w14:textId="77777777" w:rsidR="00E1300C" w:rsidRDefault="00E1300C" w:rsidP="00E1300C">
      <w:pPr>
        <w:pStyle w:val="Body"/>
        <w:rPr>
          <w:lang w:val="en-AU"/>
        </w:rPr>
      </w:pPr>
      <w:r>
        <w:rPr>
          <w:lang w:val="en-AU"/>
        </w:rPr>
        <w:t xml:space="preserve">The configuration file in ASP.Net Core is different than the ASP.Net xml-based configuration file. This is because the xml-based configuration file was </w:t>
      </w:r>
      <w:r>
        <w:rPr>
          <w:lang w:val="en-AU"/>
        </w:rPr>
        <w:lastRenderedPageBreak/>
        <w:t>too cumbersome and hard to extend so it was used in a very limited and simplistic way.</w:t>
      </w:r>
    </w:p>
    <w:p w14:paraId="5E4BD484" w14:textId="77777777" w:rsidR="00E1300C" w:rsidRDefault="00E1300C" w:rsidP="00E1300C">
      <w:pPr>
        <w:pStyle w:val="Body"/>
        <w:rPr>
          <w:lang w:val="en-AU"/>
        </w:rPr>
      </w:pPr>
      <w:r>
        <w:rPr>
          <w:lang w:val="en-AU"/>
        </w:rPr>
        <w:t xml:space="preserve">In ASP.Net Core, the configuration file was rebuilt to be much more flexible and extendable. </w:t>
      </w:r>
    </w:p>
    <w:p w14:paraId="1E24B96D" w14:textId="77777777" w:rsidR="00E1300C" w:rsidRDefault="00E1300C" w:rsidP="00E1300C">
      <w:pPr>
        <w:pStyle w:val="Body"/>
        <w:rPr>
          <w:lang w:val="en-AU"/>
        </w:rPr>
      </w:pPr>
      <w:r>
        <w:rPr>
          <w:lang w:val="en-AU"/>
        </w:rPr>
        <w:t>If working on a green-field project, we can use just json for all our configuration.</w:t>
      </w:r>
    </w:p>
    <w:p w14:paraId="01EA4C8A" w14:textId="77777777" w:rsidR="00E1300C" w:rsidRDefault="00E1300C" w:rsidP="00E1300C">
      <w:pPr>
        <w:pStyle w:val="Body"/>
        <w:rPr>
          <w:lang w:val="en-AU"/>
        </w:rPr>
      </w:pPr>
      <w:r>
        <w:rPr>
          <w:lang w:val="en-AU"/>
        </w:rPr>
        <w:t>However, most legacy projects will have their configurations in xml, ini files, system variables and even databases.</w:t>
      </w:r>
    </w:p>
    <w:p w14:paraId="1486F79E" w14:textId="77777777" w:rsidR="00E1300C" w:rsidRDefault="00E1300C" w:rsidP="00E1300C">
      <w:pPr>
        <w:pStyle w:val="Body"/>
        <w:rPr>
          <w:lang w:val="en-AU"/>
        </w:rPr>
      </w:pPr>
      <w:r>
        <w:rPr>
          <w:lang w:val="en-AU"/>
        </w:rPr>
        <w:t xml:space="preserve">That’s why the new IConfigurationBuilder allow adding all these types (and more) of configuration files. </w:t>
      </w:r>
    </w:p>
    <w:p w14:paraId="18D625B2" w14:textId="77777777" w:rsidR="00867923" w:rsidRDefault="00462AB6" w:rsidP="00E1300C">
      <w:pPr>
        <w:pStyle w:val="Body"/>
        <w:rPr>
          <w:lang w:val="en-AU"/>
        </w:rPr>
      </w:pPr>
      <w:r>
        <w:rPr>
          <w:lang w:val="en-AU"/>
        </w:rPr>
        <w:t xml:space="preserve">We can </w:t>
      </w:r>
      <w:r w:rsidR="00867923">
        <w:rPr>
          <w:lang w:val="en-AU"/>
        </w:rPr>
        <w:t>use all of these together:</w:t>
      </w:r>
    </w:p>
    <w:p w14:paraId="6A70D81B" w14:textId="77777777" w:rsidR="00867923" w:rsidRDefault="00867923" w:rsidP="00EB6D00">
      <w:pPr>
        <w:pStyle w:val="Code"/>
        <w:ind w:left="1531"/>
      </w:pPr>
      <w:r>
        <w:rPr>
          <w:color w:val="0000FF"/>
        </w:rPr>
        <w:t>private</w:t>
      </w:r>
      <w:r>
        <w:t xml:space="preserve"> </w:t>
      </w:r>
      <w:r>
        <w:rPr>
          <w:color w:val="0000FF"/>
        </w:rPr>
        <w:t>static</w:t>
      </w:r>
      <w:r>
        <w:t xml:space="preserve"> </w:t>
      </w:r>
      <w:r>
        <w:rPr>
          <w:color w:val="0000FF"/>
        </w:rPr>
        <w:t>void</w:t>
      </w:r>
      <w:r>
        <w:t xml:space="preserve"> SetupConfiguration(WebHostBuilderContext context, IConfigurationBuilder builder)</w:t>
      </w:r>
      <w:r>
        <w:br/>
        <w:t>{</w:t>
      </w:r>
      <w:r>
        <w:br/>
      </w:r>
      <w:r>
        <w:rPr>
          <w:color w:val="008000"/>
        </w:rPr>
        <w:t xml:space="preserve">    // Remove the default configuration options</w:t>
      </w:r>
      <w:r>
        <w:rPr>
          <w:color w:val="008000"/>
        </w:rPr>
        <w:br/>
      </w:r>
      <w:r>
        <w:t xml:space="preserve">    builder.Sources.Clear();</w:t>
      </w:r>
    </w:p>
    <w:p w14:paraId="061F77BA" w14:textId="77777777" w:rsidR="00867923" w:rsidRDefault="00867923" w:rsidP="00EB6D00">
      <w:pPr>
        <w:pStyle w:val="Code"/>
        <w:ind w:left="1531"/>
      </w:pPr>
      <w:r>
        <w:t xml:space="preserve">    builder.AddJsonFile(</w:t>
      </w:r>
      <w:r>
        <w:rPr>
          <w:color w:val="A31515"/>
        </w:rPr>
        <w:t>"config.json"</w:t>
      </w:r>
      <w:r>
        <w:t xml:space="preserve">, </w:t>
      </w:r>
      <w:r>
        <w:rPr>
          <w:color w:val="0000FF"/>
        </w:rPr>
        <w:t>false</w:t>
      </w:r>
      <w:r>
        <w:t xml:space="preserve">, </w:t>
      </w:r>
      <w:r>
        <w:rPr>
          <w:color w:val="0000FF"/>
        </w:rPr>
        <w:t>true</w:t>
      </w:r>
      <w:r>
        <w:t>)</w:t>
      </w:r>
      <w:r>
        <w:br/>
        <w:t xml:space="preserve">                    .AddXmlFile(</w:t>
      </w:r>
      <w:r>
        <w:rPr>
          <w:color w:val="A31515"/>
        </w:rPr>
        <w:t>"config.xml"</w:t>
      </w:r>
      <w:r>
        <w:t xml:space="preserve">, </w:t>
      </w:r>
      <w:r>
        <w:rPr>
          <w:color w:val="0000FF"/>
        </w:rPr>
        <w:t>true</w:t>
      </w:r>
      <w:r>
        <w:t>)</w:t>
      </w:r>
      <w:r>
        <w:br/>
        <w:t xml:space="preserve">                    .AddEnvironmentVariables();           </w:t>
      </w:r>
    </w:p>
    <w:p w14:paraId="0040CDFA" w14:textId="77777777" w:rsidR="00462AB6" w:rsidRDefault="00867923" w:rsidP="00EB6D00">
      <w:pPr>
        <w:pStyle w:val="Code"/>
        <w:ind w:left="1531"/>
      </w:pPr>
      <w:r>
        <w:t>}</w:t>
      </w:r>
    </w:p>
    <w:p w14:paraId="512A9429" w14:textId="77777777" w:rsidR="00867923" w:rsidRPr="00EB6D00" w:rsidRDefault="00867923" w:rsidP="00EB6D00">
      <w:pPr>
        <w:pStyle w:val="Body"/>
        <w:ind w:left="1418"/>
        <w:rPr>
          <w:lang w:val="en-AU"/>
        </w:rPr>
      </w:pPr>
      <w:r>
        <w:tab/>
      </w:r>
      <w:r w:rsidR="00EB6D00">
        <w:rPr>
          <w:lang w:val="en-AU"/>
        </w:rPr>
        <w:t xml:space="preserve">The ConfigurationBuilder will </w:t>
      </w:r>
      <w:r w:rsidR="00EB6D00" w:rsidRPr="00EB6D00">
        <w:rPr>
          <w:b/>
          <w:bCs/>
          <w:lang w:val="en-AU"/>
        </w:rPr>
        <w:t>combine all these configuration sources</w:t>
      </w:r>
      <w:r w:rsidR="00EB6D00">
        <w:rPr>
          <w:lang w:val="en-AU"/>
        </w:rPr>
        <w:t xml:space="preserve"> into one configuration store that we can use in a </w:t>
      </w:r>
      <w:r w:rsidR="00EB6D00" w:rsidRPr="00EB6D00">
        <w:rPr>
          <w:b/>
          <w:bCs/>
          <w:lang w:val="en-AU"/>
        </w:rPr>
        <w:t>hierarchical</w:t>
      </w:r>
      <w:r w:rsidR="00EB6D00">
        <w:rPr>
          <w:lang w:val="en-AU"/>
        </w:rPr>
        <w:t xml:space="preserve"> way. So that if the same configuration exists in different sources, </w:t>
      </w:r>
      <w:r w:rsidR="00EB6D00" w:rsidRPr="00EB6D00">
        <w:rPr>
          <w:b/>
          <w:bCs/>
          <w:lang w:val="en-AU"/>
        </w:rPr>
        <w:t>the last source wins</w:t>
      </w:r>
      <w:r w:rsidR="00EB6D00">
        <w:rPr>
          <w:lang w:val="en-AU"/>
        </w:rPr>
        <w:t>.</w:t>
      </w:r>
      <w:r w:rsidR="00EB6D00">
        <w:rPr>
          <w:lang w:val="en-AU"/>
        </w:rPr>
        <w:tab/>
      </w:r>
    </w:p>
    <w:p w14:paraId="6982C667" w14:textId="77777777" w:rsidR="00E1300C" w:rsidRPr="00E1300C" w:rsidRDefault="00E1300C" w:rsidP="00E1300C">
      <w:pPr>
        <w:pStyle w:val="Heading4"/>
        <w:rPr>
          <w:lang w:val="en-AU"/>
        </w:rPr>
      </w:pPr>
      <w:r>
        <w:rPr>
          <w:lang w:val="en-AU"/>
        </w:rPr>
        <w:t>Create a New Configuration File</w:t>
      </w:r>
    </w:p>
    <w:p w14:paraId="59026004" w14:textId="77777777" w:rsidR="00C057B7" w:rsidRDefault="00C057B7" w:rsidP="00C057B7">
      <w:pPr>
        <w:pStyle w:val="Body"/>
        <w:rPr>
          <w:lang w:val="en-AU"/>
        </w:rPr>
      </w:pPr>
      <w:r>
        <w:rPr>
          <w:lang w:val="en-AU"/>
        </w:rPr>
        <w:t>In order to take values from configuration files instead of having them hard-coded in the code, we need to connect the configuration ability to our project:</w:t>
      </w:r>
    </w:p>
    <w:p w14:paraId="4B2A6A4B" w14:textId="77777777" w:rsidR="00C057B7" w:rsidRDefault="00C057B7" w:rsidP="00977E90">
      <w:pPr>
        <w:pStyle w:val="Body"/>
        <w:numPr>
          <w:ilvl w:val="0"/>
          <w:numId w:val="94"/>
        </w:numPr>
        <w:rPr>
          <w:lang w:val="en-AU"/>
        </w:rPr>
      </w:pPr>
      <w:r>
        <w:rPr>
          <w:lang w:val="en-AU"/>
        </w:rPr>
        <w:t>Add a constructor to Startup:</w:t>
      </w:r>
      <w:r>
        <w:rPr>
          <w:lang w:val="en-AU"/>
        </w:rPr>
        <w:br/>
      </w:r>
      <w:r w:rsidRPr="00E2535E">
        <w:rPr>
          <w:rStyle w:val="CodeChar"/>
          <w:sz w:val="20"/>
        </w:rPr>
        <w:t>private readonly IConfiguration _config;</w:t>
      </w:r>
      <w:r w:rsidRPr="00E2535E">
        <w:rPr>
          <w:rStyle w:val="CodeChar"/>
          <w:sz w:val="20"/>
        </w:rPr>
        <w:br/>
        <w:t>public Startup(IConfiguration config)</w:t>
      </w:r>
      <w:r w:rsidRPr="00E2535E">
        <w:rPr>
          <w:rStyle w:val="CodeChar"/>
          <w:sz w:val="20"/>
        </w:rPr>
        <w:br/>
        <w:t>{</w:t>
      </w:r>
      <w:r w:rsidRPr="00E2535E">
        <w:rPr>
          <w:rStyle w:val="CodeChar"/>
          <w:sz w:val="20"/>
        </w:rPr>
        <w:br/>
        <w:t xml:space="preserve">    _config = config;</w:t>
      </w:r>
      <w:r w:rsidRPr="00E2535E">
        <w:rPr>
          <w:rStyle w:val="CodeChar"/>
          <w:sz w:val="20"/>
        </w:rPr>
        <w:br/>
        <w:t>}</w:t>
      </w:r>
    </w:p>
    <w:p w14:paraId="353CAE37" w14:textId="77777777" w:rsidR="0001018E" w:rsidRDefault="0001018E" w:rsidP="00977E90">
      <w:pPr>
        <w:pStyle w:val="Body"/>
        <w:numPr>
          <w:ilvl w:val="0"/>
          <w:numId w:val="94"/>
        </w:numPr>
        <w:rPr>
          <w:lang w:val="en-AU"/>
        </w:rPr>
      </w:pPr>
      <w:r>
        <w:rPr>
          <w:lang w:val="en-AU"/>
        </w:rPr>
        <w:t xml:space="preserve">The default configuration files is </w:t>
      </w:r>
      <w:r w:rsidRPr="0001018E">
        <w:rPr>
          <w:rStyle w:val="CodeChar"/>
          <w:sz w:val="20"/>
        </w:rPr>
        <w:t>appsetttings.json</w:t>
      </w:r>
      <w:r w:rsidRPr="0001018E">
        <w:t xml:space="preserve"> at the root of the project.</w:t>
      </w:r>
    </w:p>
    <w:p w14:paraId="73F44E31" w14:textId="77777777" w:rsidR="00C057B7" w:rsidRDefault="00C057B7" w:rsidP="00977E90">
      <w:pPr>
        <w:pStyle w:val="Body"/>
        <w:numPr>
          <w:ilvl w:val="0"/>
          <w:numId w:val="94"/>
        </w:numPr>
        <w:rPr>
          <w:lang w:val="en-AU"/>
        </w:rPr>
      </w:pPr>
      <w:r>
        <w:rPr>
          <w:lang w:val="en-AU"/>
        </w:rPr>
        <w:t>To read values from the configuration file:</w:t>
      </w:r>
    </w:p>
    <w:p w14:paraId="7E68A250" w14:textId="77777777" w:rsidR="00C057B7" w:rsidRPr="00E2535E" w:rsidRDefault="00C057B7" w:rsidP="00E2535E">
      <w:pPr>
        <w:pStyle w:val="Code"/>
        <w:ind w:left="1418" w:firstLine="720"/>
      </w:pPr>
      <w:r w:rsidRPr="00E2535E">
        <w:t>_config.GetConnectionString(“&lt;name of string&gt;”);</w:t>
      </w:r>
    </w:p>
    <w:p w14:paraId="0F27C24A" w14:textId="77777777" w:rsidR="003039BA" w:rsidRDefault="003039BA" w:rsidP="003039BA">
      <w:pPr>
        <w:pStyle w:val="Heading4"/>
        <w:rPr>
          <w:lang w:val="en-AU"/>
        </w:rPr>
      </w:pPr>
      <w:r>
        <w:rPr>
          <w:lang w:val="en-AU"/>
        </w:rPr>
        <w:t>Configuration File Commands</w:t>
      </w:r>
    </w:p>
    <w:p w14:paraId="035541AA" w14:textId="77777777" w:rsidR="003039BA" w:rsidRPr="003039BA" w:rsidRDefault="003039BA" w:rsidP="00977E90">
      <w:pPr>
        <w:pStyle w:val="Body"/>
        <w:numPr>
          <w:ilvl w:val="0"/>
          <w:numId w:val="95"/>
        </w:numPr>
      </w:pPr>
      <w:r>
        <w:rPr>
          <w:lang w:val="en-AU"/>
        </w:rPr>
        <w:t xml:space="preserve">GetConnectionString(“&lt;name of string&gt;”) – will read a string from </w:t>
      </w:r>
      <w:r>
        <w:rPr>
          <w:rFonts w:ascii="Consolas" w:eastAsiaTheme="minorHAnsi" w:hAnsi="Consolas" w:cs="Consolas"/>
          <w:color w:val="2E75B6"/>
          <w:sz w:val="19"/>
          <w:szCs w:val="19"/>
          <w:lang w:val="en-AU" w:bidi="he-IL"/>
        </w:rPr>
        <w:t>"ConnectionStrings"</w:t>
      </w:r>
      <w:r w:rsidRPr="003039BA">
        <w:rPr>
          <w:rFonts w:eastAsiaTheme="minorHAnsi"/>
        </w:rPr>
        <w:t xml:space="preserve"> object.</w:t>
      </w:r>
    </w:p>
    <w:p w14:paraId="78C4D3BF" w14:textId="77777777" w:rsidR="008D5E39" w:rsidRDefault="008D5E39" w:rsidP="003C3919">
      <w:pPr>
        <w:pStyle w:val="Heading3"/>
        <w:rPr>
          <w:lang w:val="en-AU"/>
        </w:rPr>
      </w:pPr>
      <w:r>
        <w:rPr>
          <w:lang w:val="en-AU"/>
        </w:rPr>
        <w:t>Entity Framework Core</w:t>
      </w:r>
    </w:p>
    <w:p w14:paraId="31FC410C" w14:textId="77777777" w:rsidR="008D5E39" w:rsidRDefault="008D5E39" w:rsidP="00977E90">
      <w:pPr>
        <w:pStyle w:val="Body"/>
        <w:numPr>
          <w:ilvl w:val="0"/>
          <w:numId w:val="90"/>
        </w:numPr>
        <w:rPr>
          <w:lang w:val="en-AU"/>
        </w:rPr>
      </w:pPr>
      <w:r>
        <w:rPr>
          <w:lang w:val="en-AU"/>
        </w:rPr>
        <w:t>A complete re-write of the Entity Framework</w:t>
      </w:r>
    </w:p>
    <w:p w14:paraId="3558411A" w14:textId="77777777" w:rsidR="008D5E39" w:rsidRDefault="008D5E39" w:rsidP="00977E90">
      <w:pPr>
        <w:pStyle w:val="Body"/>
        <w:numPr>
          <w:ilvl w:val="0"/>
          <w:numId w:val="90"/>
        </w:numPr>
        <w:rPr>
          <w:lang w:val="en-AU"/>
        </w:rPr>
      </w:pPr>
      <w:r>
        <w:rPr>
          <w:lang w:val="en-AU"/>
        </w:rPr>
        <w:lastRenderedPageBreak/>
        <w:t>Removed the requirement for Relational DBs.</w:t>
      </w:r>
      <w:r w:rsidR="00374385">
        <w:rPr>
          <w:lang w:val="en-AU"/>
        </w:rPr>
        <w:t xml:space="preserve"> It can also work with additional types of DB like </w:t>
      </w:r>
      <w:r w:rsidR="00FD57AD">
        <w:rPr>
          <w:lang w:val="en-AU"/>
        </w:rPr>
        <w:t>document store</w:t>
      </w:r>
      <w:r w:rsidR="00374385">
        <w:rPr>
          <w:lang w:val="en-AU"/>
        </w:rPr>
        <w:t>, graphical DBs etc.</w:t>
      </w:r>
    </w:p>
    <w:p w14:paraId="15C650D3" w14:textId="77777777" w:rsidR="005118A3" w:rsidRDefault="005118A3" w:rsidP="005118A3">
      <w:pPr>
        <w:pStyle w:val="Heading4"/>
        <w:rPr>
          <w:lang w:val="en-AU"/>
        </w:rPr>
      </w:pPr>
      <w:r>
        <w:rPr>
          <w:lang w:val="en-AU"/>
        </w:rPr>
        <w:t xml:space="preserve">Create </w:t>
      </w:r>
      <w:r w:rsidR="00FD57AD">
        <w:rPr>
          <w:lang w:val="en-AU"/>
        </w:rPr>
        <w:t xml:space="preserve">and connect </w:t>
      </w:r>
      <w:r>
        <w:rPr>
          <w:lang w:val="en-AU"/>
        </w:rPr>
        <w:t>a DbContext</w:t>
      </w:r>
    </w:p>
    <w:p w14:paraId="741761FA" w14:textId="77777777" w:rsidR="005118A3" w:rsidRDefault="005118A3" w:rsidP="00977E90">
      <w:pPr>
        <w:pStyle w:val="Body"/>
        <w:numPr>
          <w:ilvl w:val="0"/>
          <w:numId w:val="89"/>
        </w:numPr>
        <w:rPr>
          <w:lang w:val="en-AU"/>
        </w:rPr>
      </w:pPr>
      <w:r>
        <w:rPr>
          <w:lang w:val="en-AU"/>
        </w:rPr>
        <w:t>In Data folder, create a new class</w:t>
      </w:r>
      <w:r w:rsidR="00474049">
        <w:rPr>
          <w:lang w:val="en-AU"/>
        </w:rPr>
        <w:t xml:space="preserve"> to represent the database</w:t>
      </w:r>
      <w:r>
        <w:rPr>
          <w:lang w:val="en-AU"/>
        </w:rPr>
        <w:t>:</w:t>
      </w:r>
      <w:r>
        <w:rPr>
          <w:lang w:val="en-AU"/>
        </w:rPr>
        <w:br/>
      </w:r>
      <w:r w:rsidRPr="00A228A2">
        <w:rPr>
          <w:rStyle w:val="CodeChar"/>
          <w:sz w:val="20"/>
        </w:rPr>
        <w:t>class ApplicationContext : DbContext{}</w:t>
      </w:r>
    </w:p>
    <w:p w14:paraId="40169DEB" w14:textId="77777777" w:rsidR="00FD57AD" w:rsidRPr="00474049" w:rsidRDefault="00A228A2" w:rsidP="00977E90">
      <w:pPr>
        <w:pStyle w:val="Body"/>
        <w:numPr>
          <w:ilvl w:val="0"/>
          <w:numId w:val="89"/>
        </w:numPr>
        <w:rPr>
          <w:lang w:val="en-AU"/>
        </w:rPr>
      </w:pPr>
      <w:r w:rsidRPr="00474049">
        <w:rPr>
          <w:lang w:val="en-AU"/>
        </w:rPr>
        <w:t xml:space="preserve">Connect the required database type: </w:t>
      </w:r>
      <w:r w:rsidR="00FD57AD" w:rsidRPr="00474049">
        <w:rPr>
          <w:lang w:val="en-AU"/>
        </w:rPr>
        <w:t>In Startup.ConfigureServices, add the DbContext:</w:t>
      </w:r>
      <w:r w:rsidR="00FD57AD" w:rsidRPr="00474049">
        <w:rPr>
          <w:lang w:val="en-AU"/>
        </w:rPr>
        <w:br/>
      </w:r>
      <w:r w:rsidR="00FD57AD" w:rsidRPr="00474049">
        <w:rPr>
          <w:rStyle w:val="CodeChar"/>
          <w:sz w:val="20"/>
        </w:rPr>
        <w:t>services.AddDbContext&lt;ApplicationContext&gt;( cfg =&gt;</w:t>
      </w:r>
      <w:r w:rsidR="00FD57AD" w:rsidRPr="00474049">
        <w:rPr>
          <w:rStyle w:val="CodeChar"/>
          <w:sz w:val="20"/>
        </w:rPr>
        <w:br/>
        <w:t>{</w:t>
      </w:r>
      <w:r w:rsidR="00FD57AD" w:rsidRPr="00474049">
        <w:rPr>
          <w:rStyle w:val="CodeChar"/>
          <w:sz w:val="20"/>
        </w:rPr>
        <w:br/>
        <w:t xml:space="preserve">    </w:t>
      </w:r>
      <w:r w:rsidRPr="00474049">
        <w:rPr>
          <w:rStyle w:val="CodeChar"/>
          <w:color w:val="538135" w:themeColor="accent6" w:themeShade="BF"/>
          <w:sz w:val="20"/>
        </w:rPr>
        <w:t xml:space="preserve">// See Microsoft.EntityFramworkCore for all </w:t>
      </w:r>
      <w:r w:rsidRPr="00474049">
        <w:rPr>
          <w:rStyle w:val="CodeChar"/>
          <w:color w:val="538135" w:themeColor="accent6" w:themeShade="BF"/>
          <w:sz w:val="20"/>
        </w:rPr>
        <w:br/>
      </w:r>
      <w:r w:rsidRPr="00474049">
        <w:rPr>
          <w:rStyle w:val="CodeChar"/>
          <w:color w:val="538135" w:themeColor="accent6" w:themeShade="BF"/>
          <w:sz w:val="20"/>
          <w:lang w:val="en-AU"/>
        </w:rPr>
        <w:t xml:space="preserve">    // </w:t>
      </w:r>
      <w:r w:rsidRPr="00474049">
        <w:rPr>
          <w:rStyle w:val="CodeChar"/>
          <w:color w:val="538135" w:themeColor="accent6" w:themeShade="BF"/>
          <w:sz w:val="20"/>
        </w:rPr>
        <w:t>the database types options</w:t>
      </w:r>
      <w:r w:rsidRPr="00474049">
        <w:rPr>
          <w:rStyle w:val="CodeChar"/>
          <w:color w:val="538135" w:themeColor="accent6" w:themeShade="BF"/>
          <w:sz w:val="20"/>
        </w:rPr>
        <w:br/>
      </w:r>
      <w:r w:rsidRPr="00474049">
        <w:rPr>
          <w:rStyle w:val="CodeChar"/>
          <w:color w:val="538135" w:themeColor="accent6" w:themeShade="BF"/>
          <w:sz w:val="20"/>
          <w:lang w:val="en-AU"/>
        </w:rPr>
        <w:t xml:space="preserve">    </w:t>
      </w:r>
      <w:r w:rsidRPr="00474049">
        <w:rPr>
          <w:rStyle w:val="CodeChar"/>
          <w:color w:val="538135" w:themeColor="accent6" w:themeShade="BF"/>
          <w:sz w:val="20"/>
        </w:rPr>
        <w:t>// This one is for the most common one - SqlServer:</w:t>
      </w:r>
      <w:r w:rsidRPr="00474049">
        <w:rPr>
          <w:rStyle w:val="CodeChar"/>
          <w:sz w:val="20"/>
        </w:rPr>
        <w:br/>
        <w:t xml:space="preserve">    cfg.UseSqlServer(“&lt;connection string</w:t>
      </w:r>
      <w:r w:rsidR="00474049" w:rsidRPr="00474049">
        <w:rPr>
          <w:rStyle w:val="CodeChar"/>
          <w:sz w:val="20"/>
          <w:lang w:val="en-AU"/>
        </w:rPr>
        <w:t xml:space="preserve"> from config file</w:t>
      </w:r>
      <w:r w:rsidRPr="00474049">
        <w:rPr>
          <w:rStyle w:val="CodeChar"/>
          <w:sz w:val="20"/>
        </w:rPr>
        <w:t>&gt;”);</w:t>
      </w:r>
      <w:r w:rsidRPr="00474049">
        <w:rPr>
          <w:rStyle w:val="CodeChar"/>
          <w:sz w:val="20"/>
        </w:rPr>
        <w:br/>
      </w:r>
      <w:r w:rsidR="00FD57AD" w:rsidRPr="00474049">
        <w:rPr>
          <w:rStyle w:val="CodeChar"/>
          <w:sz w:val="20"/>
        </w:rPr>
        <w:br/>
        <w:t>});</w:t>
      </w:r>
    </w:p>
    <w:p w14:paraId="3EB52201" w14:textId="77777777" w:rsidR="00FD57AD" w:rsidRDefault="00FD57AD" w:rsidP="00FD57AD">
      <w:pPr>
        <w:pStyle w:val="Body"/>
        <w:ind w:left="2251"/>
        <w:rPr>
          <w:lang w:val="en-AU"/>
        </w:rPr>
      </w:pPr>
    </w:p>
    <w:p w14:paraId="45E64DD7" w14:textId="77777777" w:rsidR="005118A3" w:rsidRDefault="004242F9" w:rsidP="004242F9">
      <w:pPr>
        <w:pStyle w:val="Heading4"/>
        <w:rPr>
          <w:lang w:val="en-AU"/>
        </w:rPr>
      </w:pPr>
      <w:r>
        <w:rPr>
          <w:lang w:val="en-AU"/>
        </w:rPr>
        <w:t>Entities</w:t>
      </w:r>
    </w:p>
    <w:p w14:paraId="2F4503E7" w14:textId="77777777" w:rsidR="004242F9" w:rsidRDefault="004242F9" w:rsidP="004242F9">
      <w:pPr>
        <w:pStyle w:val="Body"/>
        <w:numPr>
          <w:ilvl w:val="0"/>
          <w:numId w:val="87"/>
        </w:numPr>
        <w:rPr>
          <w:lang w:val="en-AU"/>
        </w:rPr>
      </w:pPr>
      <w:r>
        <w:rPr>
          <w:lang w:val="en-AU"/>
        </w:rPr>
        <w:t>These are the mapping between the database and our code.</w:t>
      </w:r>
    </w:p>
    <w:p w14:paraId="05B383BF" w14:textId="77777777" w:rsidR="004242F9" w:rsidRDefault="004242F9" w:rsidP="004242F9">
      <w:pPr>
        <w:pStyle w:val="Body"/>
        <w:numPr>
          <w:ilvl w:val="0"/>
          <w:numId w:val="87"/>
        </w:numPr>
        <w:rPr>
          <w:lang w:val="en-AU"/>
        </w:rPr>
      </w:pPr>
      <w:r>
        <w:rPr>
          <w:lang w:val="en-AU"/>
        </w:rPr>
        <w:t>They live under Data/Entities</w:t>
      </w:r>
    </w:p>
    <w:p w14:paraId="52D1ED29" w14:textId="77777777" w:rsidR="0008092D" w:rsidRDefault="0008092D" w:rsidP="0008092D">
      <w:pPr>
        <w:pStyle w:val="Heading4"/>
        <w:rPr>
          <w:lang w:val="en-AU"/>
        </w:rPr>
      </w:pPr>
      <w:r>
        <w:rPr>
          <w:lang w:val="en-AU"/>
        </w:rPr>
        <w:t>Entities Properties</w:t>
      </w:r>
    </w:p>
    <w:p w14:paraId="5A840F44" w14:textId="77777777" w:rsidR="0008092D" w:rsidRDefault="0008092D" w:rsidP="0008092D">
      <w:pPr>
        <w:pStyle w:val="Body"/>
        <w:rPr>
          <w:lang w:val="en-AU"/>
        </w:rPr>
      </w:pPr>
      <w:r>
        <w:rPr>
          <w:lang w:val="en-AU"/>
        </w:rPr>
        <w:t>Entity Framework Core support two methods for setting the properties of the entity:</w:t>
      </w:r>
    </w:p>
    <w:p w14:paraId="174A8796" w14:textId="77777777" w:rsidR="0008092D" w:rsidRDefault="0008092D" w:rsidP="0008092D">
      <w:pPr>
        <w:pStyle w:val="Body"/>
        <w:numPr>
          <w:ilvl w:val="0"/>
          <w:numId w:val="87"/>
        </w:numPr>
        <w:rPr>
          <w:lang w:val="en-AU"/>
        </w:rPr>
      </w:pPr>
      <w:r>
        <w:rPr>
          <w:lang w:val="en-AU"/>
        </w:rPr>
        <w:t>Data Annotations: like in EF in ASP.Net. For example:</w:t>
      </w:r>
      <w:r>
        <w:rPr>
          <w:lang w:val="en-AU"/>
        </w:rPr>
        <w:br/>
      </w:r>
      <w:r w:rsidR="00387B36" w:rsidRPr="00387B36">
        <w:rPr>
          <w:rStyle w:val="CodeChar"/>
          <w:lang w:val="en-AU" w:eastAsia="en-AU"/>
        </w:rPr>
        <w:t>[</w:t>
      </w:r>
      <w:r w:rsidRPr="00387B36">
        <w:rPr>
          <w:rStyle w:val="CodeChar"/>
          <w:lang w:val="en-AU" w:eastAsia="en-AU"/>
        </w:rPr>
        <w:t>Required]</w:t>
      </w:r>
      <w:r w:rsidRPr="00387B36">
        <w:rPr>
          <w:rStyle w:val="CodeChar"/>
          <w:lang w:val="en-AU" w:eastAsia="en-AU"/>
        </w:rPr>
        <w:br/>
      </w:r>
      <w:r w:rsidR="00387B36" w:rsidRPr="00387B36">
        <w:rPr>
          <w:rStyle w:val="CodeChar"/>
          <w:lang w:val="en-AU" w:eastAsia="en-AU"/>
        </w:rPr>
        <w:t>[</w:t>
      </w:r>
      <w:r w:rsidRPr="00387B36">
        <w:rPr>
          <w:rStyle w:val="CodeChar"/>
          <w:lang w:val="en-AU" w:eastAsia="en-AU"/>
        </w:rPr>
        <w:t>MaxLength(500)]</w:t>
      </w:r>
      <w:r w:rsidR="000C7AFD" w:rsidRPr="00387B36">
        <w:rPr>
          <w:rStyle w:val="CodeChar"/>
          <w:lang w:val="en-AU" w:eastAsia="en-AU"/>
        </w:rPr>
        <w:br/>
        <w:t>public string Url { get; set; }</w:t>
      </w:r>
    </w:p>
    <w:p w14:paraId="21403DD7" w14:textId="77777777" w:rsidR="000C7AFD" w:rsidRDefault="000C7AFD" w:rsidP="0008092D">
      <w:pPr>
        <w:pStyle w:val="Body"/>
        <w:numPr>
          <w:ilvl w:val="0"/>
          <w:numId w:val="87"/>
        </w:numPr>
        <w:rPr>
          <w:lang w:val="en-AU"/>
        </w:rPr>
      </w:pPr>
      <w:r>
        <w:rPr>
          <w:lang w:val="en-AU"/>
        </w:rPr>
        <w:t>Fluent API:</w:t>
      </w:r>
      <w:r>
        <w:rPr>
          <w:lang w:val="en-AU"/>
        </w:rPr>
        <w:br/>
        <w:t>override the OnModelCreating in your application’s ApplicationDbContext class and add it to the modelBuilder:</w:t>
      </w:r>
    </w:p>
    <w:p w14:paraId="38912B5C" w14:textId="77777777" w:rsidR="000C7AFD" w:rsidRPr="000C7AFD" w:rsidRDefault="000C7AFD" w:rsidP="000C7AFD">
      <w:pPr>
        <w:pStyle w:val="Code"/>
        <w:ind w:left="2251"/>
        <w:rPr>
          <w:lang w:eastAsia="en-AU"/>
        </w:rPr>
      </w:pPr>
      <w:r w:rsidRPr="000C7AFD">
        <w:rPr>
          <w:lang w:eastAsia="en-AU"/>
        </w:rPr>
        <w:t>protected override void OnModelCreating(ModelBuilder modelBuilder)</w:t>
      </w:r>
    </w:p>
    <w:p w14:paraId="3439427D" w14:textId="77777777" w:rsidR="000C7AFD" w:rsidRPr="000C7AFD" w:rsidRDefault="000C7AFD" w:rsidP="000C7AFD">
      <w:pPr>
        <w:pStyle w:val="Code"/>
        <w:ind w:left="2251"/>
        <w:rPr>
          <w:lang w:eastAsia="en-AU"/>
        </w:rPr>
      </w:pPr>
      <w:r w:rsidRPr="000C7AFD">
        <w:rPr>
          <w:lang w:eastAsia="en-AU"/>
        </w:rPr>
        <w:t xml:space="preserve">    {</w:t>
      </w:r>
    </w:p>
    <w:p w14:paraId="13B875A0" w14:textId="77777777" w:rsidR="000C7AFD" w:rsidRPr="000C7AFD" w:rsidRDefault="000C7AFD" w:rsidP="000C7AFD">
      <w:pPr>
        <w:pStyle w:val="Code"/>
        <w:ind w:left="2251"/>
        <w:rPr>
          <w:lang w:eastAsia="en-AU"/>
        </w:rPr>
      </w:pPr>
      <w:r w:rsidRPr="000C7AFD">
        <w:rPr>
          <w:lang w:eastAsia="en-AU"/>
        </w:rPr>
        <w:t xml:space="preserve">        modelBuilder.Entity&lt;Blog&gt;()</w:t>
      </w:r>
    </w:p>
    <w:p w14:paraId="26854827" w14:textId="77777777" w:rsidR="000C7AFD" w:rsidRDefault="000C7AFD" w:rsidP="000C7AFD">
      <w:pPr>
        <w:pStyle w:val="Code"/>
        <w:ind w:left="2251"/>
        <w:rPr>
          <w:lang w:eastAsia="en-AU"/>
        </w:rPr>
      </w:pPr>
      <w:r w:rsidRPr="000C7AFD">
        <w:rPr>
          <w:lang w:eastAsia="en-AU"/>
        </w:rPr>
        <w:t xml:space="preserve">            .Property(b =&gt; b.Url)</w:t>
      </w:r>
    </w:p>
    <w:p w14:paraId="622DCF84" w14:textId="77777777" w:rsidR="000C7AFD" w:rsidRPr="000C7AFD" w:rsidRDefault="000C7AFD" w:rsidP="000C7AFD">
      <w:pPr>
        <w:pStyle w:val="Code"/>
        <w:ind w:left="2251"/>
        <w:rPr>
          <w:lang w:eastAsia="en-AU"/>
        </w:rPr>
      </w:pPr>
      <w:r>
        <w:rPr>
          <w:lang w:eastAsia="en-AU"/>
        </w:rPr>
        <w:tab/>
      </w:r>
      <w:r>
        <w:rPr>
          <w:lang w:eastAsia="en-AU"/>
        </w:rPr>
        <w:tab/>
        <w:t xml:space="preserve"> .IsRequired()</w:t>
      </w:r>
    </w:p>
    <w:p w14:paraId="127EE282" w14:textId="77777777" w:rsidR="000C7AFD" w:rsidRPr="000C7AFD" w:rsidRDefault="000C7AFD" w:rsidP="000C7AFD">
      <w:pPr>
        <w:pStyle w:val="Code"/>
        <w:ind w:left="2251"/>
        <w:rPr>
          <w:lang w:eastAsia="en-AU"/>
        </w:rPr>
      </w:pPr>
      <w:r w:rsidRPr="000C7AFD">
        <w:rPr>
          <w:lang w:eastAsia="en-AU"/>
        </w:rPr>
        <w:t xml:space="preserve">            .HasMaxLength(500);</w:t>
      </w:r>
    </w:p>
    <w:p w14:paraId="28C449C1" w14:textId="77777777" w:rsidR="000C7AFD" w:rsidRPr="000C7AFD" w:rsidRDefault="000C7AFD" w:rsidP="000C7AFD">
      <w:pPr>
        <w:pStyle w:val="Code"/>
        <w:ind w:left="2251"/>
        <w:rPr>
          <w:lang w:eastAsia="en-AU"/>
        </w:rPr>
      </w:pPr>
      <w:r w:rsidRPr="000C7AFD">
        <w:rPr>
          <w:lang w:eastAsia="en-AU"/>
        </w:rPr>
        <w:t xml:space="preserve">    }</w:t>
      </w:r>
    </w:p>
    <w:p w14:paraId="0D4E3141" w14:textId="77777777" w:rsidR="00EA5F45" w:rsidRDefault="0008092D" w:rsidP="00A55BAF">
      <w:pPr>
        <w:pStyle w:val="Heading4"/>
        <w:rPr>
          <w:lang w:val="en-AU"/>
        </w:rPr>
      </w:pPr>
      <w:r>
        <w:rPr>
          <w:lang w:val="en-AU"/>
        </w:rPr>
        <w:br/>
      </w:r>
      <w:r w:rsidR="00A55BAF">
        <w:rPr>
          <w:lang w:val="en-AU"/>
        </w:rPr>
        <w:t xml:space="preserve">Common </w:t>
      </w:r>
      <w:r w:rsidR="00EA5F45">
        <w:rPr>
          <w:lang w:val="en-AU"/>
        </w:rPr>
        <w:t>Properties</w:t>
      </w:r>
    </w:p>
    <w:p w14:paraId="0BC450AD" w14:textId="77777777" w:rsidR="00EA5F45" w:rsidRPr="00EA5F45" w:rsidRDefault="00EA5F45" w:rsidP="008748F5">
      <w:pPr>
        <w:pStyle w:val="Body"/>
        <w:numPr>
          <w:ilvl w:val="0"/>
          <w:numId w:val="112"/>
        </w:numPr>
        <w:rPr>
          <w:rStyle w:val="CodeChar"/>
          <w:rFonts w:ascii="Calibri" w:hAnsi="Calibri" w:cs="Times New Roman"/>
          <w:color w:val="auto"/>
          <w:shd w:val="clear" w:color="auto" w:fill="auto"/>
          <w:lang w:eastAsia="en-AU"/>
        </w:rPr>
      </w:pPr>
      <w:r w:rsidRPr="00EA5F45">
        <w:rPr>
          <w:b/>
          <w:bCs/>
          <w:lang w:eastAsia="en-AU" w:bidi="he-IL"/>
        </w:rPr>
        <w:t>HasColumnType</w:t>
      </w:r>
      <w:r w:rsidRPr="00EA5F45">
        <w:rPr>
          <w:lang w:eastAsia="en-AU" w:bidi="he-IL"/>
        </w:rPr>
        <w:t xml:space="preserve"> – to specify column types that don’t map automatically (e.g. decimal). </w:t>
      </w:r>
      <w:r>
        <w:rPr>
          <w:lang w:eastAsia="en-AU" w:bidi="he-IL"/>
        </w:rPr>
        <w:br/>
      </w:r>
      <w:r w:rsidRPr="00EA5F45">
        <w:rPr>
          <w:lang w:eastAsia="en-AU" w:bidi="he-IL"/>
        </w:rPr>
        <w:t xml:space="preserve">It takes the </w:t>
      </w:r>
      <w:r w:rsidRPr="00EA5F45">
        <w:rPr>
          <w:rStyle w:val="CodeChar"/>
          <w:sz w:val="20"/>
        </w:rPr>
        <w:t>name</w:t>
      </w:r>
      <w:r w:rsidRPr="00EA5F45">
        <w:rPr>
          <w:lang w:eastAsia="en-AU" w:bidi="he-IL"/>
        </w:rPr>
        <w:t xml:space="preserve"> of the type and a </w:t>
      </w:r>
      <w:r w:rsidRPr="00EA5F45">
        <w:rPr>
          <w:rStyle w:val="CodeChar"/>
          <w:sz w:val="20"/>
        </w:rPr>
        <w:t>HasPrecision( byte precision, byte scale )</w:t>
      </w:r>
    </w:p>
    <w:p w14:paraId="0557A9F5" w14:textId="77777777" w:rsidR="00EA5F45" w:rsidRDefault="00EA5F45" w:rsidP="008748F5">
      <w:pPr>
        <w:pStyle w:val="Body"/>
        <w:numPr>
          <w:ilvl w:val="1"/>
          <w:numId w:val="112"/>
        </w:numPr>
        <w:rPr>
          <w:lang w:eastAsia="en-AU" w:bidi="he-IL"/>
        </w:rPr>
      </w:pPr>
      <w:r w:rsidRPr="00EA5F45">
        <w:rPr>
          <w:lang w:eastAsia="en-AU" w:bidi="he-IL"/>
        </w:rPr>
        <w:lastRenderedPageBreak/>
        <w:t xml:space="preserve">where precision is the total number of digits the db will store, regardless of where the decimal point falls and </w:t>
      </w:r>
    </w:p>
    <w:p w14:paraId="0F1FDCD2" w14:textId="77777777" w:rsidR="00EA5F45" w:rsidRDefault="00EA5F45" w:rsidP="008748F5">
      <w:pPr>
        <w:pStyle w:val="Body"/>
        <w:numPr>
          <w:ilvl w:val="1"/>
          <w:numId w:val="112"/>
        </w:numPr>
        <w:rPr>
          <w:lang w:eastAsia="en-AU" w:bidi="he-IL"/>
        </w:rPr>
      </w:pPr>
      <w:r w:rsidRPr="00EA5F45">
        <w:rPr>
          <w:lang w:eastAsia="en-AU" w:bidi="he-IL"/>
        </w:rPr>
        <w:t>scale is the number of decimal places it will store.</w:t>
      </w:r>
    </w:p>
    <w:p w14:paraId="54671C56" w14:textId="77777777" w:rsidR="00EA5F45" w:rsidRPr="00EA5F45" w:rsidRDefault="00EA5F45" w:rsidP="00EA5F45">
      <w:pPr>
        <w:pStyle w:val="Body"/>
        <w:ind w:left="2160"/>
        <w:rPr>
          <w:lang w:val="en-AU" w:eastAsia="en-AU" w:bidi="he-IL"/>
        </w:rPr>
      </w:pPr>
      <w:r>
        <w:rPr>
          <w:lang w:val="en-AU" w:eastAsia="en-AU" w:bidi="he-IL"/>
        </w:rPr>
        <w:t>Examples:</w:t>
      </w:r>
    </w:p>
    <w:p w14:paraId="12B6E3FD" w14:textId="77777777" w:rsidR="00EA5F45" w:rsidRPr="00EA5F45" w:rsidRDefault="00EA5F45" w:rsidP="008748F5">
      <w:pPr>
        <w:pStyle w:val="Body"/>
        <w:numPr>
          <w:ilvl w:val="1"/>
          <w:numId w:val="112"/>
        </w:numPr>
        <w:rPr>
          <w:lang w:eastAsia="en-AU" w:bidi="he-IL"/>
        </w:rPr>
      </w:pPr>
      <w:r>
        <w:rPr>
          <w:lang w:val="en-AU" w:eastAsia="en-AU" w:bidi="he-IL"/>
        </w:rPr>
        <w:t xml:space="preserve">Data annotation: </w:t>
      </w:r>
      <w:r w:rsidRPr="00EA5F45">
        <w:rPr>
          <w:rStyle w:val="CodeChar"/>
          <w:sz w:val="20"/>
        </w:rPr>
        <w:t>[Column(TypeName = "decimal(5,2)")]</w:t>
      </w:r>
    </w:p>
    <w:p w14:paraId="0D552519" w14:textId="77777777" w:rsidR="00EA5F45" w:rsidRPr="00EA5F45" w:rsidRDefault="00EA5F45" w:rsidP="008748F5">
      <w:pPr>
        <w:pStyle w:val="Body"/>
        <w:numPr>
          <w:ilvl w:val="1"/>
          <w:numId w:val="112"/>
        </w:numPr>
        <w:rPr>
          <w:lang w:eastAsia="en-AU" w:bidi="he-IL"/>
        </w:rPr>
      </w:pPr>
      <w:r>
        <w:rPr>
          <w:lang w:val="en-AU" w:eastAsia="en-AU" w:bidi="he-IL"/>
        </w:rPr>
        <w:t xml:space="preserve">Fluent API: </w:t>
      </w:r>
      <w:r w:rsidRPr="00EA5F45">
        <w:rPr>
          <w:rStyle w:val="CodeChar"/>
          <w:sz w:val="20"/>
        </w:rPr>
        <w:t>HasColumnType("decimal(5, 2)");</w:t>
      </w:r>
    </w:p>
    <w:p w14:paraId="167CEECD" w14:textId="77777777" w:rsidR="004242F9" w:rsidRDefault="004242F9" w:rsidP="004242F9">
      <w:pPr>
        <w:pStyle w:val="Heading4"/>
        <w:rPr>
          <w:lang w:val="en-AU"/>
        </w:rPr>
      </w:pPr>
      <w:r>
        <w:rPr>
          <w:lang w:val="en-AU"/>
        </w:rPr>
        <w:t>Connect Entities</w:t>
      </w:r>
    </w:p>
    <w:p w14:paraId="51E1E339" w14:textId="77777777" w:rsidR="004242F9" w:rsidRPr="005C24B8" w:rsidRDefault="004242F9" w:rsidP="00977E90">
      <w:pPr>
        <w:pStyle w:val="Body"/>
        <w:numPr>
          <w:ilvl w:val="0"/>
          <w:numId w:val="88"/>
        </w:numPr>
      </w:pPr>
      <w:r>
        <w:rPr>
          <w:lang w:val="en-AU"/>
        </w:rPr>
        <w:t xml:space="preserve">Every entity that we need to query directly (and not through another entity) from the DB, we need to connect to our </w:t>
      </w:r>
      <w:r w:rsidR="00474049">
        <w:rPr>
          <w:lang w:val="en-AU"/>
        </w:rPr>
        <w:t>D</w:t>
      </w:r>
      <w:r>
        <w:rPr>
          <w:lang w:val="en-AU"/>
        </w:rPr>
        <w:t xml:space="preserve">bContext class </w:t>
      </w:r>
      <w:r w:rsidR="00474049">
        <w:rPr>
          <w:lang w:val="en-AU"/>
        </w:rPr>
        <w:t xml:space="preserve">(database) </w:t>
      </w:r>
      <w:r>
        <w:rPr>
          <w:lang w:val="en-AU"/>
        </w:rPr>
        <w:t xml:space="preserve">by adding their DbSets </w:t>
      </w:r>
      <w:r w:rsidR="00474049">
        <w:rPr>
          <w:lang w:val="en-AU"/>
        </w:rPr>
        <w:t xml:space="preserve">(table) </w:t>
      </w:r>
      <w:r>
        <w:rPr>
          <w:lang w:val="en-AU"/>
        </w:rPr>
        <w:t>as properties to the DbContext class:</w:t>
      </w:r>
      <w:r>
        <w:rPr>
          <w:lang w:val="en-AU"/>
        </w:rPr>
        <w:br/>
      </w:r>
      <w:r w:rsidRPr="004242F9">
        <w:rPr>
          <w:rStyle w:val="CodeChar"/>
          <w:sz w:val="20"/>
        </w:rPr>
        <w:t xml:space="preserve">public </w:t>
      </w:r>
      <w:r w:rsidRPr="004242F9">
        <w:rPr>
          <w:rStyle w:val="CodeChar"/>
          <w:sz w:val="20"/>
          <w:lang w:val="en-AU"/>
        </w:rPr>
        <w:t>D</w:t>
      </w:r>
      <w:r w:rsidRPr="004242F9">
        <w:rPr>
          <w:rStyle w:val="CodeChar"/>
          <w:sz w:val="20"/>
        </w:rPr>
        <w:t>bSet&lt;name of our model class&gt; &lt;name for table&gt; { get; set; }</w:t>
      </w:r>
      <w:r w:rsidRPr="004242F9">
        <w:rPr>
          <w:sz w:val="20"/>
          <w:lang w:val="en-AU"/>
        </w:rPr>
        <w:t xml:space="preserve"> </w:t>
      </w:r>
    </w:p>
    <w:p w14:paraId="61D6D6C0" w14:textId="77777777" w:rsidR="00775712" w:rsidRDefault="00775712" w:rsidP="00775712">
      <w:pPr>
        <w:pStyle w:val="Heading4"/>
      </w:pPr>
      <w:r>
        <w:t>Seed Database</w:t>
      </w:r>
      <w:r w:rsidR="00FF2060">
        <w:t xml:space="preserve"> </w:t>
      </w:r>
      <w:r w:rsidR="006C7C8E">
        <w:t>–</w:t>
      </w:r>
      <w:r w:rsidR="00FF2060">
        <w:t xml:space="preserve"> </w:t>
      </w:r>
      <w:r w:rsidR="006C7C8E">
        <w:t>by Overriding OnModelCreating</w:t>
      </w:r>
    </w:p>
    <w:p w14:paraId="09F963D0" w14:textId="77777777" w:rsidR="00775712" w:rsidRDefault="00775712" w:rsidP="00775712">
      <w:pPr>
        <w:pStyle w:val="Body"/>
        <w:rPr>
          <w:lang w:val="en-AU"/>
        </w:rPr>
      </w:pPr>
      <w:r>
        <w:rPr>
          <w:lang w:val="en-AU"/>
        </w:rPr>
        <w:t>For simple</w:t>
      </w:r>
      <w:r w:rsidR="005E00B3">
        <w:rPr>
          <w:lang w:val="en-AU"/>
        </w:rPr>
        <w:t xml:space="preserve"> tables, we can use the following method for seeding the data</w:t>
      </w:r>
      <w:r w:rsidR="0008092D">
        <w:rPr>
          <w:lang w:val="en-AU"/>
        </w:rPr>
        <w:t>. In the application’s main ApplicationDbContext class, overrides the OnModelCreating function</w:t>
      </w:r>
      <w:r w:rsidR="005E00B3">
        <w:rPr>
          <w:lang w:val="en-AU"/>
        </w:rPr>
        <w:t>:</w:t>
      </w:r>
    </w:p>
    <w:p w14:paraId="3F76D0CB" w14:textId="77777777" w:rsidR="00FB325F" w:rsidRPr="00FB325F" w:rsidRDefault="00FB325F" w:rsidP="00FB325F">
      <w:pPr>
        <w:pStyle w:val="Code"/>
        <w:ind w:left="1531"/>
        <w:rPr>
          <w:lang w:eastAsia="en-AU"/>
        </w:rPr>
      </w:pPr>
      <w:r w:rsidRPr="00FB325F">
        <w:rPr>
          <w:color w:val="0000FF"/>
          <w:lang w:eastAsia="en-AU"/>
        </w:rPr>
        <w:t>protected</w:t>
      </w:r>
      <w:r w:rsidRPr="00FB325F">
        <w:rPr>
          <w:lang w:eastAsia="en-AU"/>
        </w:rPr>
        <w:t xml:space="preserve"> </w:t>
      </w:r>
      <w:r w:rsidRPr="00FB325F">
        <w:rPr>
          <w:color w:val="0000FF"/>
          <w:lang w:eastAsia="en-AU"/>
        </w:rPr>
        <w:t>override</w:t>
      </w:r>
      <w:r w:rsidRPr="00FB325F">
        <w:rPr>
          <w:lang w:eastAsia="en-AU"/>
        </w:rPr>
        <w:t xml:space="preserve"> </w:t>
      </w:r>
      <w:r w:rsidRPr="00FB325F">
        <w:rPr>
          <w:color w:val="0000FF"/>
          <w:lang w:eastAsia="en-AU"/>
        </w:rPr>
        <w:t>void</w:t>
      </w:r>
      <w:r w:rsidRPr="00FB325F">
        <w:rPr>
          <w:lang w:eastAsia="en-AU"/>
        </w:rPr>
        <w:t xml:space="preserve"> OnModelCreating(ModelBuilder modelBuilder)</w:t>
      </w:r>
    </w:p>
    <w:p w14:paraId="4C34D85B" w14:textId="77777777" w:rsidR="00FB325F" w:rsidRPr="00FB325F" w:rsidRDefault="00FB325F" w:rsidP="00FB325F">
      <w:pPr>
        <w:pStyle w:val="Code"/>
        <w:ind w:left="1531"/>
        <w:rPr>
          <w:lang w:eastAsia="en-AU"/>
        </w:rPr>
      </w:pPr>
      <w:r w:rsidRPr="00FB325F">
        <w:rPr>
          <w:lang w:eastAsia="en-AU"/>
        </w:rPr>
        <w:t>{</w:t>
      </w:r>
    </w:p>
    <w:p w14:paraId="225D0862" w14:textId="77777777" w:rsidR="00756031" w:rsidRPr="00756031" w:rsidRDefault="00FB325F" w:rsidP="00FB325F">
      <w:pPr>
        <w:pStyle w:val="Code"/>
        <w:ind w:left="1531"/>
        <w:rPr>
          <w:lang w:eastAsia="en-AU"/>
        </w:rPr>
      </w:pPr>
      <w:r>
        <w:rPr>
          <w:lang w:eastAsia="en-AU"/>
        </w:rPr>
        <w:tab/>
      </w:r>
      <w:r w:rsidR="00756031" w:rsidRPr="00756031">
        <w:rPr>
          <w:lang w:eastAsia="en-AU"/>
        </w:rPr>
        <w:t>modelBuilder.Entity&lt;Magazine&gt;()</w:t>
      </w:r>
    </w:p>
    <w:p w14:paraId="66174B9A" w14:textId="77777777" w:rsidR="00FB325F" w:rsidRDefault="00756031" w:rsidP="00FB325F">
      <w:pPr>
        <w:pStyle w:val="Code"/>
        <w:ind w:left="1531"/>
        <w:rPr>
          <w:lang w:eastAsia="en-AU"/>
        </w:rPr>
      </w:pPr>
      <w:r w:rsidRPr="00756031">
        <w:rPr>
          <w:lang w:eastAsia="en-AU"/>
        </w:rPr>
        <w:t>           .HasData(</w:t>
      </w:r>
      <w:r w:rsidRPr="00756031">
        <w:rPr>
          <w:color w:val="0000FF"/>
          <w:lang w:eastAsia="en-AU"/>
        </w:rPr>
        <w:t>new</w:t>
      </w:r>
      <w:r w:rsidRPr="00756031">
        <w:rPr>
          <w:lang w:eastAsia="en-AU"/>
        </w:rPr>
        <w:t xml:space="preserve"> Magazine{</w:t>
      </w:r>
    </w:p>
    <w:p w14:paraId="26BC2F09" w14:textId="77777777" w:rsidR="007E783B" w:rsidRDefault="00756031" w:rsidP="007E783B">
      <w:pPr>
        <w:pStyle w:val="Code"/>
        <w:ind w:left="4411" w:firstLine="629"/>
        <w:rPr>
          <w:lang w:eastAsia="en-AU"/>
        </w:rPr>
      </w:pPr>
      <w:r w:rsidRPr="00756031">
        <w:rPr>
          <w:lang w:eastAsia="en-AU"/>
        </w:rPr>
        <w:t xml:space="preserve">MagazineId=2, </w:t>
      </w:r>
    </w:p>
    <w:p w14:paraId="1C6528D0" w14:textId="77777777" w:rsidR="007E783B" w:rsidRDefault="00756031" w:rsidP="007E783B">
      <w:pPr>
        <w:pStyle w:val="Code"/>
        <w:ind w:left="4411" w:firstLine="629"/>
        <w:rPr>
          <w:color w:val="A31515"/>
          <w:lang w:eastAsia="en-AU"/>
        </w:rPr>
      </w:pPr>
      <w:r w:rsidRPr="00756031">
        <w:rPr>
          <w:lang w:eastAsia="en-AU"/>
        </w:rPr>
        <w:t>Name=</w:t>
      </w:r>
      <w:r w:rsidRPr="00756031">
        <w:rPr>
          <w:color w:val="A31515"/>
          <w:lang w:eastAsia="en-AU"/>
        </w:rPr>
        <w:t>"New Yorker"</w:t>
      </w:r>
    </w:p>
    <w:p w14:paraId="6FDB8468" w14:textId="77777777" w:rsidR="00756031" w:rsidRPr="00756031" w:rsidRDefault="00756031" w:rsidP="007E783B">
      <w:pPr>
        <w:pStyle w:val="Code"/>
        <w:ind w:left="3600" w:firstLine="720"/>
        <w:rPr>
          <w:lang w:eastAsia="en-AU"/>
        </w:rPr>
      </w:pPr>
      <w:r w:rsidRPr="00756031">
        <w:rPr>
          <w:lang w:eastAsia="en-AU"/>
        </w:rPr>
        <w:t>},</w:t>
      </w:r>
    </w:p>
    <w:p w14:paraId="5373899C" w14:textId="77777777" w:rsidR="007E783B" w:rsidRDefault="00756031" w:rsidP="00FB325F">
      <w:pPr>
        <w:pStyle w:val="Code"/>
        <w:ind w:left="1531"/>
        <w:rPr>
          <w:lang w:eastAsia="en-AU"/>
        </w:rPr>
      </w:pPr>
      <w:r w:rsidRPr="00756031">
        <w:rPr>
          <w:lang w:eastAsia="en-AU"/>
        </w:rPr>
        <w:t xml:space="preserve">                    </w:t>
      </w:r>
      <w:r w:rsidR="007E783B">
        <w:rPr>
          <w:lang w:eastAsia="en-AU"/>
        </w:rPr>
        <w:tab/>
      </w:r>
      <w:r w:rsidRPr="00756031">
        <w:rPr>
          <w:color w:val="0000FF"/>
          <w:lang w:eastAsia="en-AU"/>
        </w:rPr>
        <w:t>new</w:t>
      </w:r>
      <w:r w:rsidRPr="00756031">
        <w:rPr>
          <w:lang w:eastAsia="en-AU"/>
        </w:rPr>
        <w:t xml:space="preserve"> Magazine{</w:t>
      </w:r>
    </w:p>
    <w:p w14:paraId="1272FB05" w14:textId="77777777" w:rsidR="007E783B" w:rsidRDefault="00756031" w:rsidP="007E783B">
      <w:pPr>
        <w:pStyle w:val="Code"/>
        <w:ind w:left="4320" w:firstLine="629"/>
        <w:rPr>
          <w:lang w:eastAsia="en-AU"/>
        </w:rPr>
      </w:pPr>
      <w:r w:rsidRPr="00756031">
        <w:rPr>
          <w:lang w:eastAsia="en-AU"/>
        </w:rPr>
        <w:t xml:space="preserve">MagazineId=3, </w:t>
      </w:r>
    </w:p>
    <w:p w14:paraId="60149E05" w14:textId="77777777" w:rsidR="007E783B" w:rsidRDefault="00756031" w:rsidP="007E783B">
      <w:pPr>
        <w:pStyle w:val="Code"/>
        <w:ind w:left="4320" w:firstLine="629"/>
        <w:rPr>
          <w:color w:val="A31515"/>
          <w:lang w:eastAsia="en-AU"/>
        </w:rPr>
      </w:pPr>
      <w:r w:rsidRPr="00756031">
        <w:rPr>
          <w:lang w:eastAsia="en-AU"/>
        </w:rPr>
        <w:t>Name=</w:t>
      </w:r>
      <w:r w:rsidRPr="00756031">
        <w:rPr>
          <w:color w:val="A31515"/>
          <w:lang w:eastAsia="en-AU"/>
        </w:rPr>
        <w:t>"Scientific American"</w:t>
      </w:r>
    </w:p>
    <w:p w14:paraId="11FF104B" w14:textId="77777777" w:rsidR="00756031" w:rsidRDefault="00756031" w:rsidP="007E783B">
      <w:pPr>
        <w:pStyle w:val="Code"/>
        <w:ind w:left="3600" w:firstLine="720"/>
        <w:rPr>
          <w:lang w:eastAsia="en-AU"/>
        </w:rPr>
      </w:pPr>
      <w:r w:rsidRPr="00756031">
        <w:rPr>
          <w:lang w:eastAsia="en-AU"/>
        </w:rPr>
        <w:t>}</w:t>
      </w:r>
    </w:p>
    <w:p w14:paraId="0120C4FF" w14:textId="77777777" w:rsidR="00756031" w:rsidRDefault="00756031" w:rsidP="00FB325F">
      <w:pPr>
        <w:pStyle w:val="Code"/>
        <w:ind w:left="1531"/>
        <w:rPr>
          <w:lang w:eastAsia="en-AU"/>
        </w:rPr>
      </w:pPr>
      <w:r w:rsidRPr="00756031">
        <w:rPr>
          <w:lang w:eastAsia="en-AU"/>
        </w:rPr>
        <w:t>           );</w:t>
      </w:r>
    </w:p>
    <w:p w14:paraId="61322381" w14:textId="77777777" w:rsidR="00FB325F" w:rsidRPr="00756031" w:rsidRDefault="00FB325F" w:rsidP="00FB325F">
      <w:pPr>
        <w:pStyle w:val="Code"/>
        <w:ind w:left="1531"/>
        <w:rPr>
          <w:lang w:eastAsia="en-AU"/>
        </w:rPr>
      </w:pPr>
      <w:r>
        <w:rPr>
          <w:lang w:eastAsia="en-AU"/>
        </w:rPr>
        <w:t>}</w:t>
      </w:r>
    </w:p>
    <w:p w14:paraId="5B8906E5" w14:textId="77777777" w:rsidR="005E00B3" w:rsidRDefault="005E00B3" w:rsidP="00775712">
      <w:pPr>
        <w:pStyle w:val="Body"/>
        <w:rPr>
          <w:lang w:val="en-AU"/>
        </w:rPr>
      </w:pPr>
    </w:p>
    <w:p w14:paraId="32DA6E3C" w14:textId="77777777" w:rsidR="005E00B3" w:rsidRDefault="005E00B3" w:rsidP="00775712">
      <w:pPr>
        <w:pStyle w:val="Body"/>
        <w:rPr>
          <w:lang w:val="en-AU"/>
        </w:rPr>
      </w:pPr>
      <w:r>
        <w:rPr>
          <w:lang w:val="en-AU"/>
        </w:rPr>
        <w:t>Note:</w:t>
      </w:r>
    </w:p>
    <w:p w14:paraId="00C3D4FC" w14:textId="77777777" w:rsidR="0008092D" w:rsidRPr="0008092D" w:rsidRDefault="0008092D" w:rsidP="00977E90">
      <w:pPr>
        <w:pStyle w:val="ListParagraph"/>
        <w:numPr>
          <w:ilvl w:val="0"/>
          <w:numId w:val="88"/>
        </w:numPr>
        <w:spacing w:before="100" w:beforeAutospacing="1" w:after="100" w:afterAutospacing="1"/>
        <w:rPr>
          <w:sz w:val="24"/>
          <w:szCs w:val="24"/>
          <w:lang w:val="en-AU"/>
        </w:rPr>
      </w:pPr>
      <w:r>
        <w:rPr>
          <w:sz w:val="24"/>
          <w:szCs w:val="24"/>
          <w:lang w:val="en-AU"/>
        </w:rPr>
        <w:t xml:space="preserve">The OnModelCreating will </w:t>
      </w:r>
      <w:r w:rsidR="003E53AB">
        <w:rPr>
          <w:sz w:val="24"/>
          <w:szCs w:val="24"/>
          <w:lang w:val="en-AU"/>
        </w:rPr>
        <w:t xml:space="preserve">add this data on the next time that we’ll </w:t>
      </w:r>
      <w:r>
        <w:rPr>
          <w:sz w:val="24"/>
          <w:szCs w:val="24"/>
          <w:lang w:val="en-AU"/>
        </w:rPr>
        <w:t xml:space="preserve">create a </w:t>
      </w:r>
      <w:r w:rsidR="003E53AB">
        <w:rPr>
          <w:sz w:val="24"/>
          <w:szCs w:val="24"/>
          <w:lang w:val="en-AU"/>
        </w:rPr>
        <w:t>new migration through ‘</w:t>
      </w:r>
      <w:r w:rsidR="003E53AB" w:rsidRPr="003E53AB">
        <w:rPr>
          <w:rStyle w:val="CodeChar"/>
          <w:sz w:val="20"/>
          <w:szCs w:val="20"/>
        </w:rPr>
        <w:t>ef migrations add</w:t>
      </w:r>
      <w:r w:rsidR="003E53AB">
        <w:rPr>
          <w:sz w:val="24"/>
          <w:szCs w:val="24"/>
          <w:lang w:val="en-AU"/>
        </w:rPr>
        <w:t>’ command.</w:t>
      </w:r>
    </w:p>
    <w:p w14:paraId="73CE6B36" w14:textId="77777777" w:rsidR="005E00B3" w:rsidRPr="005E00B3" w:rsidRDefault="005E00B3" w:rsidP="00977E90">
      <w:pPr>
        <w:pStyle w:val="ListParagraph"/>
        <w:numPr>
          <w:ilvl w:val="0"/>
          <w:numId w:val="88"/>
        </w:numPr>
        <w:spacing w:before="100" w:beforeAutospacing="1" w:after="100" w:afterAutospacing="1"/>
        <w:rPr>
          <w:sz w:val="24"/>
          <w:szCs w:val="24"/>
          <w:lang w:val="en-AU"/>
        </w:rPr>
      </w:pPr>
      <w:r>
        <w:t xml:space="preserve">This feature is most useful for </w:t>
      </w:r>
      <w:r w:rsidRPr="005E00B3">
        <w:rPr>
          <w:b/>
          <w:bCs/>
        </w:rPr>
        <w:t>static data that's not expected to change</w:t>
      </w:r>
      <w:r>
        <w:t xml:space="preserve"> outside of migrations and </w:t>
      </w:r>
      <w:r w:rsidRPr="005E00B3">
        <w:rPr>
          <w:b/>
          <w:bCs/>
        </w:rPr>
        <w:t>does not depend on anything else</w:t>
      </w:r>
      <w:r>
        <w:t xml:space="preserve"> in the database, for example ZIP codes.</w:t>
      </w:r>
    </w:p>
    <w:p w14:paraId="50F3E224" w14:textId="77777777" w:rsidR="005E00B3" w:rsidRDefault="005E00B3" w:rsidP="00977E90">
      <w:pPr>
        <w:pStyle w:val="ListParagraph"/>
        <w:numPr>
          <w:ilvl w:val="0"/>
          <w:numId w:val="88"/>
        </w:numPr>
        <w:spacing w:before="100" w:beforeAutospacing="1" w:after="100" w:afterAutospacing="1"/>
      </w:pPr>
      <w:r>
        <w:t>If your scenario includes any of the following it is recommended to use custom initialization logic</w:t>
      </w:r>
    </w:p>
    <w:p w14:paraId="37375745" w14:textId="77777777" w:rsidR="00832924" w:rsidRDefault="00756031" w:rsidP="00977E90">
      <w:pPr>
        <w:pStyle w:val="Body"/>
        <w:numPr>
          <w:ilvl w:val="0"/>
          <w:numId w:val="88"/>
        </w:numPr>
        <w:rPr>
          <w:lang w:val="en-AU"/>
        </w:rPr>
      </w:pPr>
      <w:r>
        <w:rPr>
          <w:lang w:val="en-AU"/>
        </w:rPr>
        <w:t>When using HasData, you must supply the primary key of the entity – be carefull!</w:t>
      </w:r>
    </w:p>
    <w:p w14:paraId="611BC3E3" w14:textId="77777777" w:rsidR="00832924" w:rsidRDefault="00832924" w:rsidP="00832924">
      <w:pPr>
        <w:pStyle w:val="Heading4"/>
        <w:rPr>
          <w:lang w:val="en-AU"/>
        </w:rPr>
      </w:pPr>
      <w:r>
        <w:rPr>
          <w:lang w:val="en-AU"/>
        </w:rPr>
        <w:lastRenderedPageBreak/>
        <w:t>Seed Database – By Creating a Custom Seeder Class</w:t>
      </w:r>
    </w:p>
    <w:p w14:paraId="0136C2CC" w14:textId="77777777" w:rsidR="00D323BF" w:rsidRDefault="00994C7B" w:rsidP="00977E90">
      <w:pPr>
        <w:pStyle w:val="Body"/>
        <w:numPr>
          <w:ilvl w:val="0"/>
          <w:numId w:val="98"/>
        </w:numPr>
      </w:pPr>
      <w:r>
        <w:t>Create the custom Seeder class and method:</w:t>
      </w:r>
    </w:p>
    <w:p w14:paraId="2CDBABBB" w14:textId="77777777" w:rsidR="00994C7B" w:rsidRDefault="00994C7B" w:rsidP="00D323BF">
      <w:pPr>
        <w:pStyle w:val="Code"/>
        <w:rPr>
          <w:color w:val="000000"/>
        </w:rPr>
      </w:pPr>
      <w:r>
        <w:t>public</w:t>
      </w:r>
      <w:r>
        <w:rPr>
          <w:color w:val="000000"/>
        </w:rPr>
        <w:t xml:space="preserve"> </w:t>
      </w:r>
      <w:r>
        <w:t>class</w:t>
      </w:r>
      <w:r>
        <w:rPr>
          <w:color w:val="000000"/>
        </w:rPr>
        <w:t xml:space="preserve"> </w:t>
      </w:r>
      <w:r>
        <w:rPr>
          <w:color w:val="2B91AF"/>
        </w:rPr>
        <w:t>AppSeeder</w:t>
      </w:r>
    </w:p>
    <w:p w14:paraId="0257F171" w14:textId="77777777" w:rsidR="00994C7B" w:rsidRDefault="00994C7B" w:rsidP="00D323BF">
      <w:pPr>
        <w:pStyle w:val="Code"/>
        <w:rPr>
          <w:color w:val="000000"/>
        </w:rPr>
      </w:pPr>
      <w:r>
        <w:rPr>
          <w:color w:val="000000"/>
        </w:rPr>
        <w:t>{</w:t>
      </w:r>
    </w:p>
    <w:p w14:paraId="02D62621" w14:textId="77777777" w:rsidR="00994C7B" w:rsidRDefault="00D323BF" w:rsidP="00D323BF">
      <w:pPr>
        <w:pStyle w:val="Code"/>
        <w:rPr>
          <w:color w:val="000000"/>
        </w:rPr>
      </w:pPr>
      <w:r>
        <w:t xml:space="preserve">  </w:t>
      </w:r>
      <w:r w:rsidR="00994C7B">
        <w:t>private</w:t>
      </w:r>
      <w:r w:rsidR="00994C7B">
        <w:rPr>
          <w:color w:val="000000"/>
        </w:rPr>
        <w:t xml:space="preserve"> </w:t>
      </w:r>
      <w:r w:rsidR="00994C7B">
        <w:t>readonly</w:t>
      </w:r>
      <w:r w:rsidR="00994C7B">
        <w:rPr>
          <w:color w:val="000000"/>
        </w:rPr>
        <w:t xml:space="preserve"> ApplicaitonDbContext _context;</w:t>
      </w:r>
    </w:p>
    <w:p w14:paraId="6C815FF2" w14:textId="77777777" w:rsidR="00994C7B" w:rsidRDefault="00994C7B" w:rsidP="00D323BF">
      <w:pPr>
        <w:pStyle w:val="Code"/>
        <w:rPr>
          <w:color w:val="000000"/>
        </w:rPr>
      </w:pPr>
      <w:r>
        <w:rPr>
          <w:color w:val="000000"/>
        </w:rPr>
        <w:t xml:space="preserve">  </w:t>
      </w:r>
      <w:r>
        <w:t>private</w:t>
      </w:r>
      <w:r>
        <w:rPr>
          <w:color w:val="000000"/>
        </w:rPr>
        <w:t xml:space="preserve"> </w:t>
      </w:r>
      <w:r>
        <w:t>readonly</w:t>
      </w:r>
      <w:r>
        <w:rPr>
          <w:color w:val="000000"/>
        </w:rPr>
        <w:t xml:space="preserve"> IHostingEnvironment _hosting;</w:t>
      </w:r>
    </w:p>
    <w:p w14:paraId="3A4AB697" w14:textId="77777777" w:rsidR="00994C7B" w:rsidRDefault="00994C7B" w:rsidP="00D323BF">
      <w:pPr>
        <w:pStyle w:val="Code"/>
        <w:rPr>
          <w:color w:val="000000"/>
        </w:rPr>
      </w:pPr>
    </w:p>
    <w:p w14:paraId="5F4B9A31" w14:textId="77777777" w:rsidR="00D323BF" w:rsidRDefault="00994C7B" w:rsidP="00D323BF">
      <w:pPr>
        <w:pStyle w:val="Code"/>
        <w:rPr>
          <w:color w:val="000000"/>
        </w:rPr>
      </w:pPr>
      <w:r>
        <w:rPr>
          <w:color w:val="000000"/>
        </w:rPr>
        <w:t xml:space="preserve">  </w:t>
      </w:r>
      <w:r>
        <w:t>public</w:t>
      </w:r>
      <w:r>
        <w:rPr>
          <w:color w:val="000000"/>
        </w:rPr>
        <w:t xml:space="preserve"> AppSeeder(ApplicaitonDbContext context, </w:t>
      </w:r>
    </w:p>
    <w:p w14:paraId="726733BF" w14:textId="77777777" w:rsidR="00994C7B" w:rsidRDefault="00D323BF" w:rsidP="00D323BF">
      <w:pPr>
        <w:pStyle w:val="Code"/>
        <w:ind w:left="2160" w:firstLine="720"/>
        <w:rPr>
          <w:color w:val="000000"/>
        </w:rPr>
      </w:pPr>
      <w:r>
        <w:t xml:space="preserve"> </w:t>
      </w:r>
      <w:r w:rsidR="00994C7B">
        <w:rPr>
          <w:color w:val="000000"/>
        </w:rPr>
        <w:t>IHostingEnvironment hosting)</w:t>
      </w:r>
    </w:p>
    <w:p w14:paraId="7C392071" w14:textId="77777777" w:rsidR="00994C7B" w:rsidRDefault="00994C7B" w:rsidP="00D323BF">
      <w:pPr>
        <w:pStyle w:val="Code"/>
        <w:rPr>
          <w:color w:val="000000"/>
        </w:rPr>
      </w:pPr>
      <w:r>
        <w:rPr>
          <w:color w:val="000000"/>
        </w:rPr>
        <w:t xml:space="preserve"> {</w:t>
      </w:r>
    </w:p>
    <w:p w14:paraId="369E8B35" w14:textId="77777777" w:rsidR="00994C7B" w:rsidRDefault="00994C7B" w:rsidP="00D323BF">
      <w:pPr>
        <w:pStyle w:val="Code"/>
        <w:rPr>
          <w:color w:val="000000"/>
        </w:rPr>
      </w:pPr>
      <w:r>
        <w:rPr>
          <w:color w:val="000000"/>
        </w:rPr>
        <w:t xml:space="preserve"> </w:t>
      </w:r>
      <w:r w:rsidR="00D323BF">
        <w:rPr>
          <w:color w:val="000000"/>
        </w:rPr>
        <w:tab/>
      </w:r>
      <w:r>
        <w:rPr>
          <w:color w:val="000000"/>
        </w:rPr>
        <w:t>_context = context;</w:t>
      </w:r>
    </w:p>
    <w:p w14:paraId="7B4F4957" w14:textId="77777777" w:rsidR="00994C7B" w:rsidRDefault="00994C7B" w:rsidP="00D323BF">
      <w:pPr>
        <w:pStyle w:val="Code"/>
        <w:rPr>
          <w:color w:val="000000"/>
        </w:rPr>
      </w:pPr>
      <w:r>
        <w:rPr>
          <w:color w:val="000000"/>
        </w:rPr>
        <w:t xml:space="preserve">      _hosting = hosting;</w:t>
      </w:r>
    </w:p>
    <w:p w14:paraId="2BBD8DAF" w14:textId="77777777" w:rsidR="00994C7B" w:rsidRDefault="00994C7B" w:rsidP="00D323BF">
      <w:pPr>
        <w:pStyle w:val="Code"/>
        <w:rPr>
          <w:color w:val="000000"/>
        </w:rPr>
      </w:pPr>
      <w:r>
        <w:rPr>
          <w:color w:val="000000"/>
        </w:rPr>
        <w:t xml:space="preserve"> }</w:t>
      </w:r>
    </w:p>
    <w:p w14:paraId="21F14ED0" w14:textId="77777777" w:rsidR="00994C7B" w:rsidRDefault="00994C7B" w:rsidP="00D323BF">
      <w:pPr>
        <w:pStyle w:val="Code"/>
        <w:rPr>
          <w:color w:val="000000"/>
        </w:rPr>
      </w:pPr>
    </w:p>
    <w:p w14:paraId="41694C0B" w14:textId="77777777" w:rsidR="00994C7B" w:rsidRDefault="00D323BF" w:rsidP="00D323BF">
      <w:pPr>
        <w:pStyle w:val="Code"/>
        <w:rPr>
          <w:color w:val="000000"/>
        </w:rPr>
      </w:pPr>
      <w:r>
        <w:rPr>
          <w:color w:val="000000"/>
        </w:rPr>
        <w:t xml:space="preserve"> </w:t>
      </w:r>
      <w:r w:rsidR="00994C7B">
        <w:rPr>
          <w:color w:val="000000"/>
        </w:rPr>
        <w:t xml:space="preserve"> </w:t>
      </w:r>
      <w:r w:rsidR="00994C7B">
        <w:t>public</w:t>
      </w:r>
      <w:r w:rsidR="00994C7B">
        <w:rPr>
          <w:color w:val="000000"/>
        </w:rPr>
        <w:t xml:space="preserve"> </w:t>
      </w:r>
      <w:r w:rsidR="00994C7B">
        <w:t>void</w:t>
      </w:r>
      <w:r w:rsidR="00994C7B">
        <w:rPr>
          <w:color w:val="000000"/>
        </w:rPr>
        <w:t xml:space="preserve"> Seed()</w:t>
      </w:r>
    </w:p>
    <w:p w14:paraId="7F970A99" w14:textId="77777777" w:rsidR="00994C7B" w:rsidRDefault="00994C7B" w:rsidP="00D323BF">
      <w:pPr>
        <w:pStyle w:val="Code"/>
        <w:rPr>
          <w:color w:val="000000"/>
        </w:rPr>
      </w:pPr>
      <w:r>
        <w:rPr>
          <w:color w:val="000000"/>
        </w:rPr>
        <w:t xml:space="preserve">  {</w:t>
      </w:r>
    </w:p>
    <w:p w14:paraId="607E9028" w14:textId="77777777" w:rsidR="00994C7B" w:rsidRDefault="00994C7B" w:rsidP="00D323BF">
      <w:pPr>
        <w:pStyle w:val="Code"/>
        <w:rPr>
          <w:color w:val="000000"/>
        </w:rPr>
      </w:pPr>
      <w:r>
        <w:rPr>
          <w:color w:val="000000"/>
        </w:rPr>
        <w:t xml:space="preserve">   </w:t>
      </w:r>
      <w:r w:rsidR="00D323BF">
        <w:rPr>
          <w:color w:val="000000"/>
        </w:rPr>
        <w:tab/>
      </w:r>
      <w:r>
        <w:rPr>
          <w:color w:val="008000"/>
        </w:rPr>
        <w:t>// Make sure the database exists before starting to seed it:</w:t>
      </w:r>
    </w:p>
    <w:p w14:paraId="726D430B" w14:textId="77777777" w:rsidR="00994C7B" w:rsidRDefault="00994C7B" w:rsidP="00D323BF">
      <w:pPr>
        <w:pStyle w:val="Code"/>
        <w:ind w:firstLine="720"/>
        <w:rPr>
          <w:color w:val="000000"/>
        </w:rPr>
      </w:pPr>
      <w:r>
        <w:rPr>
          <w:color w:val="000000"/>
        </w:rPr>
        <w:t>_context.Database.EnsureCreated();</w:t>
      </w:r>
    </w:p>
    <w:p w14:paraId="64B1E824" w14:textId="77777777" w:rsidR="00994C7B" w:rsidRDefault="00994C7B" w:rsidP="00D323BF">
      <w:pPr>
        <w:pStyle w:val="Code"/>
        <w:rPr>
          <w:color w:val="000000"/>
        </w:rPr>
      </w:pPr>
    </w:p>
    <w:p w14:paraId="1823A3B1" w14:textId="77777777" w:rsidR="00994C7B" w:rsidRDefault="00994C7B" w:rsidP="00D323BF">
      <w:pPr>
        <w:pStyle w:val="Code"/>
        <w:rPr>
          <w:color w:val="000000"/>
        </w:rPr>
      </w:pPr>
      <w:r>
        <w:rPr>
          <w:color w:val="000000"/>
        </w:rPr>
        <w:t xml:space="preserve">      </w:t>
      </w:r>
      <w:r>
        <w:t>if</w:t>
      </w:r>
      <w:r>
        <w:rPr>
          <w:color w:val="000000"/>
        </w:rPr>
        <w:t xml:space="preserve"> (!_context.Products.Any())</w:t>
      </w:r>
    </w:p>
    <w:p w14:paraId="2A4B8562" w14:textId="77777777" w:rsidR="00994C7B" w:rsidRDefault="00994C7B" w:rsidP="00D323BF">
      <w:pPr>
        <w:pStyle w:val="Code"/>
        <w:rPr>
          <w:color w:val="000000"/>
        </w:rPr>
      </w:pPr>
      <w:r>
        <w:rPr>
          <w:color w:val="000000"/>
        </w:rPr>
        <w:t xml:space="preserve">      {</w:t>
      </w:r>
    </w:p>
    <w:p w14:paraId="2E48D067" w14:textId="77777777" w:rsidR="00994C7B" w:rsidRDefault="00994C7B" w:rsidP="00D323BF">
      <w:pPr>
        <w:pStyle w:val="Code"/>
        <w:rPr>
          <w:color w:val="000000"/>
        </w:rPr>
      </w:pPr>
      <w:r>
        <w:rPr>
          <w:color w:val="000000"/>
        </w:rPr>
        <w:t xml:space="preserve">      </w:t>
      </w:r>
      <w:r w:rsidR="00D323BF">
        <w:rPr>
          <w:color w:val="000000"/>
        </w:rPr>
        <w:tab/>
      </w:r>
      <w:r>
        <w:rPr>
          <w:color w:val="008000"/>
        </w:rPr>
        <w:t>// we don't have any products - create sample data.</w:t>
      </w:r>
    </w:p>
    <w:p w14:paraId="3A6FC40E" w14:textId="77777777" w:rsidR="00D323BF" w:rsidRDefault="00994C7B" w:rsidP="00D323BF">
      <w:pPr>
        <w:pStyle w:val="Code"/>
        <w:rPr>
          <w:color w:val="000000"/>
        </w:rPr>
      </w:pPr>
      <w:r>
        <w:rPr>
          <w:color w:val="000000"/>
        </w:rPr>
        <w:t xml:space="preserve">      </w:t>
      </w:r>
      <w:r w:rsidR="00D323BF">
        <w:rPr>
          <w:color w:val="000000"/>
        </w:rPr>
        <w:tab/>
      </w:r>
      <w:r>
        <w:t>var</w:t>
      </w:r>
      <w:r>
        <w:rPr>
          <w:color w:val="000000"/>
        </w:rPr>
        <w:t xml:space="preserve"> products = new List&lt;Product&gt;</w:t>
      </w:r>
      <w:r w:rsidR="00D323BF">
        <w:rPr>
          <w:color w:val="000000"/>
        </w:rPr>
        <w:t xml:space="preserve">() </w:t>
      </w:r>
    </w:p>
    <w:p w14:paraId="6CC10F3F" w14:textId="77777777" w:rsidR="00D323BF" w:rsidRDefault="00D323BF" w:rsidP="00D323BF">
      <w:pPr>
        <w:pStyle w:val="Code"/>
        <w:rPr>
          <w:color w:val="000000"/>
        </w:rPr>
      </w:pPr>
      <w:r>
        <w:rPr>
          <w:color w:val="000000"/>
        </w:rPr>
        <w:t xml:space="preserve">            {</w:t>
      </w:r>
    </w:p>
    <w:p w14:paraId="4572CCA3" w14:textId="77777777" w:rsidR="00D323BF" w:rsidRDefault="00D323BF" w:rsidP="00D323BF">
      <w:pPr>
        <w:pStyle w:val="Code"/>
        <w:ind w:left="2160" w:firstLine="720"/>
        <w:rPr>
          <w:color w:val="000000"/>
        </w:rPr>
      </w:pPr>
      <w:r>
        <w:rPr>
          <w:color w:val="000000"/>
        </w:rPr>
        <w:t>…</w:t>
      </w:r>
    </w:p>
    <w:p w14:paraId="602160A8" w14:textId="77777777" w:rsidR="00994C7B" w:rsidRDefault="00D323BF" w:rsidP="00D323BF">
      <w:pPr>
        <w:pStyle w:val="Code"/>
        <w:rPr>
          <w:color w:val="000000"/>
        </w:rPr>
      </w:pPr>
      <w:r>
        <w:rPr>
          <w:color w:val="000000"/>
        </w:rPr>
        <w:t xml:space="preserve">            }</w:t>
      </w:r>
    </w:p>
    <w:p w14:paraId="7B85E5E5" w14:textId="77777777" w:rsidR="00D323BF" w:rsidRDefault="00D323BF" w:rsidP="00D323BF">
      <w:pPr>
        <w:pStyle w:val="Code"/>
        <w:rPr>
          <w:color w:val="000000"/>
        </w:rPr>
      </w:pPr>
      <w:r>
        <w:rPr>
          <w:color w:val="000000"/>
        </w:rPr>
        <w:tab/>
      </w:r>
      <w:r>
        <w:rPr>
          <w:color w:val="000000"/>
        </w:rPr>
        <w:tab/>
        <w:t xml:space="preserve"> _context.Products.AddRange(products);</w:t>
      </w:r>
      <w:r w:rsidR="00994C7B">
        <w:rPr>
          <w:color w:val="000000"/>
        </w:rPr>
        <w:t xml:space="preserve">             </w:t>
      </w:r>
    </w:p>
    <w:p w14:paraId="5AD16C5D" w14:textId="77777777" w:rsidR="00D323BF" w:rsidRDefault="00D323BF" w:rsidP="00D323BF">
      <w:pPr>
        <w:pStyle w:val="Code"/>
        <w:rPr>
          <w:color w:val="000000"/>
        </w:rPr>
      </w:pPr>
    </w:p>
    <w:p w14:paraId="2F371476" w14:textId="77777777" w:rsidR="00D323BF" w:rsidRDefault="00D323BF" w:rsidP="00D323BF">
      <w:pPr>
        <w:pStyle w:val="Code"/>
        <w:rPr>
          <w:color w:val="000000"/>
        </w:rPr>
      </w:pPr>
      <w:r>
        <w:rPr>
          <w:color w:val="000000"/>
        </w:rPr>
        <w:tab/>
      </w:r>
      <w:r>
        <w:rPr>
          <w:color w:val="000000"/>
        </w:rPr>
        <w:tab/>
        <w:t>… additional initializaitons…</w:t>
      </w:r>
    </w:p>
    <w:p w14:paraId="6F18C330" w14:textId="77777777" w:rsidR="00994C7B" w:rsidRDefault="00994C7B" w:rsidP="00D323BF">
      <w:pPr>
        <w:pStyle w:val="Code"/>
        <w:rPr>
          <w:color w:val="000000"/>
        </w:rPr>
      </w:pPr>
      <w:r>
        <w:rPr>
          <w:color w:val="000000"/>
        </w:rPr>
        <w:t xml:space="preserve">             _context.SaveChanges();</w:t>
      </w:r>
    </w:p>
    <w:p w14:paraId="2404FDDA" w14:textId="77777777" w:rsidR="00994C7B" w:rsidRDefault="00994C7B" w:rsidP="00D323BF">
      <w:pPr>
        <w:pStyle w:val="Code"/>
        <w:rPr>
          <w:color w:val="000000"/>
        </w:rPr>
      </w:pPr>
      <w:r>
        <w:rPr>
          <w:color w:val="000000"/>
        </w:rPr>
        <w:t xml:space="preserve">       }</w:t>
      </w:r>
    </w:p>
    <w:p w14:paraId="6E8B5FF2" w14:textId="77777777" w:rsidR="00994C7B" w:rsidRDefault="00994C7B" w:rsidP="00D323BF">
      <w:pPr>
        <w:pStyle w:val="Code"/>
        <w:rPr>
          <w:color w:val="000000"/>
        </w:rPr>
      </w:pPr>
    </w:p>
    <w:p w14:paraId="73ECB940" w14:textId="77777777" w:rsidR="00D323BF" w:rsidRDefault="00994C7B" w:rsidP="00D323BF">
      <w:pPr>
        <w:pStyle w:val="Code"/>
        <w:rPr>
          <w:color w:val="000000"/>
        </w:rPr>
      </w:pPr>
      <w:r>
        <w:rPr>
          <w:color w:val="000000"/>
        </w:rPr>
        <w:t xml:space="preserve">  }</w:t>
      </w:r>
    </w:p>
    <w:p w14:paraId="5B8BD3A5" w14:textId="77777777" w:rsidR="005E00B3" w:rsidRPr="00D323BF" w:rsidRDefault="00994C7B" w:rsidP="00D323BF">
      <w:pPr>
        <w:pStyle w:val="Code"/>
        <w:rPr>
          <w:color w:val="000000"/>
        </w:rPr>
      </w:pPr>
      <w:r>
        <w:rPr>
          <w:color w:val="000000"/>
        </w:rPr>
        <w:t>}</w:t>
      </w:r>
    </w:p>
    <w:p w14:paraId="1E434379" w14:textId="77777777" w:rsidR="00220882" w:rsidRPr="00220882" w:rsidRDefault="00220882" w:rsidP="00977E90">
      <w:pPr>
        <w:pStyle w:val="Body"/>
        <w:numPr>
          <w:ilvl w:val="0"/>
          <w:numId w:val="98"/>
        </w:numPr>
        <w:rPr>
          <w:rStyle w:val="CodeChar"/>
          <w:rFonts w:ascii="Calibri" w:hAnsi="Calibri" w:cs="Times New Roman"/>
          <w:color w:val="auto"/>
          <w:shd w:val="clear" w:color="auto" w:fill="auto"/>
          <w:lang w:bidi="ar-SA"/>
        </w:rPr>
      </w:pPr>
      <w:r>
        <w:rPr>
          <w:lang w:val="en-AU"/>
        </w:rPr>
        <w:t>Add it as a service to Startup.ConfigServices:</w:t>
      </w:r>
      <w:r>
        <w:rPr>
          <w:lang w:val="en-AU"/>
        </w:rPr>
        <w:br/>
      </w:r>
      <w:r w:rsidRPr="00220882">
        <w:rPr>
          <w:rStyle w:val="CodeChar"/>
          <w:rFonts w:eastAsiaTheme="minorHAnsi"/>
          <w:sz w:val="20"/>
        </w:rPr>
        <w:t>services.AddTransient&lt;AppSeeder&gt;();</w:t>
      </w:r>
    </w:p>
    <w:p w14:paraId="15804D54" w14:textId="77777777" w:rsidR="00220882" w:rsidRPr="002E2860" w:rsidRDefault="002E2860" w:rsidP="00977E90">
      <w:pPr>
        <w:pStyle w:val="Body"/>
        <w:numPr>
          <w:ilvl w:val="0"/>
          <w:numId w:val="98"/>
        </w:numPr>
      </w:pPr>
      <w:r>
        <w:rPr>
          <w:lang w:val="en-AU"/>
        </w:rPr>
        <w:t xml:space="preserve">Create a RunSeeder private method </w:t>
      </w:r>
      <w:r w:rsidRPr="002E2860">
        <w:rPr>
          <w:u w:val="single"/>
          <w:lang w:val="en-AU"/>
        </w:rPr>
        <w:t>in Program</w:t>
      </w:r>
      <w:r w:rsidRPr="002E2860">
        <w:rPr>
          <w:lang w:val="en-AU"/>
        </w:rPr>
        <w:t xml:space="preserve"> class that will call the Seeder.Seed()</w:t>
      </w:r>
      <w:r>
        <w:rPr>
          <w:lang w:val="en-AU"/>
        </w:rPr>
        <w:t>:</w:t>
      </w:r>
    </w:p>
    <w:p w14:paraId="76235738" w14:textId="77777777" w:rsidR="002E2860" w:rsidRPr="002E2860" w:rsidRDefault="002E2860" w:rsidP="002E2860">
      <w:pPr>
        <w:pStyle w:val="Code"/>
      </w:pPr>
      <w:r w:rsidRPr="002E2860">
        <w:rPr>
          <w:color w:val="0000FF"/>
        </w:rPr>
        <w:t>private</w:t>
      </w:r>
      <w:r w:rsidRPr="002E2860">
        <w:t xml:space="preserve"> </w:t>
      </w:r>
      <w:r w:rsidRPr="002E2860">
        <w:rPr>
          <w:color w:val="0000FF"/>
        </w:rPr>
        <w:t>static</w:t>
      </w:r>
      <w:r w:rsidRPr="002E2860">
        <w:t xml:space="preserve"> </w:t>
      </w:r>
      <w:r w:rsidRPr="002E2860">
        <w:rPr>
          <w:color w:val="0000FF"/>
        </w:rPr>
        <w:t>void</w:t>
      </w:r>
      <w:r w:rsidRPr="002E2860">
        <w:t xml:space="preserve"> RunSeeding(IWebHost host)</w:t>
      </w:r>
    </w:p>
    <w:p w14:paraId="44D5F907" w14:textId="77777777" w:rsidR="002E2860" w:rsidRPr="002E2860" w:rsidRDefault="002E2860" w:rsidP="002E2860">
      <w:pPr>
        <w:pStyle w:val="Code"/>
      </w:pPr>
      <w:r w:rsidRPr="002E2860">
        <w:t>{</w:t>
      </w:r>
    </w:p>
    <w:p w14:paraId="5FBF5AC8" w14:textId="77777777" w:rsidR="002E2860" w:rsidRDefault="002E2860" w:rsidP="002E2860">
      <w:pPr>
        <w:pStyle w:val="Code"/>
      </w:pPr>
      <w:r>
        <w:rPr>
          <w:color w:val="0000FF"/>
        </w:rPr>
        <w:t xml:space="preserve">    </w:t>
      </w:r>
      <w:r w:rsidRPr="002E2860">
        <w:rPr>
          <w:color w:val="0000FF"/>
        </w:rPr>
        <w:t>var</w:t>
      </w:r>
      <w:r w:rsidRPr="002E2860">
        <w:t xml:space="preserve"> scopeFactory = </w:t>
      </w:r>
    </w:p>
    <w:p w14:paraId="4B0A914F" w14:textId="77777777" w:rsidR="002E2860" w:rsidRPr="002E2860" w:rsidRDefault="002E2860" w:rsidP="002E2860">
      <w:pPr>
        <w:pStyle w:val="Code"/>
        <w:ind w:left="1440"/>
      </w:pPr>
      <w:r>
        <w:rPr>
          <w:color w:val="0000FF"/>
        </w:rPr>
        <w:t xml:space="preserve">  </w:t>
      </w:r>
      <w:r w:rsidRPr="002E2860">
        <w:t>host.Services.GetService&lt;IServiceScopeFactory&gt;();</w:t>
      </w:r>
    </w:p>
    <w:p w14:paraId="6F7557B1" w14:textId="77777777" w:rsidR="002E2860" w:rsidRPr="002E2860" w:rsidRDefault="002E2860" w:rsidP="002E2860">
      <w:pPr>
        <w:pStyle w:val="Code"/>
      </w:pPr>
    </w:p>
    <w:p w14:paraId="03B212E5" w14:textId="77777777" w:rsidR="002E2860" w:rsidRPr="002E2860" w:rsidRDefault="002E2860" w:rsidP="002E2860">
      <w:pPr>
        <w:pStyle w:val="Code"/>
      </w:pPr>
      <w:r w:rsidRPr="002E2860">
        <w:t xml:space="preserve">    </w:t>
      </w:r>
      <w:r w:rsidRPr="002E2860">
        <w:rPr>
          <w:color w:val="0000FF"/>
        </w:rPr>
        <w:t>using</w:t>
      </w:r>
      <w:r w:rsidRPr="002E2860">
        <w:t xml:space="preserve"> (</w:t>
      </w:r>
      <w:r w:rsidRPr="002E2860">
        <w:rPr>
          <w:color w:val="0000FF"/>
        </w:rPr>
        <w:t>var</w:t>
      </w:r>
      <w:r w:rsidRPr="002E2860">
        <w:t xml:space="preserve"> scope = scopeFactory.CreateScope())</w:t>
      </w:r>
    </w:p>
    <w:p w14:paraId="618B9CC0" w14:textId="77777777" w:rsidR="002E2860" w:rsidRPr="002E2860" w:rsidRDefault="002E2860" w:rsidP="002E2860">
      <w:pPr>
        <w:pStyle w:val="Code"/>
      </w:pPr>
      <w:r w:rsidRPr="002E2860">
        <w:t xml:space="preserve">    {</w:t>
      </w:r>
    </w:p>
    <w:p w14:paraId="44096F7B" w14:textId="77777777" w:rsidR="002E2860" w:rsidRPr="002E2860" w:rsidRDefault="002E2860" w:rsidP="002E2860">
      <w:pPr>
        <w:pStyle w:val="Code"/>
      </w:pPr>
      <w:r w:rsidRPr="002E2860">
        <w:t xml:space="preserve">    </w:t>
      </w:r>
      <w:r>
        <w:tab/>
      </w:r>
      <w:r w:rsidRPr="002E2860">
        <w:rPr>
          <w:color w:val="0000FF"/>
        </w:rPr>
        <w:t>var</w:t>
      </w:r>
      <w:r w:rsidRPr="002E2860">
        <w:t xml:space="preserve"> seeder = scope.ServiceProvider.GetService&lt;</w:t>
      </w:r>
      <w:r>
        <w:t>App</w:t>
      </w:r>
      <w:r w:rsidRPr="002E2860">
        <w:t>Seeder&gt;();</w:t>
      </w:r>
    </w:p>
    <w:p w14:paraId="39069395" w14:textId="77777777" w:rsidR="002E2860" w:rsidRPr="002E2860" w:rsidRDefault="002E2860" w:rsidP="002E2860">
      <w:pPr>
        <w:pStyle w:val="Code"/>
      </w:pPr>
      <w:r w:rsidRPr="002E2860">
        <w:t xml:space="preserve">      seeder.Seed();</w:t>
      </w:r>
    </w:p>
    <w:p w14:paraId="4C58830F" w14:textId="77777777" w:rsidR="002E2860" w:rsidRPr="002E2860" w:rsidRDefault="002E2860" w:rsidP="002E2860">
      <w:pPr>
        <w:pStyle w:val="Code"/>
      </w:pPr>
      <w:r w:rsidRPr="002E2860">
        <w:t xml:space="preserve">    }</w:t>
      </w:r>
    </w:p>
    <w:p w14:paraId="7AA8BEAC" w14:textId="77777777" w:rsidR="002E2860" w:rsidRDefault="002E2860" w:rsidP="002E2860">
      <w:pPr>
        <w:pStyle w:val="Code"/>
      </w:pPr>
      <w:r>
        <w:t>}</w:t>
      </w:r>
    </w:p>
    <w:p w14:paraId="36A7BFBA" w14:textId="77777777" w:rsidR="002E2860" w:rsidRPr="002E2860" w:rsidRDefault="002E2860" w:rsidP="00977E90">
      <w:pPr>
        <w:pStyle w:val="Body"/>
        <w:numPr>
          <w:ilvl w:val="0"/>
          <w:numId w:val="98"/>
        </w:numPr>
      </w:pPr>
      <w:r>
        <w:rPr>
          <w:lang w:val="en-AU"/>
        </w:rPr>
        <w:t xml:space="preserve">Call RunSeeding() </w:t>
      </w:r>
      <w:r w:rsidRPr="002E2860">
        <w:rPr>
          <w:u w:val="single"/>
          <w:lang w:val="en-AU"/>
        </w:rPr>
        <w:t>from main before running the host</w:t>
      </w:r>
      <w:r>
        <w:rPr>
          <w:lang w:val="en-AU"/>
        </w:rPr>
        <w:t>:</w:t>
      </w:r>
    </w:p>
    <w:p w14:paraId="5C730422" w14:textId="77777777" w:rsidR="002E2860" w:rsidRDefault="002E2860" w:rsidP="002E2860">
      <w:pPr>
        <w:pStyle w:val="Code"/>
        <w:ind w:left="2160"/>
        <w:rPr>
          <w:color w:val="000000"/>
        </w:rPr>
      </w:pPr>
      <w:r w:rsidRPr="002E2860">
        <w:t>// Build the web host:</w:t>
      </w:r>
      <w:r>
        <w:br/>
      </w:r>
      <w:r w:rsidRPr="002E2860">
        <w:rPr>
          <w:color w:val="0000FF"/>
        </w:rPr>
        <w:t>var</w:t>
      </w:r>
      <w:r w:rsidRPr="002E2860">
        <w:rPr>
          <w:color w:val="000000"/>
        </w:rPr>
        <w:t xml:space="preserve"> host = CreateWebHostBuilder(args).Build();</w:t>
      </w:r>
    </w:p>
    <w:p w14:paraId="437263B8" w14:textId="77777777" w:rsidR="002E2860" w:rsidRPr="00AD6E6D" w:rsidRDefault="002E2860" w:rsidP="002E2860">
      <w:pPr>
        <w:pStyle w:val="Code"/>
        <w:ind w:left="2160"/>
        <w:rPr>
          <w:b/>
          <w:bCs/>
          <w:color w:val="000000"/>
        </w:rPr>
      </w:pPr>
      <w:r w:rsidRPr="00AD6E6D">
        <w:rPr>
          <w:b/>
          <w:bCs/>
          <w:color w:val="0000CC"/>
        </w:rPr>
        <w:lastRenderedPageBreak/>
        <w:t>RunSeeding(host);</w:t>
      </w:r>
    </w:p>
    <w:p w14:paraId="16685BBE" w14:textId="77777777" w:rsidR="002E2860" w:rsidRPr="002E2860" w:rsidRDefault="002E2860" w:rsidP="002E2860">
      <w:pPr>
        <w:pStyle w:val="Code"/>
        <w:ind w:left="2160"/>
        <w:rPr>
          <w:color w:val="000000"/>
        </w:rPr>
      </w:pPr>
    </w:p>
    <w:p w14:paraId="3C944FF5" w14:textId="77777777" w:rsidR="002E2860" w:rsidRDefault="002E2860" w:rsidP="002E2860">
      <w:pPr>
        <w:pStyle w:val="Code"/>
        <w:ind w:left="2160"/>
      </w:pPr>
      <w:r>
        <w:rPr>
          <w:color w:val="000000"/>
        </w:rPr>
        <w:t>host.Run();</w:t>
      </w:r>
    </w:p>
    <w:p w14:paraId="20CC2BDE" w14:textId="77777777" w:rsidR="005C24B8" w:rsidRDefault="005C24B8" w:rsidP="005C24B8">
      <w:pPr>
        <w:pStyle w:val="Heading4"/>
      </w:pPr>
      <w:r>
        <w:t>Query the Database</w:t>
      </w:r>
    </w:p>
    <w:p w14:paraId="53BBB086" w14:textId="77777777" w:rsidR="005C24B8" w:rsidRDefault="005C24B8" w:rsidP="005C24B8">
      <w:pPr>
        <w:pStyle w:val="Body"/>
        <w:rPr>
          <w:lang w:val="en-AU"/>
        </w:rPr>
      </w:pPr>
      <w:r>
        <w:rPr>
          <w:lang w:val="en-AU"/>
        </w:rPr>
        <w:t>In order to query the database in our code we need to connect our class to the ApplicationDbContext. For every class that needs access to the database:</w:t>
      </w:r>
    </w:p>
    <w:p w14:paraId="626FEC74" w14:textId="77777777" w:rsidR="005C24B8" w:rsidRDefault="005C24B8" w:rsidP="00977E90">
      <w:pPr>
        <w:pStyle w:val="Body"/>
        <w:numPr>
          <w:ilvl w:val="0"/>
          <w:numId w:val="97"/>
        </w:numPr>
        <w:rPr>
          <w:lang w:val="en-AU"/>
        </w:rPr>
      </w:pPr>
      <w:r>
        <w:rPr>
          <w:lang w:val="en-AU"/>
        </w:rPr>
        <w:t>Add the following private member:</w:t>
      </w:r>
    </w:p>
    <w:p w14:paraId="7ACF0DEE" w14:textId="77777777" w:rsidR="005C24B8" w:rsidRDefault="005C24B8" w:rsidP="005C24B8">
      <w:pPr>
        <w:pStyle w:val="Body"/>
        <w:ind w:left="2160"/>
        <w:rPr>
          <w:rStyle w:val="CodeChar"/>
          <w:rFonts w:eastAsiaTheme="minorHAnsi"/>
          <w:sz w:val="20"/>
        </w:rPr>
      </w:pPr>
      <w:r w:rsidRPr="005C24B8">
        <w:rPr>
          <w:rStyle w:val="CodeChar"/>
          <w:rFonts w:eastAsiaTheme="minorHAnsi"/>
          <w:sz w:val="20"/>
        </w:rPr>
        <w:t xml:space="preserve">private </w:t>
      </w:r>
      <w:r>
        <w:rPr>
          <w:rStyle w:val="CodeChar"/>
          <w:rFonts w:eastAsiaTheme="minorHAnsi"/>
          <w:sz w:val="20"/>
          <w:lang w:val="en-AU"/>
        </w:rPr>
        <w:t xml:space="preserve">readonly </w:t>
      </w:r>
      <w:r w:rsidRPr="005C24B8">
        <w:rPr>
          <w:rStyle w:val="CodeChar"/>
          <w:rFonts w:eastAsiaTheme="minorHAnsi"/>
          <w:sz w:val="20"/>
        </w:rPr>
        <w:t>ApplicationDbContext _context;</w:t>
      </w:r>
    </w:p>
    <w:p w14:paraId="745663F6" w14:textId="77777777" w:rsidR="005C24B8" w:rsidRDefault="005C24B8" w:rsidP="00977E90">
      <w:pPr>
        <w:pStyle w:val="Body"/>
        <w:numPr>
          <w:ilvl w:val="0"/>
          <w:numId w:val="97"/>
        </w:numPr>
        <w:rPr>
          <w:rStyle w:val="CodeChar"/>
          <w:rFonts w:ascii="Calibri" w:eastAsiaTheme="minorHAnsi" w:hAnsi="Calibri" w:cs="Times New Roman"/>
          <w:color w:val="auto"/>
          <w:shd w:val="clear" w:color="auto" w:fill="auto"/>
          <w:lang w:bidi="ar-SA"/>
        </w:rPr>
      </w:pPr>
      <w:r w:rsidRPr="005C24B8">
        <w:rPr>
          <w:rStyle w:val="CodeChar"/>
          <w:rFonts w:ascii="Calibri" w:eastAsiaTheme="minorHAnsi" w:hAnsi="Calibri" w:cs="Times New Roman"/>
          <w:color w:val="auto"/>
          <w:shd w:val="clear" w:color="auto" w:fill="auto"/>
          <w:lang w:bidi="ar-SA"/>
        </w:rPr>
        <w:t xml:space="preserve">Add a </w:t>
      </w:r>
      <w:r w:rsidRPr="005C24B8">
        <w:rPr>
          <w:lang w:val="en-AU"/>
        </w:rPr>
        <w:t>constructor</w:t>
      </w:r>
      <w:r w:rsidRPr="005C24B8">
        <w:rPr>
          <w:rStyle w:val="CodeChar"/>
          <w:rFonts w:ascii="Calibri" w:eastAsiaTheme="minorHAnsi" w:hAnsi="Calibri" w:cs="Times New Roman"/>
          <w:color w:val="auto"/>
          <w:shd w:val="clear" w:color="auto" w:fill="auto"/>
          <w:lang w:bidi="ar-SA"/>
        </w:rPr>
        <w:t xml:space="preserve"> that receives the ApplicationDbContext and initialize the internal member from it:</w:t>
      </w:r>
    </w:p>
    <w:p w14:paraId="3145C1FD" w14:textId="77777777" w:rsidR="00643318" w:rsidRDefault="00643318" w:rsidP="00DA7F45">
      <w:pPr>
        <w:pStyle w:val="Code"/>
        <w:ind w:left="2160"/>
      </w:pPr>
      <w:r w:rsidRPr="00DA7F45">
        <w:t>public AppController(</w:t>
      </w:r>
      <w:r w:rsidRPr="00DA7F45">
        <w:rPr>
          <w:rStyle w:val="CodeChar"/>
          <w:shd w:val="clear" w:color="auto" w:fill="auto"/>
          <w:lang w:bidi="ar-SA"/>
        </w:rPr>
        <w:t xml:space="preserve">ApplicationDbContext </w:t>
      </w:r>
      <w:r w:rsidRPr="00DA7F45">
        <w:t>context)</w:t>
      </w:r>
    </w:p>
    <w:p w14:paraId="5C2FD6DB" w14:textId="77777777" w:rsidR="00DA7F45" w:rsidRDefault="00643318" w:rsidP="00DA7F45">
      <w:pPr>
        <w:pStyle w:val="Code"/>
        <w:spacing w:after="0" w:line="120" w:lineRule="auto"/>
        <w:ind w:left="2160"/>
      </w:pPr>
      <w:r w:rsidRPr="00DA7F45">
        <w:t>{</w:t>
      </w:r>
    </w:p>
    <w:p w14:paraId="3252887E" w14:textId="77777777" w:rsidR="00643318" w:rsidRPr="00DA7F45" w:rsidRDefault="00643318" w:rsidP="00DA7F45">
      <w:pPr>
        <w:pStyle w:val="Code"/>
        <w:spacing w:after="0" w:line="120" w:lineRule="auto"/>
        <w:ind w:left="2160" w:firstLine="720"/>
      </w:pPr>
      <w:r w:rsidRPr="00DA7F45">
        <w:t>context = context;</w:t>
      </w:r>
    </w:p>
    <w:p w14:paraId="234B2A0F" w14:textId="77777777" w:rsidR="005C24B8" w:rsidRPr="00DA7F45" w:rsidRDefault="00643318" w:rsidP="00DA7F45">
      <w:pPr>
        <w:pStyle w:val="Code"/>
        <w:ind w:left="2160"/>
        <w:rPr>
          <w:rFonts w:ascii="Calibri" w:hAnsi="Calibri" w:cs="Times New Roman"/>
          <w:color w:val="auto"/>
          <w:lang w:bidi="ar-SA"/>
        </w:rPr>
      </w:pPr>
      <w:r w:rsidRPr="00DA7F45">
        <w:t>}</w:t>
      </w:r>
    </w:p>
    <w:p w14:paraId="15994496" w14:textId="77777777" w:rsidR="005C24B8" w:rsidRPr="005C24B8" w:rsidRDefault="005C24B8" w:rsidP="00977E90">
      <w:pPr>
        <w:pStyle w:val="Body"/>
        <w:numPr>
          <w:ilvl w:val="0"/>
          <w:numId w:val="97"/>
        </w:numPr>
        <w:rPr>
          <w:lang w:val="en-AU"/>
        </w:rPr>
      </w:pPr>
      <w:r w:rsidRPr="005C24B8">
        <w:rPr>
          <w:rStyle w:val="CodeChar"/>
          <w:rFonts w:ascii="Calibri" w:eastAsiaTheme="minorHAnsi" w:hAnsi="Calibri" w:cs="Times New Roman"/>
          <w:color w:val="auto"/>
          <w:shd w:val="clear" w:color="auto" w:fill="auto"/>
          <w:lang w:bidi="ar-SA"/>
        </w:rPr>
        <w:t>Make</w:t>
      </w:r>
      <w:r>
        <w:rPr>
          <w:rStyle w:val="CodeChar"/>
          <w:rFonts w:ascii="Calibri" w:eastAsiaTheme="minorHAnsi" w:hAnsi="Calibri" w:cs="Times New Roman"/>
          <w:color w:val="auto"/>
          <w:shd w:val="clear" w:color="auto" w:fill="auto"/>
          <w:lang w:val="en-AU" w:bidi="ar-SA"/>
        </w:rPr>
        <w:t xml:space="preserve"> sure to dispose _context in the Dispose function:</w:t>
      </w:r>
    </w:p>
    <w:p w14:paraId="33E8FEBE" w14:textId="77777777" w:rsidR="007E37A0" w:rsidRDefault="00674D2F" w:rsidP="00DE784C">
      <w:pPr>
        <w:pStyle w:val="Heading4"/>
      </w:pPr>
      <w:r>
        <w:t>Eager Loading and Reference Loops</w:t>
      </w:r>
    </w:p>
    <w:p w14:paraId="0C81871C" w14:textId="77777777" w:rsidR="00674D2F" w:rsidRDefault="00674D2F" w:rsidP="00674D2F">
      <w:pPr>
        <w:pStyle w:val="Body"/>
        <w:numPr>
          <w:ilvl w:val="0"/>
          <w:numId w:val="88"/>
        </w:numPr>
        <w:rPr>
          <w:lang w:val="en-AU"/>
        </w:rPr>
      </w:pPr>
      <w:r>
        <w:rPr>
          <w:lang w:val="en-AU"/>
        </w:rPr>
        <w:t>In order to do eager loading of internal references:</w:t>
      </w:r>
    </w:p>
    <w:p w14:paraId="6028E69B" w14:textId="77777777" w:rsidR="00674D2F" w:rsidRDefault="00674D2F" w:rsidP="00674D2F">
      <w:pPr>
        <w:pStyle w:val="Code"/>
        <w:ind w:left="2160"/>
      </w:pPr>
      <w:r>
        <w:t>_context.</w:t>
      </w:r>
      <w:r w:rsidR="006C77B3">
        <w:t>Orders</w:t>
      </w:r>
      <w:r w:rsidR="006C77B3">
        <w:br/>
        <w:t xml:space="preserve">        </w:t>
      </w:r>
      <w:r>
        <w:t>.</w:t>
      </w:r>
      <w:r w:rsidRPr="00674D2F">
        <w:rPr>
          <w:b/>
          <w:bCs/>
          <w:color w:val="0000CC"/>
        </w:rPr>
        <w:t>Include</w:t>
      </w:r>
      <w:r>
        <w:t>(</w:t>
      </w:r>
      <w:r w:rsidR="006C77B3">
        <w:t>o</w:t>
      </w:r>
      <w:r>
        <w:t xml:space="preserve"> =&gt; </w:t>
      </w:r>
      <w:r w:rsidR="006C77B3">
        <w:t>o.Item</w:t>
      </w:r>
      <w:r>
        <w:t>)</w:t>
      </w:r>
      <w:r w:rsidR="006C77B3">
        <w:br/>
        <w:t xml:space="preserve">        </w:t>
      </w:r>
      <w:r w:rsidR="006C77B3" w:rsidRPr="006C77B3">
        <w:rPr>
          <w:b/>
          <w:bCs/>
          <w:color w:val="0000CC"/>
        </w:rPr>
        <w:t>.ThenInclude</w:t>
      </w:r>
      <w:r w:rsidR="006C77B3">
        <w:t>(I =&gt; i.Product)</w:t>
      </w:r>
      <w:r>
        <w:t>;</w:t>
      </w:r>
    </w:p>
    <w:p w14:paraId="1C23B34F" w14:textId="77777777" w:rsidR="00674D2F" w:rsidRDefault="00674D2F" w:rsidP="00674D2F">
      <w:pPr>
        <w:pStyle w:val="Body"/>
        <w:ind w:firstLine="629"/>
        <w:rPr>
          <w:lang w:val="en-AU"/>
        </w:rPr>
      </w:pPr>
      <w:r>
        <w:rPr>
          <w:lang w:val="en-AU"/>
        </w:rPr>
        <w:t>Like in ASP.Net</w:t>
      </w:r>
    </w:p>
    <w:p w14:paraId="20A29FDD" w14:textId="77777777" w:rsidR="006C77B3" w:rsidRDefault="006C77B3" w:rsidP="006C77B3">
      <w:pPr>
        <w:pStyle w:val="Body"/>
        <w:numPr>
          <w:ilvl w:val="1"/>
          <w:numId w:val="88"/>
        </w:numPr>
        <w:rPr>
          <w:lang w:val="en-AU"/>
        </w:rPr>
      </w:pPr>
      <w:r>
        <w:rPr>
          <w:lang w:val="en-AU"/>
        </w:rPr>
        <w:t>To include different references of the same object – we can use multiple .Include clauses. One for each property.</w:t>
      </w:r>
    </w:p>
    <w:p w14:paraId="19DBA3AD" w14:textId="77777777" w:rsidR="006C77B3" w:rsidRDefault="006C77B3" w:rsidP="006C77B3">
      <w:pPr>
        <w:pStyle w:val="Body"/>
        <w:numPr>
          <w:ilvl w:val="1"/>
          <w:numId w:val="88"/>
        </w:numPr>
        <w:rPr>
          <w:lang w:val="en-AU"/>
        </w:rPr>
      </w:pPr>
      <w:r>
        <w:rPr>
          <w:lang w:val="en-AU"/>
        </w:rPr>
        <w:t xml:space="preserve">To include </w:t>
      </w:r>
      <w:r w:rsidR="00A46489">
        <w:rPr>
          <w:lang w:val="en-AU"/>
        </w:rPr>
        <w:t>references of the referenced object – we can use .Include and then .ThenInclude like in the example above, where o is the order and i is the item within the order.</w:t>
      </w:r>
    </w:p>
    <w:p w14:paraId="1A22D4C7" w14:textId="77777777" w:rsidR="00674D2F" w:rsidRDefault="00674D2F" w:rsidP="00674D2F">
      <w:pPr>
        <w:pStyle w:val="Body"/>
        <w:numPr>
          <w:ilvl w:val="0"/>
          <w:numId w:val="88"/>
        </w:numPr>
        <w:rPr>
          <w:lang w:val="en-AU"/>
        </w:rPr>
      </w:pPr>
      <w:r>
        <w:rPr>
          <w:lang w:val="en-AU"/>
        </w:rPr>
        <w:t>In order to avoid throwing errors on reference loops. For example, order-&gt;items-&gt;order:</w:t>
      </w:r>
      <w:r>
        <w:rPr>
          <w:lang w:val="en-AU"/>
        </w:rPr>
        <w:br/>
        <w:t>Add to services.AddMvc() in Startup.ConfigureServices:</w:t>
      </w:r>
      <w:r>
        <w:rPr>
          <w:lang w:val="en-AU"/>
        </w:rPr>
        <w:br/>
      </w:r>
      <w:r w:rsidRPr="004F0F62">
        <w:rPr>
          <w:rStyle w:val="CodeChar"/>
          <w:sz w:val="20"/>
        </w:rPr>
        <w:t>.AddJsonOptions(opt =&gt; opt.SerializerSettings.ReferenceLoopHandling = Newtonsoft.Json.RefereLoopHandling.Ignore);</w:t>
      </w:r>
    </w:p>
    <w:p w14:paraId="4549A139" w14:textId="77777777" w:rsidR="00674D2F" w:rsidRDefault="00674D2F" w:rsidP="00674D2F">
      <w:pPr>
        <w:pStyle w:val="Body"/>
        <w:numPr>
          <w:ilvl w:val="1"/>
          <w:numId w:val="88"/>
        </w:numPr>
        <w:rPr>
          <w:lang w:val="en-AU"/>
        </w:rPr>
      </w:pPr>
      <w:r>
        <w:rPr>
          <w:lang w:val="en-AU"/>
        </w:rPr>
        <w:t>Error is the default which will throw an error when it encounter the self-referencing object (e.g. item.order).</w:t>
      </w:r>
    </w:p>
    <w:p w14:paraId="34BAD3C3" w14:textId="77777777" w:rsidR="00674D2F" w:rsidRDefault="00674D2F" w:rsidP="00674D2F">
      <w:pPr>
        <w:pStyle w:val="Body"/>
        <w:numPr>
          <w:ilvl w:val="1"/>
          <w:numId w:val="88"/>
        </w:numPr>
        <w:rPr>
          <w:lang w:val="en-AU"/>
        </w:rPr>
      </w:pPr>
      <w:r>
        <w:rPr>
          <w:lang w:val="en-AU"/>
        </w:rPr>
        <w:t>Serialize will try to serialize it anyway. If we really do have a self-referencing object – this will lead to endless loop.</w:t>
      </w:r>
    </w:p>
    <w:p w14:paraId="7E5AA153" w14:textId="77777777" w:rsidR="00674D2F" w:rsidRDefault="00674D2F" w:rsidP="00674D2F">
      <w:pPr>
        <w:pStyle w:val="Body"/>
        <w:numPr>
          <w:ilvl w:val="1"/>
          <w:numId w:val="88"/>
        </w:numPr>
        <w:rPr>
          <w:lang w:val="en-AU"/>
        </w:rPr>
      </w:pPr>
      <w:r>
        <w:rPr>
          <w:lang w:val="en-AU"/>
        </w:rPr>
        <w:t>Ignore will ignore the self-referencing object and will not serialize it. In our example: item will return all fields except for the order.</w:t>
      </w:r>
    </w:p>
    <w:p w14:paraId="75EBE3E9" w14:textId="77777777" w:rsidR="00674D2F" w:rsidRDefault="00674D2F" w:rsidP="00674D2F">
      <w:pPr>
        <w:pStyle w:val="Body"/>
        <w:numPr>
          <w:ilvl w:val="0"/>
          <w:numId w:val="88"/>
        </w:numPr>
        <w:rPr>
          <w:lang w:val="en-AU"/>
        </w:rPr>
      </w:pPr>
    </w:p>
    <w:p w14:paraId="75935E19" w14:textId="77777777" w:rsidR="00674D2F" w:rsidRPr="00674D2F" w:rsidRDefault="00674D2F" w:rsidP="00674D2F">
      <w:pPr>
        <w:pStyle w:val="Body"/>
        <w:rPr>
          <w:lang w:val="en-AU"/>
        </w:rPr>
      </w:pPr>
    </w:p>
    <w:p w14:paraId="318DDA0C" w14:textId="77777777" w:rsidR="00DE784C" w:rsidRDefault="00DE784C" w:rsidP="00DE784C">
      <w:pPr>
        <w:pStyle w:val="Heading4"/>
      </w:pPr>
      <w:r>
        <w:lastRenderedPageBreak/>
        <w:t>Entity Framework command line tools</w:t>
      </w:r>
    </w:p>
    <w:p w14:paraId="29F2C6AB" w14:textId="77777777" w:rsidR="00DE784C" w:rsidRDefault="00FD57AD" w:rsidP="00977E90">
      <w:pPr>
        <w:pStyle w:val="Body"/>
        <w:numPr>
          <w:ilvl w:val="0"/>
          <w:numId w:val="88"/>
        </w:numPr>
        <w:rPr>
          <w:lang w:val="en-AU"/>
        </w:rPr>
      </w:pPr>
      <w:r w:rsidRPr="00995E39">
        <w:rPr>
          <w:rStyle w:val="CodeChar"/>
          <w:sz w:val="20"/>
        </w:rPr>
        <w:t>&gt; d</w:t>
      </w:r>
      <w:r w:rsidR="00DE784C" w:rsidRPr="00995E39">
        <w:rPr>
          <w:rStyle w:val="CodeChar"/>
          <w:sz w:val="20"/>
        </w:rPr>
        <w:t xml:space="preserve">otnet ef </w:t>
      </w:r>
      <w:r w:rsidRPr="00995E39">
        <w:rPr>
          <w:rStyle w:val="CodeChar"/>
          <w:sz w:val="20"/>
        </w:rPr>
        <w:t>database update</w:t>
      </w:r>
      <w:r>
        <w:rPr>
          <w:lang w:val="en-AU"/>
        </w:rPr>
        <w:t xml:space="preserve"> – create and update the DB</w:t>
      </w:r>
      <w:r w:rsidR="00995E39">
        <w:rPr>
          <w:lang w:val="en-AU"/>
        </w:rPr>
        <w:t xml:space="preserve"> according to the definitions in the code.</w:t>
      </w:r>
    </w:p>
    <w:p w14:paraId="61BC4C76" w14:textId="77777777" w:rsidR="000B5B77" w:rsidRDefault="000B5B77" w:rsidP="00977E90">
      <w:pPr>
        <w:pStyle w:val="Body"/>
        <w:numPr>
          <w:ilvl w:val="0"/>
          <w:numId w:val="88"/>
        </w:numPr>
      </w:pPr>
      <w:r>
        <w:rPr>
          <w:rStyle w:val="CodeChar"/>
          <w:sz w:val="20"/>
          <w:lang w:val="en-AU"/>
        </w:rPr>
        <w:t xml:space="preserve">&gt; </w:t>
      </w:r>
      <w:r w:rsidRPr="003F12C5">
        <w:rPr>
          <w:rStyle w:val="CodeChar"/>
          <w:sz w:val="20"/>
        </w:rPr>
        <w:t>dotnet</w:t>
      </w:r>
      <w:r>
        <w:rPr>
          <w:rStyle w:val="CodeChar"/>
          <w:sz w:val="20"/>
          <w:lang w:val="en-AU"/>
        </w:rPr>
        <w:t xml:space="preserve"> ef migrations add &lt;name of migration&gt;</w:t>
      </w:r>
      <w:r w:rsidRPr="003F12C5">
        <w:t xml:space="preserve"> </w:t>
      </w:r>
      <w:r w:rsidR="003F12C5" w:rsidRPr="003F12C5">
        <w:t>- create a new migration (like in ASP.Net)</w:t>
      </w:r>
    </w:p>
    <w:p w14:paraId="0FCE2981" w14:textId="77777777" w:rsidR="007C7A8D" w:rsidRPr="00955128" w:rsidRDefault="007C7A8D" w:rsidP="00977E90">
      <w:pPr>
        <w:pStyle w:val="Body"/>
        <w:numPr>
          <w:ilvl w:val="0"/>
          <w:numId w:val="88"/>
        </w:numPr>
        <w:rPr>
          <w:rStyle w:val="CodeChar"/>
          <w:rFonts w:ascii="Calibri" w:hAnsi="Calibri" w:cs="Times New Roman"/>
          <w:color w:val="auto"/>
          <w:shd w:val="clear" w:color="auto" w:fill="auto"/>
          <w:lang w:bidi="ar-SA"/>
        </w:rPr>
      </w:pPr>
      <w:r>
        <w:rPr>
          <w:rStyle w:val="CodeChar"/>
          <w:sz w:val="20"/>
          <w:lang w:val="en-AU"/>
        </w:rPr>
        <w:t>&gt; dotnet ef migrations script</w:t>
      </w:r>
      <w:r w:rsidRPr="007C7A8D">
        <w:t xml:space="preserve"> – will printout the SQL commands to be sent to the database in the current migration (after migrations add).</w:t>
      </w:r>
      <w:r>
        <w:rPr>
          <w:rStyle w:val="CodeChar"/>
          <w:sz w:val="20"/>
          <w:lang w:val="en-AU"/>
        </w:rPr>
        <w:t xml:space="preserve"> </w:t>
      </w:r>
    </w:p>
    <w:p w14:paraId="731AFD25" w14:textId="77777777" w:rsidR="00955128" w:rsidRPr="00955128" w:rsidRDefault="00955128" w:rsidP="00BD6D6A">
      <w:pPr>
        <w:pStyle w:val="Body"/>
        <w:numPr>
          <w:ilvl w:val="0"/>
          <w:numId w:val="88"/>
        </w:numPr>
      </w:pPr>
      <w:r>
        <w:rPr>
          <w:rStyle w:val="CodeChar"/>
          <w:sz w:val="20"/>
          <w:lang w:val="en-AU"/>
        </w:rPr>
        <w:t>&gt; dotnet ef database drop</w:t>
      </w:r>
      <w:r w:rsidRPr="00BD6D6A">
        <w:t xml:space="preserve"> – allow dropping the database completely in order to run all the migrations from scratch. Useful</w:t>
      </w:r>
      <w:r w:rsidR="00BD6D6A" w:rsidRPr="00BD6D6A">
        <w:t xml:space="preserve"> </w:t>
      </w:r>
      <w:r w:rsidRPr="00BD6D6A">
        <w:t>when doing major changes in the database</w:t>
      </w:r>
      <w:r w:rsidR="00BD6D6A" w:rsidRPr="00BD6D6A">
        <w:t xml:space="preserve"> that are not compatible with current data (development only!)</w:t>
      </w:r>
    </w:p>
    <w:p w14:paraId="6D6E78FD" w14:textId="77777777" w:rsidR="004242F9" w:rsidRDefault="00F7453D" w:rsidP="00F7453D">
      <w:pPr>
        <w:pStyle w:val="Heading4"/>
      </w:pPr>
      <w:r>
        <w:t>The Repository Pattern</w:t>
      </w:r>
    </w:p>
    <w:p w14:paraId="42246830" w14:textId="77777777" w:rsidR="00C74466" w:rsidRDefault="00C74466" w:rsidP="00C74466">
      <w:pPr>
        <w:pStyle w:val="Body"/>
        <w:rPr>
          <w:lang w:val="en-AU"/>
        </w:rPr>
      </w:pPr>
      <w:r>
        <w:rPr>
          <w:lang w:val="en-AU"/>
        </w:rPr>
        <w:t>Very useful for decoupling our database from our controllers and allowing us to use other databases or even static data for testing!</w:t>
      </w:r>
    </w:p>
    <w:p w14:paraId="09BDD108" w14:textId="77777777" w:rsidR="00C74466" w:rsidRPr="00C74466" w:rsidRDefault="00C74466" w:rsidP="00C74466">
      <w:pPr>
        <w:pStyle w:val="Body"/>
        <w:rPr>
          <w:lang w:val="en-AU"/>
        </w:rPr>
      </w:pPr>
      <w:r>
        <w:rPr>
          <w:lang w:val="en-AU"/>
        </w:rPr>
        <w:t xml:space="preserve">To implement: </w:t>
      </w:r>
    </w:p>
    <w:p w14:paraId="5208E058" w14:textId="77777777" w:rsidR="00F7453D" w:rsidRPr="00795608" w:rsidRDefault="00F7453D" w:rsidP="00977E90">
      <w:pPr>
        <w:pStyle w:val="Body"/>
        <w:numPr>
          <w:ilvl w:val="0"/>
          <w:numId w:val="99"/>
        </w:numPr>
      </w:pPr>
      <w:r>
        <w:rPr>
          <w:lang w:val="en-AU"/>
        </w:rPr>
        <w:t>In the Data folder: create a new class ApplicationRespository</w:t>
      </w:r>
      <w:r>
        <w:rPr>
          <w:lang w:val="en-AU"/>
        </w:rPr>
        <w:br/>
        <w:t>In this class, we’ll implement all our repository data get/set functions like GetProducts, GetProductsByCategory(string category) etc.</w:t>
      </w:r>
    </w:p>
    <w:p w14:paraId="399371E7" w14:textId="77777777" w:rsidR="00795608" w:rsidRPr="00F7453D" w:rsidRDefault="00795608" w:rsidP="00795608">
      <w:pPr>
        <w:pStyle w:val="Body"/>
        <w:ind w:left="2251"/>
      </w:pPr>
      <w:r w:rsidRPr="00F7453D">
        <w:rPr>
          <w:b/>
          <w:bCs/>
          <w:lang w:val="en-AU"/>
        </w:rPr>
        <w:t>Caution</w:t>
      </w:r>
      <w:r>
        <w:rPr>
          <w:lang w:val="en-AU"/>
        </w:rPr>
        <w:t>: Keep ApplicationRepository simple!!! If you define it as generics where you can send any type of data to it, it will become a nightmare to test it….</w:t>
      </w:r>
    </w:p>
    <w:p w14:paraId="68856DE7" w14:textId="77777777" w:rsidR="00F7453D" w:rsidRPr="00F7453D" w:rsidRDefault="00F7453D" w:rsidP="00977E90">
      <w:pPr>
        <w:pStyle w:val="Body"/>
        <w:numPr>
          <w:ilvl w:val="0"/>
          <w:numId w:val="99"/>
        </w:numPr>
      </w:pPr>
      <w:r>
        <w:rPr>
          <w:lang w:val="en-AU"/>
        </w:rPr>
        <w:t>Extract an interface from this new ApplicationRepository.</w:t>
      </w:r>
      <w:r>
        <w:rPr>
          <w:lang w:val="en-AU"/>
        </w:rPr>
        <w:br/>
        <w:t>This will allow us to easily mock the database or use a test database for testing.</w:t>
      </w:r>
    </w:p>
    <w:p w14:paraId="61D61F97" w14:textId="77777777" w:rsidR="00F7453D" w:rsidRPr="00795608" w:rsidRDefault="00795608" w:rsidP="00977E90">
      <w:pPr>
        <w:pStyle w:val="Body"/>
        <w:numPr>
          <w:ilvl w:val="0"/>
          <w:numId w:val="99"/>
        </w:numPr>
      </w:pPr>
      <w:r>
        <w:rPr>
          <w:lang w:val="en-AU"/>
        </w:rPr>
        <w:t>Add the new IApplicationRepository as a scoped service (since it should exist in the same scope as the DbContext) to the Startup.ConfigureServices:</w:t>
      </w:r>
    </w:p>
    <w:p w14:paraId="6E86DA8A" w14:textId="77777777" w:rsidR="00795608" w:rsidRDefault="00795608" w:rsidP="00795608">
      <w:pPr>
        <w:pStyle w:val="Code"/>
        <w:ind w:left="2251"/>
      </w:pPr>
      <w:r>
        <w:t>services.AddScoped&lt;IApplicationRepository,</w:t>
      </w:r>
      <w:r>
        <w:tab/>
      </w:r>
    </w:p>
    <w:p w14:paraId="467AD58C" w14:textId="77777777" w:rsidR="00795608" w:rsidRPr="00F7453D" w:rsidRDefault="00795608" w:rsidP="00795608">
      <w:pPr>
        <w:pStyle w:val="Code"/>
        <w:ind w:left="3600" w:firstLine="720"/>
      </w:pPr>
      <w:r>
        <w:t xml:space="preserve"> ApplicationRepository&gt;();</w:t>
      </w:r>
    </w:p>
    <w:p w14:paraId="715F279C" w14:textId="77777777" w:rsidR="005118A3" w:rsidRPr="008D5E39" w:rsidRDefault="005118A3" w:rsidP="005118A3">
      <w:pPr>
        <w:pStyle w:val="Body"/>
        <w:ind w:left="1440"/>
        <w:rPr>
          <w:lang w:val="en-AU"/>
        </w:rPr>
      </w:pPr>
    </w:p>
    <w:p w14:paraId="6A7F7E03" w14:textId="77777777" w:rsidR="00C54B3C" w:rsidRDefault="00C54B3C" w:rsidP="003C3919">
      <w:pPr>
        <w:pStyle w:val="Heading3"/>
        <w:rPr>
          <w:lang w:val="en-AU"/>
        </w:rPr>
      </w:pPr>
      <w:r>
        <w:rPr>
          <w:lang w:val="en-AU"/>
        </w:rPr>
        <w:t>Identity Core</w:t>
      </w:r>
    </w:p>
    <w:p w14:paraId="38121A1F" w14:textId="77777777" w:rsidR="00C54B3C" w:rsidRDefault="00C54B3C" w:rsidP="00C54B3C">
      <w:pPr>
        <w:pStyle w:val="Body"/>
        <w:numPr>
          <w:ilvl w:val="0"/>
          <w:numId w:val="108"/>
        </w:numPr>
        <w:rPr>
          <w:lang w:val="en-AU"/>
        </w:rPr>
      </w:pPr>
      <w:r>
        <w:rPr>
          <w:lang w:val="en-AU"/>
        </w:rPr>
        <w:t>Supports more types of authentications than in traditional ASP.Net like cookies, OAuth2 etc.</w:t>
      </w:r>
    </w:p>
    <w:p w14:paraId="2980F9B8" w14:textId="77777777" w:rsidR="00C54B3C" w:rsidRDefault="00C54B3C" w:rsidP="00C54B3C">
      <w:pPr>
        <w:pStyle w:val="Body"/>
        <w:numPr>
          <w:ilvl w:val="0"/>
          <w:numId w:val="108"/>
        </w:numPr>
        <w:rPr>
          <w:lang w:val="en-AU"/>
        </w:rPr>
      </w:pPr>
      <w:r>
        <w:rPr>
          <w:lang w:val="en-AU"/>
        </w:rPr>
        <w:t>It’s pluggable:</w:t>
      </w:r>
    </w:p>
    <w:p w14:paraId="53F8D53E" w14:textId="77777777" w:rsidR="00C54B3C" w:rsidRDefault="00C54B3C" w:rsidP="00C54B3C">
      <w:pPr>
        <w:pStyle w:val="Body"/>
        <w:numPr>
          <w:ilvl w:val="1"/>
          <w:numId w:val="108"/>
        </w:numPr>
        <w:rPr>
          <w:lang w:val="en-AU"/>
        </w:rPr>
      </w:pPr>
      <w:r>
        <w:rPr>
          <w:lang w:val="en-AU"/>
        </w:rPr>
        <w:t>Have complete control over User Entities</w:t>
      </w:r>
    </w:p>
    <w:p w14:paraId="0C199DB8" w14:textId="77777777" w:rsidR="00C54B3C" w:rsidRDefault="00C54B3C" w:rsidP="00C54B3C">
      <w:pPr>
        <w:pStyle w:val="Body"/>
        <w:numPr>
          <w:ilvl w:val="1"/>
          <w:numId w:val="108"/>
        </w:numPr>
        <w:rPr>
          <w:lang w:val="en-AU"/>
        </w:rPr>
      </w:pPr>
      <w:r>
        <w:rPr>
          <w:lang w:val="en-AU"/>
        </w:rPr>
        <w:t>Support non-relational identities</w:t>
      </w:r>
    </w:p>
    <w:p w14:paraId="4DC4486D" w14:textId="77777777" w:rsidR="00C54B3C" w:rsidRDefault="00C54B3C" w:rsidP="00C54B3C">
      <w:pPr>
        <w:pStyle w:val="Body"/>
        <w:numPr>
          <w:ilvl w:val="1"/>
          <w:numId w:val="108"/>
        </w:numPr>
        <w:rPr>
          <w:lang w:val="en-AU"/>
        </w:rPr>
      </w:pPr>
      <w:r>
        <w:rPr>
          <w:lang w:val="en-AU"/>
        </w:rPr>
        <w:t>Support LDAP/AD stores</w:t>
      </w:r>
    </w:p>
    <w:p w14:paraId="7E1B5A5B" w14:textId="77777777" w:rsidR="004A5971" w:rsidRDefault="004A5971" w:rsidP="004906A2">
      <w:pPr>
        <w:pStyle w:val="Heading4"/>
        <w:rPr>
          <w:lang w:val="en-AU"/>
        </w:rPr>
      </w:pPr>
      <w:r>
        <w:rPr>
          <w:lang w:val="en-AU"/>
        </w:rPr>
        <w:lastRenderedPageBreak/>
        <w:t>Connect to Identity Core</w:t>
      </w:r>
    </w:p>
    <w:p w14:paraId="7A665050" w14:textId="77777777" w:rsidR="00A83E66" w:rsidRPr="00A83E66" w:rsidRDefault="004A5971" w:rsidP="004A5971">
      <w:pPr>
        <w:pStyle w:val="Body"/>
        <w:numPr>
          <w:ilvl w:val="0"/>
          <w:numId w:val="110"/>
        </w:numPr>
      </w:pPr>
      <w:r>
        <w:rPr>
          <w:lang w:val="en-AU"/>
        </w:rPr>
        <w:t xml:space="preserve">Create a new </w:t>
      </w:r>
      <w:r w:rsidR="00EC1C45">
        <w:rPr>
          <w:lang w:val="en-AU"/>
        </w:rPr>
        <w:t>Data\Entities\</w:t>
      </w:r>
      <w:r>
        <w:rPr>
          <w:lang w:val="en-AU"/>
        </w:rPr>
        <w:t>&lt;AppUser&gt; class to hold the users data.</w:t>
      </w:r>
    </w:p>
    <w:p w14:paraId="4224059F" w14:textId="77777777" w:rsidR="004A5971" w:rsidRPr="00A83E66" w:rsidRDefault="004A5971" w:rsidP="00A83E66">
      <w:pPr>
        <w:pStyle w:val="Body"/>
        <w:numPr>
          <w:ilvl w:val="1"/>
          <w:numId w:val="110"/>
        </w:numPr>
      </w:pPr>
      <w:r>
        <w:rPr>
          <w:lang w:val="en-AU"/>
        </w:rPr>
        <w:t>It should derive from IdentityUser.</w:t>
      </w:r>
    </w:p>
    <w:p w14:paraId="7AF888A3" w14:textId="77777777" w:rsidR="00A83E66" w:rsidRPr="004A5971" w:rsidRDefault="00A83E66" w:rsidP="00A83E66">
      <w:pPr>
        <w:pStyle w:val="Body"/>
        <w:numPr>
          <w:ilvl w:val="1"/>
          <w:numId w:val="110"/>
        </w:numPr>
      </w:pPr>
      <w:r>
        <w:rPr>
          <w:lang w:val="en-AU"/>
        </w:rPr>
        <w:t>You can add any additional fields to it (e.g. FirstName, LastName etc)</w:t>
      </w:r>
    </w:p>
    <w:p w14:paraId="2B9EDA4A" w14:textId="77777777" w:rsidR="004A5971" w:rsidRPr="004A5971" w:rsidRDefault="004A5971" w:rsidP="004A5971">
      <w:pPr>
        <w:pStyle w:val="Body"/>
        <w:numPr>
          <w:ilvl w:val="0"/>
          <w:numId w:val="110"/>
        </w:numPr>
      </w:pPr>
      <w:r>
        <w:rPr>
          <w:lang w:val="en-AU"/>
        </w:rPr>
        <w:t>In your AppContext class, derive from IdentityDbContext&lt;AppUser&gt; instead of from DbContext.</w:t>
      </w:r>
    </w:p>
    <w:p w14:paraId="08291324" w14:textId="77777777" w:rsidR="004A5971" w:rsidRPr="008B56B6" w:rsidRDefault="00955128" w:rsidP="004A5971">
      <w:pPr>
        <w:pStyle w:val="Body"/>
        <w:numPr>
          <w:ilvl w:val="0"/>
          <w:numId w:val="110"/>
        </w:numPr>
      </w:pPr>
      <w:r>
        <w:rPr>
          <w:lang w:val="en-AU"/>
        </w:rPr>
        <w:t>Create a new migration to add the new Identity tables to the DB</w:t>
      </w:r>
    </w:p>
    <w:p w14:paraId="2ACFFFC8" w14:textId="77777777" w:rsidR="008B56B6" w:rsidRDefault="008B56B6" w:rsidP="008B56B6">
      <w:pPr>
        <w:pStyle w:val="Heading4"/>
      </w:pPr>
      <w:r>
        <w:t xml:space="preserve">Seed the </w:t>
      </w:r>
      <w:r w:rsidR="00EC1C45">
        <w:t>Default User(s)</w:t>
      </w:r>
    </w:p>
    <w:p w14:paraId="08945BE0" w14:textId="77777777" w:rsidR="008B56B6" w:rsidRPr="008B56B6" w:rsidRDefault="008B56B6" w:rsidP="008B56B6">
      <w:pPr>
        <w:pStyle w:val="Body"/>
        <w:numPr>
          <w:ilvl w:val="0"/>
          <w:numId w:val="111"/>
        </w:numPr>
      </w:pPr>
      <w:r>
        <w:rPr>
          <w:lang w:val="en-AU"/>
        </w:rPr>
        <w:t>Add UserManager&lt;AppUser&gt; to your Seeder class and initialize it in the ctor.</w:t>
      </w:r>
    </w:p>
    <w:p w14:paraId="3E95470A" w14:textId="77777777" w:rsidR="0059333E" w:rsidRPr="0059333E" w:rsidRDefault="008B56B6" w:rsidP="008B56B6">
      <w:pPr>
        <w:pStyle w:val="Body"/>
        <w:numPr>
          <w:ilvl w:val="0"/>
          <w:numId w:val="111"/>
        </w:numPr>
      </w:pPr>
      <w:r>
        <w:rPr>
          <w:lang w:val="en-AU"/>
        </w:rPr>
        <w:t xml:space="preserve">In Seed(), </w:t>
      </w:r>
      <w:r w:rsidR="00EC1C45">
        <w:rPr>
          <w:lang w:val="en-AU"/>
        </w:rPr>
        <w:t>check for the existence of the user(s) and create them if they don’t exist. Note: creating the users us an async operation so you’ll have to</w:t>
      </w:r>
      <w:r w:rsidR="0059333E">
        <w:rPr>
          <w:lang w:val="en-AU"/>
        </w:rPr>
        <w:t>:</w:t>
      </w:r>
    </w:p>
    <w:p w14:paraId="7FD319FA" w14:textId="77777777" w:rsidR="0059333E" w:rsidRPr="0059333E" w:rsidRDefault="0059333E" w:rsidP="0059333E">
      <w:pPr>
        <w:pStyle w:val="Body"/>
        <w:numPr>
          <w:ilvl w:val="1"/>
          <w:numId w:val="111"/>
        </w:numPr>
      </w:pPr>
      <w:r>
        <w:rPr>
          <w:lang w:val="en-AU"/>
        </w:rPr>
        <w:t>Change Seed() to be async Task</w:t>
      </w:r>
    </w:p>
    <w:p w14:paraId="609899BC" w14:textId="77777777" w:rsidR="008B56B6" w:rsidRPr="0059333E" w:rsidRDefault="00EC1C45" w:rsidP="0059333E">
      <w:pPr>
        <w:pStyle w:val="Body"/>
        <w:numPr>
          <w:ilvl w:val="1"/>
          <w:numId w:val="111"/>
        </w:numPr>
      </w:pPr>
      <w:r>
        <w:rPr>
          <w:lang w:val="en-AU"/>
        </w:rPr>
        <w:t xml:space="preserve">await </w:t>
      </w:r>
      <w:r w:rsidR="0059333E">
        <w:rPr>
          <w:lang w:val="en-AU"/>
        </w:rPr>
        <w:t>searching for and creating the user</w:t>
      </w:r>
    </w:p>
    <w:p w14:paraId="594E9C55" w14:textId="77777777" w:rsidR="00CB092C" w:rsidRPr="00CB092C" w:rsidRDefault="00CB092C" w:rsidP="00CB092C">
      <w:pPr>
        <w:pStyle w:val="Code"/>
        <w:ind w:left="2611"/>
      </w:pPr>
      <w:r w:rsidRPr="00CB092C">
        <w:rPr>
          <w:color w:val="0000FF"/>
        </w:rPr>
        <w:t>public</w:t>
      </w:r>
      <w:r w:rsidRPr="00CB092C">
        <w:t xml:space="preserve"> </w:t>
      </w:r>
      <w:r w:rsidRPr="00CB092C">
        <w:rPr>
          <w:color w:val="0000FF"/>
        </w:rPr>
        <w:t>async</w:t>
      </w:r>
      <w:r w:rsidRPr="00CB092C">
        <w:t xml:space="preserve"> Task SeedAsync()</w:t>
      </w:r>
    </w:p>
    <w:p w14:paraId="37D05D51" w14:textId="77777777" w:rsidR="00CB092C" w:rsidRPr="00CB092C" w:rsidRDefault="00CB092C" w:rsidP="00CB092C">
      <w:pPr>
        <w:pStyle w:val="Code"/>
        <w:ind w:left="2611"/>
      </w:pPr>
      <w:r w:rsidRPr="00CB092C">
        <w:t>{</w:t>
      </w:r>
    </w:p>
    <w:p w14:paraId="4F98D09B" w14:textId="77777777" w:rsidR="00CB092C" w:rsidRDefault="00CB092C" w:rsidP="00CB092C">
      <w:pPr>
        <w:pStyle w:val="Code"/>
        <w:ind w:left="2611" w:firstLine="269"/>
      </w:pPr>
      <w:r>
        <w:t>…</w:t>
      </w:r>
    </w:p>
    <w:p w14:paraId="34879E87" w14:textId="77777777" w:rsidR="00CB092C" w:rsidRDefault="00CB092C" w:rsidP="00CB092C">
      <w:pPr>
        <w:pStyle w:val="Code"/>
        <w:ind w:left="2611" w:firstLine="269"/>
      </w:pPr>
      <w:r w:rsidRPr="00CB092C">
        <w:t xml:space="preserve">StoreUser user = </w:t>
      </w:r>
    </w:p>
    <w:p w14:paraId="51D9812D" w14:textId="77777777" w:rsidR="00CB092C" w:rsidRPr="00CB092C" w:rsidRDefault="00CB092C" w:rsidP="00CB092C">
      <w:pPr>
        <w:pStyle w:val="Code"/>
        <w:ind w:left="2880" w:firstLine="269"/>
      </w:pPr>
      <w:r w:rsidRPr="00CB092C">
        <w:rPr>
          <w:color w:val="0000FF"/>
        </w:rPr>
        <w:t>await</w:t>
      </w:r>
      <w:r w:rsidRPr="00CB092C">
        <w:t xml:space="preserve"> _userManager.FindByEmailAsync(</w:t>
      </w:r>
      <w:r w:rsidRPr="00CB092C">
        <w:rPr>
          <w:color w:val="A31515"/>
        </w:rPr>
        <w:t>"</w:t>
      </w:r>
      <w:r>
        <w:rPr>
          <w:color w:val="A31515"/>
        </w:rPr>
        <w:t>some.email</w:t>
      </w:r>
      <w:r w:rsidRPr="00CB092C">
        <w:rPr>
          <w:color w:val="A31515"/>
        </w:rPr>
        <w:t>"</w:t>
      </w:r>
      <w:r w:rsidRPr="00CB092C">
        <w:t>);</w:t>
      </w:r>
    </w:p>
    <w:p w14:paraId="203D76EA" w14:textId="77777777" w:rsidR="00CB092C" w:rsidRPr="00CB092C" w:rsidRDefault="00CB092C" w:rsidP="00CB092C">
      <w:pPr>
        <w:pStyle w:val="Code"/>
        <w:ind w:left="2611" w:firstLine="269"/>
      </w:pPr>
      <w:r w:rsidRPr="00CB092C">
        <w:rPr>
          <w:color w:val="0000FF"/>
        </w:rPr>
        <w:t>if</w:t>
      </w:r>
      <w:r w:rsidRPr="00CB092C">
        <w:t xml:space="preserve"> (user == </w:t>
      </w:r>
      <w:r w:rsidRPr="00CB092C">
        <w:rPr>
          <w:color w:val="0000FF"/>
        </w:rPr>
        <w:t>null</w:t>
      </w:r>
      <w:r w:rsidRPr="00CB092C">
        <w:t>)</w:t>
      </w:r>
    </w:p>
    <w:p w14:paraId="7107A122" w14:textId="77777777" w:rsidR="00CB092C" w:rsidRPr="00CB092C" w:rsidRDefault="00CB092C" w:rsidP="00CB092C">
      <w:pPr>
        <w:pStyle w:val="Code"/>
        <w:ind w:left="2611"/>
      </w:pPr>
      <w:r w:rsidRPr="00CB092C">
        <w:t xml:space="preserve">  {</w:t>
      </w:r>
    </w:p>
    <w:p w14:paraId="4CBD830C" w14:textId="77777777" w:rsidR="00CB092C" w:rsidRPr="00CB092C" w:rsidRDefault="00CB092C" w:rsidP="00CB092C">
      <w:pPr>
        <w:pStyle w:val="Code"/>
        <w:ind w:left="2611"/>
      </w:pPr>
      <w:r w:rsidRPr="00CB092C">
        <w:t xml:space="preserve">  </w:t>
      </w:r>
      <w:r>
        <w:tab/>
      </w:r>
      <w:r>
        <w:tab/>
      </w:r>
      <w:r w:rsidRPr="00CB092C">
        <w:t xml:space="preserve">user = </w:t>
      </w:r>
      <w:r w:rsidRPr="00CB092C">
        <w:rPr>
          <w:color w:val="0000FF"/>
        </w:rPr>
        <w:t>new</w:t>
      </w:r>
      <w:r w:rsidRPr="00CB092C">
        <w:t xml:space="preserve"> StoreUser()</w:t>
      </w:r>
    </w:p>
    <w:p w14:paraId="1D593A34" w14:textId="77777777" w:rsidR="00CB092C" w:rsidRPr="00CB092C" w:rsidRDefault="00CB092C" w:rsidP="00CB092C">
      <w:pPr>
        <w:pStyle w:val="Code"/>
        <w:ind w:left="2611"/>
      </w:pPr>
      <w:r w:rsidRPr="00CB092C">
        <w:t xml:space="preserve">        {</w:t>
      </w:r>
    </w:p>
    <w:p w14:paraId="031AA460" w14:textId="77777777" w:rsidR="00CB092C" w:rsidRPr="00CB092C" w:rsidRDefault="00CB092C" w:rsidP="00CB092C">
      <w:pPr>
        <w:pStyle w:val="Code"/>
        <w:ind w:left="2611"/>
      </w:pPr>
      <w:r w:rsidRPr="00CB092C">
        <w:t xml:space="preserve">        </w:t>
      </w:r>
      <w:r>
        <w:tab/>
      </w:r>
      <w:r>
        <w:tab/>
      </w:r>
      <w:r w:rsidRPr="00CB092C">
        <w:t xml:space="preserve">FirstName = </w:t>
      </w:r>
      <w:r w:rsidRPr="00CB092C">
        <w:rPr>
          <w:color w:val="A31515"/>
        </w:rPr>
        <w:t>"</w:t>
      </w:r>
      <w:r>
        <w:rPr>
          <w:color w:val="A31515"/>
        </w:rPr>
        <w:t>Ad</w:t>
      </w:r>
      <w:r w:rsidRPr="00CB092C">
        <w:rPr>
          <w:color w:val="A31515"/>
        </w:rPr>
        <w:t>"</w:t>
      </w:r>
      <w:r w:rsidRPr="00CB092C">
        <w:t>,</w:t>
      </w:r>
    </w:p>
    <w:p w14:paraId="3020B54B" w14:textId="77777777" w:rsidR="00CB092C" w:rsidRPr="00CB092C" w:rsidRDefault="00CB092C" w:rsidP="00CB092C">
      <w:pPr>
        <w:pStyle w:val="Code"/>
        <w:ind w:left="2611"/>
      </w:pPr>
      <w:r w:rsidRPr="00CB092C">
        <w:t xml:space="preserve">              LastName = </w:t>
      </w:r>
      <w:r w:rsidRPr="00CB092C">
        <w:rPr>
          <w:color w:val="A31515"/>
        </w:rPr>
        <w:t>"</w:t>
      </w:r>
      <w:r>
        <w:rPr>
          <w:color w:val="A31515"/>
        </w:rPr>
        <w:t>Min</w:t>
      </w:r>
      <w:r w:rsidRPr="00CB092C">
        <w:rPr>
          <w:color w:val="A31515"/>
        </w:rPr>
        <w:t>"</w:t>
      </w:r>
      <w:r w:rsidRPr="00CB092C">
        <w:t>,</w:t>
      </w:r>
    </w:p>
    <w:p w14:paraId="71D7BD7C" w14:textId="77777777" w:rsidR="00CB092C" w:rsidRPr="00CB092C" w:rsidRDefault="00CB092C" w:rsidP="00CB092C">
      <w:pPr>
        <w:pStyle w:val="Code"/>
        <w:ind w:left="2611"/>
      </w:pPr>
      <w:r w:rsidRPr="00CB092C">
        <w:t xml:space="preserve">              Email = </w:t>
      </w:r>
      <w:r w:rsidRPr="00CB092C">
        <w:rPr>
          <w:color w:val="A31515"/>
        </w:rPr>
        <w:t xml:space="preserve">" </w:t>
      </w:r>
      <w:r>
        <w:rPr>
          <w:color w:val="A31515"/>
        </w:rPr>
        <w:t>some.email</w:t>
      </w:r>
      <w:r w:rsidRPr="00CB092C">
        <w:rPr>
          <w:color w:val="A31515"/>
        </w:rPr>
        <w:t xml:space="preserve"> "</w:t>
      </w:r>
      <w:r w:rsidRPr="00CB092C">
        <w:t>,</w:t>
      </w:r>
    </w:p>
    <w:p w14:paraId="7C8D3A93" w14:textId="77777777" w:rsidR="00CB092C" w:rsidRPr="00CB092C" w:rsidRDefault="00CB092C" w:rsidP="00CB092C">
      <w:pPr>
        <w:pStyle w:val="Code"/>
        <w:ind w:left="2611"/>
      </w:pPr>
      <w:r w:rsidRPr="00CB092C">
        <w:t xml:space="preserve">              UserName = </w:t>
      </w:r>
      <w:r w:rsidRPr="00CB092C">
        <w:rPr>
          <w:color w:val="A31515"/>
        </w:rPr>
        <w:t xml:space="preserve">" </w:t>
      </w:r>
      <w:r>
        <w:rPr>
          <w:color w:val="A31515"/>
        </w:rPr>
        <w:t>some.email</w:t>
      </w:r>
      <w:r w:rsidRPr="00CB092C">
        <w:rPr>
          <w:color w:val="A31515"/>
        </w:rPr>
        <w:t xml:space="preserve"> "</w:t>
      </w:r>
    </w:p>
    <w:p w14:paraId="510D1568" w14:textId="77777777" w:rsidR="00CB092C" w:rsidRPr="00CB092C" w:rsidRDefault="00CB092C" w:rsidP="00CB092C">
      <w:pPr>
        <w:pStyle w:val="Code"/>
        <w:ind w:left="2611"/>
      </w:pPr>
      <w:r w:rsidRPr="00CB092C">
        <w:t xml:space="preserve">        </w:t>
      </w:r>
      <w:r>
        <w:t xml:space="preserve"> </w:t>
      </w:r>
      <w:r w:rsidRPr="00CB092C">
        <w:t>};</w:t>
      </w:r>
    </w:p>
    <w:p w14:paraId="7DFB284B" w14:textId="77777777" w:rsidR="00CB092C" w:rsidRDefault="00CB092C" w:rsidP="00CB092C">
      <w:pPr>
        <w:pStyle w:val="Code"/>
        <w:ind w:left="2611"/>
      </w:pPr>
    </w:p>
    <w:p w14:paraId="2745CC92" w14:textId="77777777" w:rsidR="00CB092C" w:rsidRDefault="00CB092C" w:rsidP="00CB092C">
      <w:pPr>
        <w:pStyle w:val="Code"/>
        <w:ind w:left="2611"/>
      </w:pPr>
      <w:r>
        <w:tab/>
      </w:r>
      <w:r>
        <w:tab/>
      </w:r>
      <w:r w:rsidRPr="00CB092C">
        <w:rPr>
          <w:color w:val="0000FF"/>
        </w:rPr>
        <w:t>var</w:t>
      </w:r>
      <w:r w:rsidRPr="00CB092C">
        <w:t xml:space="preserve"> result = </w:t>
      </w:r>
    </w:p>
    <w:p w14:paraId="3BC5B250" w14:textId="77777777" w:rsidR="00CB092C" w:rsidRDefault="00CB092C" w:rsidP="00CB092C">
      <w:pPr>
        <w:pStyle w:val="Code"/>
        <w:ind w:left="3600" w:firstLine="720"/>
      </w:pPr>
      <w:r w:rsidRPr="00CB092C">
        <w:rPr>
          <w:color w:val="0000FF"/>
        </w:rPr>
        <w:t>await</w:t>
      </w:r>
      <w:r w:rsidRPr="00CB092C">
        <w:t xml:space="preserve"> _userManager.CreateAsync(user,</w:t>
      </w:r>
    </w:p>
    <w:p w14:paraId="2A568686" w14:textId="77777777" w:rsidR="00CB092C" w:rsidRPr="00CB092C" w:rsidRDefault="00CB092C" w:rsidP="00CB092C">
      <w:pPr>
        <w:pStyle w:val="Code"/>
        <w:ind w:left="4320" w:firstLine="720"/>
      </w:pPr>
      <w:r w:rsidRPr="00CB092C">
        <w:t xml:space="preserve"> </w:t>
      </w:r>
      <w:r w:rsidRPr="00CB092C">
        <w:rPr>
          <w:color w:val="A31515"/>
        </w:rPr>
        <w:t>"P@ssw0rd!"</w:t>
      </w:r>
      <w:r w:rsidRPr="00CB092C">
        <w:t>);</w:t>
      </w:r>
    </w:p>
    <w:p w14:paraId="547385E4" w14:textId="77777777" w:rsidR="00CB092C" w:rsidRPr="00CB092C" w:rsidRDefault="00CB092C" w:rsidP="00CB092C">
      <w:pPr>
        <w:pStyle w:val="Code"/>
        <w:ind w:left="2611"/>
      </w:pPr>
    </w:p>
    <w:p w14:paraId="6EE4530B" w14:textId="77777777" w:rsidR="00CB092C" w:rsidRPr="00CB092C" w:rsidRDefault="00CB092C" w:rsidP="00CB092C">
      <w:pPr>
        <w:pStyle w:val="Code"/>
        <w:ind w:left="2611"/>
      </w:pPr>
      <w:r w:rsidRPr="00CB092C">
        <w:t xml:space="preserve">        </w:t>
      </w:r>
      <w:r w:rsidRPr="00CB092C">
        <w:rPr>
          <w:color w:val="0000FF"/>
        </w:rPr>
        <w:t>if</w:t>
      </w:r>
      <w:r w:rsidRPr="00CB092C">
        <w:t>(result != IdentityResult.Success)</w:t>
      </w:r>
    </w:p>
    <w:p w14:paraId="4852B752" w14:textId="77777777" w:rsidR="00CB092C" w:rsidRPr="00CB092C" w:rsidRDefault="00CB092C" w:rsidP="00CB092C">
      <w:pPr>
        <w:pStyle w:val="Code"/>
        <w:ind w:left="2611"/>
      </w:pPr>
      <w:r>
        <w:t xml:space="preserve"> </w:t>
      </w:r>
      <w:r w:rsidRPr="00CB092C">
        <w:t xml:space="preserve">       {</w:t>
      </w:r>
    </w:p>
    <w:p w14:paraId="284F950A" w14:textId="77777777" w:rsidR="00CB092C" w:rsidRDefault="00CB092C" w:rsidP="00CB092C">
      <w:pPr>
        <w:pStyle w:val="Code"/>
        <w:ind w:left="2611"/>
      </w:pPr>
      <w:r w:rsidRPr="00CB092C">
        <w:t xml:space="preserve">    </w:t>
      </w:r>
      <w:r>
        <w:tab/>
      </w:r>
      <w:r>
        <w:tab/>
      </w:r>
      <w:r w:rsidRPr="00CB092C">
        <w:rPr>
          <w:color w:val="0000FF"/>
        </w:rPr>
        <w:t>throw</w:t>
      </w:r>
      <w:r w:rsidRPr="00CB092C">
        <w:t xml:space="preserve"> </w:t>
      </w:r>
      <w:r w:rsidRPr="00CB092C">
        <w:rPr>
          <w:color w:val="0000FF"/>
        </w:rPr>
        <w:t>new</w:t>
      </w:r>
      <w:r w:rsidRPr="00CB092C">
        <w:t xml:space="preserve"> InvalidOperationException(</w:t>
      </w:r>
    </w:p>
    <w:p w14:paraId="101568B8" w14:textId="77777777" w:rsidR="00CB092C" w:rsidRPr="00CB092C" w:rsidRDefault="00CB092C" w:rsidP="00CB092C">
      <w:pPr>
        <w:pStyle w:val="Code"/>
        <w:ind w:left="4320"/>
      </w:pPr>
      <w:r w:rsidRPr="00CB092C">
        <w:rPr>
          <w:color w:val="A31515"/>
        </w:rPr>
        <w:t>"Could not create default user in Seeder"</w:t>
      </w:r>
      <w:r w:rsidRPr="00CB092C">
        <w:t>);</w:t>
      </w:r>
    </w:p>
    <w:p w14:paraId="205F0448" w14:textId="77777777" w:rsidR="00CB092C" w:rsidRPr="00CB092C" w:rsidRDefault="00CB092C" w:rsidP="00CB092C">
      <w:pPr>
        <w:pStyle w:val="Code"/>
        <w:ind w:left="2611"/>
      </w:pPr>
      <w:r w:rsidRPr="00CB092C">
        <w:t xml:space="preserve">        }</w:t>
      </w:r>
    </w:p>
    <w:p w14:paraId="783402CA" w14:textId="77777777" w:rsidR="0059333E" w:rsidRDefault="00CB092C" w:rsidP="00CB092C">
      <w:pPr>
        <w:pStyle w:val="Code"/>
        <w:ind w:left="2611" w:firstLine="269"/>
      </w:pPr>
      <w:r>
        <w:t>}</w:t>
      </w:r>
    </w:p>
    <w:p w14:paraId="7E5BE7E8" w14:textId="77777777" w:rsidR="00CB092C" w:rsidRPr="00EC1C45" w:rsidRDefault="00CB092C" w:rsidP="00CB092C">
      <w:pPr>
        <w:pStyle w:val="Code"/>
        <w:ind w:left="2611" w:firstLine="269"/>
        <w:rPr>
          <w:lang w:val="x-none"/>
        </w:rPr>
      </w:pPr>
      <w:r>
        <w:t>…</w:t>
      </w:r>
    </w:p>
    <w:p w14:paraId="26DC981C" w14:textId="77777777" w:rsidR="00F65D20" w:rsidRPr="00F65D20" w:rsidRDefault="00F65D20" w:rsidP="005C2216">
      <w:pPr>
        <w:pStyle w:val="Body"/>
        <w:numPr>
          <w:ilvl w:val="0"/>
          <w:numId w:val="111"/>
        </w:numPr>
      </w:pPr>
      <w:r>
        <w:rPr>
          <w:lang w:val="en-AU"/>
        </w:rPr>
        <w:t>wait for the new asynchronous seeding function in RunSeeding:</w:t>
      </w:r>
      <w:r>
        <w:rPr>
          <w:lang w:val="en-AU"/>
        </w:rPr>
        <w:br/>
      </w:r>
      <w:r w:rsidRPr="00F65D20">
        <w:rPr>
          <w:rStyle w:val="CodeChar"/>
          <w:rFonts w:eastAsiaTheme="minorHAnsi"/>
          <w:sz w:val="20"/>
        </w:rPr>
        <w:t>seeder.SeedAsync().Wait();</w:t>
      </w:r>
    </w:p>
    <w:p w14:paraId="77C42224" w14:textId="77777777" w:rsidR="00EC1C45" w:rsidRPr="008B56B6" w:rsidRDefault="00F65D20" w:rsidP="00F65D20">
      <w:pPr>
        <w:pStyle w:val="Body"/>
        <w:ind w:left="2251"/>
      </w:pPr>
      <w:r>
        <w:rPr>
          <w:lang w:val="en-AU"/>
        </w:rPr>
        <w:lastRenderedPageBreak/>
        <w:t>Note: this will cause a small delay in the startup of the app but not in its run-time performance.</w:t>
      </w:r>
      <w:r>
        <w:rPr>
          <w:lang w:val="en-AU"/>
        </w:rPr>
        <w:br/>
      </w:r>
    </w:p>
    <w:p w14:paraId="3A5EB338" w14:textId="77777777" w:rsidR="00990AEA" w:rsidRDefault="00990AEA" w:rsidP="004906A2">
      <w:pPr>
        <w:pStyle w:val="Heading4"/>
        <w:rPr>
          <w:lang w:val="en-AU"/>
        </w:rPr>
      </w:pPr>
      <w:r>
        <w:rPr>
          <w:lang w:val="en-AU"/>
        </w:rPr>
        <w:t>Add Roles</w:t>
      </w:r>
    </w:p>
    <w:p w14:paraId="5E0E33CC" w14:textId="77777777" w:rsidR="00990AEA" w:rsidRPr="00990AEA" w:rsidRDefault="00990AEA" w:rsidP="00990AEA">
      <w:pPr>
        <w:pStyle w:val="Body"/>
        <w:rPr>
          <w:lang w:val="en-AU"/>
        </w:rPr>
      </w:pPr>
      <w:r>
        <w:rPr>
          <w:lang w:val="en-AU"/>
        </w:rPr>
        <w:t>To support custom roles (e.g. admin etc), we can derive a new entity from IdentityRole like we’ve done with the IdentityUser</w:t>
      </w:r>
    </w:p>
    <w:p w14:paraId="61E60BBF" w14:textId="77777777" w:rsidR="00881E0E" w:rsidRDefault="00881E0E" w:rsidP="004906A2">
      <w:pPr>
        <w:pStyle w:val="Heading4"/>
        <w:rPr>
          <w:lang w:val="en-AU"/>
        </w:rPr>
      </w:pPr>
      <w:r>
        <w:rPr>
          <w:lang w:val="en-AU"/>
        </w:rPr>
        <w:t>Configure Identity</w:t>
      </w:r>
    </w:p>
    <w:p w14:paraId="515D9B24" w14:textId="77777777" w:rsidR="00990AEA" w:rsidRPr="00990AEA" w:rsidRDefault="00990AEA" w:rsidP="008748F5">
      <w:pPr>
        <w:pStyle w:val="Body"/>
        <w:numPr>
          <w:ilvl w:val="0"/>
          <w:numId w:val="113"/>
        </w:numPr>
      </w:pPr>
      <w:r>
        <w:rPr>
          <w:lang w:val="en-AU"/>
        </w:rPr>
        <w:t>Add the identity service to ConfigureServices:</w:t>
      </w:r>
    </w:p>
    <w:p w14:paraId="0F159E7B" w14:textId="77777777" w:rsidR="00990AEA" w:rsidRPr="00990AEA" w:rsidRDefault="00990AEA" w:rsidP="00990AEA">
      <w:pPr>
        <w:pStyle w:val="Code"/>
        <w:ind w:left="2251"/>
        <w:rPr>
          <w:rFonts w:ascii="Calibri" w:hAnsi="Calibri" w:cs="Times New Roman"/>
          <w:color w:val="auto"/>
          <w:lang w:bidi="ar-SA"/>
        </w:rPr>
      </w:pPr>
      <w:r w:rsidRPr="00990AEA">
        <w:t>services.AddIdentity&lt;AppUser, IdentityRole&gt;(</w:t>
      </w:r>
      <w:r>
        <w:t xml:space="preserve"> cfg =&gt;</w:t>
      </w:r>
    </w:p>
    <w:p w14:paraId="4B6D8576" w14:textId="77777777" w:rsidR="00990AEA" w:rsidRDefault="00990AEA" w:rsidP="00990AEA">
      <w:pPr>
        <w:pStyle w:val="Code"/>
        <w:ind w:left="2251"/>
      </w:pPr>
      <w:r w:rsidRPr="00990AEA">
        <w:t>{</w:t>
      </w:r>
    </w:p>
    <w:p w14:paraId="43A5E339" w14:textId="77777777" w:rsidR="00990AEA" w:rsidRPr="00990AEA" w:rsidRDefault="00990AEA" w:rsidP="00990AEA">
      <w:pPr>
        <w:pStyle w:val="Code"/>
        <w:ind w:left="2251"/>
        <w:rPr>
          <w:rFonts w:ascii="Calibri" w:hAnsi="Calibri" w:cs="Times New Roman"/>
          <w:color w:val="auto"/>
          <w:lang w:val="x-none" w:bidi="ar-SA"/>
        </w:rPr>
      </w:pPr>
      <w:r>
        <w:tab/>
      </w:r>
      <w:r>
        <w:rPr>
          <w:rFonts w:ascii="Consolas" w:hAnsi="Consolas" w:cs="Consolas"/>
          <w:color w:val="000000"/>
          <w:sz w:val="19"/>
          <w:szCs w:val="19"/>
        </w:rPr>
        <w:t xml:space="preserve">cfg.User.RequireUniqueEmail = </w:t>
      </w:r>
      <w:r>
        <w:rPr>
          <w:rFonts w:ascii="Consolas" w:hAnsi="Consolas" w:cs="Consolas"/>
          <w:color w:val="0000FF"/>
          <w:sz w:val="19"/>
          <w:szCs w:val="19"/>
        </w:rPr>
        <w:t>true</w:t>
      </w:r>
      <w:r>
        <w:rPr>
          <w:rFonts w:ascii="Consolas" w:hAnsi="Consolas" w:cs="Consolas"/>
          <w:color w:val="000000"/>
          <w:sz w:val="19"/>
          <w:szCs w:val="19"/>
        </w:rPr>
        <w:t>;</w:t>
      </w:r>
    </w:p>
    <w:p w14:paraId="4E0AD600" w14:textId="77777777" w:rsidR="00721944" w:rsidRDefault="00990AEA" w:rsidP="00990AEA">
      <w:pPr>
        <w:pStyle w:val="Code"/>
        <w:ind w:left="2251"/>
      </w:pPr>
      <w:r w:rsidRPr="00990AEA">
        <w:t>})</w:t>
      </w:r>
    </w:p>
    <w:p w14:paraId="10C0A51B" w14:textId="77777777" w:rsidR="00721944" w:rsidRPr="00721944" w:rsidRDefault="00721944" w:rsidP="00990AEA">
      <w:pPr>
        <w:pStyle w:val="Code"/>
        <w:ind w:left="2251"/>
        <w:rPr>
          <w:color w:val="538135" w:themeColor="accent6" w:themeShade="BF"/>
        </w:rPr>
      </w:pPr>
      <w:r w:rsidRPr="00721944">
        <w:rPr>
          <w:color w:val="538135" w:themeColor="accent6" w:themeShade="BF"/>
        </w:rPr>
        <w:tab/>
        <w:t>// Tells the FW where to get the identity data from.</w:t>
      </w:r>
    </w:p>
    <w:p w14:paraId="498AADE3" w14:textId="77777777" w:rsidR="00721944" w:rsidRDefault="00721944" w:rsidP="00990AEA">
      <w:pPr>
        <w:pStyle w:val="Code"/>
        <w:ind w:left="2251"/>
      </w:pPr>
      <w:r w:rsidRPr="00721944">
        <w:rPr>
          <w:color w:val="538135" w:themeColor="accent6" w:themeShade="BF"/>
        </w:rPr>
        <w:tab/>
        <w:t xml:space="preserve">// Some projects have different DBContext for data and for identity. </w:t>
      </w:r>
    </w:p>
    <w:p w14:paraId="683DB654" w14:textId="77777777" w:rsidR="00881E0E" w:rsidRDefault="00721944" w:rsidP="00721944">
      <w:pPr>
        <w:pStyle w:val="Code"/>
        <w:ind w:left="2251" w:firstLine="629"/>
        <w:rPr>
          <w:rFonts w:ascii="Consolas" w:hAnsi="Consolas" w:cs="Consolas"/>
          <w:color w:val="000000"/>
          <w:sz w:val="19"/>
          <w:szCs w:val="19"/>
        </w:rPr>
      </w:pPr>
      <w:r>
        <w:rPr>
          <w:rFonts w:ascii="Consolas" w:hAnsi="Consolas" w:cs="Consolas"/>
          <w:color w:val="000000"/>
          <w:sz w:val="19"/>
          <w:szCs w:val="19"/>
        </w:rPr>
        <w:t>.AddEntityFrameworkStores&lt;DutchContext&gt;();</w:t>
      </w:r>
    </w:p>
    <w:p w14:paraId="22889EB1" w14:textId="77777777" w:rsidR="006074DD" w:rsidRDefault="006074DD" w:rsidP="006074DD">
      <w:pPr>
        <w:pStyle w:val="Body"/>
        <w:ind w:left="2251"/>
        <w:rPr>
          <w:lang w:val="en-AU"/>
        </w:rPr>
      </w:pPr>
      <w:r>
        <w:rPr>
          <w:lang w:val="en-AU"/>
        </w:rPr>
        <w:t>Note: This will add the default which is cookies-based security. If you have higher security requirements, you will need to add it with the services.AddAuthentication() call. For example:</w:t>
      </w:r>
    </w:p>
    <w:p w14:paraId="6E3CAE89" w14:textId="77777777" w:rsidR="006074DD" w:rsidRPr="006074DD" w:rsidRDefault="006074DD" w:rsidP="006074DD">
      <w:pPr>
        <w:pStyle w:val="Body"/>
        <w:ind w:left="2251"/>
        <w:rPr>
          <w:lang w:val="en-AU"/>
        </w:rPr>
      </w:pPr>
    </w:p>
    <w:p w14:paraId="2900AD7D" w14:textId="77777777" w:rsidR="00101477" w:rsidRPr="003408EB" w:rsidRDefault="003408EB" w:rsidP="008748F5">
      <w:pPr>
        <w:pStyle w:val="Body"/>
        <w:numPr>
          <w:ilvl w:val="0"/>
          <w:numId w:val="113"/>
        </w:numPr>
      </w:pPr>
      <w:r>
        <w:rPr>
          <w:lang w:val="en-AU"/>
        </w:rPr>
        <w:t>Add:</w:t>
      </w:r>
    </w:p>
    <w:p w14:paraId="1A0C67A8" w14:textId="77777777" w:rsidR="003408EB" w:rsidRDefault="00956C74" w:rsidP="003408EB">
      <w:pPr>
        <w:pStyle w:val="Code"/>
        <w:ind w:left="2251"/>
      </w:pPr>
      <w:r>
        <w:t>a</w:t>
      </w:r>
      <w:r w:rsidR="003408EB">
        <w:t>pp.UseAuthentication();</w:t>
      </w:r>
    </w:p>
    <w:p w14:paraId="68F16A4D" w14:textId="77777777" w:rsidR="003408EB" w:rsidRPr="00881E0E" w:rsidRDefault="003408EB" w:rsidP="003408EB">
      <w:pPr>
        <w:pStyle w:val="Body"/>
        <w:ind w:left="2251"/>
      </w:pPr>
      <w:r>
        <w:rPr>
          <w:lang w:val="en-AU"/>
        </w:rPr>
        <w:t>In Configure(), before adding the MVC.</w:t>
      </w:r>
    </w:p>
    <w:p w14:paraId="1087F6C0" w14:textId="77777777" w:rsidR="007E2CE2" w:rsidRDefault="007E2CE2" w:rsidP="004906A2">
      <w:pPr>
        <w:pStyle w:val="Heading4"/>
        <w:rPr>
          <w:lang w:val="en-AU"/>
        </w:rPr>
      </w:pPr>
      <w:r>
        <w:rPr>
          <w:lang w:val="en-AU"/>
        </w:rPr>
        <w:t>User</w:t>
      </w:r>
    </w:p>
    <w:p w14:paraId="4B11D102" w14:textId="77777777" w:rsidR="007E2CE2" w:rsidRDefault="007E2CE2" w:rsidP="007E2CE2">
      <w:pPr>
        <w:pStyle w:val="Body"/>
        <w:rPr>
          <w:lang w:val="en-AU"/>
        </w:rPr>
      </w:pPr>
      <w:r>
        <w:rPr>
          <w:lang w:val="en-AU"/>
        </w:rPr>
        <w:t>Once we connected the Identity framework in ConfigureServices, we have access to the ‘User’ object that contain the details on the current user.</w:t>
      </w:r>
    </w:p>
    <w:p w14:paraId="058C087B" w14:textId="77777777" w:rsidR="007E2CE2" w:rsidRDefault="007E2CE2" w:rsidP="007E2CE2">
      <w:pPr>
        <w:pStyle w:val="Body"/>
        <w:rPr>
          <w:lang w:val="en-AU"/>
        </w:rPr>
      </w:pPr>
      <w:r>
        <w:rPr>
          <w:lang w:val="en-AU"/>
        </w:rPr>
        <w:t>It allows us to query their login status and their details for logged in users in both code and razor pages. For example:</w:t>
      </w:r>
    </w:p>
    <w:p w14:paraId="682E067C" w14:textId="77777777" w:rsidR="007E2CE2" w:rsidRPr="007E2CE2" w:rsidRDefault="007E2CE2" w:rsidP="007E2CE2">
      <w:pPr>
        <w:pStyle w:val="Body"/>
        <w:numPr>
          <w:ilvl w:val="0"/>
          <w:numId w:val="113"/>
        </w:numPr>
        <w:rPr>
          <w:lang w:val="en-AU"/>
        </w:rPr>
      </w:pPr>
      <w:r>
        <w:rPr>
          <w:rFonts w:ascii="Consolas" w:eastAsiaTheme="minorHAnsi" w:hAnsi="Consolas" w:cs="Consolas"/>
          <w:color w:val="000000"/>
          <w:sz w:val="19"/>
          <w:szCs w:val="19"/>
          <w:highlight w:val="yellow"/>
          <w:lang w:val="en-AU" w:bidi="he-IL"/>
        </w:rPr>
        <w:t>@</w:t>
      </w:r>
      <w:r>
        <w:rPr>
          <w:rFonts w:ascii="Consolas" w:eastAsiaTheme="minorHAnsi" w:hAnsi="Consolas" w:cs="Consolas"/>
          <w:color w:val="0000FF"/>
          <w:sz w:val="19"/>
          <w:szCs w:val="19"/>
          <w:lang w:val="en-AU" w:bidi="he-IL"/>
        </w:rPr>
        <w:t>if</w:t>
      </w:r>
      <w:r>
        <w:rPr>
          <w:rFonts w:ascii="Consolas" w:eastAsiaTheme="minorHAnsi" w:hAnsi="Consolas" w:cs="Consolas"/>
          <w:color w:val="000000"/>
          <w:sz w:val="19"/>
          <w:szCs w:val="19"/>
          <w:lang w:val="en-AU" w:bidi="he-IL"/>
        </w:rPr>
        <w:t xml:space="preserve"> (!</w:t>
      </w:r>
      <w:r w:rsidRPr="007E2CE2">
        <w:rPr>
          <w:rFonts w:ascii="Consolas" w:eastAsiaTheme="minorHAnsi" w:hAnsi="Consolas" w:cs="Consolas"/>
          <w:color w:val="0000CC"/>
          <w:sz w:val="19"/>
          <w:szCs w:val="19"/>
          <w:lang w:val="en-AU" w:bidi="he-IL"/>
        </w:rPr>
        <w:t>User.Identity.IsAuthenticated</w:t>
      </w:r>
      <w:r>
        <w:rPr>
          <w:rFonts w:ascii="Consolas" w:eastAsiaTheme="minorHAnsi" w:hAnsi="Consolas" w:cs="Consolas"/>
          <w:color w:val="000000"/>
          <w:sz w:val="19"/>
          <w:szCs w:val="19"/>
          <w:lang w:val="en-AU" w:bidi="he-IL"/>
        </w:rPr>
        <w:t>)</w:t>
      </w:r>
    </w:p>
    <w:p w14:paraId="48BBBEE7" w14:textId="77777777" w:rsidR="007E2CE2" w:rsidRPr="007E2CE2" w:rsidRDefault="007E2CE2" w:rsidP="007E2CE2">
      <w:pPr>
        <w:pStyle w:val="Body"/>
        <w:numPr>
          <w:ilvl w:val="0"/>
          <w:numId w:val="113"/>
        </w:numPr>
        <w:rPr>
          <w:lang w:val="en-AU"/>
        </w:rPr>
      </w:pPr>
      <w:r>
        <w:rPr>
          <w:rFonts w:ascii="Consolas" w:eastAsiaTheme="minorHAnsi" w:hAnsi="Consolas" w:cs="Consolas"/>
          <w:color w:val="0000FF"/>
          <w:sz w:val="19"/>
          <w:szCs w:val="19"/>
          <w:lang w:val="en-AU" w:bidi="he-IL"/>
        </w:rPr>
        <w:t>if</w:t>
      </w:r>
      <w:r>
        <w:rPr>
          <w:rFonts w:ascii="Consolas" w:eastAsiaTheme="minorHAnsi" w:hAnsi="Consolas" w:cs="Consolas"/>
          <w:color w:val="000000"/>
          <w:sz w:val="19"/>
          <w:szCs w:val="19"/>
          <w:lang w:val="en-AU" w:bidi="he-IL"/>
        </w:rPr>
        <w:t xml:space="preserve"> (</w:t>
      </w:r>
      <w:r>
        <w:rPr>
          <w:rFonts w:ascii="Consolas" w:eastAsiaTheme="minorHAnsi" w:hAnsi="Consolas" w:cs="Consolas"/>
          <w:color w:val="0000FF"/>
          <w:sz w:val="19"/>
          <w:szCs w:val="19"/>
          <w:lang w:val="en-AU" w:bidi="he-IL"/>
        </w:rPr>
        <w:t>this</w:t>
      </w:r>
      <w:r>
        <w:rPr>
          <w:rFonts w:ascii="Consolas" w:eastAsiaTheme="minorHAnsi" w:hAnsi="Consolas" w:cs="Consolas"/>
          <w:color w:val="000000"/>
          <w:sz w:val="19"/>
          <w:szCs w:val="19"/>
          <w:lang w:val="en-AU" w:bidi="he-IL"/>
        </w:rPr>
        <w:t>.User.Identity.IsAuthenticated)</w:t>
      </w:r>
    </w:p>
    <w:p w14:paraId="6597876C" w14:textId="77777777" w:rsidR="007E2CE2" w:rsidRPr="00653515" w:rsidRDefault="007E2CE2" w:rsidP="007E2CE2">
      <w:pPr>
        <w:pStyle w:val="Body"/>
        <w:numPr>
          <w:ilvl w:val="0"/>
          <w:numId w:val="113"/>
        </w:numPr>
        <w:rPr>
          <w:lang w:val="en-AU"/>
        </w:rPr>
      </w:pPr>
      <w:r>
        <w:rPr>
          <w:rFonts w:ascii="Consolas" w:eastAsiaTheme="minorHAnsi" w:hAnsi="Consolas" w:cs="Consolas"/>
          <w:color w:val="0000FF"/>
          <w:sz w:val="19"/>
          <w:szCs w:val="19"/>
          <w:lang w:val="en-AU" w:bidi="he-IL"/>
        </w:rPr>
        <w:t>var</w:t>
      </w:r>
      <w:r>
        <w:rPr>
          <w:rFonts w:ascii="Consolas" w:eastAsiaTheme="minorHAnsi" w:hAnsi="Consolas" w:cs="Consolas"/>
          <w:color w:val="000000"/>
          <w:sz w:val="19"/>
          <w:szCs w:val="19"/>
          <w:lang w:val="en-AU" w:bidi="he-IL"/>
        </w:rPr>
        <w:t xml:space="preserve"> userName = </w:t>
      </w:r>
      <w:r w:rsidRPr="007E2CE2">
        <w:rPr>
          <w:rFonts w:ascii="Consolas" w:eastAsiaTheme="minorHAnsi" w:hAnsi="Consolas" w:cs="Consolas"/>
          <w:color w:val="0000CC"/>
          <w:sz w:val="19"/>
          <w:szCs w:val="19"/>
          <w:lang w:val="en-AU" w:bidi="he-IL"/>
        </w:rPr>
        <w:t>User.Identity.Name</w:t>
      </w:r>
      <w:r>
        <w:rPr>
          <w:rFonts w:ascii="Consolas" w:eastAsiaTheme="minorHAnsi" w:hAnsi="Consolas" w:cs="Consolas"/>
          <w:color w:val="000000"/>
          <w:sz w:val="19"/>
          <w:szCs w:val="19"/>
          <w:lang w:val="en-AU" w:bidi="he-IL"/>
        </w:rPr>
        <w:t>;</w:t>
      </w:r>
    </w:p>
    <w:p w14:paraId="01331C78" w14:textId="77777777" w:rsidR="00653515" w:rsidRDefault="00653515" w:rsidP="00653515">
      <w:pPr>
        <w:pStyle w:val="Body"/>
        <w:rPr>
          <w:rFonts w:eastAsiaTheme="minorHAnsi"/>
        </w:rPr>
      </w:pPr>
      <w:r w:rsidRPr="00653515">
        <w:rPr>
          <w:rFonts w:eastAsiaTheme="minorHAnsi"/>
        </w:rPr>
        <w:t xml:space="preserve">Note: User.Identity is </w:t>
      </w:r>
      <w:r w:rsidRPr="00653515">
        <w:rPr>
          <w:rFonts w:eastAsiaTheme="minorHAnsi"/>
          <w:b/>
          <w:bCs/>
        </w:rPr>
        <w:t>just the list of Claims</w:t>
      </w:r>
      <w:r w:rsidRPr="00653515">
        <w:rPr>
          <w:rFonts w:eastAsiaTheme="minorHAnsi"/>
        </w:rPr>
        <w:t xml:space="preserve"> associated with the current user and not the actual User in our data base. This means that:</w:t>
      </w:r>
    </w:p>
    <w:p w14:paraId="20D7E018" w14:textId="77777777" w:rsidR="00653515" w:rsidRDefault="00653515" w:rsidP="00653515">
      <w:pPr>
        <w:pStyle w:val="Body"/>
        <w:numPr>
          <w:ilvl w:val="0"/>
          <w:numId w:val="113"/>
        </w:numPr>
        <w:rPr>
          <w:rFonts w:eastAsiaTheme="minorHAnsi"/>
          <w:lang w:val="en-AU"/>
        </w:rPr>
      </w:pPr>
      <w:r>
        <w:rPr>
          <w:rFonts w:eastAsiaTheme="minorHAnsi"/>
          <w:lang w:val="en-AU"/>
        </w:rPr>
        <w:t>If we need a specific user attribute to be included in the User.Identity, we should add it to the Claims when creating the token.</w:t>
      </w:r>
    </w:p>
    <w:p w14:paraId="14BCAA8D" w14:textId="77777777" w:rsidR="00653515" w:rsidRDefault="001002F3" w:rsidP="00653515">
      <w:pPr>
        <w:pStyle w:val="Body"/>
        <w:numPr>
          <w:ilvl w:val="0"/>
          <w:numId w:val="113"/>
        </w:numPr>
        <w:rPr>
          <w:rFonts w:eastAsiaTheme="minorHAnsi"/>
          <w:lang w:val="en-AU"/>
        </w:rPr>
      </w:pPr>
      <w:r>
        <w:rPr>
          <w:rFonts w:eastAsiaTheme="minorHAnsi"/>
          <w:lang w:val="en-AU"/>
        </w:rPr>
        <w:t>If we need to access the actual user in out database (for example, for connecting them to the order), we need to use the UserManager to find them:</w:t>
      </w:r>
    </w:p>
    <w:p w14:paraId="24E79A2F" w14:textId="77777777" w:rsidR="001002F3" w:rsidRDefault="001002F3" w:rsidP="001002F3">
      <w:pPr>
        <w:pStyle w:val="Code"/>
        <w:ind w:left="2251"/>
      </w:pPr>
      <w:r>
        <w:rPr>
          <w:color w:val="0000FF"/>
        </w:rPr>
        <w:lastRenderedPageBreak/>
        <w:t>private</w:t>
      </w:r>
      <w:r>
        <w:t xml:space="preserve"> </w:t>
      </w:r>
      <w:r>
        <w:rPr>
          <w:color w:val="0000FF"/>
        </w:rPr>
        <w:t>readonly</w:t>
      </w:r>
      <w:r>
        <w:t xml:space="preserve"> UserManager&lt;StoreUser&gt; _userManager;</w:t>
      </w:r>
    </w:p>
    <w:p w14:paraId="6412CCAF" w14:textId="77777777" w:rsidR="001002F3" w:rsidRDefault="001002F3" w:rsidP="001002F3">
      <w:pPr>
        <w:pStyle w:val="Code"/>
        <w:ind w:left="2251"/>
      </w:pPr>
      <w:r>
        <w:t>….</w:t>
      </w:r>
    </w:p>
    <w:p w14:paraId="40434255" w14:textId="77777777" w:rsidR="001002F3" w:rsidRPr="00653515" w:rsidRDefault="001002F3" w:rsidP="001002F3">
      <w:pPr>
        <w:pStyle w:val="Code"/>
        <w:ind w:left="2251"/>
      </w:pPr>
      <w:r>
        <w:rPr>
          <w:color w:val="0000FF"/>
        </w:rPr>
        <w:t>var</w:t>
      </w:r>
      <w:r>
        <w:t xml:space="preserve"> currentUser = </w:t>
      </w:r>
      <w:r>
        <w:rPr>
          <w:color w:val="0000FF"/>
        </w:rPr>
        <w:t>await</w:t>
      </w:r>
      <w:r>
        <w:t xml:space="preserve"> _userManager.FindByNameAsync(User.Identity.Name);</w:t>
      </w:r>
    </w:p>
    <w:p w14:paraId="6F54967C" w14:textId="77777777" w:rsidR="00653515" w:rsidRPr="007E2CE2" w:rsidRDefault="00653515" w:rsidP="00653515">
      <w:pPr>
        <w:pStyle w:val="Body"/>
        <w:rPr>
          <w:lang w:val="en-AU"/>
        </w:rPr>
      </w:pPr>
    </w:p>
    <w:p w14:paraId="1B1E0A8F" w14:textId="77777777" w:rsidR="00B3639A" w:rsidRDefault="00B3639A" w:rsidP="004906A2">
      <w:pPr>
        <w:pStyle w:val="Heading4"/>
        <w:rPr>
          <w:lang w:val="en-AU"/>
        </w:rPr>
      </w:pPr>
      <w:r>
        <w:rPr>
          <w:lang w:val="en-AU"/>
        </w:rPr>
        <w:t>Implement Login and Logout</w:t>
      </w:r>
    </w:p>
    <w:p w14:paraId="6A87DEFF" w14:textId="77777777" w:rsidR="005C475C" w:rsidRPr="00DC01ED" w:rsidRDefault="0050703A" w:rsidP="008748F5">
      <w:pPr>
        <w:pStyle w:val="Body"/>
        <w:numPr>
          <w:ilvl w:val="0"/>
          <w:numId w:val="114"/>
        </w:numPr>
      </w:pPr>
      <w:r>
        <w:rPr>
          <w:lang w:val="en-AU"/>
        </w:rPr>
        <w:t>Add a new AccountController : Controller class that will handle login and</w:t>
      </w:r>
      <w:r w:rsidR="00DC01ED">
        <w:rPr>
          <w:lang w:val="en-AU"/>
        </w:rPr>
        <w:t xml:space="preserve"> logout actions.</w:t>
      </w:r>
    </w:p>
    <w:p w14:paraId="7982CEAD" w14:textId="77777777" w:rsidR="00DC01ED" w:rsidRPr="00DC01ED" w:rsidRDefault="00DC01ED" w:rsidP="008748F5">
      <w:pPr>
        <w:pStyle w:val="Body"/>
        <w:numPr>
          <w:ilvl w:val="1"/>
          <w:numId w:val="114"/>
        </w:numPr>
      </w:pPr>
      <w:r>
        <w:rPr>
          <w:lang w:val="en-AU"/>
        </w:rPr>
        <w:t>Add ILogger member for errors loggings.</w:t>
      </w:r>
    </w:p>
    <w:p w14:paraId="2A3FAE39" w14:textId="77777777" w:rsidR="00DC01ED" w:rsidRPr="00DC01ED" w:rsidRDefault="00DC01ED" w:rsidP="008748F5">
      <w:pPr>
        <w:pStyle w:val="Body"/>
        <w:numPr>
          <w:ilvl w:val="1"/>
          <w:numId w:val="114"/>
        </w:numPr>
      </w:pPr>
      <w:r>
        <w:rPr>
          <w:lang w:val="en-AU"/>
        </w:rPr>
        <w:t>Add SignInManager&lt;AppUser&gt; member to handle login/logout attempts.</w:t>
      </w:r>
    </w:p>
    <w:p w14:paraId="680B7F6B" w14:textId="77777777" w:rsidR="00DC01ED" w:rsidRPr="00DC01ED" w:rsidRDefault="00DC01ED" w:rsidP="008748F5">
      <w:pPr>
        <w:pStyle w:val="Body"/>
        <w:numPr>
          <w:ilvl w:val="0"/>
          <w:numId w:val="114"/>
        </w:numPr>
      </w:pPr>
      <w:r>
        <w:rPr>
          <w:lang w:val="en-AU"/>
        </w:rPr>
        <w:t>Add a new LoginViewModel class that contain the data required by the login page</w:t>
      </w:r>
    </w:p>
    <w:p w14:paraId="1C242D5A" w14:textId="77777777" w:rsidR="00DC01ED" w:rsidRPr="00DC01ED" w:rsidRDefault="00DC01ED" w:rsidP="008748F5">
      <w:pPr>
        <w:pStyle w:val="Body"/>
        <w:numPr>
          <w:ilvl w:val="0"/>
          <w:numId w:val="114"/>
        </w:numPr>
      </w:pPr>
      <w:r>
        <w:rPr>
          <w:lang w:val="en-AU"/>
        </w:rPr>
        <w:t>Add the new Login page that uses the LoginViewModel properties.</w:t>
      </w:r>
    </w:p>
    <w:p w14:paraId="32EC8460" w14:textId="77777777" w:rsidR="00DC01ED" w:rsidRPr="00DC01ED" w:rsidRDefault="00DC01ED" w:rsidP="008748F5">
      <w:pPr>
        <w:pStyle w:val="Body"/>
        <w:numPr>
          <w:ilvl w:val="0"/>
          <w:numId w:val="114"/>
        </w:numPr>
      </w:pPr>
      <w:r>
        <w:rPr>
          <w:lang w:val="en-AU"/>
        </w:rPr>
        <w:t>Add Login() action that displays the page and add the link from the main page that opens it.</w:t>
      </w:r>
    </w:p>
    <w:p w14:paraId="369F36EF" w14:textId="77777777" w:rsidR="00DC01ED" w:rsidRPr="00E04A6A" w:rsidRDefault="00DC01ED" w:rsidP="008748F5">
      <w:pPr>
        <w:pStyle w:val="Body"/>
        <w:numPr>
          <w:ilvl w:val="0"/>
          <w:numId w:val="114"/>
        </w:numPr>
      </w:pPr>
      <w:r>
        <w:rPr>
          <w:lang w:val="en-AU"/>
        </w:rPr>
        <w:t>Add Login(LoginViewModel loginViewModel) action that authenticate the login</w:t>
      </w:r>
      <w:r w:rsidR="00E04A6A">
        <w:rPr>
          <w:lang w:val="en-AU"/>
        </w:rPr>
        <w:t>:</w:t>
      </w:r>
    </w:p>
    <w:p w14:paraId="150B436C" w14:textId="77777777" w:rsidR="00074A2E" w:rsidRPr="00074A2E" w:rsidRDefault="00074A2E" w:rsidP="00074A2E">
      <w:pPr>
        <w:pStyle w:val="Code"/>
        <w:ind w:left="2251"/>
      </w:pPr>
      <w:r w:rsidRPr="00074A2E">
        <w:t>HttpPost]</w:t>
      </w:r>
    </w:p>
    <w:p w14:paraId="6C263C7B" w14:textId="77777777" w:rsidR="00074A2E" w:rsidRDefault="00074A2E" w:rsidP="00074A2E">
      <w:pPr>
        <w:pStyle w:val="Code"/>
        <w:ind w:left="2251"/>
      </w:pPr>
      <w:r w:rsidRPr="00074A2E">
        <w:rPr>
          <w:color w:val="0000FF"/>
        </w:rPr>
        <w:t>public</w:t>
      </w:r>
      <w:r w:rsidRPr="00074A2E">
        <w:t xml:space="preserve"> </w:t>
      </w:r>
      <w:r w:rsidRPr="00074A2E">
        <w:rPr>
          <w:color w:val="0000FF"/>
        </w:rPr>
        <w:t>async</w:t>
      </w:r>
      <w:r w:rsidRPr="00074A2E">
        <w:t xml:space="preserve"> Task&lt;IActionResult&gt; </w:t>
      </w:r>
    </w:p>
    <w:p w14:paraId="11EB2802" w14:textId="77777777" w:rsidR="00074A2E" w:rsidRPr="00074A2E" w:rsidRDefault="00074A2E" w:rsidP="00074A2E">
      <w:pPr>
        <w:pStyle w:val="Code"/>
        <w:ind w:left="2971"/>
      </w:pPr>
      <w:r w:rsidRPr="00074A2E">
        <w:t>Login(LoginViewModel loginViewModel)</w:t>
      </w:r>
    </w:p>
    <w:p w14:paraId="056A88CE" w14:textId="77777777" w:rsidR="00074A2E" w:rsidRPr="00074A2E" w:rsidRDefault="00074A2E" w:rsidP="00074A2E">
      <w:pPr>
        <w:pStyle w:val="Code"/>
        <w:ind w:left="2251"/>
      </w:pPr>
      <w:r>
        <w:t>{</w:t>
      </w:r>
    </w:p>
    <w:p w14:paraId="630F0387" w14:textId="77777777" w:rsidR="00074A2E" w:rsidRPr="00074A2E" w:rsidRDefault="00074A2E" w:rsidP="00074A2E">
      <w:pPr>
        <w:pStyle w:val="Code"/>
        <w:ind w:left="2251" w:firstLine="629"/>
      </w:pPr>
      <w:r w:rsidRPr="00074A2E">
        <w:rPr>
          <w:color w:val="0000FF"/>
        </w:rPr>
        <w:t>if</w:t>
      </w:r>
      <w:r w:rsidRPr="00074A2E">
        <w:t>(ModelState.IsValid)</w:t>
      </w:r>
    </w:p>
    <w:p w14:paraId="520730D4" w14:textId="77777777" w:rsidR="00074A2E" w:rsidRPr="00074A2E" w:rsidRDefault="00074A2E" w:rsidP="00074A2E">
      <w:pPr>
        <w:pStyle w:val="Code"/>
        <w:ind w:left="2251"/>
      </w:pPr>
      <w:r w:rsidRPr="00074A2E">
        <w:t xml:space="preserve">     {</w:t>
      </w:r>
    </w:p>
    <w:p w14:paraId="78E9063C" w14:textId="77777777" w:rsidR="00074A2E" w:rsidRDefault="00074A2E" w:rsidP="00074A2E">
      <w:pPr>
        <w:pStyle w:val="Code"/>
        <w:ind w:left="2251"/>
        <w:rPr>
          <w:color w:val="0000FF"/>
        </w:rPr>
      </w:pPr>
      <w:r w:rsidRPr="00074A2E">
        <w:t xml:space="preserve">     </w:t>
      </w:r>
      <w:r>
        <w:tab/>
      </w:r>
      <w:r>
        <w:tab/>
      </w:r>
      <w:r w:rsidRPr="00074A2E">
        <w:rPr>
          <w:color w:val="0000FF"/>
        </w:rPr>
        <w:t>var</w:t>
      </w:r>
      <w:r w:rsidRPr="00074A2E">
        <w:t xml:space="preserve"> result = </w:t>
      </w:r>
      <w:r w:rsidRPr="00074A2E">
        <w:rPr>
          <w:color w:val="0000FF"/>
        </w:rPr>
        <w:t>await</w:t>
      </w:r>
    </w:p>
    <w:p w14:paraId="1EA1281B" w14:textId="77777777" w:rsidR="00074A2E" w:rsidRDefault="00074A2E" w:rsidP="00074A2E">
      <w:pPr>
        <w:pStyle w:val="Code"/>
        <w:ind w:left="3600" w:firstLine="720"/>
      </w:pPr>
      <w:r w:rsidRPr="00074A2E">
        <w:t>_signInManager.PasswordSignInAsync(</w:t>
      </w:r>
    </w:p>
    <w:p w14:paraId="278C5479" w14:textId="77777777" w:rsidR="00074A2E" w:rsidRPr="00074A2E" w:rsidRDefault="00074A2E" w:rsidP="00074A2E">
      <w:pPr>
        <w:pStyle w:val="Code"/>
        <w:ind w:left="4320" w:firstLine="720"/>
      </w:pPr>
      <w:r w:rsidRPr="00074A2E">
        <w:t>loginViewModel.UserName,</w:t>
      </w:r>
    </w:p>
    <w:p w14:paraId="4D91766E" w14:textId="77777777" w:rsidR="00074A2E" w:rsidRPr="00074A2E" w:rsidRDefault="00074A2E" w:rsidP="00074A2E">
      <w:pPr>
        <w:pStyle w:val="Code"/>
        <w:ind w:left="2251" w:firstLine="629"/>
      </w:pPr>
      <w:r w:rsidRPr="00074A2E">
        <w:t xml:space="preserve">                  loginViewModel.Password,</w:t>
      </w:r>
    </w:p>
    <w:p w14:paraId="607936F2" w14:textId="77777777" w:rsidR="00074A2E" w:rsidRPr="00074A2E" w:rsidRDefault="00074A2E" w:rsidP="00074A2E">
      <w:pPr>
        <w:pStyle w:val="Code"/>
        <w:ind w:left="2251"/>
      </w:pPr>
      <w:r w:rsidRPr="00074A2E">
        <w:t xml:space="preserve">     </w:t>
      </w:r>
      <w:r>
        <w:tab/>
      </w:r>
      <w:r>
        <w:tab/>
      </w:r>
      <w:r w:rsidRPr="00074A2E">
        <w:t xml:space="preserve">            loginViewModel.RememberMe,</w:t>
      </w:r>
    </w:p>
    <w:p w14:paraId="253DCBB7" w14:textId="77777777" w:rsidR="00074A2E" w:rsidRPr="00074A2E" w:rsidRDefault="00074A2E" w:rsidP="00074A2E">
      <w:pPr>
        <w:pStyle w:val="Code"/>
        <w:ind w:left="2251"/>
      </w:pPr>
      <w:r w:rsidRPr="00074A2E">
        <w:t xml:space="preserve">           </w:t>
      </w:r>
      <w:r>
        <w:tab/>
      </w:r>
      <w:r>
        <w:tab/>
      </w:r>
      <w:r w:rsidRPr="00074A2E">
        <w:t xml:space="preserve">      </w:t>
      </w:r>
      <w:r w:rsidRPr="00074A2E">
        <w:rPr>
          <w:color w:val="0000FF"/>
        </w:rPr>
        <w:t>false</w:t>
      </w:r>
      <w:r w:rsidRPr="00074A2E">
        <w:t>);</w:t>
      </w:r>
    </w:p>
    <w:p w14:paraId="4EBCF13D" w14:textId="77777777" w:rsidR="00074A2E" w:rsidRPr="00074A2E" w:rsidRDefault="00074A2E" w:rsidP="00074A2E">
      <w:pPr>
        <w:pStyle w:val="Code"/>
        <w:ind w:left="2251"/>
      </w:pPr>
    </w:p>
    <w:p w14:paraId="417F8F1F" w14:textId="77777777" w:rsidR="00074A2E" w:rsidRPr="00074A2E" w:rsidRDefault="00074A2E" w:rsidP="00074A2E">
      <w:pPr>
        <w:pStyle w:val="Code"/>
        <w:ind w:left="2251"/>
      </w:pPr>
      <w:r w:rsidRPr="00074A2E">
        <w:t xml:space="preserve">           </w:t>
      </w:r>
      <w:r w:rsidRPr="00074A2E">
        <w:rPr>
          <w:color w:val="0000FF"/>
        </w:rPr>
        <w:t>if</w:t>
      </w:r>
      <w:r w:rsidRPr="00074A2E">
        <w:t xml:space="preserve"> (result.Succeeded)</w:t>
      </w:r>
    </w:p>
    <w:p w14:paraId="55A2698F" w14:textId="77777777" w:rsidR="00074A2E" w:rsidRPr="00074A2E" w:rsidRDefault="00074A2E" w:rsidP="00074A2E">
      <w:pPr>
        <w:pStyle w:val="Code"/>
        <w:ind w:left="2251"/>
      </w:pPr>
      <w:r w:rsidRPr="00074A2E">
        <w:t xml:space="preserve">           {</w:t>
      </w:r>
    </w:p>
    <w:p w14:paraId="52B86FDC" w14:textId="77777777" w:rsidR="00074A2E" w:rsidRDefault="00074A2E" w:rsidP="00074A2E">
      <w:pPr>
        <w:pStyle w:val="Code"/>
        <w:ind w:left="2251"/>
      </w:pPr>
      <w:r w:rsidRPr="00074A2E">
        <w:t xml:space="preserve">           </w:t>
      </w:r>
      <w:r>
        <w:tab/>
      </w:r>
      <w:r>
        <w:tab/>
      </w:r>
      <w:r w:rsidRPr="00074A2E">
        <w:rPr>
          <w:color w:val="0000FF"/>
        </w:rPr>
        <w:t>if</w:t>
      </w:r>
      <w:r w:rsidRPr="00074A2E">
        <w:t xml:space="preserve"> (Request.Query.Keys.Contains(</w:t>
      </w:r>
    </w:p>
    <w:p w14:paraId="08A82DC2" w14:textId="77777777" w:rsidR="00074A2E" w:rsidRPr="00074A2E" w:rsidRDefault="00074A2E" w:rsidP="00074A2E">
      <w:pPr>
        <w:pStyle w:val="Code"/>
        <w:ind w:left="4411" w:firstLine="629"/>
      </w:pPr>
      <w:r w:rsidRPr="00074A2E">
        <w:rPr>
          <w:color w:val="A31515"/>
        </w:rPr>
        <w:t>"ReturnUrl"</w:t>
      </w:r>
      <w:r w:rsidRPr="00074A2E">
        <w:t>))</w:t>
      </w:r>
    </w:p>
    <w:p w14:paraId="36F00EFE" w14:textId="77777777" w:rsidR="00074A2E" w:rsidRPr="00074A2E" w:rsidRDefault="00074A2E" w:rsidP="00074A2E">
      <w:pPr>
        <w:pStyle w:val="Code"/>
        <w:ind w:left="2251"/>
      </w:pPr>
      <w:r w:rsidRPr="00074A2E">
        <w:t xml:space="preserve">                 {</w:t>
      </w:r>
    </w:p>
    <w:p w14:paraId="327C03DC" w14:textId="77777777" w:rsidR="00074A2E" w:rsidRDefault="00074A2E" w:rsidP="00074A2E">
      <w:pPr>
        <w:pStyle w:val="Code"/>
        <w:ind w:left="2251"/>
      </w:pPr>
      <w:r w:rsidRPr="00074A2E">
        <w:t xml:space="preserve">                       Redirect(</w:t>
      </w:r>
    </w:p>
    <w:p w14:paraId="5AACE3BD" w14:textId="77777777" w:rsidR="00074A2E" w:rsidRPr="00074A2E" w:rsidRDefault="00074A2E" w:rsidP="00074A2E">
      <w:pPr>
        <w:pStyle w:val="Code"/>
        <w:ind w:left="4411"/>
      </w:pPr>
      <w:r w:rsidRPr="00074A2E">
        <w:t>Request.Query[</w:t>
      </w:r>
      <w:r w:rsidRPr="00074A2E">
        <w:rPr>
          <w:color w:val="A31515"/>
        </w:rPr>
        <w:t>"ReturnUrl"</w:t>
      </w:r>
      <w:r w:rsidRPr="00074A2E">
        <w:t>].First());</w:t>
      </w:r>
    </w:p>
    <w:p w14:paraId="35A9BB2D" w14:textId="77777777" w:rsidR="00074A2E" w:rsidRPr="00074A2E" w:rsidRDefault="00074A2E" w:rsidP="00074A2E">
      <w:pPr>
        <w:pStyle w:val="Code"/>
        <w:ind w:left="2251"/>
      </w:pPr>
      <w:r w:rsidRPr="00074A2E">
        <w:t xml:space="preserve">                 }</w:t>
      </w:r>
    </w:p>
    <w:p w14:paraId="4B7E8E4E" w14:textId="77777777" w:rsidR="00074A2E" w:rsidRPr="00074A2E" w:rsidRDefault="00074A2E" w:rsidP="00074A2E">
      <w:pPr>
        <w:pStyle w:val="Code"/>
        <w:ind w:left="2251"/>
      </w:pPr>
      <w:r w:rsidRPr="00074A2E">
        <w:t xml:space="preserve">                 </w:t>
      </w:r>
      <w:r w:rsidRPr="00074A2E">
        <w:rPr>
          <w:color w:val="0000FF"/>
        </w:rPr>
        <w:t>else</w:t>
      </w:r>
    </w:p>
    <w:p w14:paraId="512621D3" w14:textId="77777777" w:rsidR="00074A2E" w:rsidRPr="00074A2E" w:rsidRDefault="00074A2E" w:rsidP="00074A2E">
      <w:pPr>
        <w:pStyle w:val="Code"/>
        <w:ind w:left="2251"/>
      </w:pPr>
      <w:r w:rsidRPr="00074A2E">
        <w:t xml:space="preserve">                 {</w:t>
      </w:r>
    </w:p>
    <w:p w14:paraId="3EEC6D2D" w14:textId="77777777" w:rsidR="00074A2E" w:rsidRPr="00074A2E" w:rsidRDefault="00074A2E" w:rsidP="00074A2E">
      <w:pPr>
        <w:pStyle w:val="Code"/>
        <w:ind w:left="2251"/>
      </w:pPr>
      <w:r w:rsidRPr="00074A2E">
        <w:t xml:space="preserve">                       RedirectToAction(</w:t>
      </w:r>
      <w:r w:rsidRPr="00074A2E">
        <w:rPr>
          <w:color w:val="A31515"/>
        </w:rPr>
        <w:t>"Shop"</w:t>
      </w:r>
      <w:r w:rsidRPr="00074A2E">
        <w:t xml:space="preserve">, </w:t>
      </w:r>
      <w:r w:rsidRPr="00074A2E">
        <w:rPr>
          <w:color w:val="A31515"/>
        </w:rPr>
        <w:t>"App"</w:t>
      </w:r>
      <w:r w:rsidRPr="00074A2E">
        <w:t>);</w:t>
      </w:r>
    </w:p>
    <w:p w14:paraId="0F2522CE" w14:textId="77777777" w:rsidR="00074A2E" w:rsidRPr="00074A2E" w:rsidRDefault="00074A2E" w:rsidP="00074A2E">
      <w:pPr>
        <w:pStyle w:val="Code"/>
        <w:ind w:left="2251"/>
      </w:pPr>
      <w:r w:rsidRPr="00074A2E">
        <w:t xml:space="preserve">                 }</w:t>
      </w:r>
    </w:p>
    <w:p w14:paraId="1EB4E8F1" w14:textId="77777777" w:rsidR="00074A2E" w:rsidRPr="00074A2E" w:rsidRDefault="00074A2E" w:rsidP="00074A2E">
      <w:pPr>
        <w:pStyle w:val="Code"/>
        <w:ind w:left="2251"/>
      </w:pPr>
      <w:r w:rsidRPr="00074A2E">
        <w:t xml:space="preserve">            }</w:t>
      </w:r>
    </w:p>
    <w:p w14:paraId="1D59308E" w14:textId="77777777" w:rsidR="00074A2E" w:rsidRPr="00074A2E" w:rsidRDefault="00074A2E" w:rsidP="00074A2E">
      <w:pPr>
        <w:pStyle w:val="Code"/>
        <w:ind w:left="2251"/>
      </w:pPr>
      <w:r w:rsidRPr="00074A2E">
        <w:t xml:space="preserve">    }</w:t>
      </w:r>
    </w:p>
    <w:p w14:paraId="01A88A9C" w14:textId="77777777" w:rsidR="00074A2E" w:rsidRPr="00074A2E" w:rsidRDefault="00074A2E" w:rsidP="00074A2E">
      <w:pPr>
        <w:pStyle w:val="Code"/>
        <w:ind w:left="2251"/>
      </w:pPr>
    </w:p>
    <w:p w14:paraId="39DA400A" w14:textId="77777777" w:rsidR="00074A2E" w:rsidRDefault="00074A2E" w:rsidP="00074A2E">
      <w:pPr>
        <w:pStyle w:val="Code"/>
        <w:ind w:left="2251"/>
        <w:rPr>
          <w:color w:val="008000"/>
        </w:rPr>
      </w:pPr>
      <w:r w:rsidRPr="00074A2E">
        <w:t xml:space="preserve">    </w:t>
      </w:r>
      <w:r w:rsidRPr="00074A2E">
        <w:rPr>
          <w:color w:val="008000"/>
        </w:rPr>
        <w:t xml:space="preserve">// This will add this error to the model, to be </w:t>
      </w:r>
    </w:p>
    <w:p w14:paraId="04D79069" w14:textId="77777777" w:rsidR="00074A2E" w:rsidRDefault="00074A2E" w:rsidP="00074A2E">
      <w:pPr>
        <w:pStyle w:val="Code"/>
        <w:ind w:left="2251"/>
        <w:rPr>
          <w:color w:val="008000"/>
        </w:rPr>
      </w:pPr>
      <w:r>
        <w:rPr>
          <w:color w:val="008000"/>
        </w:rPr>
        <w:t xml:space="preserve">    // </w:t>
      </w:r>
      <w:r w:rsidRPr="00074A2E">
        <w:rPr>
          <w:color w:val="008000"/>
        </w:rPr>
        <w:t xml:space="preserve">displayed in the </w:t>
      </w:r>
    </w:p>
    <w:p w14:paraId="5CCBC3BD" w14:textId="77777777" w:rsidR="00074A2E" w:rsidRPr="00074A2E" w:rsidRDefault="00074A2E" w:rsidP="00074A2E">
      <w:pPr>
        <w:pStyle w:val="Code"/>
        <w:ind w:left="2251"/>
      </w:pPr>
      <w:r>
        <w:rPr>
          <w:color w:val="008000"/>
        </w:rPr>
        <w:lastRenderedPageBreak/>
        <w:t xml:space="preserve">    // </w:t>
      </w:r>
      <w:r w:rsidRPr="00074A2E">
        <w:rPr>
          <w:color w:val="008000"/>
        </w:rPr>
        <w:t>&lt;asp-validation-summary="ModelOnly"&gt;</w:t>
      </w:r>
    </w:p>
    <w:p w14:paraId="10212153" w14:textId="77777777" w:rsidR="00074A2E" w:rsidRPr="00074A2E" w:rsidRDefault="00074A2E" w:rsidP="00074A2E">
      <w:pPr>
        <w:pStyle w:val="Code"/>
        <w:ind w:left="2251"/>
      </w:pPr>
      <w:r w:rsidRPr="00074A2E">
        <w:t xml:space="preserve">    </w:t>
      </w:r>
      <w:r w:rsidRPr="00074A2E">
        <w:rPr>
          <w:color w:val="008000"/>
        </w:rPr>
        <w:t>// in the login view.</w:t>
      </w:r>
    </w:p>
    <w:p w14:paraId="620823B3" w14:textId="77777777" w:rsidR="00074A2E" w:rsidRPr="00074A2E" w:rsidRDefault="00074A2E" w:rsidP="00074A2E">
      <w:pPr>
        <w:pStyle w:val="Code"/>
        <w:ind w:left="2251"/>
      </w:pPr>
      <w:r w:rsidRPr="00074A2E">
        <w:t xml:space="preserve">    ModelState.AddModelError(</w:t>
      </w:r>
      <w:r w:rsidRPr="00074A2E">
        <w:rPr>
          <w:color w:val="A31515"/>
        </w:rPr>
        <w:t>""</w:t>
      </w:r>
      <w:r w:rsidRPr="00074A2E">
        <w:t xml:space="preserve">, </w:t>
      </w:r>
      <w:r w:rsidRPr="00074A2E">
        <w:rPr>
          <w:color w:val="A31515"/>
        </w:rPr>
        <w:t>"Failed to login"</w:t>
      </w:r>
      <w:r w:rsidRPr="00074A2E">
        <w:t>);</w:t>
      </w:r>
    </w:p>
    <w:p w14:paraId="6D4E6CDB" w14:textId="77777777" w:rsidR="00074A2E" w:rsidRPr="00074A2E" w:rsidRDefault="00074A2E" w:rsidP="00074A2E">
      <w:pPr>
        <w:pStyle w:val="Code"/>
        <w:ind w:left="2251"/>
      </w:pPr>
    </w:p>
    <w:p w14:paraId="74B2FDCC" w14:textId="77777777" w:rsidR="00074A2E" w:rsidRPr="00074A2E" w:rsidRDefault="00074A2E" w:rsidP="00074A2E">
      <w:pPr>
        <w:pStyle w:val="Code"/>
        <w:ind w:left="2251"/>
      </w:pPr>
      <w:r w:rsidRPr="00074A2E">
        <w:t xml:space="preserve">    </w:t>
      </w:r>
      <w:r w:rsidRPr="00074A2E">
        <w:rPr>
          <w:color w:val="0000FF"/>
        </w:rPr>
        <w:t>return</w:t>
      </w:r>
      <w:r w:rsidRPr="00074A2E">
        <w:t xml:space="preserve"> View();</w:t>
      </w:r>
    </w:p>
    <w:p w14:paraId="11BF7F36" w14:textId="77777777" w:rsidR="00E04A6A" w:rsidRPr="005C475C" w:rsidRDefault="00074A2E" w:rsidP="00074A2E">
      <w:pPr>
        <w:pStyle w:val="Code"/>
        <w:ind w:left="2251"/>
      </w:pPr>
      <w:r>
        <w:t>}</w:t>
      </w:r>
    </w:p>
    <w:p w14:paraId="7A7FF715" w14:textId="77777777" w:rsidR="00B3639A" w:rsidRPr="008056AF" w:rsidRDefault="008056AF" w:rsidP="008748F5">
      <w:pPr>
        <w:pStyle w:val="Body"/>
        <w:numPr>
          <w:ilvl w:val="0"/>
          <w:numId w:val="114"/>
        </w:numPr>
      </w:pPr>
      <w:r>
        <w:rPr>
          <w:lang w:val="en-AU"/>
        </w:rPr>
        <w:t>Add logout action and link:</w:t>
      </w:r>
    </w:p>
    <w:p w14:paraId="1A36D0E0" w14:textId="77777777" w:rsidR="008056AF" w:rsidRPr="008056AF" w:rsidRDefault="008056AF" w:rsidP="008056AF">
      <w:pPr>
        <w:pStyle w:val="Code"/>
        <w:ind w:left="2160"/>
      </w:pPr>
      <w:r w:rsidRPr="008056AF">
        <w:t>[HttpGet]</w:t>
      </w:r>
    </w:p>
    <w:p w14:paraId="43F7D8BF" w14:textId="77777777" w:rsidR="008056AF" w:rsidRPr="008056AF" w:rsidRDefault="008056AF" w:rsidP="008056AF">
      <w:pPr>
        <w:pStyle w:val="Code"/>
        <w:ind w:left="2160"/>
      </w:pPr>
      <w:r w:rsidRPr="008056AF">
        <w:rPr>
          <w:color w:val="0000FF"/>
        </w:rPr>
        <w:t>public</w:t>
      </w:r>
      <w:r w:rsidRPr="008056AF">
        <w:t xml:space="preserve"> </w:t>
      </w:r>
      <w:r w:rsidRPr="008056AF">
        <w:rPr>
          <w:color w:val="0000FF"/>
        </w:rPr>
        <w:t>async</w:t>
      </w:r>
      <w:r w:rsidRPr="008056AF">
        <w:t xml:space="preserve"> Task&lt;IActionResult&gt; Logout()</w:t>
      </w:r>
    </w:p>
    <w:p w14:paraId="1642FA25" w14:textId="77777777" w:rsidR="008056AF" w:rsidRPr="008056AF" w:rsidRDefault="008056AF" w:rsidP="008056AF">
      <w:pPr>
        <w:pStyle w:val="Code"/>
        <w:ind w:left="2160"/>
      </w:pPr>
      <w:r w:rsidRPr="008056AF">
        <w:t>{</w:t>
      </w:r>
    </w:p>
    <w:p w14:paraId="2283205B" w14:textId="77777777" w:rsidR="008056AF" w:rsidRPr="008056AF" w:rsidRDefault="008056AF" w:rsidP="008056AF">
      <w:pPr>
        <w:pStyle w:val="Code"/>
        <w:ind w:left="2160" w:firstLine="720"/>
      </w:pPr>
      <w:r w:rsidRPr="008056AF">
        <w:rPr>
          <w:color w:val="0000FF"/>
        </w:rPr>
        <w:t>await</w:t>
      </w:r>
      <w:r w:rsidRPr="008056AF">
        <w:t xml:space="preserve"> _signInManager.SignOutAsync();</w:t>
      </w:r>
    </w:p>
    <w:p w14:paraId="1B7CFE68" w14:textId="77777777" w:rsidR="008056AF" w:rsidRPr="008056AF" w:rsidRDefault="008056AF" w:rsidP="008056AF">
      <w:pPr>
        <w:pStyle w:val="Code"/>
        <w:ind w:left="2160"/>
      </w:pPr>
      <w:r w:rsidRPr="008056AF">
        <w:t xml:space="preserve">      </w:t>
      </w:r>
      <w:r w:rsidRPr="008056AF">
        <w:rPr>
          <w:color w:val="0000FF"/>
        </w:rPr>
        <w:t>return</w:t>
      </w:r>
      <w:r w:rsidRPr="008056AF">
        <w:t xml:space="preserve"> RedirectToAction(</w:t>
      </w:r>
      <w:r w:rsidRPr="008056AF">
        <w:rPr>
          <w:color w:val="A31515"/>
        </w:rPr>
        <w:t>"Index"</w:t>
      </w:r>
      <w:r w:rsidRPr="008056AF">
        <w:t xml:space="preserve">, </w:t>
      </w:r>
      <w:r w:rsidRPr="008056AF">
        <w:rPr>
          <w:color w:val="A31515"/>
        </w:rPr>
        <w:t>"App"</w:t>
      </w:r>
      <w:r w:rsidRPr="008056AF">
        <w:t>);</w:t>
      </w:r>
    </w:p>
    <w:p w14:paraId="253889DD" w14:textId="77777777" w:rsidR="008056AF" w:rsidRPr="00B3639A" w:rsidRDefault="008056AF" w:rsidP="008056AF">
      <w:pPr>
        <w:pStyle w:val="Code"/>
        <w:ind w:left="2160"/>
      </w:pPr>
      <w:r>
        <w:t>}</w:t>
      </w:r>
    </w:p>
    <w:p w14:paraId="050DB1F7" w14:textId="77777777" w:rsidR="004906A2" w:rsidRDefault="004A5971" w:rsidP="004906A2">
      <w:pPr>
        <w:pStyle w:val="Heading4"/>
        <w:rPr>
          <w:lang w:val="en-AU"/>
        </w:rPr>
      </w:pPr>
      <w:r>
        <w:rPr>
          <w:lang w:val="en-AU"/>
        </w:rPr>
        <w:t>Action Authorization</w:t>
      </w:r>
    </w:p>
    <w:p w14:paraId="7970F990" w14:textId="77777777" w:rsidR="004A5971" w:rsidRPr="006074DD" w:rsidRDefault="004A5971" w:rsidP="004A5971">
      <w:pPr>
        <w:pStyle w:val="Body"/>
        <w:numPr>
          <w:ilvl w:val="0"/>
          <w:numId w:val="109"/>
        </w:numPr>
      </w:pPr>
      <w:r>
        <w:rPr>
          <w:lang w:val="en-AU"/>
        </w:rPr>
        <w:t xml:space="preserve">Add [Authorize] to any </w:t>
      </w:r>
      <w:r w:rsidR="006074DD">
        <w:rPr>
          <w:lang w:val="en-AU"/>
        </w:rPr>
        <w:t>controller/</w:t>
      </w:r>
      <w:r>
        <w:rPr>
          <w:lang w:val="en-AU"/>
        </w:rPr>
        <w:t>action that’s for logged-in users only</w:t>
      </w:r>
    </w:p>
    <w:p w14:paraId="7E230949" w14:textId="77777777" w:rsidR="00D77237" w:rsidRDefault="006074DD" w:rsidP="00D77237">
      <w:pPr>
        <w:pStyle w:val="Body"/>
        <w:numPr>
          <w:ilvl w:val="0"/>
          <w:numId w:val="109"/>
        </w:numPr>
      </w:pPr>
      <w:r>
        <w:t>If you need to specify a different authentication scheme from the default cookies, you can add it</w:t>
      </w:r>
      <w:r w:rsidR="00D77237">
        <w:rPr>
          <w:lang w:val="en-AU"/>
        </w:rPr>
        <w:t xml:space="preserve"> to the [Authorize] annotation</w:t>
      </w:r>
      <w:r>
        <w:t>:</w:t>
      </w:r>
    </w:p>
    <w:p w14:paraId="21283F04" w14:textId="77777777" w:rsidR="00D77237" w:rsidRPr="00D77237" w:rsidRDefault="00D77237" w:rsidP="00D77237">
      <w:pPr>
        <w:pStyle w:val="Code"/>
        <w:ind w:left="2251"/>
        <w:rPr>
          <w:rFonts w:ascii="Calibri" w:eastAsia="Times New Roman" w:hAnsi="Calibri" w:cs="Times New Roman"/>
          <w:color w:val="auto"/>
          <w:sz w:val="24"/>
          <w:lang w:val="x-none" w:bidi="ar-SA"/>
        </w:rPr>
      </w:pPr>
      <w:r>
        <w:t>[Authorize(</w:t>
      </w:r>
      <w:r w:rsidRPr="00D77237">
        <w:rPr>
          <w:color w:val="0000CC"/>
        </w:rPr>
        <w:t>AuthenticationSchemes =</w:t>
      </w:r>
      <w:r>
        <w:t xml:space="preserve"> </w:t>
      </w:r>
    </w:p>
    <w:p w14:paraId="20063BEB" w14:textId="77777777" w:rsidR="006074DD" w:rsidRPr="004A5971" w:rsidRDefault="00D77237" w:rsidP="00D77237">
      <w:pPr>
        <w:pStyle w:val="Code"/>
        <w:ind w:left="2251"/>
      </w:pPr>
      <w:r>
        <w:t xml:space="preserve"> JwtBearerDefaults.AuthenticationScheme)]</w:t>
      </w:r>
    </w:p>
    <w:p w14:paraId="2A357A71" w14:textId="77777777" w:rsidR="00577C84" w:rsidRDefault="00577C84" w:rsidP="003C3919">
      <w:pPr>
        <w:pStyle w:val="Heading3"/>
        <w:rPr>
          <w:lang w:val="en-AU"/>
        </w:rPr>
      </w:pPr>
      <w:r>
        <w:rPr>
          <w:lang w:val="en-AU"/>
        </w:rPr>
        <w:t>AutoMapper</w:t>
      </w:r>
    </w:p>
    <w:p w14:paraId="60A7133F" w14:textId="77777777" w:rsidR="00577C84" w:rsidRDefault="00577C84" w:rsidP="00577C84">
      <w:pPr>
        <w:pStyle w:val="Body"/>
        <w:rPr>
          <w:lang w:val="en-AU"/>
        </w:rPr>
      </w:pPr>
      <w:r>
        <w:rPr>
          <w:lang w:val="en-AU"/>
        </w:rPr>
        <w:t xml:space="preserve">Like with ASP.Net we can use AutoMapper and AutoMapper.Extensions.Microsoft.DependencyInjection to map between our controllers and our ViewModels. </w:t>
      </w:r>
    </w:p>
    <w:p w14:paraId="049A3BB2" w14:textId="77777777" w:rsidR="00577C84" w:rsidRDefault="00577C84" w:rsidP="00577C84">
      <w:pPr>
        <w:pStyle w:val="Heading4"/>
        <w:rPr>
          <w:lang w:val="en-AU"/>
        </w:rPr>
      </w:pPr>
      <w:r>
        <w:rPr>
          <w:lang w:val="en-AU"/>
        </w:rPr>
        <w:t>To install:</w:t>
      </w:r>
    </w:p>
    <w:p w14:paraId="2BF0CD0B" w14:textId="77777777" w:rsidR="00577C84" w:rsidRPr="00577C84" w:rsidRDefault="00577C84" w:rsidP="00577C84">
      <w:pPr>
        <w:pStyle w:val="Body"/>
        <w:numPr>
          <w:ilvl w:val="0"/>
          <w:numId w:val="100"/>
        </w:numPr>
      </w:pPr>
      <w:r>
        <w:rPr>
          <w:lang w:val="en-AU"/>
        </w:rPr>
        <w:t>In Manage Nuget Packages, search and install AutoMapper and AutoMapper.Extensions.Microsoft.DependencyInjection</w:t>
      </w:r>
    </w:p>
    <w:p w14:paraId="4FF6ED5F" w14:textId="77777777" w:rsidR="00577C84" w:rsidRPr="00577C84" w:rsidRDefault="00577C84" w:rsidP="00577C84">
      <w:pPr>
        <w:pStyle w:val="Body"/>
        <w:numPr>
          <w:ilvl w:val="0"/>
          <w:numId w:val="100"/>
        </w:numPr>
      </w:pPr>
      <w:r>
        <w:rPr>
          <w:lang w:val="en-AU"/>
        </w:rPr>
        <w:t>Create a new AppMappingProfile.cs under Data:</w:t>
      </w:r>
    </w:p>
    <w:p w14:paraId="4EFD2F33" w14:textId="77777777" w:rsidR="003F48B8" w:rsidRPr="00DC7883" w:rsidRDefault="003F48B8" w:rsidP="003F48B8">
      <w:pPr>
        <w:pStyle w:val="Code"/>
        <w:ind w:left="2251"/>
        <w:rPr>
          <w:b/>
          <w:bCs/>
          <w:color w:val="0000CC"/>
        </w:rPr>
      </w:pPr>
      <w:r w:rsidRPr="003F48B8">
        <w:rPr>
          <w:color w:val="0000FF"/>
        </w:rPr>
        <w:t>public</w:t>
      </w:r>
      <w:r w:rsidRPr="003F48B8">
        <w:rPr>
          <w:color w:val="000000"/>
        </w:rPr>
        <w:t xml:space="preserve"> </w:t>
      </w:r>
      <w:r w:rsidRPr="003F48B8">
        <w:rPr>
          <w:color w:val="0000FF"/>
        </w:rPr>
        <w:t>class</w:t>
      </w:r>
      <w:r w:rsidRPr="003F48B8">
        <w:rPr>
          <w:color w:val="000000"/>
        </w:rPr>
        <w:t xml:space="preserve"> </w:t>
      </w:r>
      <w:r w:rsidRPr="003F48B8">
        <w:t>DutchMappingProfile</w:t>
      </w:r>
      <w:r w:rsidRPr="003F48B8">
        <w:rPr>
          <w:color w:val="000000"/>
        </w:rPr>
        <w:t xml:space="preserve"> </w:t>
      </w:r>
      <w:r w:rsidRPr="00DC7883">
        <w:rPr>
          <w:b/>
          <w:bCs/>
          <w:color w:val="0000CC"/>
        </w:rPr>
        <w:t>: Profile</w:t>
      </w:r>
    </w:p>
    <w:p w14:paraId="6208A1A0" w14:textId="77777777" w:rsidR="003F48B8" w:rsidRPr="003F48B8" w:rsidRDefault="003F48B8" w:rsidP="003F48B8">
      <w:pPr>
        <w:pStyle w:val="Code"/>
        <w:ind w:left="2251"/>
        <w:rPr>
          <w:color w:val="000000"/>
        </w:rPr>
      </w:pPr>
      <w:r w:rsidRPr="003F48B8">
        <w:rPr>
          <w:color w:val="000000"/>
        </w:rPr>
        <w:t xml:space="preserve">    {</w:t>
      </w:r>
    </w:p>
    <w:p w14:paraId="002D58C3" w14:textId="77777777" w:rsidR="003F48B8" w:rsidRPr="003F48B8" w:rsidRDefault="003F48B8" w:rsidP="003F48B8">
      <w:pPr>
        <w:pStyle w:val="Code"/>
        <w:ind w:left="2251"/>
        <w:rPr>
          <w:color w:val="000000"/>
        </w:rPr>
      </w:pPr>
      <w:r w:rsidRPr="003F48B8">
        <w:rPr>
          <w:color w:val="000000"/>
        </w:rPr>
        <w:t xml:space="preserve">        </w:t>
      </w:r>
      <w:r w:rsidRPr="003F48B8">
        <w:rPr>
          <w:color w:val="0000FF"/>
        </w:rPr>
        <w:t>public</w:t>
      </w:r>
      <w:r w:rsidRPr="003F48B8">
        <w:rPr>
          <w:color w:val="000000"/>
        </w:rPr>
        <w:t xml:space="preserve"> DutchMappingProfile()</w:t>
      </w:r>
    </w:p>
    <w:p w14:paraId="66B2D7F3" w14:textId="77777777" w:rsidR="003F48B8" w:rsidRPr="003F48B8" w:rsidRDefault="003F48B8" w:rsidP="003F48B8">
      <w:pPr>
        <w:pStyle w:val="Code"/>
        <w:ind w:left="2251"/>
        <w:rPr>
          <w:color w:val="000000"/>
        </w:rPr>
      </w:pPr>
      <w:r w:rsidRPr="003F48B8">
        <w:rPr>
          <w:color w:val="000000"/>
        </w:rPr>
        <w:t xml:space="preserve">        {</w:t>
      </w:r>
    </w:p>
    <w:p w14:paraId="76137E6F" w14:textId="77777777" w:rsidR="003F48B8" w:rsidRPr="003F48B8" w:rsidRDefault="003F48B8" w:rsidP="003F48B8">
      <w:pPr>
        <w:pStyle w:val="Code"/>
        <w:ind w:left="2251"/>
        <w:rPr>
          <w:color w:val="000000"/>
        </w:rPr>
      </w:pPr>
      <w:r w:rsidRPr="003F48B8">
        <w:rPr>
          <w:color w:val="000000"/>
        </w:rPr>
        <w:t xml:space="preserve">            </w:t>
      </w:r>
      <w:r w:rsidRPr="00DC7883">
        <w:rPr>
          <w:b/>
          <w:bCs/>
          <w:color w:val="0000CC"/>
        </w:rPr>
        <w:t>CreateMap</w:t>
      </w:r>
      <w:r w:rsidRPr="003F48B8">
        <w:rPr>
          <w:color w:val="000000"/>
        </w:rPr>
        <w:t>&lt;Order, OrderViewModel&gt;()</w:t>
      </w:r>
    </w:p>
    <w:p w14:paraId="64E66BE5" w14:textId="77777777" w:rsidR="003F48B8" w:rsidRDefault="003F48B8" w:rsidP="003F48B8">
      <w:pPr>
        <w:pStyle w:val="Code"/>
        <w:ind w:left="2251"/>
        <w:rPr>
          <w:color w:val="000000"/>
        </w:rPr>
      </w:pPr>
      <w:r w:rsidRPr="003F48B8">
        <w:rPr>
          <w:color w:val="000000"/>
        </w:rPr>
        <w:t xml:space="preserve">                </w:t>
      </w:r>
      <w:r w:rsidRPr="00DC7883">
        <w:rPr>
          <w:b/>
          <w:bCs/>
          <w:color w:val="0000CC"/>
        </w:rPr>
        <w:t>.ForMember</w:t>
      </w:r>
      <w:r w:rsidRPr="003F48B8">
        <w:rPr>
          <w:color w:val="000000"/>
        </w:rPr>
        <w:t xml:space="preserve">(o =&gt; o.OrderId, </w:t>
      </w:r>
    </w:p>
    <w:p w14:paraId="76C62EE4" w14:textId="77777777" w:rsidR="00B165F8" w:rsidRDefault="003F48B8" w:rsidP="003F48B8">
      <w:pPr>
        <w:pStyle w:val="Code"/>
        <w:ind w:left="5131"/>
        <w:rPr>
          <w:color w:val="000000"/>
        </w:rPr>
      </w:pPr>
      <w:r w:rsidRPr="003F48B8">
        <w:rPr>
          <w:color w:val="000000"/>
        </w:rPr>
        <w:t>ex =&gt; ex.MapFrom(o =&gt; o.Id))</w:t>
      </w:r>
    </w:p>
    <w:p w14:paraId="2C01E6F4" w14:textId="77777777" w:rsidR="003F48B8" w:rsidRPr="003F48B8" w:rsidRDefault="00B165F8" w:rsidP="00B165F8">
      <w:pPr>
        <w:pStyle w:val="Code"/>
        <w:ind w:left="3600" w:firstLine="720"/>
        <w:rPr>
          <w:color w:val="000000"/>
        </w:rPr>
      </w:pPr>
      <w:r w:rsidRPr="00DC7883">
        <w:rPr>
          <w:b/>
          <w:bCs/>
          <w:color w:val="0000CC"/>
        </w:rPr>
        <w:t>.ReverseMap</w:t>
      </w:r>
      <w:r>
        <w:rPr>
          <w:rFonts w:ascii="Consolas" w:hAnsi="Consolas" w:cs="Consolas"/>
          <w:color w:val="000000"/>
          <w:sz w:val="19"/>
          <w:szCs w:val="19"/>
        </w:rPr>
        <w:t>()</w:t>
      </w:r>
      <w:r w:rsidR="003F48B8" w:rsidRPr="003F48B8">
        <w:rPr>
          <w:color w:val="000000"/>
        </w:rPr>
        <w:t>;</w:t>
      </w:r>
    </w:p>
    <w:p w14:paraId="6005D782" w14:textId="77777777" w:rsidR="003F48B8" w:rsidRPr="003F48B8" w:rsidRDefault="003F48B8" w:rsidP="003F48B8">
      <w:pPr>
        <w:pStyle w:val="Code"/>
        <w:ind w:left="2251"/>
        <w:rPr>
          <w:color w:val="000000"/>
        </w:rPr>
      </w:pPr>
      <w:r w:rsidRPr="003F48B8">
        <w:rPr>
          <w:color w:val="000000"/>
        </w:rPr>
        <w:t xml:space="preserve">        }        </w:t>
      </w:r>
    </w:p>
    <w:p w14:paraId="5B299142" w14:textId="77777777" w:rsidR="00577C84" w:rsidRPr="00577C84" w:rsidRDefault="003F48B8" w:rsidP="003F48B8">
      <w:pPr>
        <w:pStyle w:val="Code"/>
        <w:ind w:left="2251"/>
      </w:pPr>
      <w:r>
        <w:rPr>
          <w:color w:val="000000"/>
        </w:rPr>
        <w:t xml:space="preserve">    }</w:t>
      </w:r>
    </w:p>
    <w:p w14:paraId="64B6748E" w14:textId="77777777" w:rsidR="003F48B8" w:rsidRDefault="003F48B8" w:rsidP="003F48B8">
      <w:pPr>
        <w:pStyle w:val="Body"/>
        <w:ind w:left="2251"/>
        <w:rPr>
          <w:lang w:val="en-AU"/>
        </w:rPr>
      </w:pPr>
      <w:r>
        <w:rPr>
          <w:lang w:val="en-AU"/>
        </w:rPr>
        <w:t>Notes:</w:t>
      </w:r>
    </w:p>
    <w:p w14:paraId="46A254C9" w14:textId="77777777" w:rsidR="003F48B8" w:rsidRDefault="003F48B8" w:rsidP="003F48B8">
      <w:pPr>
        <w:pStyle w:val="Body"/>
        <w:numPr>
          <w:ilvl w:val="1"/>
          <w:numId w:val="88"/>
        </w:numPr>
        <w:rPr>
          <w:lang w:val="en-AU"/>
        </w:rPr>
      </w:pPr>
      <w:r>
        <w:rPr>
          <w:lang w:val="en-AU"/>
        </w:rPr>
        <w:t>.ForMember(&lt;lambda expression for the destination&gt;,</w:t>
      </w:r>
      <w:r>
        <w:rPr>
          <w:lang w:val="en-AU"/>
        </w:rPr>
        <w:br/>
        <w:t xml:space="preserve">                        &lt;member options lambda&gt;</w:t>
      </w:r>
    </w:p>
    <w:p w14:paraId="5C9B7DC2" w14:textId="77777777" w:rsidR="003F48B8" w:rsidRPr="003F48B8" w:rsidRDefault="00096E93" w:rsidP="003F48B8">
      <w:pPr>
        <w:pStyle w:val="Body"/>
        <w:numPr>
          <w:ilvl w:val="1"/>
          <w:numId w:val="88"/>
        </w:numPr>
        <w:rPr>
          <w:lang w:val="en-AU"/>
        </w:rPr>
      </w:pPr>
      <w:r>
        <w:rPr>
          <w:rFonts w:ascii="Consolas" w:eastAsiaTheme="minorHAnsi" w:hAnsi="Consolas" w:cs="Consolas"/>
          <w:color w:val="000000"/>
          <w:sz w:val="19"/>
          <w:szCs w:val="19"/>
          <w:lang w:val="en-AU" w:bidi="he-IL"/>
        </w:rPr>
        <w:t>.ReverseMap() will create the mapping in both directions.</w:t>
      </w:r>
    </w:p>
    <w:p w14:paraId="5434540A" w14:textId="77777777" w:rsidR="00577C84" w:rsidRPr="00F23322" w:rsidRDefault="00577C84" w:rsidP="00577C84">
      <w:pPr>
        <w:pStyle w:val="Body"/>
        <w:numPr>
          <w:ilvl w:val="0"/>
          <w:numId w:val="100"/>
        </w:numPr>
        <w:rPr>
          <w:rStyle w:val="CodeChar"/>
          <w:rFonts w:ascii="Calibri" w:hAnsi="Calibri" w:cs="Times New Roman"/>
          <w:color w:val="auto"/>
          <w:shd w:val="clear" w:color="auto" w:fill="auto"/>
          <w:lang w:bidi="ar-SA"/>
        </w:rPr>
      </w:pPr>
      <w:r>
        <w:rPr>
          <w:lang w:val="en-AU"/>
        </w:rPr>
        <w:t>In Strartup.ConfigureServices, add:</w:t>
      </w:r>
      <w:r>
        <w:rPr>
          <w:lang w:val="en-AU"/>
        </w:rPr>
        <w:br/>
      </w:r>
      <w:r w:rsidRPr="00DB7B4E">
        <w:rPr>
          <w:rStyle w:val="CodeChar"/>
          <w:sz w:val="20"/>
        </w:rPr>
        <w:t>services.AddAutoMapper();</w:t>
      </w:r>
    </w:p>
    <w:p w14:paraId="7688F84B" w14:textId="77777777" w:rsidR="00577C84" w:rsidRDefault="00577C84" w:rsidP="00577C84">
      <w:pPr>
        <w:pStyle w:val="Heading4"/>
      </w:pPr>
      <w:r>
        <w:lastRenderedPageBreak/>
        <w:t>To Use:</w:t>
      </w:r>
    </w:p>
    <w:p w14:paraId="7FAA4E54" w14:textId="77777777" w:rsidR="00CC353C" w:rsidRPr="00720AE1" w:rsidRDefault="00CC353C" w:rsidP="00CC353C">
      <w:pPr>
        <w:pStyle w:val="Body"/>
        <w:numPr>
          <w:ilvl w:val="0"/>
          <w:numId w:val="101"/>
        </w:numPr>
      </w:pPr>
      <w:r>
        <w:rPr>
          <w:lang w:val="en-AU"/>
        </w:rPr>
        <w:t xml:space="preserve">In any controller that requires a new mapper, add an ): </w:t>
      </w:r>
      <w:r w:rsidRPr="00E94053">
        <w:rPr>
          <w:rStyle w:val="CodeChar"/>
          <w:sz w:val="20"/>
        </w:rPr>
        <w:t xml:space="preserve">IMapper </w:t>
      </w:r>
      <w:r>
        <w:rPr>
          <w:rStyle w:val="CodeChar"/>
          <w:sz w:val="20"/>
          <w:lang w:val="en-AU"/>
        </w:rPr>
        <w:t>_</w:t>
      </w:r>
      <w:r w:rsidRPr="00E94053">
        <w:rPr>
          <w:rStyle w:val="CodeChar"/>
          <w:sz w:val="20"/>
        </w:rPr>
        <w:t>mapper</w:t>
      </w:r>
      <w:r>
        <w:rPr>
          <w:lang w:val="en-AU"/>
        </w:rPr>
        <w:t xml:space="preserve"> readonly private field which will be initialized in the ctor (like the other services) to be used for mapping.</w:t>
      </w:r>
    </w:p>
    <w:p w14:paraId="438BDABC" w14:textId="77777777" w:rsidR="00CC353C" w:rsidRPr="00720AE1" w:rsidRDefault="00CC353C" w:rsidP="00CC353C">
      <w:pPr>
        <w:pStyle w:val="Body"/>
        <w:numPr>
          <w:ilvl w:val="0"/>
          <w:numId w:val="101"/>
        </w:numPr>
      </w:pPr>
      <w:r>
        <w:rPr>
          <w:lang w:val="en-AU"/>
        </w:rPr>
        <w:t>Mapping:</w:t>
      </w:r>
    </w:p>
    <w:p w14:paraId="67533FA0" w14:textId="77777777" w:rsidR="00CC353C" w:rsidRDefault="00CC353C" w:rsidP="00CC353C">
      <w:pPr>
        <w:pStyle w:val="Code"/>
        <w:ind w:left="2251"/>
      </w:pPr>
      <w:r>
        <w:t>_mapper.Map&lt;fromType,toType&gt;(objectToMap);</w:t>
      </w:r>
    </w:p>
    <w:p w14:paraId="7FBCDB73" w14:textId="77777777" w:rsidR="00CC353C" w:rsidRDefault="00CC353C" w:rsidP="00CC353C">
      <w:pPr>
        <w:pStyle w:val="Body"/>
        <w:rPr>
          <w:lang w:val="en-AU"/>
        </w:rPr>
      </w:pPr>
      <w:r>
        <w:tab/>
      </w:r>
      <w:r>
        <w:rPr>
          <w:lang w:val="en-AU"/>
        </w:rPr>
        <w:t>Or, for all collection types. For example:</w:t>
      </w:r>
    </w:p>
    <w:p w14:paraId="0B3BD46D" w14:textId="77777777" w:rsidR="00CC353C" w:rsidRPr="00CC3D95" w:rsidRDefault="00CC353C" w:rsidP="00CC353C">
      <w:pPr>
        <w:pStyle w:val="Code"/>
        <w:ind w:left="2160"/>
      </w:pPr>
      <w:r>
        <w:t>_mapper.Map&lt;IEnumerable&lt;fromType&gt;,</w:t>
      </w:r>
      <w:r>
        <w:br/>
        <w:t xml:space="preserve">            IEnumberable&lt;toType&gt;&gt;(objectCollectionToMap);</w:t>
      </w:r>
    </w:p>
    <w:p w14:paraId="115100A3" w14:textId="77777777" w:rsidR="00577C84" w:rsidRPr="00577C84" w:rsidRDefault="00577C84" w:rsidP="00CC353C">
      <w:pPr>
        <w:pStyle w:val="Body"/>
        <w:ind w:left="2251"/>
        <w:rPr>
          <w:lang w:val="en-AU"/>
        </w:rPr>
      </w:pPr>
    </w:p>
    <w:p w14:paraId="6B92390A" w14:textId="77777777" w:rsidR="00577C84" w:rsidRDefault="00431CB3" w:rsidP="00431CB3">
      <w:pPr>
        <w:pStyle w:val="Heading4"/>
        <w:rPr>
          <w:lang w:val="en-AU"/>
        </w:rPr>
      </w:pPr>
      <w:r>
        <w:rPr>
          <w:lang w:val="en-AU"/>
        </w:rPr>
        <w:t>ViewModel Sub-Properties</w:t>
      </w:r>
    </w:p>
    <w:p w14:paraId="63A32DF1" w14:textId="77777777" w:rsidR="00431CB3" w:rsidRDefault="00431CB3" w:rsidP="00431CB3">
      <w:pPr>
        <w:pStyle w:val="Body"/>
        <w:numPr>
          <w:ilvl w:val="0"/>
          <w:numId w:val="107"/>
        </w:numPr>
        <w:rPr>
          <w:rStyle w:val="CodeChar"/>
          <w:rFonts w:ascii="Calibri" w:hAnsi="Calibri" w:cs="Times New Roman"/>
          <w:color w:val="auto"/>
          <w:shd w:val="clear" w:color="auto" w:fill="auto"/>
          <w:lang w:val="en-AU" w:bidi="ar-SA"/>
        </w:rPr>
      </w:pPr>
      <w:r w:rsidRPr="00431CB3">
        <w:rPr>
          <w:rStyle w:val="CodeChar"/>
          <w:rFonts w:ascii="Calibri" w:hAnsi="Calibri" w:cs="Times New Roman"/>
          <w:color w:val="auto"/>
          <w:shd w:val="clear" w:color="auto" w:fill="auto"/>
          <w:lang w:bidi="ar-SA"/>
        </w:rPr>
        <w:t>Like in the Asp.Net, every ViewModel type should only in</w:t>
      </w:r>
      <w:r w:rsidRPr="00431CB3">
        <w:rPr>
          <w:rStyle w:val="CodeChar"/>
          <w:rFonts w:ascii="Calibri" w:hAnsi="Calibri" w:cs="Times New Roman"/>
          <w:color w:val="auto"/>
          <w:shd w:val="clear" w:color="auto" w:fill="auto"/>
          <w:lang w:val="en-AU" w:bidi="ar-SA"/>
        </w:rPr>
        <w:t>c</w:t>
      </w:r>
      <w:r w:rsidRPr="00431CB3">
        <w:rPr>
          <w:rStyle w:val="CodeChar"/>
          <w:rFonts w:ascii="Calibri" w:hAnsi="Calibri" w:cs="Times New Roman"/>
          <w:color w:val="auto"/>
          <w:shd w:val="clear" w:color="auto" w:fill="auto"/>
          <w:lang w:bidi="ar-SA"/>
        </w:rPr>
        <w:t>lude ViewModel items</w:t>
      </w:r>
      <w:r w:rsidRPr="00431CB3">
        <w:rPr>
          <w:rStyle w:val="CodeChar"/>
          <w:rFonts w:ascii="Calibri" w:hAnsi="Calibri" w:cs="Times New Roman"/>
          <w:color w:val="auto"/>
          <w:shd w:val="clear" w:color="auto" w:fill="auto"/>
          <w:lang w:val="en-AU" w:bidi="ar-SA"/>
        </w:rPr>
        <w:t>!!</w:t>
      </w:r>
      <w:r>
        <w:rPr>
          <w:rStyle w:val="CodeChar"/>
          <w:rFonts w:ascii="Calibri" w:hAnsi="Calibri" w:cs="Times New Roman"/>
          <w:color w:val="auto"/>
          <w:shd w:val="clear" w:color="auto" w:fill="auto"/>
          <w:lang w:val="en-AU" w:bidi="ar-SA"/>
        </w:rPr>
        <w:t xml:space="preserve"> For Example:</w:t>
      </w:r>
    </w:p>
    <w:p w14:paraId="06265364" w14:textId="77777777" w:rsidR="00431CB3" w:rsidRDefault="00431CB3" w:rsidP="00431CB3">
      <w:pPr>
        <w:pStyle w:val="Code"/>
        <w:ind w:left="1800"/>
        <w:rPr>
          <w:color w:val="000000"/>
        </w:rPr>
      </w:pPr>
      <w:r>
        <w:rPr>
          <w:color w:val="0000FF"/>
        </w:rPr>
        <w:t>public</w:t>
      </w:r>
      <w:r>
        <w:rPr>
          <w:color w:val="000000"/>
        </w:rPr>
        <w:t xml:space="preserve"> </w:t>
      </w:r>
      <w:r>
        <w:rPr>
          <w:color w:val="0000FF"/>
        </w:rPr>
        <w:t>class</w:t>
      </w:r>
      <w:r>
        <w:rPr>
          <w:color w:val="000000"/>
        </w:rPr>
        <w:t xml:space="preserve"> </w:t>
      </w:r>
      <w:r>
        <w:t>Order</w:t>
      </w:r>
      <w:r w:rsidRPr="00431CB3">
        <w:rPr>
          <w:color w:val="0000CC"/>
        </w:rPr>
        <w:t>ViewModel</w:t>
      </w:r>
    </w:p>
    <w:p w14:paraId="0759D8D5" w14:textId="77777777" w:rsidR="00431CB3" w:rsidRDefault="00431CB3" w:rsidP="00431CB3">
      <w:pPr>
        <w:pStyle w:val="Code"/>
        <w:ind w:left="1800"/>
        <w:rPr>
          <w:color w:val="000000"/>
        </w:rPr>
      </w:pPr>
      <w:r>
        <w:rPr>
          <w:color w:val="000000"/>
        </w:rPr>
        <w:t>{</w:t>
      </w:r>
    </w:p>
    <w:p w14:paraId="1CE00B05" w14:textId="77777777" w:rsidR="00431CB3" w:rsidRDefault="00431CB3" w:rsidP="00431CB3">
      <w:pPr>
        <w:pStyle w:val="Code"/>
        <w:ind w:left="1800" w:firstLine="360"/>
        <w:rPr>
          <w:color w:val="0000FF"/>
        </w:rPr>
      </w:pPr>
      <w:r>
        <w:rPr>
          <w:color w:val="0000FF"/>
        </w:rPr>
        <w:t>…</w:t>
      </w:r>
    </w:p>
    <w:p w14:paraId="5A1375AA" w14:textId="77777777" w:rsidR="00431CB3" w:rsidRDefault="00431CB3" w:rsidP="00431CB3">
      <w:pPr>
        <w:pStyle w:val="Code"/>
        <w:ind w:left="1800"/>
        <w:rPr>
          <w:color w:val="000000"/>
        </w:rPr>
      </w:pPr>
      <w:r>
        <w:rPr>
          <w:color w:val="000000"/>
        </w:rPr>
        <w:t xml:space="preserve">   </w:t>
      </w:r>
      <w:r>
        <w:rPr>
          <w:color w:val="0000FF"/>
        </w:rPr>
        <w:t>public</w:t>
      </w:r>
      <w:r>
        <w:rPr>
          <w:color w:val="000000"/>
        </w:rPr>
        <w:t xml:space="preserve"> ICollection&lt;OrderItem</w:t>
      </w:r>
      <w:r w:rsidRPr="00431CB3">
        <w:rPr>
          <w:color w:val="0000CC"/>
        </w:rPr>
        <w:t>ViewModel</w:t>
      </w:r>
      <w:r>
        <w:rPr>
          <w:color w:val="000000"/>
        </w:rPr>
        <w:t xml:space="preserve">&gt; Items { </w:t>
      </w:r>
      <w:r>
        <w:rPr>
          <w:color w:val="0000FF"/>
        </w:rPr>
        <w:t>get</w:t>
      </w:r>
      <w:r>
        <w:rPr>
          <w:color w:val="000000"/>
        </w:rPr>
        <w:t xml:space="preserve">; </w:t>
      </w:r>
      <w:r>
        <w:rPr>
          <w:color w:val="0000FF"/>
        </w:rPr>
        <w:t>set</w:t>
      </w:r>
      <w:r>
        <w:rPr>
          <w:color w:val="000000"/>
        </w:rPr>
        <w:t>;}</w:t>
      </w:r>
    </w:p>
    <w:p w14:paraId="3795D319" w14:textId="77777777" w:rsidR="00431CB3" w:rsidRPr="00DE4604" w:rsidRDefault="00431CB3" w:rsidP="00431CB3">
      <w:pPr>
        <w:pStyle w:val="Code"/>
        <w:ind w:left="1800"/>
      </w:pPr>
      <w:r>
        <w:rPr>
          <w:color w:val="000000"/>
        </w:rPr>
        <w:t>}</w:t>
      </w:r>
    </w:p>
    <w:p w14:paraId="09D045D8" w14:textId="77777777" w:rsidR="00431CB3" w:rsidRPr="00431CB3" w:rsidRDefault="00431CB3" w:rsidP="00431CB3">
      <w:pPr>
        <w:pStyle w:val="Body"/>
        <w:numPr>
          <w:ilvl w:val="0"/>
          <w:numId w:val="106"/>
        </w:numPr>
      </w:pPr>
      <w:r>
        <w:rPr>
          <w:lang w:val="en-AU"/>
        </w:rPr>
        <w:t>AutoMapper has a special feature – if you prefix the properties of a sub-item with the sub-item name, it will automatically know where to find these properties and will auto map them for you.</w:t>
      </w:r>
      <w:r>
        <w:rPr>
          <w:lang w:val="en-AU"/>
        </w:rPr>
        <w:br/>
        <w:t>for example: OrderItem contains the Product reference. So in OrderItemViewModel, we might need to include a new ProductViewModel member. However, if we only need some of the fields of the Product for displaying only (no need to map the full object) – we can instead pre-fix all the fields we need with ‘Product’:</w:t>
      </w:r>
    </w:p>
    <w:p w14:paraId="16142831" w14:textId="77777777" w:rsidR="00431CB3" w:rsidRPr="00431CB3" w:rsidRDefault="00431CB3" w:rsidP="00431CB3">
      <w:pPr>
        <w:pStyle w:val="Code"/>
        <w:ind w:left="2160"/>
        <w:rPr>
          <w:color w:val="000000"/>
        </w:rPr>
      </w:pPr>
      <w:r w:rsidRPr="00431CB3">
        <w:rPr>
          <w:color w:val="0000FF"/>
        </w:rPr>
        <w:t>public</w:t>
      </w:r>
      <w:r w:rsidRPr="00431CB3">
        <w:rPr>
          <w:color w:val="000000"/>
        </w:rPr>
        <w:t xml:space="preserve"> </w:t>
      </w:r>
      <w:r w:rsidRPr="00431CB3">
        <w:rPr>
          <w:color w:val="0000FF"/>
        </w:rPr>
        <w:t>class</w:t>
      </w:r>
      <w:r w:rsidRPr="00431CB3">
        <w:rPr>
          <w:color w:val="000000"/>
        </w:rPr>
        <w:t xml:space="preserve"> </w:t>
      </w:r>
      <w:r w:rsidRPr="00431CB3">
        <w:t>OrderItemViewModel</w:t>
      </w:r>
    </w:p>
    <w:p w14:paraId="1E56A689" w14:textId="77777777" w:rsidR="00431CB3" w:rsidRPr="00431CB3" w:rsidRDefault="00431CB3" w:rsidP="00431CB3">
      <w:pPr>
        <w:pStyle w:val="Code"/>
        <w:ind w:left="2160"/>
        <w:rPr>
          <w:color w:val="000000"/>
        </w:rPr>
      </w:pPr>
      <w:r w:rsidRPr="00431CB3">
        <w:rPr>
          <w:color w:val="000000"/>
        </w:rPr>
        <w:t>{</w:t>
      </w:r>
    </w:p>
    <w:p w14:paraId="7D3F9B3A" w14:textId="77777777" w:rsidR="00431CB3" w:rsidRDefault="00431CB3" w:rsidP="00431CB3">
      <w:pPr>
        <w:pStyle w:val="Code"/>
        <w:ind w:left="2160" w:firstLine="720"/>
        <w:rPr>
          <w:color w:val="000000"/>
        </w:rPr>
      </w:pPr>
      <w:r w:rsidRPr="00431CB3">
        <w:rPr>
          <w:color w:val="0000FF"/>
        </w:rPr>
        <w:t>public</w:t>
      </w:r>
      <w:r w:rsidRPr="00431CB3">
        <w:rPr>
          <w:color w:val="000000"/>
        </w:rPr>
        <w:t xml:space="preserve"> </w:t>
      </w:r>
      <w:r w:rsidRPr="00431CB3">
        <w:rPr>
          <w:color w:val="0000FF"/>
        </w:rPr>
        <w:t>int</w:t>
      </w:r>
      <w:r w:rsidRPr="00431CB3">
        <w:rPr>
          <w:color w:val="000000"/>
        </w:rPr>
        <w:t xml:space="preserve"> Id { </w:t>
      </w:r>
      <w:r w:rsidRPr="00431CB3">
        <w:rPr>
          <w:color w:val="0000FF"/>
        </w:rPr>
        <w:t>get</w:t>
      </w:r>
      <w:r w:rsidRPr="00431CB3">
        <w:rPr>
          <w:color w:val="000000"/>
        </w:rPr>
        <w:t xml:space="preserve">; </w:t>
      </w:r>
      <w:r w:rsidRPr="00431CB3">
        <w:rPr>
          <w:color w:val="0000FF"/>
        </w:rPr>
        <w:t>set</w:t>
      </w:r>
      <w:r w:rsidRPr="00431CB3">
        <w:rPr>
          <w:color w:val="000000"/>
        </w:rPr>
        <w:t>; }</w:t>
      </w:r>
    </w:p>
    <w:p w14:paraId="0C32E886" w14:textId="77777777" w:rsidR="00431CB3" w:rsidRDefault="00431CB3" w:rsidP="00431CB3">
      <w:pPr>
        <w:pStyle w:val="Code"/>
        <w:ind w:left="2160" w:firstLine="720"/>
        <w:rPr>
          <w:color w:val="0000FF"/>
        </w:rPr>
      </w:pPr>
      <w:r>
        <w:rPr>
          <w:color w:val="0000FF"/>
        </w:rPr>
        <w:t>…</w:t>
      </w:r>
    </w:p>
    <w:p w14:paraId="180F1840" w14:textId="77777777" w:rsidR="00431CB3" w:rsidRPr="00431CB3" w:rsidRDefault="00431CB3" w:rsidP="00431CB3">
      <w:pPr>
        <w:pStyle w:val="Code"/>
        <w:ind w:left="2160" w:firstLine="720"/>
        <w:rPr>
          <w:color w:val="000000"/>
        </w:rPr>
      </w:pPr>
      <w:r w:rsidRPr="00431CB3">
        <w:rPr>
          <w:color w:val="000000"/>
        </w:rPr>
        <w:t>[Required]</w:t>
      </w:r>
    </w:p>
    <w:p w14:paraId="1622123D" w14:textId="77777777" w:rsidR="00431CB3" w:rsidRPr="00431CB3" w:rsidRDefault="00431CB3" w:rsidP="00431CB3">
      <w:pPr>
        <w:pStyle w:val="Code"/>
        <w:ind w:left="2160"/>
        <w:rPr>
          <w:color w:val="000000"/>
        </w:rPr>
      </w:pPr>
      <w:r w:rsidRPr="00431CB3">
        <w:rPr>
          <w:color w:val="000000"/>
        </w:rPr>
        <w:t xml:space="preserve">      </w:t>
      </w:r>
      <w:r w:rsidRPr="00431CB3">
        <w:rPr>
          <w:color w:val="0000FF"/>
        </w:rPr>
        <w:t>public</w:t>
      </w:r>
      <w:r w:rsidRPr="00431CB3">
        <w:rPr>
          <w:color w:val="000000"/>
        </w:rPr>
        <w:t xml:space="preserve"> </w:t>
      </w:r>
      <w:r w:rsidRPr="00431CB3">
        <w:rPr>
          <w:color w:val="0000FF"/>
        </w:rPr>
        <w:t>int</w:t>
      </w:r>
      <w:r w:rsidRPr="00431CB3">
        <w:rPr>
          <w:color w:val="000000"/>
        </w:rPr>
        <w:t xml:space="preserve"> </w:t>
      </w:r>
      <w:r w:rsidRPr="00C2266B">
        <w:rPr>
          <w:color w:val="000000"/>
          <w:highlight w:val="yellow"/>
        </w:rPr>
        <w:t>Product</w:t>
      </w:r>
      <w:r w:rsidRPr="00431CB3">
        <w:rPr>
          <w:color w:val="000000"/>
        </w:rPr>
        <w:t xml:space="preserve">Id { </w:t>
      </w:r>
      <w:r w:rsidRPr="00431CB3">
        <w:rPr>
          <w:color w:val="0000FF"/>
        </w:rPr>
        <w:t>get</w:t>
      </w:r>
      <w:r w:rsidRPr="00431CB3">
        <w:rPr>
          <w:color w:val="000000"/>
        </w:rPr>
        <w:t xml:space="preserve">; </w:t>
      </w:r>
      <w:r w:rsidRPr="00431CB3">
        <w:rPr>
          <w:color w:val="0000FF"/>
        </w:rPr>
        <w:t>set</w:t>
      </w:r>
      <w:r w:rsidRPr="00431CB3">
        <w:rPr>
          <w:color w:val="000000"/>
        </w:rPr>
        <w:t>; }</w:t>
      </w:r>
    </w:p>
    <w:p w14:paraId="34227079" w14:textId="77777777" w:rsidR="00431CB3" w:rsidRDefault="00431CB3" w:rsidP="00431CB3">
      <w:pPr>
        <w:pStyle w:val="Code"/>
        <w:ind w:left="2160" w:firstLine="720"/>
        <w:rPr>
          <w:color w:val="000000"/>
        </w:rPr>
      </w:pPr>
    </w:p>
    <w:p w14:paraId="2841A248" w14:textId="77777777" w:rsidR="00431CB3" w:rsidRPr="00431CB3" w:rsidRDefault="00431CB3" w:rsidP="00431CB3">
      <w:pPr>
        <w:pStyle w:val="Code"/>
        <w:ind w:left="2160" w:firstLine="720"/>
        <w:rPr>
          <w:color w:val="000000"/>
        </w:rPr>
      </w:pPr>
      <w:r w:rsidRPr="00431CB3">
        <w:rPr>
          <w:color w:val="0000FF"/>
        </w:rPr>
        <w:t>public</w:t>
      </w:r>
      <w:r w:rsidRPr="00431CB3">
        <w:rPr>
          <w:color w:val="000000"/>
        </w:rPr>
        <w:t xml:space="preserve"> </w:t>
      </w:r>
      <w:r w:rsidRPr="00431CB3">
        <w:rPr>
          <w:color w:val="0000FF"/>
        </w:rPr>
        <w:t>string</w:t>
      </w:r>
      <w:r w:rsidRPr="00431CB3">
        <w:rPr>
          <w:color w:val="000000"/>
        </w:rPr>
        <w:t xml:space="preserve"> </w:t>
      </w:r>
      <w:r w:rsidRPr="00C2266B">
        <w:rPr>
          <w:color w:val="000000"/>
          <w:highlight w:val="yellow"/>
        </w:rPr>
        <w:t>Product</w:t>
      </w:r>
      <w:r w:rsidRPr="00431CB3">
        <w:rPr>
          <w:color w:val="000000"/>
        </w:rPr>
        <w:t xml:space="preserve">Category { </w:t>
      </w:r>
      <w:r w:rsidRPr="00431CB3">
        <w:rPr>
          <w:color w:val="0000FF"/>
        </w:rPr>
        <w:t>get</w:t>
      </w:r>
      <w:r w:rsidRPr="00431CB3">
        <w:rPr>
          <w:color w:val="000000"/>
        </w:rPr>
        <w:t xml:space="preserve">; </w:t>
      </w:r>
      <w:r w:rsidRPr="00431CB3">
        <w:rPr>
          <w:color w:val="0000FF"/>
        </w:rPr>
        <w:t>set</w:t>
      </w:r>
      <w:r w:rsidRPr="00431CB3">
        <w:rPr>
          <w:color w:val="000000"/>
        </w:rPr>
        <w:t>; }</w:t>
      </w:r>
    </w:p>
    <w:p w14:paraId="78FB7334" w14:textId="77777777" w:rsidR="00431CB3" w:rsidRDefault="00431CB3" w:rsidP="00431CB3">
      <w:pPr>
        <w:pStyle w:val="Code"/>
        <w:ind w:left="2160"/>
        <w:rPr>
          <w:color w:val="000000"/>
        </w:rPr>
      </w:pPr>
      <w:r w:rsidRPr="00431CB3">
        <w:rPr>
          <w:color w:val="000000"/>
        </w:rPr>
        <w:t xml:space="preserve">  </w:t>
      </w:r>
      <w:r>
        <w:rPr>
          <w:color w:val="000000"/>
        </w:rPr>
        <w:tab/>
      </w:r>
      <w:r w:rsidRPr="00431CB3">
        <w:rPr>
          <w:color w:val="0000FF"/>
        </w:rPr>
        <w:t>public</w:t>
      </w:r>
      <w:r w:rsidRPr="00431CB3">
        <w:rPr>
          <w:color w:val="000000"/>
        </w:rPr>
        <w:t xml:space="preserve"> </w:t>
      </w:r>
      <w:r w:rsidRPr="00431CB3">
        <w:rPr>
          <w:color w:val="0000FF"/>
        </w:rPr>
        <w:t>string</w:t>
      </w:r>
      <w:r w:rsidRPr="00431CB3">
        <w:rPr>
          <w:color w:val="000000"/>
        </w:rPr>
        <w:t xml:space="preserve"> </w:t>
      </w:r>
      <w:r w:rsidRPr="00C2266B">
        <w:rPr>
          <w:color w:val="000000"/>
          <w:highlight w:val="yellow"/>
        </w:rPr>
        <w:t>Product</w:t>
      </w:r>
      <w:r w:rsidRPr="00431CB3">
        <w:rPr>
          <w:color w:val="000000"/>
        </w:rPr>
        <w:t xml:space="preserve">ArtId { </w:t>
      </w:r>
      <w:r w:rsidRPr="00431CB3">
        <w:rPr>
          <w:color w:val="0000FF"/>
        </w:rPr>
        <w:t>get</w:t>
      </w:r>
      <w:r w:rsidRPr="00431CB3">
        <w:rPr>
          <w:color w:val="000000"/>
        </w:rPr>
        <w:t xml:space="preserve">; </w:t>
      </w:r>
      <w:r w:rsidRPr="00431CB3">
        <w:rPr>
          <w:color w:val="0000FF"/>
        </w:rPr>
        <w:t>set</w:t>
      </w:r>
      <w:r w:rsidRPr="00431CB3">
        <w:rPr>
          <w:color w:val="000000"/>
        </w:rPr>
        <w:t>; }</w:t>
      </w:r>
    </w:p>
    <w:p w14:paraId="617F83EE" w14:textId="77777777" w:rsidR="00431CB3" w:rsidRPr="00431CB3" w:rsidRDefault="00431CB3" w:rsidP="00431CB3">
      <w:pPr>
        <w:pStyle w:val="Code"/>
        <w:ind w:left="2160"/>
        <w:rPr>
          <w:color w:val="000000"/>
        </w:rPr>
      </w:pPr>
      <w:r>
        <w:rPr>
          <w:color w:val="0000FF"/>
        </w:rPr>
        <w:tab/>
        <w:t>…</w:t>
      </w:r>
    </w:p>
    <w:p w14:paraId="73F52CFB" w14:textId="77777777" w:rsidR="00431CB3" w:rsidRDefault="00431CB3" w:rsidP="00431CB3">
      <w:pPr>
        <w:pStyle w:val="Code"/>
        <w:ind w:left="2160"/>
        <w:rPr>
          <w:color w:val="000000"/>
        </w:rPr>
      </w:pPr>
      <w:r>
        <w:rPr>
          <w:color w:val="000000"/>
        </w:rPr>
        <w:t>}</w:t>
      </w:r>
    </w:p>
    <w:p w14:paraId="1FCB8C20" w14:textId="77777777" w:rsidR="00431CB3" w:rsidRPr="00431CB3" w:rsidRDefault="00C2266B" w:rsidP="00C2266B">
      <w:pPr>
        <w:pStyle w:val="Body"/>
        <w:ind w:left="2160"/>
        <w:rPr>
          <w:lang w:val="en-AU"/>
        </w:rPr>
      </w:pPr>
      <w:r>
        <w:rPr>
          <w:lang w:val="en-AU"/>
        </w:rPr>
        <w:t>S</w:t>
      </w:r>
      <w:r w:rsidR="00431CB3">
        <w:rPr>
          <w:lang w:val="en-AU"/>
        </w:rPr>
        <w:t>o, Automapper will know to map the Product&lt;field&gt; fields to</w:t>
      </w:r>
      <w:r>
        <w:rPr>
          <w:lang w:val="en-AU"/>
        </w:rPr>
        <w:t xml:space="preserve"> </w:t>
      </w:r>
      <w:r w:rsidR="00431CB3">
        <w:rPr>
          <w:lang w:val="en-AU"/>
        </w:rPr>
        <w:t>Product.&lt;field&gt; automatically.</w:t>
      </w:r>
    </w:p>
    <w:p w14:paraId="5ECB73AD" w14:textId="77777777" w:rsidR="0078687B" w:rsidRDefault="00575D5F" w:rsidP="003C3919">
      <w:pPr>
        <w:pStyle w:val="Heading3"/>
        <w:rPr>
          <w:lang w:val="en-AU"/>
        </w:rPr>
      </w:pPr>
      <w:r>
        <w:rPr>
          <w:lang w:val="en-AU"/>
        </w:rPr>
        <w:t>API Controllers</w:t>
      </w:r>
    </w:p>
    <w:p w14:paraId="3E219BB3" w14:textId="77777777" w:rsidR="00575D5F" w:rsidRDefault="00575D5F" w:rsidP="00575D5F">
      <w:pPr>
        <w:pStyle w:val="Body"/>
        <w:rPr>
          <w:lang w:val="en-AU"/>
        </w:rPr>
      </w:pPr>
      <w:r>
        <w:rPr>
          <w:lang w:val="en-AU"/>
        </w:rPr>
        <w:t>In .Net Core, the WebAPI is integrated into the ASP.Net Core and we don’t need to derive it from different library/folders.</w:t>
      </w:r>
    </w:p>
    <w:p w14:paraId="2A5EF26D" w14:textId="77777777" w:rsidR="006B711B" w:rsidRDefault="006B711B" w:rsidP="006B711B">
      <w:pPr>
        <w:pStyle w:val="Heading4"/>
        <w:rPr>
          <w:lang w:val="en-AU"/>
        </w:rPr>
      </w:pPr>
      <w:r>
        <w:rPr>
          <w:lang w:val="en-AU"/>
        </w:rPr>
        <w:lastRenderedPageBreak/>
        <w:t>Create an API Contoller</w:t>
      </w:r>
    </w:p>
    <w:p w14:paraId="1787159E" w14:textId="77777777" w:rsidR="006B711B" w:rsidRDefault="006B711B" w:rsidP="006B711B">
      <w:pPr>
        <w:pStyle w:val="Code"/>
        <w:ind w:left="1418"/>
        <w:rPr>
          <w:color w:val="000000"/>
        </w:rPr>
      </w:pPr>
      <w:r w:rsidRPr="00645716">
        <w:rPr>
          <w:color w:val="000000"/>
          <w:highlight w:val="yellow"/>
        </w:rPr>
        <w:t>Route(</w:t>
      </w:r>
      <w:r w:rsidRPr="00645716">
        <w:rPr>
          <w:highlight w:val="yellow"/>
        </w:rPr>
        <w:t>"api/[Controller]"</w:t>
      </w:r>
      <w:r w:rsidRPr="00645716">
        <w:rPr>
          <w:color w:val="000000"/>
          <w:highlight w:val="yellow"/>
        </w:rPr>
        <w:t>)]</w:t>
      </w:r>
    </w:p>
    <w:p w14:paraId="345515F5" w14:textId="77777777" w:rsidR="006B711B" w:rsidRDefault="006B711B" w:rsidP="006B711B">
      <w:pPr>
        <w:pStyle w:val="Code"/>
        <w:ind w:left="1418"/>
        <w:rPr>
          <w:color w:val="000000"/>
        </w:rPr>
      </w:pPr>
      <w:r>
        <w:rPr>
          <w:color w:val="0000FF"/>
        </w:rPr>
        <w:t>public</w:t>
      </w:r>
      <w:r>
        <w:rPr>
          <w:color w:val="000000"/>
        </w:rPr>
        <w:t xml:space="preserve"> </w:t>
      </w:r>
      <w:r>
        <w:rPr>
          <w:color w:val="0000FF"/>
        </w:rPr>
        <w:t>class</w:t>
      </w:r>
      <w:r>
        <w:rPr>
          <w:color w:val="000000"/>
        </w:rPr>
        <w:t xml:space="preserve"> </w:t>
      </w:r>
      <w:r>
        <w:rPr>
          <w:color w:val="2B91AF"/>
        </w:rPr>
        <w:t>ProductsController</w:t>
      </w:r>
      <w:r>
        <w:rPr>
          <w:color w:val="000000"/>
        </w:rPr>
        <w:t xml:space="preserve"> : </w:t>
      </w:r>
      <w:r w:rsidRPr="00645716">
        <w:rPr>
          <w:color w:val="000000"/>
          <w:highlight w:val="yellow"/>
        </w:rPr>
        <w:t>Controller</w:t>
      </w:r>
    </w:p>
    <w:p w14:paraId="3F381D63" w14:textId="77777777" w:rsidR="006B711B" w:rsidRDefault="006B711B" w:rsidP="006B711B">
      <w:pPr>
        <w:pStyle w:val="Code"/>
        <w:ind w:left="1418"/>
        <w:rPr>
          <w:color w:val="000000"/>
        </w:rPr>
      </w:pPr>
      <w:r>
        <w:rPr>
          <w:color w:val="000000"/>
        </w:rPr>
        <w:t>{</w:t>
      </w:r>
    </w:p>
    <w:p w14:paraId="66CC4072" w14:textId="77777777" w:rsidR="006B711B" w:rsidRDefault="006B711B" w:rsidP="006B711B">
      <w:pPr>
        <w:pStyle w:val="Code"/>
        <w:ind w:left="144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IDutchRepository _repository;</w:t>
      </w:r>
    </w:p>
    <w:p w14:paraId="44D13B51" w14:textId="77777777" w:rsidR="006B711B" w:rsidRDefault="006B711B" w:rsidP="006B711B">
      <w:pPr>
        <w:pStyle w:val="Code"/>
        <w:ind w:left="1418"/>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ILogger&lt;ProductsController&gt; _logger;</w:t>
      </w:r>
    </w:p>
    <w:p w14:paraId="29DD6D77" w14:textId="77777777" w:rsidR="006B711B" w:rsidRDefault="006B711B" w:rsidP="006B711B">
      <w:pPr>
        <w:pStyle w:val="Code"/>
        <w:ind w:left="1418"/>
        <w:rPr>
          <w:color w:val="000000"/>
        </w:rPr>
      </w:pPr>
    </w:p>
    <w:p w14:paraId="2EBD3C4F" w14:textId="77777777" w:rsidR="006B711B" w:rsidRDefault="006B711B" w:rsidP="006B711B">
      <w:pPr>
        <w:pStyle w:val="Code"/>
        <w:ind w:left="1418"/>
        <w:rPr>
          <w:color w:val="000000"/>
        </w:rPr>
      </w:pPr>
      <w:r>
        <w:rPr>
          <w:color w:val="000000"/>
        </w:rPr>
        <w:t xml:space="preserve">   </w:t>
      </w:r>
      <w:r>
        <w:rPr>
          <w:color w:val="0000FF"/>
        </w:rPr>
        <w:t>public</w:t>
      </w:r>
      <w:r>
        <w:rPr>
          <w:color w:val="000000"/>
        </w:rPr>
        <w:t xml:space="preserve"> ProductsController(IDutchRepository repository,</w:t>
      </w:r>
    </w:p>
    <w:p w14:paraId="2CBF6084" w14:textId="77777777" w:rsidR="006B711B" w:rsidRDefault="006B711B" w:rsidP="006B711B">
      <w:pPr>
        <w:pStyle w:val="Code"/>
        <w:ind w:left="1418"/>
        <w:rPr>
          <w:color w:val="000000"/>
        </w:rPr>
      </w:pPr>
      <w:r>
        <w:rPr>
          <w:color w:val="000000"/>
        </w:rPr>
        <w:t xml:space="preserve">                            ILogger&lt;ProductsController&gt; logger)</w:t>
      </w:r>
    </w:p>
    <w:p w14:paraId="44E67C2C" w14:textId="77777777" w:rsidR="006B711B" w:rsidRDefault="006B711B" w:rsidP="006B711B">
      <w:pPr>
        <w:pStyle w:val="Code"/>
        <w:ind w:left="1418"/>
        <w:rPr>
          <w:color w:val="000000"/>
        </w:rPr>
      </w:pPr>
      <w:r>
        <w:rPr>
          <w:color w:val="000000"/>
        </w:rPr>
        <w:t xml:space="preserve">  {</w:t>
      </w:r>
    </w:p>
    <w:p w14:paraId="5936841E" w14:textId="77777777" w:rsidR="006B711B" w:rsidRDefault="006B711B" w:rsidP="006B711B">
      <w:pPr>
        <w:pStyle w:val="Code"/>
        <w:ind w:left="1418"/>
        <w:rPr>
          <w:color w:val="000000"/>
        </w:rPr>
      </w:pPr>
      <w:r>
        <w:rPr>
          <w:color w:val="000000"/>
        </w:rPr>
        <w:t xml:space="preserve">  </w:t>
      </w:r>
      <w:r>
        <w:rPr>
          <w:color w:val="000000"/>
        </w:rPr>
        <w:tab/>
        <w:t>_repository = repository;</w:t>
      </w:r>
    </w:p>
    <w:p w14:paraId="1B774E77" w14:textId="77777777" w:rsidR="006B711B" w:rsidRDefault="006B711B" w:rsidP="006B711B">
      <w:pPr>
        <w:pStyle w:val="Code"/>
        <w:ind w:left="1418"/>
        <w:rPr>
          <w:color w:val="000000"/>
        </w:rPr>
      </w:pPr>
      <w:r>
        <w:rPr>
          <w:color w:val="000000"/>
        </w:rPr>
        <w:t xml:space="preserve">      _logger = logger;</w:t>
      </w:r>
    </w:p>
    <w:p w14:paraId="4B09DD5B" w14:textId="77777777" w:rsidR="006B711B" w:rsidRDefault="006B711B" w:rsidP="006B711B">
      <w:pPr>
        <w:pStyle w:val="Code"/>
        <w:ind w:left="1418"/>
        <w:rPr>
          <w:color w:val="000000"/>
        </w:rPr>
      </w:pPr>
      <w:r>
        <w:rPr>
          <w:color w:val="000000"/>
        </w:rPr>
        <w:t xml:space="preserve">  }</w:t>
      </w:r>
    </w:p>
    <w:p w14:paraId="547DD9C1" w14:textId="77777777" w:rsidR="006B711B" w:rsidRDefault="006B711B" w:rsidP="006B711B">
      <w:pPr>
        <w:pStyle w:val="Code"/>
        <w:ind w:left="1418"/>
        <w:rPr>
          <w:color w:val="000000"/>
        </w:rPr>
      </w:pPr>
    </w:p>
    <w:p w14:paraId="7B1797F4" w14:textId="77777777" w:rsidR="006B711B" w:rsidRDefault="006B711B" w:rsidP="006B711B">
      <w:pPr>
        <w:pStyle w:val="Code"/>
        <w:ind w:left="1418"/>
        <w:rPr>
          <w:color w:val="000000"/>
        </w:rPr>
      </w:pPr>
      <w:r>
        <w:rPr>
          <w:color w:val="000000"/>
        </w:rPr>
        <w:t xml:space="preserve">  [HttpGet]</w:t>
      </w:r>
    </w:p>
    <w:p w14:paraId="532D597C" w14:textId="77777777" w:rsidR="006B711B" w:rsidRDefault="006B711B" w:rsidP="006B711B">
      <w:pPr>
        <w:pStyle w:val="Code"/>
        <w:ind w:left="1418"/>
        <w:rPr>
          <w:color w:val="000000"/>
        </w:rPr>
      </w:pPr>
      <w:r>
        <w:rPr>
          <w:color w:val="000000"/>
        </w:rPr>
        <w:t xml:space="preserve">  </w:t>
      </w:r>
      <w:r>
        <w:rPr>
          <w:color w:val="0000FF"/>
        </w:rPr>
        <w:t>public</w:t>
      </w:r>
      <w:r>
        <w:rPr>
          <w:color w:val="000000"/>
        </w:rPr>
        <w:t xml:space="preserve"> </w:t>
      </w:r>
      <w:r w:rsidRPr="00645716">
        <w:rPr>
          <w:color w:val="000000"/>
          <w:highlight w:val="yellow"/>
        </w:rPr>
        <w:t>IActionResult</w:t>
      </w:r>
      <w:r>
        <w:rPr>
          <w:color w:val="000000"/>
        </w:rPr>
        <w:t xml:space="preserve"> Get()</w:t>
      </w:r>
    </w:p>
    <w:p w14:paraId="0DCECEFB" w14:textId="77777777" w:rsidR="006B711B" w:rsidRDefault="006B711B" w:rsidP="006B711B">
      <w:pPr>
        <w:pStyle w:val="Code"/>
        <w:ind w:left="1418"/>
      </w:pPr>
      <w:r>
        <w:t xml:space="preserve">  {</w:t>
      </w:r>
    </w:p>
    <w:p w14:paraId="51E719FF" w14:textId="77777777" w:rsidR="006B711B" w:rsidRDefault="006B711B" w:rsidP="006B711B">
      <w:pPr>
        <w:pStyle w:val="Code"/>
        <w:ind w:left="1418"/>
        <w:rPr>
          <w:rFonts w:ascii="Consolas" w:hAnsi="Consolas" w:cs="Consolas"/>
          <w:sz w:val="19"/>
          <w:szCs w:val="19"/>
        </w:rPr>
      </w:pPr>
      <w:r>
        <w:tab/>
      </w:r>
      <w:r>
        <w:tab/>
      </w:r>
      <w:r>
        <w:rPr>
          <w:rFonts w:ascii="Consolas" w:hAnsi="Consolas" w:cs="Consolas"/>
          <w:color w:val="0000FF"/>
          <w:sz w:val="19"/>
          <w:szCs w:val="19"/>
        </w:rPr>
        <w:t>var</w:t>
      </w:r>
      <w:r>
        <w:rPr>
          <w:rFonts w:ascii="Consolas" w:hAnsi="Consolas" w:cs="Consolas"/>
          <w:sz w:val="19"/>
          <w:szCs w:val="19"/>
        </w:rPr>
        <w:t xml:space="preserve"> products = _repository.GetProducts();</w:t>
      </w:r>
    </w:p>
    <w:p w14:paraId="29DD28ED" w14:textId="77777777" w:rsidR="006B711B" w:rsidRDefault="006B711B" w:rsidP="006B711B">
      <w:pPr>
        <w:pStyle w:val="Code"/>
        <w:ind w:left="1418"/>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(products != </w:t>
      </w:r>
      <w:r>
        <w:rPr>
          <w:rFonts w:ascii="Consolas" w:hAnsi="Consolas" w:cs="Consolas"/>
          <w:color w:val="0000FF"/>
          <w:sz w:val="19"/>
          <w:szCs w:val="19"/>
        </w:rPr>
        <w:t>null</w:t>
      </w:r>
      <w:r>
        <w:rPr>
          <w:rFonts w:ascii="Consolas" w:hAnsi="Consolas" w:cs="Consolas"/>
          <w:sz w:val="19"/>
          <w:szCs w:val="19"/>
        </w:rPr>
        <w:t>)</w:t>
      </w:r>
    </w:p>
    <w:p w14:paraId="2477C50C" w14:textId="77777777" w:rsidR="006B711B" w:rsidRDefault="006B711B" w:rsidP="006B711B">
      <w:pPr>
        <w:pStyle w:val="Code"/>
        <w:ind w:left="1418"/>
        <w:rPr>
          <w:rFonts w:ascii="Consolas" w:hAnsi="Consolas" w:cs="Consolas"/>
          <w:sz w:val="19"/>
          <w:szCs w:val="19"/>
        </w:rPr>
      </w:pPr>
      <w:r>
        <w:rPr>
          <w:rFonts w:ascii="Consolas" w:hAnsi="Consolas" w:cs="Consolas"/>
          <w:color w:val="0000FF"/>
          <w:sz w:val="19"/>
          <w:szCs w:val="19"/>
        </w:rPr>
        <w:tab/>
      </w:r>
      <w:r>
        <w:rPr>
          <w:rFonts w:ascii="Consolas" w:hAnsi="Consolas" w:cs="Consolas"/>
          <w:color w:val="0000FF"/>
          <w:sz w:val="19"/>
          <w:szCs w:val="19"/>
        </w:rPr>
        <w:tab/>
        <w:t>{</w:t>
      </w:r>
    </w:p>
    <w:p w14:paraId="21CF12A3" w14:textId="77777777" w:rsidR="006B711B" w:rsidRDefault="006B711B" w:rsidP="006B711B">
      <w:pPr>
        <w:pStyle w:val="Code"/>
        <w:ind w:left="1418"/>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Ok(products);</w:t>
      </w:r>
    </w:p>
    <w:p w14:paraId="200AB050" w14:textId="77777777" w:rsidR="006B711B" w:rsidRDefault="006B711B" w:rsidP="006B711B">
      <w:pPr>
        <w:pStyle w:val="Code"/>
        <w:ind w:left="1418"/>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w:t>
      </w:r>
    </w:p>
    <w:p w14:paraId="551AB046" w14:textId="77777777" w:rsidR="006B711B" w:rsidRDefault="006B711B" w:rsidP="006B711B">
      <w:pPr>
        <w:pStyle w:val="Code"/>
        <w:ind w:left="1418"/>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r>
      <w:r w:rsidR="00977E90">
        <w:rPr>
          <w:rFonts w:ascii="Consolas" w:hAnsi="Consolas" w:cs="Consolas"/>
          <w:color w:val="0000FF"/>
          <w:sz w:val="19"/>
          <w:szCs w:val="19"/>
        </w:rPr>
        <w:t>e</w:t>
      </w:r>
      <w:r>
        <w:rPr>
          <w:rFonts w:ascii="Consolas" w:hAnsi="Consolas" w:cs="Consolas"/>
          <w:color w:val="0000FF"/>
          <w:sz w:val="19"/>
          <w:szCs w:val="19"/>
        </w:rPr>
        <w:t>lse</w:t>
      </w:r>
    </w:p>
    <w:p w14:paraId="7BE944A5" w14:textId="77777777" w:rsidR="006B711B" w:rsidRDefault="006B711B" w:rsidP="006B711B">
      <w:pPr>
        <w:pStyle w:val="Code"/>
        <w:ind w:left="1418"/>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w:t>
      </w:r>
    </w:p>
    <w:p w14:paraId="3EFB5844" w14:textId="77777777" w:rsidR="006B711B" w:rsidRDefault="006B711B" w:rsidP="006B711B">
      <w:pPr>
        <w:pStyle w:val="Code"/>
        <w:ind w:left="1440"/>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return</w:t>
      </w:r>
      <w:r>
        <w:rPr>
          <w:rFonts w:ascii="Consolas" w:hAnsi="Consolas" w:cs="Consolas"/>
          <w:sz w:val="19"/>
          <w:szCs w:val="19"/>
        </w:rPr>
        <w:t xml:space="preserve"> BadRequest(</w:t>
      </w:r>
      <w:r>
        <w:rPr>
          <w:rFonts w:ascii="Consolas" w:hAnsi="Consolas" w:cs="Consolas"/>
          <w:color w:val="A31515"/>
          <w:sz w:val="19"/>
          <w:szCs w:val="19"/>
        </w:rPr>
        <w:t>"Failed to find products"</w:t>
      </w:r>
      <w:r>
        <w:rPr>
          <w:rFonts w:ascii="Consolas" w:hAnsi="Consolas" w:cs="Consolas"/>
          <w:sz w:val="19"/>
          <w:szCs w:val="19"/>
        </w:rPr>
        <w:t>);</w:t>
      </w:r>
    </w:p>
    <w:p w14:paraId="4B75F8F3" w14:textId="77777777" w:rsidR="006B711B" w:rsidRDefault="006B711B" w:rsidP="006B711B">
      <w:pPr>
        <w:pStyle w:val="Code"/>
        <w:ind w:left="1440"/>
      </w:pPr>
      <w:r>
        <w:rPr>
          <w:rFonts w:ascii="Consolas" w:hAnsi="Consolas" w:cs="Consolas"/>
          <w:color w:val="0000FF"/>
          <w:sz w:val="19"/>
          <w:szCs w:val="19"/>
        </w:rPr>
        <w:t xml:space="preserve"> </w:t>
      </w:r>
      <w:r>
        <w:rPr>
          <w:rFonts w:ascii="Consolas" w:hAnsi="Consolas" w:cs="Consolas"/>
          <w:color w:val="0000FF"/>
          <w:sz w:val="19"/>
          <w:szCs w:val="19"/>
        </w:rPr>
        <w:tab/>
        <w:t>}</w:t>
      </w:r>
    </w:p>
    <w:p w14:paraId="07DC70BA" w14:textId="77777777" w:rsidR="006B711B" w:rsidRDefault="006B711B" w:rsidP="006B711B">
      <w:pPr>
        <w:pStyle w:val="Code"/>
        <w:ind w:left="1418"/>
      </w:pPr>
      <w:r>
        <w:t xml:space="preserve">  }</w:t>
      </w:r>
    </w:p>
    <w:p w14:paraId="2EDD3902" w14:textId="77777777" w:rsidR="006B711B" w:rsidRPr="006B711B" w:rsidRDefault="00977E90" w:rsidP="00977E90">
      <w:pPr>
        <w:pStyle w:val="Code"/>
        <w:ind w:left="1418"/>
      </w:pPr>
      <w:r>
        <w:rPr>
          <w:color w:val="000000"/>
        </w:rPr>
        <w:t>}</w:t>
      </w:r>
    </w:p>
    <w:p w14:paraId="77E0C65C" w14:textId="77777777" w:rsidR="009B4286" w:rsidRDefault="009B4286" w:rsidP="00575D5F">
      <w:pPr>
        <w:pStyle w:val="Heading4"/>
        <w:rPr>
          <w:lang w:val="en-AU"/>
        </w:rPr>
      </w:pPr>
      <w:r>
        <w:rPr>
          <w:lang w:val="en-AU"/>
        </w:rPr>
        <w:t>API Contoller Actions</w:t>
      </w:r>
    </w:p>
    <w:p w14:paraId="05269FF3" w14:textId="77777777" w:rsidR="009B4286" w:rsidRDefault="0014752B" w:rsidP="0014752B">
      <w:pPr>
        <w:pStyle w:val="Body"/>
        <w:numPr>
          <w:ilvl w:val="0"/>
          <w:numId w:val="88"/>
        </w:numPr>
        <w:rPr>
          <w:lang w:val="en-AU"/>
        </w:rPr>
      </w:pPr>
      <w:r>
        <w:rPr>
          <w:lang w:val="en-AU"/>
        </w:rPr>
        <w:t>The default route for the controller will be the one specified in the [Route()] attribute of the class. This is the root of the controller.</w:t>
      </w:r>
      <w:r w:rsidR="00A02547">
        <w:rPr>
          <w:lang w:val="en-AU"/>
        </w:rPr>
        <w:br/>
        <w:t>The [Controller] in the route will refer to the name of the controller. For example: Product for ProductController, Item for ItemController etc.</w:t>
      </w:r>
    </w:p>
    <w:p w14:paraId="35D2EFBD" w14:textId="77777777" w:rsidR="008774BD" w:rsidRDefault="008774BD" w:rsidP="008774BD">
      <w:pPr>
        <w:pStyle w:val="Body"/>
        <w:numPr>
          <w:ilvl w:val="0"/>
          <w:numId w:val="88"/>
        </w:numPr>
      </w:pPr>
      <w:r>
        <w:t>The route can also include parmeter mapping using {}. For example:</w:t>
      </w:r>
    </w:p>
    <w:p w14:paraId="784403EB" w14:textId="77777777" w:rsidR="008774BD" w:rsidRPr="008774BD" w:rsidRDefault="008774BD" w:rsidP="008774BD">
      <w:pPr>
        <w:pStyle w:val="Code"/>
        <w:ind w:left="2251"/>
        <w:rPr>
          <w:rFonts w:ascii="Calibri" w:eastAsia="Times New Roman" w:hAnsi="Calibri" w:cs="Times New Roman"/>
          <w:b/>
          <w:bCs/>
          <w:color w:val="auto"/>
          <w:sz w:val="24"/>
          <w:lang w:bidi="ar-SA"/>
        </w:rPr>
      </w:pPr>
      <w:r w:rsidRPr="008774BD">
        <w:rPr>
          <w:b/>
          <w:bCs/>
          <w:color w:val="0000CC"/>
        </w:rPr>
        <w:t>[Route("api/orders/</w:t>
      </w:r>
      <w:r w:rsidRPr="008774BD">
        <w:rPr>
          <w:b/>
          <w:bCs/>
          <w:color w:val="0000CC"/>
          <w:highlight w:val="yellow"/>
        </w:rPr>
        <w:t>{orderid}</w:t>
      </w:r>
      <w:r w:rsidRPr="008774BD">
        <w:rPr>
          <w:b/>
          <w:bCs/>
          <w:color w:val="0000CC"/>
        </w:rPr>
        <w:t>/items")]</w:t>
      </w:r>
    </w:p>
    <w:p w14:paraId="64573B8A" w14:textId="77777777" w:rsidR="008774BD" w:rsidRDefault="008774BD" w:rsidP="008774BD">
      <w:pPr>
        <w:pStyle w:val="Code"/>
        <w:ind w:left="2251"/>
        <w:rPr>
          <w:color w:val="000000"/>
        </w:rPr>
      </w:pPr>
      <w:r>
        <w:rPr>
          <w:color w:val="0000FF"/>
        </w:rPr>
        <w:t>public</w:t>
      </w:r>
      <w:r>
        <w:rPr>
          <w:color w:val="000000"/>
        </w:rPr>
        <w:t xml:space="preserve"> </w:t>
      </w:r>
      <w:r>
        <w:rPr>
          <w:color w:val="0000FF"/>
        </w:rPr>
        <w:t>class</w:t>
      </w:r>
      <w:r>
        <w:rPr>
          <w:color w:val="000000"/>
        </w:rPr>
        <w:t xml:space="preserve"> </w:t>
      </w:r>
      <w:r>
        <w:rPr>
          <w:color w:val="2B91AF"/>
        </w:rPr>
        <w:t>OrderItemsController</w:t>
      </w:r>
      <w:r>
        <w:rPr>
          <w:color w:val="000000"/>
        </w:rPr>
        <w:t xml:space="preserve"> : Controller</w:t>
      </w:r>
    </w:p>
    <w:p w14:paraId="01941001" w14:textId="77777777" w:rsidR="008774BD" w:rsidRDefault="008774BD" w:rsidP="008774BD">
      <w:pPr>
        <w:pStyle w:val="Code"/>
        <w:ind w:left="2251"/>
        <w:rPr>
          <w:color w:val="000000"/>
        </w:rPr>
      </w:pPr>
      <w:r>
        <w:rPr>
          <w:color w:val="000000"/>
        </w:rPr>
        <w:t>{</w:t>
      </w:r>
    </w:p>
    <w:p w14:paraId="283694F0" w14:textId="77777777" w:rsidR="008774BD" w:rsidRDefault="008774BD" w:rsidP="008774BD">
      <w:pPr>
        <w:pStyle w:val="Code"/>
        <w:ind w:left="2251"/>
      </w:pPr>
      <w:r>
        <w:tab/>
        <w:t>…</w:t>
      </w:r>
    </w:p>
    <w:p w14:paraId="50FC72DC" w14:textId="77777777" w:rsidR="008774BD" w:rsidRDefault="008774BD" w:rsidP="008774BD">
      <w:pPr>
        <w:pStyle w:val="Code"/>
        <w:ind w:left="2251"/>
        <w:rPr>
          <w:rFonts w:ascii="Consolas" w:hAnsi="Consolas" w:cs="Consolas"/>
          <w:sz w:val="19"/>
          <w:szCs w:val="19"/>
        </w:rPr>
      </w:pPr>
      <w:r>
        <w:tab/>
      </w:r>
      <w:r>
        <w:rPr>
          <w:rFonts w:ascii="Consolas" w:hAnsi="Consolas" w:cs="Consolas"/>
          <w:sz w:val="19"/>
          <w:szCs w:val="19"/>
        </w:rPr>
        <w:t>[HttpGet]</w:t>
      </w:r>
    </w:p>
    <w:p w14:paraId="7FCF45AF" w14:textId="77777777" w:rsidR="008774BD" w:rsidRDefault="008774BD" w:rsidP="008774BD">
      <w:pPr>
        <w:pStyle w:val="Code"/>
        <w:ind w:left="2251"/>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IActionResult GetItems(</w:t>
      </w:r>
      <w:r>
        <w:rPr>
          <w:rFonts w:ascii="Consolas" w:hAnsi="Consolas" w:cs="Consolas"/>
          <w:color w:val="0000FF"/>
          <w:sz w:val="19"/>
          <w:szCs w:val="19"/>
        </w:rPr>
        <w:t>int</w:t>
      </w:r>
      <w:r>
        <w:rPr>
          <w:rFonts w:ascii="Consolas" w:hAnsi="Consolas" w:cs="Consolas"/>
          <w:sz w:val="19"/>
          <w:szCs w:val="19"/>
        </w:rPr>
        <w:t xml:space="preserve"> </w:t>
      </w:r>
      <w:r w:rsidRPr="008774BD">
        <w:rPr>
          <w:rFonts w:ascii="Consolas" w:hAnsi="Consolas" w:cs="Consolas"/>
          <w:sz w:val="19"/>
          <w:szCs w:val="19"/>
          <w:highlight w:val="yellow"/>
        </w:rPr>
        <w:t>orderId</w:t>
      </w:r>
      <w:r>
        <w:rPr>
          <w:rFonts w:ascii="Consolas" w:hAnsi="Consolas" w:cs="Consolas"/>
          <w:sz w:val="19"/>
          <w:szCs w:val="19"/>
        </w:rPr>
        <w:t>)</w:t>
      </w:r>
    </w:p>
    <w:p w14:paraId="4DB15857" w14:textId="77777777" w:rsidR="008774BD" w:rsidRDefault="008774BD" w:rsidP="008774BD">
      <w:pPr>
        <w:pStyle w:val="Code"/>
        <w:ind w:left="2251"/>
        <w:rPr>
          <w:rFonts w:ascii="Consolas" w:hAnsi="Consolas" w:cs="Consolas"/>
          <w:sz w:val="19"/>
          <w:szCs w:val="19"/>
        </w:rPr>
      </w:pPr>
      <w:r>
        <w:rPr>
          <w:rFonts w:ascii="Consolas" w:hAnsi="Consolas" w:cs="Consolas"/>
          <w:sz w:val="19"/>
          <w:szCs w:val="19"/>
        </w:rPr>
        <w:t xml:space="preserve">      {…}</w:t>
      </w:r>
    </w:p>
    <w:p w14:paraId="2796CE8F" w14:textId="77777777" w:rsidR="008774BD" w:rsidRDefault="008774BD" w:rsidP="008774BD">
      <w:pPr>
        <w:pStyle w:val="Code"/>
        <w:ind w:left="2251"/>
      </w:pPr>
      <w:r>
        <w:rPr>
          <w:rFonts w:ascii="Consolas" w:hAnsi="Consolas" w:cs="Consolas"/>
          <w:sz w:val="19"/>
          <w:szCs w:val="19"/>
        </w:rPr>
        <w:t>}</w:t>
      </w:r>
      <w:r>
        <w:rPr>
          <w:rFonts w:ascii="Consolas" w:hAnsi="Consolas" w:cs="Consolas"/>
          <w:sz w:val="19"/>
          <w:szCs w:val="19"/>
        </w:rPr>
        <w:tab/>
      </w:r>
    </w:p>
    <w:p w14:paraId="5F7F0C54" w14:textId="77777777" w:rsidR="0014752B" w:rsidRDefault="0014752B" w:rsidP="0014752B">
      <w:pPr>
        <w:pStyle w:val="Body"/>
        <w:numPr>
          <w:ilvl w:val="0"/>
          <w:numId w:val="88"/>
        </w:numPr>
        <w:rPr>
          <w:lang w:val="en-AU"/>
        </w:rPr>
      </w:pPr>
      <w:r>
        <w:rPr>
          <w:lang w:val="en-AU"/>
        </w:rPr>
        <w:t>For every action, we can specify special route from the controller’s root route in the annotation of the action:</w:t>
      </w:r>
      <w:r>
        <w:rPr>
          <w:lang w:val="en-AU"/>
        </w:rPr>
        <w:br/>
      </w:r>
      <w:r w:rsidRPr="0014752B">
        <w:rPr>
          <w:rStyle w:val="CodeChar"/>
          <w:sz w:val="20"/>
        </w:rPr>
        <w:t>[HttpGet(“{id:int}”)]</w:t>
      </w:r>
    </w:p>
    <w:p w14:paraId="2808DE30" w14:textId="77777777" w:rsidR="0096767E" w:rsidRDefault="0014752B" w:rsidP="0014752B">
      <w:pPr>
        <w:pStyle w:val="Body"/>
        <w:ind w:left="2251"/>
        <w:rPr>
          <w:lang w:val="en-AU"/>
        </w:rPr>
      </w:pPr>
      <w:r>
        <w:rPr>
          <w:lang w:val="en-AU"/>
        </w:rPr>
        <w:t>If we don’t specify the type – the default is string.</w:t>
      </w:r>
    </w:p>
    <w:p w14:paraId="7740B1F3" w14:textId="77777777" w:rsidR="006A62BC" w:rsidRDefault="0096767E" w:rsidP="0096767E">
      <w:pPr>
        <w:pStyle w:val="Body"/>
        <w:numPr>
          <w:ilvl w:val="0"/>
          <w:numId w:val="88"/>
        </w:numPr>
        <w:rPr>
          <w:lang w:val="en-AU"/>
        </w:rPr>
      </w:pPr>
      <w:r>
        <w:rPr>
          <w:lang w:val="en-AU"/>
        </w:rPr>
        <w:t>Post</w:t>
      </w:r>
      <w:r w:rsidR="006A62BC">
        <w:rPr>
          <w:lang w:val="en-AU"/>
        </w:rPr>
        <w:t>:</w:t>
      </w:r>
    </w:p>
    <w:p w14:paraId="07F7A14E" w14:textId="77777777" w:rsidR="00FC4B6F" w:rsidRPr="00FC4B6F" w:rsidRDefault="006A62BC" w:rsidP="006A62BC">
      <w:pPr>
        <w:pStyle w:val="Body"/>
        <w:numPr>
          <w:ilvl w:val="1"/>
          <w:numId w:val="88"/>
        </w:numPr>
        <w:rPr>
          <w:rStyle w:val="CodeChar"/>
          <w:rFonts w:ascii="Calibri" w:hAnsi="Calibri" w:cs="Times New Roman"/>
          <w:color w:val="auto"/>
          <w:shd w:val="clear" w:color="auto" w:fill="auto"/>
          <w:lang w:val="en-AU" w:bidi="ar-SA"/>
        </w:rPr>
      </w:pPr>
      <w:r>
        <w:rPr>
          <w:lang w:val="en-AU"/>
        </w:rPr>
        <w:t xml:space="preserve">Buy default, the [HttpPost] action will expect to receive the </w:t>
      </w:r>
      <w:r>
        <w:rPr>
          <w:lang w:val="en-AU"/>
        </w:rPr>
        <w:lastRenderedPageBreak/>
        <w:t>data through query string (?id=1234 etc). If we want to receive the data thorugh the query’s body (which we usually would), we can specify this be adding [FromBody] annotation to the received data. For example:</w:t>
      </w:r>
      <w:r>
        <w:rPr>
          <w:lang w:val="en-AU"/>
        </w:rPr>
        <w:br/>
      </w:r>
      <w:r w:rsidRPr="006A62BC">
        <w:rPr>
          <w:rStyle w:val="CodeChar"/>
          <w:sz w:val="20"/>
        </w:rPr>
        <w:t>[HttpPost]</w:t>
      </w:r>
      <w:r>
        <w:rPr>
          <w:lang w:val="en-AU"/>
        </w:rPr>
        <w:br/>
      </w:r>
      <w:r w:rsidRPr="006A62BC">
        <w:rPr>
          <w:rStyle w:val="CodeChar"/>
          <w:sz w:val="20"/>
        </w:rPr>
        <w:t>public IActionResult Post(</w:t>
      </w:r>
      <w:r w:rsidRPr="006A62BC">
        <w:rPr>
          <w:rStyle w:val="CodeChar"/>
          <w:b/>
          <w:bCs/>
          <w:color w:val="0000CC"/>
          <w:sz w:val="20"/>
        </w:rPr>
        <w:t>[FromBody]</w:t>
      </w:r>
      <w:r w:rsidRPr="006A62BC">
        <w:rPr>
          <w:rStyle w:val="CodeChar"/>
          <w:sz w:val="20"/>
        </w:rPr>
        <w:t>Order model){..}</w:t>
      </w:r>
    </w:p>
    <w:p w14:paraId="41F3E1B6" w14:textId="77777777" w:rsidR="002845B0" w:rsidRPr="002845B0" w:rsidRDefault="00FC4B6F" w:rsidP="00FC4B6F">
      <w:pPr>
        <w:pStyle w:val="Body"/>
        <w:numPr>
          <w:ilvl w:val="1"/>
          <w:numId w:val="88"/>
        </w:numPr>
        <w:rPr>
          <w:rStyle w:val="CodeChar"/>
          <w:rFonts w:ascii="Calibri" w:hAnsi="Calibri" w:cs="Times New Roman"/>
          <w:color w:val="auto"/>
          <w:shd w:val="clear" w:color="auto" w:fill="auto"/>
          <w:lang w:bidi="ar-SA"/>
        </w:rPr>
      </w:pPr>
      <w:r w:rsidRPr="00FC4B6F">
        <w:rPr>
          <w:rStyle w:val="CodeChar"/>
          <w:rFonts w:ascii="Calibri" w:hAnsi="Calibri" w:cs="Times New Roman"/>
          <w:color w:val="auto"/>
          <w:shd w:val="clear" w:color="auto" w:fill="auto"/>
          <w:lang w:bidi="ar-SA"/>
        </w:rPr>
        <w:t>AddEntity</w:t>
      </w:r>
      <w:r>
        <w:rPr>
          <w:rStyle w:val="CodeChar"/>
          <w:rFonts w:ascii="Calibri" w:hAnsi="Calibri" w:cs="Times New Roman"/>
          <w:color w:val="auto"/>
          <w:shd w:val="clear" w:color="auto" w:fill="auto"/>
          <w:lang w:val="en-AU" w:bidi="ar-SA"/>
        </w:rPr>
        <w:t xml:space="preserve">: since to add a new object into the DB, we </w:t>
      </w:r>
    </w:p>
    <w:p w14:paraId="4426DBAF" w14:textId="77777777" w:rsidR="0014752B" w:rsidRPr="00FC4B6F" w:rsidRDefault="006A62BC" w:rsidP="00577C84">
      <w:pPr>
        <w:pStyle w:val="Body"/>
        <w:numPr>
          <w:ilvl w:val="0"/>
          <w:numId w:val="88"/>
        </w:numPr>
      </w:pPr>
      <w:r w:rsidRPr="00FC4B6F">
        <w:br/>
      </w:r>
      <w:r w:rsidR="0014752B" w:rsidRPr="00FC4B6F">
        <w:br/>
      </w:r>
    </w:p>
    <w:p w14:paraId="21C696E0" w14:textId="77777777" w:rsidR="00575D5F" w:rsidRDefault="00575D5F" w:rsidP="00575D5F">
      <w:pPr>
        <w:pStyle w:val="Heading4"/>
        <w:rPr>
          <w:lang w:val="en-AU"/>
        </w:rPr>
      </w:pPr>
      <w:r>
        <w:rPr>
          <w:lang w:val="en-AU"/>
        </w:rPr>
        <w:t>API Controller Returned Type</w:t>
      </w:r>
    </w:p>
    <w:p w14:paraId="5A96E218" w14:textId="77777777" w:rsidR="00575D5F" w:rsidRDefault="00575D5F" w:rsidP="00977E90">
      <w:pPr>
        <w:pStyle w:val="ListParagraph"/>
        <w:numPr>
          <w:ilvl w:val="0"/>
          <w:numId w:val="88"/>
        </w:numPr>
        <w:rPr>
          <w:lang w:val="en-AU"/>
        </w:rPr>
      </w:pPr>
      <w:r>
        <w:rPr>
          <w:lang w:val="en-AU"/>
        </w:rPr>
        <w:t>The collection/item itself – problem: if there was an error and the Repository layer returned null, we can return null to the users but we don’t have a good way to return the reason for the error.</w:t>
      </w:r>
    </w:p>
    <w:p w14:paraId="696CA0F0" w14:textId="77777777" w:rsidR="00887A09" w:rsidRDefault="00575D5F" w:rsidP="00977E90">
      <w:pPr>
        <w:pStyle w:val="Body"/>
        <w:numPr>
          <w:ilvl w:val="0"/>
          <w:numId w:val="88"/>
        </w:numPr>
      </w:pPr>
      <w:r>
        <w:t>JsonResult:</w:t>
      </w:r>
    </w:p>
    <w:p w14:paraId="0766F873" w14:textId="77777777" w:rsidR="00575D5F" w:rsidRPr="00887A09" w:rsidRDefault="00575D5F" w:rsidP="00887A09">
      <w:pPr>
        <w:pStyle w:val="Code"/>
        <w:ind w:left="2251"/>
      </w:pPr>
      <w:r w:rsidRPr="00887A09">
        <w:t>public JsonResult Get()</w:t>
      </w:r>
      <w:r w:rsidRPr="00887A09">
        <w:br/>
        <w:t>{</w:t>
      </w:r>
    </w:p>
    <w:p w14:paraId="1455FE6A" w14:textId="77777777" w:rsidR="00575D5F" w:rsidRDefault="00887A09" w:rsidP="00887A09">
      <w:pPr>
        <w:pStyle w:val="Code"/>
        <w:ind w:left="2160" w:firstLine="91"/>
      </w:pPr>
      <w:r>
        <w:t xml:space="preserve">   </w:t>
      </w:r>
      <w:r w:rsidR="00575D5F">
        <w:t>try</w:t>
      </w:r>
    </w:p>
    <w:p w14:paraId="420DE98C" w14:textId="77777777" w:rsidR="00887A09" w:rsidRDefault="00887A09" w:rsidP="00887A09">
      <w:pPr>
        <w:pStyle w:val="Code"/>
        <w:ind w:left="2160" w:firstLine="91"/>
      </w:pPr>
      <w:r>
        <w:t xml:space="preserve">   {</w:t>
      </w:r>
    </w:p>
    <w:p w14:paraId="2AC56CD0" w14:textId="77777777" w:rsidR="00887A09" w:rsidRDefault="00887A09" w:rsidP="00887A09">
      <w:pPr>
        <w:pStyle w:val="Code"/>
        <w:ind w:left="2160" w:firstLine="91"/>
      </w:pPr>
      <w:r>
        <w:tab/>
        <w:t>Return Json(_repository.GetAllProducts());</w:t>
      </w:r>
    </w:p>
    <w:p w14:paraId="72EC2FF1" w14:textId="77777777" w:rsidR="00887A09" w:rsidRDefault="00887A09" w:rsidP="00887A09">
      <w:pPr>
        <w:pStyle w:val="Code"/>
        <w:ind w:left="2160" w:firstLine="91"/>
      </w:pPr>
      <w:r>
        <w:t xml:space="preserve">   }</w:t>
      </w:r>
    </w:p>
    <w:p w14:paraId="69F81C38" w14:textId="77777777" w:rsidR="00887A09" w:rsidRDefault="00887A09" w:rsidP="00887A09">
      <w:pPr>
        <w:pStyle w:val="Code"/>
        <w:ind w:left="2160" w:firstLine="91"/>
      </w:pPr>
      <w:r>
        <w:t xml:space="preserve">   Catch (Exception ex)</w:t>
      </w:r>
    </w:p>
    <w:p w14:paraId="6E5F914B" w14:textId="77777777" w:rsidR="00887A09" w:rsidRDefault="00887A09" w:rsidP="00887A09">
      <w:pPr>
        <w:pStyle w:val="Code"/>
        <w:ind w:left="2160" w:firstLine="91"/>
      </w:pPr>
      <w:r>
        <w:t xml:space="preserve">   {</w:t>
      </w:r>
    </w:p>
    <w:p w14:paraId="6355DB3C" w14:textId="77777777" w:rsidR="00887A09" w:rsidRDefault="00887A09" w:rsidP="00887A09">
      <w:pPr>
        <w:pStyle w:val="Code"/>
        <w:ind w:left="2160" w:firstLine="91"/>
      </w:pPr>
      <w:r>
        <w:tab/>
        <w:t>_logger.LogError($”Failed to get products: {ex}”);</w:t>
      </w:r>
    </w:p>
    <w:p w14:paraId="6FC889B3" w14:textId="77777777" w:rsidR="00887A09" w:rsidRDefault="00887A09" w:rsidP="00887A09">
      <w:pPr>
        <w:pStyle w:val="Code"/>
        <w:ind w:left="2160" w:firstLine="91"/>
      </w:pPr>
      <w:r>
        <w:tab/>
        <w:t>Return Json(“Bad Request”);</w:t>
      </w:r>
    </w:p>
    <w:p w14:paraId="7B57905C" w14:textId="77777777" w:rsidR="00887A09" w:rsidRPr="00887A09" w:rsidRDefault="00887A09" w:rsidP="00887A09">
      <w:pPr>
        <w:pStyle w:val="Code"/>
        <w:ind w:left="2160" w:firstLine="91"/>
      </w:pPr>
      <w:r>
        <w:t xml:space="preserve">   }</w:t>
      </w:r>
    </w:p>
    <w:p w14:paraId="694A0ED5" w14:textId="77777777" w:rsidR="00575D5F" w:rsidRDefault="00575D5F" w:rsidP="00887A09">
      <w:pPr>
        <w:pStyle w:val="Code"/>
        <w:ind w:left="2251"/>
      </w:pPr>
      <w:r w:rsidRPr="00887A09">
        <w:t>}</w:t>
      </w:r>
    </w:p>
    <w:p w14:paraId="5927F37E" w14:textId="77777777" w:rsidR="00887A09" w:rsidRDefault="00887A09" w:rsidP="00887A09">
      <w:pPr>
        <w:pStyle w:val="Body"/>
        <w:ind w:left="2160"/>
        <w:rPr>
          <w:lang w:val="en-AU"/>
        </w:rPr>
      </w:pPr>
      <w:r>
        <w:rPr>
          <w:lang w:val="en-AU"/>
        </w:rPr>
        <w:t>problem: this is very rigid, not allowing the MVC system to return different kinds of data like it does in Views.</w:t>
      </w:r>
    </w:p>
    <w:p w14:paraId="6CB51B1D" w14:textId="77777777" w:rsidR="00887A09" w:rsidRDefault="00887A09" w:rsidP="00977E90">
      <w:pPr>
        <w:pStyle w:val="Body"/>
        <w:numPr>
          <w:ilvl w:val="0"/>
          <w:numId w:val="88"/>
        </w:numPr>
        <w:rPr>
          <w:lang w:val="en-AU"/>
        </w:rPr>
      </w:pPr>
      <w:r>
        <w:rPr>
          <w:lang w:val="en-AU"/>
        </w:rPr>
        <w:t>IActionResult:</w:t>
      </w:r>
    </w:p>
    <w:p w14:paraId="7ADE086A" w14:textId="77777777" w:rsidR="00887A09" w:rsidRPr="00887A09" w:rsidRDefault="00887A09" w:rsidP="00887A09">
      <w:pPr>
        <w:pStyle w:val="Code"/>
        <w:ind w:left="2160"/>
      </w:pPr>
      <w:r w:rsidRPr="00887A09">
        <w:t xml:space="preserve">public </w:t>
      </w:r>
      <w:r>
        <w:t>IActionResult</w:t>
      </w:r>
      <w:r w:rsidRPr="00887A09">
        <w:t xml:space="preserve"> Get()</w:t>
      </w:r>
      <w:r w:rsidRPr="00887A09">
        <w:br/>
        <w:t>{</w:t>
      </w:r>
    </w:p>
    <w:p w14:paraId="32F5C577" w14:textId="77777777" w:rsidR="00887A09" w:rsidRDefault="00887A09" w:rsidP="00887A09">
      <w:pPr>
        <w:pStyle w:val="Code"/>
        <w:ind w:left="2160"/>
      </w:pPr>
      <w:r>
        <w:t xml:space="preserve">   try</w:t>
      </w:r>
    </w:p>
    <w:p w14:paraId="19A542EB" w14:textId="77777777" w:rsidR="00887A09" w:rsidRDefault="00887A09" w:rsidP="00887A09">
      <w:pPr>
        <w:pStyle w:val="Code"/>
        <w:ind w:left="2160"/>
      </w:pPr>
      <w:r>
        <w:t xml:space="preserve">   {</w:t>
      </w:r>
    </w:p>
    <w:p w14:paraId="7404FF4B" w14:textId="77777777" w:rsidR="00887A09" w:rsidRDefault="00887A09" w:rsidP="00887A09">
      <w:pPr>
        <w:pStyle w:val="Code"/>
        <w:ind w:left="2160"/>
      </w:pPr>
      <w:r>
        <w:tab/>
        <w:t>Return Ok(_repository.GetAllProducts());</w:t>
      </w:r>
    </w:p>
    <w:p w14:paraId="7EC2DCD9" w14:textId="77777777" w:rsidR="00887A09" w:rsidRDefault="00887A09" w:rsidP="00887A09">
      <w:pPr>
        <w:pStyle w:val="Code"/>
        <w:ind w:left="2160"/>
      </w:pPr>
      <w:r>
        <w:t xml:space="preserve">   }</w:t>
      </w:r>
    </w:p>
    <w:p w14:paraId="149F73BC" w14:textId="77777777" w:rsidR="00887A09" w:rsidRDefault="00887A09" w:rsidP="00887A09">
      <w:pPr>
        <w:pStyle w:val="Code"/>
        <w:ind w:left="2160"/>
      </w:pPr>
      <w:r>
        <w:t xml:space="preserve">   Catch (Exception ex)</w:t>
      </w:r>
    </w:p>
    <w:p w14:paraId="4427B35C" w14:textId="77777777" w:rsidR="00887A09" w:rsidRDefault="00887A09" w:rsidP="00887A09">
      <w:pPr>
        <w:pStyle w:val="Code"/>
        <w:ind w:left="2160"/>
      </w:pPr>
      <w:r>
        <w:t xml:space="preserve">   {</w:t>
      </w:r>
    </w:p>
    <w:p w14:paraId="4218B5E0" w14:textId="77777777" w:rsidR="00887A09" w:rsidRDefault="00887A09" w:rsidP="00887A09">
      <w:pPr>
        <w:pStyle w:val="Code"/>
        <w:ind w:left="2160"/>
      </w:pPr>
      <w:r>
        <w:tab/>
        <w:t>_logger.LogError($”Failed to get products: {ex}”);</w:t>
      </w:r>
    </w:p>
    <w:p w14:paraId="490629F7" w14:textId="77777777" w:rsidR="00887A09" w:rsidRDefault="00887A09" w:rsidP="00887A09">
      <w:pPr>
        <w:pStyle w:val="Code"/>
        <w:ind w:left="2160"/>
      </w:pPr>
      <w:r>
        <w:tab/>
        <w:t>Return BadRequest(“Failed to get prodcuts”);</w:t>
      </w:r>
    </w:p>
    <w:p w14:paraId="0C84CF89" w14:textId="77777777" w:rsidR="00887A09" w:rsidRPr="00887A09" w:rsidRDefault="00887A09" w:rsidP="00887A09">
      <w:pPr>
        <w:pStyle w:val="Code"/>
        <w:ind w:left="2160"/>
      </w:pPr>
      <w:r>
        <w:t xml:space="preserve">   }</w:t>
      </w:r>
    </w:p>
    <w:p w14:paraId="5E1A7656" w14:textId="77777777" w:rsidR="00887A09" w:rsidRDefault="00887A09" w:rsidP="00887A09">
      <w:pPr>
        <w:pStyle w:val="Code"/>
        <w:ind w:left="2160"/>
      </w:pPr>
      <w:r w:rsidRPr="00887A09">
        <w:t>}</w:t>
      </w:r>
    </w:p>
    <w:p w14:paraId="383AAA98" w14:textId="77777777" w:rsidR="00887A09" w:rsidRPr="00887A09" w:rsidRDefault="00887A09" w:rsidP="00173B31">
      <w:pPr>
        <w:pStyle w:val="Body"/>
        <w:ind w:left="2160" w:firstLine="1"/>
        <w:rPr>
          <w:lang w:val="en-AU"/>
        </w:rPr>
      </w:pPr>
      <w:r>
        <w:rPr>
          <w:lang w:val="en-AU"/>
        </w:rPr>
        <w:t>Just like in the views’ controllers. This allows us maximum flexibility and is the preferred method.</w:t>
      </w:r>
    </w:p>
    <w:p w14:paraId="3DAF4B88" w14:textId="77777777" w:rsidR="00A0407A" w:rsidRDefault="00A0407A" w:rsidP="0084719D">
      <w:pPr>
        <w:pStyle w:val="Heading4"/>
        <w:rPr>
          <w:lang w:val="en-AU"/>
        </w:rPr>
      </w:pPr>
      <w:r>
        <w:rPr>
          <w:lang w:val="en-AU"/>
        </w:rPr>
        <w:lastRenderedPageBreak/>
        <w:t>Asso</w:t>
      </w:r>
      <w:r w:rsidR="009C0CF7">
        <w:rPr>
          <w:lang w:val="en-AU"/>
        </w:rPr>
        <w:t>ciation Controller</w:t>
      </w:r>
    </w:p>
    <w:p w14:paraId="08F170BC" w14:textId="77777777" w:rsidR="009C0CF7" w:rsidRDefault="009C0CF7" w:rsidP="009C0CF7">
      <w:pPr>
        <w:pStyle w:val="Body"/>
        <w:rPr>
          <w:lang w:val="en-AU"/>
        </w:rPr>
      </w:pPr>
      <w:r>
        <w:rPr>
          <w:lang w:val="en-AU"/>
        </w:rPr>
        <w:t>A controller that allow the user to access the different collections at different levels. So for example, not only to get a full order (/api/orders/1) but also to be able just to look at the list of items in this order and change it (/api/orders/1/items)</w:t>
      </w:r>
      <w:r w:rsidR="00786245">
        <w:rPr>
          <w:lang w:val="en-AU"/>
        </w:rPr>
        <w:t>.</w:t>
      </w:r>
    </w:p>
    <w:p w14:paraId="317E84FC" w14:textId="77777777" w:rsidR="00786245" w:rsidRDefault="00786245" w:rsidP="009C0CF7">
      <w:pPr>
        <w:pStyle w:val="Body"/>
        <w:rPr>
          <w:lang w:val="en-AU"/>
        </w:rPr>
      </w:pPr>
      <w:r>
        <w:rPr>
          <w:lang w:val="en-AU"/>
        </w:rPr>
        <w:t>To create an Association Controller:</w:t>
      </w:r>
    </w:p>
    <w:p w14:paraId="5DC08339" w14:textId="77777777" w:rsidR="00786245" w:rsidRDefault="00786245" w:rsidP="00786245">
      <w:pPr>
        <w:pStyle w:val="Body"/>
        <w:numPr>
          <w:ilvl w:val="0"/>
          <w:numId w:val="105"/>
        </w:numPr>
        <w:rPr>
          <w:lang w:val="en-AU"/>
        </w:rPr>
      </w:pPr>
      <w:r>
        <w:rPr>
          <w:lang w:val="en-AU"/>
        </w:rPr>
        <w:t>Add a new controller (e.g. OrderItemsController)</w:t>
      </w:r>
    </w:p>
    <w:p w14:paraId="3D770D14" w14:textId="77777777" w:rsidR="00786245" w:rsidRPr="00786245" w:rsidRDefault="00786245" w:rsidP="00786245">
      <w:pPr>
        <w:pStyle w:val="Body"/>
        <w:numPr>
          <w:ilvl w:val="0"/>
          <w:numId w:val="105"/>
        </w:numPr>
        <w:rPr>
          <w:lang w:val="en-AU"/>
        </w:rPr>
      </w:pPr>
      <w:r>
        <w:rPr>
          <w:lang w:val="en-AU"/>
        </w:rPr>
        <w:t>Add the route, including the parameters to the class:</w:t>
      </w:r>
      <w:r>
        <w:rPr>
          <w:lang w:val="en-AU"/>
        </w:rPr>
        <w:br/>
      </w:r>
      <w:r>
        <w:rPr>
          <w:rFonts w:ascii="Consolas" w:eastAsiaTheme="minorHAnsi" w:hAnsi="Consolas" w:cs="Consolas"/>
          <w:color w:val="000000"/>
          <w:sz w:val="19"/>
          <w:szCs w:val="19"/>
          <w:lang w:val="en-AU" w:bidi="he-IL"/>
        </w:rPr>
        <w:t>[Route(</w:t>
      </w:r>
      <w:r>
        <w:rPr>
          <w:rFonts w:ascii="Consolas" w:eastAsiaTheme="minorHAnsi" w:hAnsi="Consolas" w:cs="Consolas"/>
          <w:color w:val="A31515"/>
          <w:sz w:val="19"/>
          <w:szCs w:val="19"/>
          <w:lang w:val="en-AU" w:bidi="he-IL"/>
        </w:rPr>
        <w:t>"api/orders/{orderid}/items"</w:t>
      </w:r>
      <w:r>
        <w:rPr>
          <w:rFonts w:ascii="Consolas" w:eastAsiaTheme="minorHAnsi" w:hAnsi="Consolas" w:cs="Consolas"/>
          <w:color w:val="000000"/>
          <w:sz w:val="19"/>
          <w:szCs w:val="19"/>
          <w:lang w:val="en-AU" w:bidi="he-IL"/>
        </w:rPr>
        <w:t>)]</w:t>
      </w:r>
    </w:p>
    <w:p w14:paraId="1B3D9D46" w14:textId="77777777" w:rsidR="00786245" w:rsidRPr="00786245" w:rsidRDefault="00786245" w:rsidP="00786245">
      <w:pPr>
        <w:pStyle w:val="Body"/>
        <w:numPr>
          <w:ilvl w:val="0"/>
          <w:numId w:val="105"/>
        </w:numPr>
      </w:pPr>
      <w:r w:rsidRPr="00786245">
        <w:rPr>
          <w:rFonts w:eastAsiaTheme="minorHAnsi"/>
        </w:rPr>
        <w:t xml:space="preserve">For every action, include the class parameter (e.g. orderId) as well as any action-specific </w:t>
      </w:r>
      <w:r>
        <w:rPr>
          <w:rFonts w:eastAsiaTheme="minorHAnsi"/>
          <w:lang w:val="en-AU"/>
        </w:rPr>
        <w:t>parameter e.g. [HttpGet(“{itemId}”)]</w:t>
      </w:r>
    </w:p>
    <w:p w14:paraId="25C73436" w14:textId="77777777" w:rsidR="00C57800" w:rsidRDefault="002661AE" w:rsidP="0084719D">
      <w:pPr>
        <w:pStyle w:val="Heading4"/>
        <w:rPr>
          <w:lang w:val="en-AU"/>
        </w:rPr>
      </w:pPr>
      <w:r>
        <w:rPr>
          <w:lang w:val="en-AU"/>
        </w:rPr>
        <w:t>Identity with API</w:t>
      </w:r>
    </w:p>
    <w:p w14:paraId="662AD4C8" w14:textId="77777777" w:rsidR="00212AB4" w:rsidRPr="00212AB4" w:rsidRDefault="00212AB4" w:rsidP="00212AB4">
      <w:pPr>
        <w:pStyle w:val="Body"/>
        <w:rPr>
          <w:b/>
          <w:bCs/>
          <w:u w:val="single"/>
          <w:lang w:val="en-AU"/>
        </w:rPr>
      </w:pPr>
      <w:r w:rsidRPr="00212AB4">
        <w:rPr>
          <w:b/>
          <w:bCs/>
          <w:u w:val="single"/>
          <w:lang w:val="en-AU"/>
        </w:rPr>
        <w:t>Can we just use cookies?</w:t>
      </w:r>
    </w:p>
    <w:p w14:paraId="1431DC58" w14:textId="77777777" w:rsidR="002661AE" w:rsidRPr="002661AE" w:rsidRDefault="002661AE" w:rsidP="00212AB4">
      <w:pPr>
        <w:pStyle w:val="Body"/>
      </w:pPr>
      <w:r>
        <w:rPr>
          <w:lang w:val="en-AU"/>
        </w:rPr>
        <w:t>Can we use the same cookie that our web views use for our API?</w:t>
      </w:r>
      <w:r>
        <w:rPr>
          <w:lang w:val="en-AU"/>
        </w:rPr>
        <w:br/>
        <w:t>Yes, but:</w:t>
      </w:r>
    </w:p>
    <w:p w14:paraId="57DECDB8" w14:textId="77777777" w:rsidR="002661AE" w:rsidRPr="002661AE" w:rsidRDefault="002661AE" w:rsidP="002661AE">
      <w:pPr>
        <w:pStyle w:val="Body"/>
        <w:numPr>
          <w:ilvl w:val="1"/>
          <w:numId w:val="109"/>
        </w:numPr>
      </w:pPr>
      <w:r>
        <w:rPr>
          <w:lang w:val="en-AU"/>
        </w:rPr>
        <w:t>It means that the user must use the web-view part of your site in order to login before using the web API.</w:t>
      </w:r>
    </w:p>
    <w:p w14:paraId="1986FD10" w14:textId="77777777" w:rsidR="002661AE" w:rsidRPr="002661AE" w:rsidRDefault="002661AE" w:rsidP="002661AE">
      <w:pPr>
        <w:pStyle w:val="Body"/>
        <w:numPr>
          <w:ilvl w:val="1"/>
          <w:numId w:val="109"/>
        </w:numPr>
      </w:pPr>
      <w:r>
        <w:rPr>
          <w:lang w:val="en-AU"/>
        </w:rPr>
        <w:t>It’s less secure:</w:t>
      </w:r>
    </w:p>
    <w:p w14:paraId="6AA713E5" w14:textId="77777777" w:rsidR="002661AE" w:rsidRPr="002661AE" w:rsidRDefault="002661AE" w:rsidP="002661AE">
      <w:pPr>
        <w:pStyle w:val="Body"/>
        <w:numPr>
          <w:ilvl w:val="2"/>
          <w:numId w:val="109"/>
        </w:numPr>
      </w:pPr>
      <w:r>
        <w:rPr>
          <w:lang w:val="en-AU"/>
        </w:rPr>
        <w:t xml:space="preserve">Since the cookies can keep the user logged in for weeks and months, it means that they can be grabbed and miss-used. </w:t>
      </w:r>
    </w:p>
    <w:p w14:paraId="26B3242A" w14:textId="77777777" w:rsidR="00212AB4" w:rsidRPr="00212AB4" w:rsidRDefault="002661AE" w:rsidP="002661AE">
      <w:pPr>
        <w:pStyle w:val="Body"/>
        <w:numPr>
          <w:ilvl w:val="2"/>
          <w:numId w:val="109"/>
        </w:numPr>
      </w:pPr>
      <w:r>
        <w:rPr>
          <w:lang w:val="en-AU"/>
        </w:rPr>
        <w:t>Since calling the web API can change data potentially so the risk is much greater than when using the views.</w:t>
      </w:r>
    </w:p>
    <w:p w14:paraId="417F2F48" w14:textId="77777777" w:rsidR="00212AB4" w:rsidRPr="00212AB4" w:rsidRDefault="00212AB4" w:rsidP="00212AB4">
      <w:pPr>
        <w:pStyle w:val="Body"/>
        <w:numPr>
          <w:ilvl w:val="1"/>
          <w:numId w:val="109"/>
        </w:numPr>
      </w:pPr>
      <w:r>
        <w:rPr>
          <w:lang w:val="en-AU"/>
        </w:rPr>
        <w:t>If you don’t have a choice, you can still use cookies since there is some security there but they are not the best option,</w:t>
      </w:r>
    </w:p>
    <w:p w14:paraId="4745B6B2" w14:textId="77777777" w:rsidR="00212AB4" w:rsidRPr="00212AB4" w:rsidRDefault="00212AB4" w:rsidP="00212AB4">
      <w:pPr>
        <w:pStyle w:val="Body"/>
        <w:numPr>
          <w:ilvl w:val="1"/>
          <w:numId w:val="109"/>
        </w:numPr>
      </w:pPr>
      <w:r>
        <w:rPr>
          <w:lang w:val="en-AU"/>
        </w:rPr>
        <w:t xml:space="preserve">Better options are: Open ID, OAuth2 or </w:t>
      </w:r>
      <w:r w:rsidR="00947550">
        <w:rPr>
          <w:lang w:val="en-AU"/>
        </w:rPr>
        <w:t>Jason Web Token (</w:t>
      </w:r>
      <w:r>
        <w:rPr>
          <w:lang w:val="en-AU"/>
        </w:rPr>
        <w:t>JWT</w:t>
      </w:r>
      <w:r w:rsidR="00947550">
        <w:rPr>
          <w:lang w:val="en-AU"/>
        </w:rPr>
        <w:t>)</w:t>
      </w:r>
      <w:r>
        <w:rPr>
          <w:lang w:val="en-AU"/>
        </w:rPr>
        <w:t xml:space="preserve"> Tokens.</w:t>
      </w:r>
    </w:p>
    <w:p w14:paraId="587EA6D3" w14:textId="77777777" w:rsidR="00212AB4" w:rsidRPr="00212AB4" w:rsidRDefault="00212AB4" w:rsidP="00212AB4">
      <w:pPr>
        <w:pStyle w:val="Body"/>
        <w:numPr>
          <w:ilvl w:val="1"/>
          <w:numId w:val="109"/>
        </w:numPr>
      </w:pPr>
      <w:r>
        <w:rPr>
          <w:lang w:val="en-AU"/>
        </w:rPr>
        <w:t>Your choice should depend on your security requirements and not on the effort level!</w:t>
      </w:r>
    </w:p>
    <w:p w14:paraId="0DD2D688" w14:textId="77777777" w:rsidR="002661AE" w:rsidRDefault="00CF05CE" w:rsidP="00212AB4">
      <w:pPr>
        <w:pStyle w:val="Body"/>
        <w:rPr>
          <w:b/>
          <w:bCs/>
          <w:u w:val="single"/>
          <w:lang w:val="en-AU"/>
        </w:rPr>
      </w:pPr>
      <w:r w:rsidRPr="00CF05CE">
        <w:rPr>
          <w:b/>
          <w:bCs/>
          <w:u w:val="single"/>
          <w:lang w:val="en-AU"/>
        </w:rPr>
        <w:t xml:space="preserve">Add Identity with </w:t>
      </w:r>
      <w:r w:rsidR="003F49AC">
        <w:rPr>
          <w:b/>
          <w:bCs/>
          <w:u w:val="single"/>
          <w:lang w:val="en-AU"/>
        </w:rPr>
        <w:t>JWT</w:t>
      </w:r>
      <w:r w:rsidRPr="00CF05CE">
        <w:rPr>
          <w:b/>
          <w:bCs/>
          <w:u w:val="single"/>
          <w:lang w:val="en-AU"/>
        </w:rPr>
        <w:t xml:space="preserve"> to Your API:</w:t>
      </w:r>
    </w:p>
    <w:p w14:paraId="6C7CC5C4" w14:textId="77777777" w:rsidR="002357D4" w:rsidRDefault="002357D4" w:rsidP="00212AB4">
      <w:pPr>
        <w:pStyle w:val="Body"/>
        <w:rPr>
          <w:lang w:val="en-AU"/>
        </w:rPr>
      </w:pPr>
      <w:r w:rsidRPr="002357D4">
        <w:rPr>
          <w:lang w:val="en-AU"/>
        </w:rPr>
        <w:t xml:space="preserve">This </w:t>
      </w:r>
      <w:r>
        <w:rPr>
          <w:lang w:val="en-AU"/>
        </w:rPr>
        <w:t>authentication method works in the following way:</w:t>
      </w:r>
    </w:p>
    <w:p w14:paraId="09BBF069" w14:textId="77777777" w:rsidR="00A05CC2" w:rsidRDefault="002357D4" w:rsidP="008748F5">
      <w:pPr>
        <w:pStyle w:val="Body"/>
        <w:numPr>
          <w:ilvl w:val="2"/>
          <w:numId w:val="116"/>
        </w:numPr>
        <w:rPr>
          <w:lang w:val="en-AU"/>
        </w:rPr>
      </w:pPr>
      <w:r w:rsidRPr="00A05CC2">
        <w:rPr>
          <w:lang w:val="en-AU"/>
        </w:rPr>
        <w:t>The user will need to call an action to create a token and supply their login details</w:t>
      </w:r>
    </w:p>
    <w:p w14:paraId="0A029788" w14:textId="77777777" w:rsidR="002357D4" w:rsidRPr="00A05CC2" w:rsidRDefault="002357D4" w:rsidP="008748F5">
      <w:pPr>
        <w:pStyle w:val="Body"/>
        <w:numPr>
          <w:ilvl w:val="2"/>
          <w:numId w:val="116"/>
        </w:numPr>
        <w:rPr>
          <w:lang w:val="en-AU"/>
        </w:rPr>
      </w:pPr>
      <w:r w:rsidRPr="00A05CC2">
        <w:rPr>
          <w:lang w:val="en-AU"/>
        </w:rPr>
        <w:t xml:space="preserve">If the action succeeds, the </w:t>
      </w:r>
      <w:r w:rsidR="00C37995" w:rsidRPr="00A05CC2">
        <w:rPr>
          <w:lang w:val="en-AU"/>
        </w:rPr>
        <w:t>action</w:t>
      </w:r>
      <w:r w:rsidRPr="00A05CC2">
        <w:rPr>
          <w:lang w:val="en-AU"/>
        </w:rPr>
        <w:t xml:space="preserve"> will return a token</w:t>
      </w:r>
    </w:p>
    <w:p w14:paraId="207BF667" w14:textId="77777777" w:rsidR="00F427DC" w:rsidRDefault="002357D4" w:rsidP="008748F5">
      <w:pPr>
        <w:pStyle w:val="Body"/>
        <w:numPr>
          <w:ilvl w:val="2"/>
          <w:numId w:val="116"/>
        </w:numPr>
        <w:rPr>
          <w:lang w:val="en-AU"/>
        </w:rPr>
      </w:pPr>
      <w:r>
        <w:rPr>
          <w:lang w:val="en-AU"/>
        </w:rPr>
        <w:t>The user can now send this token as part of their http requests’ header</w:t>
      </w:r>
    </w:p>
    <w:p w14:paraId="4EA89785" w14:textId="77777777" w:rsidR="002357D4" w:rsidRPr="002357D4" w:rsidRDefault="002357D4" w:rsidP="002357D4">
      <w:pPr>
        <w:pStyle w:val="Body"/>
        <w:ind w:left="1800"/>
        <w:rPr>
          <w:b/>
          <w:bCs/>
          <w:u w:val="single"/>
          <w:lang w:val="en-AU"/>
        </w:rPr>
      </w:pPr>
      <w:r>
        <w:rPr>
          <w:b/>
          <w:bCs/>
          <w:u w:val="single"/>
          <w:lang w:val="en-AU"/>
        </w:rPr>
        <w:t>To Implement</w:t>
      </w:r>
      <w:r w:rsidRPr="002357D4">
        <w:rPr>
          <w:b/>
          <w:bCs/>
          <w:u w:val="single"/>
          <w:lang w:val="en-AU"/>
        </w:rPr>
        <w:t>:</w:t>
      </w:r>
    </w:p>
    <w:p w14:paraId="34C9BBCF" w14:textId="77777777" w:rsidR="00701653" w:rsidRDefault="00701653" w:rsidP="008748F5">
      <w:pPr>
        <w:pStyle w:val="Body"/>
        <w:numPr>
          <w:ilvl w:val="2"/>
          <w:numId w:val="117"/>
        </w:numPr>
        <w:rPr>
          <w:lang w:val="en-AU"/>
        </w:rPr>
      </w:pPr>
      <w:r>
        <w:rPr>
          <w:lang w:val="en-AU"/>
        </w:rPr>
        <w:t>Add the Tokens Key, Issuer and Audience to your configuration file.</w:t>
      </w:r>
      <w:r>
        <w:rPr>
          <w:lang w:val="en-AU"/>
        </w:rPr>
        <w:br/>
      </w:r>
      <w:r>
        <w:rPr>
          <w:lang w:val="en-AU"/>
        </w:rPr>
        <w:lastRenderedPageBreak/>
        <w:t>These value will need to be assigned by the security team and changes if/when required. For example, in config.json:</w:t>
      </w:r>
    </w:p>
    <w:p w14:paraId="3A36BCA8" w14:textId="77777777" w:rsidR="00701653" w:rsidRDefault="00701653" w:rsidP="00701653">
      <w:pPr>
        <w:pStyle w:val="Code"/>
        <w:ind w:left="2160"/>
      </w:pPr>
      <w:r w:rsidRPr="00701653">
        <w:t>"Tokens": {</w:t>
      </w:r>
    </w:p>
    <w:p w14:paraId="60F0454E" w14:textId="77777777" w:rsidR="00701653" w:rsidRPr="00701653" w:rsidRDefault="00701653" w:rsidP="00701653">
      <w:pPr>
        <w:pStyle w:val="Code"/>
        <w:ind w:left="2160"/>
      </w:pPr>
      <w:r>
        <w:t xml:space="preserve">   </w:t>
      </w:r>
      <w:r w:rsidRPr="00701653">
        <w:t>"Key": "adfabsu vusn waoe qp32-83jf;a jfd ldsfdsfal",</w:t>
      </w:r>
    </w:p>
    <w:p w14:paraId="7C9FBE17" w14:textId="77777777" w:rsidR="00701653" w:rsidRPr="00701653" w:rsidRDefault="00701653" w:rsidP="00701653">
      <w:pPr>
        <w:pStyle w:val="Code"/>
        <w:ind w:left="2160"/>
      </w:pPr>
      <w:r>
        <w:t xml:space="preserve">   </w:t>
      </w:r>
      <w:r w:rsidRPr="00701653">
        <w:t>"Issuer": "localhost",</w:t>
      </w:r>
    </w:p>
    <w:p w14:paraId="174C62C2" w14:textId="77777777" w:rsidR="00701653" w:rsidRPr="00701653" w:rsidRDefault="00701653" w:rsidP="00701653">
      <w:pPr>
        <w:pStyle w:val="Code"/>
        <w:ind w:left="2160"/>
      </w:pPr>
      <w:r>
        <w:t xml:space="preserve">   </w:t>
      </w:r>
      <w:r w:rsidRPr="00701653">
        <w:t>"Audience": "users"</w:t>
      </w:r>
    </w:p>
    <w:p w14:paraId="68755D41" w14:textId="77777777" w:rsidR="00701653" w:rsidRDefault="00701653" w:rsidP="00701653">
      <w:pPr>
        <w:pStyle w:val="Code"/>
        <w:ind w:left="2160"/>
      </w:pPr>
      <w:r w:rsidRPr="00701653">
        <w:t>}</w:t>
      </w:r>
    </w:p>
    <w:p w14:paraId="798769F7" w14:textId="77777777" w:rsidR="009E5495" w:rsidRDefault="002357D4" w:rsidP="008748F5">
      <w:pPr>
        <w:pStyle w:val="Body"/>
        <w:numPr>
          <w:ilvl w:val="2"/>
          <w:numId w:val="117"/>
        </w:numPr>
        <w:rPr>
          <w:lang w:val="en-AU"/>
        </w:rPr>
      </w:pPr>
      <w:r w:rsidRPr="002357D4">
        <w:rPr>
          <w:lang w:val="en-AU"/>
        </w:rPr>
        <w:t>A</w:t>
      </w:r>
      <w:r>
        <w:rPr>
          <w:lang w:val="en-AU"/>
        </w:rPr>
        <w:t>dd the required authentication method in ConfigureServices:</w:t>
      </w:r>
    </w:p>
    <w:p w14:paraId="5AF92363" w14:textId="77777777" w:rsidR="002357D4" w:rsidRDefault="002357D4" w:rsidP="002357D4">
      <w:pPr>
        <w:pStyle w:val="Code"/>
        <w:ind w:left="2160"/>
      </w:pPr>
      <w:r>
        <w:t>services.AddAuthentication()</w:t>
      </w:r>
    </w:p>
    <w:p w14:paraId="22CF7425" w14:textId="77777777" w:rsidR="002357D4" w:rsidRDefault="000E01B2" w:rsidP="002357D4">
      <w:pPr>
        <w:pStyle w:val="Code"/>
        <w:ind w:left="2160"/>
      </w:pPr>
      <w:r>
        <w:t xml:space="preserve">   </w:t>
      </w:r>
      <w:r w:rsidR="002357D4">
        <w:t>.AddCookie()</w:t>
      </w:r>
    </w:p>
    <w:p w14:paraId="0BA7677E" w14:textId="77777777" w:rsidR="000E01B2" w:rsidRDefault="002357D4" w:rsidP="000E01B2">
      <w:pPr>
        <w:pStyle w:val="Code"/>
        <w:ind w:left="2160"/>
      </w:pPr>
      <w:r>
        <w:t xml:space="preserve">   .AddJwtBearer(</w:t>
      </w:r>
      <w:r w:rsidR="000E01B2">
        <w:t>cfg =&gt;</w:t>
      </w:r>
    </w:p>
    <w:p w14:paraId="3039FB28" w14:textId="77777777" w:rsidR="000E01B2" w:rsidRDefault="000E01B2" w:rsidP="000E01B2">
      <w:pPr>
        <w:pStyle w:val="Code"/>
        <w:ind w:left="2160"/>
      </w:pPr>
      <w:r>
        <w:t xml:space="preserve">      {</w:t>
      </w:r>
    </w:p>
    <w:p w14:paraId="3B64F1B7" w14:textId="77777777" w:rsidR="000E01B2" w:rsidRDefault="000E01B2" w:rsidP="000E01B2">
      <w:pPr>
        <w:pStyle w:val="Code"/>
        <w:ind w:left="2160"/>
      </w:pPr>
      <w:r>
        <w:t xml:space="preserve">         cfg.TokenValidationParameters = new </w:t>
      </w:r>
    </w:p>
    <w:p w14:paraId="2A99DE8F" w14:textId="77777777" w:rsidR="000E01B2" w:rsidRDefault="000E01B2" w:rsidP="000E01B2">
      <w:pPr>
        <w:pStyle w:val="Code"/>
        <w:ind w:left="2880" w:firstLine="720"/>
      </w:pPr>
      <w:r>
        <w:t>TokenValidationParameters()</w:t>
      </w:r>
    </w:p>
    <w:p w14:paraId="6BFBEF0F" w14:textId="77777777" w:rsidR="000E01B2" w:rsidRDefault="000E01B2" w:rsidP="000E01B2">
      <w:pPr>
        <w:pStyle w:val="Code"/>
      </w:pPr>
      <w:r>
        <w:tab/>
      </w:r>
      <w:r>
        <w:tab/>
      </w:r>
      <w:r>
        <w:tab/>
        <w:t xml:space="preserve">   {</w:t>
      </w:r>
    </w:p>
    <w:p w14:paraId="3B0F0DDB" w14:textId="77777777" w:rsidR="000E01B2" w:rsidRDefault="000E01B2" w:rsidP="000E01B2">
      <w:pPr>
        <w:pStyle w:val="Code"/>
      </w:pPr>
      <w:r>
        <w:tab/>
      </w:r>
      <w:r>
        <w:tab/>
      </w:r>
      <w:r>
        <w:tab/>
      </w:r>
      <w:r>
        <w:tab/>
        <w:t>ValidIssuer = _config["Tokens:Issuer"],</w:t>
      </w:r>
    </w:p>
    <w:p w14:paraId="4B936AB1" w14:textId="77777777" w:rsidR="000E01B2" w:rsidRDefault="000E01B2" w:rsidP="000E01B2">
      <w:pPr>
        <w:pStyle w:val="Code"/>
        <w:ind w:left="2160"/>
      </w:pPr>
      <w:r>
        <w:t xml:space="preserve">            ValidAudience = _config["Tokens:Audience"],</w:t>
      </w:r>
    </w:p>
    <w:p w14:paraId="7170E3DC" w14:textId="77777777" w:rsidR="000E01B2" w:rsidRDefault="000E01B2" w:rsidP="000E01B2">
      <w:pPr>
        <w:pStyle w:val="Code"/>
        <w:ind w:left="2160"/>
      </w:pPr>
      <w:r>
        <w:t xml:space="preserve">            IssuerSigningKey = new </w:t>
      </w:r>
    </w:p>
    <w:p w14:paraId="12E26DC7" w14:textId="77777777" w:rsidR="000E01B2" w:rsidRDefault="000E01B2" w:rsidP="000E01B2">
      <w:pPr>
        <w:pStyle w:val="Code"/>
        <w:ind w:left="3600" w:firstLine="720"/>
      </w:pPr>
      <w:r>
        <w:t>SymmetricSecurityKey(</w:t>
      </w:r>
    </w:p>
    <w:p w14:paraId="139A32B4" w14:textId="77777777" w:rsidR="000E01B2" w:rsidRDefault="000E01B2" w:rsidP="000E01B2">
      <w:pPr>
        <w:pStyle w:val="Code"/>
        <w:ind w:left="3600" w:firstLine="720"/>
      </w:pPr>
      <w:r>
        <w:t>Encoding.UTF8.GetBytes(</w:t>
      </w:r>
    </w:p>
    <w:p w14:paraId="1D97DAD7" w14:textId="77777777" w:rsidR="000E01B2" w:rsidRDefault="000E01B2" w:rsidP="000E01B2">
      <w:pPr>
        <w:pStyle w:val="Code"/>
        <w:ind w:left="3600" w:firstLine="720"/>
      </w:pPr>
      <w:r>
        <w:t>_config["Tokens:Key"]))</w:t>
      </w:r>
    </w:p>
    <w:p w14:paraId="65B32D77" w14:textId="77777777" w:rsidR="000E01B2" w:rsidRDefault="000E01B2" w:rsidP="000E01B2">
      <w:pPr>
        <w:pStyle w:val="Code"/>
        <w:ind w:left="2160"/>
      </w:pPr>
      <w:r>
        <w:t xml:space="preserve">          };</w:t>
      </w:r>
    </w:p>
    <w:p w14:paraId="25E41363" w14:textId="77777777" w:rsidR="002357D4" w:rsidRDefault="000E01B2" w:rsidP="000E01B2">
      <w:pPr>
        <w:pStyle w:val="Code"/>
        <w:ind w:left="2160"/>
      </w:pPr>
      <w:r>
        <w:t>});</w:t>
      </w:r>
    </w:p>
    <w:p w14:paraId="39C878AF" w14:textId="77777777" w:rsidR="002357D4" w:rsidRPr="002357D4" w:rsidRDefault="002357D4" w:rsidP="008748F5">
      <w:pPr>
        <w:pStyle w:val="Body"/>
        <w:numPr>
          <w:ilvl w:val="2"/>
          <w:numId w:val="117"/>
        </w:numPr>
      </w:pPr>
      <w:r>
        <w:rPr>
          <w:lang w:val="en-AU"/>
        </w:rPr>
        <w:t>Add an action in the AccountController to create a token to use in API calls</w:t>
      </w:r>
      <w:r w:rsidR="00CE589F">
        <w:rPr>
          <w:lang w:val="en-AU"/>
        </w:rPr>
        <w:t>; see in AspDotNetCoreFromScratch.AccountController.CreateToken</w:t>
      </w:r>
    </w:p>
    <w:p w14:paraId="5ACAA27F" w14:textId="77777777" w:rsidR="002357D4" w:rsidRDefault="00605E1B" w:rsidP="000E5C88">
      <w:pPr>
        <w:pStyle w:val="Body"/>
        <w:ind w:left="1440" w:firstLine="360"/>
        <w:rPr>
          <w:b/>
          <w:bCs/>
          <w:u w:val="single"/>
          <w:lang w:val="en-AU"/>
        </w:rPr>
      </w:pPr>
      <w:r w:rsidRPr="000E5C88">
        <w:rPr>
          <w:b/>
          <w:bCs/>
          <w:u w:val="single"/>
          <w:lang w:val="en-AU"/>
        </w:rPr>
        <w:t>To Use</w:t>
      </w:r>
      <w:r w:rsidR="000E5C88" w:rsidRPr="000E5C88">
        <w:rPr>
          <w:b/>
          <w:bCs/>
          <w:u w:val="single"/>
          <w:lang w:val="en-AU"/>
        </w:rPr>
        <w:t>:</w:t>
      </w:r>
    </w:p>
    <w:p w14:paraId="2AC8C292" w14:textId="77777777" w:rsidR="008748F5" w:rsidRDefault="008748F5" w:rsidP="008748F5">
      <w:pPr>
        <w:pStyle w:val="Body"/>
        <w:numPr>
          <w:ilvl w:val="1"/>
          <w:numId w:val="117"/>
        </w:numPr>
        <w:rPr>
          <w:lang w:val="en-AU"/>
        </w:rPr>
      </w:pPr>
      <w:r>
        <w:rPr>
          <w:lang w:val="en-AU"/>
        </w:rPr>
        <w:t>In Code:</w:t>
      </w:r>
    </w:p>
    <w:p w14:paraId="72DD2C1C" w14:textId="77777777" w:rsidR="000C75BA" w:rsidRDefault="000C75BA" w:rsidP="008748F5">
      <w:pPr>
        <w:pStyle w:val="Body"/>
        <w:ind w:left="1800"/>
        <w:rPr>
          <w:lang w:val="en-AU"/>
        </w:rPr>
      </w:pPr>
      <w:r w:rsidRPr="000C75BA">
        <w:rPr>
          <w:lang w:val="en-AU"/>
        </w:rPr>
        <w:t xml:space="preserve">Every </w:t>
      </w:r>
      <w:r w:rsidR="00334F93">
        <w:rPr>
          <w:lang w:val="en-AU"/>
        </w:rPr>
        <w:t>controller/action that requires authentication should include the data annotation:</w:t>
      </w:r>
    </w:p>
    <w:p w14:paraId="29F21C8B" w14:textId="77777777" w:rsidR="00334F93" w:rsidRDefault="00334F93" w:rsidP="00334F93">
      <w:pPr>
        <w:pStyle w:val="Code"/>
        <w:ind w:left="1800"/>
      </w:pPr>
      <w:r w:rsidRPr="00334F93">
        <w:t xml:space="preserve">[Authorize(AuthenticationSchemes </w:t>
      </w:r>
      <w:r>
        <w:t xml:space="preserve">= </w:t>
      </w:r>
    </w:p>
    <w:p w14:paraId="483DC967" w14:textId="77777777" w:rsidR="00334F93" w:rsidRPr="000C75BA" w:rsidRDefault="00334F93" w:rsidP="00334F93">
      <w:pPr>
        <w:pStyle w:val="Code"/>
        <w:ind w:left="1800"/>
      </w:pPr>
      <w:r w:rsidRPr="00334F93">
        <w:t>JwtBearerDefaults.AuthenticationScheme)]</w:t>
      </w:r>
    </w:p>
    <w:p w14:paraId="05644425" w14:textId="77777777" w:rsidR="000E5C88" w:rsidRDefault="008748F5" w:rsidP="008748F5">
      <w:pPr>
        <w:pStyle w:val="Body"/>
        <w:numPr>
          <w:ilvl w:val="1"/>
          <w:numId w:val="117"/>
        </w:numPr>
        <w:rPr>
          <w:lang w:val="en-AU"/>
        </w:rPr>
      </w:pPr>
      <w:r>
        <w:rPr>
          <w:lang w:val="en-AU"/>
        </w:rPr>
        <w:t>By Users:</w:t>
      </w:r>
    </w:p>
    <w:p w14:paraId="7296FD1B" w14:textId="77777777" w:rsidR="008748F5" w:rsidRDefault="008748F5" w:rsidP="008748F5">
      <w:pPr>
        <w:pStyle w:val="Body"/>
        <w:numPr>
          <w:ilvl w:val="2"/>
          <w:numId w:val="117"/>
        </w:numPr>
        <w:rPr>
          <w:lang w:val="en-AU"/>
        </w:rPr>
      </w:pPr>
      <w:r>
        <w:rPr>
          <w:lang w:val="en-AU"/>
        </w:rPr>
        <w:t>Get the token by posting the login details to the account/CreateToken action.</w:t>
      </w:r>
    </w:p>
    <w:p w14:paraId="2578E175" w14:textId="77777777" w:rsidR="008748F5" w:rsidRDefault="008748F5" w:rsidP="008748F5">
      <w:pPr>
        <w:pStyle w:val="Body"/>
        <w:numPr>
          <w:ilvl w:val="2"/>
          <w:numId w:val="117"/>
        </w:numPr>
        <w:rPr>
          <w:lang w:val="en-AU"/>
        </w:rPr>
      </w:pPr>
      <w:r>
        <w:rPr>
          <w:lang w:val="en-AU"/>
        </w:rPr>
        <w:t>If the action succeeds, the action will return a token</w:t>
      </w:r>
    </w:p>
    <w:p w14:paraId="296E07AB" w14:textId="77777777" w:rsidR="008748F5" w:rsidRDefault="008748F5" w:rsidP="008748F5">
      <w:pPr>
        <w:pStyle w:val="Body"/>
        <w:numPr>
          <w:ilvl w:val="2"/>
          <w:numId w:val="117"/>
        </w:numPr>
        <w:rPr>
          <w:lang w:val="en-AU"/>
        </w:rPr>
      </w:pPr>
      <w:r w:rsidRPr="008748F5">
        <w:rPr>
          <w:lang w:val="en-AU"/>
        </w:rPr>
        <w:t>The user can now send this token as part of their http requests’ header by adding the following Key and value to the header:</w:t>
      </w:r>
    </w:p>
    <w:p w14:paraId="7D28ED81" w14:textId="77777777" w:rsidR="008748F5" w:rsidRPr="008748F5" w:rsidRDefault="008748F5" w:rsidP="008748F5">
      <w:pPr>
        <w:pStyle w:val="Body"/>
        <w:numPr>
          <w:ilvl w:val="3"/>
          <w:numId w:val="117"/>
        </w:numPr>
        <w:rPr>
          <w:lang w:val="en-AU"/>
        </w:rPr>
      </w:pPr>
      <w:r w:rsidRPr="008748F5">
        <w:rPr>
          <w:lang w:val="en-AU"/>
        </w:rPr>
        <w:t>Key: Authorization</w:t>
      </w:r>
    </w:p>
    <w:p w14:paraId="262C6B85" w14:textId="77777777" w:rsidR="008748F5" w:rsidRPr="004D2C4B" w:rsidRDefault="008748F5" w:rsidP="008748F5">
      <w:pPr>
        <w:pStyle w:val="Body"/>
        <w:numPr>
          <w:ilvl w:val="3"/>
          <w:numId w:val="117"/>
        </w:numPr>
        <w:rPr>
          <w:lang w:val="en-AU"/>
        </w:rPr>
      </w:pPr>
      <w:r>
        <w:rPr>
          <w:lang w:val="en-AU"/>
        </w:rPr>
        <w:t>Value: Bearer &lt;the received token&gt;</w:t>
      </w:r>
    </w:p>
    <w:p w14:paraId="11259853" w14:textId="77777777" w:rsidR="0084719D" w:rsidRDefault="0084719D" w:rsidP="0084719D">
      <w:pPr>
        <w:pStyle w:val="Heading4"/>
        <w:rPr>
          <w:lang w:val="en-AU"/>
        </w:rPr>
      </w:pPr>
      <w:r>
        <w:rPr>
          <w:lang w:val="en-AU"/>
        </w:rPr>
        <w:t xml:space="preserve">Building </w:t>
      </w:r>
      <w:r w:rsidR="00557FD3">
        <w:rPr>
          <w:lang w:val="en-AU"/>
        </w:rPr>
        <w:t>Public API</w:t>
      </w:r>
    </w:p>
    <w:p w14:paraId="6A5154CF" w14:textId="77777777" w:rsidR="00557FD3" w:rsidRDefault="00557FD3" w:rsidP="00557FD3">
      <w:pPr>
        <w:pStyle w:val="Body"/>
        <w:rPr>
          <w:lang w:val="en-AU"/>
        </w:rPr>
      </w:pPr>
      <w:r>
        <w:rPr>
          <w:lang w:val="en-AU"/>
        </w:rPr>
        <w:t>When building public API, you need to document it well. Swagger is a tool for taking the code and building the documentation from it.</w:t>
      </w:r>
    </w:p>
    <w:p w14:paraId="4D2F6CEE" w14:textId="77777777" w:rsidR="00557FD3" w:rsidRDefault="00557FD3" w:rsidP="00557FD3">
      <w:pPr>
        <w:pStyle w:val="Body"/>
        <w:rPr>
          <w:lang w:val="en-AU"/>
        </w:rPr>
      </w:pPr>
      <w:r>
        <w:rPr>
          <w:lang w:val="en-AU"/>
        </w:rPr>
        <w:lastRenderedPageBreak/>
        <w:t>To build a public API and be able to use the automatic tools for documentation, we’ll need to do the following changes:</w:t>
      </w:r>
    </w:p>
    <w:p w14:paraId="2F72B73C" w14:textId="77777777" w:rsidR="00387B90" w:rsidRDefault="00387B90" w:rsidP="00557FD3">
      <w:pPr>
        <w:pStyle w:val="Body"/>
        <w:numPr>
          <w:ilvl w:val="0"/>
          <w:numId w:val="88"/>
        </w:numPr>
        <w:rPr>
          <w:lang w:val="en-AU"/>
        </w:rPr>
      </w:pPr>
      <w:r>
        <w:rPr>
          <w:lang w:val="en-AU"/>
        </w:rPr>
        <w:t>Make sure our application supports ASP.Net Core 2.1 features by adding to the services.AddMvc() call in Startup.ConfigureServices:</w:t>
      </w:r>
      <w:r>
        <w:rPr>
          <w:lang w:val="en-AU"/>
        </w:rPr>
        <w:br/>
      </w:r>
      <w:r w:rsidRPr="00387B90">
        <w:rPr>
          <w:rStyle w:val="CodeChar"/>
          <w:sz w:val="20"/>
        </w:rPr>
        <w:t>.SetCompatibilityVersion(CompatibilityVersion.Version_2_1)</w:t>
      </w:r>
      <w:r>
        <w:rPr>
          <w:lang w:val="en-AU"/>
        </w:rPr>
        <w:t>;</w:t>
      </w:r>
    </w:p>
    <w:p w14:paraId="5EEC4B4B" w14:textId="77777777" w:rsidR="00557FD3" w:rsidRDefault="00557FD3" w:rsidP="00557FD3">
      <w:pPr>
        <w:pStyle w:val="Body"/>
        <w:numPr>
          <w:ilvl w:val="0"/>
          <w:numId w:val="88"/>
        </w:numPr>
        <w:rPr>
          <w:lang w:val="en-AU"/>
        </w:rPr>
      </w:pPr>
      <w:r>
        <w:rPr>
          <w:lang w:val="en-AU"/>
        </w:rPr>
        <w:t>Our API Controller needs to inherit from ControllerBase instead of Controller</w:t>
      </w:r>
    </w:p>
    <w:p w14:paraId="2A115590" w14:textId="77777777" w:rsidR="00B46DE0" w:rsidRDefault="00B46DE0" w:rsidP="00557FD3">
      <w:pPr>
        <w:pStyle w:val="Body"/>
        <w:numPr>
          <w:ilvl w:val="0"/>
          <w:numId w:val="88"/>
        </w:numPr>
        <w:rPr>
          <w:lang w:val="en-AU"/>
        </w:rPr>
      </w:pPr>
      <w:r>
        <w:rPr>
          <w:lang w:val="en-AU"/>
        </w:rPr>
        <w:t>We should add the following annotations to the class:</w:t>
      </w:r>
    </w:p>
    <w:p w14:paraId="760C3C91" w14:textId="77777777" w:rsidR="00B46DE0" w:rsidRDefault="00B46DE0" w:rsidP="00B46DE0">
      <w:pPr>
        <w:pStyle w:val="Code"/>
        <w:numPr>
          <w:ilvl w:val="1"/>
          <w:numId w:val="88"/>
        </w:numPr>
      </w:pPr>
      <w:r>
        <w:t>[ApiController]</w:t>
      </w:r>
    </w:p>
    <w:p w14:paraId="4E7C7CE9" w14:textId="77777777" w:rsidR="00B46DE0" w:rsidRDefault="00B46DE0" w:rsidP="00B46DE0">
      <w:pPr>
        <w:pStyle w:val="Body"/>
        <w:numPr>
          <w:ilvl w:val="1"/>
          <w:numId w:val="88"/>
        </w:numPr>
        <w:rPr>
          <w:lang w:val="en-AU"/>
        </w:rPr>
      </w:pPr>
      <w:r w:rsidRPr="00B46DE0">
        <w:rPr>
          <w:rStyle w:val="CodeChar"/>
          <w:sz w:val="20"/>
        </w:rPr>
        <w:t>[Produces(“application/json”)]</w:t>
      </w:r>
      <w:r>
        <w:rPr>
          <w:lang w:val="en-AU"/>
        </w:rPr>
        <w:t xml:space="preserve"> – this is the most common returned type but we can set it to other things as well.</w:t>
      </w:r>
    </w:p>
    <w:p w14:paraId="18D0E8C3" w14:textId="77777777" w:rsidR="00557FD3" w:rsidRDefault="00557FD3" w:rsidP="00557FD3">
      <w:pPr>
        <w:pStyle w:val="Body"/>
        <w:numPr>
          <w:ilvl w:val="0"/>
          <w:numId w:val="88"/>
        </w:numPr>
        <w:rPr>
          <w:lang w:val="en-AU"/>
        </w:rPr>
      </w:pPr>
      <w:r>
        <w:rPr>
          <w:lang w:val="en-AU"/>
        </w:rPr>
        <w:t xml:space="preserve">Our Actions should return the generic-concrete type ActionResult&lt;returned type&gt; instead of the </w:t>
      </w:r>
      <w:r w:rsidR="000023BF">
        <w:rPr>
          <w:lang w:val="en-AU"/>
        </w:rPr>
        <w:t xml:space="preserve">interface type </w:t>
      </w:r>
      <w:r>
        <w:rPr>
          <w:lang w:val="en-AU"/>
        </w:rPr>
        <w:t>IActionResult</w:t>
      </w:r>
    </w:p>
    <w:p w14:paraId="217E4CD2" w14:textId="77777777" w:rsidR="00B46DE0" w:rsidRPr="00557FD3" w:rsidRDefault="00387B90" w:rsidP="00557FD3">
      <w:pPr>
        <w:pStyle w:val="Body"/>
        <w:numPr>
          <w:ilvl w:val="0"/>
          <w:numId w:val="88"/>
        </w:numPr>
        <w:rPr>
          <w:lang w:val="en-AU"/>
        </w:rPr>
      </w:pPr>
      <w:r>
        <w:rPr>
          <w:lang w:val="en-AU"/>
        </w:rPr>
        <w:t>For each action, we can (although I don’t like it – horrible dry) add:</w:t>
      </w:r>
      <w:r>
        <w:rPr>
          <w:lang w:val="en-AU"/>
        </w:rPr>
        <w:br/>
      </w:r>
      <w:r w:rsidRPr="00F80C73">
        <w:rPr>
          <w:rStyle w:val="CodeChar"/>
          <w:b/>
          <w:sz w:val="20"/>
        </w:rPr>
        <w:t>[ProducesResponseType</w:t>
      </w:r>
      <w:r w:rsidRPr="00387B90">
        <w:rPr>
          <w:rStyle w:val="CodeChar"/>
          <w:sz w:val="20"/>
        </w:rPr>
        <w:t>(&lt;code&gt;)]</w:t>
      </w:r>
      <w:r>
        <w:rPr>
          <w:lang w:val="en-AU"/>
        </w:rPr>
        <w:t xml:space="preserve"> – for each possible response code that the function returns. For example: </w:t>
      </w:r>
      <w:r>
        <w:rPr>
          <w:lang w:val="en-AU"/>
        </w:rPr>
        <w:br/>
        <w:t>[ProducesResponseType(200)]</w:t>
      </w:r>
    </w:p>
    <w:p w14:paraId="0555CED0" w14:textId="77777777" w:rsidR="00E6573F" w:rsidRDefault="00E6573F" w:rsidP="003C3919">
      <w:pPr>
        <w:pStyle w:val="Heading3"/>
        <w:rPr>
          <w:lang w:val="en-AU"/>
        </w:rPr>
      </w:pPr>
      <w:r>
        <w:rPr>
          <w:lang w:val="en-AU"/>
        </w:rPr>
        <w:t>TypeScript</w:t>
      </w:r>
    </w:p>
    <w:p w14:paraId="47EBAFB8" w14:textId="77777777" w:rsidR="00E6573F" w:rsidRDefault="00E6573F" w:rsidP="00E6573F">
      <w:pPr>
        <w:pStyle w:val="Body"/>
        <w:numPr>
          <w:ilvl w:val="0"/>
          <w:numId w:val="88"/>
        </w:numPr>
        <w:rPr>
          <w:lang w:val="en-AU"/>
        </w:rPr>
      </w:pPr>
      <w:r>
        <w:rPr>
          <w:lang w:val="en-AU"/>
        </w:rPr>
        <w:t>Add any customer-side typescript files under wwwroot/ts</w:t>
      </w:r>
    </w:p>
    <w:p w14:paraId="37C0FB7D" w14:textId="77777777" w:rsidR="00E6573F" w:rsidRDefault="005B4F97" w:rsidP="00E6573F">
      <w:pPr>
        <w:pStyle w:val="Body"/>
        <w:numPr>
          <w:ilvl w:val="0"/>
          <w:numId w:val="88"/>
        </w:numPr>
        <w:rPr>
          <w:lang w:val="en-AU"/>
        </w:rPr>
      </w:pPr>
      <w:r>
        <w:rPr>
          <w:lang w:val="en-AU"/>
        </w:rPr>
        <w:t>In the root of the project, a</w:t>
      </w:r>
      <w:r w:rsidR="00E6573F">
        <w:rPr>
          <w:lang w:val="en-AU"/>
        </w:rPr>
        <w:t xml:space="preserve">dd tsconfig.json file that will </w:t>
      </w:r>
      <w:r w:rsidR="00441B65">
        <w:rPr>
          <w:lang w:val="en-AU"/>
        </w:rPr>
        <w:t>hold the typescript compiler configurations:</w:t>
      </w:r>
    </w:p>
    <w:p w14:paraId="017CB57E" w14:textId="77777777" w:rsidR="00441B65" w:rsidRPr="00441B65" w:rsidRDefault="00441B65" w:rsidP="00441B65">
      <w:pPr>
        <w:pStyle w:val="Code"/>
        <w:ind w:left="2251"/>
      </w:pPr>
      <w:r w:rsidRPr="00441B65">
        <w:t>{</w:t>
      </w:r>
    </w:p>
    <w:p w14:paraId="284B5667" w14:textId="77777777" w:rsidR="00441B65" w:rsidRPr="00441B65" w:rsidRDefault="00353394" w:rsidP="00441B65">
      <w:pPr>
        <w:pStyle w:val="Code"/>
        <w:ind w:left="2251"/>
      </w:pPr>
      <w:r>
        <w:rPr>
          <w:color w:val="2E75B6"/>
        </w:rPr>
        <w:t xml:space="preserve">  </w:t>
      </w:r>
      <w:r w:rsidR="00441B65" w:rsidRPr="00441B65">
        <w:rPr>
          <w:color w:val="2E75B6"/>
        </w:rPr>
        <w:t>"include"</w:t>
      </w:r>
      <w:r w:rsidR="00441B65" w:rsidRPr="00441B65">
        <w:t xml:space="preserve">: [ </w:t>
      </w:r>
      <w:r w:rsidR="00441B65" w:rsidRPr="00441B65">
        <w:rPr>
          <w:color w:val="A31515"/>
        </w:rPr>
        <w:t>"wwwroot/ts/**/*.ts"</w:t>
      </w:r>
      <w:r w:rsidR="00441B65" w:rsidRPr="00441B65">
        <w:t xml:space="preserve"> ],</w:t>
      </w:r>
    </w:p>
    <w:p w14:paraId="6D3E66A9" w14:textId="77777777" w:rsidR="00441B65" w:rsidRDefault="00353394" w:rsidP="00441B65">
      <w:pPr>
        <w:pStyle w:val="Code"/>
        <w:ind w:left="2251"/>
      </w:pPr>
      <w:r>
        <w:t xml:space="preserve">  </w:t>
      </w:r>
      <w:r w:rsidR="00441B65" w:rsidRPr="00441B65">
        <w:rPr>
          <w:color w:val="2E75B6"/>
        </w:rPr>
        <w:t>"compilerOptions"</w:t>
      </w:r>
      <w:r w:rsidR="00441B65" w:rsidRPr="00441B65">
        <w:t>: {</w:t>
      </w:r>
    </w:p>
    <w:p w14:paraId="0DF56469" w14:textId="77777777" w:rsidR="00353394" w:rsidRPr="00441B65" w:rsidRDefault="00353394" w:rsidP="00441B65">
      <w:pPr>
        <w:pStyle w:val="Code"/>
        <w:ind w:left="2251"/>
      </w:pPr>
      <w:r>
        <w:rPr>
          <w:color w:val="2E75B6"/>
        </w:rPr>
        <w:tab/>
      </w:r>
      <w:r w:rsidRPr="00441B65">
        <w:rPr>
          <w:color w:val="008000"/>
        </w:rPr>
        <w:t xml:space="preserve">// to support </w:t>
      </w:r>
      <w:r>
        <w:rPr>
          <w:color w:val="008000"/>
        </w:rPr>
        <w:t>accessors:</w:t>
      </w:r>
    </w:p>
    <w:p w14:paraId="1A19C785" w14:textId="77777777" w:rsidR="00441B65" w:rsidRDefault="00441B65" w:rsidP="00441B65">
      <w:pPr>
        <w:pStyle w:val="Code"/>
        <w:ind w:left="2251"/>
      </w:pPr>
      <w:r w:rsidRPr="00441B65">
        <w:tab/>
      </w:r>
      <w:r w:rsidRPr="00441B65">
        <w:rPr>
          <w:color w:val="2E75B6"/>
        </w:rPr>
        <w:t>"target"</w:t>
      </w:r>
      <w:r w:rsidRPr="00441B65">
        <w:t xml:space="preserve">: </w:t>
      </w:r>
      <w:r w:rsidRPr="00441B65">
        <w:rPr>
          <w:color w:val="A31515"/>
        </w:rPr>
        <w:t>"es5"</w:t>
      </w:r>
      <w:r w:rsidRPr="00441B65">
        <w:t>,</w:t>
      </w:r>
      <w:r w:rsidRPr="00441B65">
        <w:tab/>
      </w:r>
      <w:r w:rsidRPr="00441B65">
        <w:tab/>
      </w:r>
    </w:p>
    <w:p w14:paraId="6A07F5B5" w14:textId="77777777" w:rsidR="00353394" w:rsidRDefault="00353394" w:rsidP="00353394">
      <w:pPr>
        <w:pStyle w:val="Code"/>
        <w:ind w:left="2251"/>
        <w:rPr>
          <w:color w:val="2E75B6"/>
        </w:rPr>
      </w:pPr>
      <w:r>
        <w:rPr>
          <w:color w:val="2E75B6"/>
        </w:rPr>
        <w:tab/>
      </w:r>
    </w:p>
    <w:p w14:paraId="4E6A0A07" w14:textId="77777777" w:rsidR="00353394" w:rsidRPr="00441B65" w:rsidRDefault="00353394" w:rsidP="00353394">
      <w:pPr>
        <w:pStyle w:val="Code"/>
        <w:ind w:left="2251"/>
      </w:pPr>
      <w:r>
        <w:rPr>
          <w:color w:val="2E75B6"/>
        </w:rPr>
        <w:tab/>
      </w:r>
      <w:r w:rsidRPr="00441B65">
        <w:rPr>
          <w:color w:val="008000"/>
        </w:rPr>
        <w:t xml:space="preserve">// to create the source map needed </w:t>
      </w:r>
      <w:r>
        <w:rPr>
          <w:color w:val="008000"/>
        </w:rPr>
        <w:t xml:space="preserve">4 </w:t>
      </w:r>
      <w:r w:rsidRPr="00441B65">
        <w:rPr>
          <w:color w:val="008000"/>
        </w:rPr>
        <w:t>debugging</w:t>
      </w:r>
    </w:p>
    <w:p w14:paraId="550F9040" w14:textId="77777777" w:rsidR="00353394" w:rsidRDefault="00353394" w:rsidP="00353394">
      <w:pPr>
        <w:pStyle w:val="Code"/>
        <w:ind w:left="2251"/>
      </w:pPr>
      <w:r>
        <w:tab/>
      </w:r>
      <w:r w:rsidR="00441B65" w:rsidRPr="00441B65">
        <w:rPr>
          <w:color w:val="2E75B6"/>
        </w:rPr>
        <w:t>"sourceMap"</w:t>
      </w:r>
      <w:r w:rsidR="00441B65" w:rsidRPr="00441B65">
        <w:t xml:space="preserve">: </w:t>
      </w:r>
      <w:r w:rsidR="00441B65" w:rsidRPr="00441B65">
        <w:rPr>
          <w:color w:val="0000FF"/>
        </w:rPr>
        <w:t>true</w:t>
      </w:r>
      <w:r w:rsidR="00441B65" w:rsidRPr="00441B65">
        <w:tab/>
      </w:r>
      <w:r w:rsidR="00441B65" w:rsidRPr="00441B65">
        <w:tab/>
      </w:r>
      <w:r w:rsidR="00441B65" w:rsidRPr="00441B65">
        <w:tab/>
      </w:r>
    </w:p>
    <w:p w14:paraId="511DBBB2" w14:textId="77777777" w:rsidR="00441B65" w:rsidRPr="00441B65" w:rsidRDefault="00353394" w:rsidP="00353394">
      <w:pPr>
        <w:pStyle w:val="Code"/>
        <w:ind w:left="2251"/>
      </w:pPr>
      <w:r>
        <w:rPr>
          <w:color w:val="2E75B6"/>
        </w:rPr>
        <w:t xml:space="preserve">  </w:t>
      </w:r>
      <w:r w:rsidR="00441B65" w:rsidRPr="00441B65">
        <w:t>}</w:t>
      </w:r>
    </w:p>
    <w:p w14:paraId="7CB66A56" w14:textId="77777777" w:rsidR="00441B65" w:rsidRDefault="00441B65" w:rsidP="00441B65">
      <w:pPr>
        <w:pStyle w:val="Code"/>
        <w:ind w:left="2251"/>
      </w:pPr>
      <w:r>
        <w:t>}</w:t>
      </w:r>
    </w:p>
    <w:p w14:paraId="7D1A5ACD" w14:textId="77777777" w:rsidR="005B4F97" w:rsidRDefault="00A82855" w:rsidP="005B4F97">
      <w:pPr>
        <w:pStyle w:val="Heading4"/>
      </w:pPr>
      <w:r>
        <w:t>Debugging TypeScript in the Browser</w:t>
      </w:r>
    </w:p>
    <w:p w14:paraId="771A6A86" w14:textId="77777777" w:rsidR="00A82855" w:rsidRPr="00387AFF" w:rsidRDefault="00387AFF" w:rsidP="00CE1A9A">
      <w:pPr>
        <w:pStyle w:val="Body"/>
        <w:rPr>
          <w:lang w:val="en-AU"/>
        </w:rPr>
      </w:pPr>
      <w:r>
        <w:rPr>
          <w:lang w:val="en-AU"/>
        </w:rPr>
        <w:t>If you used the “sourceMap” option in the tsconfig.json, you should be able to see the .ts files and debug them in the browser.</w:t>
      </w:r>
    </w:p>
    <w:p w14:paraId="4B7580DA" w14:textId="77777777" w:rsidR="004206DD" w:rsidRDefault="004206DD" w:rsidP="003C3919">
      <w:pPr>
        <w:pStyle w:val="Heading3"/>
        <w:rPr>
          <w:lang w:val="en-AU"/>
        </w:rPr>
      </w:pPr>
      <w:r>
        <w:rPr>
          <w:lang w:val="en-AU"/>
        </w:rPr>
        <w:t>Add NuGet Packages</w:t>
      </w:r>
    </w:p>
    <w:p w14:paraId="75DD13DE" w14:textId="77777777" w:rsidR="004206DD" w:rsidRDefault="004206DD" w:rsidP="004206DD">
      <w:pPr>
        <w:pStyle w:val="Body"/>
        <w:rPr>
          <w:lang w:val="en-AU"/>
        </w:rPr>
      </w:pPr>
      <w:r>
        <w:rPr>
          <w:lang w:val="en-AU"/>
        </w:rPr>
        <w:t>For server-side packages:</w:t>
      </w:r>
    </w:p>
    <w:p w14:paraId="3D502256" w14:textId="77777777" w:rsidR="004206DD" w:rsidRPr="004206DD" w:rsidRDefault="004206DD" w:rsidP="004206DD">
      <w:pPr>
        <w:pStyle w:val="Body"/>
        <w:rPr>
          <w:lang w:val="en-AU"/>
        </w:rPr>
      </w:pPr>
      <w:r>
        <w:rPr>
          <w:lang w:val="en-AU"/>
        </w:rPr>
        <w:t>Solution -&gt; right click -&gt; Manage NuGet Packages</w:t>
      </w:r>
      <w:r>
        <w:rPr>
          <w:lang w:val="en-AU"/>
        </w:rPr>
        <w:br/>
      </w:r>
    </w:p>
    <w:p w14:paraId="46420C4B" w14:textId="77777777" w:rsidR="00CF7E69" w:rsidRDefault="00CF7E69" w:rsidP="003C3919">
      <w:pPr>
        <w:pStyle w:val="Heading3"/>
        <w:rPr>
          <w:lang w:val="en-AU"/>
        </w:rPr>
      </w:pPr>
      <w:r>
        <w:rPr>
          <w:lang w:val="en-AU"/>
        </w:rPr>
        <w:lastRenderedPageBreak/>
        <w:t xml:space="preserve">Add </w:t>
      </w:r>
      <w:r w:rsidR="004206DD">
        <w:rPr>
          <w:lang w:val="en-AU"/>
        </w:rPr>
        <w:t>Javascript Packages</w:t>
      </w:r>
    </w:p>
    <w:p w14:paraId="6EDE64EC" w14:textId="77777777" w:rsidR="00CF7E69" w:rsidRDefault="00CF7E69" w:rsidP="00105991">
      <w:pPr>
        <w:pStyle w:val="Body"/>
        <w:numPr>
          <w:ilvl w:val="0"/>
          <w:numId w:val="86"/>
        </w:numPr>
        <w:rPr>
          <w:lang w:val="en-AU"/>
        </w:rPr>
      </w:pPr>
      <w:r>
        <w:rPr>
          <w:lang w:val="en-AU"/>
        </w:rPr>
        <w:t>Add NPM support to allow installing and managing JS packages:</w:t>
      </w:r>
      <w:r>
        <w:rPr>
          <w:lang w:val="en-AU"/>
        </w:rPr>
        <w:br/>
      </w:r>
      <w:r w:rsidRPr="00F103D6">
        <w:rPr>
          <w:rStyle w:val="CodeChar"/>
          <w:sz w:val="20"/>
        </w:rPr>
        <w:t>solution -&gt; right click -&gt; Add new Item -&gt; c# -&gt; ASP.Net Core -&gt; Web -&gt; npm Configuration File</w:t>
      </w:r>
    </w:p>
    <w:p w14:paraId="64D29D1B" w14:textId="77777777" w:rsidR="00CF7E69" w:rsidRDefault="00CF7E69" w:rsidP="004206DD">
      <w:pPr>
        <w:pStyle w:val="Body"/>
        <w:ind w:left="2160"/>
        <w:rPr>
          <w:lang w:val="en-AU"/>
        </w:rPr>
      </w:pPr>
      <w:r>
        <w:rPr>
          <w:lang w:val="en-AU"/>
        </w:rPr>
        <w:t>This will add the package.json at the root directory of your project where you can manage JS dependencies.</w:t>
      </w:r>
    </w:p>
    <w:p w14:paraId="7EE1F9E2" w14:textId="77777777" w:rsidR="004206DD" w:rsidRDefault="004206DD" w:rsidP="00105991">
      <w:pPr>
        <w:pStyle w:val="Body"/>
        <w:numPr>
          <w:ilvl w:val="0"/>
          <w:numId w:val="86"/>
        </w:numPr>
        <w:rPr>
          <w:lang w:val="en-AU"/>
        </w:rPr>
      </w:pPr>
      <w:r>
        <w:rPr>
          <w:lang w:val="en-AU"/>
        </w:rPr>
        <w:t xml:space="preserve">To enable serving the javascripts from node_modules, add the NuGet package OdeToCode.UseNodeModules. </w:t>
      </w:r>
      <w:r>
        <w:rPr>
          <w:lang w:val="en-AU"/>
        </w:rPr>
        <w:br/>
        <w:t>Then, add to the Startup.Configure method:</w:t>
      </w:r>
      <w:r>
        <w:rPr>
          <w:lang w:val="en-AU"/>
        </w:rPr>
        <w:br/>
      </w:r>
      <w:r w:rsidRPr="004206DD">
        <w:rPr>
          <w:rStyle w:val="CodeChar"/>
          <w:rFonts w:eastAsiaTheme="minorHAnsi"/>
          <w:sz w:val="20"/>
        </w:rPr>
        <w:t>app.UseNodeModules(env);</w:t>
      </w:r>
    </w:p>
    <w:p w14:paraId="3E3C5494" w14:textId="77777777" w:rsidR="00730A34" w:rsidRDefault="00730A34" w:rsidP="00105991">
      <w:pPr>
        <w:pStyle w:val="Body"/>
        <w:numPr>
          <w:ilvl w:val="0"/>
          <w:numId w:val="86"/>
        </w:numPr>
        <w:rPr>
          <w:lang w:val="en-AU"/>
        </w:rPr>
      </w:pPr>
      <w:r>
        <w:rPr>
          <w:lang w:val="en-AU"/>
        </w:rPr>
        <w:t>To install a new package in your solution, either:</w:t>
      </w:r>
    </w:p>
    <w:p w14:paraId="2B8586D0" w14:textId="77777777" w:rsidR="004206DD" w:rsidRDefault="004206DD" w:rsidP="00105991">
      <w:pPr>
        <w:pStyle w:val="Body"/>
        <w:numPr>
          <w:ilvl w:val="1"/>
          <w:numId w:val="86"/>
        </w:numPr>
        <w:rPr>
          <w:lang w:val="en-AU"/>
        </w:rPr>
      </w:pPr>
      <w:r>
        <w:rPr>
          <w:lang w:val="en-AU"/>
        </w:rPr>
        <w:t>In the package.json, add the required packages like you would normally. Visual Studio will automatically download and put the packages into node_modules, usually under the &lt;package name&gt;/dist directory.</w:t>
      </w:r>
    </w:p>
    <w:p w14:paraId="3C919342" w14:textId="77777777" w:rsidR="00730A34" w:rsidRDefault="00730A34" w:rsidP="00105991">
      <w:pPr>
        <w:pStyle w:val="Body"/>
        <w:numPr>
          <w:ilvl w:val="1"/>
          <w:numId w:val="86"/>
        </w:numPr>
        <w:rPr>
          <w:lang w:val="en-AU"/>
        </w:rPr>
      </w:pPr>
      <w:r>
        <w:rPr>
          <w:lang w:val="en-AU"/>
        </w:rPr>
        <w:t xml:space="preserve">Open command line in your solution folder and use the </w:t>
      </w:r>
      <w:r>
        <w:rPr>
          <w:lang w:val="en-AU"/>
        </w:rPr>
        <w:br/>
      </w:r>
      <w:r w:rsidRPr="00730A34">
        <w:rPr>
          <w:rStyle w:val="CodeChar"/>
          <w:sz w:val="20"/>
        </w:rPr>
        <w:t>&gt; npm install</w:t>
      </w:r>
      <w:r>
        <w:rPr>
          <w:lang w:val="en-AU"/>
        </w:rPr>
        <w:t xml:space="preserve"> command as usual.</w:t>
      </w:r>
    </w:p>
    <w:p w14:paraId="37CB1F92" w14:textId="77777777" w:rsidR="004206DD" w:rsidRDefault="004206DD" w:rsidP="00105991">
      <w:pPr>
        <w:pStyle w:val="Body"/>
        <w:numPr>
          <w:ilvl w:val="0"/>
          <w:numId w:val="86"/>
        </w:numPr>
        <w:rPr>
          <w:lang w:val="en-AU"/>
        </w:rPr>
      </w:pPr>
      <w:r>
        <w:rPr>
          <w:lang w:val="en-AU"/>
        </w:rPr>
        <w:t>To use the package in the html, add the script like you would with raw html with the source pointing to the required .js file.</w:t>
      </w:r>
    </w:p>
    <w:p w14:paraId="068700A7" w14:textId="77777777" w:rsidR="004206DD" w:rsidRDefault="004206DD" w:rsidP="00105991">
      <w:pPr>
        <w:pStyle w:val="Body"/>
        <w:numPr>
          <w:ilvl w:val="0"/>
          <w:numId w:val="86"/>
        </w:numPr>
        <w:rPr>
          <w:lang w:val="en-AU"/>
        </w:rPr>
      </w:pPr>
    </w:p>
    <w:p w14:paraId="0430CDA1" w14:textId="77777777" w:rsidR="004206DD" w:rsidRPr="00F644B2" w:rsidRDefault="004206DD" w:rsidP="00CF7E69">
      <w:pPr>
        <w:pStyle w:val="Body"/>
        <w:rPr>
          <w:lang w:val="en-AU"/>
        </w:rPr>
      </w:pPr>
    </w:p>
    <w:p w14:paraId="5F4D4D7D" w14:textId="77777777" w:rsidR="00CF7E69" w:rsidRPr="00CF7E69" w:rsidRDefault="00CF7E69" w:rsidP="00CF7E69">
      <w:pPr>
        <w:pStyle w:val="Body"/>
        <w:rPr>
          <w:lang w:val="en-AU"/>
        </w:rPr>
      </w:pPr>
    </w:p>
    <w:p w14:paraId="33A29080" w14:textId="77777777" w:rsidR="00AF6216" w:rsidRDefault="00AF6216" w:rsidP="003C3919">
      <w:pPr>
        <w:pStyle w:val="Heading3"/>
        <w:rPr>
          <w:lang w:val="en-AU"/>
        </w:rPr>
      </w:pPr>
      <w:r>
        <w:rPr>
          <w:lang w:val="en-AU"/>
        </w:rPr>
        <w:t>Tag Helpers</w:t>
      </w:r>
    </w:p>
    <w:p w14:paraId="7E8E3B0A" w14:textId="77777777" w:rsidR="00905188" w:rsidRPr="00905188" w:rsidRDefault="002A2C54" w:rsidP="00905188">
      <w:pPr>
        <w:pStyle w:val="Body"/>
        <w:rPr>
          <w:lang w:val="en-AU"/>
        </w:rPr>
      </w:pPr>
      <w:hyperlink r:id="rId112" w:history="1">
        <w:r w:rsidR="00905188" w:rsidRPr="00E440F6">
          <w:rPr>
            <w:rStyle w:val="Hyperlink"/>
            <w:lang w:val="en-AU"/>
          </w:rPr>
          <w:t>https://docs.microsoft.com/en-us/aspnet/core/mvc/views/tag-helpers</w:t>
        </w:r>
      </w:hyperlink>
      <w:r w:rsidR="00905188">
        <w:rPr>
          <w:lang w:val="en-AU"/>
        </w:rPr>
        <w:t xml:space="preserve"> </w:t>
      </w:r>
    </w:p>
    <w:p w14:paraId="317BE5D8" w14:textId="77777777" w:rsidR="00AF6216" w:rsidRDefault="00AF6216" w:rsidP="00AF6216">
      <w:pPr>
        <w:pStyle w:val="Body"/>
        <w:rPr>
          <w:lang w:val="en-AU"/>
        </w:rPr>
      </w:pPr>
      <w:r>
        <w:t>Tag Helpers enable server-side code to participate in creating and rendering HTML elements in Razor files.</w:t>
      </w:r>
      <w:r>
        <w:rPr>
          <w:lang w:val="en-AU"/>
        </w:rPr>
        <w:t xml:space="preserve"> It is similar to ASP.Net Html Helpers (see </w:t>
      </w:r>
      <w:r>
        <w:rPr>
          <w:lang w:val="en-AU"/>
        </w:rPr>
        <w:fldChar w:fldCharType="begin"/>
      </w:r>
      <w:r>
        <w:rPr>
          <w:lang w:val="en-AU"/>
        </w:rPr>
        <w:instrText xml:space="preserve"> REF _Ref5192903 \h </w:instrText>
      </w:r>
      <w:r>
        <w:rPr>
          <w:lang w:val="en-AU"/>
        </w:rPr>
      </w:r>
      <w:r>
        <w:rPr>
          <w:lang w:val="en-AU"/>
        </w:rPr>
        <w:fldChar w:fldCharType="separate"/>
      </w:r>
      <w:r>
        <w:rPr>
          <w:lang w:val="en-AU"/>
        </w:rPr>
        <w:t>HTML Helpers</w:t>
      </w:r>
      <w:r>
        <w:rPr>
          <w:lang w:val="en-AU"/>
        </w:rPr>
        <w:fldChar w:fldCharType="end"/>
      </w:r>
      <w:r>
        <w:rPr>
          <w:lang w:val="en-AU"/>
        </w:rPr>
        <w:t xml:space="preserve">), but unlike HTML Helpers, </w:t>
      </w:r>
      <w:r w:rsidRPr="001F7ECC">
        <w:rPr>
          <w:b/>
          <w:bCs/>
          <w:lang w:val="en-AU"/>
        </w:rPr>
        <w:t>they don’t call C# function that generate HTML tags. Instead, they attach custom attributes to the tags that is used by Razor to render the html</w:t>
      </w:r>
      <w:r>
        <w:rPr>
          <w:lang w:val="en-AU"/>
        </w:rPr>
        <w:t>.</w:t>
      </w:r>
    </w:p>
    <w:p w14:paraId="792D6901" w14:textId="77777777" w:rsidR="00AF6216" w:rsidRDefault="00AF6216" w:rsidP="00AF6216">
      <w:pPr>
        <w:pStyle w:val="Body"/>
      </w:pPr>
      <w:r>
        <w:t>Example – with HTML Helper:</w:t>
      </w:r>
    </w:p>
    <w:p w14:paraId="5E224DE3" w14:textId="77777777" w:rsidR="00AF6216" w:rsidRPr="00AF6216" w:rsidRDefault="00AF6216" w:rsidP="00AF6216">
      <w:pPr>
        <w:pStyle w:val="Code"/>
        <w:ind w:left="1531"/>
      </w:pPr>
      <w:r w:rsidRPr="00AF6216">
        <w:t>@Html.Label("FirstName", "First Name:", new {@class="caption"})</w:t>
      </w:r>
    </w:p>
    <w:p w14:paraId="6512E77D" w14:textId="77777777" w:rsidR="00AF6216" w:rsidRDefault="00AF6216" w:rsidP="00AF6216">
      <w:pPr>
        <w:pStyle w:val="Body"/>
        <w:rPr>
          <w:lang w:val="en-AU"/>
        </w:rPr>
      </w:pPr>
      <w:r>
        <w:rPr>
          <w:lang w:val="en-AU"/>
        </w:rPr>
        <w:t>With HTML Tags:</w:t>
      </w:r>
    </w:p>
    <w:p w14:paraId="21478113" w14:textId="77777777" w:rsidR="00AF6216" w:rsidRPr="00AF6216" w:rsidRDefault="00AF6216" w:rsidP="00AF6216">
      <w:pPr>
        <w:pStyle w:val="Code"/>
        <w:ind w:left="1440"/>
        <w:rPr>
          <w:lang w:eastAsia="en-AU"/>
        </w:rPr>
      </w:pPr>
      <w:r w:rsidRPr="00AF6216">
        <w:rPr>
          <w:lang w:eastAsia="en-AU"/>
        </w:rPr>
        <w:t>&lt;label class="caption" asp-for="FirstName"&gt;&lt;/label&gt;</w:t>
      </w:r>
    </w:p>
    <w:p w14:paraId="4F2F8780" w14:textId="77777777" w:rsidR="00AF6216" w:rsidRPr="00AF6216" w:rsidRDefault="00AF6216" w:rsidP="00AF6216">
      <w:pPr>
        <w:pStyle w:val="Body"/>
        <w:numPr>
          <w:ilvl w:val="1"/>
          <w:numId w:val="20"/>
        </w:numPr>
        <w:rPr>
          <w:lang w:val="en-AU"/>
        </w:rPr>
      </w:pPr>
      <w:r>
        <w:t>Tag Helpers don't replace HTML Helpers and there's not a Tag Helper for each HTML Helper.</w:t>
      </w:r>
    </w:p>
    <w:p w14:paraId="6D6E0BEB" w14:textId="77777777" w:rsidR="00AF6216" w:rsidRDefault="00AF6216" w:rsidP="00AF6216">
      <w:pPr>
        <w:pStyle w:val="Body"/>
        <w:numPr>
          <w:ilvl w:val="1"/>
          <w:numId w:val="20"/>
        </w:numPr>
        <w:rPr>
          <w:lang w:val="en-AU"/>
        </w:rPr>
      </w:pPr>
      <w:r>
        <w:rPr>
          <w:lang w:val="en-AU"/>
        </w:rPr>
        <w:t xml:space="preserve">Where </w:t>
      </w:r>
      <w:r w:rsidRPr="001F7ECC">
        <w:rPr>
          <w:b/>
          <w:bCs/>
          <w:lang w:val="en-AU"/>
        </w:rPr>
        <w:t>Tag Helpers</w:t>
      </w:r>
      <w:r>
        <w:rPr>
          <w:lang w:val="en-AU"/>
        </w:rPr>
        <w:t xml:space="preserve"> are available, they are </w:t>
      </w:r>
      <w:r w:rsidRPr="001F7ECC">
        <w:rPr>
          <w:b/>
          <w:bCs/>
          <w:lang w:val="en-AU"/>
        </w:rPr>
        <w:t>more readable and provide better intelliSense</w:t>
      </w:r>
      <w:r>
        <w:rPr>
          <w:lang w:val="en-AU"/>
        </w:rPr>
        <w:t xml:space="preserve"> </w:t>
      </w:r>
      <w:r w:rsidR="00F00523">
        <w:rPr>
          <w:lang w:val="en-AU"/>
        </w:rPr>
        <w:t>then the parallel HTML Helpers.</w:t>
      </w:r>
      <w:r>
        <w:rPr>
          <w:lang w:val="en-AU"/>
        </w:rPr>
        <w:t xml:space="preserve"> </w:t>
      </w:r>
    </w:p>
    <w:p w14:paraId="31CC2F15" w14:textId="77777777" w:rsidR="009D3A6A" w:rsidRDefault="009D3A6A" w:rsidP="00976C05">
      <w:pPr>
        <w:pStyle w:val="Body"/>
        <w:ind w:left="1440"/>
        <w:rPr>
          <w:b/>
          <w:bCs/>
          <w:lang w:val="en-AU"/>
        </w:rPr>
      </w:pPr>
      <w:r>
        <w:rPr>
          <w:b/>
          <w:bCs/>
          <w:lang w:val="en-AU"/>
        </w:rPr>
        <w:t>Add Support for Tag Helpers</w:t>
      </w:r>
    </w:p>
    <w:p w14:paraId="01370416" w14:textId="77777777" w:rsidR="009D3A6A" w:rsidRDefault="009D3A6A" w:rsidP="00976C05">
      <w:pPr>
        <w:pStyle w:val="Body"/>
        <w:ind w:left="1440"/>
        <w:rPr>
          <w:lang w:val="en-AU"/>
        </w:rPr>
      </w:pPr>
      <w:r w:rsidRPr="009D3A6A">
        <w:rPr>
          <w:lang w:val="en-AU"/>
        </w:rPr>
        <w:lastRenderedPageBreak/>
        <w:t xml:space="preserve">If </w:t>
      </w:r>
      <w:r>
        <w:rPr>
          <w:lang w:val="en-AU"/>
        </w:rPr>
        <w:t>not included already:</w:t>
      </w:r>
    </w:p>
    <w:p w14:paraId="36A47019" w14:textId="77777777" w:rsidR="0055438C" w:rsidRDefault="009D3A6A" w:rsidP="009D3A6A">
      <w:pPr>
        <w:pStyle w:val="Body"/>
        <w:rPr>
          <w:lang w:val="en-AU"/>
        </w:rPr>
      </w:pPr>
      <w:r>
        <w:rPr>
          <w:lang w:val="en-AU"/>
        </w:rPr>
        <w:t>Add Views/_ViewImports.cshtml file and inside it add:</w:t>
      </w:r>
    </w:p>
    <w:p w14:paraId="5D6D3A16" w14:textId="77777777" w:rsidR="0055438C" w:rsidRDefault="0055438C" w:rsidP="0055438C">
      <w:pPr>
        <w:pStyle w:val="Code"/>
        <w:ind w:left="1531"/>
      </w:pPr>
      <w:r w:rsidRPr="0055438C">
        <w:t xml:space="preserve">@using </w:t>
      </w:r>
      <w:r>
        <w:t>&lt;project name space&gt;</w:t>
      </w:r>
      <w:r w:rsidRPr="0055438C">
        <w:t>.Controllers</w:t>
      </w:r>
    </w:p>
    <w:p w14:paraId="425A3C7A" w14:textId="77777777" w:rsidR="009D3A6A" w:rsidRPr="009D3A6A" w:rsidRDefault="0055438C" w:rsidP="0055438C">
      <w:pPr>
        <w:pStyle w:val="Code"/>
        <w:ind w:left="1531"/>
      </w:pPr>
      <w:r w:rsidRPr="0055438C">
        <w:t>@addTagHelper "*, Microsoft.AspNetCore.Mvc.TagHelpers"</w:t>
      </w:r>
    </w:p>
    <w:p w14:paraId="1ACEF009" w14:textId="77777777" w:rsidR="0055438C" w:rsidRDefault="0055438C" w:rsidP="0055438C">
      <w:pPr>
        <w:pStyle w:val="Body"/>
        <w:rPr>
          <w:lang w:val="en-AU"/>
        </w:rPr>
      </w:pPr>
      <w:r>
        <w:rPr>
          <w:lang w:val="en-AU"/>
        </w:rPr>
        <w:t>This will add support for the standard Microsoft tags</w:t>
      </w:r>
      <w:r w:rsidR="001E164D">
        <w:rPr>
          <w:lang w:val="en-AU"/>
        </w:rPr>
        <w:t xml:space="preserve"> helpers</w:t>
      </w:r>
      <w:r>
        <w:rPr>
          <w:lang w:val="en-AU"/>
        </w:rPr>
        <w:t xml:space="preserve">. </w:t>
      </w:r>
    </w:p>
    <w:p w14:paraId="0FDB4956" w14:textId="77777777" w:rsidR="0055438C" w:rsidRDefault="0055438C" w:rsidP="0055438C">
      <w:pPr>
        <w:pStyle w:val="Body"/>
        <w:rPr>
          <w:lang w:val="en-AU"/>
        </w:rPr>
      </w:pPr>
      <w:r>
        <w:rPr>
          <w:lang w:val="en-AU"/>
        </w:rPr>
        <w:t xml:space="preserve">We can also implement additional tags </w:t>
      </w:r>
      <w:r w:rsidR="001E164D">
        <w:rPr>
          <w:lang w:val="en-AU"/>
        </w:rPr>
        <w:t xml:space="preserve">helpers </w:t>
      </w:r>
      <w:r>
        <w:rPr>
          <w:lang w:val="en-AU"/>
        </w:rPr>
        <w:t>and add them here.</w:t>
      </w:r>
    </w:p>
    <w:p w14:paraId="6A992754" w14:textId="77777777" w:rsidR="00976C05" w:rsidRPr="00976C05" w:rsidRDefault="00976C05" w:rsidP="00976C05">
      <w:pPr>
        <w:pStyle w:val="Body"/>
        <w:ind w:left="1440"/>
        <w:rPr>
          <w:b/>
          <w:bCs/>
          <w:lang w:val="en-AU"/>
        </w:rPr>
      </w:pPr>
      <w:r w:rsidRPr="00976C05">
        <w:rPr>
          <w:b/>
          <w:bCs/>
          <w:lang w:val="en-AU"/>
        </w:rPr>
        <w:t>Common Tag Helpers:</w:t>
      </w:r>
    </w:p>
    <w:p w14:paraId="1086BF79" w14:textId="77777777" w:rsidR="00976C05" w:rsidRDefault="009D3A6A" w:rsidP="009D3A6A">
      <w:pPr>
        <w:pStyle w:val="Body"/>
        <w:numPr>
          <w:ilvl w:val="1"/>
          <w:numId w:val="20"/>
        </w:numPr>
        <w:rPr>
          <w:lang w:val="en-AU"/>
        </w:rPr>
      </w:pPr>
      <w:r>
        <w:rPr>
          <w:lang w:val="en-AU"/>
        </w:rPr>
        <w:t>asp-controller</w:t>
      </w:r>
    </w:p>
    <w:p w14:paraId="1C6C4566" w14:textId="77777777" w:rsidR="009D3A6A" w:rsidRDefault="009D3A6A" w:rsidP="009D3A6A">
      <w:pPr>
        <w:pStyle w:val="Body"/>
        <w:numPr>
          <w:ilvl w:val="1"/>
          <w:numId w:val="20"/>
        </w:numPr>
        <w:rPr>
          <w:lang w:val="en-AU"/>
        </w:rPr>
      </w:pPr>
      <w:r>
        <w:rPr>
          <w:lang w:val="en-AU"/>
        </w:rPr>
        <w:t>asp-action</w:t>
      </w:r>
    </w:p>
    <w:p w14:paraId="00AF15A0" w14:textId="77777777" w:rsidR="00F62D4C" w:rsidRDefault="00F62D4C" w:rsidP="009D3A6A">
      <w:pPr>
        <w:pStyle w:val="Body"/>
        <w:numPr>
          <w:ilvl w:val="1"/>
          <w:numId w:val="20"/>
        </w:numPr>
        <w:rPr>
          <w:lang w:val="en-AU"/>
        </w:rPr>
      </w:pPr>
      <w:r>
        <w:rPr>
          <w:lang w:val="en-AU"/>
        </w:rPr>
        <w:t xml:space="preserve">asp-for – for a label – will set the ‘for’ attribute. For </w:t>
      </w:r>
      <w:r w:rsidR="00D60A3B">
        <w:rPr>
          <w:lang w:val="en-AU"/>
        </w:rPr>
        <w:t>input field – will set both the ‘id’ and the ‘name’ attributes.</w:t>
      </w:r>
    </w:p>
    <w:p w14:paraId="57DD5E1C" w14:textId="77777777" w:rsidR="00200800" w:rsidRPr="00200800" w:rsidRDefault="002E2C7C" w:rsidP="002E2C7C">
      <w:pPr>
        <w:pStyle w:val="Body"/>
        <w:numPr>
          <w:ilvl w:val="1"/>
          <w:numId w:val="20"/>
        </w:numPr>
      </w:pPr>
      <w:r w:rsidRPr="002E2C7C">
        <w:rPr>
          <w:rFonts w:eastAsiaTheme="minorHAnsi"/>
        </w:rPr>
        <w:t>asp-validation-summary – to show all validation errors</w:t>
      </w:r>
      <w:r w:rsidR="00200800">
        <w:rPr>
          <w:rFonts w:eastAsiaTheme="minorHAnsi"/>
          <w:lang w:val="en-AU"/>
        </w:rPr>
        <w:t>.</w:t>
      </w:r>
    </w:p>
    <w:p w14:paraId="627040D9" w14:textId="77777777" w:rsidR="000F0726" w:rsidRPr="000F0726" w:rsidRDefault="00200800" w:rsidP="00200800">
      <w:pPr>
        <w:pStyle w:val="Body"/>
        <w:numPr>
          <w:ilvl w:val="2"/>
          <w:numId w:val="20"/>
        </w:numPr>
      </w:pPr>
      <w:r>
        <w:rPr>
          <w:rFonts w:eastAsiaTheme="minorHAnsi"/>
          <w:lang w:val="en-AU"/>
        </w:rPr>
        <w:t>“All” – all validation errors in all the fields</w:t>
      </w:r>
      <w:r w:rsidR="000F0726">
        <w:rPr>
          <w:rFonts w:eastAsiaTheme="minorHAnsi"/>
          <w:lang w:val="en-AU"/>
        </w:rPr>
        <w:t>.</w:t>
      </w:r>
    </w:p>
    <w:p w14:paraId="0774A09F" w14:textId="77777777" w:rsidR="000F0726" w:rsidRPr="000F0726" w:rsidRDefault="000F0726" w:rsidP="00200800">
      <w:pPr>
        <w:pStyle w:val="Body"/>
        <w:numPr>
          <w:ilvl w:val="2"/>
          <w:numId w:val="20"/>
        </w:numPr>
      </w:pPr>
      <w:r>
        <w:rPr>
          <w:rFonts w:eastAsiaTheme="minorHAnsi"/>
          <w:lang w:val="en-AU"/>
        </w:rPr>
        <w:t xml:space="preserve">“ModelOnly” – only validation errors </w:t>
      </w:r>
      <w:r w:rsidR="008E0F62">
        <w:rPr>
          <w:rFonts w:eastAsiaTheme="minorHAnsi"/>
          <w:lang w:val="en-AU"/>
        </w:rPr>
        <w:t>on the model as a whole (not per-field).</w:t>
      </w:r>
    </w:p>
    <w:p w14:paraId="2042BACC" w14:textId="77777777" w:rsidR="0018674A" w:rsidRPr="0018674A" w:rsidRDefault="000F0726" w:rsidP="000F0726">
      <w:pPr>
        <w:pStyle w:val="Body"/>
        <w:numPr>
          <w:ilvl w:val="1"/>
          <w:numId w:val="20"/>
        </w:numPr>
      </w:pPr>
      <w:r>
        <w:rPr>
          <w:rFonts w:eastAsiaTheme="minorHAnsi"/>
          <w:lang w:val="en-AU"/>
        </w:rPr>
        <w:t>Asp-validation-for – per field. Validate each field as the user enter data into it.</w:t>
      </w:r>
      <w:r w:rsidR="005C32E5">
        <w:rPr>
          <w:rFonts w:eastAsiaTheme="minorHAnsi"/>
          <w:lang w:val="en-AU"/>
        </w:rPr>
        <w:br/>
        <w:t xml:space="preserve">NOTE: You need to </w:t>
      </w:r>
      <w:r w:rsidR="0018674A">
        <w:rPr>
          <w:rFonts w:eastAsiaTheme="minorHAnsi"/>
          <w:lang w:val="en-AU"/>
        </w:rPr>
        <w:t>:</w:t>
      </w:r>
    </w:p>
    <w:p w14:paraId="3B04DF14" w14:textId="77777777" w:rsidR="002E2C7C" w:rsidRPr="0018674A" w:rsidRDefault="005C32E5" w:rsidP="0018674A">
      <w:pPr>
        <w:pStyle w:val="Body"/>
        <w:numPr>
          <w:ilvl w:val="2"/>
          <w:numId w:val="20"/>
        </w:numPr>
      </w:pPr>
      <w:r>
        <w:rPr>
          <w:rFonts w:eastAsiaTheme="minorHAnsi"/>
          <w:lang w:val="en-AU"/>
        </w:rPr>
        <w:t>install “jquery-validation” and “jquery-validation-unobtrusive” js packets for this to work.</w:t>
      </w:r>
      <w:r w:rsidR="002E2C7C" w:rsidRPr="002E2C7C">
        <w:rPr>
          <w:rFonts w:eastAsiaTheme="minorHAnsi"/>
        </w:rPr>
        <w:t xml:space="preserve"> </w:t>
      </w:r>
    </w:p>
    <w:p w14:paraId="44EEDA3B" w14:textId="77777777" w:rsidR="0018674A" w:rsidRPr="002E2C7C" w:rsidRDefault="0018674A" w:rsidP="0018674A">
      <w:pPr>
        <w:pStyle w:val="Body"/>
        <w:numPr>
          <w:ilvl w:val="2"/>
          <w:numId w:val="20"/>
        </w:numPr>
      </w:pPr>
      <w:r>
        <w:rPr>
          <w:rFonts w:eastAsiaTheme="minorHAnsi"/>
          <w:lang w:val="en-AU"/>
        </w:rPr>
        <w:t>Include the .min.js files (first validation and then validation-unobtrusive) in the required view, using the @section directive</w:t>
      </w:r>
      <w:r w:rsidR="00516B28">
        <w:rPr>
          <w:rFonts w:eastAsiaTheme="minorHAnsi"/>
          <w:lang w:val="en-AU"/>
        </w:rPr>
        <w:t xml:space="preserve"> (see Razor commands)</w:t>
      </w:r>
      <w:r>
        <w:rPr>
          <w:rFonts w:eastAsiaTheme="minorHAnsi"/>
          <w:lang w:val="en-AU"/>
        </w:rPr>
        <w:t>.</w:t>
      </w:r>
    </w:p>
    <w:p w14:paraId="1A36ECB7" w14:textId="77777777" w:rsidR="009D3A6A" w:rsidRDefault="00581524" w:rsidP="00581524">
      <w:pPr>
        <w:pStyle w:val="Heading3"/>
        <w:rPr>
          <w:lang w:val="en-AU"/>
        </w:rPr>
      </w:pPr>
      <w:r>
        <w:rPr>
          <w:lang w:val="en-AU"/>
        </w:rPr>
        <w:t>Razor Pages</w:t>
      </w:r>
    </w:p>
    <w:p w14:paraId="4823F5CE" w14:textId="77777777" w:rsidR="00581524" w:rsidRDefault="00581524" w:rsidP="00581524">
      <w:pPr>
        <w:pStyle w:val="Body"/>
        <w:rPr>
          <w:lang w:val="en-AU"/>
        </w:rPr>
      </w:pPr>
      <w:r>
        <w:rPr>
          <w:lang w:val="en-AU"/>
        </w:rPr>
        <w:t xml:space="preserve">When we need a </w:t>
      </w:r>
      <w:r w:rsidR="002E5DE4">
        <w:rPr>
          <w:lang w:val="en-AU"/>
        </w:rPr>
        <w:t>simple cshtml page that isn’t connected to a controller, for example – for displaying a generic error page</w:t>
      </w:r>
      <w:r w:rsidR="00105991">
        <w:rPr>
          <w:lang w:val="en-AU"/>
        </w:rPr>
        <w:t xml:space="preserve"> </w:t>
      </w:r>
      <w:r w:rsidR="002E5DE4">
        <w:rPr>
          <w:lang w:val="en-AU"/>
        </w:rPr>
        <w:t>- we can use Razor Pages:</w:t>
      </w:r>
    </w:p>
    <w:p w14:paraId="2699CB0F" w14:textId="77777777" w:rsidR="002E5DE4" w:rsidRDefault="002E5DE4" w:rsidP="002E5DE4">
      <w:pPr>
        <w:pStyle w:val="Body"/>
        <w:numPr>
          <w:ilvl w:val="1"/>
          <w:numId w:val="20"/>
        </w:numPr>
        <w:rPr>
          <w:lang w:val="en-AU"/>
        </w:rPr>
      </w:pPr>
      <w:r>
        <w:rPr>
          <w:lang w:val="en-AU"/>
        </w:rPr>
        <w:t>Add a .cshtml file under Pages folder</w:t>
      </w:r>
    </w:p>
    <w:p w14:paraId="750FD583" w14:textId="77777777" w:rsidR="002E5DE4" w:rsidRDefault="002E5DE4" w:rsidP="002E5DE4">
      <w:pPr>
        <w:pStyle w:val="Body"/>
        <w:numPr>
          <w:ilvl w:val="1"/>
          <w:numId w:val="20"/>
        </w:numPr>
        <w:rPr>
          <w:lang w:val="en-AU"/>
        </w:rPr>
      </w:pPr>
      <w:r>
        <w:rPr>
          <w:lang w:val="en-AU"/>
        </w:rPr>
        <w:t xml:space="preserve">The page must start with </w:t>
      </w:r>
      <w:r w:rsidRPr="002E5DE4">
        <w:rPr>
          <w:highlight w:val="yellow"/>
          <w:lang w:val="en-AU"/>
        </w:rPr>
        <w:t>@page</w:t>
      </w:r>
      <w:r>
        <w:rPr>
          <w:lang w:val="en-AU"/>
        </w:rPr>
        <w:t xml:space="preserve"> to mark that this is a Razor page, not connected to the view-controller scheme.</w:t>
      </w:r>
    </w:p>
    <w:p w14:paraId="7B7F0556" w14:textId="77777777" w:rsidR="002E5DE4" w:rsidRPr="00581524" w:rsidRDefault="002E5DE4" w:rsidP="002E5DE4">
      <w:pPr>
        <w:pStyle w:val="Body"/>
        <w:numPr>
          <w:ilvl w:val="1"/>
          <w:numId w:val="20"/>
        </w:numPr>
        <w:rPr>
          <w:lang w:val="en-AU"/>
        </w:rPr>
      </w:pPr>
      <w:r>
        <w:rPr>
          <w:lang w:val="en-AU"/>
        </w:rPr>
        <w:t xml:space="preserve">If you want to have the same layout in these pages as the rest of your application, you need to copy the _ViewStart.cshtml to this folder as well </w:t>
      </w:r>
      <w:r w:rsidRPr="002E5DE4">
        <w:rPr>
          <mc:AlternateContent>
            <mc:Choice Requires="w16se"/>
            <mc:Fallback>
              <w:rFonts w:ascii="Segoe UI Emoji" w:eastAsia="Segoe UI Emoji" w:hAnsi="Segoe UI Emoji" w:cs="Segoe UI Emoji"/>
            </mc:Fallback>
          </mc:AlternateContent>
          <w:lang w:val="en-AU"/>
        </w:rPr>
        <mc:AlternateContent>
          <mc:Choice Requires="w16se">
            <w16se:symEx w16se:font="Segoe UI Emoji" w16se:char="2639"/>
          </mc:Choice>
          <mc:Fallback>
            <w:t>☹</w:t>
          </mc:Fallback>
        </mc:AlternateContent>
      </w:r>
    </w:p>
    <w:p w14:paraId="52FCB318" w14:textId="77777777" w:rsidR="006E0AF7" w:rsidRDefault="006E0AF7" w:rsidP="003C3919">
      <w:pPr>
        <w:pStyle w:val="Heading3"/>
        <w:rPr>
          <w:lang w:val="en-AU"/>
        </w:rPr>
      </w:pPr>
      <w:r>
        <w:rPr>
          <w:lang w:val="en-AU"/>
        </w:rPr>
        <w:t>Services</w:t>
      </w:r>
    </w:p>
    <w:p w14:paraId="436F8D7D" w14:textId="77777777" w:rsidR="006E0AF7" w:rsidRDefault="006E0AF7" w:rsidP="006E0AF7">
      <w:pPr>
        <w:pStyle w:val="Body"/>
        <w:numPr>
          <w:ilvl w:val="1"/>
          <w:numId w:val="20"/>
        </w:numPr>
        <w:rPr>
          <w:lang w:val="en-AU"/>
        </w:rPr>
      </w:pPr>
      <w:r>
        <w:rPr>
          <w:lang w:val="en-AU"/>
        </w:rPr>
        <w:t>Live under Services</w:t>
      </w:r>
      <w:r w:rsidR="002E6D39">
        <w:rPr>
          <w:lang w:val="en-AU"/>
        </w:rPr>
        <w:t xml:space="preserve"> folder</w:t>
      </w:r>
    </w:p>
    <w:p w14:paraId="2993D239" w14:textId="77777777" w:rsidR="002E6D39" w:rsidRDefault="002E6D39" w:rsidP="006E0AF7">
      <w:pPr>
        <w:pStyle w:val="Body"/>
        <w:numPr>
          <w:ilvl w:val="1"/>
          <w:numId w:val="20"/>
        </w:numPr>
        <w:rPr>
          <w:lang w:val="en-AU"/>
        </w:rPr>
      </w:pPr>
      <w:r>
        <w:rPr>
          <w:lang w:val="en-AU"/>
        </w:rPr>
        <w:t>Called &lt;Name&gt;Service.cs</w:t>
      </w:r>
    </w:p>
    <w:p w14:paraId="26F49812" w14:textId="77777777" w:rsidR="002E6D39" w:rsidRDefault="008C6012" w:rsidP="006E0AF7">
      <w:pPr>
        <w:pStyle w:val="Body"/>
        <w:numPr>
          <w:ilvl w:val="1"/>
          <w:numId w:val="20"/>
        </w:numPr>
        <w:rPr>
          <w:lang w:val="en-AU"/>
        </w:rPr>
      </w:pPr>
      <w:r>
        <w:rPr>
          <w:lang w:val="en-AU"/>
        </w:rPr>
        <w:t>To add a service:</w:t>
      </w:r>
    </w:p>
    <w:p w14:paraId="107AA955" w14:textId="77777777" w:rsidR="008C6012" w:rsidRDefault="008C6012" w:rsidP="008C6012">
      <w:pPr>
        <w:pStyle w:val="Body"/>
        <w:numPr>
          <w:ilvl w:val="2"/>
          <w:numId w:val="20"/>
        </w:numPr>
        <w:rPr>
          <w:lang w:val="en-AU"/>
        </w:rPr>
      </w:pPr>
      <w:r>
        <w:rPr>
          <w:lang w:val="en-AU"/>
        </w:rPr>
        <w:t>Create the new service.cs class</w:t>
      </w:r>
    </w:p>
    <w:p w14:paraId="4CBEDD99" w14:textId="77777777" w:rsidR="008C6012" w:rsidRDefault="008C6012" w:rsidP="008C6012">
      <w:pPr>
        <w:pStyle w:val="Body"/>
        <w:numPr>
          <w:ilvl w:val="2"/>
          <w:numId w:val="20"/>
        </w:numPr>
        <w:rPr>
          <w:lang w:val="en-AU"/>
        </w:rPr>
      </w:pPr>
      <w:r>
        <w:rPr>
          <w:lang w:val="en-AU"/>
        </w:rPr>
        <w:lastRenderedPageBreak/>
        <w:t>Do you need to extract an interface from this service (do you expect different providers that you’ll need to adapt to)?</w:t>
      </w:r>
    </w:p>
    <w:p w14:paraId="51480781" w14:textId="77777777" w:rsidR="008C6012" w:rsidRDefault="008C6012" w:rsidP="008C6012">
      <w:pPr>
        <w:pStyle w:val="Body"/>
        <w:numPr>
          <w:ilvl w:val="2"/>
          <w:numId w:val="20"/>
        </w:numPr>
        <w:rPr>
          <w:lang w:val="en-AU"/>
        </w:rPr>
      </w:pPr>
      <w:r>
        <w:rPr>
          <w:lang w:val="en-AU"/>
        </w:rPr>
        <w:t>In Startup.ConfigureServices, add:</w:t>
      </w:r>
      <w:r w:rsidR="006E3AD9">
        <w:rPr>
          <w:lang w:val="en-AU"/>
        </w:rPr>
        <w:br/>
      </w:r>
      <w:r w:rsidR="006E3AD9" w:rsidRPr="006E3AD9">
        <w:rPr>
          <w:rStyle w:val="CodeChar"/>
          <w:rFonts w:eastAsiaTheme="minorHAnsi"/>
          <w:sz w:val="20"/>
        </w:rPr>
        <w:t>services.AddTransient&lt;IMailService, NullMailService&gt;();</w:t>
      </w:r>
    </w:p>
    <w:p w14:paraId="5354C04C" w14:textId="77777777" w:rsidR="008C6012" w:rsidRDefault="008C6012" w:rsidP="008C6012">
      <w:pPr>
        <w:pStyle w:val="Body"/>
        <w:numPr>
          <w:ilvl w:val="3"/>
          <w:numId w:val="20"/>
        </w:numPr>
        <w:rPr>
          <w:lang w:val="en-AU"/>
        </w:rPr>
      </w:pPr>
      <w:r>
        <w:rPr>
          <w:lang w:val="en-AU"/>
        </w:rPr>
        <w:t>services.AddTransient – for services that don’t have their own data and usually just do things (e.g. mailservice)</w:t>
      </w:r>
    </w:p>
    <w:p w14:paraId="7561F4AE" w14:textId="77777777" w:rsidR="008C6012" w:rsidRDefault="008C6012" w:rsidP="008C6012">
      <w:pPr>
        <w:pStyle w:val="Body"/>
        <w:numPr>
          <w:ilvl w:val="3"/>
          <w:numId w:val="20"/>
        </w:numPr>
        <w:rPr>
          <w:lang w:val="en-AU"/>
        </w:rPr>
      </w:pPr>
      <w:r>
        <w:rPr>
          <w:lang w:val="en-AU"/>
        </w:rPr>
        <w:t>services.AddScoped – for services that are more expensive to initialize and that are kept for the life of the request</w:t>
      </w:r>
    </w:p>
    <w:p w14:paraId="49F4A594" w14:textId="77777777" w:rsidR="008C6012" w:rsidRDefault="008C6012" w:rsidP="008C6012">
      <w:pPr>
        <w:pStyle w:val="Body"/>
        <w:numPr>
          <w:ilvl w:val="3"/>
          <w:numId w:val="20"/>
        </w:numPr>
        <w:rPr>
          <w:lang w:val="en-AU"/>
        </w:rPr>
      </w:pPr>
      <w:r>
        <w:rPr>
          <w:lang w:val="en-AU"/>
        </w:rPr>
        <w:t>services.AddSingleton – for services that are initialized once and kept for the life of the application</w:t>
      </w:r>
    </w:p>
    <w:p w14:paraId="49810E09" w14:textId="77777777" w:rsidR="006F4DEF" w:rsidRDefault="006F4DEF" w:rsidP="006F4DEF">
      <w:pPr>
        <w:pStyle w:val="Body"/>
        <w:ind w:left="2160"/>
        <w:rPr>
          <w:lang w:val="en-AU"/>
        </w:rPr>
      </w:pPr>
      <w:r>
        <w:rPr>
          <w:lang w:val="en-AU"/>
        </w:rPr>
        <w:t>Notes: adding a service has two options</w:t>
      </w:r>
      <w:r w:rsidR="00223ADD">
        <w:rPr>
          <w:lang w:val="en-AU"/>
        </w:rPr>
        <w:t xml:space="preserve"> (the examples below works the same for all kinds of services scopes)</w:t>
      </w:r>
      <w:r>
        <w:rPr>
          <w:lang w:val="en-AU"/>
        </w:rPr>
        <w:t>:</w:t>
      </w:r>
    </w:p>
    <w:p w14:paraId="77043EFD" w14:textId="77777777" w:rsidR="006F4DEF" w:rsidRPr="006F4DEF" w:rsidRDefault="006F4DEF" w:rsidP="006F4DEF">
      <w:pPr>
        <w:pStyle w:val="Code"/>
        <w:ind w:left="2160"/>
        <w:rPr>
          <w:color w:val="538135" w:themeColor="accent6" w:themeShade="BF"/>
        </w:rPr>
      </w:pPr>
      <w:r w:rsidRPr="006F4DEF">
        <w:rPr>
          <w:color w:val="538135" w:themeColor="accent6" w:themeShade="BF"/>
        </w:rPr>
        <w:t xml:space="preserve">// if the service doesn’t have an interface – </w:t>
      </w:r>
    </w:p>
    <w:p w14:paraId="78F17A4D" w14:textId="77777777" w:rsidR="006F4DEF" w:rsidRDefault="006F4DEF" w:rsidP="006F4DEF">
      <w:pPr>
        <w:pStyle w:val="Code"/>
        <w:ind w:left="2160"/>
      </w:pPr>
      <w:r w:rsidRPr="006F4DEF">
        <w:rPr>
          <w:color w:val="538135" w:themeColor="accent6" w:themeShade="BF"/>
        </w:rPr>
        <w:t>// just one concrete class:</w:t>
      </w:r>
      <w:r w:rsidRPr="006F4DEF">
        <w:rPr>
          <w:color w:val="538135" w:themeColor="accent6" w:themeShade="BF"/>
        </w:rPr>
        <w:br/>
      </w:r>
      <w:r w:rsidRPr="006F4DEF">
        <w:t>services.AddTransient&lt;</w:t>
      </w:r>
      <w:r>
        <w:t>C</w:t>
      </w:r>
      <w:r w:rsidRPr="006F4DEF">
        <w:t>oncreteService&gt;();</w:t>
      </w:r>
    </w:p>
    <w:p w14:paraId="62EDC8B1" w14:textId="77777777" w:rsidR="006F4DEF" w:rsidRPr="006F4DEF" w:rsidRDefault="006F4DEF" w:rsidP="006F4DEF">
      <w:pPr>
        <w:pStyle w:val="Code"/>
        <w:ind w:left="2160"/>
      </w:pPr>
      <w:r w:rsidRPr="006F4DEF">
        <w:t xml:space="preserve"> </w:t>
      </w:r>
    </w:p>
    <w:p w14:paraId="57391DB8" w14:textId="77777777" w:rsidR="006F4DEF" w:rsidRPr="006F4DEF" w:rsidRDefault="006F4DEF" w:rsidP="006F4DEF">
      <w:pPr>
        <w:pStyle w:val="Code"/>
        <w:ind w:left="2160"/>
        <w:rPr>
          <w:color w:val="538135" w:themeColor="accent6" w:themeShade="BF"/>
        </w:rPr>
      </w:pPr>
      <w:r w:rsidRPr="006F4DEF">
        <w:rPr>
          <w:color w:val="538135" w:themeColor="accent6" w:themeShade="BF"/>
        </w:rPr>
        <w:t>// if the service as an interface defined on it –</w:t>
      </w:r>
      <w:r w:rsidRPr="006F4DEF">
        <w:rPr>
          <w:color w:val="538135" w:themeColor="accent6" w:themeShade="BF"/>
        </w:rPr>
        <w:br/>
        <w:t>// the call will take the interface and the concrete</w:t>
      </w:r>
      <w:r w:rsidRPr="006F4DEF">
        <w:rPr>
          <w:color w:val="538135" w:themeColor="accent6" w:themeShade="BF"/>
        </w:rPr>
        <w:br/>
        <w:t>// class to use for initializing the service with:</w:t>
      </w:r>
    </w:p>
    <w:p w14:paraId="4535F981" w14:textId="77777777" w:rsidR="006F4DEF" w:rsidRDefault="006F4DEF" w:rsidP="006F4DEF">
      <w:pPr>
        <w:pStyle w:val="Code"/>
        <w:ind w:left="2160"/>
        <w:rPr>
          <w:rStyle w:val="CodeChar"/>
        </w:rPr>
      </w:pPr>
      <w:r w:rsidRPr="006F4DEF">
        <w:t>Services.AddTransient&lt;IServiceInterface,</w:t>
      </w:r>
      <w:r>
        <w:t>ConcreteService</w:t>
      </w:r>
      <w:r w:rsidRPr="006F4DEF">
        <w:t>&gt;();</w:t>
      </w:r>
    </w:p>
    <w:p w14:paraId="42B1A5A7" w14:textId="77777777" w:rsidR="006F4DEF" w:rsidRPr="006F4DEF" w:rsidRDefault="006F4DEF" w:rsidP="006F4DEF">
      <w:pPr>
        <w:pStyle w:val="Body"/>
        <w:ind w:left="2160"/>
        <w:rPr>
          <w:lang w:val="en-AU"/>
        </w:rPr>
      </w:pPr>
    </w:p>
    <w:p w14:paraId="342CBEB3" w14:textId="77777777" w:rsidR="00AF3F07" w:rsidRDefault="00AF3F07" w:rsidP="00AF3F07">
      <w:pPr>
        <w:pStyle w:val="Body"/>
        <w:numPr>
          <w:ilvl w:val="2"/>
          <w:numId w:val="20"/>
        </w:numPr>
        <w:rPr>
          <w:lang w:val="en-AU"/>
        </w:rPr>
      </w:pPr>
      <w:r>
        <w:rPr>
          <w:lang w:val="en-AU"/>
        </w:rPr>
        <w:t>In the controller that needs the service, inject the service by adding it to the controller’s constructor:</w:t>
      </w:r>
    </w:p>
    <w:p w14:paraId="339CBA5C" w14:textId="77777777" w:rsidR="00AF3F07" w:rsidRDefault="006E3AD9" w:rsidP="0074182C">
      <w:pPr>
        <w:pStyle w:val="Code"/>
        <w:ind w:left="2160"/>
      </w:pPr>
      <w:r>
        <w:rPr>
          <w:color w:val="0000FF"/>
        </w:rPr>
        <w:t>public</w:t>
      </w:r>
      <w:r>
        <w:t xml:space="preserve"> AppController(IMailService mailService)</w:t>
      </w:r>
      <w:r w:rsidR="0074182C">
        <w:t>{..}</w:t>
      </w:r>
    </w:p>
    <w:p w14:paraId="1EA63364" w14:textId="77777777" w:rsidR="006E3AD9" w:rsidRPr="006E3AD9" w:rsidRDefault="006E3AD9" w:rsidP="006E3AD9">
      <w:pPr>
        <w:pStyle w:val="Body"/>
        <w:ind w:left="2160"/>
        <w:rPr>
          <w:lang w:val="en-AU"/>
        </w:rPr>
      </w:pPr>
      <w:r w:rsidRPr="006E3AD9">
        <w:rPr>
          <w:rFonts w:eastAsiaTheme="minorHAnsi"/>
        </w:rPr>
        <w:t>Note: the controller doesn’t know or care which type of</w:t>
      </w:r>
      <w:r>
        <w:rPr>
          <w:rFonts w:eastAsiaTheme="minorHAnsi"/>
          <w:lang w:val="en-AU"/>
        </w:rPr>
        <w:t xml:space="preserve"> IMailService it receives, as long at it support the expected interface. The dependency</w:t>
      </w:r>
      <w:r w:rsidR="0074182C">
        <w:rPr>
          <w:rFonts w:eastAsiaTheme="minorHAnsi"/>
          <w:lang w:val="en-AU"/>
        </w:rPr>
        <w:t>-</w:t>
      </w:r>
      <w:r>
        <w:rPr>
          <w:rFonts w:eastAsiaTheme="minorHAnsi"/>
          <w:lang w:val="en-AU"/>
        </w:rPr>
        <w:t xml:space="preserve">injection </w:t>
      </w:r>
      <w:r w:rsidRPr="006E3AD9">
        <w:rPr>
          <w:rFonts w:eastAsiaTheme="minorHAnsi"/>
        </w:rPr>
        <w:t xml:space="preserve"> </w:t>
      </w:r>
      <w:r>
        <w:rPr>
          <w:rFonts w:eastAsiaTheme="minorHAnsi"/>
          <w:lang w:val="en-AU"/>
        </w:rPr>
        <w:t>layer is the one that knows to send the NullMailService and how to construct it for sending to the controller.</w:t>
      </w:r>
    </w:p>
    <w:p w14:paraId="690E403E" w14:textId="77777777" w:rsidR="00DD0764" w:rsidRDefault="00DD0764" w:rsidP="003C3919">
      <w:pPr>
        <w:pStyle w:val="Heading3"/>
        <w:rPr>
          <w:lang w:val="en-AU"/>
        </w:rPr>
      </w:pPr>
      <w:r>
        <w:rPr>
          <w:lang w:val="en-AU"/>
        </w:rPr>
        <w:t>Useful Project Configurations</w:t>
      </w:r>
    </w:p>
    <w:p w14:paraId="62C37E36" w14:textId="77777777" w:rsidR="00DD0764" w:rsidRPr="00DD0764" w:rsidRDefault="00DD0764" w:rsidP="00DD0764">
      <w:pPr>
        <w:pStyle w:val="Body"/>
        <w:numPr>
          <w:ilvl w:val="0"/>
          <w:numId w:val="49"/>
        </w:numPr>
        <w:rPr>
          <w:lang w:val="en-AU"/>
        </w:rPr>
      </w:pPr>
      <w:r>
        <w:rPr>
          <w:lang w:val="en-AU"/>
        </w:rPr>
        <w:t>In Debug-&gt;App URL – you can change the port here.</w:t>
      </w:r>
    </w:p>
    <w:p w14:paraId="00CDC8D8" w14:textId="77777777" w:rsidR="000B6C8B" w:rsidRDefault="000B6C8B" w:rsidP="003C3919">
      <w:pPr>
        <w:pStyle w:val="Heading3"/>
        <w:rPr>
          <w:lang w:val="en-AU"/>
        </w:rPr>
      </w:pPr>
      <w:r>
        <w:rPr>
          <w:lang w:val="en-AU"/>
        </w:rPr>
        <w:t>Useful .Net Core Packages</w:t>
      </w:r>
    </w:p>
    <w:p w14:paraId="719EB72B" w14:textId="77777777" w:rsidR="000B6C8B" w:rsidRPr="004D25AC" w:rsidRDefault="00FE7567" w:rsidP="000B6C8B">
      <w:pPr>
        <w:pStyle w:val="Body"/>
        <w:numPr>
          <w:ilvl w:val="0"/>
          <w:numId w:val="49"/>
        </w:numPr>
        <w:rPr>
          <w:rStyle w:val="CodeChar"/>
          <w:rFonts w:ascii="Calibri" w:hAnsi="Calibri" w:cs="Times New Roman"/>
          <w:color w:val="auto"/>
          <w:shd w:val="clear" w:color="auto" w:fill="auto"/>
          <w:lang w:val="en-AU" w:bidi="ar-SA"/>
        </w:rPr>
      </w:pPr>
      <w:r>
        <w:rPr>
          <w:lang w:val="en-AU"/>
        </w:rPr>
        <w:t xml:space="preserve">Newtonsoft.Json – Json functions for example: </w:t>
      </w:r>
      <w:r>
        <w:rPr>
          <w:lang w:val="en-AU"/>
        </w:rPr>
        <w:br/>
      </w:r>
      <w:r w:rsidRPr="00FE7567">
        <w:rPr>
          <w:rStyle w:val="CodeChar"/>
        </w:rPr>
        <w:t>using Newtonsoft.Json;</w:t>
      </w:r>
      <w:r w:rsidRPr="00FE7567">
        <w:rPr>
          <w:rStyle w:val="CodeChar"/>
        </w:rPr>
        <w:br/>
        <w:t>…</w:t>
      </w:r>
      <w:r w:rsidRPr="00FE7567">
        <w:rPr>
          <w:rStyle w:val="CodeChar"/>
        </w:rPr>
        <w:br/>
        <w:t>Console.WriteLIne(JsonConvert.SerializeObject(objectToPrint));</w:t>
      </w:r>
    </w:p>
    <w:p w14:paraId="70E5EF5F" w14:textId="77777777" w:rsidR="004D25AC" w:rsidRPr="0087034E" w:rsidRDefault="004D25AC" w:rsidP="004D25AC">
      <w:pPr>
        <w:pStyle w:val="Body"/>
        <w:numPr>
          <w:ilvl w:val="0"/>
          <w:numId w:val="49"/>
        </w:numPr>
        <w:rPr>
          <w:rStyle w:val="CodeChar"/>
          <w:rFonts w:ascii="Calibri" w:hAnsi="Calibri" w:cs="Times New Roman"/>
          <w:color w:val="auto"/>
          <w:shd w:val="clear" w:color="auto" w:fill="auto"/>
          <w:lang w:bidi="ar-SA"/>
        </w:rPr>
      </w:pPr>
      <w:r w:rsidRPr="004D25AC">
        <w:rPr>
          <w:rStyle w:val="CodeChar"/>
          <w:rFonts w:ascii="Calibri" w:hAnsi="Calibri" w:cs="Times New Roman"/>
          <w:color w:val="auto"/>
          <w:shd w:val="clear" w:color="auto" w:fill="auto"/>
          <w:lang w:bidi="ar-SA"/>
        </w:rPr>
        <w:t>Environment – Development/Stagging/Production</w:t>
      </w:r>
      <w:r>
        <w:rPr>
          <w:rStyle w:val="CodeChar"/>
          <w:rFonts w:ascii="Calibri" w:hAnsi="Calibri" w:cs="Times New Roman"/>
          <w:color w:val="auto"/>
          <w:shd w:val="clear" w:color="auto" w:fill="auto"/>
          <w:lang w:val="en-AU" w:bidi="ar-SA"/>
        </w:rPr>
        <w:t>:</w:t>
      </w:r>
      <w:r>
        <w:rPr>
          <w:rStyle w:val="CodeChar"/>
          <w:rFonts w:ascii="Calibri" w:hAnsi="Calibri" w:cs="Times New Roman"/>
          <w:color w:val="auto"/>
          <w:shd w:val="clear" w:color="auto" w:fill="auto"/>
          <w:lang w:val="en-AU" w:bidi="ar-SA"/>
        </w:rPr>
        <w:br/>
      </w:r>
      <w:r w:rsidR="0087034E">
        <w:rPr>
          <w:rStyle w:val="CodeChar"/>
          <w:rFonts w:ascii="Calibri" w:hAnsi="Calibri" w:cs="Times New Roman"/>
          <w:color w:val="auto"/>
          <w:shd w:val="clear" w:color="auto" w:fill="auto"/>
          <w:lang w:val="en-AU" w:bidi="ar-SA"/>
        </w:rPr>
        <w:t xml:space="preserve">solution -&gt; properties -&gt; Debug -&gt; Environment variables -&gt; </w:t>
      </w:r>
      <w:r w:rsidR="0087034E" w:rsidRPr="0087034E">
        <w:rPr>
          <w:rStyle w:val="CodeChar"/>
          <w:rFonts w:ascii="Calibri" w:hAnsi="Calibri" w:cs="Times New Roman"/>
          <w:color w:val="auto"/>
          <w:shd w:val="clear" w:color="auto" w:fill="auto"/>
          <w:lang w:val="en-AU" w:bidi="ar-SA"/>
        </w:rPr>
        <w:t>ASPNETCORE_ENVIRONMENT</w:t>
      </w:r>
      <w:r w:rsidR="0087034E">
        <w:rPr>
          <w:rStyle w:val="CodeChar"/>
          <w:rFonts w:ascii="Calibri" w:hAnsi="Calibri" w:cs="Times New Roman"/>
          <w:color w:val="auto"/>
          <w:shd w:val="clear" w:color="auto" w:fill="auto"/>
          <w:lang w:val="en-AU" w:bidi="ar-SA"/>
        </w:rPr>
        <w:br/>
        <w:t>this variable can control the env.IsDevelopment/Stagging/Production(); call result (although I except there to be a better way to control it???)</w:t>
      </w:r>
    </w:p>
    <w:p w14:paraId="401CF38B" w14:textId="77777777" w:rsidR="0087034E" w:rsidRPr="004D25AC" w:rsidRDefault="00E16EDE" w:rsidP="004D25AC">
      <w:pPr>
        <w:pStyle w:val="Body"/>
        <w:numPr>
          <w:ilvl w:val="0"/>
          <w:numId w:val="49"/>
        </w:numPr>
      </w:pPr>
      <w:r>
        <w:rPr>
          <w:lang w:val="en-AU"/>
        </w:rPr>
        <w:lastRenderedPageBreak/>
        <w:t>AutoMapper and AutoMapper.Extensions.Microsoft.DependencyInjection – for auto-mapping between entities and ViewModels.</w:t>
      </w:r>
    </w:p>
    <w:p w14:paraId="31B7E1DB" w14:textId="77777777" w:rsidR="00304C93" w:rsidRDefault="00304C93" w:rsidP="003C3919">
      <w:pPr>
        <w:pStyle w:val="Heading3"/>
        <w:rPr>
          <w:lang w:val="en-AU"/>
        </w:rPr>
      </w:pPr>
      <w:r>
        <w:rPr>
          <w:lang w:val="en-AU"/>
        </w:rPr>
        <w:t>Logging</w:t>
      </w:r>
    </w:p>
    <w:p w14:paraId="76605789" w14:textId="77777777" w:rsidR="00A75642" w:rsidRDefault="00A75642" w:rsidP="00A75642">
      <w:pPr>
        <w:pStyle w:val="Heading4"/>
        <w:rPr>
          <w:lang w:val="en-AU"/>
        </w:rPr>
      </w:pPr>
      <w:r>
        <w:rPr>
          <w:lang w:val="en-AU"/>
        </w:rPr>
        <w:t>Add Logging</w:t>
      </w:r>
    </w:p>
    <w:p w14:paraId="690B1FD3" w14:textId="77777777" w:rsidR="00A75642" w:rsidRDefault="00A75642" w:rsidP="00A75642">
      <w:pPr>
        <w:pStyle w:val="Body"/>
        <w:rPr>
          <w:lang w:val="en-AU"/>
        </w:rPr>
      </w:pPr>
      <w:r>
        <w:rPr>
          <w:lang w:val="en-AU"/>
        </w:rPr>
        <w:t>To add logging from a class, add the ILogger&lt;classType&gt; to the class’ constructor and connect it to an internal member that will be used for logging:</w:t>
      </w:r>
    </w:p>
    <w:p w14:paraId="6AD0C1A2" w14:textId="77777777" w:rsidR="00A75642" w:rsidRDefault="00A75642" w:rsidP="00A75642">
      <w:pPr>
        <w:pStyle w:val="Code"/>
        <w:ind w:left="1531"/>
      </w:pPr>
      <w:r>
        <w:rPr>
          <w:color w:val="0000FF"/>
        </w:rPr>
        <w:t>public</w:t>
      </w:r>
      <w:r>
        <w:t xml:space="preserve"> </w:t>
      </w:r>
      <w:r>
        <w:rPr>
          <w:color w:val="0000FF"/>
        </w:rPr>
        <w:t>class</w:t>
      </w:r>
      <w:r>
        <w:t xml:space="preserve"> </w:t>
      </w:r>
      <w:r w:rsidRPr="00A75642">
        <w:rPr>
          <w:b/>
          <w:bCs/>
          <w:color w:val="2B91AF"/>
        </w:rPr>
        <w:t>NullMailService</w:t>
      </w:r>
      <w:r>
        <w:t xml:space="preserve"> : IMailService</w:t>
      </w:r>
    </w:p>
    <w:p w14:paraId="65A157D7" w14:textId="77777777" w:rsidR="00A75642" w:rsidRDefault="00A75642" w:rsidP="00A75642">
      <w:pPr>
        <w:pStyle w:val="Code"/>
        <w:ind w:left="1531"/>
      </w:pPr>
      <w:r>
        <w:t>{</w:t>
      </w:r>
    </w:p>
    <w:p w14:paraId="79B3B3D6" w14:textId="77777777" w:rsidR="00A75642" w:rsidRDefault="00A75642" w:rsidP="00A75642">
      <w:pPr>
        <w:pStyle w:val="Code"/>
        <w:ind w:left="1531"/>
      </w:pPr>
      <w:r>
        <w:rPr>
          <w:color w:val="0000FF"/>
        </w:rPr>
        <w:t xml:space="preserve">   private</w:t>
      </w:r>
      <w:r>
        <w:t xml:space="preserve"> </w:t>
      </w:r>
      <w:r>
        <w:rPr>
          <w:color w:val="0000FF"/>
        </w:rPr>
        <w:t>readonly</w:t>
      </w:r>
      <w:r>
        <w:t xml:space="preserve"> </w:t>
      </w:r>
      <w:r w:rsidRPr="00A75642">
        <w:rPr>
          <w:b/>
          <w:bCs/>
        </w:rPr>
        <w:t>ILogger&lt;NullMailService&gt;</w:t>
      </w:r>
      <w:r>
        <w:t xml:space="preserve"> _logger;</w:t>
      </w:r>
    </w:p>
    <w:p w14:paraId="7E0705AF" w14:textId="77777777" w:rsidR="00A75642" w:rsidRDefault="00A75642" w:rsidP="00A75642">
      <w:pPr>
        <w:pStyle w:val="Code"/>
        <w:ind w:left="1531"/>
      </w:pPr>
    </w:p>
    <w:p w14:paraId="6E720EF8" w14:textId="77777777" w:rsidR="00A75642" w:rsidRDefault="00A75642" w:rsidP="00A75642">
      <w:pPr>
        <w:pStyle w:val="Code"/>
        <w:ind w:left="1531"/>
      </w:pPr>
      <w:r>
        <w:t xml:space="preserve">   </w:t>
      </w:r>
      <w:r>
        <w:rPr>
          <w:color w:val="0000FF"/>
        </w:rPr>
        <w:t>public</w:t>
      </w:r>
      <w:r>
        <w:t xml:space="preserve"> NullMailService(</w:t>
      </w:r>
      <w:r w:rsidRPr="00A75642">
        <w:rPr>
          <w:b/>
          <w:bCs/>
        </w:rPr>
        <w:t>ILogger&lt;NullMailService&gt; logger</w:t>
      </w:r>
      <w:r>
        <w:t>)</w:t>
      </w:r>
    </w:p>
    <w:p w14:paraId="28B53ECD" w14:textId="77777777" w:rsidR="00A75642" w:rsidRDefault="00A75642" w:rsidP="00A75642">
      <w:pPr>
        <w:pStyle w:val="Code"/>
        <w:ind w:left="1531"/>
      </w:pPr>
      <w:r>
        <w:t xml:space="preserve">   {</w:t>
      </w:r>
    </w:p>
    <w:p w14:paraId="4C36F7F1" w14:textId="77777777" w:rsidR="00A75642" w:rsidRDefault="00A75642" w:rsidP="00A75642">
      <w:pPr>
        <w:pStyle w:val="Code"/>
        <w:ind w:left="1531"/>
      </w:pPr>
      <w:r>
        <w:t xml:space="preserve">      _logger = logger;</w:t>
      </w:r>
    </w:p>
    <w:p w14:paraId="73D2BE9A" w14:textId="77777777" w:rsidR="00A75642" w:rsidRDefault="00A75642" w:rsidP="00A75642">
      <w:pPr>
        <w:pStyle w:val="Code"/>
        <w:ind w:left="1531"/>
      </w:pPr>
      <w:r>
        <w:t xml:space="preserve">   }</w:t>
      </w:r>
    </w:p>
    <w:p w14:paraId="76E702EB" w14:textId="77777777" w:rsidR="00A75642" w:rsidRDefault="00A75642" w:rsidP="00A75642">
      <w:pPr>
        <w:pStyle w:val="Code"/>
        <w:ind w:left="1531"/>
      </w:pPr>
    </w:p>
    <w:p w14:paraId="1767DDA5" w14:textId="77777777" w:rsidR="00A75642" w:rsidRDefault="00A75642" w:rsidP="00A75642">
      <w:pPr>
        <w:pStyle w:val="Code"/>
        <w:ind w:left="1531"/>
      </w:pPr>
      <w:r>
        <w:t xml:space="preserve">   </w:t>
      </w:r>
      <w:r>
        <w:rPr>
          <w:color w:val="0000FF"/>
        </w:rPr>
        <w:t>public</w:t>
      </w:r>
      <w:r>
        <w:t xml:space="preserve"> </w:t>
      </w:r>
      <w:r>
        <w:rPr>
          <w:color w:val="0000FF"/>
        </w:rPr>
        <w:t>void</w:t>
      </w:r>
      <w:r>
        <w:t xml:space="preserve"> SendMessage()</w:t>
      </w:r>
    </w:p>
    <w:p w14:paraId="06AEC88E" w14:textId="77777777" w:rsidR="00A75642" w:rsidRDefault="00A75642" w:rsidP="00A75642">
      <w:pPr>
        <w:pStyle w:val="Code"/>
        <w:ind w:left="1531"/>
      </w:pPr>
      <w:r>
        <w:t xml:space="preserve">   {</w:t>
      </w:r>
    </w:p>
    <w:p w14:paraId="7A50993E" w14:textId="77777777" w:rsidR="00A75642" w:rsidRDefault="00A75642" w:rsidP="00A75642">
      <w:pPr>
        <w:pStyle w:val="Code"/>
        <w:ind w:left="1531"/>
      </w:pPr>
      <w:r>
        <w:t xml:space="preserve">      </w:t>
      </w:r>
      <w:r w:rsidRPr="00A75642">
        <w:rPr>
          <w:b/>
          <w:bCs/>
        </w:rPr>
        <w:t>_logger.LogInformation</w:t>
      </w:r>
      <w:r>
        <w:t>(</w:t>
      </w:r>
      <w:r>
        <w:rPr>
          <w:color w:val="A31515"/>
        </w:rPr>
        <w:t>“Send Message Called”</w:t>
      </w:r>
      <w:r>
        <w:t>);</w:t>
      </w:r>
    </w:p>
    <w:p w14:paraId="0113DF6E" w14:textId="77777777" w:rsidR="00A75642" w:rsidRDefault="00A75642" w:rsidP="00A75642">
      <w:pPr>
        <w:pStyle w:val="Code"/>
        <w:ind w:left="1531"/>
      </w:pPr>
      <w:r>
        <w:t xml:space="preserve">   }</w:t>
      </w:r>
    </w:p>
    <w:p w14:paraId="726F34D5" w14:textId="77777777" w:rsidR="00A75642" w:rsidRDefault="00A75642" w:rsidP="00A75642">
      <w:pPr>
        <w:pStyle w:val="Code"/>
        <w:ind w:left="1531"/>
      </w:pPr>
      <w:r>
        <w:t>}</w:t>
      </w:r>
    </w:p>
    <w:p w14:paraId="2F4AC039" w14:textId="77777777" w:rsidR="00314147" w:rsidRPr="00314147" w:rsidRDefault="00314147" w:rsidP="00314147">
      <w:pPr>
        <w:pStyle w:val="Body"/>
        <w:rPr>
          <w:lang w:val="en-AU"/>
        </w:rPr>
      </w:pPr>
    </w:p>
    <w:p w14:paraId="61BD1EDA" w14:textId="77777777" w:rsidR="00A75642" w:rsidRPr="00A75642" w:rsidRDefault="00A75642" w:rsidP="00A75642">
      <w:pPr>
        <w:pStyle w:val="Heading4"/>
        <w:rPr>
          <w:lang w:val="en-AU"/>
        </w:rPr>
      </w:pPr>
      <w:r>
        <w:rPr>
          <w:lang w:val="en-AU"/>
        </w:rPr>
        <w:t>Se</w:t>
      </w:r>
      <w:r w:rsidR="00314147">
        <w:rPr>
          <w:lang w:val="en-AU"/>
        </w:rPr>
        <w:t>t</w:t>
      </w:r>
      <w:r>
        <w:rPr>
          <w:lang w:val="en-AU"/>
        </w:rPr>
        <w:t xml:space="preserve"> Logging</w:t>
      </w:r>
      <w:r w:rsidR="00314147">
        <w:rPr>
          <w:lang w:val="en-AU"/>
        </w:rPr>
        <w:t xml:space="preserve"> Level</w:t>
      </w:r>
    </w:p>
    <w:p w14:paraId="2F556A5C" w14:textId="77777777" w:rsidR="00304C93" w:rsidRDefault="00304C93" w:rsidP="00304C93">
      <w:pPr>
        <w:pStyle w:val="Body"/>
        <w:rPr>
          <w:lang w:val="en-AU"/>
        </w:rPr>
      </w:pPr>
      <w:r>
        <w:rPr>
          <w:lang w:val="en-AU"/>
        </w:rPr>
        <w:t>To control the level of logging, add the following to your config file:</w:t>
      </w:r>
    </w:p>
    <w:p w14:paraId="7ADE2B1A" w14:textId="77777777" w:rsidR="00304C93" w:rsidRDefault="00304C93" w:rsidP="00304C93">
      <w:pPr>
        <w:pStyle w:val="Code"/>
        <w:ind w:left="1531"/>
        <w:rPr>
          <w:color w:val="000000"/>
        </w:rPr>
      </w:pPr>
      <w:r>
        <w:t>"Logging"</w:t>
      </w:r>
      <w:r>
        <w:rPr>
          <w:color w:val="000000"/>
        </w:rPr>
        <w:t>: {</w:t>
      </w:r>
    </w:p>
    <w:p w14:paraId="382882ED" w14:textId="77777777" w:rsidR="00304C93" w:rsidRDefault="00304C93" w:rsidP="00304C93">
      <w:pPr>
        <w:pStyle w:val="Code"/>
        <w:rPr>
          <w:color w:val="000000"/>
        </w:rPr>
      </w:pPr>
      <w:r>
        <w:rPr>
          <w:color w:val="000000"/>
        </w:rPr>
        <w:tab/>
      </w:r>
      <w:r>
        <w:rPr>
          <w:color w:val="000000"/>
        </w:rPr>
        <w:tab/>
      </w:r>
      <w:r>
        <w:t>"LogLevel"</w:t>
      </w:r>
      <w:r>
        <w:rPr>
          <w:color w:val="000000"/>
        </w:rPr>
        <w:t>: {</w:t>
      </w:r>
    </w:p>
    <w:p w14:paraId="053388F4" w14:textId="77777777" w:rsidR="00304C93" w:rsidRDefault="00304C93" w:rsidP="00304C93">
      <w:pPr>
        <w:pStyle w:val="Code"/>
        <w:rPr>
          <w:color w:val="000000"/>
        </w:rPr>
      </w:pPr>
      <w:r>
        <w:rPr>
          <w:color w:val="000000"/>
        </w:rPr>
        <w:tab/>
      </w:r>
      <w:r>
        <w:rPr>
          <w:color w:val="000000"/>
        </w:rPr>
        <w:tab/>
      </w:r>
      <w:r>
        <w:rPr>
          <w:color w:val="000000"/>
        </w:rPr>
        <w:tab/>
      </w:r>
      <w:r>
        <w:t>"Default"</w:t>
      </w:r>
      <w:r>
        <w:rPr>
          <w:color w:val="000000"/>
        </w:rPr>
        <w:t xml:space="preserve">: </w:t>
      </w:r>
      <w:r>
        <w:rPr>
          <w:color w:val="A31515"/>
        </w:rPr>
        <w:t>"Information"</w:t>
      </w:r>
      <w:r>
        <w:rPr>
          <w:color w:val="000000"/>
        </w:rPr>
        <w:t>,</w:t>
      </w:r>
    </w:p>
    <w:p w14:paraId="2519BDBA" w14:textId="77777777" w:rsidR="00304C93" w:rsidRDefault="00304C93" w:rsidP="00304C93">
      <w:pPr>
        <w:pStyle w:val="Code"/>
        <w:rPr>
          <w:color w:val="000000"/>
        </w:rPr>
      </w:pPr>
      <w:r>
        <w:rPr>
          <w:color w:val="000000"/>
        </w:rPr>
        <w:tab/>
      </w:r>
      <w:r>
        <w:rPr>
          <w:color w:val="000000"/>
        </w:rPr>
        <w:tab/>
      </w:r>
      <w:r>
        <w:rPr>
          <w:color w:val="000000"/>
        </w:rPr>
        <w:tab/>
      </w:r>
      <w:r>
        <w:t>"Microsoft"</w:t>
      </w:r>
      <w:r>
        <w:rPr>
          <w:color w:val="000000"/>
        </w:rPr>
        <w:t xml:space="preserve">: </w:t>
      </w:r>
      <w:r>
        <w:rPr>
          <w:color w:val="A31515"/>
        </w:rPr>
        <w:t>"Warning"</w:t>
      </w:r>
    </w:p>
    <w:p w14:paraId="67904E2D" w14:textId="77777777" w:rsidR="00304C93" w:rsidRDefault="00304C93" w:rsidP="00304C93">
      <w:pPr>
        <w:pStyle w:val="Code"/>
        <w:rPr>
          <w:color w:val="000000"/>
        </w:rPr>
      </w:pPr>
      <w:r>
        <w:rPr>
          <w:color w:val="000000"/>
        </w:rPr>
        <w:tab/>
      </w:r>
      <w:r>
        <w:rPr>
          <w:color w:val="000000"/>
        </w:rPr>
        <w:tab/>
        <w:t>}</w:t>
      </w:r>
    </w:p>
    <w:p w14:paraId="26140ABC" w14:textId="77777777" w:rsidR="00304C93" w:rsidRDefault="00304C93" w:rsidP="00304C93">
      <w:pPr>
        <w:pStyle w:val="Code"/>
        <w:rPr>
          <w:color w:val="000000"/>
        </w:rPr>
      </w:pPr>
      <w:r>
        <w:rPr>
          <w:color w:val="000000"/>
        </w:rPr>
        <w:tab/>
        <w:t>}</w:t>
      </w:r>
    </w:p>
    <w:p w14:paraId="69ECA7D5" w14:textId="77777777" w:rsidR="00A75642" w:rsidRDefault="00A75642" w:rsidP="00A75642">
      <w:pPr>
        <w:pStyle w:val="Body"/>
        <w:numPr>
          <w:ilvl w:val="0"/>
          <w:numId w:val="49"/>
        </w:numPr>
        <w:rPr>
          <w:lang w:val="en-AU"/>
        </w:rPr>
      </w:pPr>
      <w:r>
        <w:rPr>
          <w:lang w:val="en-AU"/>
        </w:rPr>
        <w:t>The “Microsoft” log level means – all logging that comes from classes starting with “Microsoft”</w:t>
      </w:r>
    </w:p>
    <w:p w14:paraId="36EF98E8" w14:textId="77777777" w:rsidR="00A75642" w:rsidRPr="00A75642" w:rsidRDefault="00A75642" w:rsidP="00A75642">
      <w:pPr>
        <w:pStyle w:val="Body"/>
        <w:numPr>
          <w:ilvl w:val="0"/>
          <w:numId w:val="49"/>
        </w:numPr>
        <w:rPr>
          <w:lang w:val="en-AU"/>
        </w:rPr>
      </w:pPr>
    </w:p>
    <w:p w14:paraId="20C9BFCB" w14:textId="77777777" w:rsidR="000D07C7" w:rsidRPr="000D07C7" w:rsidRDefault="00AD7792" w:rsidP="003C3919">
      <w:pPr>
        <w:pStyle w:val="Heading3"/>
      </w:pPr>
      <w:r>
        <w:rPr>
          <w:lang w:val="en-AU"/>
        </w:rPr>
        <w:t xml:space="preserve">Run </w:t>
      </w:r>
      <w:r w:rsidR="000D07C7">
        <w:rPr>
          <w:lang w:val="en-AU"/>
        </w:rPr>
        <w:t>the App from Command Line</w:t>
      </w:r>
    </w:p>
    <w:p w14:paraId="76CF9B78" w14:textId="77777777" w:rsidR="000D07C7" w:rsidRDefault="000D07C7" w:rsidP="000D07C7">
      <w:pPr>
        <w:pStyle w:val="Code"/>
        <w:ind w:left="1588"/>
      </w:pPr>
      <w:r>
        <w:t>&gt; set ASPNETCORE_ENVIRONMENT=Development</w:t>
      </w:r>
      <w:r w:rsidR="00304C93">
        <w:tab/>
      </w:r>
      <w:r w:rsidR="00304C93">
        <w:tab/>
        <w:t>// if required</w:t>
      </w:r>
    </w:p>
    <w:p w14:paraId="158C4ACD" w14:textId="77777777" w:rsidR="00FD0CF4" w:rsidRDefault="000D07C7" w:rsidP="000D07C7">
      <w:pPr>
        <w:pStyle w:val="Code"/>
        <w:ind w:left="1588"/>
      </w:pPr>
      <w:r>
        <w:t>&gt; dotnet run</w:t>
      </w:r>
    </w:p>
    <w:p w14:paraId="421E45DB" w14:textId="77777777" w:rsidR="00FD0CF4" w:rsidRPr="000251B3" w:rsidRDefault="00FD0CF4" w:rsidP="000251B3">
      <w:pPr>
        <w:pStyle w:val="Body"/>
        <w:rPr>
          <w:lang w:val="en-AU"/>
        </w:rPr>
      </w:pPr>
    </w:p>
    <w:p w14:paraId="1E6AC2EB" w14:textId="77777777" w:rsidR="003A13A2" w:rsidRPr="003A13A2" w:rsidRDefault="003A13A2" w:rsidP="003A13A2">
      <w:pPr>
        <w:pStyle w:val="Body"/>
        <w:rPr>
          <w:lang w:val="en-AU"/>
        </w:rPr>
      </w:pPr>
    </w:p>
    <w:p w14:paraId="00C47B7B" w14:textId="77777777" w:rsidR="00532E39" w:rsidRDefault="00532E39" w:rsidP="00532E39">
      <w:pPr>
        <w:pStyle w:val="Heading3"/>
        <w:rPr>
          <w:lang w:val="en-AU"/>
        </w:rPr>
      </w:pPr>
      <w:r>
        <w:rPr>
          <w:lang w:val="en-AU"/>
        </w:rPr>
        <w:t>Deployment</w:t>
      </w:r>
    </w:p>
    <w:p w14:paraId="0CC1C373" w14:textId="77777777" w:rsidR="003A37C8" w:rsidRDefault="007D7182" w:rsidP="00532E39">
      <w:pPr>
        <w:pStyle w:val="Heading4"/>
        <w:rPr>
          <w:lang w:val="en-AU"/>
        </w:rPr>
      </w:pPr>
      <w:r>
        <w:rPr>
          <w:lang w:val="en-AU"/>
        </w:rPr>
        <w:t>Environment</w:t>
      </w:r>
    </w:p>
    <w:p w14:paraId="0073DB3D" w14:textId="77777777" w:rsidR="007D7182" w:rsidRDefault="007D7182" w:rsidP="007D7182">
      <w:pPr>
        <w:pStyle w:val="Body"/>
        <w:rPr>
          <w:lang w:val="en-AU"/>
        </w:rPr>
      </w:pPr>
      <w:r>
        <w:rPr>
          <w:lang w:val="en-AU"/>
        </w:rPr>
        <w:t>In your cshtml files, you can use the</w:t>
      </w:r>
    </w:p>
    <w:p w14:paraId="77AE6493" w14:textId="77777777" w:rsidR="007D7182" w:rsidRDefault="007D7182" w:rsidP="007D7182">
      <w:pPr>
        <w:pStyle w:val="Body"/>
        <w:rPr>
          <w:lang w:val="en-AU"/>
        </w:rPr>
      </w:pPr>
      <w:r>
        <w:rPr>
          <w:lang w:val="en-AU"/>
        </w:rPr>
        <w:lastRenderedPageBreak/>
        <w:t>&lt;environment names=””&gt;… &lt;/environment&gt; tag in order to include certain tags conditionally on the environment. For example:</w:t>
      </w:r>
    </w:p>
    <w:p w14:paraId="78554071" w14:textId="77777777" w:rsidR="00B65634" w:rsidRPr="00B65634" w:rsidRDefault="00B65634" w:rsidP="00B65634">
      <w:pPr>
        <w:pStyle w:val="Code"/>
        <w:ind w:left="0"/>
        <w:rPr>
          <w:color w:val="1F4E79" w:themeColor="accent1" w:themeShade="80"/>
        </w:rPr>
      </w:pPr>
      <w:r w:rsidRPr="00B65634">
        <w:rPr>
          <w:color w:val="1F4E79" w:themeColor="accent1" w:themeShade="80"/>
        </w:rPr>
        <w:t>&lt;</w:t>
      </w:r>
      <w:r w:rsidRPr="00B65634">
        <w:rPr>
          <w:b/>
          <w:bCs/>
          <w:color w:val="1F4E79" w:themeColor="accent1" w:themeShade="80"/>
          <w:highlight w:val="yellow"/>
        </w:rPr>
        <w:t>environment</w:t>
      </w:r>
      <w:r w:rsidRPr="00B65634">
        <w:rPr>
          <w:color w:val="1F4E79" w:themeColor="accent1" w:themeShade="80"/>
          <w:highlight w:val="yellow"/>
        </w:rPr>
        <w:t xml:space="preserve"> </w:t>
      </w:r>
      <w:r w:rsidRPr="00B65634">
        <w:rPr>
          <w:b/>
          <w:bCs/>
          <w:color w:val="1F4E79" w:themeColor="accent1" w:themeShade="80"/>
          <w:highlight w:val="yellow"/>
        </w:rPr>
        <w:t>names</w:t>
      </w:r>
      <w:r w:rsidRPr="00B65634">
        <w:rPr>
          <w:color w:val="1F4E79" w:themeColor="accent1" w:themeShade="80"/>
          <w:highlight w:val="yellow"/>
        </w:rPr>
        <w:t>="Development"</w:t>
      </w:r>
      <w:r w:rsidRPr="00B65634">
        <w:rPr>
          <w:color w:val="1F4E79" w:themeColor="accent1" w:themeShade="80"/>
        </w:rPr>
        <w:t>&gt;</w:t>
      </w:r>
    </w:p>
    <w:p w14:paraId="7996255C" w14:textId="77777777" w:rsidR="00B65634" w:rsidRPr="00B65634" w:rsidRDefault="00B65634" w:rsidP="00B65634">
      <w:pPr>
        <w:pStyle w:val="Code"/>
        <w:ind w:left="0"/>
        <w:rPr>
          <w:color w:val="1F4E79" w:themeColor="accent1" w:themeShade="80"/>
        </w:rPr>
      </w:pPr>
      <w:r w:rsidRPr="00B65634">
        <w:rPr>
          <w:color w:val="1F4E79" w:themeColor="accent1" w:themeShade="80"/>
        </w:rPr>
        <w:t xml:space="preserve">  &lt;script src="~/node_modules/jquery/dist/jquery.js"&gt;&lt;/script&gt;</w:t>
      </w:r>
    </w:p>
    <w:p w14:paraId="1024336F" w14:textId="77777777" w:rsidR="00B65634" w:rsidRPr="00B65634" w:rsidRDefault="00B65634" w:rsidP="00B65634">
      <w:pPr>
        <w:pStyle w:val="Code"/>
        <w:ind w:left="0"/>
        <w:rPr>
          <w:color w:val="1F4E79" w:themeColor="accent1" w:themeShade="80"/>
        </w:rPr>
      </w:pPr>
      <w:r w:rsidRPr="00B65634">
        <w:rPr>
          <w:color w:val="1F4E79" w:themeColor="accent1" w:themeShade="80"/>
        </w:rPr>
        <w:t xml:space="preserve">  &lt;script src="~/node_modules/bootstrap/dist/js/bootstrap.bundle.js"&gt;</w:t>
      </w:r>
      <w:r w:rsidRPr="00B65634">
        <w:rPr>
          <w:color w:val="1F4E79" w:themeColor="accent1" w:themeShade="80"/>
        </w:rPr>
        <w:br/>
        <w:t xml:space="preserve">     &lt;/script&gt;</w:t>
      </w:r>
    </w:p>
    <w:p w14:paraId="57D5EA49" w14:textId="77777777" w:rsidR="00B65634" w:rsidRPr="00B65634" w:rsidRDefault="00B65634" w:rsidP="00B65634">
      <w:pPr>
        <w:pStyle w:val="Code"/>
        <w:ind w:left="0"/>
        <w:rPr>
          <w:color w:val="1F4E79" w:themeColor="accent1" w:themeShade="80"/>
        </w:rPr>
      </w:pPr>
      <w:r w:rsidRPr="00B65634">
        <w:rPr>
          <w:color w:val="1F4E79" w:themeColor="accent1" w:themeShade="80"/>
        </w:rPr>
        <w:t xml:space="preserve">  &lt;script src="~/js/index.js"&gt;&lt;/script&gt;</w:t>
      </w:r>
    </w:p>
    <w:p w14:paraId="4489DEDE" w14:textId="77777777" w:rsidR="00B65634" w:rsidRPr="00B65634" w:rsidRDefault="00B65634" w:rsidP="00B65634">
      <w:pPr>
        <w:pStyle w:val="Code"/>
        <w:ind w:left="0"/>
        <w:rPr>
          <w:color w:val="1F4E79" w:themeColor="accent1" w:themeShade="80"/>
        </w:rPr>
      </w:pPr>
      <w:r w:rsidRPr="00B65634">
        <w:rPr>
          <w:color w:val="1F4E79" w:themeColor="accent1" w:themeShade="80"/>
        </w:rPr>
        <w:t>&lt;/</w:t>
      </w:r>
      <w:r w:rsidRPr="00B65634">
        <w:rPr>
          <w:b/>
          <w:bCs/>
          <w:color w:val="1F4E79" w:themeColor="accent1" w:themeShade="80"/>
        </w:rPr>
        <w:t>environment</w:t>
      </w:r>
      <w:r w:rsidRPr="00B65634">
        <w:rPr>
          <w:color w:val="1F4E79" w:themeColor="accent1" w:themeShade="80"/>
        </w:rPr>
        <w:t>&gt;</w:t>
      </w:r>
    </w:p>
    <w:p w14:paraId="7837B726" w14:textId="77777777" w:rsidR="00B65634" w:rsidRPr="00B65634" w:rsidRDefault="00B65634" w:rsidP="00B65634">
      <w:pPr>
        <w:pStyle w:val="Code"/>
        <w:ind w:left="0"/>
        <w:rPr>
          <w:color w:val="1F4E79" w:themeColor="accent1" w:themeShade="80"/>
        </w:rPr>
      </w:pPr>
      <w:r w:rsidRPr="00B65634">
        <w:rPr>
          <w:color w:val="1F4E79" w:themeColor="accent1" w:themeShade="80"/>
        </w:rPr>
        <w:t>&lt;</w:t>
      </w:r>
      <w:r w:rsidRPr="00B65634">
        <w:rPr>
          <w:b/>
          <w:bCs/>
          <w:color w:val="1F4E79" w:themeColor="accent1" w:themeShade="80"/>
          <w:highlight w:val="yellow"/>
        </w:rPr>
        <w:t>environment</w:t>
      </w:r>
      <w:r w:rsidRPr="00B65634">
        <w:rPr>
          <w:color w:val="1F4E79" w:themeColor="accent1" w:themeShade="80"/>
          <w:highlight w:val="yellow"/>
        </w:rPr>
        <w:t xml:space="preserve"> </w:t>
      </w:r>
      <w:r w:rsidRPr="00B65634">
        <w:rPr>
          <w:b/>
          <w:bCs/>
          <w:color w:val="1F4E79" w:themeColor="accent1" w:themeShade="80"/>
          <w:highlight w:val="yellow"/>
        </w:rPr>
        <w:t>names</w:t>
      </w:r>
      <w:r w:rsidRPr="00B65634">
        <w:rPr>
          <w:color w:val="1F4E79" w:themeColor="accent1" w:themeShade="80"/>
          <w:highlight w:val="yellow"/>
        </w:rPr>
        <w:t>="Staging,Production"</w:t>
      </w:r>
      <w:r w:rsidRPr="00B65634">
        <w:rPr>
          <w:color w:val="1F4E79" w:themeColor="accent1" w:themeShade="80"/>
        </w:rPr>
        <w:t>&gt;</w:t>
      </w:r>
    </w:p>
    <w:p w14:paraId="0C7A181B" w14:textId="77777777" w:rsidR="00B65634" w:rsidRPr="00B65634" w:rsidRDefault="00B65634" w:rsidP="00B65634">
      <w:pPr>
        <w:pStyle w:val="Code"/>
        <w:ind w:left="0"/>
        <w:rPr>
          <w:color w:val="1F4E79" w:themeColor="accent1" w:themeShade="80"/>
        </w:rPr>
      </w:pPr>
      <w:r w:rsidRPr="00B65634">
        <w:rPr>
          <w:color w:val="1F4E79" w:themeColor="accent1" w:themeShade="80"/>
        </w:rPr>
        <w:t xml:space="preserve">  &lt;</w:t>
      </w:r>
      <w:r w:rsidRPr="00B65634">
        <w:rPr>
          <w:b/>
          <w:bCs/>
          <w:color w:val="1F4E79" w:themeColor="accent1" w:themeShade="80"/>
        </w:rPr>
        <w:t>script</w:t>
      </w:r>
      <w:r w:rsidRPr="00B65634">
        <w:rPr>
          <w:color w:val="1F4E79" w:themeColor="accent1" w:themeShade="80"/>
        </w:rPr>
        <w:t xml:space="preserve"> </w:t>
      </w:r>
      <w:r w:rsidRPr="00B65634">
        <w:rPr>
          <w:b/>
          <w:bCs/>
          <w:color w:val="1F4E79" w:themeColor="accent1" w:themeShade="80"/>
        </w:rPr>
        <w:t>src</w:t>
      </w:r>
      <w:r w:rsidRPr="00B65634">
        <w:rPr>
          <w:color w:val="1F4E79" w:themeColor="accent1" w:themeShade="80"/>
        </w:rPr>
        <w:t>="//ajax.aspnetcdn.com/ajax/jquery/jquery-3.3.1.min.js"</w:t>
      </w:r>
    </w:p>
    <w:p w14:paraId="42FB7B7B" w14:textId="77777777" w:rsidR="00B65634" w:rsidRPr="00B65634" w:rsidRDefault="00B65634" w:rsidP="00B65634">
      <w:pPr>
        <w:pStyle w:val="Code"/>
        <w:ind w:left="0"/>
        <w:rPr>
          <w:color w:val="1F4E79" w:themeColor="accent1" w:themeShade="80"/>
        </w:rPr>
      </w:pPr>
      <w:r w:rsidRPr="00B65634">
        <w:rPr>
          <w:color w:val="1F4E79" w:themeColor="accent1" w:themeShade="80"/>
        </w:rPr>
        <w:t xml:space="preserve">    </w:t>
      </w:r>
      <w:r w:rsidRPr="00B65634">
        <w:rPr>
          <w:b/>
          <w:bCs/>
          <w:color w:val="1F4E79" w:themeColor="accent1" w:themeShade="80"/>
        </w:rPr>
        <w:t>asp-fallback-src</w:t>
      </w:r>
      <w:r w:rsidRPr="00B65634">
        <w:rPr>
          <w:color w:val="1F4E79" w:themeColor="accent1" w:themeShade="80"/>
        </w:rPr>
        <w:t>="~/node_modules/jquery/dist/jquery.min.js"</w:t>
      </w:r>
    </w:p>
    <w:p w14:paraId="44BCF5F3" w14:textId="77777777" w:rsidR="00B65634" w:rsidRPr="00B65634" w:rsidRDefault="00B65634" w:rsidP="00B65634">
      <w:pPr>
        <w:pStyle w:val="Code"/>
        <w:ind w:left="0"/>
        <w:rPr>
          <w:color w:val="1F4E79" w:themeColor="accent1" w:themeShade="80"/>
        </w:rPr>
      </w:pPr>
      <w:r w:rsidRPr="00B65634">
        <w:rPr>
          <w:color w:val="1F4E79" w:themeColor="accent1" w:themeShade="80"/>
        </w:rPr>
        <w:t xml:space="preserve">    </w:t>
      </w:r>
      <w:r w:rsidRPr="00B65634">
        <w:rPr>
          <w:b/>
          <w:bCs/>
          <w:color w:val="1F4E79" w:themeColor="accent1" w:themeShade="80"/>
        </w:rPr>
        <w:t>asp-fallback-test</w:t>
      </w:r>
      <w:r w:rsidRPr="00B65634">
        <w:rPr>
          <w:color w:val="1F4E79" w:themeColor="accent1" w:themeShade="80"/>
        </w:rPr>
        <w:t>="window.jQuery"&gt;&lt;/</w:t>
      </w:r>
      <w:r w:rsidRPr="00B65634">
        <w:rPr>
          <w:b/>
          <w:bCs/>
          <w:color w:val="1F4E79" w:themeColor="accent1" w:themeShade="80"/>
        </w:rPr>
        <w:t>script</w:t>
      </w:r>
      <w:r w:rsidRPr="00B65634">
        <w:rPr>
          <w:color w:val="1F4E79" w:themeColor="accent1" w:themeShade="80"/>
        </w:rPr>
        <w:t>&gt;</w:t>
      </w:r>
    </w:p>
    <w:p w14:paraId="20344412" w14:textId="77777777" w:rsidR="00B65634" w:rsidRPr="00B65634" w:rsidRDefault="00B65634" w:rsidP="00B65634">
      <w:pPr>
        <w:pStyle w:val="Code"/>
        <w:ind w:left="0"/>
        <w:rPr>
          <w:color w:val="1F4E79" w:themeColor="accent1" w:themeShade="80"/>
        </w:rPr>
      </w:pPr>
      <w:r w:rsidRPr="00B65634">
        <w:rPr>
          <w:color w:val="1F4E79" w:themeColor="accent1" w:themeShade="80"/>
        </w:rPr>
        <w:t xml:space="preserve">  &lt;</w:t>
      </w:r>
      <w:r w:rsidRPr="00B65634">
        <w:rPr>
          <w:b/>
          <w:bCs/>
          <w:color w:val="1F4E79" w:themeColor="accent1" w:themeShade="80"/>
        </w:rPr>
        <w:t>script</w:t>
      </w:r>
      <w:r w:rsidRPr="00B65634">
        <w:rPr>
          <w:color w:val="1F4E79" w:themeColor="accent1" w:themeShade="80"/>
        </w:rPr>
        <w:t xml:space="preserve"> </w:t>
      </w:r>
      <w:r w:rsidRPr="00B65634">
        <w:rPr>
          <w:color w:val="1F4E79" w:themeColor="accent1" w:themeShade="80"/>
        </w:rPr>
        <w:br/>
        <w:t xml:space="preserve">    </w:t>
      </w:r>
      <w:r w:rsidRPr="00B65634">
        <w:rPr>
          <w:b/>
          <w:bCs/>
          <w:color w:val="1F4E79" w:themeColor="accent1" w:themeShade="80"/>
        </w:rPr>
        <w:t>src</w:t>
      </w:r>
      <w:r w:rsidRPr="00B65634">
        <w:rPr>
          <w:color w:val="1F4E79" w:themeColor="accent1" w:themeShade="80"/>
        </w:rPr>
        <w:t>="//ajax.aspnetcdn.com/ajax/bootstrap/4.3.1/bootstrap.bundle.js"</w:t>
      </w:r>
      <w:r w:rsidRPr="00B65634">
        <w:rPr>
          <w:color w:val="1F4E79" w:themeColor="accent1" w:themeShade="80"/>
        </w:rPr>
        <w:br/>
        <w:t xml:space="preserve">    </w:t>
      </w:r>
      <w:r w:rsidRPr="00B65634">
        <w:rPr>
          <w:b/>
          <w:bCs/>
          <w:color w:val="1F4E79" w:themeColor="accent1" w:themeShade="80"/>
        </w:rPr>
        <w:t>asp-fallback-src</w:t>
      </w:r>
      <w:r w:rsidRPr="00B65634">
        <w:rPr>
          <w:color w:val="1F4E79" w:themeColor="accent1" w:themeShade="80"/>
        </w:rPr>
        <w:t>=</w:t>
      </w:r>
      <w:r w:rsidRPr="00B65634">
        <w:rPr>
          <w:color w:val="1F4E79" w:themeColor="accent1" w:themeShade="80"/>
        </w:rPr>
        <w:br/>
        <w:t xml:space="preserve">      "~/node_modules/bootstrap/dist/js/bootstrap.bundle.min.js"</w:t>
      </w:r>
      <w:r w:rsidRPr="00B65634">
        <w:rPr>
          <w:color w:val="1F4E79" w:themeColor="accent1" w:themeShade="80"/>
        </w:rPr>
        <w:br/>
      </w:r>
      <w:r w:rsidRPr="00B65634">
        <w:rPr>
          <w:b/>
          <w:bCs/>
          <w:color w:val="1F4E79" w:themeColor="accent1" w:themeShade="80"/>
        </w:rPr>
        <w:t xml:space="preserve">    asp-fallback-test</w:t>
      </w:r>
      <w:r w:rsidRPr="00B65634">
        <w:rPr>
          <w:color w:val="1F4E79" w:themeColor="accent1" w:themeShade="80"/>
        </w:rPr>
        <w:t>=</w:t>
      </w:r>
      <w:r w:rsidRPr="00B65634">
        <w:rPr>
          <w:color w:val="1F4E79" w:themeColor="accent1" w:themeShade="80"/>
        </w:rPr>
        <w:br/>
        <w:t xml:space="preserve">      "window.jQuery &amp;&amp; window.jQuery.fn &amp;&amp; </w:t>
      </w:r>
      <w:r w:rsidRPr="00B65634">
        <w:rPr>
          <w:color w:val="1F4E79" w:themeColor="accent1" w:themeShade="80"/>
        </w:rPr>
        <w:br/>
        <w:t xml:space="preserve">       window.jQuery.fn.modal"&gt;&lt;/</w:t>
      </w:r>
      <w:r w:rsidRPr="00B65634">
        <w:rPr>
          <w:b/>
          <w:bCs/>
          <w:color w:val="1F4E79" w:themeColor="accent1" w:themeShade="80"/>
        </w:rPr>
        <w:t>script</w:t>
      </w:r>
      <w:r w:rsidRPr="00B65634">
        <w:rPr>
          <w:color w:val="1F4E79" w:themeColor="accent1" w:themeShade="80"/>
        </w:rPr>
        <w:t>&gt;</w:t>
      </w:r>
    </w:p>
    <w:p w14:paraId="10242362" w14:textId="77777777" w:rsidR="00B65634" w:rsidRPr="00B65634" w:rsidRDefault="00B65634" w:rsidP="00B65634">
      <w:pPr>
        <w:pStyle w:val="Code"/>
        <w:ind w:left="0"/>
        <w:rPr>
          <w:color w:val="1F4E79" w:themeColor="accent1" w:themeShade="80"/>
        </w:rPr>
      </w:pPr>
      <w:r w:rsidRPr="00B65634">
        <w:rPr>
          <w:color w:val="1F4E79" w:themeColor="accent1" w:themeShade="80"/>
        </w:rPr>
        <w:t xml:space="preserve">  &lt;script src="~/node_modules/bootstrap/dist/js/bootstrap.bundle.min.js"&gt;</w:t>
      </w:r>
      <w:r w:rsidRPr="00B65634">
        <w:rPr>
          <w:color w:val="1F4E79" w:themeColor="accent1" w:themeShade="80"/>
        </w:rPr>
        <w:br/>
        <w:t xml:space="preserve">    &lt;/script&gt;</w:t>
      </w:r>
    </w:p>
    <w:p w14:paraId="556E2CF5" w14:textId="77777777" w:rsidR="00B65634" w:rsidRPr="00B65634" w:rsidRDefault="00B65634" w:rsidP="00B65634">
      <w:pPr>
        <w:pStyle w:val="Code"/>
        <w:ind w:left="0"/>
        <w:rPr>
          <w:color w:val="1F4E79" w:themeColor="accent1" w:themeShade="80"/>
        </w:rPr>
      </w:pPr>
      <w:r w:rsidRPr="00B65634">
        <w:rPr>
          <w:color w:val="1F4E79" w:themeColor="accent1" w:themeShade="80"/>
        </w:rPr>
        <w:t xml:space="preserve">  &lt;</w:t>
      </w:r>
      <w:r w:rsidRPr="00B65634">
        <w:rPr>
          <w:b/>
          <w:bCs/>
          <w:color w:val="1F4E79" w:themeColor="accent1" w:themeShade="80"/>
        </w:rPr>
        <w:t>script</w:t>
      </w:r>
      <w:r w:rsidRPr="00B65634">
        <w:rPr>
          <w:color w:val="1F4E79" w:themeColor="accent1" w:themeShade="80"/>
        </w:rPr>
        <w:t xml:space="preserve"> </w:t>
      </w:r>
      <w:r w:rsidRPr="00B65634">
        <w:rPr>
          <w:b/>
          <w:bCs/>
          <w:color w:val="1F4E79" w:themeColor="accent1" w:themeShade="80"/>
        </w:rPr>
        <w:t>src</w:t>
      </w:r>
      <w:r w:rsidRPr="00B65634">
        <w:rPr>
          <w:color w:val="1F4E79" w:themeColor="accent1" w:themeShade="80"/>
        </w:rPr>
        <w:t xml:space="preserve">="~/dist/dutchtreat.min.js" </w:t>
      </w:r>
      <w:r w:rsidRPr="00B65634">
        <w:rPr>
          <w:b/>
          <w:bCs/>
          <w:color w:val="1F4E79" w:themeColor="accent1" w:themeShade="80"/>
        </w:rPr>
        <w:t>asp-append-version</w:t>
      </w:r>
      <w:r w:rsidRPr="00B65634">
        <w:rPr>
          <w:color w:val="1F4E79" w:themeColor="accent1" w:themeShade="80"/>
        </w:rPr>
        <w:t>="true"&gt;</w:t>
      </w:r>
      <w:r w:rsidRPr="00B65634">
        <w:rPr>
          <w:color w:val="1F4E79" w:themeColor="accent1" w:themeShade="80"/>
        </w:rPr>
        <w:br/>
        <w:t xml:space="preserve">    &lt;/</w:t>
      </w:r>
      <w:r w:rsidRPr="00B65634">
        <w:rPr>
          <w:b/>
          <w:bCs/>
          <w:color w:val="1F4E79" w:themeColor="accent1" w:themeShade="80"/>
        </w:rPr>
        <w:t>script</w:t>
      </w:r>
      <w:r w:rsidRPr="00B65634">
        <w:rPr>
          <w:color w:val="1F4E79" w:themeColor="accent1" w:themeShade="80"/>
        </w:rPr>
        <w:t>&gt;</w:t>
      </w:r>
    </w:p>
    <w:p w14:paraId="7EBFA258" w14:textId="77777777" w:rsidR="007D7182" w:rsidRPr="00B65634" w:rsidRDefault="00B65634" w:rsidP="00B65634">
      <w:pPr>
        <w:pStyle w:val="Code"/>
        <w:ind w:left="0"/>
        <w:rPr>
          <w:color w:val="1F4E79" w:themeColor="accent1" w:themeShade="80"/>
        </w:rPr>
      </w:pPr>
      <w:r w:rsidRPr="00B65634">
        <w:rPr>
          <w:color w:val="1F4E79" w:themeColor="accent1" w:themeShade="80"/>
        </w:rPr>
        <w:t>&lt;/</w:t>
      </w:r>
      <w:r w:rsidRPr="00B65634">
        <w:rPr>
          <w:b/>
          <w:bCs/>
          <w:color w:val="1F4E79" w:themeColor="accent1" w:themeShade="80"/>
        </w:rPr>
        <w:t>environment</w:t>
      </w:r>
      <w:r w:rsidRPr="00B65634">
        <w:rPr>
          <w:color w:val="1F4E79" w:themeColor="accent1" w:themeShade="80"/>
        </w:rPr>
        <w:t>&gt;</w:t>
      </w:r>
    </w:p>
    <w:p w14:paraId="18C40707" w14:textId="77777777" w:rsidR="001C79F8" w:rsidRDefault="001C79F8" w:rsidP="007D7182">
      <w:pPr>
        <w:pStyle w:val="Body"/>
        <w:rPr>
          <w:lang w:val="en-AU"/>
        </w:rPr>
      </w:pPr>
      <w:r>
        <w:rPr>
          <w:lang w:val="en-AU"/>
        </w:rPr>
        <w:t>Notes:</w:t>
      </w:r>
    </w:p>
    <w:p w14:paraId="334E512A" w14:textId="77777777" w:rsidR="001C79F8" w:rsidRPr="001C79F8" w:rsidRDefault="001C79F8" w:rsidP="001C79F8">
      <w:pPr>
        <w:pStyle w:val="Body"/>
        <w:numPr>
          <w:ilvl w:val="1"/>
          <w:numId w:val="20"/>
        </w:numPr>
        <w:rPr>
          <w:lang w:val="en-AU"/>
        </w:rPr>
      </w:pPr>
      <w:r>
        <w:rPr>
          <w:rFonts w:ascii="Consolas" w:eastAsiaTheme="minorHAnsi" w:hAnsi="Consolas" w:cs="Consolas"/>
          <w:b/>
          <w:bCs/>
          <w:color w:val="800080"/>
          <w:sz w:val="19"/>
          <w:szCs w:val="19"/>
          <w:lang w:val="en-AU" w:bidi="he-IL"/>
        </w:rPr>
        <w:t>asp-append-version</w:t>
      </w:r>
      <w:r>
        <w:rPr>
          <w:rFonts w:ascii="Consolas" w:eastAsiaTheme="minorHAnsi" w:hAnsi="Consolas" w:cs="Consolas"/>
          <w:color w:val="0000FF"/>
          <w:sz w:val="19"/>
          <w:szCs w:val="19"/>
          <w:lang w:val="en-AU" w:bidi="he-IL"/>
        </w:rPr>
        <w:t xml:space="preserve">="true" </w:t>
      </w:r>
      <w:r w:rsidRPr="001C79F8">
        <w:rPr>
          <w:rFonts w:eastAsiaTheme="minorHAnsi"/>
        </w:rPr>
        <w:t>will add a version after the file name so that we publish a new version, it will have a different number than the previously released one so that the browser will have to get it again and not use the cached version.</w:t>
      </w:r>
    </w:p>
    <w:p w14:paraId="5E8C85E2" w14:textId="77777777" w:rsidR="001C79F8" w:rsidRPr="00B65634" w:rsidRDefault="00B65634" w:rsidP="00AB7AB5">
      <w:pPr>
        <w:pStyle w:val="Body"/>
        <w:numPr>
          <w:ilvl w:val="1"/>
          <w:numId w:val="20"/>
        </w:numPr>
        <w:rPr>
          <w:lang w:val="en-AU"/>
        </w:rPr>
      </w:pPr>
      <w:r w:rsidRPr="00B65634">
        <w:rPr>
          <w:rFonts w:eastAsiaTheme="minorHAnsi"/>
        </w:rPr>
        <w:t>To save time/resources in getting common scripts like jQuery and bootstrap to the user’s computer:</w:t>
      </w:r>
      <w:r>
        <w:rPr>
          <w:rFonts w:ascii="Consolas" w:eastAsiaTheme="minorHAnsi" w:hAnsi="Consolas" w:cs="Consolas"/>
          <w:color w:val="0000FF"/>
          <w:sz w:val="19"/>
          <w:szCs w:val="19"/>
          <w:lang w:val="en-AU" w:bidi="he-IL"/>
        </w:rPr>
        <w:br/>
      </w:r>
      <w:r w:rsidRPr="00B65634">
        <w:rPr>
          <w:rFonts w:ascii="Consolas" w:eastAsiaTheme="minorHAnsi" w:hAnsi="Consolas" w:cs="Consolas"/>
          <w:color w:val="0000FF"/>
          <w:sz w:val="19"/>
          <w:szCs w:val="19"/>
          <w:lang w:val="en-AU" w:bidi="he-IL"/>
        </w:rPr>
        <w:t>&lt;</w:t>
      </w:r>
      <w:r w:rsidRPr="00B65634">
        <w:rPr>
          <w:rFonts w:ascii="Consolas" w:eastAsiaTheme="minorHAnsi" w:hAnsi="Consolas" w:cs="Consolas"/>
          <w:b/>
          <w:bCs/>
          <w:color w:val="800080"/>
          <w:sz w:val="19"/>
          <w:szCs w:val="19"/>
          <w:lang w:val="en-AU" w:bidi="he-IL"/>
        </w:rPr>
        <w:t>script</w:t>
      </w:r>
      <w:r w:rsidRPr="00B65634">
        <w:rPr>
          <w:rFonts w:ascii="Consolas" w:eastAsiaTheme="minorHAnsi" w:hAnsi="Consolas" w:cs="Consolas"/>
          <w:color w:val="000000"/>
          <w:sz w:val="19"/>
          <w:szCs w:val="19"/>
          <w:lang w:val="en-AU" w:bidi="he-IL"/>
        </w:rPr>
        <w:t xml:space="preserve"> </w:t>
      </w:r>
      <w:r w:rsidRPr="00B65634">
        <w:rPr>
          <w:rFonts w:ascii="Consolas" w:eastAsiaTheme="minorHAnsi" w:hAnsi="Consolas" w:cs="Consolas"/>
          <w:b/>
          <w:bCs/>
          <w:color w:val="800080"/>
          <w:sz w:val="19"/>
          <w:szCs w:val="19"/>
          <w:lang w:val="en-AU" w:bidi="he-IL"/>
        </w:rPr>
        <w:t>src</w:t>
      </w:r>
      <w:r w:rsidRPr="00B65634">
        <w:rPr>
          <w:rFonts w:ascii="Consolas" w:eastAsiaTheme="minorHAnsi" w:hAnsi="Consolas" w:cs="Consolas"/>
          <w:color w:val="0000FF"/>
          <w:sz w:val="19"/>
          <w:szCs w:val="19"/>
          <w:lang w:val="en-AU" w:bidi="he-IL"/>
        </w:rPr>
        <w:t>="&lt;path for the script on CDN e.g. //ajax.aspnetcdn.com..</w:t>
      </w:r>
      <w:r w:rsidRPr="00B65634">
        <w:rPr>
          <w:rFonts w:ascii="Consolas" w:eastAsiaTheme="minorHAnsi" w:hAnsi="Consolas" w:cs="Consolas"/>
          <w:color w:val="0000FF"/>
          <w:sz w:val="19"/>
          <w:szCs w:val="19"/>
          <w:lang w:val="en-AU" w:bidi="he-IL"/>
        </w:rPr>
        <w:br/>
      </w:r>
      <w:r w:rsidRPr="00B65634">
        <w:rPr>
          <w:rFonts w:ascii="Consolas" w:eastAsiaTheme="minorHAnsi" w:hAnsi="Consolas" w:cs="Consolas"/>
          <w:b/>
          <w:bCs/>
          <w:color w:val="800080"/>
          <w:sz w:val="19"/>
          <w:szCs w:val="19"/>
          <w:lang w:val="en-AU" w:bidi="he-IL"/>
        </w:rPr>
        <w:t>asp-fallback-src</w:t>
      </w:r>
      <w:r w:rsidRPr="00B65634">
        <w:rPr>
          <w:rFonts w:ascii="Consolas" w:eastAsiaTheme="minorHAnsi" w:hAnsi="Consolas" w:cs="Consolas"/>
          <w:color w:val="0000FF"/>
          <w:sz w:val="19"/>
          <w:szCs w:val="19"/>
          <w:lang w:val="en-AU" w:bidi="he-IL"/>
        </w:rPr>
        <w:t>="script path on server – if couldn’t find/reach CDN"</w:t>
      </w:r>
      <w:r w:rsidRPr="00B65634">
        <w:rPr>
          <w:rFonts w:ascii="Consolas" w:eastAsiaTheme="minorHAnsi" w:hAnsi="Consolas" w:cs="Consolas"/>
          <w:color w:val="0000FF"/>
          <w:sz w:val="19"/>
          <w:szCs w:val="19"/>
          <w:lang w:val="en-AU" w:bidi="he-IL"/>
        </w:rPr>
        <w:br/>
      </w:r>
      <w:r w:rsidRPr="00B65634">
        <w:rPr>
          <w:rFonts w:ascii="Consolas" w:eastAsiaTheme="minorHAnsi" w:hAnsi="Consolas" w:cs="Consolas"/>
          <w:b/>
          <w:bCs/>
          <w:color w:val="800080"/>
          <w:sz w:val="19"/>
          <w:szCs w:val="19"/>
          <w:lang w:val="en-AU" w:bidi="he-IL"/>
        </w:rPr>
        <w:t>asp-fallback-test</w:t>
      </w:r>
      <w:r w:rsidRPr="00B65634">
        <w:rPr>
          <w:rFonts w:ascii="Consolas" w:eastAsiaTheme="minorHAnsi" w:hAnsi="Consolas" w:cs="Consolas"/>
          <w:color w:val="0000FF"/>
          <w:sz w:val="19"/>
          <w:szCs w:val="19"/>
          <w:lang w:val="en-AU" w:bidi="he-IL"/>
        </w:rPr>
        <w:t>="</w:t>
      </w:r>
      <w:r>
        <w:rPr>
          <w:rFonts w:ascii="Consolas" w:eastAsiaTheme="minorHAnsi" w:hAnsi="Consolas" w:cs="Consolas"/>
          <w:color w:val="0000FF"/>
          <w:sz w:val="19"/>
          <w:szCs w:val="19"/>
          <w:lang w:val="en-AU" w:bidi="he-IL"/>
        </w:rPr>
        <w:t>a Boolean expression for testing if script already available on the client’s computer</w:t>
      </w:r>
      <w:r w:rsidRPr="00B65634">
        <w:rPr>
          <w:rFonts w:ascii="Consolas" w:eastAsiaTheme="minorHAnsi" w:hAnsi="Consolas" w:cs="Consolas"/>
          <w:color w:val="0000FF"/>
          <w:sz w:val="19"/>
          <w:szCs w:val="19"/>
          <w:lang w:val="en-AU" w:bidi="he-IL"/>
        </w:rPr>
        <w:t>"&gt;&lt;/</w:t>
      </w:r>
      <w:r w:rsidRPr="00B65634">
        <w:rPr>
          <w:rFonts w:ascii="Consolas" w:eastAsiaTheme="minorHAnsi" w:hAnsi="Consolas" w:cs="Consolas"/>
          <w:b/>
          <w:bCs/>
          <w:color w:val="800080"/>
          <w:sz w:val="19"/>
          <w:szCs w:val="19"/>
          <w:lang w:val="en-AU" w:bidi="he-IL"/>
        </w:rPr>
        <w:t>script</w:t>
      </w:r>
      <w:r w:rsidRPr="00B65634">
        <w:rPr>
          <w:rFonts w:ascii="Consolas" w:eastAsiaTheme="minorHAnsi" w:hAnsi="Consolas" w:cs="Consolas"/>
          <w:color w:val="0000FF"/>
          <w:sz w:val="19"/>
          <w:szCs w:val="19"/>
          <w:lang w:val="en-AU" w:bidi="he-IL"/>
        </w:rPr>
        <w:t>&gt;</w:t>
      </w:r>
    </w:p>
    <w:p w14:paraId="4FF90FD5" w14:textId="77777777" w:rsidR="007D7182" w:rsidRPr="001A37D5" w:rsidRDefault="001A37D5" w:rsidP="001A37D5">
      <w:pPr>
        <w:pStyle w:val="ListParagraph"/>
        <w:numPr>
          <w:ilvl w:val="1"/>
          <w:numId w:val="20"/>
        </w:numPr>
        <w:rPr>
          <w:lang w:val="en-AU"/>
        </w:rPr>
      </w:pPr>
      <w:r>
        <w:rPr>
          <w:lang w:val="en-AU"/>
        </w:rPr>
        <w:t xml:space="preserve">You can change the project’s </w:t>
      </w:r>
      <w:r w:rsidR="00B93019">
        <w:rPr>
          <w:lang w:val="en-AU"/>
        </w:rPr>
        <w:t>environment name when you right click the project -&gt; properties -&gt; Debug -&gt; Environment variables -&gt; ENVIRONMENT and set the value to Development/Staging/Production</w:t>
      </w:r>
    </w:p>
    <w:p w14:paraId="20E14B54" w14:textId="77777777" w:rsidR="00532E39" w:rsidRDefault="00532E39" w:rsidP="00532E39">
      <w:pPr>
        <w:pStyle w:val="Heading4"/>
        <w:rPr>
          <w:lang w:val="en-AU"/>
        </w:rPr>
      </w:pPr>
      <w:r>
        <w:rPr>
          <w:lang w:val="en-AU"/>
        </w:rPr>
        <w:t>Gulp</w:t>
      </w:r>
    </w:p>
    <w:p w14:paraId="7E138D09" w14:textId="77777777" w:rsidR="00532E39" w:rsidRDefault="00532E39" w:rsidP="00532E39">
      <w:pPr>
        <w:pStyle w:val="Body"/>
        <w:rPr>
          <w:lang w:val="en-AU"/>
        </w:rPr>
      </w:pPr>
      <w:r>
        <w:rPr>
          <w:lang w:val="en-AU"/>
        </w:rPr>
        <w:t>Gulp is a tool for automating our build process including minimizing our css and js files.</w:t>
      </w:r>
    </w:p>
    <w:p w14:paraId="4F1682F6" w14:textId="77777777" w:rsidR="00532E39" w:rsidRDefault="00532E39" w:rsidP="00532E39">
      <w:pPr>
        <w:pStyle w:val="Body"/>
        <w:rPr>
          <w:lang w:val="en-AU"/>
        </w:rPr>
      </w:pPr>
      <w:r>
        <w:rPr>
          <w:lang w:val="en-AU"/>
        </w:rPr>
        <w:t>Note: as of 26.4.2019 – Gulp doesn’t support all ES5 features. Specifically, it doesn’t support `` strings and ‘let’.</w:t>
      </w:r>
    </w:p>
    <w:p w14:paraId="2DAAF867" w14:textId="77777777" w:rsidR="00532E39" w:rsidRPr="00532E39" w:rsidRDefault="00532E39" w:rsidP="00532E39">
      <w:pPr>
        <w:pStyle w:val="Body"/>
        <w:rPr>
          <w:lang w:val="en-AU"/>
        </w:rPr>
      </w:pPr>
      <w:r>
        <w:rPr>
          <w:lang w:val="en-AU"/>
        </w:rPr>
        <w:t>In order to set up gulp:</w:t>
      </w:r>
    </w:p>
    <w:p w14:paraId="13084383" w14:textId="77777777" w:rsidR="00532E39" w:rsidRPr="00532E39" w:rsidRDefault="00532E39" w:rsidP="006D00C3">
      <w:pPr>
        <w:pStyle w:val="Body"/>
        <w:numPr>
          <w:ilvl w:val="0"/>
          <w:numId w:val="121"/>
        </w:numPr>
      </w:pPr>
      <w:r>
        <w:rPr>
          <w:lang w:val="en-AU"/>
        </w:rPr>
        <w:t>Add the following to the "devDependencies” in package.json:</w:t>
      </w:r>
    </w:p>
    <w:p w14:paraId="3F12C5FE" w14:textId="77777777" w:rsidR="00532E39" w:rsidRPr="00532E39" w:rsidRDefault="00532E39" w:rsidP="006D00C3">
      <w:pPr>
        <w:pStyle w:val="Body"/>
        <w:numPr>
          <w:ilvl w:val="1"/>
          <w:numId w:val="121"/>
        </w:numPr>
      </w:pPr>
      <w:r>
        <w:rPr>
          <w:lang w:val="en-AU"/>
        </w:rPr>
        <w:t>gulp</w:t>
      </w:r>
    </w:p>
    <w:p w14:paraId="4E426D1A" w14:textId="77777777" w:rsidR="00532E39" w:rsidRPr="00532E39" w:rsidRDefault="00532E39" w:rsidP="006D00C3">
      <w:pPr>
        <w:pStyle w:val="Body"/>
        <w:numPr>
          <w:ilvl w:val="1"/>
          <w:numId w:val="121"/>
        </w:numPr>
      </w:pPr>
      <w:r>
        <w:rPr>
          <w:lang w:val="en-AU"/>
        </w:rPr>
        <w:t>gulp-uglify (mimify)</w:t>
      </w:r>
    </w:p>
    <w:p w14:paraId="65605164" w14:textId="77777777" w:rsidR="00532E39" w:rsidRPr="00532E39" w:rsidRDefault="00532E39" w:rsidP="006D00C3">
      <w:pPr>
        <w:pStyle w:val="Body"/>
        <w:numPr>
          <w:ilvl w:val="1"/>
          <w:numId w:val="121"/>
        </w:numPr>
      </w:pPr>
      <w:r w:rsidRPr="00532E39">
        <w:rPr>
          <w:lang w:val="en-AU"/>
        </w:rPr>
        <w:lastRenderedPageBreak/>
        <w:t>gulp-concat (combine a lot of files into one file)</w:t>
      </w:r>
    </w:p>
    <w:p w14:paraId="3B1F4617" w14:textId="77777777" w:rsidR="00532E39" w:rsidRPr="00532E39" w:rsidRDefault="00532E39" w:rsidP="006D00C3">
      <w:pPr>
        <w:pStyle w:val="Body"/>
        <w:numPr>
          <w:ilvl w:val="0"/>
          <w:numId w:val="121"/>
        </w:numPr>
      </w:pPr>
      <w:r>
        <w:rPr>
          <w:lang w:val="en-AU"/>
        </w:rPr>
        <w:t>At the root of your project add a new gulpfile.js file. For example:</w:t>
      </w:r>
    </w:p>
    <w:p w14:paraId="39D0B540" w14:textId="77777777" w:rsidR="00532E39" w:rsidRPr="00532E39" w:rsidRDefault="00532E39" w:rsidP="00532E39">
      <w:pPr>
        <w:pStyle w:val="Code"/>
        <w:ind w:left="2160"/>
      </w:pPr>
      <w:r w:rsidRPr="00532E39">
        <w:rPr>
          <w:color w:val="0000FF"/>
        </w:rPr>
        <w:t>var</w:t>
      </w:r>
      <w:r w:rsidRPr="00532E39">
        <w:t xml:space="preserve"> gulp = require(</w:t>
      </w:r>
      <w:r w:rsidRPr="00532E39">
        <w:rPr>
          <w:color w:val="A31515"/>
        </w:rPr>
        <w:t>"gulp"</w:t>
      </w:r>
      <w:r w:rsidRPr="00532E39">
        <w:t>);</w:t>
      </w:r>
    </w:p>
    <w:p w14:paraId="16C62A60" w14:textId="77777777" w:rsidR="00532E39" w:rsidRPr="00532E39" w:rsidRDefault="00532E39" w:rsidP="00532E39">
      <w:pPr>
        <w:pStyle w:val="Code"/>
        <w:ind w:left="2160"/>
      </w:pPr>
      <w:r w:rsidRPr="00532E39">
        <w:rPr>
          <w:color w:val="0000FF"/>
        </w:rPr>
        <w:t>var</w:t>
      </w:r>
      <w:r w:rsidRPr="00532E39">
        <w:t xml:space="preserve"> uglify = require(</w:t>
      </w:r>
      <w:r w:rsidRPr="00532E39">
        <w:rPr>
          <w:color w:val="A31515"/>
        </w:rPr>
        <w:t>"gulp-uglify"</w:t>
      </w:r>
      <w:r w:rsidRPr="00532E39">
        <w:t>);</w:t>
      </w:r>
    </w:p>
    <w:p w14:paraId="4B545B59" w14:textId="77777777" w:rsidR="00532E39" w:rsidRPr="00532E39" w:rsidRDefault="00532E39" w:rsidP="00532E39">
      <w:pPr>
        <w:pStyle w:val="Code"/>
        <w:ind w:left="2160"/>
      </w:pPr>
      <w:r w:rsidRPr="00532E39">
        <w:rPr>
          <w:color w:val="0000FF"/>
        </w:rPr>
        <w:t>var</w:t>
      </w:r>
      <w:r w:rsidRPr="00532E39">
        <w:t xml:space="preserve"> concat = require(</w:t>
      </w:r>
      <w:r w:rsidRPr="00532E39">
        <w:rPr>
          <w:color w:val="A31515"/>
        </w:rPr>
        <w:t>"gulp-concat"</w:t>
      </w:r>
      <w:r w:rsidRPr="00532E39">
        <w:t>);</w:t>
      </w:r>
    </w:p>
    <w:p w14:paraId="7E414131" w14:textId="77777777" w:rsidR="00532E39" w:rsidRPr="00532E39" w:rsidRDefault="00532E39" w:rsidP="00532E39">
      <w:pPr>
        <w:pStyle w:val="Code"/>
        <w:ind w:left="2160"/>
      </w:pPr>
    </w:p>
    <w:p w14:paraId="286EE92B" w14:textId="77777777" w:rsidR="00532E39" w:rsidRPr="00532E39" w:rsidRDefault="00532E39" w:rsidP="00532E39">
      <w:pPr>
        <w:pStyle w:val="Code"/>
        <w:ind w:left="2160"/>
      </w:pPr>
      <w:r w:rsidRPr="00532E39">
        <w:rPr>
          <w:color w:val="0000FF"/>
        </w:rPr>
        <w:t>function</w:t>
      </w:r>
      <w:r w:rsidRPr="00532E39">
        <w:t xml:space="preserve"> minify() {</w:t>
      </w:r>
    </w:p>
    <w:p w14:paraId="41F3CD8B" w14:textId="77777777" w:rsidR="00532E39" w:rsidRPr="00532E39" w:rsidRDefault="00532E39" w:rsidP="00532E39">
      <w:pPr>
        <w:pStyle w:val="Code"/>
        <w:ind w:left="2160"/>
      </w:pPr>
      <w:r w:rsidRPr="00532E39">
        <w:tab/>
      </w:r>
      <w:r w:rsidRPr="00532E39">
        <w:rPr>
          <w:color w:val="0000FF"/>
        </w:rPr>
        <w:t>return</w:t>
      </w:r>
      <w:r w:rsidRPr="00532E39">
        <w:t xml:space="preserve"> gulp.src(</w:t>
      </w:r>
      <w:r w:rsidRPr="00532E39">
        <w:rPr>
          <w:color w:val="A31515"/>
        </w:rPr>
        <w:t>"wwwroot/js/**/*.js"</w:t>
      </w:r>
      <w:r w:rsidRPr="00532E39">
        <w:t>)</w:t>
      </w:r>
    </w:p>
    <w:p w14:paraId="41212CCE" w14:textId="77777777" w:rsidR="00532E39" w:rsidRPr="00532E39" w:rsidRDefault="00532E39" w:rsidP="00532E39">
      <w:pPr>
        <w:pStyle w:val="Code"/>
        <w:ind w:left="2160"/>
      </w:pPr>
      <w:r w:rsidRPr="00532E39">
        <w:tab/>
      </w:r>
      <w:r w:rsidRPr="00532E39">
        <w:tab/>
        <w:t>.pipe(uglify())</w:t>
      </w:r>
    </w:p>
    <w:p w14:paraId="30C0B679" w14:textId="77777777" w:rsidR="00532E39" w:rsidRPr="00532E39" w:rsidRDefault="00532E39" w:rsidP="00532E39">
      <w:pPr>
        <w:pStyle w:val="Code"/>
        <w:ind w:left="2160"/>
      </w:pPr>
      <w:r w:rsidRPr="00532E39">
        <w:tab/>
      </w:r>
      <w:r w:rsidRPr="00532E39">
        <w:tab/>
        <w:t>.pipe(concat(</w:t>
      </w:r>
      <w:r w:rsidRPr="00532E39">
        <w:rPr>
          <w:color w:val="A31515"/>
        </w:rPr>
        <w:t>"dutchtreat.min.js"</w:t>
      </w:r>
      <w:r w:rsidRPr="00532E39">
        <w:t>))</w:t>
      </w:r>
    </w:p>
    <w:p w14:paraId="6C251F6A" w14:textId="77777777" w:rsidR="00532E39" w:rsidRPr="00532E39" w:rsidRDefault="00532E39" w:rsidP="00532E39">
      <w:pPr>
        <w:pStyle w:val="Code"/>
        <w:ind w:left="2160"/>
      </w:pPr>
      <w:r w:rsidRPr="00532E39">
        <w:tab/>
      </w:r>
      <w:r w:rsidRPr="00532E39">
        <w:tab/>
        <w:t>.pipe(gulp.dest(</w:t>
      </w:r>
      <w:r w:rsidRPr="00532E39">
        <w:rPr>
          <w:color w:val="A31515"/>
        </w:rPr>
        <w:t>"wwwroot/dist"</w:t>
      </w:r>
      <w:r w:rsidRPr="00532E39">
        <w:t>));</w:t>
      </w:r>
    </w:p>
    <w:p w14:paraId="67330F14" w14:textId="77777777" w:rsidR="00532E39" w:rsidRPr="00532E39" w:rsidRDefault="00532E39" w:rsidP="00532E39">
      <w:pPr>
        <w:pStyle w:val="Code"/>
        <w:ind w:left="2160"/>
      </w:pPr>
      <w:r w:rsidRPr="00532E39">
        <w:t>};</w:t>
      </w:r>
    </w:p>
    <w:p w14:paraId="2CD66FEC" w14:textId="77777777" w:rsidR="00532E39" w:rsidRPr="00532E39" w:rsidRDefault="00532E39" w:rsidP="00532E39">
      <w:pPr>
        <w:pStyle w:val="Code"/>
        <w:ind w:left="2160"/>
      </w:pPr>
    </w:p>
    <w:p w14:paraId="39907BAA" w14:textId="77777777" w:rsidR="00532E39" w:rsidRPr="00532E39" w:rsidRDefault="00532E39" w:rsidP="00532E39">
      <w:pPr>
        <w:pStyle w:val="Code"/>
        <w:ind w:left="2160"/>
      </w:pPr>
    </w:p>
    <w:p w14:paraId="76E4F4CF" w14:textId="77777777" w:rsidR="00532E39" w:rsidRPr="00532E39" w:rsidRDefault="00532E39" w:rsidP="00532E39">
      <w:pPr>
        <w:pStyle w:val="Code"/>
        <w:ind w:left="2160"/>
      </w:pPr>
      <w:r w:rsidRPr="00532E39">
        <w:rPr>
          <w:color w:val="0000FF"/>
        </w:rPr>
        <w:t>function</w:t>
      </w:r>
      <w:r w:rsidRPr="00532E39">
        <w:t xml:space="preserve"> defaultTask(cb) {</w:t>
      </w:r>
    </w:p>
    <w:p w14:paraId="4890910D" w14:textId="77777777" w:rsidR="00532E39" w:rsidRPr="00532E39" w:rsidRDefault="00532E39" w:rsidP="00532E39">
      <w:pPr>
        <w:pStyle w:val="Code"/>
        <w:ind w:left="2160"/>
      </w:pPr>
      <w:r w:rsidRPr="00532E39">
        <w:tab/>
        <w:t>minify();</w:t>
      </w:r>
    </w:p>
    <w:p w14:paraId="6D197045" w14:textId="77777777" w:rsidR="00532E39" w:rsidRPr="00532E39" w:rsidRDefault="00532E39" w:rsidP="00532E39">
      <w:pPr>
        <w:pStyle w:val="Code"/>
        <w:ind w:left="2160"/>
      </w:pPr>
      <w:r w:rsidRPr="00532E39">
        <w:tab/>
        <w:t>cb();</w:t>
      </w:r>
    </w:p>
    <w:p w14:paraId="03F4EB06" w14:textId="77777777" w:rsidR="00532E39" w:rsidRPr="00532E39" w:rsidRDefault="00532E39" w:rsidP="00532E39">
      <w:pPr>
        <w:pStyle w:val="Code"/>
        <w:ind w:left="2160"/>
      </w:pPr>
      <w:r w:rsidRPr="00532E39">
        <w:t>}</w:t>
      </w:r>
    </w:p>
    <w:p w14:paraId="65E904A4" w14:textId="77777777" w:rsidR="00532E39" w:rsidRPr="00532E39" w:rsidRDefault="00532E39" w:rsidP="00532E39">
      <w:pPr>
        <w:pStyle w:val="Code"/>
        <w:ind w:left="2160"/>
      </w:pPr>
    </w:p>
    <w:p w14:paraId="37640203" w14:textId="77777777" w:rsidR="00532E39" w:rsidRPr="00532E39" w:rsidRDefault="00532E39" w:rsidP="00532E39">
      <w:pPr>
        <w:pStyle w:val="Code"/>
        <w:ind w:left="2160"/>
        <w:rPr>
          <w:lang w:val="x-none"/>
        </w:rPr>
      </w:pPr>
      <w:r>
        <w:t>exports.default = defaultTask;</w:t>
      </w:r>
    </w:p>
    <w:p w14:paraId="12ADFF4A" w14:textId="77777777" w:rsidR="005B1D22" w:rsidRPr="005B1D22" w:rsidRDefault="005B1D22" w:rsidP="005B1D22">
      <w:pPr>
        <w:pStyle w:val="Body"/>
        <w:rPr>
          <w:b/>
          <w:bCs/>
          <w:u w:val="single"/>
          <w:lang w:val="en-AU"/>
        </w:rPr>
      </w:pPr>
      <w:r w:rsidRPr="005B1D22">
        <w:rPr>
          <w:b/>
          <w:bCs/>
          <w:u w:val="single"/>
          <w:lang w:val="en-AU"/>
        </w:rPr>
        <w:t>Run from command line:</w:t>
      </w:r>
    </w:p>
    <w:p w14:paraId="38277753" w14:textId="77777777" w:rsidR="00532E39" w:rsidRPr="00B2466A" w:rsidRDefault="00532E39" w:rsidP="005B1D22">
      <w:pPr>
        <w:pStyle w:val="Body"/>
        <w:ind w:left="2251"/>
      </w:pPr>
      <w:r>
        <w:rPr>
          <w:lang w:val="en-AU"/>
        </w:rPr>
        <w:t>To run gulp, from the command line:</w:t>
      </w:r>
      <w:r>
        <w:rPr>
          <w:lang w:val="en-AU"/>
        </w:rPr>
        <w:br/>
      </w:r>
      <w:r w:rsidRPr="00532E39">
        <w:rPr>
          <w:rStyle w:val="CodeChar"/>
          <w:sz w:val="20"/>
        </w:rPr>
        <w:t>&gt; gulp</w:t>
      </w:r>
      <w:r>
        <w:rPr>
          <w:lang w:val="en-AU"/>
        </w:rPr>
        <w:t xml:space="preserve"> </w:t>
      </w:r>
    </w:p>
    <w:p w14:paraId="5D1982E4" w14:textId="77777777" w:rsidR="00B2466A" w:rsidRDefault="005B1D22" w:rsidP="005B1D22">
      <w:pPr>
        <w:pStyle w:val="Body"/>
        <w:rPr>
          <w:b/>
          <w:bCs/>
          <w:u w:val="single"/>
          <w:lang w:val="en-AU"/>
        </w:rPr>
      </w:pPr>
      <w:r w:rsidRPr="005B1D22">
        <w:rPr>
          <w:b/>
          <w:bCs/>
          <w:u w:val="single"/>
          <w:lang w:val="en-AU"/>
        </w:rPr>
        <w:t>Run as part of the Visual Studio build:</w:t>
      </w:r>
    </w:p>
    <w:p w14:paraId="36BF5991" w14:textId="77777777" w:rsidR="005B1D22" w:rsidRDefault="005B1D22" w:rsidP="006D00C3">
      <w:pPr>
        <w:pStyle w:val="Body"/>
        <w:numPr>
          <w:ilvl w:val="0"/>
          <w:numId w:val="122"/>
        </w:numPr>
        <w:rPr>
          <w:lang w:val="en-AU"/>
        </w:rPr>
      </w:pPr>
      <w:r>
        <w:rPr>
          <w:lang w:val="en-AU"/>
        </w:rPr>
        <w:t>Right click on ‘gulpfile.js’-&gt;Task Runner Explorer</w:t>
      </w:r>
    </w:p>
    <w:p w14:paraId="65DBE95D" w14:textId="77777777" w:rsidR="005B1D22" w:rsidRPr="005B1D22" w:rsidRDefault="005B1D22" w:rsidP="006D00C3">
      <w:pPr>
        <w:pStyle w:val="Body"/>
        <w:numPr>
          <w:ilvl w:val="0"/>
          <w:numId w:val="122"/>
        </w:numPr>
        <w:rPr>
          <w:lang w:val="en-AU"/>
        </w:rPr>
      </w:pPr>
      <w:r>
        <w:rPr>
          <w:lang w:val="en-AU"/>
        </w:rPr>
        <w:t xml:space="preserve">Right click on the gulp task you want to run -&gt; Binding -&gt; choose which binding you want to set. </w:t>
      </w:r>
      <w:r>
        <w:rPr>
          <w:lang w:val="en-AU"/>
        </w:rPr>
        <w:br/>
        <w:t>This will add a binding header to the gulpfile.js and will run automatically with your builds.</w:t>
      </w:r>
    </w:p>
    <w:p w14:paraId="40947EE2" w14:textId="77777777" w:rsidR="005F5271" w:rsidRDefault="005F5271" w:rsidP="005F5271">
      <w:pPr>
        <w:pStyle w:val="Heading4"/>
        <w:rPr>
          <w:lang w:val="en-AU"/>
        </w:rPr>
      </w:pPr>
      <w:r>
        <w:rPr>
          <w:lang w:val="en-AU"/>
        </w:rPr>
        <w:t>Set up Deployment Scripts</w:t>
      </w:r>
    </w:p>
    <w:p w14:paraId="1BD485BC" w14:textId="77777777" w:rsidR="005F5271" w:rsidRDefault="005F5271" w:rsidP="005F5271">
      <w:pPr>
        <w:pStyle w:val="Body"/>
        <w:numPr>
          <w:ilvl w:val="3"/>
          <w:numId w:val="1"/>
        </w:numPr>
        <w:rPr>
          <w:lang w:val="en-AU"/>
        </w:rPr>
      </w:pPr>
      <w:r>
        <w:rPr>
          <w:lang w:val="en-AU"/>
        </w:rPr>
        <w:t>Add the following to the bottom of your project’s csproj file (right click project -&gt; Edit csproj file):</w:t>
      </w:r>
    </w:p>
    <w:p w14:paraId="431B4AC6" w14:textId="77777777" w:rsidR="005F5271" w:rsidRDefault="005F5271" w:rsidP="005F5271">
      <w:pPr>
        <w:pStyle w:val="Code"/>
        <w:ind w:left="1440"/>
        <w:rPr>
          <w:color w:val="000000"/>
        </w:rPr>
      </w:pPr>
      <w:r>
        <w:t>&lt;</w:t>
      </w:r>
      <w:r>
        <w:rPr>
          <w:color w:val="A31515"/>
        </w:rPr>
        <w:t>Target</w:t>
      </w:r>
      <w:r>
        <w:t xml:space="preserve"> </w:t>
      </w:r>
      <w:r>
        <w:rPr>
          <w:color w:val="FF0000"/>
        </w:rPr>
        <w:t>Name</w:t>
      </w:r>
      <w:r>
        <w:t>=</w:t>
      </w:r>
      <w:r>
        <w:rPr>
          <w:color w:val="000000"/>
        </w:rPr>
        <w:t>"</w:t>
      </w:r>
      <w:r>
        <w:t>MyPublishScripts</w:t>
      </w:r>
      <w:r>
        <w:rPr>
          <w:color w:val="000000"/>
        </w:rPr>
        <w:t>"</w:t>
      </w:r>
      <w:r>
        <w:t xml:space="preserve"> </w:t>
      </w:r>
      <w:r>
        <w:rPr>
          <w:color w:val="FF0000"/>
        </w:rPr>
        <w:t>BeforeTargets</w:t>
      </w:r>
      <w:r>
        <w:t>=</w:t>
      </w:r>
      <w:r>
        <w:rPr>
          <w:color w:val="000000"/>
        </w:rPr>
        <w:t>"</w:t>
      </w:r>
      <w:r>
        <w:t>BeforePublish</w:t>
      </w:r>
      <w:r>
        <w:rPr>
          <w:color w:val="000000"/>
        </w:rPr>
        <w:t>"</w:t>
      </w:r>
      <w:r>
        <w:t>&gt;</w:t>
      </w:r>
    </w:p>
    <w:p w14:paraId="091060BB" w14:textId="77777777" w:rsidR="005F5271" w:rsidRDefault="005F5271" w:rsidP="005F5271">
      <w:pPr>
        <w:pStyle w:val="Code"/>
        <w:ind w:left="1440"/>
        <w:rPr>
          <w:color w:val="000000"/>
        </w:rPr>
      </w:pPr>
      <w:r>
        <w:t xml:space="preserve">    &lt;</w:t>
      </w:r>
      <w:r>
        <w:rPr>
          <w:color w:val="A31515"/>
        </w:rPr>
        <w:t>Exec</w:t>
      </w:r>
      <w:r>
        <w:t xml:space="preserve"> </w:t>
      </w:r>
      <w:r>
        <w:rPr>
          <w:color w:val="FF0000"/>
        </w:rPr>
        <w:t>Command</w:t>
      </w:r>
      <w:r>
        <w:t>=</w:t>
      </w:r>
      <w:r>
        <w:rPr>
          <w:color w:val="000000"/>
        </w:rPr>
        <w:t>"</w:t>
      </w:r>
      <w:r>
        <w:t>npm install</w:t>
      </w:r>
      <w:r>
        <w:rPr>
          <w:color w:val="000000"/>
        </w:rPr>
        <w:t>"</w:t>
      </w:r>
      <w:r>
        <w:t xml:space="preserve"> /&gt;</w:t>
      </w:r>
    </w:p>
    <w:p w14:paraId="545B8E65" w14:textId="77777777" w:rsidR="005F5271" w:rsidRDefault="005F5271" w:rsidP="005F5271">
      <w:pPr>
        <w:pStyle w:val="Code"/>
        <w:ind w:left="1440"/>
        <w:rPr>
          <w:color w:val="000000"/>
        </w:rPr>
      </w:pPr>
      <w:r>
        <w:t xml:space="preserve">    &lt;</w:t>
      </w:r>
      <w:r>
        <w:rPr>
          <w:color w:val="A31515"/>
        </w:rPr>
        <w:t>Exec</w:t>
      </w:r>
      <w:r>
        <w:t xml:space="preserve"> </w:t>
      </w:r>
      <w:r>
        <w:rPr>
          <w:color w:val="FF0000"/>
        </w:rPr>
        <w:t>Command</w:t>
      </w:r>
      <w:r>
        <w:t>=</w:t>
      </w:r>
      <w:r>
        <w:rPr>
          <w:color w:val="000000"/>
        </w:rPr>
        <w:t>"</w:t>
      </w:r>
      <w:r>
        <w:t>gulp</w:t>
      </w:r>
      <w:r>
        <w:rPr>
          <w:color w:val="000000"/>
        </w:rPr>
        <w:t>"</w:t>
      </w:r>
      <w:r>
        <w:t xml:space="preserve"> /&gt;</w:t>
      </w:r>
    </w:p>
    <w:p w14:paraId="577295D3" w14:textId="77777777" w:rsidR="005F5271" w:rsidRDefault="005F5271" w:rsidP="005F5271">
      <w:pPr>
        <w:pStyle w:val="Code"/>
        <w:ind w:left="1440"/>
        <w:rPr>
          <w:color w:val="000000"/>
        </w:rPr>
      </w:pPr>
      <w:r>
        <w:t xml:space="preserve">    &lt;</w:t>
      </w:r>
      <w:r>
        <w:rPr>
          <w:color w:val="A31515"/>
        </w:rPr>
        <w:t>Exec</w:t>
      </w:r>
      <w:r>
        <w:t xml:space="preserve"> </w:t>
      </w:r>
      <w:r>
        <w:rPr>
          <w:color w:val="FF0000"/>
        </w:rPr>
        <w:t>Command</w:t>
      </w:r>
      <w:r>
        <w:t>=</w:t>
      </w:r>
      <w:r>
        <w:rPr>
          <w:color w:val="000000"/>
        </w:rPr>
        <w:t>"</w:t>
      </w:r>
      <w:r>
        <w:t>ng build</w:t>
      </w:r>
      <w:r>
        <w:rPr>
          <w:color w:val="000000"/>
        </w:rPr>
        <w:t>"</w:t>
      </w:r>
      <w:r>
        <w:t xml:space="preserve"> /&gt;</w:t>
      </w:r>
    </w:p>
    <w:p w14:paraId="61EAB763" w14:textId="77777777" w:rsidR="005F5271" w:rsidRDefault="005F5271" w:rsidP="005F5271">
      <w:pPr>
        <w:pStyle w:val="Code"/>
        <w:ind w:left="1440"/>
        <w:rPr>
          <w:color w:val="0000FF"/>
        </w:rPr>
      </w:pPr>
      <w:r>
        <w:rPr>
          <w:color w:val="0000FF"/>
        </w:rPr>
        <w:t>&lt;/</w:t>
      </w:r>
      <w:r>
        <w:t>Target</w:t>
      </w:r>
      <w:r>
        <w:rPr>
          <w:color w:val="0000FF"/>
        </w:rPr>
        <w:t>&gt;</w:t>
      </w:r>
    </w:p>
    <w:p w14:paraId="048A34D9" w14:textId="77777777" w:rsidR="005F5271" w:rsidRDefault="005F5271" w:rsidP="005F5271">
      <w:pPr>
        <w:pStyle w:val="Body"/>
        <w:numPr>
          <w:ilvl w:val="1"/>
          <w:numId w:val="20"/>
        </w:numPr>
        <w:rPr>
          <w:lang w:val="en-AU"/>
        </w:rPr>
      </w:pPr>
      <w:r>
        <w:rPr>
          <w:lang w:val="en-AU"/>
        </w:rPr>
        <w:t>Name – is the name of this batch of commands.</w:t>
      </w:r>
    </w:p>
    <w:p w14:paraId="451A212E" w14:textId="77777777" w:rsidR="005F5271" w:rsidRDefault="005F5271" w:rsidP="005F5271">
      <w:pPr>
        <w:pStyle w:val="Body"/>
        <w:numPr>
          <w:ilvl w:val="1"/>
          <w:numId w:val="20"/>
        </w:numPr>
        <w:rPr>
          <w:lang w:val="en-AU"/>
        </w:rPr>
      </w:pPr>
      <w:r>
        <w:rPr>
          <w:lang w:val="en-AU"/>
        </w:rPr>
        <w:t>BeforeTargets</w:t>
      </w:r>
      <w:r w:rsidR="00FF28A5">
        <w:rPr>
          <w:lang w:val="en-AU"/>
        </w:rPr>
        <w:t xml:space="preserve"> – the stage (.Net hard-coded) </w:t>
      </w:r>
      <w:r w:rsidR="00BA0072">
        <w:rPr>
          <w:lang w:val="en-AU"/>
        </w:rPr>
        <w:t>when to run it.</w:t>
      </w:r>
    </w:p>
    <w:p w14:paraId="1677ABF8" w14:textId="77777777" w:rsidR="00BA0072" w:rsidRDefault="00BA0072" w:rsidP="005F5271">
      <w:pPr>
        <w:pStyle w:val="Body"/>
        <w:numPr>
          <w:ilvl w:val="1"/>
          <w:numId w:val="20"/>
        </w:numPr>
        <w:rPr>
          <w:lang w:val="en-AU"/>
        </w:rPr>
      </w:pPr>
      <w:r>
        <w:rPr>
          <w:lang w:val="en-AU"/>
        </w:rPr>
        <w:t>A list of Exec commands to run.</w:t>
      </w:r>
    </w:p>
    <w:p w14:paraId="080CFCCC" w14:textId="77777777" w:rsidR="00BA0072" w:rsidRDefault="00BA0072" w:rsidP="005F5271">
      <w:pPr>
        <w:pStyle w:val="Body"/>
        <w:numPr>
          <w:ilvl w:val="1"/>
          <w:numId w:val="20"/>
        </w:numPr>
        <w:rPr>
          <w:lang w:val="en-AU"/>
        </w:rPr>
      </w:pPr>
      <w:r>
        <w:rPr>
          <w:lang w:val="en-AU"/>
        </w:rPr>
        <w:t>In order for this deployment method to work for me, I had to:</w:t>
      </w:r>
    </w:p>
    <w:p w14:paraId="754ADE52" w14:textId="77777777" w:rsidR="00BA0072" w:rsidRDefault="00BA0072" w:rsidP="006D00C3">
      <w:pPr>
        <w:pStyle w:val="Body"/>
        <w:numPr>
          <w:ilvl w:val="2"/>
          <w:numId w:val="123"/>
        </w:numPr>
        <w:rPr>
          <w:lang w:val="en-AU"/>
        </w:rPr>
      </w:pPr>
      <w:r>
        <w:rPr>
          <w:lang w:val="en-AU"/>
        </w:rPr>
        <w:t>Remove the gulp command. Since the gulpfile already runs automatically on every build, I verified that it still created and copied the minified application to the correct folder in the target.</w:t>
      </w:r>
    </w:p>
    <w:p w14:paraId="543FE32D" w14:textId="77777777" w:rsidR="005F5271" w:rsidRPr="005F5271" w:rsidRDefault="005F5271" w:rsidP="005F5271">
      <w:pPr>
        <w:pStyle w:val="Body"/>
        <w:ind w:left="2880"/>
        <w:rPr>
          <w:lang w:val="en-AU"/>
        </w:rPr>
      </w:pPr>
    </w:p>
    <w:p w14:paraId="31FB2B10" w14:textId="77777777" w:rsidR="005F5271" w:rsidRDefault="005F5271" w:rsidP="005F5271">
      <w:pPr>
        <w:pStyle w:val="Heading4"/>
        <w:rPr>
          <w:lang w:val="en-AU"/>
        </w:rPr>
      </w:pPr>
      <w:r>
        <w:rPr>
          <w:lang w:val="en-AU"/>
        </w:rPr>
        <w:t>Publish to a Directory</w:t>
      </w:r>
    </w:p>
    <w:p w14:paraId="0BAFC601" w14:textId="77777777" w:rsidR="005F5271" w:rsidRDefault="005F5271" w:rsidP="00E41B1B">
      <w:pPr>
        <w:pStyle w:val="Body"/>
        <w:numPr>
          <w:ilvl w:val="0"/>
          <w:numId w:val="125"/>
        </w:numPr>
        <w:rPr>
          <w:lang w:val="en-AU"/>
        </w:rPr>
      </w:pPr>
      <w:r>
        <w:rPr>
          <w:lang w:val="en-AU"/>
        </w:rPr>
        <w:t>Right click project -&gt; publish -&gt; folder</w:t>
      </w:r>
      <w:r w:rsidR="00430547">
        <w:rPr>
          <w:lang w:val="en-AU"/>
        </w:rPr>
        <w:t xml:space="preserve"> and press ‘Publish’</w:t>
      </w:r>
    </w:p>
    <w:p w14:paraId="714BC8E3" w14:textId="77777777" w:rsidR="00763629" w:rsidRPr="005F5271" w:rsidRDefault="00763629" w:rsidP="00763629">
      <w:pPr>
        <w:pStyle w:val="Body"/>
        <w:numPr>
          <w:ilvl w:val="0"/>
          <w:numId w:val="125"/>
        </w:numPr>
        <w:rPr>
          <w:lang w:val="en-AU"/>
        </w:rPr>
      </w:pPr>
      <w:r>
        <w:rPr>
          <w:lang w:val="en-AU"/>
        </w:rPr>
        <w:t xml:space="preserve">Open a command line in the target folder and run: </w:t>
      </w:r>
      <w:r w:rsidRPr="00BA0072">
        <w:rPr>
          <w:rStyle w:val="CodeChar"/>
          <w:sz w:val="20"/>
        </w:rPr>
        <w:t>npm install</w:t>
      </w:r>
      <w:r>
        <w:rPr>
          <w:lang w:val="en-AU"/>
        </w:rPr>
        <w:t xml:space="preserve"> manually on the target folder for the node_modules to be installed.</w:t>
      </w:r>
    </w:p>
    <w:p w14:paraId="036692F9" w14:textId="77777777" w:rsidR="00430547" w:rsidRDefault="00430547" w:rsidP="005F5271">
      <w:pPr>
        <w:pStyle w:val="Body"/>
        <w:rPr>
          <w:lang w:val="en-AU"/>
        </w:rPr>
      </w:pPr>
      <w:r>
        <w:rPr>
          <w:lang w:val="en-AU"/>
        </w:rPr>
        <w:t>In order to run – browse to the folder on command line and run:</w:t>
      </w:r>
    </w:p>
    <w:p w14:paraId="1120FA28" w14:textId="77777777" w:rsidR="00430547" w:rsidRPr="005F5271" w:rsidRDefault="00430547" w:rsidP="00426874">
      <w:pPr>
        <w:pStyle w:val="Code"/>
        <w:ind w:left="2160"/>
      </w:pPr>
      <w:r>
        <w:t xml:space="preserve">&gt; dotnet </w:t>
      </w:r>
      <w:r w:rsidR="00426874">
        <w:t>&lt;dll file&gt;</w:t>
      </w:r>
    </w:p>
    <w:p w14:paraId="39297DA4" w14:textId="77777777" w:rsidR="00794559" w:rsidRDefault="00794559" w:rsidP="00794559">
      <w:pPr>
        <w:pStyle w:val="Heading4"/>
        <w:rPr>
          <w:lang w:val="en-AU"/>
        </w:rPr>
      </w:pPr>
      <w:r>
        <w:rPr>
          <w:lang w:val="en-AU"/>
        </w:rPr>
        <w:t>Publish to Azure</w:t>
      </w:r>
    </w:p>
    <w:p w14:paraId="07C5BD65" w14:textId="77777777" w:rsidR="00794559" w:rsidRDefault="00794559" w:rsidP="008B0584">
      <w:pPr>
        <w:pStyle w:val="Body"/>
        <w:numPr>
          <w:ilvl w:val="0"/>
          <w:numId w:val="126"/>
        </w:numPr>
        <w:rPr>
          <w:lang w:val="en-AU"/>
        </w:rPr>
      </w:pPr>
      <w:r>
        <w:rPr>
          <w:lang w:val="en-AU"/>
        </w:rPr>
        <w:t xml:space="preserve">In the </w:t>
      </w:r>
      <w:r w:rsidR="005526BB">
        <w:rPr>
          <w:lang w:val="en-AU"/>
        </w:rPr>
        <w:t>publish type, choose ‘App Service’ -&gt; Azure App</w:t>
      </w:r>
    </w:p>
    <w:p w14:paraId="47FF83BD" w14:textId="77777777" w:rsidR="00BB788C" w:rsidRDefault="00BB788C" w:rsidP="008B0584">
      <w:pPr>
        <w:pStyle w:val="Body"/>
        <w:numPr>
          <w:ilvl w:val="0"/>
          <w:numId w:val="126"/>
        </w:numPr>
        <w:rPr>
          <w:lang w:val="en-AU"/>
        </w:rPr>
      </w:pPr>
      <w:r>
        <w:rPr>
          <w:lang w:val="en-AU"/>
        </w:rPr>
        <w:t>Click publish. VS will run the same build process as with the file only instead of copying the files to the output directory, it will upload them to your Azure account and will immediately try to run it from Azure.</w:t>
      </w:r>
    </w:p>
    <w:p w14:paraId="306DBE68" w14:textId="77777777" w:rsidR="002C717B" w:rsidRDefault="002C717B" w:rsidP="002C717B">
      <w:pPr>
        <w:pStyle w:val="Body"/>
        <w:ind w:left="1891"/>
        <w:rPr>
          <w:lang w:val="en-AU"/>
        </w:rPr>
      </w:pPr>
      <w:r>
        <w:rPr>
          <w:lang w:val="en-AU"/>
        </w:rPr>
        <w:t>** This didn’t work for me. I’ll need to investigate this in the future if/when I need to…</w:t>
      </w:r>
    </w:p>
    <w:p w14:paraId="7D2E5FF6" w14:textId="77777777" w:rsidR="002C717B" w:rsidRDefault="002C717B" w:rsidP="002C717B">
      <w:pPr>
        <w:pStyle w:val="Heading4"/>
        <w:rPr>
          <w:lang w:val="en-AU"/>
        </w:rPr>
      </w:pPr>
      <w:r>
        <w:rPr>
          <w:lang w:val="en-AU"/>
        </w:rPr>
        <w:t>Publish to IIS</w:t>
      </w:r>
    </w:p>
    <w:p w14:paraId="77246BCE" w14:textId="77777777" w:rsidR="002C717B" w:rsidRPr="002C717B" w:rsidRDefault="002C717B" w:rsidP="002C717B">
      <w:pPr>
        <w:pStyle w:val="Body"/>
      </w:pPr>
      <w:r>
        <w:rPr>
          <w:lang w:val="en-AU"/>
        </w:rPr>
        <w:t>On my PC:</w:t>
      </w:r>
    </w:p>
    <w:p w14:paraId="4B48BF63" w14:textId="77777777" w:rsidR="002C717B" w:rsidRPr="002C717B" w:rsidRDefault="002C717B" w:rsidP="008B0584">
      <w:pPr>
        <w:pStyle w:val="Body"/>
        <w:numPr>
          <w:ilvl w:val="0"/>
          <w:numId w:val="127"/>
        </w:numPr>
      </w:pPr>
      <w:r>
        <w:rPr>
          <w:lang w:val="en-AU"/>
        </w:rPr>
        <w:t>Open IIS Manager</w:t>
      </w:r>
    </w:p>
    <w:p w14:paraId="40E3150D" w14:textId="77777777" w:rsidR="002C717B" w:rsidRPr="002C717B" w:rsidRDefault="002C717B" w:rsidP="008B0584">
      <w:pPr>
        <w:pStyle w:val="Body"/>
        <w:numPr>
          <w:ilvl w:val="1"/>
          <w:numId w:val="127"/>
        </w:numPr>
      </w:pPr>
      <w:r>
        <w:rPr>
          <w:lang w:val="en-AU"/>
        </w:rPr>
        <w:t>Under Sites -&gt; Create new web site.</w:t>
      </w:r>
    </w:p>
    <w:p w14:paraId="62AB76A0" w14:textId="77777777" w:rsidR="002C717B" w:rsidRPr="002C717B" w:rsidRDefault="002C717B" w:rsidP="008B0584">
      <w:pPr>
        <w:pStyle w:val="Body"/>
        <w:numPr>
          <w:ilvl w:val="1"/>
          <w:numId w:val="127"/>
        </w:numPr>
      </w:pPr>
      <w:r>
        <w:rPr>
          <w:lang w:val="en-AU"/>
        </w:rPr>
        <w:t>Application pool: CORE</w:t>
      </w:r>
    </w:p>
    <w:p w14:paraId="66F2CF55" w14:textId="77777777" w:rsidR="002C717B" w:rsidRPr="002C717B" w:rsidRDefault="002C717B" w:rsidP="008B0584">
      <w:pPr>
        <w:pStyle w:val="Body"/>
        <w:numPr>
          <w:ilvl w:val="1"/>
          <w:numId w:val="127"/>
        </w:numPr>
      </w:pPr>
      <w:r>
        <w:rPr>
          <w:lang w:val="en-AU"/>
        </w:rPr>
        <w:t>Create a folder for this deployment</w:t>
      </w:r>
    </w:p>
    <w:p w14:paraId="0C08EFB6" w14:textId="77777777" w:rsidR="002C717B" w:rsidRPr="002C717B" w:rsidRDefault="002C717B" w:rsidP="008B0584">
      <w:pPr>
        <w:pStyle w:val="Body"/>
        <w:numPr>
          <w:ilvl w:val="0"/>
          <w:numId w:val="127"/>
        </w:numPr>
      </w:pPr>
      <w:r>
        <w:rPr>
          <w:lang w:val="en-AU"/>
        </w:rPr>
        <w:t>In visual studio:</w:t>
      </w:r>
    </w:p>
    <w:p w14:paraId="4DE0C7F2" w14:textId="77777777" w:rsidR="002C717B" w:rsidRPr="002C717B" w:rsidRDefault="002C717B" w:rsidP="008B0584">
      <w:pPr>
        <w:pStyle w:val="Body"/>
        <w:numPr>
          <w:ilvl w:val="1"/>
          <w:numId w:val="127"/>
        </w:numPr>
      </w:pPr>
      <w:r>
        <w:rPr>
          <w:lang w:val="en-AU"/>
        </w:rPr>
        <w:t>Reopen visual studio in admin mode</w:t>
      </w:r>
    </w:p>
    <w:p w14:paraId="43637CE9" w14:textId="77777777" w:rsidR="002C717B" w:rsidRPr="00D42E88" w:rsidRDefault="002C717B" w:rsidP="008B0584">
      <w:pPr>
        <w:pStyle w:val="Body"/>
        <w:numPr>
          <w:ilvl w:val="1"/>
          <w:numId w:val="127"/>
        </w:numPr>
      </w:pPr>
      <w:r>
        <w:rPr>
          <w:lang w:val="en-AU"/>
        </w:rPr>
        <w:t>Create a new Publish Profile -&gt; IIS -&gt; Publish Method: Web deploy</w:t>
      </w:r>
    </w:p>
    <w:p w14:paraId="5ABBC2FF" w14:textId="77777777" w:rsidR="00D42E88" w:rsidRDefault="00D42E88" w:rsidP="00D42E88">
      <w:pPr>
        <w:pStyle w:val="Heading4"/>
      </w:pPr>
      <w:r>
        <w:t>Publish through Command Line</w:t>
      </w:r>
    </w:p>
    <w:p w14:paraId="70348DFF" w14:textId="77777777" w:rsidR="00D42E88" w:rsidRDefault="00B95BA9" w:rsidP="00B95BA9">
      <w:pPr>
        <w:pStyle w:val="Code"/>
        <w:ind w:left="1531"/>
      </w:pPr>
      <w:r>
        <w:t>&gt; dotnet publish -o “&lt;output directory&gt;”</w:t>
      </w:r>
    </w:p>
    <w:p w14:paraId="2B3855EA" w14:textId="77777777" w:rsidR="00B95BA9" w:rsidRDefault="00D772E1" w:rsidP="00B95BA9">
      <w:pPr>
        <w:pStyle w:val="Body"/>
        <w:rPr>
          <w:lang w:val="en-AU"/>
        </w:rPr>
      </w:pPr>
      <w:r>
        <w:rPr>
          <w:lang w:val="en-AU"/>
        </w:rPr>
        <w:t>It will run the same build and deploy like the Visual Studio IDE one.</w:t>
      </w:r>
    </w:p>
    <w:p w14:paraId="2B44C99A" w14:textId="77777777" w:rsidR="00D772E1" w:rsidRDefault="00D772E1" w:rsidP="00D772E1">
      <w:pPr>
        <w:pStyle w:val="Heading4"/>
        <w:rPr>
          <w:lang w:val="en-AU"/>
        </w:rPr>
      </w:pPr>
      <w:r>
        <w:rPr>
          <w:lang w:val="en-AU"/>
        </w:rPr>
        <w:t>Publish with the Run Time</w:t>
      </w:r>
    </w:p>
    <w:p w14:paraId="08F6D963" w14:textId="77777777" w:rsidR="00D772E1" w:rsidRDefault="00D772E1" w:rsidP="00D772E1">
      <w:pPr>
        <w:pStyle w:val="Body"/>
        <w:rPr>
          <w:lang w:val="en-AU"/>
        </w:rPr>
      </w:pPr>
      <w:r>
        <w:rPr>
          <w:lang w:val="en-AU"/>
        </w:rPr>
        <w:t>If we need to publish our application with the .Net Core Runtime so that it won’t be dependent on any operating system we can do the following:</w:t>
      </w:r>
    </w:p>
    <w:p w14:paraId="00FE6689" w14:textId="77777777" w:rsidR="00D772E1" w:rsidRDefault="00D772E1" w:rsidP="008B0584">
      <w:pPr>
        <w:pStyle w:val="Body"/>
        <w:numPr>
          <w:ilvl w:val="0"/>
          <w:numId w:val="128"/>
        </w:numPr>
        <w:rPr>
          <w:lang w:val="en-AU"/>
        </w:rPr>
      </w:pPr>
      <w:r>
        <w:rPr>
          <w:lang w:val="en-AU"/>
        </w:rPr>
        <w:t>Add the required RuntimeIdentifier tag to the &lt;PropertyGroup&gt; tag in the project’s .csproj file. For example:</w:t>
      </w:r>
    </w:p>
    <w:p w14:paraId="3AB058C2" w14:textId="77777777" w:rsidR="00D772E1" w:rsidRDefault="00D772E1" w:rsidP="00D772E1">
      <w:pPr>
        <w:pStyle w:val="Code"/>
        <w:ind w:left="2160"/>
        <w:rPr>
          <w:color w:val="0000FF"/>
        </w:rPr>
      </w:pPr>
      <w:r>
        <w:rPr>
          <w:color w:val="0000FF"/>
        </w:rPr>
        <w:t>&lt;</w:t>
      </w:r>
      <w:r>
        <w:t>RuntimeIdentifier</w:t>
      </w:r>
      <w:r>
        <w:rPr>
          <w:color w:val="0000FF"/>
        </w:rPr>
        <w:t>&gt;</w:t>
      </w:r>
      <w:r>
        <w:rPr>
          <w:color w:val="000000"/>
        </w:rPr>
        <w:t>win10-</w:t>
      </w:r>
      <w:r w:rsidR="001E3443">
        <w:rPr>
          <w:color w:val="000000"/>
        </w:rPr>
        <w:t>x</w:t>
      </w:r>
      <w:r>
        <w:rPr>
          <w:color w:val="000000"/>
        </w:rPr>
        <w:t>64</w:t>
      </w:r>
      <w:r>
        <w:rPr>
          <w:color w:val="0000FF"/>
        </w:rPr>
        <w:t>&lt;/</w:t>
      </w:r>
      <w:r>
        <w:t>RuntimeIdentifier</w:t>
      </w:r>
      <w:r>
        <w:rPr>
          <w:color w:val="0000FF"/>
        </w:rPr>
        <w:t>&gt;</w:t>
      </w:r>
    </w:p>
    <w:p w14:paraId="1A49CCCB" w14:textId="77777777" w:rsidR="00D772E1" w:rsidRDefault="00D772E1" w:rsidP="008B0584">
      <w:pPr>
        <w:pStyle w:val="Body"/>
        <w:numPr>
          <w:ilvl w:val="0"/>
          <w:numId w:val="128"/>
        </w:numPr>
        <w:rPr>
          <w:lang w:val="en-AU"/>
        </w:rPr>
      </w:pPr>
      <w:r>
        <w:rPr>
          <w:lang w:val="en-AU"/>
        </w:rPr>
        <w:t xml:space="preserve">When building from the command line, add the - - self-contained flag </w:t>
      </w:r>
      <w:r>
        <w:rPr>
          <w:lang w:val="en-AU"/>
        </w:rPr>
        <w:lastRenderedPageBreak/>
        <w:t>to the build. This will  include all required .dll files in the output directory. For example:</w:t>
      </w:r>
    </w:p>
    <w:p w14:paraId="1C423D2C" w14:textId="77777777" w:rsidR="00C2473F" w:rsidRDefault="00C2473F" w:rsidP="00C2473F">
      <w:pPr>
        <w:pStyle w:val="Code"/>
        <w:ind w:left="1531"/>
      </w:pPr>
      <w:r>
        <w:t>&gt; dotnet publish -o “&lt;output directory&gt;” –-self-contained</w:t>
      </w:r>
    </w:p>
    <w:p w14:paraId="34318804" w14:textId="77777777" w:rsidR="00C4698E" w:rsidRDefault="00C4698E" w:rsidP="00C4698E">
      <w:pPr>
        <w:pStyle w:val="Body"/>
        <w:rPr>
          <w:lang w:val="en-AU"/>
        </w:rPr>
      </w:pPr>
      <w:r>
        <w:rPr>
          <w:lang w:val="en-AU"/>
        </w:rPr>
        <w:t>This will also create the application as an .exe file.</w:t>
      </w:r>
    </w:p>
    <w:p w14:paraId="6B3BE2C8" w14:textId="77777777" w:rsidR="00C4698E" w:rsidRDefault="00C4698E" w:rsidP="00C4698E">
      <w:pPr>
        <w:pStyle w:val="Body"/>
        <w:rPr>
          <w:lang w:val="en-AU"/>
        </w:rPr>
      </w:pPr>
      <w:r>
        <w:rPr>
          <w:lang w:val="en-AU"/>
        </w:rPr>
        <w:t>We can also set &lt;RuntimeIdentifiers&gt; to support multiple runtimes and then in the command line we can decide which runtime we’re publishing for. For example:</w:t>
      </w:r>
    </w:p>
    <w:p w14:paraId="737810FC" w14:textId="77777777" w:rsidR="000406A1" w:rsidRDefault="00C4698E" w:rsidP="000406A1">
      <w:pPr>
        <w:pStyle w:val="Code"/>
        <w:ind w:left="2160"/>
        <w:rPr>
          <w:color w:val="0000FF"/>
        </w:rPr>
      </w:pPr>
      <w:r>
        <w:rPr>
          <w:color w:val="0000FF"/>
        </w:rPr>
        <w:t>&lt;</w:t>
      </w:r>
      <w:r>
        <w:t>RuntimeIdentifiers</w:t>
      </w:r>
      <w:r>
        <w:rPr>
          <w:color w:val="0000FF"/>
        </w:rPr>
        <w:t>&gt;</w:t>
      </w:r>
    </w:p>
    <w:p w14:paraId="603076FA" w14:textId="77777777" w:rsidR="000406A1" w:rsidRDefault="00C4698E" w:rsidP="000406A1">
      <w:pPr>
        <w:pStyle w:val="Code"/>
        <w:ind w:left="2160" w:firstLine="720"/>
        <w:rPr>
          <w:color w:val="000000"/>
        </w:rPr>
      </w:pPr>
      <w:r>
        <w:rPr>
          <w:color w:val="000000"/>
        </w:rPr>
        <w:t>win10-</w:t>
      </w:r>
      <w:r w:rsidR="001E3443">
        <w:rPr>
          <w:color w:val="000000"/>
        </w:rPr>
        <w:t>x</w:t>
      </w:r>
      <w:r>
        <w:rPr>
          <w:color w:val="000000"/>
        </w:rPr>
        <w:t>64,OSX.10.10-</w:t>
      </w:r>
      <w:r w:rsidR="000406A1">
        <w:rPr>
          <w:color w:val="000000"/>
        </w:rPr>
        <w:t>x</w:t>
      </w:r>
      <w:r>
        <w:rPr>
          <w:color w:val="000000"/>
        </w:rPr>
        <w:t>64</w:t>
      </w:r>
    </w:p>
    <w:p w14:paraId="3E513029" w14:textId="77777777" w:rsidR="00C4698E" w:rsidRDefault="00C4698E" w:rsidP="000406A1">
      <w:pPr>
        <w:pStyle w:val="Code"/>
        <w:ind w:left="1440" w:firstLine="720"/>
        <w:rPr>
          <w:color w:val="0000FF"/>
        </w:rPr>
      </w:pPr>
      <w:r>
        <w:rPr>
          <w:color w:val="0000FF"/>
        </w:rPr>
        <w:t>&lt;/</w:t>
      </w:r>
      <w:r>
        <w:t>RuntimeIdentifiers</w:t>
      </w:r>
      <w:r>
        <w:rPr>
          <w:color w:val="0000FF"/>
        </w:rPr>
        <w:t>&gt;</w:t>
      </w:r>
    </w:p>
    <w:p w14:paraId="4BB1587B" w14:textId="77777777" w:rsidR="000406A1" w:rsidRDefault="000406A1" w:rsidP="000406A1">
      <w:pPr>
        <w:pStyle w:val="Code"/>
        <w:ind w:left="1440" w:firstLine="720"/>
        <w:rPr>
          <w:color w:val="0000FF"/>
        </w:rPr>
      </w:pPr>
    </w:p>
    <w:p w14:paraId="6D9C3A60" w14:textId="77777777" w:rsidR="00C4698E" w:rsidRPr="00C4698E" w:rsidRDefault="00C4698E" w:rsidP="000406A1">
      <w:pPr>
        <w:pStyle w:val="Code"/>
        <w:ind w:left="2160"/>
      </w:pPr>
      <w:r>
        <w:t xml:space="preserve">&gt; dotnet publish -o “&lt;output directory&gt;” </w:t>
      </w:r>
      <w:r w:rsidR="000406A1">
        <w:t>--</w:t>
      </w:r>
      <w:r>
        <w:t>run</w:t>
      </w:r>
      <w:r w:rsidR="003E7D7B">
        <w:t>t</w:t>
      </w:r>
      <w:r>
        <w:t>ime osx.10.10-x64</w:t>
      </w:r>
    </w:p>
    <w:p w14:paraId="1D7870F5" w14:textId="77777777" w:rsidR="00896313" w:rsidRPr="00896313" w:rsidRDefault="00896313" w:rsidP="00896313">
      <w:pPr>
        <w:pStyle w:val="Body"/>
        <w:rPr>
          <w:lang w:val="en-AU"/>
        </w:rPr>
      </w:pPr>
      <w:r>
        <w:rPr>
          <w:lang w:val="en-AU"/>
        </w:rPr>
        <w:t>Note: this didn’t work for me but I’m not spending time on this now.</w:t>
      </w:r>
    </w:p>
    <w:p w14:paraId="3092390D" w14:textId="77777777" w:rsidR="00D772E1" w:rsidRPr="00C2473F" w:rsidRDefault="00C2473F" w:rsidP="00C2473F">
      <w:pPr>
        <w:pStyle w:val="Body"/>
        <w:rPr>
          <w:b/>
          <w:bCs/>
          <w:u w:val="single"/>
          <w:lang w:val="en-AU"/>
        </w:rPr>
      </w:pPr>
      <w:r w:rsidRPr="00C2473F">
        <w:rPr>
          <w:b/>
          <w:bCs/>
          <w:u w:val="single"/>
          <w:lang w:val="en-AU"/>
        </w:rPr>
        <w:t>Runtime Identifier</w:t>
      </w:r>
    </w:p>
    <w:p w14:paraId="74A37D96" w14:textId="77777777" w:rsidR="00D772E1" w:rsidRDefault="00D772E1" w:rsidP="00D772E1">
      <w:pPr>
        <w:pStyle w:val="Body"/>
      </w:pPr>
      <w:r>
        <w:rPr>
          <w:lang w:val="en-AU"/>
        </w:rPr>
        <w:t>If our application uses and rely on platform</w:t>
      </w:r>
      <w:r w:rsidR="001B0286">
        <w:rPr>
          <w:lang w:val="en-AU"/>
        </w:rPr>
        <w:t xml:space="preserve"> or runtime</w:t>
      </w:r>
      <w:r>
        <w:rPr>
          <w:lang w:val="en-AU"/>
        </w:rPr>
        <w:t xml:space="preserve">-specific features, we might need to publish our site with its </w:t>
      </w:r>
      <w:r>
        <w:t>RID</w:t>
      </w:r>
      <w:r>
        <w:rPr>
          <w:lang w:val="en-AU"/>
        </w:rPr>
        <w:t>. RID</w:t>
      </w:r>
      <w:r>
        <w:t xml:space="preserve"> is short for </w:t>
      </w:r>
      <w:r>
        <w:rPr>
          <w:rStyle w:val="Emphasis"/>
        </w:rPr>
        <w:t>Runtime IDentifier</w:t>
      </w:r>
      <w:r>
        <w:t>. RID values are used to identify target platforms where the application runs.</w:t>
      </w:r>
      <w:r>
        <w:rPr>
          <w:lang w:val="en-AU"/>
        </w:rPr>
        <w:t xml:space="preserve"> </w:t>
      </w:r>
      <w:r>
        <w:t xml:space="preserve">They're used by .NET packages to represent platform-specific assets in NuGet packages. The following values are examples of RIDs: </w:t>
      </w:r>
      <w:r>
        <w:rPr>
          <w:rStyle w:val="HTMLCode"/>
        </w:rPr>
        <w:t>linux-x64</w:t>
      </w:r>
      <w:r>
        <w:t xml:space="preserve">, </w:t>
      </w:r>
      <w:r>
        <w:rPr>
          <w:rStyle w:val="HTMLCode"/>
        </w:rPr>
        <w:t>ubuntu.14.04-x64</w:t>
      </w:r>
      <w:r>
        <w:t xml:space="preserve">, </w:t>
      </w:r>
      <w:r>
        <w:rPr>
          <w:rStyle w:val="HTMLCode"/>
        </w:rPr>
        <w:t>win7-x64</w:t>
      </w:r>
      <w:r>
        <w:t xml:space="preserve">, or </w:t>
      </w:r>
      <w:r>
        <w:rPr>
          <w:rStyle w:val="HTMLCode"/>
        </w:rPr>
        <w:t>osx.10.12-x64</w:t>
      </w:r>
      <w:r>
        <w:t>. For the packages with native dependencies, the RID designates on which platforms the package can be restored.</w:t>
      </w:r>
    </w:p>
    <w:p w14:paraId="3F15E9D7" w14:textId="77777777" w:rsidR="001B0286" w:rsidRDefault="001B0286" w:rsidP="00D772E1">
      <w:pPr>
        <w:pStyle w:val="Body"/>
        <w:rPr>
          <w:lang w:val="en-AU"/>
        </w:rPr>
      </w:pPr>
      <w:r>
        <w:rPr>
          <w:lang w:val="en-AU"/>
        </w:rPr>
        <w:t>Examples of where we might want to use this:</w:t>
      </w:r>
    </w:p>
    <w:p w14:paraId="46B8AACE" w14:textId="77777777" w:rsidR="001B0286" w:rsidRDefault="001B0286" w:rsidP="001B0286">
      <w:pPr>
        <w:pStyle w:val="Body"/>
        <w:numPr>
          <w:ilvl w:val="1"/>
          <w:numId w:val="123"/>
        </w:numPr>
        <w:rPr>
          <w:lang w:val="en-AU"/>
        </w:rPr>
      </w:pPr>
      <w:r>
        <w:rPr>
          <w:lang w:val="en-AU"/>
        </w:rPr>
        <w:t>When we publish different parts of our site with different runtime versions.</w:t>
      </w:r>
    </w:p>
    <w:p w14:paraId="357D888A" w14:textId="77777777" w:rsidR="001B0286" w:rsidRDefault="001B0286" w:rsidP="001B0286">
      <w:pPr>
        <w:pStyle w:val="Body"/>
        <w:numPr>
          <w:ilvl w:val="1"/>
          <w:numId w:val="123"/>
        </w:numPr>
        <w:rPr>
          <w:lang w:val="en-AU"/>
        </w:rPr>
      </w:pPr>
      <w:r>
        <w:rPr>
          <w:lang w:val="en-AU"/>
        </w:rPr>
        <w:t>When our site depends on platform-specific APIs</w:t>
      </w:r>
    </w:p>
    <w:p w14:paraId="2BEBD899" w14:textId="77777777" w:rsidR="00ED1F30" w:rsidRPr="001B0286" w:rsidRDefault="00ED1F30" w:rsidP="001B0286">
      <w:pPr>
        <w:pStyle w:val="Body"/>
        <w:numPr>
          <w:ilvl w:val="1"/>
          <w:numId w:val="123"/>
        </w:numPr>
        <w:rPr>
          <w:lang w:val="en-AU"/>
        </w:rPr>
      </w:pPr>
      <w:r>
        <w:rPr>
          <w:lang w:val="en-AU"/>
        </w:rPr>
        <w:t>When we deploy on the cloud in a virtual machine and don’t want to have to setup the .Net Core environment on the virtual machine.</w:t>
      </w:r>
    </w:p>
    <w:p w14:paraId="11E11D7B" w14:textId="77777777" w:rsidR="00B95BA9" w:rsidRPr="00D42E88" w:rsidRDefault="00B95BA9" w:rsidP="00B95BA9">
      <w:pPr>
        <w:pStyle w:val="Body"/>
      </w:pPr>
    </w:p>
    <w:p w14:paraId="0434BE7F" w14:textId="77777777" w:rsidR="00931552" w:rsidRDefault="00931552" w:rsidP="002F71C1">
      <w:pPr>
        <w:pStyle w:val="Heading2"/>
        <w:rPr>
          <w:lang w:val="en-AU"/>
        </w:rPr>
      </w:pPr>
      <w:r>
        <w:rPr>
          <w:lang w:val="en-AU"/>
        </w:rPr>
        <w:t>Angular App in .Net Core</w:t>
      </w:r>
    </w:p>
    <w:p w14:paraId="767CB433" w14:textId="77777777" w:rsidR="00931552" w:rsidRDefault="00931552" w:rsidP="00584447">
      <w:pPr>
        <w:pStyle w:val="Body"/>
        <w:numPr>
          <w:ilvl w:val="0"/>
          <w:numId w:val="118"/>
        </w:numPr>
        <w:rPr>
          <w:lang w:val="en-AU"/>
        </w:rPr>
      </w:pPr>
      <w:r>
        <w:rPr>
          <w:lang w:val="en-AU"/>
        </w:rPr>
        <w:t xml:space="preserve">Create your new Angular app on </w:t>
      </w:r>
      <w:r w:rsidR="00FC7003">
        <w:rPr>
          <w:lang w:val="en-AU"/>
        </w:rPr>
        <w:t xml:space="preserve">a different temporary </w:t>
      </w:r>
      <w:r>
        <w:rPr>
          <w:lang w:val="en-AU"/>
        </w:rPr>
        <w:t xml:space="preserve">directory </w:t>
      </w:r>
      <w:r w:rsidR="00FC7003">
        <w:rPr>
          <w:lang w:val="en-AU"/>
        </w:rPr>
        <w:t>than</w:t>
      </w:r>
      <w:r>
        <w:rPr>
          <w:lang w:val="en-AU"/>
        </w:rPr>
        <w:t xml:space="preserve"> your project using the angular command line too</w:t>
      </w:r>
      <w:r w:rsidR="00584447">
        <w:rPr>
          <w:lang w:val="en-AU"/>
        </w:rPr>
        <w:t>l</w:t>
      </w:r>
      <w:r>
        <w:rPr>
          <w:lang w:val="en-AU"/>
        </w:rPr>
        <w:t xml:space="preserve"> ng.</w:t>
      </w:r>
    </w:p>
    <w:p w14:paraId="2919ECDC" w14:textId="77777777" w:rsidR="00584447" w:rsidRDefault="00584447" w:rsidP="00584447">
      <w:pPr>
        <w:pStyle w:val="Body"/>
        <w:numPr>
          <w:ilvl w:val="0"/>
          <w:numId w:val="118"/>
        </w:numPr>
        <w:rPr>
          <w:lang w:val="en-AU"/>
        </w:rPr>
      </w:pPr>
      <w:r>
        <w:rPr>
          <w:lang w:val="en-AU"/>
        </w:rPr>
        <w:t>To copy the new project into your ASP.Net Core project:</w:t>
      </w:r>
    </w:p>
    <w:p w14:paraId="62A06FCA" w14:textId="77777777" w:rsidR="00584447" w:rsidRDefault="00584447" w:rsidP="00584447">
      <w:pPr>
        <w:pStyle w:val="Body"/>
        <w:numPr>
          <w:ilvl w:val="1"/>
          <w:numId w:val="118"/>
        </w:numPr>
        <w:rPr>
          <w:lang w:val="en-AU"/>
        </w:rPr>
      </w:pPr>
      <w:r>
        <w:rPr>
          <w:lang w:val="en-AU"/>
        </w:rPr>
        <w:t>Close all files in your project and make sure that your Angular project is not running.</w:t>
      </w:r>
    </w:p>
    <w:p w14:paraId="3FED773E" w14:textId="77777777" w:rsidR="00584447" w:rsidRDefault="00FC7003" w:rsidP="00584447">
      <w:pPr>
        <w:pStyle w:val="Body"/>
        <w:numPr>
          <w:ilvl w:val="1"/>
          <w:numId w:val="118"/>
        </w:numPr>
        <w:rPr>
          <w:lang w:val="en-AU"/>
        </w:rPr>
      </w:pPr>
      <w:r>
        <w:rPr>
          <w:lang w:val="en-AU"/>
        </w:rPr>
        <w:t>In your ASP.Net Core project: c</w:t>
      </w:r>
      <w:r w:rsidR="00584447">
        <w:rPr>
          <w:lang w:val="en-AU"/>
        </w:rPr>
        <w:t>reate a new folder at your project’s root. Let</w:t>
      </w:r>
      <w:r>
        <w:rPr>
          <w:lang w:val="en-AU"/>
        </w:rPr>
        <w:t>’</w:t>
      </w:r>
      <w:r w:rsidR="00584447">
        <w:rPr>
          <w:lang w:val="en-AU"/>
        </w:rPr>
        <w:t>s call it ClientApp</w:t>
      </w:r>
    </w:p>
    <w:p w14:paraId="14045DB8" w14:textId="77777777" w:rsidR="00584447" w:rsidRDefault="00FC7003" w:rsidP="00584447">
      <w:pPr>
        <w:pStyle w:val="Body"/>
        <w:numPr>
          <w:ilvl w:val="1"/>
          <w:numId w:val="118"/>
        </w:numPr>
        <w:rPr>
          <w:lang w:val="en-AU"/>
        </w:rPr>
      </w:pPr>
      <w:r>
        <w:rPr>
          <w:lang w:val="en-AU"/>
        </w:rPr>
        <w:t>Copy the following files from your angular-app root directory to your ASP.Net Core app:</w:t>
      </w:r>
    </w:p>
    <w:p w14:paraId="068C074E" w14:textId="77777777" w:rsidR="00FC7003" w:rsidRDefault="00C95C7E" w:rsidP="00FC7003">
      <w:pPr>
        <w:pStyle w:val="Body"/>
        <w:numPr>
          <w:ilvl w:val="2"/>
          <w:numId w:val="118"/>
        </w:numPr>
        <w:rPr>
          <w:lang w:val="en-AU"/>
        </w:rPr>
      </w:pPr>
      <w:r>
        <w:rPr>
          <w:lang w:val="en-AU"/>
        </w:rPr>
        <w:t>a</w:t>
      </w:r>
      <w:r w:rsidR="00FC7003">
        <w:rPr>
          <w:lang w:val="en-AU"/>
        </w:rPr>
        <w:t>ngular.json</w:t>
      </w:r>
    </w:p>
    <w:p w14:paraId="4500FC4C" w14:textId="77777777" w:rsidR="00FC7003" w:rsidRDefault="00C95C7E" w:rsidP="00FC7003">
      <w:pPr>
        <w:pStyle w:val="Body"/>
        <w:numPr>
          <w:ilvl w:val="2"/>
          <w:numId w:val="118"/>
        </w:numPr>
        <w:rPr>
          <w:lang w:val="en-AU"/>
        </w:rPr>
      </w:pPr>
      <w:r>
        <w:rPr>
          <w:lang w:val="en-AU"/>
        </w:rPr>
        <w:lastRenderedPageBreak/>
        <w:t>t</w:t>
      </w:r>
      <w:r w:rsidR="00FC7003">
        <w:rPr>
          <w:lang w:val="en-AU"/>
        </w:rPr>
        <w:t>sconfig.json</w:t>
      </w:r>
    </w:p>
    <w:p w14:paraId="51DBDBF4" w14:textId="77777777" w:rsidR="00C95C7E" w:rsidRDefault="00C95C7E" w:rsidP="00C95C7E">
      <w:pPr>
        <w:pStyle w:val="Body"/>
        <w:numPr>
          <w:ilvl w:val="1"/>
          <w:numId w:val="118"/>
        </w:numPr>
        <w:rPr>
          <w:lang w:val="en-AU"/>
        </w:rPr>
      </w:pPr>
      <w:r>
        <w:rPr>
          <w:lang w:val="en-AU"/>
        </w:rPr>
        <w:t>Copy everythin</w:t>
      </w:r>
      <w:r w:rsidR="00260F2D">
        <w:rPr>
          <w:lang w:val="en-AU"/>
        </w:rPr>
        <w:t>g</w:t>
      </w:r>
      <w:r>
        <w:rPr>
          <w:lang w:val="en-AU"/>
        </w:rPr>
        <w:t xml:space="preserve"> under </w:t>
      </w:r>
      <w:r w:rsidR="008448A7">
        <w:rPr>
          <w:lang w:val="en-AU"/>
        </w:rPr>
        <w:t>your angular-app/src folder to your new ClientApp folder.</w:t>
      </w:r>
    </w:p>
    <w:p w14:paraId="7A921281" w14:textId="77777777" w:rsidR="0059387D" w:rsidRDefault="0059387D" w:rsidP="00C95C7E">
      <w:pPr>
        <w:pStyle w:val="Body"/>
        <w:numPr>
          <w:ilvl w:val="1"/>
          <w:numId w:val="118"/>
        </w:numPr>
        <w:rPr>
          <w:lang w:val="en-AU"/>
        </w:rPr>
      </w:pPr>
      <w:r>
        <w:rPr>
          <w:lang w:val="en-AU"/>
        </w:rPr>
        <w:t>Add all the ‘dependencies’ and ‘devDependencies’ from the angular-app package.json to our ASP.Net package.json.</w:t>
      </w:r>
    </w:p>
    <w:p w14:paraId="50DCCA29" w14:textId="77777777" w:rsidR="00174722" w:rsidRDefault="00174722" w:rsidP="00C95C7E">
      <w:pPr>
        <w:pStyle w:val="Body"/>
        <w:numPr>
          <w:ilvl w:val="1"/>
          <w:numId w:val="118"/>
        </w:numPr>
        <w:rPr>
          <w:lang w:val="en-AU"/>
        </w:rPr>
      </w:pPr>
      <w:r>
        <w:rPr>
          <w:lang w:val="en-AU"/>
        </w:rPr>
        <w:t>We can now delete the angular-app folder.</w:t>
      </w:r>
    </w:p>
    <w:p w14:paraId="414464EE" w14:textId="77777777" w:rsidR="00874450" w:rsidRDefault="00174722" w:rsidP="00C95C7E">
      <w:pPr>
        <w:pStyle w:val="Body"/>
        <w:numPr>
          <w:ilvl w:val="1"/>
          <w:numId w:val="118"/>
        </w:numPr>
        <w:rPr>
          <w:lang w:val="en-AU"/>
        </w:rPr>
      </w:pPr>
      <w:r>
        <w:rPr>
          <w:lang w:val="en-AU"/>
        </w:rPr>
        <w:t>In tsconfig.json:</w:t>
      </w:r>
    </w:p>
    <w:p w14:paraId="77E0D6B9" w14:textId="77777777" w:rsidR="00174722" w:rsidRDefault="00874450" w:rsidP="00874450">
      <w:pPr>
        <w:pStyle w:val="Body"/>
        <w:numPr>
          <w:ilvl w:val="2"/>
          <w:numId w:val="118"/>
        </w:numPr>
        <w:rPr>
          <w:lang w:val="en-AU"/>
        </w:rPr>
      </w:pPr>
      <w:r>
        <w:rPr>
          <w:lang w:val="en-AU"/>
        </w:rPr>
        <w:t>add</w:t>
      </w:r>
      <w:r w:rsidR="00174722">
        <w:rPr>
          <w:lang w:val="en-AU"/>
        </w:rPr>
        <w:br/>
      </w:r>
      <w:r w:rsidR="00174722" w:rsidRPr="00174722">
        <w:rPr>
          <w:rStyle w:val="CodeChar"/>
          <w:sz w:val="20"/>
        </w:rPr>
        <w:t>“exclude”: [“./node_modules/”]</w:t>
      </w:r>
      <w:r w:rsidR="00174722">
        <w:rPr>
          <w:rStyle w:val="CodeChar"/>
          <w:sz w:val="20"/>
        </w:rPr>
        <w:br/>
      </w:r>
      <w:r w:rsidR="00174722">
        <w:rPr>
          <w:lang w:val="en-AU"/>
        </w:rPr>
        <w:t>so that the TS compiler will not try to re-compile node modules.</w:t>
      </w:r>
    </w:p>
    <w:p w14:paraId="079A765D" w14:textId="77777777" w:rsidR="00874450" w:rsidRPr="00D74C86" w:rsidRDefault="00874450" w:rsidP="00E61DDE">
      <w:pPr>
        <w:pStyle w:val="Body"/>
        <w:numPr>
          <w:ilvl w:val="2"/>
          <w:numId w:val="118"/>
        </w:numPr>
        <w:rPr>
          <w:lang w:val="en-AU"/>
        </w:rPr>
      </w:pPr>
      <w:r w:rsidRPr="00874450">
        <w:rPr>
          <w:lang w:val="en-AU"/>
        </w:rPr>
        <w:t xml:space="preserve">Change </w:t>
      </w:r>
      <w:r w:rsidRPr="00874450">
        <w:rPr>
          <w:rStyle w:val="CodeChar"/>
          <w:rFonts w:eastAsiaTheme="minorHAnsi"/>
          <w:sz w:val="20"/>
          <w:lang w:val="en-AU"/>
        </w:rPr>
        <w:t>"outDir"</w:t>
      </w:r>
      <w:r w:rsidRPr="00874450">
        <w:rPr>
          <w:rFonts w:ascii="Consolas" w:eastAsiaTheme="minorHAnsi" w:hAnsi="Consolas" w:cs="Consolas"/>
          <w:color w:val="2E75B6"/>
          <w:sz w:val="19"/>
          <w:szCs w:val="19"/>
          <w:lang w:val="en-AU" w:bidi="he-IL"/>
        </w:rPr>
        <w:t xml:space="preserve"> </w:t>
      </w:r>
      <w:r w:rsidRPr="004C5625">
        <w:rPr>
          <w:lang w:val="en-AU"/>
        </w:rPr>
        <w:t>to be:</w:t>
      </w:r>
      <w:r>
        <w:rPr>
          <w:rFonts w:ascii="Consolas" w:eastAsiaTheme="minorHAnsi" w:hAnsi="Consolas" w:cs="Consolas"/>
          <w:color w:val="2E75B6"/>
          <w:sz w:val="19"/>
          <w:szCs w:val="19"/>
          <w:lang w:val="en-AU" w:bidi="he-IL"/>
        </w:rPr>
        <w:t xml:space="preserve"> </w:t>
      </w:r>
      <w:r w:rsidR="004C5625">
        <w:rPr>
          <w:rFonts w:ascii="Consolas" w:eastAsiaTheme="minorHAnsi" w:hAnsi="Consolas" w:cs="Consolas"/>
          <w:color w:val="2E75B6"/>
          <w:sz w:val="19"/>
          <w:szCs w:val="19"/>
          <w:lang w:val="en-AU" w:bidi="he-IL"/>
        </w:rPr>
        <w:br/>
      </w:r>
      <w:r w:rsidRPr="00874450">
        <w:rPr>
          <w:rStyle w:val="CodeChar"/>
          <w:rFonts w:eastAsiaTheme="minorHAnsi"/>
          <w:sz w:val="20"/>
          <w:lang w:val="en-AU"/>
        </w:rPr>
        <w:t>"./wwwroot/clientapp/out-tsc"</w:t>
      </w:r>
      <w:r w:rsidRPr="00874450">
        <w:rPr>
          <w:rFonts w:ascii="Consolas" w:eastAsiaTheme="minorHAnsi" w:hAnsi="Consolas" w:cs="Consolas"/>
          <w:color w:val="000000"/>
          <w:sz w:val="19"/>
          <w:szCs w:val="19"/>
          <w:lang w:val="en-AU" w:bidi="he-IL"/>
        </w:rPr>
        <w:t>,</w:t>
      </w:r>
    </w:p>
    <w:p w14:paraId="4BBB8AB4" w14:textId="77777777" w:rsidR="00D74C86" w:rsidRPr="00BF6B41" w:rsidRDefault="00D74C86" w:rsidP="00BF6B41">
      <w:pPr>
        <w:pStyle w:val="Body"/>
        <w:numPr>
          <w:ilvl w:val="2"/>
          <w:numId w:val="118"/>
        </w:numPr>
      </w:pPr>
      <w:r w:rsidRPr="00BF6B41">
        <w:rPr>
          <w:rFonts w:eastAsiaTheme="minorHAnsi"/>
        </w:rPr>
        <w:t xml:space="preserve">in the solution explorer -&gt; Right-click on tsconfig.json file -&gt; </w:t>
      </w:r>
      <w:r w:rsidR="00BF6B41">
        <w:rPr>
          <w:rFonts w:eastAsiaTheme="minorHAnsi"/>
          <w:lang w:val="en-AU"/>
        </w:rPr>
        <w:t>properties</w:t>
      </w:r>
      <w:r w:rsidRPr="00BF6B41">
        <w:rPr>
          <w:rFonts w:eastAsiaTheme="minorHAnsi"/>
        </w:rPr>
        <w:t xml:space="preserve"> -&gt; </w:t>
      </w:r>
      <w:r w:rsidR="00BF6B41">
        <w:rPr>
          <w:rFonts w:eastAsiaTheme="minorHAnsi"/>
          <w:lang w:val="en-AU"/>
        </w:rPr>
        <w:t>Build Action -&gt; None. This will prevent VS from trying to compile the Angular TS files, causing compilation errors.</w:t>
      </w:r>
    </w:p>
    <w:p w14:paraId="74C4E8B7" w14:textId="77777777" w:rsidR="00F3567A" w:rsidRPr="00F3567A" w:rsidRDefault="00F3567A" w:rsidP="00F3567A">
      <w:pPr>
        <w:pStyle w:val="Body"/>
        <w:numPr>
          <w:ilvl w:val="1"/>
          <w:numId w:val="118"/>
        </w:numPr>
      </w:pPr>
      <w:r w:rsidRPr="00F3567A">
        <w:rPr>
          <w:rFonts w:eastAsiaTheme="minorHAnsi"/>
        </w:rPr>
        <w:t>In angular.json:</w:t>
      </w:r>
    </w:p>
    <w:p w14:paraId="41209FB4" w14:textId="77777777" w:rsidR="00F3567A" w:rsidRPr="00A97FE4" w:rsidRDefault="00A97FE4" w:rsidP="00F3567A">
      <w:pPr>
        <w:pStyle w:val="Body"/>
        <w:numPr>
          <w:ilvl w:val="2"/>
          <w:numId w:val="118"/>
        </w:numPr>
      </w:pPr>
      <w:r>
        <w:rPr>
          <w:lang w:val="en-AU"/>
        </w:rPr>
        <w:t>set</w:t>
      </w:r>
      <w:r w:rsidR="00345D0D">
        <w:rPr>
          <w:lang w:val="en-AU"/>
        </w:rPr>
        <w:t xml:space="preserve"> “projects”</w:t>
      </w:r>
      <w:r>
        <w:rPr>
          <w:lang w:val="en-AU"/>
        </w:rPr>
        <w:t>.”angular-app”.”root” and “sourceRoot” to “ClientApp”</w:t>
      </w:r>
    </w:p>
    <w:p w14:paraId="1B9B9389" w14:textId="77777777" w:rsidR="00A97FE4" w:rsidRPr="00981400" w:rsidRDefault="00A97FE4" w:rsidP="00F3567A">
      <w:pPr>
        <w:pStyle w:val="Body"/>
        <w:numPr>
          <w:ilvl w:val="2"/>
          <w:numId w:val="118"/>
        </w:numPr>
        <w:rPr>
          <w:rStyle w:val="CodeChar"/>
          <w:rFonts w:ascii="Calibri" w:hAnsi="Calibri" w:cs="Times New Roman"/>
          <w:color w:val="auto"/>
          <w:shd w:val="clear" w:color="auto" w:fill="auto"/>
          <w:lang w:bidi="ar-SA"/>
        </w:rPr>
      </w:pPr>
      <w:r>
        <w:rPr>
          <w:lang w:val="en-AU"/>
        </w:rPr>
        <w:t xml:space="preserve">set build.options.outputPath to </w:t>
      </w:r>
      <w:r w:rsidRPr="00A97FE4">
        <w:rPr>
          <w:rStyle w:val="CodeChar"/>
          <w:sz w:val="20"/>
        </w:rPr>
        <w:t>“</w:t>
      </w:r>
      <w:r w:rsidRPr="00A97FE4">
        <w:rPr>
          <w:rStyle w:val="CodeChar"/>
          <w:rFonts w:eastAsiaTheme="minorHAnsi"/>
          <w:sz w:val="20"/>
        </w:rPr>
        <w:t>wwwroot/clientapp/dist”</w:t>
      </w:r>
    </w:p>
    <w:p w14:paraId="3A77ABC3" w14:textId="77777777" w:rsidR="00981400" w:rsidRPr="00A808DF" w:rsidRDefault="00981400" w:rsidP="00981400">
      <w:pPr>
        <w:pStyle w:val="Body"/>
        <w:numPr>
          <w:ilvl w:val="2"/>
          <w:numId w:val="118"/>
        </w:numPr>
        <w:rPr>
          <w:rStyle w:val="CodeChar"/>
          <w:rFonts w:ascii="Calibri" w:hAnsi="Calibri" w:cs="Times New Roman"/>
          <w:color w:val="auto"/>
          <w:shd w:val="clear" w:color="auto" w:fill="auto"/>
          <w:lang w:bidi="ar-SA"/>
        </w:rPr>
      </w:pPr>
      <w:r w:rsidRPr="00981400">
        <w:rPr>
          <w:rStyle w:val="CodeChar"/>
          <w:rFonts w:ascii="Calibri" w:eastAsiaTheme="minorHAnsi" w:hAnsi="Calibri" w:cs="Times New Roman"/>
          <w:color w:val="auto"/>
          <w:shd w:val="clear" w:color="auto" w:fill="auto"/>
          <w:lang w:bidi="ar-SA"/>
        </w:rPr>
        <w:t>replace all file</w:t>
      </w:r>
      <w:r>
        <w:rPr>
          <w:rStyle w:val="CodeChar"/>
          <w:rFonts w:ascii="Calibri" w:eastAsiaTheme="minorHAnsi" w:hAnsi="Calibri" w:cs="Times New Roman"/>
          <w:color w:val="auto"/>
          <w:shd w:val="clear" w:color="auto" w:fill="auto"/>
          <w:lang w:val="en-AU" w:bidi="ar-SA"/>
        </w:rPr>
        <w:t xml:space="preserve"> name</w:t>
      </w:r>
      <w:r w:rsidRPr="00981400">
        <w:rPr>
          <w:rStyle w:val="CodeChar"/>
          <w:rFonts w:ascii="Calibri" w:eastAsiaTheme="minorHAnsi" w:hAnsi="Calibri" w:cs="Times New Roman"/>
          <w:color w:val="auto"/>
          <w:shd w:val="clear" w:color="auto" w:fill="auto"/>
          <w:lang w:bidi="ar-SA"/>
        </w:rPr>
        <w:t xml:space="preserve"> paths </w:t>
      </w:r>
      <w:r>
        <w:rPr>
          <w:rStyle w:val="CodeChar"/>
          <w:rFonts w:ascii="Calibri" w:eastAsiaTheme="minorHAnsi" w:hAnsi="Calibri" w:cs="Times New Roman"/>
          <w:color w:val="auto"/>
          <w:shd w:val="clear" w:color="auto" w:fill="auto"/>
          <w:lang w:val="en-AU" w:bidi="ar-SA"/>
        </w:rPr>
        <w:t>from</w:t>
      </w:r>
      <w:r w:rsidRPr="00981400">
        <w:rPr>
          <w:rStyle w:val="CodeChar"/>
          <w:rFonts w:ascii="Calibri" w:eastAsiaTheme="minorHAnsi" w:hAnsi="Calibri" w:cs="Times New Roman"/>
          <w:color w:val="auto"/>
          <w:shd w:val="clear" w:color="auto" w:fill="auto"/>
          <w:lang w:bidi="ar-SA"/>
        </w:rPr>
        <w:t xml:space="preserve"> src/ to ClientApp/</w:t>
      </w:r>
    </w:p>
    <w:p w14:paraId="1C052C23" w14:textId="77777777" w:rsidR="00A808DF" w:rsidRPr="00A808DF" w:rsidRDefault="00A808DF" w:rsidP="00A808DF">
      <w:pPr>
        <w:pStyle w:val="Body"/>
        <w:numPr>
          <w:ilvl w:val="0"/>
          <w:numId w:val="118"/>
        </w:numPr>
        <w:rPr>
          <w:rStyle w:val="CodeChar"/>
          <w:rFonts w:ascii="Calibri" w:hAnsi="Calibri" w:cs="Times New Roman"/>
          <w:color w:val="auto"/>
          <w:shd w:val="clear" w:color="auto" w:fill="auto"/>
          <w:lang w:bidi="ar-SA"/>
        </w:rPr>
      </w:pPr>
      <w:r>
        <w:rPr>
          <w:rStyle w:val="CodeChar"/>
          <w:rFonts w:ascii="Calibri" w:eastAsiaTheme="minorHAnsi" w:hAnsi="Calibri" w:cs="Times New Roman"/>
          <w:color w:val="auto"/>
          <w:shd w:val="clear" w:color="auto" w:fill="auto"/>
          <w:lang w:val="en-AU" w:bidi="ar-SA"/>
        </w:rPr>
        <w:t>install all the required packets:</w:t>
      </w:r>
    </w:p>
    <w:p w14:paraId="0D7AFB75" w14:textId="77777777" w:rsidR="00A808DF" w:rsidRDefault="00A808DF" w:rsidP="00A808DF">
      <w:pPr>
        <w:pStyle w:val="Code"/>
        <w:ind w:left="1800"/>
      </w:pPr>
      <w:r w:rsidRPr="00A808DF">
        <w:t>&gt; npm install</w:t>
      </w:r>
    </w:p>
    <w:p w14:paraId="420D6895" w14:textId="77777777" w:rsidR="00A808DF" w:rsidRPr="00A71530" w:rsidRDefault="00A808DF" w:rsidP="00A808DF">
      <w:pPr>
        <w:pStyle w:val="Body"/>
        <w:numPr>
          <w:ilvl w:val="0"/>
          <w:numId w:val="118"/>
        </w:numPr>
        <w:rPr>
          <w:rStyle w:val="CodeChar"/>
          <w:rFonts w:ascii="Calibri" w:hAnsi="Calibri" w:cs="Times New Roman"/>
          <w:color w:val="auto"/>
          <w:shd w:val="clear" w:color="auto" w:fill="auto"/>
          <w:lang w:bidi="ar-SA"/>
        </w:rPr>
      </w:pPr>
      <w:r>
        <w:rPr>
          <w:lang w:val="en-AU"/>
        </w:rPr>
        <w:t>Build the angular app:</w:t>
      </w:r>
      <w:r>
        <w:rPr>
          <w:lang w:val="en-AU"/>
        </w:rPr>
        <w:br/>
      </w:r>
      <w:r w:rsidRPr="00A808DF">
        <w:rPr>
          <w:rStyle w:val="CodeChar"/>
          <w:sz w:val="20"/>
        </w:rPr>
        <w:t>&gt; ng build</w:t>
      </w:r>
    </w:p>
    <w:p w14:paraId="1771F4FF" w14:textId="77777777" w:rsidR="00A71530" w:rsidRPr="0053648C" w:rsidRDefault="00A71530" w:rsidP="00A808DF">
      <w:pPr>
        <w:pStyle w:val="Body"/>
        <w:numPr>
          <w:ilvl w:val="0"/>
          <w:numId w:val="118"/>
        </w:numPr>
      </w:pPr>
      <w:r>
        <w:rPr>
          <w:lang w:val="en-AU"/>
        </w:rPr>
        <w:t>To integrate the angular-app into our project:</w:t>
      </w:r>
    </w:p>
    <w:p w14:paraId="09D09E73" w14:textId="77777777" w:rsidR="0053648C" w:rsidRDefault="000A11DF" w:rsidP="000A11DF">
      <w:pPr>
        <w:pStyle w:val="Body"/>
        <w:ind w:left="1800"/>
        <w:rPr>
          <w:lang w:val="en-AU"/>
        </w:rPr>
      </w:pPr>
      <w:r>
        <w:rPr>
          <w:lang w:val="en-AU"/>
        </w:rPr>
        <w:t>For every view</w:t>
      </w:r>
      <w:r w:rsidR="004A139C">
        <w:rPr>
          <w:lang w:val="en-AU"/>
        </w:rPr>
        <w:t xml:space="preserve"> (</w:t>
      </w:r>
      <w:r w:rsidR="00F975A8">
        <w:rPr>
          <w:lang w:val="en-AU"/>
        </w:rPr>
        <w:t>cshtml)</w:t>
      </w:r>
      <w:r>
        <w:rPr>
          <w:lang w:val="en-AU"/>
        </w:rPr>
        <w:t xml:space="preserve"> that you want to use an angular component:</w:t>
      </w:r>
    </w:p>
    <w:p w14:paraId="235B6404" w14:textId="77777777" w:rsidR="000A11DF" w:rsidRPr="000A11DF" w:rsidRDefault="000A11DF" w:rsidP="000A11DF">
      <w:pPr>
        <w:pStyle w:val="Body"/>
        <w:numPr>
          <w:ilvl w:val="2"/>
          <w:numId w:val="20"/>
        </w:numPr>
      </w:pPr>
      <w:r>
        <w:rPr>
          <w:lang w:val="en-AU"/>
        </w:rPr>
        <w:t>Include the following scripts, in this order:</w:t>
      </w:r>
    </w:p>
    <w:p w14:paraId="0418B6D0" w14:textId="77777777" w:rsidR="000A11DF" w:rsidRPr="000A11DF" w:rsidRDefault="000A11DF" w:rsidP="000A11DF">
      <w:pPr>
        <w:pStyle w:val="Code"/>
        <w:ind w:left="1800"/>
      </w:pPr>
      <w:r w:rsidRPr="000A11DF">
        <w:rPr>
          <w:highlight w:val="yellow"/>
        </w:rPr>
        <w:t>@section</w:t>
      </w:r>
      <w:r w:rsidRPr="000A11DF">
        <w:t xml:space="preserve"> Scripts </w:t>
      </w:r>
      <w:r w:rsidRPr="000A11DF">
        <w:rPr>
          <w:highlight w:val="yellow"/>
        </w:rPr>
        <w:t>{</w:t>
      </w:r>
    </w:p>
    <w:p w14:paraId="4329F65F" w14:textId="77777777" w:rsidR="000A11DF" w:rsidRPr="000A11DF" w:rsidRDefault="000A11DF" w:rsidP="000A11DF">
      <w:pPr>
        <w:pStyle w:val="Code"/>
        <w:ind w:left="1800"/>
      </w:pPr>
      <w:r w:rsidRPr="000A11DF">
        <w:tab/>
      </w:r>
      <w:r w:rsidRPr="000A11DF">
        <w:rPr>
          <w:color w:val="0000FF"/>
        </w:rPr>
        <w:t>&lt;</w:t>
      </w:r>
      <w:r w:rsidRPr="000A11DF">
        <w:rPr>
          <w:color w:val="800000"/>
        </w:rPr>
        <w:t>script</w:t>
      </w:r>
      <w:r w:rsidRPr="000A11DF">
        <w:t xml:space="preserve"> </w:t>
      </w:r>
      <w:r w:rsidRPr="000A11DF">
        <w:rPr>
          <w:color w:val="FF0000"/>
        </w:rPr>
        <w:t>src</w:t>
      </w:r>
      <w:r w:rsidRPr="000A11DF">
        <w:rPr>
          <w:color w:val="0000FF"/>
        </w:rPr>
        <w:t>="~/clientapp/dist/runtime.js"&gt;&lt;/</w:t>
      </w:r>
      <w:r w:rsidRPr="000A11DF">
        <w:rPr>
          <w:color w:val="800000"/>
        </w:rPr>
        <w:t>script</w:t>
      </w:r>
      <w:r w:rsidRPr="000A11DF">
        <w:rPr>
          <w:color w:val="0000FF"/>
        </w:rPr>
        <w:t>&gt;</w:t>
      </w:r>
    </w:p>
    <w:p w14:paraId="3BDD65D1" w14:textId="77777777" w:rsidR="000A11DF" w:rsidRPr="000A11DF" w:rsidRDefault="000A11DF" w:rsidP="000A11DF">
      <w:pPr>
        <w:pStyle w:val="Code"/>
        <w:ind w:left="1800"/>
      </w:pPr>
      <w:r w:rsidRPr="000A11DF">
        <w:tab/>
      </w:r>
      <w:r w:rsidRPr="000A11DF">
        <w:rPr>
          <w:color w:val="0000FF"/>
        </w:rPr>
        <w:t>&lt;</w:t>
      </w:r>
      <w:r w:rsidRPr="000A11DF">
        <w:rPr>
          <w:color w:val="800000"/>
        </w:rPr>
        <w:t>script</w:t>
      </w:r>
      <w:r w:rsidRPr="000A11DF">
        <w:t xml:space="preserve"> </w:t>
      </w:r>
      <w:r w:rsidRPr="000A11DF">
        <w:rPr>
          <w:color w:val="FF0000"/>
        </w:rPr>
        <w:t>src</w:t>
      </w:r>
      <w:r w:rsidRPr="000A11DF">
        <w:rPr>
          <w:color w:val="0000FF"/>
        </w:rPr>
        <w:t>="~/clientapp/dist/polyfills.js"&gt;&lt;/</w:t>
      </w:r>
      <w:r w:rsidRPr="000A11DF">
        <w:rPr>
          <w:color w:val="800000"/>
        </w:rPr>
        <w:t>script</w:t>
      </w:r>
      <w:r w:rsidRPr="000A11DF">
        <w:rPr>
          <w:color w:val="0000FF"/>
        </w:rPr>
        <w:t>&gt;</w:t>
      </w:r>
    </w:p>
    <w:p w14:paraId="3797CB75" w14:textId="77777777" w:rsidR="000A11DF" w:rsidRPr="000A11DF" w:rsidRDefault="000A11DF" w:rsidP="000A11DF">
      <w:pPr>
        <w:pStyle w:val="Code"/>
        <w:ind w:left="1800"/>
      </w:pPr>
      <w:r w:rsidRPr="000A11DF">
        <w:tab/>
      </w:r>
      <w:r w:rsidRPr="000A11DF">
        <w:rPr>
          <w:color w:val="0000FF"/>
        </w:rPr>
        <w:t>&lt;</w:t>
      </w:r>
      <w:r w:rsidRPr="000A11DF">
        <w:rPr>
          <w:color w:val="800000"/>
        </w:rPr>
        <w:t>script</w:t>
      </w:r>
      <w:r w:rsidRPr="000A11DF">
        <w:t xml:space="preserve"> </w:t>
      </w:r>
      <w:r w:rsidRPr="000A11DF">
        <w:rPr>
          <w:color w:val="FF0000"/>
        </w:rPr>
        <w:t>src</w:t>
      </w:r>
      <w:r w:rsidRPr="000A11DF">
        <w:rPr>
          <w:color w:val="0000FF"/>
        </w:rPr>
        <w:t>="~/clientapp/dist/styles.js"&gt;&lt;/</w:t>
      </w:r>
      <w:r w:rsidRPr="000A11DF">
        <w:rPr>
          <w:color w:val="800000"/>
        </w:rPr>
        <w:t>script</w:t>
      </w:r>
      <w:r w:rsidRPr="000A11DF">
        <w:rPr>
          <w:color w:val="0000FF"/>
        </w:rPr>
        <w:t>&gt;</w:t>
      </w:r>
    </w:p>
    <w:p w14:paraId="55651AC0" w14:textId="77777777" w:rsidR="000A11DF" w:rsidRPr="000A11DF" w:rsidRDefault="000A11DF" w:rsidP="000A11DF">
      <w:pPr>
        <w:pStyle w:val="Code"/>
        <w:ind w:left="1800"/>
      </w:pPr>
      <w:r w:rsidRPr="000A11DF">
        <w:tab/>
      </w:r>
      <w:r w:rsidRPr="000A11DF">
        <w:rPr>
          <w:color w:val="0000FF"/>
        </w:rPr>
        <w:t>&lt;</w:t>
      </w:r>
      <w:r w:rsidRPr="000A11DF">
        <w:rPr>
          <w:color w:val="800000"/>
        </w:rPr>
        <w:t>script</w:t>
      </w:r>
      <w:r w:rsidRPr="000A11DF">
        <w:t xml:space="preserve"> </w:t>
      </w:r>
      <w:r w:rsidRPr="000A11DF">
        <w:rPr>
          <w:color w:val="FF0000"/>
        </w:rPr>
        <w:t>src</w:t>
      </w:r>
      <w:r w:rsidRPr="000A11DF">
        <w:rPr>
          <w:color w:val="0000FF"/>
        </w:rPr>
        <w:t>="~/clientapp/dist/vendor.js"&gt;&lt;/</w:t>
      </w:r>
      <w:r w:rsidRPr="000A11DF">
        <w:rPr>
          <w:color w:val="800000"/>
        </w:rPr>
        <w:t>script</w:t>
      </w:r>
      <w:r w:rsidRPr="000A11DF">
        <w:rPr>
          <w:color w:val="0000FF"/>
        </w:rPr>
        <w:t>&gt;</w:t>
      </w:r>
    </w:p>
    <w:p w14:paraId="22C00A06" w14:textId="77777777" w:rsidR="000A11DF" w:rsidRPr="000A11DF" w:rsidRDefault="000A11DF" w:rsidP="000A11DF">
      <w:pPr>
        <w:pStyle w:val="Code"/>
        <w:ind w:left="1800"/>
      </w:pPr>
      <w:r w:rsidRPr="000A11DF">
        <w:tab/>
      </w:r>
      <w:r w:rsidRPr="000A11DF">
        <w:rPr>
          <w:color w:val="0000FF"/>
        </w:rPr>
        <w:t>&lt;</w:t>
      </w:r>
      <w:r w:rsidRPr="000A11DF">
        <w:rPr>
          <w:color w:val="800000"/>
        </w:rPr>
        <w:t>script</w:t>
      </w:r>
      <w:r w:rsidRPr="000A11DF">
        <w:t xml:space="preserve"> </w:t>
      </w:r>
      <w:r w:rsidRPr="000A11DF">
        <w:rPr>
          <w:color w:val="FF0000"/>
        </w:rPr>
        <w:t>src</w:t>
      </w:r>
      <w:r w:rsidRPr="000A11DF">
        <w:rPr>
          <w:color w:val="0000FF"/>
        </w:rPr>
        <w:t>="~/clientapp/dist/main.js"&gt;&lt;/</w:t>
      </w:r>
      <w:r w:rsidRPr="000A11DF">
        <w:rPr>
          <w:color w:val="800000"/>
        </w:rPr>
        <w:t>script</w:t>
      </w:r>
      <w:r w:rsidRPr="000A11DF">
        <w:rPr>
          <w:color w:val="0000FF"/>
        </w:rPr>
        <w:t>&gt;</w:t>
      </w:r>
    </w:p>
    <w:p w14:paraId="3C4D4C97" w14:textId="77777777" w:rsidR="000A11DF" w:rsidRDefault="000A11DF" w:rsidP="000A11DF">
      <w:pPr>
        <w:pStyle w:val="Code"/>
        <w:ind w:left="1800"/>
      </w:pPr>
      <w:r>
        <w:rPr>
          <w:highlight w:val="yellow"/>
        </w:rPr>
        <w:t>}</w:t>
      </w:r>
    </w:p>
    <w:p w14:paraId="7C801079" w14:textId="77777777" w:rsidR="000A11DF" w:rsidRPr="000A11DF" w:rsidRDefault="000A11DF" w:rsidP="000A11DF">
      <w:pPr>
        <w:pStyle w:val="Body"/>
        <w:numPr>
          <w:ilvl w:val="2"/>
          <w:numId w:val="20"/>
        </w:numPr>
        <w:rPr>
          <w:lang w:val="en-AU"/>
        </w:rPr>
      </w:pPr>
      <w:r>
        <w:rPr>
          <w:lang w:val="en-AU"/>
        </w:rPr>
        <w:t xml:space="preserve">Add the tags to be replaced, according to the component’s ‘selector’. </w:t>
      </w:r>
    </w:p>
    <w:p w14:paraId="5804E712" w14:textId="77777777" w:rsidR="00EF650F" w:rsidRPr="00EF650F" w:rsidRDefault="00EF650F" w:rsidP="00EF650F">
      <w:pPr>
        <w:pStyle w:val="Code"/>
        <w:ind w:left="2251"/>
        <w:rPr>
          <w:lang w:val="x-none" w:eastAsia="en-AU"/>
        </w:rPr>
      </w:pPr>
    </w:p>
    <w:p w14:paraId="4F2173C8" w14:textId="77777777" w:rsidR="00EF650F" w:rsidRPr="00C54FAE" w:rsidRDefault="00EF650F" w:rsidP="00EF650F">
      <w:pPr>
        <w:pStyle w:val="Body"/>
        <w:ind w:left="2251"/>
        <w:rPr>
          <w:lang w:eastAsia="en-AU" w:bidi="he-IL"/>
        </w:rPr>
      </w:pPr>
    </w:p>
    <w:p w14:paraId="51639C1E" w14:textId="77777777" w:rsidR="00B7728D" w:rsidRPr="00B7728D" w:rsidRDefault="00B7728D" w:rsidP="00B7728D">
      <w:pPr>
        <w:pStyle w:val="Body"/>
        <w:rPr>
          <w:lang w:val="en-AU"/>
        </w:rPr>
      </w:pPr>
    </w:p>
    <w:p w14:paraId="75690A47" w14:textId="77777777" w:rsidR="002F71C1" w:rsidRDefault="002F71C1" w:rsidP="002F71C1">
      <w:pPr>
        <w:pStyle w:val="Heading2"/>
        <w:rPr>
          <w:lang w:val="en-AU"/>
        </w:rPr>
      </w:pPr>
      <w:r>
        <w:rPr>
          <w:lang w:val="en-AU"/>
        </w:rPr>
        <w:lastRenderedPageBreak/>
        <w:t>Troubleshooting</w:t>
      </w:r>
    </w:p>
    <w:p w14:paraId="59BC4EC3" w14:textId="77777777" w:rsidR="002F71C1" w:rsidRDefault="0020387B" w:rsidP="0020387B">
      <w:pPr>
        <w:pStyle w:val="Heading3"/>
        <w:rPr>
          <w:lang w:val="en-AU"/>
        </w:rPr>
      </w:pPr>
      <w:r>
        <w:rPr>
          <w:lang w:val="en-AU"/>
        </w:rPr>
        <w:t>Views/CSS</w:t>
      </w:r>
    </w:p>
    <w:p w14:paraId="28266A2E" w14:textId="77777777" w:rsidR="0020387B" w:rsidRDefault="0020387B" w:rsidP="00584447">
      <w:pPr>
        <w:pStyle w:val="Body"/>
        <w:numPr>
          <w:ilvl w:val="0"/>
          <w:numId w:val="118"/>
        </w:numPr>
        <w:rPr>
          <w:lang w:val="en-AU"/>
        </w:rPr>
      </w:pPr>
      <w:r>
        <w:rPr>
          <w:lang w:val="en-AU"/>
        </w:rPr>
        <w:t>Problem: The page doesn’t refresh after I changed the view or CSS</w:t>
      </w:r>
    </w:p>
    <w:p w14:paraId="64C42A4B" w14:textId="77777777" w:rsidR="0020387B" w:rsidRPr="0020387B" w:rsidRDefault="0020387B" w:rsidP="00584447">
      <w:pPr>
        <w:pStyle w:val="Body"/>
        <w:numPr>
          <w:ilvl w:val="1"/>
          <w:numId w:val="118"/>
        </w:numPr>
        <w:rPr>
          <w:lang w:val="en-AU"/>
        </w:rPr>
      </w:pPr>
      <w:r>
        <w:rPr>
          <w:lang w:val="en-AU"/>
        </w:rPr>
        <w:t>Solution: Press Ctrl+F5 in the browser to force a refresh.</w:t>
      </w:r>
    </w:p>
    <w:p w14:paraId="5497794E" w14:textId="77777777" w:rsidR="009B1706" w:rsidRDefault="009B1706" w:rsidP="00B26DA1">
      <w:pPr>
        <w:pStyle w:val="Heading1"/>
        <w:rPr>
          <w:lang w:val="en-AU"/>
        </w:rPr>
      </w:pPr>
      <w:r>
        <w:rPr>
          <w:lang w:val="en-AU"/>
        </w:rPr>
        <w:lastRenderedPageBreak/>
        <w:t>Azure</w:t>
      </w:r>
    </w:p>
    <w:p w14:paraId="52157B0E" w14:textId="77777777" w:rsidR="009B1706" w:rsidRDefault="005A7CE5" w:rsidP="009B1706">
      <w:pPr>
        <w:pStyle w:val="Body"/>
        <w:rPr>
          <w:lang w:val="en-AU"/>
        </w:rPr>
      </w:pPr>
      <w:r>
        <w:rPr>
          <w:lang w:val="en-AU"/>
        </w:rPr>
        <w:t>Azure Portal</w:t>
      </w:r>
    </w:p>
    <w:p w14:paraId="1D1E9A23" w14:textId="77777777" w:rsidR="005A7CE5" w:rsidRPr="009B1706" w:rsidRDefault="005A7CE5" w:rsidP="009B1706">
      <w:pPr>
        <w:pStyle w:val="Body"/>
        <w:rPr>
          <w:lang w:val="en-AU"/>
        </w:rPr>
      </w:pPr>
    </w:p>
    <w:p w14:paraId="3A0BE038" w14:textId="60245A11" w:rsidR="001F5DB9" w:rsidRDefault="001F5DB9" w:rsidP="00B26DA1">
      <w:pPr>
        <w:pStyle w:val="Heading1"/>
        <w:rPr>
          <w:lang w:val="en-AU"/>
        </w:rPr>
      </w:pPr>
      <w:r>
        <w:rPr>
          <w:lang w:val="en-AU"/>
        </w:rPr>
        <w:lastRenderedPageBreak/>
        <w:t>Coding Conventions</w:t>
      </w:r>
    </w:p>
    <w:p w14:paraId="6DA018C3" w14:textId="1259BB13" w:rsidR="00E7006C" w:rsidRPr="00E7006C" w:rsidRDefault="002A2C54" w:rsidP="00E7006C">
      <w:pPr>
        <w:pStyle w:val="Body"/>
        <w:rPr>
          <w:lang w:val="en-AU"/>
        </w:rPr>
      </w:pPr>
      <w:hyperlink r:id="rId113" w:anchor="language-guidelines" w:history="1">
        <w:r w:rsidR="00E7006C" w:rsidRPr="008B7351">
          <w:rPr>
            <w:rStyle w:val="Hyperlink"/>
            <w:lang w:val="en-AU"/>
          </w:rPr>
          <w:t>https://docs.microsoft.com/en-us/dotnet/csharp/fundamentals/coding-style/coding-conventions#language-guidelines</w:t>
        </w:r>
      </w:hyperlink>
      <w:r w:rsidR="00E7006C">
        <w:rPr>
          <w:lang w:val="en-AU"/>
        </w:rPr>
        <w:t xml:space="preserve"> </w:t>
      </w:r>
    </w:p>
    <w:p w14:paraId="74A5A453" w14:textId="77777777" w:rsidR="000100DC" w:rsidRDefault="000100DC" w:rsidP="000100DC">
      <w:pPr>
        <w:pStyle w:val="Heading2"/>
        <w:rPr>
          <w:lang w:val="en-AU"/>
        </w:rPr>
      </w:pPr>
      <w:r>
        <w:rPr>
          <w:lang w:val="en-AU"/>
        </w:rPr>
        <w:t>Linters</w:t>
      </w:r>
    </w:p>
    <w:p w14:paraId="119DF825" w14:textId="77777777" w:rsidR="000100DC" w:rsidRPr="000100DC" w:rsidRDefault="000100DC" w:rsidP="007D3B01">
      <w:pPr>
        <w:pStyle w:val="Body"/>
        <w:numPr>
          <w:ilvl w:val="0"/>
          <w:numId w:val="25"/>
        </w:numPr>
      </w:pPr>
      <w:r>
        <w:rPr>
          <w:lang w:val="en-AU"/>
        </w:rPr>
        <w:t>FxCop – integrated into VS as “Code Analysis”</w:t>
      </w:r>
    </w:p>
    <w:p w14:paraId="74455DCF" w14:textId="77777777" w:rsidR="000100DC" w:rsidRPr="000100DC" w:rsidRDefault="000100DC" w:rsidP="007D3B01">
      <w:pPr>
        <w:pStyle w:val="Body"/>
        <w:numPr>
          <w:ilvl w:val="0"/>
          <w:numId w:val="25"/>
        </w:numPr>
      </w:pPr>
      <w:r>
        <w:rPr>
          <w:lang w:val="en-AU"/>
        </w:rPr>
        <w:t>Stylecop</w:t>
      </w:r>
    </w:p>
    <w:p w14:paraId="242CBB26" w14:textId="77777777" w:rsidR="000100DC" w:rsidRPr="000100DC" w:rsidRDefault="000100DC" w:rsidP="000100DC">
      <w:pPr>
        <w:pStyle w:val="Heading2"/>
      </w:pPr>
      <w:r>
        <w:rPr>
          <w:lang w:val="en-AU"/>
        </w:rPr>
        <w:t>Coding Style</w:t>
      </w:r>
    </w:p>
    <w:p w14:paraId="63145879" w14:textId="77777777" w:rsidR="00DB3DB7" w:rsidRDefault="00DB3DB7" w:rsidP="00DB3DB7">
      <w:pPr>
        <w:pStyle w:val="NormalWeb"/>
        <w:rPr>
          <w:lang w:val="en-AU"/>
        </w:rPr>
      </w:pPr>
      <w:r>
        <w:t xml:space="preserve">Microsoft’s </w:t>
      </w:r>
      <w:hyperlink r:id="rId114" w:tgtFrame="_blank" w:history="1">
        <w:r>
          <w:rPr>
            <w:rStyle w:val="Hyperlink"/>
          </w:rPr>
          <w:t>All In One Code framework</w:t>
        </w:r>
      </w:hyperlink>
      <w:r>
        <w:t xml:space="preserve"> has a Coding Style Guideline document. The Microsoft All-In-One Code Framework is a free, centralized code sample library provided by the Microsoft Community team. It has typical code samples for all Microsoft development technologies, and a code style guideline document with that. Thanks to Kevin for pointing out this guideline document with All In One Code Framework (See the comments)</w:t>
      </w:r>
    </w:p>
    <w:p w14:paraId="1E931897" w14:textId="77777777" w:rsidR="00DB3DB7" w:rsidRDefault="002A2C54" w:rsidP="007D3B01">
      <w:pPr>
        <w:numPr>
          <w:ilvl w:val="0"/>
          <w:numId w:val="21"/>
        </w:numPr>
        <w:spacing w:before="100" w:beforeAutospacing="1" w:after="100" w:afterAutospacing="1"/>
      </w:pPr>
      <w:hyperlink r:id="rId115" w:tgtFrame="_blank" w:history="1">
        <w:r w:rsidR="00DB3DB7">
          <w:rPr>
            <w:rStyle w:val="Hyperlink"/>
          </w:rPr>
          <w:t>Download All In One Code Framework Guideline Document</w:t>
        </w:r>
      </w:hyperlink>
    </w:p>
    <w:p w14:paraId="0C230B49" w14:textId="77777777" w:rsidR="00DB3DB7" w:rsidRDefault="00DB3DB7" w:rsidP="00DB3DB7">
      <w:r>
        <w:t>- See more at: http://www.amazedsaint.com/2010/11/top-6-coding-standards-guideline.html#sthash.O2o7ZyOH.dpuf</w:t>
      </w:r>
    </w:p>
    <w:p w14:paraId="3774AC5D" w14:textId="77777777" w:rsidR="00DB3DB7" w:rsidRPr="00DB3DB7" w:rsidRDefault="00DB3DB7" w:rsidP="00DB3DB7">
      <w:pPr>
        <w:pStyle w:val="Body"/>
        <w:rPr>
          <w:lang w:val="en-US"/>
        </w:rPr>
      </w:pPr>
    </w:p>
    <w:p w14:paraId="12053225" w14:textId="77777777" w:rsidR="001F5DB9" w:rsidRDefault="00984778" w:rsidP="001F5DB9">
      <w:pPr>
        <w:pStyle w:val="Body"/>
      </w:pPr>
      <w:r>
        <w:rPr>
          <w:lang w:val="en-AU"/>
        </w:rPr>
        <w:t>The most recommended C# coding standard I found is IDesign C# Coding Standard</w:t>
      </w:r>
      <w:r w:rsidR="001F5DB9">
        <w:t xml:space="preserve"> </w:t>
      </w:r>
    </w:p>
    <w:p w14:paraId="6C617E6B" w14:textId="77777777" w:rsidR="006A02E3" w:rsidRDefault="006A02E3" w:rsidP="00A8507E">
      <w:pPr>
        <w:pStyle w:val="NormalWeb"/>
        <w:numPr>
          <w:ilvl w:val="1"/>
          <w:numId w:val="104"/>
        </w:numPr>
      </w:pPr>
      <w:r>
        <w:rPr>
          <w:rStyle w:val="label"/>
        </w:rPr>
        <w:t>DO</w:t>
      </w:r>
      <w:r>
        <w:t xml:space="preserve"> </w:t>
      </w:r>
      <w:r w:rsidRPr="005E3AEB">
        <w:rPr>
          <w:highlight w:val="green"/>
        </w:rPr>
        <w:t>prefix interface names with the letter I</w:t>
      </w:r>
      <w:r>
        <w:t xml:space="preserve">, to indicate that the type is an interface.For example, </w:t>
      </w:r>
      <w:r>
        <w:rPr>
          <w:rStyle w:val="code0"/>
        </w:rPr>
        <w:t>IComponent</w:t>
      </w:r>
      <w:r>
        <w:t xml:space="preserve"> </w:t>
      </w:r>
    </w:p>
    <w:p w14:paraId="733BCBEC" w14:textId="77777777" w:rsidR="002B1A80" w:rsidRDefault="002B1A80" w:rsidP="00A8507E">
      <w:pPr>
        <w:pStyle w:val="NormalWeb"/>
        <w:numPr>
          <w:ilvl w:val="1"/>
          <w:numId w:val="104"/>
        </w:numPr>
      </w:pPr>
      <w:r>
        <w:t>Always use C# predefined types rather than the aliases in the System namespace. For example:</w:t>
      </w:r>
    </w:p>
    <w:p w14:paraId="580B2314" w14:textId="77777777" w:rsidR="002B1A80" w:rsidRDefault="002B1A80" w:rsidP="00A8507E">
      <w:pPr>
        <w:pStyle w:val="NormalWeb"/>
        <w:numPr>
          <w:ilvl w:val="2"/>
          <w:numId w:val="104"/>
        </w:numPr>
      </w:pPr>
      <w:r w:rsidRPr="002B1A80">
        <w:rPr>
          <w:u w:val="single"/>
        </w:rPr>
        <w:t>Use</w:t>
      </w:r>
      <w:r w:rsidRPr="002B1A80">
        <w:t xml:space="preserve"> </w:t>
      </w:r>
      <w:r>
        <w:t xml:space="preserve">object </w:t>
      </w:r>
      <w:r w:rsidRPr="002B1A80">
        <w:rPr>
          <w:u w:val="single"/>
        </w:rPr>
        <w:t>and not</w:t>
      </w:r>
      <w:r>
        <w:t xml:space="preserve"> Object</w:t>
      </w:r>
    </w:p>
    <w:p w14:paraId="3E4DAA54" w14:textId="77777777" w:rsidR="002B1A80" w:rsidRDefault="002B1A80" w:rsidP="00A8507E">
      <w:pPr>
        <w:pStyle w:val="NormalWeb"/>
        <w:numPr>
          <w:ilvl w:val="2"/>
          <w:numId w:val="104"/>
        </w:numPr>
      </w:pPr>
      <w:r w:rsidRPr="002B1A80">
        <w:rPr>
          <w:u w:val="single"/>
        </w:rPr>
        <w:t>Use</w:t>
      </w:r>
      <w:r>
        <w:t xml:space="preserve"> </w:t>
      </w:r>
      <w:r w:rsidRPr="002D3ED8">
        <w:rPr>
          <w:highlight w:val="green"/>
        </w:rPr>
        <w:t>string</w:t>
      </w:r>
      <w:r>
        <w:t xml:space="preserve"> </w:t>
      </w:r>
      <w:r w:rsidRPr="002B1A80">
        <w:rPr>
          <w:u w:val="single"/>
        </w:rPr>
        <w:t>and not</w:t>
      </w:r>
      <w:r>
        <w:t xml:space="preserve"> </w:t>
      </w:r>
      <w:r w:rsidRPr="002D3ED8">
        <w:rPr>
          <w:highlight w:val="red"/>
        </w:rPr>
        <w:t>String</w:t>
      </w:r>
    </w:p>
    <w:p w14:paraId="448C4037" w14:textId="77777777" w:rsidR="002B1A80" w:rsidRDefault="002B1A80" w:rsidP="00A8507E">
      <w:pPr>
        <w:pStyle w:val="NormalWeb"/>
        <w:numPr>
          <w:ilvl w:val="2"/>
          <w:numId w:val="104"/>
        </w:numPr>
      </w:pPr>
      <w:r w:rsidRPr="002B1A80">
        <w:rPr>
          <w:u w:val="single"/>
        </w:rPr>
        <w:t>Use</w:t>
      </w:r>
      <w:r>
        <w:t xml:space="preserve"> int </w:t>
      </w:r>
      <w:r w:rsidRPr="002B1A80">
        <w:rPr>
          <w:u w:val="single"/>
        </w:rPr>
        <w:t>and not</w:t>
      </w:r>
      <w:r>
        <w:t xml:space="preserve"> Int32</w:t>
      </w:r>
    </w:p>
    <w:tbl>
      <w:tblPr>
        <w:tblStyle w:val="Table"/>
        <w:tblW w:w="10080" w:type="dxa"/>
        <w:tblInd w:w="115" w:type="dxa"/>
        <w:tblLayout w:type="fixed"/>
        <w:tblLook w:val="04A0" w:firstRow="1" w:lastRow="0" w:firstColumn="1" w:lastColumn="0" w:noHBand="0" w:noVBand="1"/>
      </w:tblPr>
      <w:tblGrid>
        <w:gridCol w:w="1440"/>
        <w:gridCol w:w="1417"/>
        <w:gridCol w:w="3544"/>
        <w:gridCol w:w="3679"/>
      </w:tblGrid>
      <w:tr w:rsidR="00844BFA" w:rsidRPr="00844BFA" w14:paraId="6EE1C0F1" w14:textId="77777777" w:rsidTr="00844BFA">
        <w:trPr>
          <w:cnfStyle w:val="100000000000" w:firstRow="1" w:lastRow="0" w:firstColumn="0" w:lastColumn="0" w:oddVBand="0" w:evenVBand="0" w:oddHBand="0" w:evenHBand="0" w:firstRowFirstColumn="0" w:firstRowLastColumn="0" w:lastRowFirstColumn="0" w:lastRowLastColumn="0"/>
        </w:trPr>
        <w:tc>
          <w:tcPr>
            <w:tcW w:w="1440" w:type="dxa"/>
          </w:tcPr>
          <w:p w14:paraId="538866CE" w14:textId="77777777" w:rsidR="00844BFA" w:rsidRPr="00844BFA" w:rsidRDefault="00844BFA" w:rsidP="00456FA4">
            <w:pPr>
              <w:rPr>
                <w:sz w:val="20"/>
                <w:szCs w:val="20"/>
              </w:rPr>
            </w:pPr>
            <w:r w:rsidRPr="00844BFA">
              <w:rPr>
                <w:sz w:val="20"/>
                <w:szCs w:val="20"/>
              </w:rPr>
              <w:t>Identifier</w:t>
            </w:r>
          </w:p>
        </w:tc>
        <w:tc>
          <w:tcPr>
            <w:tcW w:w="1417" w:type="dxa"/>
          </w:tcPr>
          <w:p w14:paraId="32DCCB19" w14:textId="77777777" w:rsidR="00844BFA" w:rsidRPr="00844BFA" w:rsidRDefault="00844BFA" w:rsidP="00456FA4">
            <w:pPr>
              <w:rPr>
                <w:sz w:val="20"/>
                <w:szCs w:val="20"/>
              </w:rPr>
            </w:pPr>
            <w:r w:rsidRPr="00844BFA">
              <w:rPr>
                <w:sz w:val="20"/>
                <w:szCs w:val="20"/>
              </w:rPr>
              <w:t>Casing</w:t>
            </w:r>
          </w:p>
        </w:tc>
        <w:tc>
          <w:tcPr>
            <w:tcW w:w="3544" w:type="dxa"/>
          </w:tcPr>
          <w:p w14:paraId="5B6844E3" w14:textId="77777777" w:rsidR="00844BFA" w:rsidRPr="00844BFA" w:rsidRDefault="00844BFA" w:rsidP="00456FA4">
            <w:pPr>
              <w:rPr>
                <w:sz w:val="20"/>
                <w:szCs w:val="20"/>
              </w:rPr>
            </w:pPr>
            <w:r w:rsidRPr="00844BFA">
              <w:rPr>
                <w:sz w:val="20"/>
                <w:szCs w:val="20"/>
              </w:rPr>
              <w:t>Naming Structure</w:t>
            </w:r>
          </w:p>
        </w:tc>
        <w:tc>
          <w:tcPr>
            <w:tcW w:w="3679" w:type="dxa"/>
          </w:tcPr>
          <w:p w14:paraId="4A27AB41" w14:textId="77777777" w:rsidR="00844BFA" w:rsidRPr="00844BFA" w:rsidRDefault="00844BFA" w:rsidP="00456FA4">
            <w:pPr>
              <w:rPr>
                <w:sz w:val="20"/>
                <w:szCs w:val="20"/>
              </w:rPr>
            </w:pPr>
            <w:r w:rsidRPr="00844BFA">
              <w:rPr>
                <w:sz w:val="20"/>
                <w:szCs w:val="20"/>
              </w:rPr>
              <w:t>Example</w:t>
            </w:r>
          </w:p>
        </w:tc>
      </w:tr>
      <w:tr w:rsidR="00844BFA" w:rsidRPr="00844BFA" w14:paraId="7AFDBDCE" w14:textId="77777777" w:rsidTr="00844BFA">
        <w:tc>
          <w:tcPr>
            <w:tcW w:w="1440" w:type="dxa"/>
          </w:tcPr>
          <w:p w14:paraId="65B3BFB4" w14:textId="77777777" w:rsidR="00844BFA" w:rsidRPr="00844BFA" w:rsidRDefault="00844BFA" w:rsidP="00456FA4">
            <w:pPr>
              <w:rPr>
                <w:b/>
                <w:sz w:val="20"/>
                <w:szCs w:val="20"/>
              </w:rPr>
            </w:pPr>
            <w:r w:rsidRPr="00844BFA">
              <w:rPr>
                <w:b/>
                <w:sz w:val="20"/>
                <w:szCs w:val="20"/>
              </w:rPr>
              <w:t>Class, Structure</w:t>
            </w:r>
          </w:p>
        </w:tc>
        <w:tc>
          <w:tcPr>
            <w:tcW w:w="1417" w:type="dxa"/>
          </w:tcPr>
          <w:p w14:paraId="3BCE5ACC" w14:textId="77777777" w:rsidR="00844BFA" w:rsidRPr="00844BFA" w:rsidRDefault="00844BFA" w:rsidP="00456FA4">
            <w:pPr>
              <w:rPr>
                <w:sz w:val="20"/>
                <w:szCs w:val="20"/>
              </w:rPr>
            </w:pPr>
            <w:r w:rsidRPr="00844BFA">
              <w:rPr>
                <w:sz w:val="20"/>
                <w:szCs w:val="20"/>
              </w:rPr>
              <w:t>PascalCasing</w:t>
            </w:r>
          </w:p>
        </w:tc>
        <w:tc>
          <w:tcPr>
            <w:tcW w:w="3544" w:type="dxa"/>
          </w:tcPr>
          <w:p w14:paraId="767E07FE" w14:textId="77777777" w:rsidR="00844BFA" w:rsidRPr="00844BFA" w:rsidRDefault="00844BFA" w:rsidP="00456FA4">
            <w:pPr>
              <w:rPr>
                <w:sz w:val="20"/>
                <w:szCs w:val="20"/>
              </w:rPr>
            </w:pPr>
            <w:r w:rsidRPr="00844BFA">
              <w:rPr>
                <w:sz w:val="20"/>
                <w:szCs w:val="20"/>
              </w:rPr>
              <w:t>Noun</w:t>
            </w:r>
          </w:p>
        </w:tc>
        <w:tc>
          <w:tcPr>
            <w:tcW w:w="3679" w:type="dxa"/>
          </w:tcPr>
          <w:p w14:paraId="5C058AD7" w14:textId="77777777" w:rsidR="00844BFA" w:rsidRPr="00844BFA" w:rsidRDefault="00844BFA" w:rsidP="00456FA4">
            <w:pPr>
              <w:rPr>
                <w:rFonts w:ascii="Courier New" w:hAnsi="Courier New" w:cs="Courier New"/>
                <w:sz w:val="20"/>
                <w:szCs w:val="20"/>
              </w:rPr>
            </w:pPr>
            <w:r w:rsidRPr="00844BFA">
              <w:rPr>
                <w:rFonts w:ascii="Courier New" w:hAnsi="Courier New" w:cs="Courier New"/>
                <w:noProof/>
                <w:color w:val="0000FF"/>
                <w:sz w:val="20"/>
                <w:szCs w:val="20"/>
              </w:rPr>
              <w:t xml:space="preserve">public class </w:t>
            </w:r>
            <w:r w:rsidRPr="00844BFA">
              <w:rPr>
                <w:rFonts w:ascii="Courier New" w:hAnsi="Courier New" w:cs="Courier New"/>
                <w:noProof/>
                <w:color w:val="2B91AF"/>
                <w:sz w:val="20"/>
                <w:szCs w:val="20"/>
              </w:rPr>
              <w:t>ComplexNumber</w:t>
            </w:r>
            <w:r w:rsidRPr="00844BFA">
              <w:rPr>
                <w:rFonts w:ascii="Courier New" w:hAnsi="Courier New" w:cs="Courier New"/>
                <w:sz w:val="20"/>
                <w:szCs w:val="20"/>
              </w:rPr>
              <w:t xml:space="preserve"> {...}</w:t>
            </w:r>
          </w:p>
          <w:p w14:paraId="5BAC45C7" w14:textId="77777777" w:rsidR="00844BFA" w:rsidRPr="00844BFA" w:rsidRDefault="00844BFA" w:rsidP="00456FA4">
            <w:pPr>
              <w:rPr>
                <w:rFonts w:ascii="Courier New" w:hAnsi="Courier New" w:cs="Courier New"/>
                <w:sz w:val="20"/>
                <w:szCs w:val="20"/>
              </w:rPr>
            </w:pPr>
            <w:r w:rsidRPr="00844BFA">
              <w:rPr>
                <w:rFonts w:ascii="Courier New" w:hAnsi="Courier New" w:cs="Courier New"/>
                <w:noProof/>
                <w:color w:val="0000FF"/>
                <w:sz w:val="20"/>
                <w:szCs w:val="20"/>
              </w:rPr>
              <w:t xml:space="preserve">public struct </w:t>
            </w:r>
            <w:r w:rsidRPr="00844BFA">
              <w:rPr>
                <w:rFonts w:ascii="Courier New" w:hAnsi="Courier New" w:cs="Courier New"/>
                <w:noProof/>
                <w:color w:val="2B91AF"/>
                <w:sz w:val="20"/>
                <w:szCs w:val="20"/>
              </w:rPr>
              <w:t xml:space="preserve">ComplextStruct </w:t>
            </w:r>
            <w:r w:rsidRPr="00844BFA">
              <w:rPr>
                <w:rFonts w:ascii="Courier New" w:hAnsi="Courier New" w:cs="Courier New"/>
                <w:sz w:val="20"/>
                <w:szCs w:val="20"/>
              </w:rPr>
              <w:t>{...}</w:t>
            </w:r>
          </w:p>
        </w:tc>
      </w:tr>
      <w:tr w:rsidR="00844BFA" w:rsidRPr="00844BFA" w14:paraId="10980988" w14:textId="77777777" w:rsidTr="00844BFA">
        <w:tc>
          <w:tcPr>
            <w:tcW w:w="1440" w:type="dxa"/>
          </w:tcPr>
          <w:p w14:paraId="736771DB" w14:textId="77777777" w:rsidR="00844BFA" w:rsidRPr="00844BFA" w:rsidRDefault="00844BFA" w:rsidP="00456FA4">
            <w:pPr>
              <w:rPr>
                <w:b/>
                <w:sz w:val="20"/>
                <w:szCs w:val="20"/>
              </w:rPr>
            </w:pPr>
            <w:r w:rsidRPr="00844BFA">
              <w:rPr>
                <w:b/>
                <w:sz w:val="20"/>
                <w:szCs w:val="20"/>
              </w:rPr>
              <w:t>Namespace</w:t>
            </w:r>
          </w:p>
        </w:tc>
        <w:tc>
          <w:tcPr>
            <w:tcW w:w="1417" w:type="dxa"/>
          </w:tcPr>
          <w:p w14:paraId="6287DFA9" w14:textId="77777777" w:rsidR="00844BFA" w:rsidRPr="00844BFA" w:rsidRDefault="00844BFA" w:rsidP="00456FA4">
            <w:pPr>
              <w:rPr>
                <w:sz w:val="20"/>
                <w:szCs w:val="20"/>
              </w:rPr>
            </w:pPr>
            <w:r w:rsidRPr="00844BFA">
              <w:rPr>
                <w:sz w:val="20"/>
                <w:szCs w:val="20"/>
              </w:rPr>
              <w:t>PascalCasing</w:t>
            </w:r>
          </w:p>
        </w:tc>
        <w:tc>
          <w:tcPr>
            <w:tcW w:w="3544" w:type="dxa"/>
          </w:tcPr>
          <w:p w14:paraId="119C2F0A" w14:textId="77777777" w:rsidR="00844BFA" w:rsidRPr="00844BFA" w:rsidRDefault="00844BFA" w:rsidP="00456FA4">
            <w:pPr>
              <w:rPr>
                <w:sz w:val="20"/>
                <w:szCs w:val="20"/>
                <w:lang w:eastAsia="zh-CN"/>
              </w:rPr>
            </w:pPr>
            <w:r w:rsidRPr="00844BFA">
              <w:rPr>
                <w:sz w:val="20"/>
                <w:szCs w:val="20"/>
              </w:rPr>
              <w:t>Noun</w:t>
            </w:r>
          </w:p>
          <w:p w14:paraId="2FC5418A" w14:textId="77777777" w:rsidR="00844BFA" w:rsidRPr="00844BFA" w:rsidRDefault="00844BFA" w:rsidP="00456FA4">
            <w:pPr>
              <w:rPr>
                <w:sz w:val="20"/>
                <w:szCs w:val="20"/>
                <w:lang w:eastAsia="zh-CN"/>
              </w:rPr>
            </w:pPr>
            <w:r w:rsidRPr="00844BFA">
              <w:rPr>
                <w:color w:val="FF0000"/>
                <w:sz w:val="20"/>
                <w:szCs w:val="20"/>
              </w:rPr>
              <w:sym w:font="Wingdings" w:char="F0FD"/>
            </w:r>
            <w:r w:rsidRPr="00844BFA">
              <w:rPr>
                <w:color w:val="FF0000"/>
                <w:sz w:val="20"/>
                <w:szCs w:val="20"/>
              </w:rPr>
              <w:t xml:space="preserve"> </w:t>
            </w:r>
            <w:r w:rsidRPr="00844BFA">
              <w:rPr>
                <w:rFonts w:hint="eastAsia"/>
                <w:b/>
                <w:sz w:val="20"/>
                <w:szCs w:val="20"/>
                <w:lang w:eastAsia="zh-CN"/>
              </w:rPr>
              <w:t xml:space="preserve">Do not </w:t>
            </w:r>
            <w:r w:rsidRPr="00844BFA">
              <w:rPr>
                <w:sz w:val="20"/>
                <w:szCs w:val="20"/>
                <w:lang w:eastAsia="zh-CN"/>
              </w:rPr>
              <w:t>use the same name for a namespace and a type in that namespace.</w:t>
            </w:r>
          </w:p>
        </w:tc>
        <w:tc>
          <w:tcPr>
            <w:tcW w:w="3679" w:type="dxa"/>
          </w:tcPr>
          <w:p w14:paraId="3D7019BC" w14:textId="77777777" w:rsidR="00844BFA" w:rsidRPr="00844BFA" w:rsidRDefault="00844BFA" w:rsidP="00456FA4">
            <w:pPr>
              <w:rPr>
                <w:rFonts w:ascii="Courier New" w:hAnsi="Courier New" w:cs="Courier New"/>
                <w:noProof/>
                <w:color w:val="0000FF"/>
                <w:sz w:val="20"/>
                <w:szCs w:val="20"/>
              </w:rPr>
            </w:pPr>
            <w:r w:rsidRPr="00844BFA">
              <w:rPr>
                <w:rFonts w:ascii="Courier New" w:hAnsi="Courier New" w:cs="Courier New"/>
                <w:noProof/>
                <w:color w:val="0000FF"/>
                <w:sz w:val="20"/>
                <w:szCs w:val="20"/>
              </w:rPr>
              <w:t xml:space="preserve">namespace </w:t>
            </w:r>
            <w:r w:rsidRPr="00844BFA">
              <w:rPr>
                <w:rFonts w:ascii="Courier New" w:hAnsi="Courier New" w:cs="Courier New"/>
                <w:sz w:val="20"/>
                <w:szCs w:val="20"/>
              </w:rPr>
              <w:t>Microsoft.Sample.Windows7</w:t>
            </w:r>
          </w:p>
        </w:tc>
      </w:tr>
      <w:tr w:rsidR="00844BFA" w:rsidRPr="00844BFA" w14:paraId="037D6AF3" w14:textId="77777777" w:rsidTr="00844BFA">
        <w:tc>
          <w:tcPr>
            <w:tcW w:w="1440" w:type="dxa"/>
          </w:tcPr>
          <w:p w14:paraId="33B25DC8" w14:textId="77777777" w:rsidR="00844BFA" w:rsidRPr="00844BFA" w:rsidRDefault="00844BFA" w:rsidP="00456FA4">
            <w:pPr>
              <w:rPr>
                <w:b/>
                <w:sz w:val="20"/>
                <w:szCs w:val="20"/>
              </w:rPr>
            </w:pPr>
            <w:r w:rsidRPr="00844BFA">
              <w:rPr>
                <w:b/>
                <w:sz w:val="20"/>
                <w:szCs w:val="20"/>
              </w:rPr>
              <w:t>Enumeration</w:t>
            </w:r>
          </w:p>
        </w:tc>
        <w:tc>
          <w:tcPr>
            <w:tcW w:w="1417" w:type="dxa"/>
          </w:tcPr>
          <w:p w14:paraId="5CC47E0C" w14:textId="77777777" w:rsidR="00844BFA" w:rsidRPr="00844BFA" w:rsidRDefault="00844BFA" w:rsidP="00456FA4">
            <w:pPr>
              <w:rPr>
                <w:sz w:val="20"/>
                <w:szCs w:val="20"/>
              </w:rPr>
            </w:pPr>
            <w:r w:rsidRPr="00844BFA">
              <w:rPr>
                <w:sz w:val="20"/>
                <w:szCs w:val="20"/>
              </w:rPr>
              <w:t>PascalCasing</w:t>
            </w:r>
          </w:p>
        </w:tc>
        <w:tc>
          <w:tcPr>
            <w:tcW w:w="3544" w:type="dxa"/>
          </w:tcPr>
          <w:p w14:paraId="79247BA1" w14:textId="77777777" w:rsidR="00844BFA" w:rsidRPr="00844BFA" w:rsidRDefault="00844BFA" w:rsidP="00456FA4">
            <w:pPr>
              <w:rPr>
                <w:sz w:val="20"/>
                <w:szCs w:val="20"/>
                <w:lang w:eastAsia="zh-CN"/>
              </w:rPr>
            </w:pPr>
            <w:r w:rsidRPr="00844BFA">
              <w:rPr>
                <w:sz w:val="20"/>
                <w:szCs w:val="20"/>
              </w:rPr>
              <w:t>Noun</w:t>
            </w:r>
          </w:p>
          <w:p w14:paraId="07A7D790"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rPr>
              <w:t xml:space="preserve"> </w:t>
            </w:r>
            <w:r w:rsidRPr="00844BFA">
              <w:rPr>
                <w:sz w:val="20"/>
                <w:szCs w:val="20"/>
                <w:lang w:eastAsia="zh-CN"/>
              </w:rPr>
              <w:t>name flag enums with plural nouns or noun phrases and simple enums with singular nouns or noun phrases.</w:t>
            </w:r>
          </w:p>
        </w:tc>
        <w:tc>
          <w:tcPr>
            <w:tcW w:w="3679" w:type="dxa"/>
          </w:tcPr>
          <w:p w14:paraId="4D055D65" w14:textId="77777777" w:rsidR="00844BFA" w:rsidRPr="00844BFA" w:rsidRDefault="00844BFA" w:rsidP="00456FA4">
            <w:pPr>
              <w:autoSpaceDE w:val="0"/>
              <w:autoSpaceDN w:val="0"/>
              <w:adjustRightInd w:val="0"/>
              <w:rPr>
                <w:rFonts w:ascii="Courier New" w:hAnsi="Courier New" w:cs="Courier New"/>
                <w:noProof/>
                <w:sz w:val="20"/>
                <w:szCs w:val="20"/>
              </w:rPr>
            </w:pPr>
            <w:r w:rsidRPr="00844BFA">
              <w:rPr>
                <w:rFonts w:ascii="Courier New" w:hAnsi="Courier New" w:cs="Courier New"/>
                <w:noProof/>
                <w:sz w:val="20"/>
                <w:szCs w:val="20"/>
              </w:rPr>
              <w:t>[</w:t>
            </w:r>
            <w:r w:rsidRPr="00844BFA">
              <w:rPr>
                <w:rFonts w:ascii="Courier New" w:hAnsi="Courier New" w:cs="Courier New"/>
                <w:noProof/>
                <w:color w:val="2B91AF"/>
                <w:sz w:val="20"/>
                <w:szCs w:val="20"/>
              </w:rPr>
              <w:t>Flags</w:t>
            </w:r>
            <w:r w:rsidRPr="00844BFA">
              <w:rPr>
                <w:rFonts w:ascii="Courier New" w:hAnsi="Courier New" w:cs="Courier New"/>
                <w:noProof/>
                <w:sz w:val="20"/>
                <w:szCs w:val="20"/>
              </w:rPr>
              <w:t>]</w:t>
            </w:r>
          </w:p>
          <w:p w14:paraId="61DCBA5D" w14:textId="77777777" w:rsidR="00844BFA" w:rsidRPr="00844BFA" w:rsidRDefault="00844BFA" w:rsidP="00456FA4">
            <w:pPr>
              <w:autoSpaceDE w:val="0"/>
              <w:autoSpaceDN w:val="0"/>
              <w:adjustRightInd w:val="0"/>
              <w:rPr>
                <w:rFonts w:ascii="Courier New" w:hAnsi="Courier New" w:cs="Courier New"/>
                <w:noProof/>
                <w:sz w:val="20"/>
                <w:szCs w:val="20"/>
              </w:rPr>
            </w:pPr>
            <w:r w:rsidRPr="00844BFA">
              <w:rPr>
                <w:rFonts w:ascii="Courier New" w:hAnsi="Courier New" w:cs="Courier New"/>
                <w:noProof/>
                <w:color w:val="0000FF"/>
                <w:sz w:val="20"/>
                <w:szCs w:val="20"/>
              </w:rPr>
              <w:t>public</w:t>
            </w:r>
            <w:r w:rsidRPr="00844BFA">
              <w:rPr>
                <w:rFonts w:ascii="Courier New" w:hAnsi="Courier New" w:cs="Courier New"/>
                <w:noProof/>
                <w:sz w:val="20"/>
                <w:szCs w:val="20"/>
              </w:rPr>
              <w:t xml:space="preserve"> </w:t>
            </w:r>
            <w:r w:rsidRPr="00844BFA">
              <w:rPr>
                <w:rFonts w:ascii="Courier New" w:hAnsi="Courier New" w:cs="Courier New"/>
                <w:noProof/>
                <w:color w:val="0000FF"/>
                <w:sz w:val="20"/>
                <w:szCs w:val="20"/>
              </w:rPr>
              <w:t>enum</w:t>
            </w:r>
            <w:r w:rsidRPr="00844BFA">
              <w:rPr>
                <w:rFonts w:ascii="Courier New" w:hAnsi="Courier New" w:cs="Courier New"/>
                <w:noProof/>
                <w:sz w:val="20"/>
                <w:szCs w:val="20"/>
              </w:rPr>
              <w:t xml:space="preserve"> </w:t>
            </w:r>
            <w:r w:rsidRPr="00844BFA">
              <w:rPr>
                <w:rFonts w:ascii="Courier New" w:hAnsi="Courier New" w:cs="Courier New"/>
                <w:noProof/>
                <w:color w:val="2B91AF"/>
                <w:sz w:val="20"/>
                <w:szCs w:val="20"/>
              </w:rPr>
              <w:t>ConsoleModifiers</w:t>
            </w:r>
            <w:r w:rsidRPr="00844BFA">
              <w:rPr>
                <w:rFonts w:ascii="Courier New" w:hAnsi="Courier New" w:cs="Courier New"/>
                <w:noProof/>
                <w:sz w:val="20"/>
                <w:szCs w:val="20"/>
              </w:rPr>
              <w:t xml:space="preserve"> </w:t>
            </w:r>
          </w:p>
          <w:p w14:paraId="6BE67758" w14:textId="77777777" w:rsidR="00844BFA" w:rsidRPr="00844BFA" w:rsidRDefault="00844BFA" w:rsidP="00456FA4">
            <w:pPr>
              <w:autoSpaceDE w:val="0"/>
              <w:autoSpaceDN w:val="0"/>
              <w:adjustRightInd w:val="0"/>
              <w:rPr>
                <w:rFonts w:ascii="Courier New" w:hAnsi="Courier New" w:cs="Courier New"/>
                <w:sz w:val="20"/>
                <w:szCs w:val="20"/>
                <w:lang w:eastAsia="zh-CN"/>
              </w:rPr>
            </w:pPr>
            <w:r w:rsidRPr="00844BFA">
              <w:rPr>
                <w:rFonts w:ascii="Courier New" w:hAnsi="Courier New" w:cs="Courier New"/>
                <w:noProof/>
                <w:sz w:val="20"/>
                <w:szCs w:val="20"/>
              </w:rPr>
              <w:t>{</w:t>
            </w:r>
            <w:r w:rsidRPr="00844BFA">
              <w:rPr>
                <w:rFonts w:ascii="Courier New" w:hAnsi="Courier New" w:cs="Courier New" w:hint="eastAsia"/>
                <w:noProof/>
                <w:sz w:val="20"/>
                <w:szCs w:val="20"/>
                <w:lang w:eastAsia="zh-CN"/>
              </w:rPr>
              <w:t xml:space="preserve"> </w:t>
            </w:r>
            <w:r w:rsidRPr="00844BFA">
              <w:rPr>
                <w:rFonts w:ascii="Courier New" w:hAnsi="Courier New" w:cs="Courier New"/>
                <w:noProof/>
                <w:sz w:val="20"/>
                <w:szCs w:val="20"/>
              </w:rPr>
              <w:t>Alt, Control</w:t>
            </w:r>
            <w:r w:rsidRPr="00844BFA">
              <w:rPr>
                <w:rFonts w:ascii="Courier New" w:hAnsi="Courier New" w:cs="Courier New" w:hint="eastAsia"/>
                <w:noProof/>
                <w:sz w:val="20"/>
                <w:szCs w:val="20"/>
                <w:lang w:eastAsia="zh-CN"/>
              </w:rPr>
              <w:t xml:space="preserve"> </w:t>
            </w:r>
            <w:r w:rsidRPr="00844BFA">
              <w:rPr>
                <w:rFonts w:ascii="Courier New" w:hAnsi="Courier New" w:cs="Courier New"/>
                <w:noProof/>
                <w:sz w:val="20"/>
                <w:szCs w:val="20"/>
              </w:rPr>
              <w:t>}</w:t>
            </w:r>
          </w:p>
        </w:tc>
      </w:tr>
      <w:tr w:rsidR="00844BFA" w:rsidRPr="00844BFA" w14:paraId="3D5C9F8F" w14:textId="77777777" w:rsidTr="00844BFA">
        <w:tc>
          <w:tcPr>
            <w:tcW w:w="1440" w:type="dxa"/>
          </w:tcPr>
          <w:p w14:paraId="7D7CA90A" w14:textId="77777777" w:rsidR="00844BFA" w:rsidRPr="00844BFA" w:rsidRDefault="00844BFA" w:rsidP="00456FA4">
            <w:pPr>
              <w:rPr>
                <w:b/>
                <w:sz w:val="20"/>
                <w:szCs w:val="20"/>
              </w:rPr>
            </w:pPr>
            <w:r w:rsidRPr="00844BFA">
              <w:rPr>
                <w:b/>
                <w:sz w:val="20"/>
                <w:szCs w:val="20"/>
              </w:rPr>
              <w:lastRenderedPageBreak/>
              <w:t>Method</w:t>
            </w:r>
          </w:p>
        </w:tc>
        <w:tc>
          <w:tcPr>
            <w:tcW w:w="1417" w:type="dxa"/>
          </w:tcPr>
          <w:p w14:paraId="326DF0C0" w14:textId="77777777" w:rsidR="00844BFA" w:rsidRPr="00844BFA" w:rsidRDefault="00844BFA" w:rsidP="00456FA4">
            <w:pPr>
              <w:rPr>
                <w:sz w:val="20"/>
                <w:szCs w:val="20"/>
              </w:rPr>
            </w:pPr>
            <w:r w:rsidRPr="00844BFA">
              <w:rPr>
                <w:sz w:val="20"/>
                <w:szCs w:val="20"/>
              </w:rPr>
              <w:t>PascalCasing</w:t>
            </w:r>
          </w:p>
        </w:tc>
        <w:tc>
          <w:tcPr>
            <w:tcW w:w="3544" w:type="dxa"/>
          </w:tcPr>
          <w:p w14:paraId="3EB9C300" w14:textId="77777777" w:rsidR="00844BFA" w:rsidRPr="00844BFA" w:rsidRDefault="00844BFA" w:rsidP="00456FA4">
            <w:pPr>
              <w:rPr>
                <w:sz w:val="20"/>
                <w:szCs w:val="20"/>
                <w:lang w:eastAsia="zh-CN"/>
              </w:rPr>
            </w:pPr>
            <w:r w:rsidRPr="00844BFA">
              <w:rPr>
                <w:sz w:val="20"/>
                <w:szCs w:val="20"/>
              </w:rPr>
              <w:t>Verb or Verb</w:t>
            </w:r>
            <w:r w:rsidRPr="00844BFA">
              <w:rPr>
                <w:rFonts w:hint="eastAsia"/>
                <w:sz w:val="20"/>
                <w:szCs w:val="20"/>
                <w:lang w:eastAsia="zh-CN"/>
              </w:rPr>
              <w:t xml:space="preserve"> </w:t>
            </w:r>
            <w:r w:rsidRPr="00844BFA">
              <w:rPr>
                <w:sz w:val="20"/>
                <w:szCs w:val="20"/>
                <w:lang w:eastAsia="zh-CN"/>
              </w:rPr>
              <w:t>phrase</w:t>
            </w:r>
          </w:p>
        </w:tc>
        <w:tc>
          <w:tcPr>
            <w:tcW w:w="3679" w:type="dxa"/>
          </w:tcPr>
          <w:p w14:paraId="777ABB40" w14:textId="77777777" w:rsidR="00844BFA" w:rsidRPr="00844BFA" w:rsidRDefault="00844BFA" w:rsidP="00456FA4">
            <w:pPr>
              <w:rPr>
                <w:rFonts w:ascii="Courier New" w:hAnsi="Courier New" w:cs="Courier New"/>
                <w:sz w:val="20"/>
                <w:szCs w:val="20"/>
              </w:rPr>
            </w:pPr>
            <w:r w:rsidRPr="00844BFA">
              <w:rPr>
                <w:rFonts w:ascii="Courier New" w:hAnsi="Courier New" w:cs="Courier New"/>
                <w:noProof/>
                <w:color w:val="0000FF"/>
                <w:sz w:val="20"/>
                <w:szCs w:val="20"/>
              </w:rPr>
              <w:t xml:space="preserve">public void </w:t>
            </w:r>
            <w:r w:rsidRPr="00844BFA">
              <w:rPr>
                <w:rFonts w:ascii="Courier New" w:hAnsi="Courier New" w:cs="Courier New"/>
                <w:sz w:val="20"/>
                <w:szCs w:val="20"/>
              </w:rPr>
              <w:t>Print() {...}</w:t>
            </w:r>
          </w:p>
          <w:p w14:paraId="3A6E87CD" w14:textId="77777777" w:rsidR="00844BFA" w:rsidRPr="00844BFA" w:rsidRDefault="00844BFA" w:rsidP="00456FA4">
            <w:pPr>
              <w:rPr>
                <w:rFonts w:ascii="Courier New" w:hAnsi="Courier New" w:cs="Courier New"/>
                <w:sz w:val="20"/>
                <w:szCs w:val="20"/>
              </w:rPr>
            </w:pPr>
            <w:r w:rsidRPr="00844BFA">
              <w:rPr>
                <w:rFonts w:ascii="Courier New" w:hAnsi="Courier New" w:cs="Courier New"/>
                <w:noProof/>
                <w:color w:val="0000FF"/>
                <w:sz w:val="20"/>
                <w:szCs w:val="20"/>
              </w:rPr>
              <w:t xml:space="preserve">public void </w:t>
            </w:r>
            <w:r w:rsidRPr="00844BFA">
              <w:rPr>
                <w:rFonts w:ascii="Courier New" w:hAnsi="Courier New" w:cs="Courier New"/>
                <w:sz w:val="20"/>
                <w:szCs w:val="20"/>
              </w:rPr>
              <w:t>ProcessItem() {...}</w:t>
            </w:r>
          </w:p>
        </w:tc>
      </w:tr>
      <w:tr w:rsidR="00844BFA" w:rsidRPr="00844BFA" w14:paraId="63F09B00" w14:textId="77777777" w:rsidTr="00844BFA">
        <w:tc>
          <w:tcPr>
            <w:tcW w:w="1440" w:type="dxa"/>
          </w:tcPr>
          <w:p w14:paraId="256213DB" w14:textId="77777777" w:rsidR="00844BFA" w:rsidRPr="00844BFA" w:rsidRDefault="00844BFA" w:rsidP="00456FA4">
            <w:pPr>
              <w:rPr>
                <w:b/>
                <w:sz w:val="20"/>
                <w:szCs w:val="20"/>
              </w:rPr>
            </w:pPr>
            <w:r w:rsidRPr="00844BFA">
              <w:rPr>
                <w:b/>
                <w:sz w:val="20"/>
                <w:szCs w:val="20"/>
              </w:rPr>
              <w:t>Public Property</w:t>
            </w:r>
          </w:p>
        </w:tc>
        <w:tc>
          <w:tcPr>
            <w:tcW w:w="1417" w:type="dxa"/>
          </w:tcPr>
          <w:p w14:paraId="3EA08968" w14:textId="77777777" w:rsidR="00844BFA" w:rsidRPr="00844BFA" w:rsidRDefault="00844BFA" w:rsidP="00456FA4">
            <w:pPr>
              <w:rPr>
                <w:sz w:val="20"/>
                <w:szCs w:val="20"/>
              </w:rPr>
            </w:pPr>
            <w:r w:rsidRPr="00844BFA">
              <w:rPr>
                <w:sz w:val="20"/>
                <w:szCs w:val="20"/>
              </w:rPr>
              <w:t>PascalCasing</w:t>
            </w:r>
          </w:p>
        </w:tc>
        <w:tc>
          <w:tcPr>
            <w:tcW w:w="3544" w:type="dxa"/>
          </w:tcPr>
          <w:p w14:paraId="2FC4343F" w14:textId="77777777" w:rsidR="00844BFA" w:rsidRPr="00844BFA" w:rsidRDefault="00844BFA" w:rsidP="00456FA4">
            <w:pPr>
              <w:rPr>
                <w:sz w:val="20"/>
                <w:szCs w:val="20"/>
                <w:lang w:eastAsia="zh-CN"/>
              </w:rPr>
            </w:pPr>
            <w:r w:rsidRPr="00844BFA">
              <w:rPr>
                <w:sz w:val="20"/>
                <w:szCs w:val="20"/>
              </w:rPr>
              <w:t>Noun or Adjective</w:t>
            </w:r>
          </w:p>
          <w:p w14:paraId="15152A15"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rPr>
              <w:t xml:space="preserve"> </w:t>
            </w:r>
            <w:r w:rsidRPr="00844BFA">
              <w:rPr>
                <w:sz w:val="20"/>
                <w:szCs w:val="20"/>
                <w:lang w:eastAsia="zh-CN"/>
              </w:rPr>
              <w:t>name collection proprieties with a plural phrase describing the items in the collection, as opposed to a singular phrase followed by “List” or “Collection”.</w:t>
            </w:r>
          </w:p>
          <w:p w14:paraId="67FC2F42"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rPr>
              <w:t xml:space="preserve"> </w:t>
            </w:r>
            <w:r w:rsidRPr="00844BFA">
              <w:rPr>
                <w:sz w:val="20"/>
                <w:szCs w:val="20"/>
                <w:lang w:eastAsia="zh-CN"/>
              </w:rPr>
              <w:t>name Boolean proprieties with an affirmative phrase (CanSeek instead of CantSeek). Optionally, you can also prefix Boolean properties with “Is,” “Can,” or “Has” but only where it adds value.</w:t>
            </w:r>
          </w:p>
        </w:tc>
        <w:tc>
          <w:tcPr>
            <w:tcW w:w="3679" w:type="dxa"/>
          </w:tcPr>
          <w:p w14:paraId="50ADE9B1" w14:textId="77777777" w:rsidR="00844BFA" w:rsidRPr="00844BFA" w:rsidRDefault="00844BFA" w:rsidP="00456FA4">
            <w:pPr>
              <w:rPr>
                <w:rFonts w:ascii="Courier New" w:eastAsia="NSimSun" w:hAnsi="Courier New" w:cs="Courier New"/>
                <w:noProof/>
                <w:sz w:val="20"/>
                <w:szCs w:val="20"/>
                <w:lang w:eastAsia="zh-CN"/>
              </w:rPr>
            </w:pPr>
            <w:r w:rsidRPr="00844BFA">
              <w:rPr>
                <w:rFonts w:ascii="Courier New" w:eastAsia="NSimSun" w:hAnsi="Courier New" w:cs="Courier New"/>
                <w:noProof/>
                <w:color w:val="0000FF"/>
                <w:sz w:val="20"/>
                <w:szCs w:val="20"/>
              </w:rPr>
              <w:t>public</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string</w:t>
            </w:r>
            <w:r w:rsidRPr="00844BFA">
              <w:rPr>
                <w:rFonts w:ascii="Courier New" w:eastAsia="NSimSun" w:hAnsi="Courier New" w:cs="Courier New"/>
                <w:noProof/>
                <w:sz w:val="20"/>
                <w:szCs w:val="20"/>
              </w:rPr>
              <w:t xml:space="preserve"> CustomerName</w:t>
            </w:r>
          </w:p>
          <w:p w14:paraId="3AEB08A9" w14:textId="77777777" w:rsidR="00844BFA" w:rsidRPr="00844BFA" w:rsidRDefault="00844BFA" w:rsidP="00456FA4">
            <w:pPr>
              <w:rPr>
                <w:rFonts w:ascii="Courier New" w:hAnsi="Courier New" w:cs="Courier New"/>
                <w:noProof/>
                <w:sz w:val="20"/>
                <w:szCs w:val="20"/>
                <w:lang w:eastAsia="zh-CN"/>
              </w:rPr>
            </w:pPr>
            <w:r w:rsidRPr="00844BFA">
              <w:rPr>
                <w:rFonts w:ascii="Courier New" w:hAnsi="Courier New" w:cs="Courier New"/>
                <w:noProof/>
                <w:color w:val="0000FF"/>
                <w:sz w:val="20"/>
                <w:szCs w:val="20"/>
              </w:rPr>
              <w:t>public</w:t>
            </w:r>
            <w:r w:rsidRPr="00844BFA">
              <w:rPr>
                <w:rFonts w:ascii="Courier New" w:hAnsi="Courier New" w:cs="Courier New"/>
                <w:noProof/>
                <w:sz w:val="20"/>
                <w:szCs w:val="20"/>
              </w:rPr>
              <w:t xml:space="preserve"> ItemCollection Items</w:t>
            </w:r>
          </w:p>
          <w:p w14:paraId="65B821AB" w14:textId="77777777" w:rsidR="00844BFA" w:rsidRPr="00844BFA" w:rsidRDefault="00844BFA" w:rsidP="00456FA4">
            <w:pPr>
              <w:rPr>
                <w:rFonts w:ascii="Courier New" w:hAnsi="Courier New" w:cs="Courier New"/>
                <w:noProof/>
                <w:color w:val="0000FF"/>
                <w:sz w:val="20"/>
                <w:szCs w:val="20"/>
                <w:lang w:eastAsia="zh-CN"/>
              </w:rPr>
            </w:pPr>
            <w:r w:rsidRPr="00844BFA">
              <w:rPr>
                <w:rFonts w:ascii="Courier New" w:eastAsia="NSimSun" w:hAnsi="Courier New" w:cs="Courier New" w:hint="eastAsia"/>
                <w:noProof/>
                <w:color w:val="0000FF"/>
                <w:sz w:val="20"/>
                <w:szCs w:val="20"/>
              </w:rPr>
              <w:t>public bool</w:t>
            </w:r>
            <w:r w:rsidRPr="00844BFA">
              <w:rPr>
                <w:rFonts w:ascii="Courier New" w:hAnsi="Courier New" w:cs="Courier New" w:hint="eastAsia"/>
                <w:noProof/>
                <w:sz w:val="20"/>
                <w:szCs w:val="20"/>
                <w:lang w:eastAsia="zh-CN"/>
              </w:rPr>
              <w:t xml:space="preserve"> </w:t>
            </w:r>
            <w:r w:rsidRPr="00844BFA">
              <w:rPr>
                <w:rFonts w:ascii="Courier New" w:hAnsi="Courier New" w:cs="Courier New"/>
                <w:noProof/>
                <w:sz w:val="20"/>
                <w:szCs w:val="20"/>
                <w:lang w:eastAsia="zh-CN"/>
              </w:rPr>
              <w:t>CanRead</w:t>
            </w:r>
          </w:p>
        </w:tc>
      </w:tr>
      <w:tr w:rsidR="00844BFA" w:rsidRPr="00844BFA" w14:paraId="2AD3C19A" w14:textId="77777777" w:rsidTr="00844BFA">
        <w:tc>
          <w:tcPr>
            <w:tcW w:w="1440" w:type="dxa"/>
          </w:tcPr>
          <w:p w14:paraId="20772ED6" w14:textId="77777777" w:rsidR="00844BFA" w:rsidRPr="00844BFA" w:rsidRDefault="00844BFA" w:rsidP="00456FA4">
            <w:pPr>
              <w:rPr>
                <w:b/>
                <w:sz w:val="20"/>
                <w:szCs w:val="20"/>
              </w:rPr>
            </w:pPr>
            <w:r w:rsidRPr="00844BFA">
              <w:rPr>
                <w:b/>
                <w:sz w:val="20"/>
                <w:szCs w:val="20"/>
              </w:rPr>
              <w:t>Non-public Field</w:t>
            </w:r>
          </w:p>
        </w:tc>
        <w:tc>
          <w:tcPr>
            <w:tcW w:w="1417" w:type="dxa"/>
          </w:tcPr>
          <w:p w14:paraId="174C876F" w14:textId="77777777" w:rsidR="00844BFA" w:rsidRPr="00844BFA" w:rsidRDefault="00844BFA" w:rsidP="00456FA4">
            <w:pPr>
              <w:rPr>
                <w:sz w:val="20"/>
                <w:szCs w:val="20"/>
              </w:rPr>
            </w:pPr>
            <w:r w:rsidRPr="00844BFA">
              <w:rPr>
                <w:sz w:val="20"/>
                <w:szCs w:val="20"/>
              </w:rPr>
              <w:t xml:space="preserve">camelCasing or </w:t>
            </w:r>
            <w:r w:rsidRPr="002D7B98">
              <w:rPr>
                <w:sz w:val="20"/>
                <w:szCs w:val="20"/>
                <w:highlight w:val="yellow"/>
              </w:rPr>
              <w:t>_camelCasing</w:t>
            </w:r>
          </w:p>
        </w:tc>
        <w:tc>
          <w:tcPr>
            <w:tcW w:w="3544" w:type="dxa"/>
          </w:tcPr>
          <w:p w14:paraId="6DF46FEF" w14:textId="77777777" w:rsidR="00844BFA" w:rsidRPr="00844BFA" w:rsidRDefault="00844BFA" w:rsidP="00456FA4">
            <w:pPr>
              <w:rPr>
                <w:sz w:val="20"/>
                <w:szCs w:val="20"/>
              </w:rPr>
            </w:pPr>
            <w:r w:rsidRPr="00844BFA">
              <w:rPr>
                <w:sz w:val="20"/>
                <w:szCs w:val="20"/>
              </w:rPr>
              <w:t>Noun or Adjective.</w:t>
            </w:r>
          </w:p>
          <w:p w14:paraId="55771005" w14:textId="77777777" w:rsidR="00844BFA" w:rsidRPr="00844BFA" w:rsidRDefault="00844BFA" w:rsidP="00456FA4">
            <w:pPr>
              <w:rPr>
                <w:sz w:val="20"/>
                <w:szCs w:val="20"/>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rPr>
              <w:t xml:space="preserve"> be consistent in a code sample when you use the '_' prefix. </w:t>
            </w:r>
          </w:p>
        </w:tc>
        <w:tc>
          <w:tcPr>
            <w:tcW w:w="3679" w:type="dxa"/>
          </w:tcPr>
          <w:p w14:paraId="53AE74BE" w14:textId="77777777" w:rsidR="00844BFA" w:rsidRPr="00844BFA" w:rsidRDefault="00844BFA" w:rsidP="00456FA4">
            <w:pPr>
              <w:rPr>
                <w:rFonts w:ascii="Courier New" w:eastAsia="NSimSun" w:hAnsi="Courier New" w:cs="Courier New"/>
                <w:noProof/>
                <w:sz w:val="20"/>
                <w:szCs w:val="20"/>
              </w:rPr>
            </w:pPr>
            <w:r w:rsidRPr="00844BFA">
              <w:rPr>
                <w:rFonts w:ascii="Courier New" w:eastAsia="NSimSun" w:hAnsi="Courier New" w:cs="Courier New"/>
                <w:noProof/>
                <w:color w:val="0000FF"/>
                <w:sz w:val="20"/>
                <w:szCs w:val="20"/>
              </w:rPr>
              <w:t>private</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string</w:t>
            </w:r>
            <w:r w:rsidRPr="00844BFA">
              <w:rPr>
                <w:rFonts w:ascii="Courier New" w:eastAsia="NSimSun" w:hAnsi="Courier New" w:cs="Courier New"/>
                <w:noProof/>
                <w:sz w:val="20"/>
                <w:szCs w:val="20"/>
              </w:rPr>
              <w:t xml:space="preserve"> name;</w:t>
            </w:r>
          </w:p>
          <w:p w14:paraId="66C19090" w14:textId="77777777" w:rsidR="00844BFA" w:rsidRPr="00844BFA" w:rsidRDefault="00844BFA" w:rsidP="00456FA4">
            <w:pPr>
              <w:rPr>
                <w:rFonts w:ascii="Courier New" w:eastAsia="NSimSun" w:hAnsi="Courier New" w:cs="Courier New"/>
                <w:noProof/>
                <w:color w:val="0000FF"/>
                <w:sz w:val="20"/>
                <w:szCs w:val="20"/>
              </w:rPr>
            </w:pPr>
            <w:r w:rsidRPr="00844BFA">
              <w:rPr>
                <w:rFonts w:ascii="Courier New" w:eastAsia="NSimSun" w:hAnsi="Courier New" w:cs="Courier New"/>
                <w:noProof/>
                <w:color w:val="0000FF"/>
                <w:sz w:val="20"/>
                <w:szCs w:val="20"/>
              </w:rPr>
              <w:t>private</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string</w:t>
            </w:r>
            <w:r w:rsidRPr="00844BFA">
              <w:rPr>
                <w:rFonts w:ascii="Courier New" w:eastAsia="NSimSun" w:hAnsi="Courier New" w:cs="Courier New"/>
                <w:noProof/>
                <w:sz w:val="20"/>
                <w:szCs w:val="20"/>
              </w:rPr>
              <w:t xml:space="preserve"> _name;</w:t>
            </w:r>
          </w:p>
        </w:tc>
      </w:tr>
      <w:tr w:rsidR="00844BFA" w:rsidRPr="00844BFA" w14:paraId="0CDD8B20" w14:textId="77777777" w:rsidTr="00844BFA">
        <w:tc>
          <w:tcPr>
            <w:tcW w:w="1440" w:type="dxa"/>
          </w:tcPr>
          <w:p w14:paraId="18B6E9E5" w14:textId="77777777" w:rsidR="00844BFA" w:rsidRPr="00844BFA" w:rsidRDefault="00844BFA" w:rsidP="00456FA4">
            <w:pPr>
              <w:rPr>
                <w:b/>
                <w:sz w:val="20"/>
                <w:szCs w:val="20"/>
                <w:lang w:eastAsia="zh-CN"/>
              </w:rPr>
            </w:pPr>
            <w:r w:rsidRPr="00844BFA">
              <w:rPr>
                <w:b/>
                <w:sz w:val="20"/>
                <w:szCs w:val="20"/>
              </w:rPr>
              <w:t>Event</w:t>
            </w:r>
          </w:p>
        </w:tc>
        <w:tc>
          <w:tcPr>
            <w:tcW w:w="1417" w:type="dxa"/>
          </w:tcPr>
          <w:p w14:paraId="3C37AB77" w14:textId="77777777" w:rsidR="00844BFA" w:rsidRPr="00844BFA" w:rsidRDefault="00844BFA" w:rsidP="00456FA4">
            <w:pPr>
              <w:rPr>
                <w:sz w:val="20"/>
                <w:szCs w:val="20"/>
              </w:rPr>
            </w:pPr>
            <w:r w:rsidRPr="00844BFA">
              <w:rPr>
                <w:sz w:val="20"/>
                <w:szCs w:val="20"/>
              </w:rPr>
              <w:t>PascalCasing</w:t>
            </w:r>
          </w:p>
        </w:tc>
        <w:tc>
          <w:tcPr>
            <w:tcW w:w="3544" w:type="dxa"/>
          </w:tcPr>
          <w:p w14:paraId="3EB9D3B1" w14:textId="77777777" w:rsidR="00844BFA" w:rsidRPr="00844BFA" w:rsidRDefault="00844BFA" w:rsidP="00456FA4">
            <w:pPr>
              <w:rPr>
                <w:sz w:val="20"/>
                <w:szCs w:val="20"/>
                <w:lang w:eastAsia="zh-CN"/>
              </w:rPr>
            </w:pPr>
            <w:r w:rsidRPr="00844BFA">
              <w:rPr>
                <w:rFonts w:hint="eastAsia"/>
                <w:sz w:val="20"/>
                <w:szCs w:val="20"/>
                <w:lang w:eastAsia="zh-CN"/>
              </w:rPr>
              <w:t>Verb or Verb phrase</w:t>
            </w:r>
          </w:p>
          <w:p w14:paraId="79FAF082"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rPr>
              <w:t xml:space="preserve"> </w:t>
            </w:r>
            <w:r w:rsidRPr="00844BFA">
              <w:rPr>
                <w:sz w:val="20"/>
                <w:szCs w:val="20"/>
                <w:lang w:eastAsia="zh-CN"/>
              </w:rPr>
              <w:t xml:space="preserve">give events names with a concept of before and after, using the present and past tense. </w:t>
            </w:r>
          </w:p>
          <w:p w14:paraId="2AE9A8CF" w14:textId="77777777" w:rsidR="00844BFA" w:rsidRPr="00844BFA" w:rsidRDefault="00844BFA" w:rsidP="00456FA4">
            <w:pPr>
              <w:rPr>
                <w:sz w:val="20"/>
                <w:szCs w:val="20"/>
                <w:lang w:eastAsia="zh-CN"/>
              </w:rPr>
            </w:pPr>
            <w:r w:rsidRPr="00844BFA">
              <w:rPr>
                <w:color w:val="FF0000"/>
                <w:sz w:val="20"/>
                <w:szCs w:val="20"/>
              </w:rPr>
              <w:sym w:font="Wingdings" w:char="F0FD"/>
            </w:r>
            <w:r w:rsidRPr="00844BFA">
              <w:rPr>
                <w:color w:val="FF0000"/>
                <w:sz w:val="20"/>
                <w:szCs w:val="20"/>
              </w:rPr>
              <w:t xml:space="preserve"> </w:t>
            </w:r>
            <w:r w:rsidRPr="00844BFA">
              <w:rPr>
                <w:rFonts w:hint="eastAsia"/>
                <w:b/>
                <w:sz w:val="20"/>
                <w:szCs w:val="20"/>
                <w:lang w:eastAsia="zh-CN"/>
              </w:rPr>
              <w:t xml:space="preserve">Do not </w:t>
            </w:r>
            <w:r w:rsidRPr="00844BFA">
              <w:rPr>
                <w:sz w:val="20"/>
                <w:szCs w:val="20"/>
                <w:lang w:eastAsia="zh-CN"/>
              </w:rPr>
              <w:t>use “Before” or “After” prefixes or postfixes to indicate pre and post events.</w:t>
            </w:r>
          </w:p>
        </w:tc>
        <w:tc>
          <w:tcPr>
            <w:tcW w:w="3679" w:type="dxa"/>
          </w:tcPr>
          <w:p w14:paraId="60FDD128" w14:textId="77777777" w:rsidR="00844BFA" w:rsidRPr="00844BFA" w:rsidRDefault="00844BFA" w:rsidP="00456FA4">
            <w:pPr>
              <w:rPr>
                <w:rFonts w:ascii="Courier New" w:hAnsi="Courier New" w:cs="Courier New"/>
                <w:noProof/>
                <w:color w:val="008000"/>
                <w:sz w:val="20"/>
                <w:szCs w:val="20"/>
              </w:rPr>
            </w:pPr>
            <w:r w:rsidRPr="00844BFA">
              <w:rPr>
                <w:rFonts w:ascii="Courier New" w:hAnsi="Courier New" w:cs="Courier New" w:hint="eastAsia"/>
                <w:noProof/>
                <w:color w:val="008000"/>
                <w:sz w:val="20"/>
                <w:szCs w:val="20"/>
              </w:rPr>
              <w:t>// A</w:t>
            </w:r>
            <w:r w:rsidRPr="00844BFA">
              <w:rPr>
                <w:rFonts w:ascii="Courier New" w:hAnsi="Courier New" w:cs="Courier New"/>
                <w:noProof/>
                <w:color w:val="008000"/>
                <w:sz w:val="20"/>
                <w:szCs w:val="20"/>
              </w:rPr>
              <w:t xml:space="preserve"> close event that is raised after the window is closed</w:t>
            </w:r>
            <w:r w:rsidRPr="00844BFA">
              <w:rPr>
                <w:rFonts w:ascii="Courier New" w:hAnsi="Courier New" w:cs="Courier New" w:hint="eastAsia"/>
                <w:noProof/>
                <w:color w:val="008000"/>
                <w:sz w:val="20"/>
                <w:szCs w:val="20"/>
              </w:rPr>
              <w:t>.</w:t>
            </w:r>
            <w:r w:rsidRPr="00844BFA">
              <w:rPr>
                <w:rFonts w:ascii="Courier New" w:hAnsi="Courier New" w:cs="Courier New"/>
                <w:noProof/>
                <w:color w:val="008000"/>
                <w:sz w:val="20"/>
                <w:szCs w:val="20"/>
              </w:rPr>
              <w:t xml:space="preserve"> </w:t>
            </w:r>
          </w:p>
          <w:p w14:paraId="044DE212" w14:textId="77777777" w:rsidR="00844BFA" w:rsidRPr="00844BFA" w:rsidRDefault="00844BFA" w:rsidP="00456FA4">
            <w:pPr>
              <w:rPr>
                <w:rFonts w:ascii="Courier New" w:eastAsia="NSimSun" w:hAnsi="Courier New" w:cs="Courier New"/>
                <w:noProof/>
                <w:sz w:val="20"/>
                <w:szCs w:val="20"/>
                <w:lang w:eastAsia="zh-CN"/>
              </w:rPr>
            </w:pPr>
            <w:r w:rsidRPr="00844BFA">
              <w:rPr>
                <w:rFonts w:ascii="Courier New" w:eastAsia="NSimSun" w:hAnsi="Courier New" w:cs="Courier New"/>
                <w:noProof/>
                <w:color w:val="0000FF"/>
                <w:sz w:val="20"/>
                <w:szCs w:val="20"/>
              </w:rPr>
              <w:t>public</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event</w:t>
            </w:r>
            <w:r w:rsidRPr="00844BFA">
              <w:rPr>
                <w:rFonts w:ascii="Courier New" w:eastAsia="NSimSun" w:hAnsi="Courier New" w:cs="Courier New"/>
                <w:noProof/>
                <w:sz w:val="20"/>
                <w:szCs w:val="20"/>
              </w:rPr>
              <w:t xml:space="preserve"> WindowClose</w:t>
            </w:r>
            <w:r w:rsidRPr="00844BFA">
              <w:rPr>
                <w:rFonts w:ascii="Courier New" w:eastAsia="NSimSun" w:hAnsi="Courier New" w:cs="Courier New" w:hint="eastAsia"/>
                <w:noProof/>
                <w:sz w:val="20"/>
                <w:szCs w:val="20"/>
                <w:lang w:eastAsia="zh-CN"/>
              </w:rPr>
              <w:t>d</w:t>
            </w:r>
          </w:p>
          <w:p w14:paraId="3AE68DA7" w14:textId="77777777" w:rsidR="00844BFA" w:rsidRPr="00844BFA" w:rsidRDefault="00844BFA" w:rsidP="00456FA4">
            <w:pPr>
              <w:rPr>
                <w:rFonts w:ascii="Courier New" w:eastAsia="NSimSun" w:hAnsi="Courier New" w:cs="Courier New"/>
                <w:noProof/>
                <w:sz w:val="20"/>
                <w:szCs w:val="20"/>
                <w:lang w:eastAsia="zh-CN"/>
              </w:rPr>
            </w:pPr>
          </w:p>
          <w:p w14:paraId="39D51397" w14:textId="77777777" w:rsidR="00844BFA" w:rsidRPr="00844BFA" w:rsidRDefault="00844BFA" w:rsidP="00456FA4">
            <w:pPr>
              <w:rPr>
                <w:rFonts w:ascii="Courier New" w:hAnsi="Courier New" w:cs="Courier New"/>
                <w:noProof/>
                <w:color w:val="008000"/>
                <w:sz w:val="20"/>
                <w:szCs w:val="20"/>
              </w:rPr>
            </w:pPr>
            <w:r w:rsidRPr="00844BFA">
              <w:rPr>
                <w:rFonts w:ascii="Courier New" w:hAnsi="Courier New" w:cs="Courier New" w:hint="eastAsia"/>
                <w:noProof/>
                <w:color w:val="008000"/>
                <w:sz w:val="20"/>
                <w:szCs w:val="20"/>
              </w:rPr>
              <w:t>// A</w:t>
            </w:r>
            <w:r w:rsidRPr="00844BFA">
              <w:rPr>
                <w:rFonts w:ascii="Courier New" w:hAnsi="Courier New" w:cs="Courier New"/>
                <w:noProof/>
                <w:color w:val="008000"/>
                <w:sz w:val="20"/>
                <w:szCs w:val="20"/>
              </w:rPr>
              <w:t xml:space="preserve"> close event that is raised before a window is closed</w:t>
            </w:r>
            <w:r w:rsidRPr="00844BFA">
              <w:rPr>
                <w:rFonts w:ascii="Courier New" w:hAnsi="Courier New" w:cs="Courier New" w:hint="eastAsia"/>
                <w:noProof/>
                <w:color w:val="008000"/>
                <w:sz w:val="20"/>
                <w:szCs w:val="20"/>
              </w:rPr>
              <w:t>.</w:t>
            </w:r>
          </w:p>
          <w:p w14:paraId="3E5D4C1E" w14:textId="77777777" w:rsidR="00844BFA" w:rsidRPr="00844BFA" w:rsidRDefault="00844BFA" w:rsidP="00456FA4">
            <w:pPr>
              <w:rPr>
                <w:rFonts w:ascii="Courier New" w:eastAsia="NSimSun" w:hAnsi="Courier New" w:cs="Courier New"/>
                <w:noProof/>
                <w:sz w:val="20"/>
                <w:szCs w:val="20"/>
                <w:lang w:eastAsia="zh-CN"/>
              </w:rPr>
            </w:pPr>
            <w:r w:rsidRPr="00844BFA">
              <w:rPr>
                <w:rFonts w:ascii="Courier New" w:eastAsia="NSimSun" w:hAnsi="Courier New" w:cs="Courier New"/>
                <w:noProof/>
                <w:color w:val="0000FF"/>
                <w:sz w:val="20"/>
                <w:szCs w:val="20"/>
              </w:rPr>
              <w:t>public</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event</w:t>
            </w:r>
            <w:r w:rsidRPr="00844BFA">
              <w:rPr>
                <w:rFonts w:ascii="Courier New" w:eastAsia="NSimSun" w:hAnsi="Courier New" w:cs="Courier New"/>
                <w:noProof/>
                <w:sz w:val="20"/>
                <w:szCs w:val="20"/>
              </w:rPr>
              <w:t xml:space="preserve"> WindowClos</w:t>
            </w:r>
            <w:r w:rsidRPr="00844BFA">
              <w:rPr>
                <w:rFonts w:ascii="Courier New" w:eastAsia="NSimSun" w:hAnsi="Courier New" w:cs="Courier New" w:hint="eastAsia"/>
                <w:noProof/>
                <w:sz w:val="20"/>
                <w:szCs w:val="20"/>
                <w:lang w:eastAsia="zh-CN"/>
              </w:rPr>
              <w:t>ing</w:t>
            </w:r>
          </w:p>
          <w:p w14:paraId="1C3DE096" w14:textId="77777777" w:rsidR="00844BFA" w:rsidRPr="00844BFA" w:rsidRDefault="00844BFA" w:rsidP="00456FA4">
            <w:pPr>
              <w:rPr>
                <w:rFonts w:ascii="Courier New" w:eastAsia="NSimSun" w:hAnsi="Courier New" w:cs="Courier New"/>
                <w:noProof/>
                <w:color w:val="0000FF"/>
                <w:sz w:val="20"/>
                <w:szCs w:val="20"/>
                <w:lang w:eastAsia="zh-CN"/>
              </w:rPr>
            </w:pPr>
          </w:p>
        </w:tc>
      </w:tr>
      <w:tr w:rsidR="00844BFA" w:rsidRPr="00844BFA" w14:paraId="5698AFAC" w14:textId="77777777" w:rsidTr="00844BFA">
        <w:tc>
          <w:tcPr>
            <w:tcW w:w="1440" w:type="dxa"/>
          </w:tcPr>
          <w:p w14:paraId="2A2EF9AE" w14:textId="77777777" w:rsidR="00844BFA" w:rsidRPr="00844BFA" w:rsidRDefault="00844BFA" w:rsidP="00456FA4">
            <w:pPr>
              <w:rPr>
                <w:b/>
                <w:sz w:val="20"/>
                <w:szCs w:val="20"/>
                <w:lang w:eastAsia="zh-CN"/>
              </w:rPr>
            </w:pPr>
            <w:r w:rsidRPr="00844BFA">
              <w:rPr>
                <w:b/>
                <w:sz w:val="20"/>
                <w:szCs w:val="20"/>
              </w:rPr>
              <w:t>Delegate</w:t>
            </w:r>
          </w:p>
        </w:tc>
        <w:tc>
          <w:tcPr>
            <w:tcW w:w="1417" w:type="dxa"/>
          </w:tcPr>
          <w:p w14:paraId="672D64BF" w14:textId="77777777" w:rsidR="00844BFA" w:rsidRPr="00844BFA" w:rsidRDefault="00844BFA" w:rsidP="00456FA4">
            <w:pPr>
              <w:rPr>
                <w:sz w:val="20"/>
                <w:szCs w:val="20"/>
              </w:rPr>
            </w:pPr>
            <w:r w:rsidRPr="00844BFA">
              <w:rPr>
                <w:sz w:val="20"/>
                <w:szCs w:val="20"/>
              </w:rPr>
              <w:t>PascalCasing</w:t>
            </w:r>
          </w:p>
        </w:tc>
        <w:tc>
          <w:tcPr>
            <w:tcW w:w="3544" w:type="dxa"/>
          </w:tcPr>
          <w:p w14:paraId="537ED9BD" w14:textId="77777777" w:rsidR="00844BFA" w:rsidRPr="00844BFA" w:rsidRDefault="00844BFA" w:rsidP="00456FA4">
            <w:pPr>
              <w:rPr>
                <w:sz w:val="20"/>
                <w:szCs w:val="20"/>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rPr>
              <w:t xml:space="preserve"> add the suffix </w:t>
            </w:r>
            <w:r w:rsidRPr="00844BFA">
              <w:rPr>
                <w:sz w:val="20"/>
                <w:szCs w:val="20"/>
                <w:lang w:eastAsia="zh-CN"/>
              </w:rPr>
              <w:t>‘</w:t>
            </w:r>
            <w:r w:rsidRPr="00844BFA">
              <w:rPr>
                <w:sz w:val="20"/>
                <w:szCs w:val="20"/>
              </w:rPr>
              <w:t>EventHandler</w:t>
            </w:r>
            <w:r w:rsidRPr="00844BFA">
              <w:rPr>
                <w:sz w:val="20"/>
                <w:szCs w:val="20"/>
                <w:lang w:eastAsia="zh-CN"/>
              </w:rPr>
              <w:t>’</w:t>
            </w:r>
            <w:r w:rsidRPr="00844BFA">
              <w:rPr>
                <w:sz w:val="20"/>
                <w:szCs w:val="20"/>
              </w:rPr>
              <w:t xml:space="preserve"> to names of delegates that are used in events. </w:t>
            </w:r>
          </w:p>
          <w:p w14:paraId="44740625"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rPr>
              <w:t xml:space="preserve"> add the suffix </w:t>
            </w:r>
            <w:r w:rsidRPr="00844BFA">
              <w:rPr>
                <w:sz w:val="20"/>
                <w:szCs w:val="20"/>
                <w:lang w:eastAsia="zh-CN"/>
              </w:rPr>
              <w:t>‘</w:t>
            </w:r>
            <w:r w:rsidRPr="00844BFA">
              <w:rPr>
                <w:sz w:val="20"/>
                <w:szCs w:val="20"/>
              </w:rPr>
              <w:t>Callback</w:t>
            </w:r>
            <w:r w:rsidRPr="00844BFA">
              <w:rPr>
                <w:sz w:val="20"/>
                <w:szCs w:val="20"/>
                <w:lang w:eastAsia="zh-CN"/>
              </w:rPr>
              <w:t>’</w:t>
            </w:r>
            <w:r w:rsidRPr="00844BFA">
              <w:rPr>
                <w:sz w:val="20"/>
                <w:szCs w:val="20"/>
              </w:rPr>
              <w:t xml:space="preserve"> to names of delegates other than those used as event handlers. </w:t>
            </w:r>
          </w:p>
          <w:p w14:paraId="321C9528" w14:textId="77777777" w:rsidR="00844BFA" w:rsidRPr="00844BFA" w:rsidRDefault="00844BFA" w:rsidP="00456FA4">
            <w:pPr>
              <w:rPr>
                <w:sz w:val="20"/>
                <w:szCs w:val="20"/>
              </w:rPr>
            </w:pPr>
            <w:r w:rsidRPr="00844BFA">
              <w:rPr>
                <w:color w:val="FF0000"/>
                <w:sz w:val="20"/>
                <w:szCs w:val="20"/>
              </w:rPr>
              <w:sym w:font="Wingdings" w:char="F0FD"/>
            </w:r>
            <w:r w:rsidRPr="00844BFA">
              <w:rPr>
                <w:color w:val="FF0000"/>
                <w:sz w:val="20"/>
                <w:szCs w:val="20"/>
              </w:rPr>
              <w:t xml:space="preserve"> </w:t>
            </w:r>
            <w:r w:rsidRPr="00844BFA">
              <w:rPr>
                <w:rFonts w:hint="eastAsia"/>
                <w:b/>
                <w:sz w:val="20"/>
                <w:szCs w:val="20"/>
                <w:lang w:eastAsia="zh-CN"/>
              </w:rPr>
              <w:t xml:space="preserve">Do not </w:t>
            </w:r>
            <w:r w:rsidRPr="00844BFA">
              <w:rPr>
                <w:sz w:val="20"/>
                <w:szCs w:val="20"/>
              </w:rPr>
              <w:t>add the suffix “Delegate” to a delegate.</w:t>
            </w:r>
          </w:p>
        </w:tc>
        <w:tc>
          <w:tcPr>
            <w:tcW w:w="3679" w:type="dxa"/>
          </w:tcPr>
          <w:p w14:paraId="0D92DF99" w14:textId="77777777" w:rsidR="00844BFA" w:rsidRPr="00844BFA" w:rsidRDefault="00844BFA" w:rsidP="00456FA4">
            <w:pPr>
              <w:rPr>
                <w:rFonts w:ascii="Courier New" w:eastAsia="NSimSun" w:hAnsi="Courier New" w:cs="Courier New"/>
                <w:noProof/>
                <w:color w:val="0000FF"/>
                <w:sz w:val="20"/>
                <w:szCs w:val="20"/>
                <w:lang w:eastAsia="zh-CN"/>
              </w:rPr>
            </w:pPr>
            <w:r w:rsidRPr="00844BFA">
              <w:rPr>
                <w:rFonts w:ascii="Courier New" w:eastAsia="NSimSun" w:hAnsi="Courier New" w:cs="Courier New"/>
                <w:noProof/>
                <w:color w:val="0000FF"/>
                <w:sz w:val="20"/>
                <w:szCs w:val="20"/>
              </w:rPr>
              <w:t>public</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delegate</w:t>
            </w:r>
            <w:r w:rsidRPr="00844BFA">
              <w:rPr>
                <w:rFonts w:ascii="Courier New" w:eastAsia="NSimSun" w:hAnsi="Courier New" w:cs="Courier New"/>
                <w:noProof/>
                <w:sz w:val="20"/>
                <w:szCs w:val="20"/>
              </w:rPr>
              <w:t xml:space="preserve"> WindowClose</w:t>
            </w:r>
            <w:r w:rsidRPr="00844BFA">
              <w:rPr>
                <w:rFonts w:ascii="Courier New" w:eastAsia="NSimSun" w:hAnsi="Courier New" w:cs="Courier New" w:hint="eastAsia"/>
                <w:noProof/>
                <w:sz w:val="20"/>
                <w:szCs w:val="20"/>
                <w:lang w:eastAsia="zh-CN"/>
              </w:rPr>
              <w:t>dEventHandler</w:t>
            </w:r>
          </w:p>
        </w:tc>
      </w:tr>
      <w:tr w:rsidR="00844BFA" w:rsidRPr="00844BFA" w14:paraId="49A8FF8B" w14:textId="77777777" w:rsidTr="00844BFA">
        <w:tc>
          <w:tcPr>
            <w:tcW w:w="1440" w:type="dxa"/>
          </w:tcPr>
          <w:p w14:paraId="3A983114" w14:textId="77777777" w:rsidR="00844BFA" w:rsidRPr="00844BFA" w:rsidRDefault="00844BFA" w:rsidP="00456FA4">
            <w:pPr>
              <w:rPr>
                <w:b/>
                <w:sz w:val="20"/>
                <w:szCs w:val="20"/>
                <w:lang w:eastAsia="zh-CN"/>
              </w:rPr>
            </w:pPr>
            <w:r w:rsidRPr="00844BFA">
              <w:rPr>
                <w:b/>
                <w:sz w:val="20"/>
                <w:szCs w:val="20"/>
              </w:rPr>
              <w:t>Interface</w:t>
            </w:r>
          </w:p>
        </w:tc>
        <w:tc>
          <w:tcPr>
            <w:tcW w:w="1417" w:type="dxa"/>
          </w:tcPr>
          <w:p w14:paraId="7B9F8CB3" w14:textId="77777777" w:rsidR="00844BFA" w:rsidRPr="00844BFA" w:rsidRDefault="00844BFA" w:rsidP="00456FA4">
            <w:pPr>
              <w:rPr>
                <w:sz w:val="20"/>
                <w:szCs w:val="20"/>
              </w:rPr>
            </w:pPr>
            <w:r w:rsidRPr="00844BFA">
              <w:rPr>
                <w:sz w:val="20"/>
                <w:szCs w:val="20"/>
              </w:rPr>
              <w:t>PascalCasing</w:t>
            </w:r>
          </w:p>
          <w:p w14:paraId="32E5B753" w14:textId="77777777" w:rsidR="00844BFA" w:rsidRPr="00844BFA" w:rsidRDefault="00844BFA" w:rsidP="00456FA4">
            <w:pPr>
              <w:rPr>
                <w:sz w:val="20"/>
                <w:szCs w:val="20"/>
              </w:rPr>
            </w:pPr>
            <w:r w:rsidRPr="00844BFA">
              <w:rPr>
                <w:sz w:val="20"/>
                <w:szCs w:val="20"/>
              </w:rPr>
              <w:t>‘I’ prefix</w:t>
            </w:r>
          </w:p>
        </w:tc>
        <w:tc>
          <w:tcPr>
            <w:tcW w:w="3544" w:type="dxa"/>
          </w:tcPr>
          <w:p w14:paraId="31B6AE37" w14:textId="77777777" w:rsidR="00844BFA" w:rsidRPr="00844BFA" w:rsidRDefault="00844BFA" w:rsidP="00456FA4">
            <w:pPr>
              <w:rPr>
                <w:sz w:val="20"/>
                <w:szCs w:val="20"/>
              </w:rPr>
            </w:pPr>
            <w:r w:rsidRPr="00844BFA">
              <w:rPr>
                <w:sz w:val="20"/>
                <w:szCs w:val="20"/>
              </w:rPr>
              <w:t>Noun</w:t>
            </w:r>
          </w:p>
        </w:tc>
        <w:tc>
          <w:tcPr>
            <w:tcW w:w="3679" w:type="dxa"/>
          </w:tcPr>
          <w:p w14:paraId="48463D43" w14:textId="77777777" w:rsidR="00844BFA" w:rsidRPr="00844BFA" w:rsidRDefault="00844BFA" w:rsidP="00456FA4">
            <w:pPr>
              <w:rPr>
                <w:rFonts w:ascii="Courier New" w:hAnsi="Courier New" w:cs="Courier New"/>
                <w:sz w:val="20"/>
                <w:szCs w:val="20"/>
              </w:rPr>
            </w:pPr>
            <w:r w:rsidRPr="00844BFA">
              <w:rPr>
                <w:rFonts w:ascii="Courier New" w:hAnsi="Courier New" w:cs="Courier New"/>
                <w:noProof/>
                <w:color w:val="0000FF"/>
                <w:sz w:val="20"/>
                <w:szCs w:val="20"/>
              </w:rPr>
              <w:t>public</w:t>
            </w:r>
            <w:r w:rsidRPr="00844BFA">
              <w:rPr>
                <w:rFonts w:ascii="Courier New" w:hAnsi="Courier New" w:cs="Courier New"/>
                <w:noProof/>
                <w:sz w:val="20"/>
                <w:szCs w:val="20"/>
              </w:rPr>
              <w:t xml:space="preserve"> </w:t>
            </w:r>
            <w:r w:rsidRPr="00844BFA">
              <w:rPr>
                <w:rFonts w:ascii="Courier New" w:hAnsi="Courier New" w:cs="Courier New"/>
                <w:noProof/>
                <w:color w:val="0000FF"/>
                <w:sz w:val="20"/>
                <w:szCs w:val="20"/>
              </w:rPr>
              <w:t>interface</w:t>
            </w:r>
            <w:r w:rsidRPr="00844BFA">
              <w:rPr>
                <w:rFonts w:ascii="Courier New" w:hAnsi="Courier New" w:cs="Courier New"/>
                <w:noProof/>
                <w:sz w:val="20"/>
                <w:szCs w:val="20"/>
              </w:rPr>
              <w:t xml:space="preserve"> </w:t>
            </w:r>
            <w:r w:rsidRPr="002D7B98">
              <w:rPr>
                <w:rFonts w:ascii="Courier New" w:hAnsi="Courier New" w:cs="Courier New"/>
                <w:noProof/>
                <w:color w:val="2B91AF"/>
                <w:sz w:val="20"/>
                <w:szCs w:val="20"/>
                <w:highlight w:val="yellow"/>
              </w:rPr>
              <w:t>I</w:t>
            </w:r>
            <w:r w:rsidRPr="00844BFA">
              <w:rPr>
                <w:rFonts w:ascii="Courier New" w:hAnsi="Courier New" w:cs="Courier New"/>
                <w:noProof/>
                <w:color w:val="2B91AF"/>
                <w:sz w:val="20"/>
                <w:szCs w:val="20"/>
              </w:rPr>
              <w:t>Dictionary</w:t>
            </w:r>
          </w:p>
        </w:tc>
      </w:tr>
      <w:tr w:rsidR="00844BFA" w:rsidRPr="00844BFA" w14:paraId="2C5AC283" w14:textId="77777777" w:rsidTr="00844BFA">
        <w:tc>
          <w:tcPr>
            <w:tcW w:w="1440" w:type="dxa"/>
          </w:tcPr>
          <w:p w14:paraId="736046EB" w14:textId="77777777" w:rsidR="00844BFA" w:rsidRPr="00844BFA" w:rsidRDefault="00844BFA" w:rsidP="00456FA4">
            <w:pPr>
              <w:rPr>
                <w:b/>
                <w:sz w:val="20"/>
                <w:szCs w:val="20"/>
                <w:lang w:eastAsia="zh-CN"/>
              </w:rPr>
            </w:pPr>
            <w:r w:rsidRPr="00844BFA">
              <w:rPr>
                <w:b/>
                <w:sz w:val="20"/>
                <w:szCs w:val="20"/>
                <w:lang w:eastAsia="zh-CN"/>
              </w:rPr>
              <w:t>C</w:t>
            </w:r>
            <w:r w:rsidRPr="00844BFA">
              <w:rPr>
                <w:rFonts w:hint="eastAsia"/>
                <w:b/>
                <w:sz w:val="20"/>
                <w:szCs w:val="20"/>
                <w:lang w:eastAsia="zh-CN"/>
              </w:rPr>
              <w:t>onst</w:t>
            </w:r>
            <w:r w:rsidRPr="00844BFA">
              <w:rPr>
                <w:b/>
                <w:sz w:val="20"/>
                <w:szCs w:val="20"/>
                <w:lang w:eastAsia="zh-CN"/>
              </w:rPr>
              <w:t>ant</w:t>
            </w:r>
          </w:p>
        </w:tc>
        <w:tc>
          <w:tcPr>
            <w:tcW w:w="1417" w:type="dxa"/>
          </w:tcPr>
          <w:p w14:paraId="4F8D93E4" w14:textId="77777777" w:rsidR="00844BFA" w:rsidRPr="00844BFA" w:rsidRDefault="00844BFA" w:rsidP="00456FA4">
            <w:pPr>
              <w:rPr>
                <w:sz w:val="20"/>
                <w:szCs w:val="20"/>
                <w:lang w:eastAsia="zh-CN"/>
              </w:rPr>
            </w:pPr>
            <w:r w:rsidRPr="00844BFA">
              <w:rPr>
                <w:sz w:val="20"/>
                <w:szCs w:val="20"/>
                <w:lang w:eastAsia="zh-CN"/>
              </w:rPr>
              <w:t xml:space="preserve">PascalCasing for publicly visible; </w:t>
            </w:r>
          </w:p>
          <w:p w14:paraId="056F68AD" w14:textId="77777777" w:rsidR="00844BFA" w:rsidRPr="00844BFA" w:rsidRDefault="00844BFA" w:rsidP="00456FA4">
            <w:pPr>
              <w:rPr>
                <w:sz w:val="20"/>
                <w:szCs w:val="20"/>
                <w:lang w:eastAsia="zh-CN"/>
              </w:rPr>
            </w:pPr>
            <w:r w:rsidRPr="00844BFA">
              <w:rPr>
                <w:sz w:val="20"/>
                <w:szCs w:val="20"/>
                <w:lang w:eastAsia="zh-CN"/>
              </w:rPr>
              <w:t>camelCasing for internally visible;</w:t>
            </w:r>
          </w:p>
          <w:p w14:paraId="1E0F55F8" w14:textId="77777777" w:rsidR="00844BFA" w:rsidRPr="00844BFA" w:rsidRDefault="00844BFA" w:rsidP="00456FA4">
            <w:pPr>
              <w:rPr>
                <w:sz w:val="20"/>
                <w:szCs w:val="20"/>
                <w:lang w:eastAsia="zh-CN"/>
              </w:rPr>
            </w:pPr>
            <w:r w:rsidRPr="00844BFA">
              <w:rPr>
                <w:sz w:val="20"/>
                <w:szCs w:val="20"/>
                <w:lang w:eastAsia="zh-CN"/>
              </w:rPr>
              <w:t>All capital only for abbreviation of one or two chars long.</w:t>
            </w:r>
          </w:p>
        </w:tc>
        <w:tc>
          <w:tcPr>
            <w:tcW w:w="3544" w:type="dxa"/>
          </w:tcPr>
          <w:p w14:paraId="4D61C982" w14:textId="77777777" w:rsidR="00844BFA" w:rsidRPr="00844BFA" w:rsidRDefault="00844BFA" w:rsidP="00456FA4">
            <w:pPr>
              <w:pStyle w:val="Code"/>
              <w:ind w:left="0"/>
              <w:rPr>
                <w:rFonts w:asciiTheme="minorHAnsi" w:hAnsiTheme="minorHAnsi"/>
                <w:lang w:eastAsia="zh-CN"/>
              </w:rPr>
            </w:pPr>
            <w:r w:rsidRPr="00844BFA">
              <w:rPr>
                <w:rFonts w:asciiTheme="minorHAnsi" w:hAnsiTheme="minorHAnsi"/>
                <w:lang w:eastAsia="zh-CN"/>
              </w:rPr>
              <w:t>Noun</w:t>
            </w:r>
          </w:p>
        </w:tc>
        <w:tc>
          <w:tcPr>
            <w:tcW w:w="3679" w:type="dxa"/>
          </w:tcPr>
          <w:p w14:paraId="3B7C65D4" w14:textId="77777777" w:rsidR="00844BFA" w:rsidRPr="00844BFA" w:rsidRDefault="00844BFA" w:rsidP="00456FA4">
            <w:pPr>
              <w:autoSpaceDE w:val="0"/>
              <w:autoSpaceDN w:val="0"/>
              <w:adjustRightInd w:val="0"/>
              <w:rPr>
                <w:rFonts w:ascii="Courier New" w:eastAsia="NSimSun" w:hAnsi="Courier New" w:cs="Courier New"/>
                <w:noProof/>
                <w:sz w:val="20"/>
                <w:szCs w:val="20"/>
              </w:rPr>
            </w:pPr>
            <w:r w:rsidRPr="00844BFA">
              <w:rPr>
                <w:rFonts w:ascii="Courier New" w:eastAsia="NSimSun" w:hAnsi="Courier New" w:cs="Courier New"/>
                <w:noProof/>
                <w:color w:val="0000FF"/>
                <w:sz w:val="20"/>
                <w:szCs w:val="20"/>
              </w:rPr>
              <w:t>public</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const</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string</w:t>
            </w:r>
            <w:r w:rsidRPr="00844BFA">
              <w:rPr>
                <w:rFonts w:ascii="Courier New" w:eastAsia="NSimSun" w:hAnsi="Courier New" w:cs="Courier New"/>
                <w:noProof/>
                <w:sz w:val="20"/>
                <w:szCs w:val="20"/>
              </w:rPr>
              <w:t xml:space="preserve"> MessageText = </w:t>
            </w:r>
            <w:r w:rsidRPr="00844BFA">
              <w:rPr>
                <w:rFonts w:ascii="Courier New" w:eastAsia="NSimSun" w:hAnsi="Courier New" w:cs="Courier New"/>
                <w:noProof/>
                <w:color w:val="A31515"/>
                <w:sz w:val="20"/>
                <w:szCs w:val="20"/>
              </w:rPr>
              <w:t>"A"</w:t>
            </w:r>
            <w:r w:rsidRPr="00844BFA">
              <w:rPr>
                <w:rFonts w:ascii="Courier New" w:eastAsia="NSimSun" w:hAnsi="Courier New" w:cs="Courier New"/>
                <w:noProof/>
                <w:sz w:val="20"/>
                <w:szCs w:val="20"/>
              </w:rPr>
              <w:t>;</w:t>
            </w:r>
          </w:p>
          <w:p w14:paraId="2E5B5B8B" w14:textId="77777777" w:rsidR="00844BFA" w:rsidRPr="00844BFA" w:rsidRDefault="00844BFA" w:rsidP="00456FA4">
            <w:pPr>
              <w:autoSpaceDE w:val="0"/>
              <w:autoSpaceDN w:val="0"/>
              <w:adjustRightInd w:val="0"/>
              <w:rPr>
                <w:rFonts w:ascii="Courier New" w:eastAsia="NSimSun" w:hAnsi="Courier New" w:cs="Courier New"/>
                <w:noProof/>
                <w:sz w:val="20"/>
                <w:szCs w:val="20"/>
              </w:rPr>
            </w:pPr>
            <w:r w:rsidRPr="00844BFA">
              <w:rPr>
                <w:rFonts w:ascii="Courier New" w:eastAsia="NSimSun" w:hAnsi="Courier New" w:cs="Courier New"/>
                <w:noProof/>
                <w:color w:val="0000FF"/>
                <w:sz w:val="20"/>
                <w:szCs w:val="20"/>
              </w:rPr>
              <w:t>private</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const</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string</w:t>
            </w:r>
            <w:r w:rsidRPr="00844BFA">
              <w:rPr>
                <w:rFonts w:ascii="Courier New" w:eastAsia="NSimSun" w:hAnsi="Courier New" w:cs="Courier New"/>
                <w:noProof/>
                <w:sz w:val="20"/>
                <w:szCs w:val="20"/>
              </w:rPr>
              <w:t xml:space="preserve"> messageText = </w:t>
            </w:r>
            <w:r w:rsidRPr="00844BFA">
              <w:rPr>
                <w:rFonts w:ascii="Courier New" w:eastAsia="NSimSun" w:hAnsi="Courier New" w:cs="Courier New"/>
                <w:noProof/>
                <w:color w:val="A31515"/>
                <w:sz w:val="20"/>
                <w:szCs w:val="20"/>
              </w:rPr>
              <w:t>"B"</w:t>
            </w:r>
            <w:r w:rsidRPr="00844BFA">
              <w:rPr>
                <w:rFonts w:ascii="Courier New" w:eastAsia="NSimSun" w:hAnsi="Courier New" w:cs="Courier New"/>
                <w:noProof/>
                <w:sz w:val="20"/>
                <w:szCs w:val="20"/>
              </w:rPr>
              <w:t>;</w:t>
            </w:r>
          </w:p>
          <w:p w14:paraId="01D3C20F" w14:textId="77777777" w:rsidR="00844BFA" w:rsidRPr="00844BFA" w:rsidRDefault="00844BFA" w:rsidP="00456FA4">
            <w:pPr>
              <w:autoSpaceDE w:val="0"/>
              <w:autoSpaceDN w:val="0"/>
              <w:adjustRightInd w:val="0"/>
              <w:rPr>
                <w:rFonts w:ascii="Courier New" w:eastAsia="NSimSun" w:hAnsi="Courier New" w:cs="Courier New"/>
                <w:noProof/>
                <w:sz w:val="20"/>
                <w:szCs w:val="20"/>
              </w:rPr>
            </w:pPr>
            <w:r w:rsidRPr="00844BFA">
              <w:rPr>
                <w:rFonts w:ascii="Courier New" w:eastAsia="NSimSun" w:hAnsi="Courier New" w:cs="Courier New"/>
                <w:noProof/>
                <w:color w:val="0000FF"/>
                <w:sz w:val="20"/>
                <w:szCs w:val="20"/>
              </w:rPr>
              <w:t>public</w:t>
            </w:r>
            <w:r w:rsidRPr="00844BFA">
              <w:rPr>
                <w:rFonts w:ascii="Courier New" w:eastAsia="NSimSun" w:hAnsi="Courier New" w:cs="Courier New"/>
                <w:noProof/>
                <w:sz w:val="20"/>
                <w:szCs w:val="20"/>
              </w:rPr>
              <w:t xml:space="preserve"> </w:t>
            </w:r>
            <w:r w:rsidRPr="00844BFA">
              <w:rPr>
                <w:rFonts w:ascii="Courier New" w:eastAsia="NSimSun" w:hAnsi="Courier New" w:cs="Courier New"/>
                <w:noProof/>
                <w:color w:val="0000FF"/>
                <w:sz w:val="20"/>
                <w:szCs w:val="20"/>
              </w:rPr>
              <w:t xml:space="preserve">const double </w:t>
            </w:r>
            <w:r w:rsidRPr="00844BFA">
              <w:rPr>
                <w:rFonts w:ascii="Courier New" w:eastAsia="NSimSun" w:hAnsi="Courier New" w:cs="Courier New"/>
                <w:noProof/>
                <w:sz w:val="20"/>
                <w:szCs w:val="20"/>
              </w:rPr>
              <w:t>PI</w:t>
            </w:r>
            <w:r w:rsidRPr="00844BFA">
              <w:rPr>
                <w:rFonts w:ascii="Courier New" w:eastAsia="NSimSun" w:hAnsi="Courier New" w:cs="Courier New"/>
                <w:noProof/>
                <w:color w:val="0000FF"/>
                <w:sz w:val="20"/>
                <w:szCs w:val="20"/>
              </w:rPr>
              <w:t xml:space="preserve"> </w:t>
            </w:r>
            <w:r w:rsidRPr="00844BFA">
              <w:rPr>
                <w:rFonts w:ascii="Courier New" w:eastAsia="NSimSun" w:hAnsi="Courier New" w:cs="Courier New"/>
                <w:noProof/>
                <w:sz w:val="20"/>
                <w:szCs w:val="20"/>
              </w:rPr>
              <w:t>= 3.14159...;</w:t>
            </w:r>
          </w:p>
          <w:p w14:paraId="33C875C4" w14:textId="77777777" w:rsidR="00844BFA" w:rsidRPr="00844BFA" w:rsidRDefault="00844BFA" w:rsidP="00456FA4">
            <w:pPr>
              <w:autoSpaceDE w:val="0"/>
              <w:autoSpaceDN w:val="0"/>
              <w:adjustRightInd w:val="0"/>
              <w:rPr>
                <w:rFonts w:ascii="Courier New" w:hAnsi="Courier New" w:cs="Courier New"/>
                <w:noProof/>
                <w:sz w:val="20"/>
                <w:szCs w:val="20"/>
                <w:lang w:eastAsia="zh-CN"/>
              </w:rPr>
            </w:pPr>
          </w:p>
        </w:tc>
      </w:tr>
      <w:tr w:rsidR="00844BFA" w:rsidRPr="00844BFA" w14:paraId="347A13E6" w14:textId="77777777" w:rsidTr="00844BFA">
        <w:tc>
          <w:tcPr>
            <w:tcW w:w="1440" w:type="dxa"/>
          </w:tcPr>
          <w:p w14:paraId="30E4F20F" w14:textId="77777777" w:rsidR="00844BFA" w:rsidRPr="00844BFA" w:rsidRDefault="00844BFA" w:rsidP="00456FA4">
            <w:pPr>
              <w:rPr>
                <w:b/>
                <w:sz w:val="20"/>
                <w:szCs w:val="20"/>
                <w:lang w:eastAsia="zh-CN"/>
              </w:rPr>
            </w:pPr>
            <w:r w:rsidRPr="00844BFA">
              <w:rPr>
                <w:b/>
                <w:sz w:val="20"/>
                <w:szCs w:val="20"/>
              </w:rPr>
              <w:t>Parameter, Variable</w:t>
            </w:r>
          </w:p>
        </w:tc>
        <w:tc>
          <w:tcPr>
            <w:tcW w:w="1417" w:type="dxa"/>
          </w:tcPr>
          <w:p w14:paraId="5A26F473" w14:textId="77777777" w:rsidR="00844BFA" w:rsidRPr="00844BFA" w:rsidRDefault="00844BFA" w:rsidP="00456FA4">
            <w:pPr>
              <w:rPr>
                <w:sz w:val="20"/>
                <w:szCs w:val="20"/>
              </w:rPr>
            </w:pPr>
            <w:r w:rsidRPr="00844BFA">
              <w:rPr>
                <w:sz w:val="20"/>
                <w:szCs w:val="20"/>
              </w:rPr>
              <w:t>camelCasing</w:t>
            </w:r>
          </w:p>
        </w:tc>
        <w:tc>
          <w:tcPr>
            <w:tcW w:w="3544" w:type="dxa"/>
          </w:tcPr>
          <w:p w14:paraId="237CD92A" w14:textId="77777777" w:rsidR="00844BFA" w:rsidRPr="00844BFA" w:rsidRDefault="00844BFA" w:rsidP="00456FA4">
            <w:pPr>
              <w:rPr>
                <w:sz w:val="20"/>
                <w:szCs w:val="20"/>
              </w:rPr>
            </w:pPr>
            <w:r w:rsidRPr="00844BFA">
              <w:rPr>
                <w:sz w:val="20"/>
                <w:szCs w:val="20"/>
              </w:rPr>
              <w:t>Noun</w:t>
            </w:r>
          </w:p>
        </w:tc>
        <w:tc>
          <w:tcPr>
            <w:tcW w:w="3679" w:type="dxa"/>
          </w:tcPr>
          <w:p w14:paraId="07A3DDA1" w14:textId="77777777" w:rsidR="00844BFA" w:rsidRPr="00844BFA" w:rsidRDefault="00844BFA" w:rsidP="00456FA4">
            <w:pPr>
              <w:rPr>
                <w:rFonts w:ascii="Courier New" w:hAnsi="Courier New" w:cs="Courier New"/>
                <w:sz w:val="20"/>
                <w:szCs w:val="20"/>
              </w:rPr>
            </w:pPr>
            <w:r w:rsidRPr="00844BFA">
              <w:rPr>
                <w:rFonts w:ascii="Courier New" w:eastAsia="NSimSun" w:hAnsi="Courier New" w:cs="Courier New"/>
                <w:noProof/>
                <w:color w:val="0000FF"/>
                <w:sz w:val="20"/>
                <w:szCs w:val="20"/>
              </w:rPr>
              <w:t>int</w:t>
            </w:r>
            <w:r w:rsidRPr="00844BFA">
              <w:rPr>
                <w:rFonts w:ascii="Courier New" w:eastAsia="NSimSun" w:hAnsi="Courier New" w:cs="Courier New"/>
                <w:noProof/>
                <w:sz w:val="20"/>
                <w:szCs w:val="20"/>
              </w:rPr>
              <w:t xml:space="preserve"> customerID;</w:t>
            </w:r>
          </w:p>
        </w:tc>
      </w:tr>
      <w:tr w:rsidR="00844BFA" w:rsidRPr="00844BFA" w14:paraId="0E01C701" w14:textId="77777777" w:rsidTr="00844BFA">
        <w:tc>
          <w:tcPr>
            <w:tcW w:w="1440" w:type="dxa"/>
          </w:tcPr>
          <w:p w14:paraId="4A5A310D" w14:textId="77777777" w:rsidR="00844BFA" w:rsidRPr="00844BFA" w:rsidRDefault="00844BFA" w:rsidP="00456FA4">
            <w:pPr>
              <w:rPr>
                <w:b/>
                <w:sz w:val="20"/>
                <w:szCs w:val="20"/>
                <w:lang w:eastAsia="zh-CN"/>
              </w:rPr>
            </w:pPr>
            <w:r w:rsidRPr="00844BFA">
              <w:rPr>
                <w:b/>
                <w:sz w:val="20"/>
                <w:szCs w:val="20"/>
              </w:rPr>
              <w:t>Generic Type</w:t>
            </w:r>
            <w:r w:rsidRPr="00844BFA">
              <w:rPr>
                <w:rFonts w:hint="eastAsia"/>
                <w:b/>
                <w:sz w:val="20"/>
                <w:szCs w:val="20"/>
                <w:lang w:eastAsia="zh-CN"/>
              </w:rPr>
              <w:t xml:space="preserve"> Parameter</w:t>
            </w:r>
          </w:p>
        </w:tc>
        <w:tc>
          <w:tcPr>
            <w:tcW w:w="1417" w:type="dxa"/>
          </w:tcPr>
          <w:p w14:paraId="0118990B" w14:textId="77777777" w:rsidR="00844BFA" w:rsidRPr="00844BFA" w:rsidRDefault="00844BFA" w:rsidP="00456FA4">
            <w:pPr>
              <w:rPr>
                <w:sz w:val="20"/>
                <w:szCs w:val="20"/>
              </w:rPr>
            </w:pPr>
            <w:r w:rsidRPr="00844BFA">
              <w:rPr>
                <w:sz w:val="20"/>
                <w:szCs w:val="20"/>
              </w:rPr>
              <w:t>PascalCasing</w:t>
            </w:r>
          </w:p>
          <w:p w14:paraId="27B3DBE4" w14:textId="77777777" w:rsidR="00844BFA" w:rsidRPr="00844BFA" w:rsidRDefault="00844BFA" w:rsidP="00456FA4">
            <w:pPr>
              <w:rPr>
                <w:sz w:val="20"/>
                <w:szCs w:val="20"/>
              </w:rPr>
            </w:pPr>
            <w:r w:rsidRPr="00844BFA">
              <w:rPr>
                <w:sz w:val="20"/>
                <w:szCs w:val="20"/>
              </w:rPr>
              <w:t>‘T’ prefix</w:t>
            </w:r>
          </w:p>
        </w:tc>
        <w:tc>
          <w:tcPr>
            <w:tcW w:w="3544" w:type="dxa"/>
          </w:tcPr>
          <w:p w14:paraId="3A0789B4" w14:textId="77777777" w:rsidR="00844BFA" w:rsidRPr="00844BFA" w:rsidRDefault="00844BFA" w:rsidP="00456FA4">
            <w:pPr>
              <w:rPr>
                <w:sz w:val="20"/>
                <w:szCs w:val="20"/>
                <w:lang w:eastAsia="zh-CN"/>
              </w:rPr>
            </w:pPr>
            <w:r w:rsidRPr="00844BFA">
              <w:rPr>
                <w:sz w:val="20"/>
                <w:szCs w:val="20"/>
              </w:rPr>
              <w:t>Noun</w:t>
            </w:r>
          </w:p>
          <w:p w14:paraId="4E3A957F"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lang w:eastAsia="zh-CN"/>
              </w:rPr>
              <w:t xml:space="preserve"> name generic type parameters with descriptive names, unless a single-</w:t>
            </w:r>
            <w:r w:rsidRPr="00844BFA">
              <w:rPr>
                <w:sz w:val="20"/>
                <w:szCs w:val="20"/>
                <w:lang w:eastAsia="zh-CN"/>
              </w:rPr>
              <w:lastRenderedPageBreak/>
              <w:t>letter name is completely self-explanatory and a descriptive name would not add value.</w:t>
            </w:r>
          </w:p>
          <w:p w14:paraId="3885F5DD"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lang w:eastAsia="zh-CN"/>
              </w:rPr>
              <w:t xml:space="preserve"> prefix descriptive type parameter names with T.</w:t>
            </w:r>
          </w:p>
          <w:p w14:paraId="0635F921"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rFonts w:hint="eastAsia"/>
                <w:b/>
                <w:sz w:val="20"/>
                <w:szCs w:val="20"/>
                <w:lang w:eastAsia="zh-CN"/>
              </w:rPr>
              <w:t>You should</w:t>
            </w:r>
            <w:r w:rsidRPr="00844BFA">
              <w:rPr>
                <w:sz w:val="20"/>
                <w:szCs w:val="20"/>
                <w:lang w:eastAsia="zh-CN"/>
              </w:rPr>
              <w:t xml:space="preserve"> using T as the type parameter name for types with one single-letter type parameter.</w:t>
            </w:r>
          </w:p>
        </w:tc>
        <w:tc>
          <w:tcPr>
            <w:tcW w:w="3679" w:type="dxa"/>
          </w:tcPr>
          <w:p w14:paraId="5FA3124C" w14:textId="77777777" w:rsidR="00844BFA" w:rsidRPr="00844BFA" w:rsidRDefault="00844BFA" w:rsidP="00456FA4">
            <w:pPr>
              <w:rPr>
                <w:rFonts w:ascii="Courier New" w:hAnsi="Courier New" w:cs="Courier New"/>
                <w:sz w:val="20"/>
                <w:szCs w:val="20"/>
              </w:rPr>
            </w:pPr>
            <w:r w:rsidRPr="00844BFA">
              <w:rPr>
                <w:rFonts w:ascii="Courier New" w:hAnsi="Courier New" w:cs="Courier New"/>
                <w:sz w:val="20"/>
                <w:szCs w:val="20"/>
              </w:rPr>
              <w:lastRenderedPageBreak/>
              <w:t>T, TItem, TPolicy</w:t>
            </w:r>
          </w:p>
        </w:tc>
      </w:tr>
      <w:tr w:rsidR="00844BFA" w:rsidRPr="00844BFA" w14:paraId="7564D0AB" w14:textId="77777777" w:rsidTr="00844BFA">
        <w:tc>
          <w:tcPr>
            <w:tcW w:w="1440" w:type="dxa"/>
          </w:tcPr>
          <w:p w14:paraId="753C1939" w14:textId="77777777" w:rsidR="00844BFA" w:rsidRPr="00844BFA" w:rsidRDefault="00844BFA" w:rsidP="00456FA4">
            <w:pPr>
              <w:rPr>
                <w:b/>
                <w:sz w:val="20"/>
                <w:szCs w:val="20"/>
                <w:lang w:eastAsia="zh-CN"/>
              </w:rPr>
            </w:pPr>
            <w:r w:rsidRPr="00844BFA">
              <w:rPr>
                <w:b/>
                <w:sz w:val="20"/>
                <w:szCs w:val="20"/>
              </w:rPr>
              <w:t>Resource</w:t>
            </w:r>
          </w:p>
        </w:tc>
        <w:tc>
          <w:tcPr>
            <w:tcW w:w="1417" w:type="dxa"/>
          </w:tcPr>
          <w:p w14:paraId="1DA091D3" w14:textId="77777777" w:rsidR="00844BFA" w:rsidRPr="00844BFA" w:rsidRDefault="00844BFA" w:rsidP="00456FA4">
            <w:pPr>
              <w:rPr>
                <w:sz w:val="20"/>
                <w:szCs w:val="20"/>
              </w:rPr>
            </w:pPr>
            <w:r w:rsidRPr="00844BFA">
              <w:rPr>
                <w:sz w:val="20"/>
                <w:szCs w:val="20"/>
              </w:rPr>
              <w:t>PascalCasing</w:t>
            </w:r>
          </w:p>
        </w:tc>
        <w:tc>
          <w:tcPr>
            <w:tcW w:w="3544" w:type="dxa"/>
          </w:tcPr>
          <w:p w14:paraId="340717B5" w14:textId="77777777" w:rsidR="00844BFA" w:rsidRPr="00844BFA" w:rsidRDefault="00844BFA" w:rsidP="00456FA4">
            <w:pPr>
              <w:rPr>
                <w:sz w:val="20"/>
                <w:szCs w:val="20"/>
                <w:lang w:eastAsia="zh-CN"/>
              </w:rPr>
            </w:pPr>
            <w:r w:rsidRPr="00844BFA">
              <w:rPr>
                <w:sz w:val="20"/>
                <w:szCs w:val="20"/>
              </w:rPr>
              <w:t>Noun</w:t>
            </w:r>
          </w:p>
          <w:p w14:paraId="0F253C3F"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lang w:eastAsia="zh-CN"/>
              </w:rPr>
              <w:t xml:space="preserve"> provide descriptive rather than short identifiers.</w:t>
            </w:r>
            <w:r w:rsidRPr="00844BFA">
              <w:rPr>
                <w:sz w:val="20"/>
                <w:szCs w:val="20"/>
              </w:rPr>
              <w:t xml:space="preserve"> </w:t>
            </w:r>
            <w:r w:rsidRPr="00844BFA">
              <w:rPr>
                <w:sz w:val="20"/>
                <w:szCs w:val="20"/>
                <w:lang w:eastAsia="zh-CN"/>
              </w:rPr>
              <w:t>Keep them concise where possible, but do not sacrifice readability for space.</w:t>
            </w:r>
          </w:p>
          <w:p w14:paraId="2284E6EC" w14:textId="77777777" w:rsidR="00844BFA" w:rsidRPr="00844BFA" w:rsidRDefault="00844BFA" w:rsidP="00456FA4">
            <w:pPr>
              <w:rPr>
                <w:sz w:val="20"/>
                <w:szCs w:val="20"/>
                <w:lang w:eastAsia="zh-CN"/>
              </w:rPr>
            </w:pPr>
            <w:r w:rsidRPr="00844BFA">
              <w:rPr>
                <w:color w:val="00B050"/>
                <w:sz w:val="20"/>
                <w:szCs w:val="20"/>
              </w:rPr>
              <w:sym w:font="Wingdings" w:char="F0FE"/>
            </w:r>
            <w:r w:rsidRPr="00844BFA">
              <w:rPr>
                <w:rFonts w:hint="eastAsia"/>
                <w:color w:val="00B050"/>
                <w:sz w:val="20"/>
                <w:szCs w:val="20"/>
                <w:lang w:eastAsia="zh-CN"/>
              </w:rPr>
              <w:t xml:space="preserve"> </w:t>
            </w:r>
            <w:r w:rsidRPr="00844BFA">
              <w:rPr>
                <w:b/>
                <w:sz w:val="20"/>
                <w:szCs w:val="20"/>
              </w:rPr>
              <w:t>D</w:t>
            </w:r>
            <w:r w:rsidRPr="00844BFA">
              <w:rPr>
                <w:rFonts w:hint="eastAsia"/>
                <w:b/>
                <w:sz w:val="20"/>
                <w:szCs w:val="20"/>
                <w:lang w:eastAsia="zh-CN"/>
              </w:rPr>
              <w:t>o</w:t>
            </w:r>
            <w:r w:rsidRPr="00844BFA">
              <w:rPr>
                <w:sz w:val="20"/>
                <w:szCs w:val="20"/>
                <w:lang w:eastAsia="zh-CN"/>
              </w:rPr>
              <w:t xml:space="preserve"> use only alphanumeric characters and underscores in naming resources.</w:t>
            </w:r>
          </w:p>
        </w:tc>
        <w:tc>
          <w:tcPr>
            <w:tcW w:w="3679" w:type="dxa"/>
          </w:tcPr>
          <w:p w14:paraId="5F9BC1C0" w14:textId="77777777" w:rsidR="00844BFA" w:rsidRPr="00844BFA" w:rsidRDefault="00844BFA" w:rsidP="00456FA4">
            <w:pPr>
              <w:rPr>
                <w:rFonts w:ascii="Courier New" w:hAnsi="Courier New" w:cs="Courier New"/>
                <w:sz w:val="20"/>
                <w:szCs w:val="20"/>
              </w:rPr>
            </w:pPr>
            <w:r w:rsidRPr="00844BFA">
              <w:rPr>
                <w:rFonts w:ascii="Courier New" w:hAnsi="Courier New" w:cs="Courier New"/>
                <w:sz w:val="20"/>
                <w:szCs w:val="20"/>
              </w:rPr>
              <w:t>ArgumentExceptionInvalidName</w:t>
            </w:r>
          </w:p>
        </w:tc>
      </w:tr>
    </w:tbl>
    <w:p w14:paraId="37A61BDE" w14:textId="77777777" w:rsidR="006A02E3" w:rsidRPr="006A02E3" w:rsidRDefault="006A02E3" w:rsidP="00E87F64">
      <w:pPr>
        <w:pStyle w:val="Body"/>
        <w:ind w:left="0"/>
        <w:rPr>
          <w:lang w:val="en-AU"/>
        </w:rPr>
      </w:pPr>
    </w:p>
    <w:p w14:paraId="7A87F547" w14:textId="77777777" w:rsidR="00CF3C0D" w:rsidRDefault="00B26DA1" w:rsidP="00B26DA1">
      <w:pPr>
        <w:pStyle w:val="Heading1"/>
        <w:rPr>
          <w:lang w:val="en-AU"/>
        </w:rPr>
      </w:pPr>
      <w:r>
        <w:rPr>
          <w:lang w:val="en-AU"/>
        </w:rPr>
        <w:lastRenderedPageBreak/>
        <w:t>Unit Testing</w:t>
      </w:r>
    </w:p>
    <w:p w14:paraId="4CD998A2" w14:textId="77777777" w:rsidR="000A7936" w:rsidRDefault="000A7936" w:rsidP="000A7936">
      <w:pPr>
        <w:pStyle w:val="Heading2"/>
        <w:rPr>
          <w:lang w:val="en-AU"/>
        </w:rPr>
      </w:pPr>
      <w:r>
        <w:rPr>
          <w:lang w:val="en-AU"/>
        </w:rPr>
        <w:t>NUnit</w:t>
      </w:r>
    </w:p>
    <w:p w14:paraId="52C151CC" w14:textId="77777777" w:rsidR="00496F10" w:rsidRDefault="00496F10" w:rsidP="00140D9F">
      <w:pPr>
        <w:pStyle w:val="Heading3"/>
        <w:rPr>
          <w:lang w:val="en-AU"/>
        </w:rPr>
      </w:pPr>
      <w:r>
        <w:rPr>
          <w:lang w:val="en-AU"/>
        </w:rPr>
        <w:t>Install</w:t>
      </w:r>
    </w:p>
    <w:p w14:paraId="5D6BDBDE" w14:textId="77777777" w:rsidR="00496F10" w:rsidRPr="00496F10" w:rsidRDefault="00496F10" w:rsidP="00F34607">
      <w:pPr>
        <w:pStyle w:val="Code"/>
        <w:ind w:left="1440"/>
      </w:pPr>
      <w:r>
        <w:t>&gt;&gt; Install-package NUnit</w:t>
      </w:r>
      <w:r>
        <w:br/>
        <w:t>Tools-&gt;Extensions and Updates-&gt;NUnit Test Adapter</w:t>
      </w:r>
    </w:p>
    <w:p w14:paraId="0DDECEE9" w14:textId="77777777" w:rsidR="00140D9F" w:rsidRDefault="00C11EB4" w:rsidP="00140D9F">
      <w:pPr>
        <w:pStyle w:val="Heading3"/>
        <w:rPr>
          <w:lang w:val="en-AU"/>
        </w:rPr>
      </w:pPr>
      <w:r>
        <w:rPr>
          <w:lang w:val="en-AU"/>
        </w:rPr>
        <w:t>Project Setup</w:t>
      </w:r>
    </w:p>
    <w:p w14:paraId="37B46C67" w14:textId="77777777" w:rsidR="00CE175D" w:rsidRDefault="00CF2AED" w:rsidP="007D3B01">
      <w:pPr>
        <w:pStyle w:val="Body"/>
        <w:numPr>
          <w:ilvl w:val="0"/>
          <w:numId w:val="35"/>
        </w:numPr>
        <w:rPr>
          <w:lang w:val="en-AU"/>
        </w:rPr>
      </w:pPr>
      <w:r w:rsidRPr="00CF2AED">
        <w:rPr>
          <w:lang w:val="en-AU"/>
        </w:rPr>
        <w:t>Create new unit tests project:</w:t>
      </w:r>
      <w:r w:rsidRPr="00CF2AED">
        <w:rPr>
          <w:lang w:val="en-AU"/>
        </w:rPr>
        <w:br/>
      </w:r>
      <w:r w:rsidR="00F96EEC" w:rsidRPr="00CF2AED">
        <w:rPr>
          <w:rStyle w:val="CodeChar"/>
        </w:rPr>
        <w:t>New-&gt;Project-&gt;Class Library-&gt;&lt;unit test project&gt;</w:t>
      </w:r>
      <w:r>
        <w:rPr>
          <w:rStyle w:val="CodeChar"/>
        </w:rPr>
        <w:br/>
      </w:r>
      <w:r w:rsidR="00A40A85" w:rsidRPr="00CF2AED">
        <w:rPr>
          <w:lang w:val="en-AU"/>
        </w:rPr>
        <w:t>Convention</w:t>
      </w:r>
      <w:r w:rsidR="00CE175D" w:rsidRPr="00CF2AED">
        <w:rPr>
          <w:lang w:val="en-AU"/>
        </w:rPr>
        <w:t>: &lt;project_under_test&gt;.UnitTests</w:t>
      </w:r>
    </w:p>
    <w:p w14:paraId="1FAF8842" w14:textId="77777777" w:rsidR="00CF2AED" w:rsidRDefault="00CF2AED" w:rsidP="007D3B01">
      <w:pPr>
        <w:pStyle w:val="Body"/>
        <w:numPr>
          <w:ilvl w:val="0"/>
          <w:numId w:val="35"/>
        </w:numPr>
        <w:rPr>
          <w:lang w:val="en-AU"/>
        </w:rPr>
      </w:pPr>
      <w:r>
        <w:rPr>
          <w:lang w:val="en-AU"/>
        </w:rPr>
        <w:t>In the unit test project-&gt;References-&gt;add reference to the project under test.</w:t>
      </w:r>
    </w:p>
    <w:p w14:paraId="2C0B017A" w14:textId="77777777" w:rsidR="00A312DC" w:rsidRDefault="00A312DC" w:rsidP="007D3B01">
      <w:pPr>
        <w:pStyle w:val="Body"/>
        <w:numPr>
          <w:ilvl w:val="0"/>
          <w:numId w:val="35"/>
        </w:numPr>
        <w:rPr>
          <w:lang w:val="en-AU"/>
        </w:rPr>
      </w:pPr>
      <w:r>
        <w:rPr>
          <w:lang w:val="en-AU"/>
        </w:rPr>
        <w:t>Conventions:</w:t>
      </w:r>
    </w:p>
    <w:p w14:paraId="3D447352" w14:textId="77777777" w:rsidR="00A312DC" w:rsidRDefault="00A312DC" w:rsidP="007D3B01">
      <w:pPr>
        <w:pStyle w:val="Body"/>
        <w:numPr>
          <w:ilvl w:val="1"/>
          <w:numId w:val="35"/>
        </w:numPr>
        <w:rPr>
          <w:lang w:val="en-AU"/>
        </w:rPr>
      </w:pPr>
      <w:r w:rsidRPr="00A312DC">
        <w:rPr>
          <w:lang w:val="en-AU"/>
        </w:rPr>
        <w:t>Name of Fixture: &lt;class under test&gt;Tests</w:t>
      </w:r>
    </w:p>
    <w:p w14:paraId="0608EE01" w14:textId="77777777" w:rsidR="00A312DC" w:rsidRDefault="00A312DC" w:rsidP="007D3B01">
      <w:pPr>
        <w:pStyle w:val="Body"/>
        <w:numPr>
          <w:ilvl w:val="1"/>
          <w:numId w:val="35"/>
        </w:numPr>
        <w:rPr>
          <w:lang w:val="en-AU"/>
        </w:rPr>
      </w:pPr>
      <w:r>
        <w:rPr>
          <w:lang w:val="en-AU"/>
        </w:rPr>
        <w:t>n</w:t>
      </w:r>
      <w:r w:rsidRPr="00A312DC">
        <w:rPr>
          <w:lang w:val="en-AU"/>
        </w:rPr>
        <w:t xml:space="preserve">ame of </w:t>
      </w:r>
      <w:r>
        <w:rPr>
          <w:lang w:val="en-AU"/>
        </w:rPr>
        <w:t>parameter to hold the System Under Test:</w:t>
      </w:r>
      <w:r>
        <w:rPr>
          <w:lang w:val="en-AU"/>
        </w:rPr>
        <w:br/>
        <w:t xml:space="preserve">var </w:t>
      </w:r>
      <w:r w:rsidRPr="00A312DC">
        <w:rPr>
          <w:rStyle w:val="CodeChar"/>
        </w:rPr>
        <w:t>sut</w:t>
      </w:r>
      <w:r>
        <w:rPr>
          <w:lang w:val="en-AU"/>
        </w:rPr>
        <w:t xml:space="preserve"> = new &lt;SystemUnderTest&gt;</w:t>
      </w:r>
    </w:p>
    <w:p w14:paraId="1F9F4E58" w14:textId="77777777" w:rsidR="00A312DC" w:rsidRPr="00A312DC" w:rsidRDefault="00A75241" w:rsidP="007D3B01">
      <w:pPr>
        <w:pStyle w:val="Body"/>
        <w:numPr>
          <w:ilvl w:val="1"/>
          <w:numId w:val="35"/>
        </w:numPr>
        <w:rPr>
          <w:lang w:val="en-AU"/>
        </w:rPr>
      </w:pPr>
      <w:r>
        <w:rPr>
          <w:lang w:val="en-AU"/>
        </w:rPr>
        <w:t>Test name: If&lt;condition&gt;Then&lt;result&gt;</w:t>
      </w:r>
    </w:p>
    <w:p w14:paraId="3D8D3F5D" w14:textId="77777777" w:rsidR="00BF2A8B" w:rsidRDefault="00140D9F" w:rsidP="00BF2A8B">
      <w:pPr>
        <w:pStyle w:val="Body"/>
        <w:rPr>
          <w:lang w:val="en-AU"/>
        </w:rPr>
      </w:pPr>
      <w:r>
        <w:rPr>
          <w:lang w:val="en-AU"/>
        </w:rPr>
        <w:t>In order to use Nunit:</w:t>
      </w:r>
    </w:p>
    <w:p w14:paraId="6EC4B1DE" w14:textId="77777777" w:rsidR="00140D9F" w:rsidRPr="00140D9F" w:rsidRDefault="00140D9F" w:rsidP="007D3B01">
      <w:pPr>
        <w:pStyle w:val="Body"/>
        <w:numPr>
          <w:ilvl w:val="0"/>
          <w:numId w:val="31"/>
        </w:numPr>
      </w:pPr>
      <w:r w:rsidRPr="00140D9F">
        <w:t>Make sure that your project’s output is define as class library</w:t>
      </w:r>
    </w:p>
    <w:p w14:paraId="0AE87EBF" w14:textId="77777777" w:rsidR="00140D9F" w:rsidRPr="00140D9F" w:rsidRDefault="00140D9F" w:rsidP="007D3B01">
      <w:pPr>
        <w:pStyle w:val="Body"/>
        <w:numPr>
          <w:ilvl w:val="0"/>
          <w:numId w:val="31"/>
        </w:numPr>
      </w:pPr>
      <w:r w:rsidRPr="00140D9F">
        <w:t>Right click on your solution in Visual Studi</w:t>
      </w:r>
      <w:r w:rsidRPr="00140D9F">
        <w:rPr>
          <w:lang w:val="en-AU"/>
        </w:rPr>
        <w:t xml:space="preserve">o -&gt; </w:t>
      </w:r>
      <w:r>
        <w:rPr>
          <w:lang w:val="en-AU"/>
        </w:rPr>
        <w:t>A</w:t>
      </w:r>
      <w:r w:rsidRPr="00140D9F">
        <w:t>dd | New project…</w:t>
      </w:r>
    </w:p>
    <w:p w14:paraId="14532AD9" w14:textId="77777777" w:rsidR="00140D9F" w:rsidRPr="00140D9F" w:rsidRDefault="00140D9F" w:rsidP="007D3B01">
      <w:pPr>
        <w:pStyle w:val="Body"/>
        <w:numPr>
          <w:ilvl w:val="0"/>
          <w:numId w:val="31"/>
        </w:numPr>
      </w:pPr>
      <w:r w:rsidRPr="00140D9F">
        <w:t xml:space="preserve">Click on Visual </w:t>
      </w:r>
      <w:r>
        <w:rPr>
          <w:lang w:val="en-AU"/>
        </w:rPr>
        <w:t>Visual C# Unit Test Project</w:t>
      </w:r>
      <w:r w:rsidRPr="00140D9F">
        <w:t>.</w:t>
      </w:r>
    </w:p>
    <w:p w14:paraId="559F88EB" w14:textId="77777777" w:rsidR="00140D9F" w:rsidRPr="00140D9F" w:rsidRDefault="00140D9F" w:rsidP="007D3B01">
      <w:pPr>
        <w:pStyle w:val="Body"/>
        <w:numPr>
          <w:ilvl w:val="0"/>
          <w:numId w:val="31"/>
        </w:numPr>
        <w:rPr>
          <w:lang w:val="en-AU"/>
        </w:rPr>
      </w:pPr>
      <w:r w:rsidRPr="00140D9F">
        <w:t>Enter the name of your test project and click OK</w:t>
      </w:r>
      <w:r>
        <w:rPr>
          <w:lang w:val="en-AU"/>
        </w:rPr>
        <w:t xml:space="preserve"> (UT_name of project for testing)</w:t>
      </w:r>
      <w:r w:rsidRPr="00140D9F">
        <w:t>.</w:t>
      </w:r>
    </w:p>
    <w:p w14:paraId="64548127" w14:textId="77777777" w:rsidR="00140D9F" w:rsidRDefault="00140D9F" w:rsidP="007D3B01">
      <w:pPr>
        <w:pStyle w:val="Body"/>
        <w:numPr>
          <w:ilvl w:val="0"/>
          <w:numId w:val="31"/>
        </w:numPr>
        <w:rPr>
          <w:lang w:val="en-AU"/>
        </w:rPr>
      </w:pPr>
      <w:r>
        <w:rPr>
          <w:lang w:val="en-AU"/>
        </w:rPr>
        <w:t>On the new UT project:</w:t>
      </w:r>
    </w:p>
    <w:p w14:paraId="18EB9095" w14:textId="77777777" w:rsidR="00140D9F" w:rsidRDefault="00140D9F" w:rsidP="007D3B01">
      <w:pPr>
        <w:pStyle w:val="Body"/>
        <w:numPr>
          <w:ilvl w:val="1"/>
          <w:numId w:val="31"/>
        </w:numPr>
        <w:rPr>
          <w:lang w:val="en-AU"/>
        </w:rPr>
      </w:pPr>
      <w:r>
        <w:rPr>
          <w:lang w:val="en-AU"/>
        </w:rPr>
        <w:t xml:space="preserve">Tools -&gt; NuGet Package Manager -&gt; Manage NuGet Packages for Solution -&gt; Browse -&gt; </w:t>
      </w:r>
      <w:r w:rsidR="007E0A37">
        <w:rPr>
          <w:lang w:val="en-AU"/>
        </w:rPr>
        <w:t xml:space="preserve">choose </w:t>
      </w:r>
      <w:r w:rsidR="00A762FB">
        <w:rPr>
          <w:lang w:val="en-AU"/>
        </w:rPr>
        <w:t>Nu</w:t>
      </w:r>
      <w:r>
        <w:rPr>
          <w:lang w:val="en-AU"/>
        </w:rPr>
        <w:t>nit</w:t>
      </w:r>
      <w:r w:rsidR="00A762FB">
        <w:rPr>
          <w:lang w:val="en-AU"/>
        </w:rPr>
        <w:t xml:space="preserve"> and </w:t>
      </w:r>
      <w:r w:rsidR="00A762FB">
        <w:t>NUnitTestAdapter</w:t>
      </w:r>
    </w:p>
    <w:p w14:paraId="20166EAF" w14:textId="77777777" w:rsidR="00140D9F" w:rsidRDefault="00140D9F" w:rsidP="007D3B01">
      <w:pPr>
        <w:pStyle w:val="Body"/>
        <w:numPr>
          <w:ilvl w:val="1"/>
          <w:numId w:val="31"/>
        </w:numPr>
        <w:rPr>
          <w:lang w:val="en-AU"/>
        </w:rPr>
      </w:pPr>
      <w:r>
        <w:rPr>
          <w:lang w:val="en-AU"/>
        </w:rPr>
        <w:t>Manage which projects uses it (UT only) and install if required.</w:t>
      </w:r>
    </w:p>
    <w:p w14:paraId="17A0FF27" w14:textId="77777777" w:rsidR="00C11EB4" w:rsidRDefault="00D278FC" w:rsidP="007D3B01">
      <w:pPr>
        <w:pStyle w:val="Body"/>
        <w:numPr>
          <w:ilvl w:val="1"/>
          <w:numId w:val="31"/>
        </w:numPr>
        <w:rPr>
          <w:lang w:val="en-AU"/>
        </w:rPr>
      </w:pPr>
      <w:r>
        <w:rPr>
          <w:lang w:val="en-AU"/>
        </w:rPr>
        <w:t>Right click -&gt; Add -&gt; Reference to the project under test.</w:t>
      </w:r>
    </w:p>
    <w:p w14:paraId="16692AE6" w14:textId="77777777" w:rsidR="00D278FC" w:rsidRDefault="00D278FC" w:rsidP="007D3B01">
      <w:pPr>
        <w:pStyle w:val="Body"/>
        <w:numPr>
          <w:ilvl w:val="0"/>
          <w:numId w:val="31"/>
        </w:numPr>
        <w:rPr>
          <w:lang w:val="en-AU"/>
        </w:rPr>
      </w:pPr>
      <w:r>
        <w:rPr>
          <w:lang w:val="en-AU"/>
        </w:rPr>
        <w:t>On the solution-&gt; right click -&gt; properties -&gt; dependencies. Define the unit test project as dependent on the project under test.</w:t>
      </w:r>
    </w:p>
    <w:p w14:paraId="5B9F8814" w14:textId="77777777" w:rsidR="006A2A61" w:rsidRDefault="00C11EB4" w:rsidP="00C11EB4">
      <w:pPr>
        <w:pStyle w:val="Heading3"/>
      </w:pPr>
      <w:r>
        <w:rPr>
          <w:lang w:val="en-AU"/>
        </w:rPr>
        <w:t>Code</w:t>
      </w:r>
    </w:p>
    <w:p w14:paraId="12344EE5" w14:textId="77777777" w:rsidR="007E0A37" w:rsidRDefault="007E0A37" w:rsidP="008D7D35">
      <w:pPr>
        <w:pStyle w:val="Code"/>
        <w:ind w:left="1588"/>
      </w:pPr>
      <w:r>
        <w:t>using Nunit.Framework;</w:t>
      </w:r>
    </w:p>
    <w:p w14:paraId="7BC362AE" w14:textId="77777777" w:rsidR="006A2A61" w:rsidRDefault="006A2A61" w:rsidP="008D7D35">
      <w:pPr>
        <w:pStyle w:val="Code"/>
        <w:ind w:left="1588"/>
        <w:rPr>
          <w:color w:val="000000"/>
        </w:rPr>
      </w:pPr>
      <w:r>
        <w:rPr>
          <w:color w:val="0000FF"/>
        </w:rPr>
        <w:t>namespace</w:t>
      </w:r>
      <w:r>
        <w:rPr>
          <w:color w:val="000000"/>
        </w:rPr>
        <w:t xml:space="preserve"> UT_</w:t>
      </w:r>
      <w:r>
        <w:t>&lt;NameOfTheUnitTestNameSpace&gt;</w:t>
      </w:r>
    </w:p>
    <w:p w14:paraId="11ADB5F5" w14:textId="77777777" w:rsidR="006A2A61" w:rsidRDefault="006A2A61" w:rsidP="008D7D35">
      <w:pPr>
        <w:pStyle w:val="Code"/>
        <w:ind w:left="1588"/>
        <w:rPr>
          <w:color w:val="000000"/>
        </w:rPr>
      </w:pPr>
      <w:r>
        <w:rPr>
          <w:color w:val="000000"/>
        </w:rPr>
        <w:t>{</w:t>
      </w:r>
    </w:p>
    <w:p w14:paraId="502A3E83" w14:textId="77777777" w:rsidR="006A2A61" w:rsidRPr="006A2A61" w:rsidRDefault="006A2A61" w:rsidP="008D7D35">
      <w:pPr>
        <w:pStyle w:val="Code"/>
        <w:ind w:left="1588"/>
        <w:rPr>
          <w:b/>
          <w:bCs/>
          <w:color w:val="000000"/>
        </w:rPr>
      </w:pPr>
      <w:r>
        <w:rPr>
          <w:color w:val="000000"/>
        </w:rPr>
        <w:t xml:space="preserve">    </w:t>
      </w:r>
      <w:r w:rsidRPr="006A2A61">
        <w:rPr>
          <w:b/>
          <w:bCs/>
          <w:color w:val="000000"/>
        </w:rPr>
        <w:t>[</w:t>
      </w:r>
      <w:r w:rsidRPr="006A2A61">
        <w:rPr>
          <w:b/>
          <w:bCs/>
        </w:rPr>
        <w:t>TestFixture</w:t>
      </w:r>
      <w:r w:rsidRPr="006A2A61">
        <w:rPr>
          <w:b/>
          <w:bCs/>
          <w:color w:val="000000"/>
        </w:rPr>
        <w:t>]</w:t>
      </w:r>
    </w:p>
    <w:p w14:paraId="7FACFE81" w14:textId="77777777" w:rsidR="006A2A61" w:rsidRDefault="006A2A61" w:rsidP="008D7D35">
      <w:pPr>
        <w:pStyle w:val="Code"/>
        <w:ind w:left="1588"/>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w:t>
      </w:r>
      <w:r>
        <w:t>UT_&lt;NameOfTheClassOrFeatureToTest&gt;</w:t>
      </w:r>
    </w:p>
    <w:p w14:paraId="2AAC8FAE" w14:textId="77777777" w:rsidR="006A2A61" w:rsidRDefault="006A2A61" w:rsidP="008D7D35">
      <w:pPr>
        <w:pStyle w:val="Code"/>
        <w:ind w:left="1588"/>
        <w:rPr>
          <w:color w:val="000000"/>
        </w:rPr>
      </w:pPr>
      <w:r>
        <w:rPr>
          <w:color w:val="000000"/>
        </w:rPr>
        <w:lastRenderedPageBreak/>
        <w:t xml:space="preserve">    {</w:t>
      </w:r>
    </w:p>
    <w:p w14:paraId="3910C095" w14:textId="77777777" w:rsidR="006A2A61" w:rsidRDefault="006A2A61" w:rsidP="008D7D35">
      <w:pPr>
        <w:pStyle w:val="Code"/>
        <w:ind w:left="1588"/>
        <w:rPr>
          <w:color w:val="000000"/>
        </w:rPr>
      </w:pPr>
      <w:r w:rsidRPr="006A2A61">
        <w:rPr>
          <w:b/>
          <w:bCs/>
          <w:color w:val="000000"/>
        </w:rPr>
        <w:t xml:space="preserve">        [</w:t>
      </w:r>
      <w:r w:rsidRPr="006A2A61">
        <w:rPr>
          <w:b/>
          <w:bCs/>
        </w:rPr>
        <w:t>Test</w:t>
      </w:r>
      <w:r w:rsidRPr="006A2A61">
        <w:rPr>
          <w:b/>
          <w:bCs/>
          <w:color w:val="000000"/>
        </w:rPr>
        <w:t>]</w:t>
      </w:r>
      <w:r>
        <w:rPr>
          <w:b/>
          <w:bCs/>
          <w:color w:val="000000"/>
        </w:rPr>
        <w:br/>
      </w:r>
      <w:r>
        <w:rPr>
          <w:color w:val="000000"/>
        </w:rPr>
        <w:t xml:space="preserve"> </w:t>
      </w:r>
      <w:r>
        <w:rPr>
          <w:color w:val="000000"/>
        </w:rPr>
        <w:tab/>
        <w:t xml:space="preserve">  </w:t>
      </w:r>
      <w:r>
        <w:rPr>
          <w:color w:val="0000FF"/>
        </w:rPr>
        <w:t>public</w:t>
      </w:r>
      <w:r>
        <w:rPr>
          <w:color w:val="000000"/>
        </w:rPr>
        <w:t xml:space="preserve"> </w:t>
      </w:r>
      <w:r>
        <w:rPr>
          <w:color w:val="0000FF"/>
        </w:rPr>
        <w:t>void</w:t>
      </w:r>
      <w:r>
        <w:rPr>
          <w:color w:val="000000"/>
        </w:rPr>
        <w:t xml:space="preserve"> UT_&lt;When</w:t>
      </w:r>
      <w:r w:rsidRPr="00123F67">
        <w:rPr>
          <w:b/>
          <w:bCs/>
          <w:lang w:eastAsia="en-AU"/>
        </w:rPr>
        <w:t>_</w:t>
      </w:r>
      <w:r w:rsidRPr="006A2A61">
        <w:rPr>
          <w:color w:val="000000"/>
        </w:rPr>
        <w:t>StateUnderTest_Should_ExpectedBehavior</w:t>
      </w:r>
      <w:r>
        <w:rPr>
          <w:color w:val="000000"/>
        </w:rPr>
        <w:t>&gt;()</w:t>
      </w:r>
    </w:p>
    <w:p w14:paraId="52B8DAB6" w14:textId="77777777" w:rsidR="006A2A61" w:rsidRDefault="006A2A61" w:rsidP="008D7D35">
      <w:pPr>
        <w:pStyle w:val="Code"/>
        <w:ind w:left="1588"/>
        <w:rPr>
          <w:color w:val="000000"/>
        </w:rPr>
      </w:pPr>
      <w:r>
        <w:rPr>
          <w:color w:val="000000"/>
        </w:rPr>
        <w:t xml:space="preserve">        {</w:t>
      </w:r>
    </w:p>
    <w:p w14:paraId="18AB5601" w14:textId="77777777" w:rsidR="006A2A61" w:rsidRDefault="006A2A61" w:rsidP="008D7D35">
      <w:pPr>
        <w:pStyle w:val="Code"/>
        <w:ind w:left="1588"/>
        <w:rPr>
          <w:color w:val="000000"/>
        </w:rPr>
      </w:pPr>
      <w:r>
        <w:rPr>
          <w:color w:val="000000"/>
        </w:rPr>
        <w:t xml:space="preserve">            </w:t>
      </w:r>
      <w:r>
        <w:t>… test</w:t>
      </w:r>
    </w:p>
    <w:p w14:paraId="000F2EB2" w14:textId="77777777" w:rsidR="006A2A61" w:rsidRDefault="006A2A61" w:rsidP="008D7D35">
      <w:pPr>
        <w:pStyle w:val="Code"/>
        <w:ind w:left="1588"/>
        <w:rPr>
          <w:color w:val="000000"/>
        </w:rPr>
      </w:pPr>
      <w:r>
        <w:rPr>
          <w:color w:val="000000"/>
        </w:rPr>
        <w:t xml:space="preserve">            </w:t>
      </w:r>
      <w:r>
        <w:t>Assert</w:t>
      </w:r>
      <w:r>
        <w:rPr>
          <w:color w:val="000000"/>
        </w:rPr>
        <w:t xml:space="preserve">.AreEqual(&lt;expected result&gt;, </w:t>
      </w:r>
      <w:r>
        <w:rPr>
          <w:color w:val="000000"/>
        </w:rPr>
        <w:br/>
        <w:t xml:space="preserve">                            &lt;call the functionality under test&gt;);</w:t>
      </w:r>
    </w:p>
    <w:p w14:paraId="617F1D55" w14:textId="77777777" w:rsidR="004A7BB9" w:rsidRDefault="004A7BB9" w:rsidP="008D7D35">
      <w:pPr>
        <w:pStyle w:val="Code"/>
        <w:ind w:left="3028"/>
        <w:rPr>
          <w:color w:val="000000"/>
        </w:rPr>
      </w:pPr>
      <w:r>
        <w:rPr>
          <w:color w:val="000000"/>
        </w:rPr>
        <w:t>Assert.That(&lt;result&gt;,Is.EqualTo(&lt;expected result&gt;);</w:t>
      </w:r>
      <w:r>
        <w:rPr>
          <w:color w:val="000000"/>
        </w:rPr>
        <w:br/>
        <w:t>Assert.That(&lt;result&gt;,Is.Not.EqualTo(&lt;forbidden result&gt;);</w:t>
      </w:r>
      <w:r w:rsidR="004D5DFF">
        <w:rPr>
          <w:color w:val="000000"/>
        </w:rPr>
        <w:br/>
        <w:t>Assert.That(&lt;result&gt;,Is.Null);</w:t>
      </w:r>
      <w:r>
        <w:rPr>
          <w:color w:val="000000"/>
        </w:rPr>
        <w:tab/>
      </w:r>
      <w:r>
        <w:rPr>
          <w:color w:val="000000"/>
        </w:rPr>
        <w:tab/>
      </w:r>
    </w:p>
    <w:p w14:paraId="64952856" w14:textId="77777777" w:rsidR="006A2A61" w:rsidRDefault="006A2A61" w:rsidP="008D7D35">
      <w:pPr>
        <w:pStyle w:val="Code"/>
        <w:ind w:left="1588"/>
        <w:rPr>
          <w:color w:val="000000"/>
        </w:rPr>
      </w:pPr>
      <w:r>
        <w:rPr>
          <w:color w:val="000000"/>
        </w:rPr>
        <w:t xml:space="preserve">        }</w:t>
      </w:r>
    </w:p>
    <w:p w14:paraId="49394648" w14:textId="77777777" w:rsidR="006A2A61" w:rsidRDefault="006A2A61" w:rsidP="008D7D35">
      <w:pPr>
        <w:pStyle w:val="Code"/>
        <w:ind w:left="1588" w:firstLine="720"/>
      </w:pPr>
      <w:r>
        <w:t xml:space="preserve">} </w:t>
      </w:r>
    </w:p>
    <w:p w14:paraId="354A063C" w14:textId="77777777" w:rsidR="006A2A61" w:rsidRPr="006A2A61" w:rsidRDefault="006A2A61" w:rsidP="008D7D35">
      <w:pPr>
        <w:pStyle w:val="Code"/>
        <w:ind w:left="1588"/>
        <w:rPr>
          <w:color w:val="000000"/>
        </w:rPr>
      </w:pPr>
      <w:r>
        <w:t>}</w:t>
      </w:r>
    </w:p>
    <w:p w14:paraId="2BF63EAA" w14:textId="1589FA46" w:rsidR="008D7D35" w:rsidRDefault="008D7D35" w:rsidP="008D7D35">
      <w:pPr>
        <w:pStyle w:val="Heading3"/>
        <w:rPr>
          <w:lang w:val="en-AU"/>
        </w:rPr>
      </w:pPr>
      <w:r>
        <w:rPr>
          <w:lang w:val="en-AU"/>
        </w:rPr>
        <w:t>Check Exceptions</w:t>
      </w:r>
    </w:p>
    <w:p w14:paraId="6952FAA9" w14:textId="794007CB" w:rsidR="005B4642" w:rsidRDefault="005B4642" w:rsidP="005B4642">
      <w:pPr>
        <w:pStyle w:val="Code"/>
        <w:ind w:left="2160"/>
      </w:pPr>
      <w:r w:rsidRPr="005B4642">
        <w:t>Assert.Throws&lt;FileNotFoundException&gt;(() =&gt;</w:t>
      </w:r>
      <w:r>
        <w:t xml:space="preserve"> &lt;call the function that throws exception&gt;);</w:t>
      </w:r>
    </w:p>
    <w:p w14:paraId="2877DD66" w14:textId="11B5E2C3" w:rsidR="005B4642" w:rsidRDefault="005B4642" w:rsidP="005B4642">
      <w:pPr>
        <w:pStyle w:val="Body"/>
        <w:rPr>
          <w:lang w:val="en-AU"/>
        </w:rPr>
      </w:pPr>
      <w:r>
        <w:rPr>
          <w:lang w:val="en-AU"/>
        </w:rPr>
        <w:t>If we want to know if it’s a general/derivative exception:</w:t>
      </w:r>
      <w:r>
        <w:rPr>
          <w:lang w:val="en-AU"/>
        </w:rPr>
        <w:br/>
      </w:r>
    </w:p>
    <w:p w14:paraId="09C918E7" w14:textId="4448C6FB" w:rsidR="005B4642" w:rsidRDefault="005B4642" w:rsidP="005B4642">
      <w:pPr>
        <w:pStyle w:val="Code"/>
        <w:ind w:left="2160"/>
      </w:pPr>
      <w:r w:rsidRPr="005B4642">
        <w:t>Assert.Throws(Is.InstanceOf(typeof(Exception)), () =&gt;</w:t>
      </w:r>
      <w:r>
        <w:t xml:space="preserve"> &lt;call the function that throws exception&gt;);</w:t>
      </w:r>
    </w:p>
    <w:p w14:paraId="37067489" w14:textId="0DB16E16" w:rsidR="005B4642" w:rsidRDefault="005B4642" w:rsidP="005B4642">
      <w:pPr>
        <w:pStyle w:val="Body"/>
        <w:rPr>
          <w:lang w:val="en-AU"/>
        </w:rPr>
      </w:pPr>
    </w:p>
    <w:p w14:paraId="6AD8EBF3" w14:textId="75F04D14" w:rsidR="005B4642" w:rsidRDefault="005B4642" w:rsidP="005B4642">
      <w:pPr>
        <w:pStyle w:val="Body"/>
        <w:rPr>
          <w:lang w:val="en-AU"/>
        </w:rPr>
      </w:pPr>
      <w:r>
        <w:rPr>
          <w:lang w:val="en-AU"/>
        </w:rPr>
        <w:t>That’s also how we check exceptions in constructor:</w:t>
      </w:r>
    </w:p>
    <w:p w14:paraId="434CDEE2" w14:textId="5A0A353B" w:rsidR="005B4642" w:rsidRPr="005B4642" w:rsidRDefault="005B4642" w:rsidP="005B4642">
      <w:pPr>
        <w:pStyle w:val="Code"/>
        <w:ind w:left="2160"/>
      </w:pPr>
      <w:r w:rsidRPr="005B4642">
        <w:t>Assert.Throws(Is.InstanceOf(typeof(Exception)), () =&gt;</w:t>
      </w:r>
      <w:r>
        <w:t xml:space="preserve"> new MyObject(params..));</w:t>
      </w:r>
    </w:p>
    <w:p w14:paraId="73A9A7BC" w14:textId="77777777" w:rsidR="008D7D35" w:rsidRPr="008D7D35" w:rsidRDefault="008D7D35" w:rsidP="008D7D35">
      <w:pPr>
        <w:pStyle w:val="Body"/>
        <w:rPr>
          <w:lang w:val="en-AU"/>
        </w:rPr>
      </w:pPr>
    </w:p>
    <w:p w14:paraId="73DDE99C" w14:textId="26BC96E9" w:rsidR="00B26DA1" w:rsidRDefault="00B26DA1" w:rsidP="00B26DA1">
      <w:pPr>
        <w:pStyle w:val="Heading2"/>
        <w:rPr>
          <w:lang w:val="en-AU"/>
        </w:rPr>
      </w:pPr>
      <w:r>
        <w:rPr>
          <w:lang w:val="en-AU"/>
        </w:rPr>
        <w:t>Mocking</w:t>
      </w:r>
    </w:p>
    <w:p w14:paraId="23580042" w14:textId="77777777" w:rsidR="00B26DA1" w:rsidRDefault="00B26DA1" w:rsidP="00B26DA1">
      <w:pPr>
        <w:pStyle w:val="Body"/>
        <w:rPr>
          <w:lang w:val="en-AU"/>
        </w:rPr>
      </w:pPr>
      <w:r>
        <w:rPr>
          <w:lang w:val="en-AU"/>
        </w:rPr>
        <w:t>Moq is a very popular mocking framework for C#.</w:t>
      </w:r>
    </w:p>
    <w:p w14:paraId="020E9DC0" w14:textId="77777777" w:rsidR="005D4BD2" w:rsidRDefault="005D4BD2" w:rsidP="005D4BD2">
      <w:pPr>
        <w:pStyle w:val="Heading3"/>
      </w:pPr>
      <w:r>
        <w:rPr>
          <w:lang w:val="en-AU"/>
        </w:rPr>
        <w:t>Installation</w:t>
      </w:r>
    </w:p>
    <w:p w14:paraId="05C683F4" w14:textId="77777777" w:rsidR="005D4BD2" w:rsidRDefault="005D4BD2" w:rsidP="005D4BD2">
      <w:pPr>
        <w:pStyle w:val="Body"/>
        <w:rPr>
          <w:lang w:val="en-AU"/>
        </w:rPr>
      </w:pPr>
      <w:r>
        <w:rPr>
          <w:lang w:val="en-AU"/>
        </w:rPr>
        <w:t>To install it in .Net Studio:</w:t>
      </w:r>
    </w:p>
    <w:p w14:paraId="2BC0D9C6" w14:textId="77777777" w:rsidR="005D4BD2" w:rsidRDefault="005D4BD2" w:rsidP="007D3B01">
      <w:pPr>
        <w:pStyle w:val="Body"/>
        <w:numPr>
          <w:ilvl w:val="0"/>
          <w:numId w:val="22"/>
        </w:numPr>
        <w:rPr>
          <w:lang w:val="en-AU"/>
        </w:rPr>
      </w:pPr>
      <w:r>
        <w:rPr>
          <w:lang w:val="en-AU"/>
        </w:rPr>
        <w:t>Tools-&gt;NuGet Package Manager -&gt; Package Manager Console…</w:t>
      </w:r>
      <w:r>
        <w:rPr>
          <w:lang w:val="en-AU"/>
        </w:rPr>
        <w:br/>
        <w:t>PM&gt; Install-Package Moq</w:t>
      </w:r>
    </w:p>
    <w:p w14:paraId="206F38E5" w14:textId="77777777" w:rsidR="005D4BD2" w:rsidRDefault="005D4BD2" w:rsidP="007D3B01">
      <w:pPr>
        <w:pStyle w:val="Body"/>
        <w:numPr>
          <w:ilvl w:val="0"/>
          <w:numId w:val="22"/>
        </w:numPr>
        <w:rPr>
          <w:lang w:val="en-AU"/>
        </w:rPr>
      </w:pPr>
      <w:r>
        <w:rPr>
          <w:lang w:val="en-AU"/>
        </w:rPr>
        <w:t>Right click on project -&gt; Manage NuGet Packages…</w:t>
      </w:r>
      <w:r>
        <w:rPr>
          <w:lang w:val="en-AU"/>
        </w:rPr>
        <w:br/>
        <w:t>find Moq and press install</w:t>
      </w:r>
    </w:p>
    <w:p w14:paraId="65E667B8" w14:textId="77777777" w:rsidR="005D4BD2" w:rsidRDefault="005D4BD2" w:rsidP="007D3B01">
      <w:pPr>
        <w:pStyle w:val="Body"/>
        <w:numPr>
          <w:ilvl w:val="0"/>
          <w:numId w:val="22"/>
        </w:numPr>
        <w:rPr>
          <w:lang w:val="en-AU"/>
        </w:rPr>
      </w:pPr>
      <w:r>
        <w:rPr>
          <w:lang w:val="en-AU"/>
        </w:rPr>
        <w:t>Right click on project -&gt; Add Reference -&gt; Browse to Moq installation and choose Moq.dll</w:t>
      </w:r>
    </w:p>
    <w:p w14:paraId="5325DAB7" w14:textId="77777777" w:rsidR="005D4BD2" w:rsidRDefault="005D4BD2" w:rsidP="005D4BD2">
      <w:pPr>
        <w:pStyle w:val="Heading3"/>
        <w:rPr>
          <w:lang w:val="en-AU"/>
        </w:rPr>
      </w:pPr>
      <w:r>
        <w:rPr>
          <w:lang w:val="en-AU"/>
        </w:rPr>
        <w:t>Usage</w:t>
      </w:r>
    </w:p>
    <w:p w14:paraId="6E4490F8" w14:textId="77777777" w:rsidR="00660856" w:rsidRPr="00660856" w:rsidRDefault="00660856" w:rsidP="007D3B01">
      <w:pPr>
        <w:pStyle w:val="Body"/>
        <w:numPr>
          <w:ilvl w:val="0"/>
          <w:numId w:val="23"/>
        </w:numPr>
        <w:rPr>
          <w:lang w:val="en-AU"/>
        </w:rPr>
      </w:pPr>
      <w:r>
        <w:rPr>
          <w:lang w:val="en-AU"/>
        </w:rPr>
        <w:t>Include Moq:</w:t>
      </w:r>
    </w:p>
    <w:p w14:paraId="577A68E9" w14:textId="77777777" w:rsidR="005D4BD2" w:rsidRPr="005D4BD2" w:rsidRDefault="005D4BD2" w:rsidP="00C92F7E">
      <w:pPr>
        <w:pStyle w:val="Code"/>
        <w:ind w:left="2251"/>
      </w:pPr>
      <w:r w:rsidRPr="005D4BD2">
        <w:t>using Moq;</w:t>
      </w:r>
    </w:p>
    <w:p w14:paraId="0E17A55D" w14:textId="77777777" w:rsidR="00137327" w:rsidRPr="00137327" w:rsidRDefault="00137327" w:rsidP="007D3B01">
      <w:pPr>
        <w:pStyle w:val="Body"/>
        <w:numPr>
          <w:ilvl w:val="0"/>
          <w:numId w:val="23"/>
        </w:numPr>
        <w:rPr>
          <w:lang w:val="en-AU"/>
        </w:rPr>
      </w:pPr>
      <w:r>
        <w:rPr>
          <w:lang w:val="en-AU"/>
        </w:rPr>
        <w:t>Create a mock</w:t>
      </w:r>
      <w:r w:rsidR="00660856">
        <w:rPr>
          <w:lang w:val="en-AU"/>
        </w:rPr>
        <w:t xml:space="preserve"> object</w:t>
      </w:r>
      <w:r>
        <w:rPr>
          <w:lang w:val="en-AU"/>
        </w:rPr>
        <w:t>:</w:t>
      </w:r>
    </w:p>
    <w:p w14:paraId="3C2F97C8" w14:textId="77777777" w:rsidR="00137327" w:rsidRDefault="00A009E0" w:rsidP="00C92F7E">
      <w:pPr>
        <w:pStyle w:val="Code"/>
        <w:ind w:left="2251"/>
        <w:rPr>
          <w:bdr w:val="none" w:sz="0" w:space="0" w:color="auto" w:frame="1"/>
          <w:lang w:eastAsia="en-AU"/>
        </w:rPr>
      </w:pPr>
      <w:r>
        <w:rPr>
          <w:bdr w:val="none" w:sz="0" w:space="0" w:color="auto" w:frame="1"/>
          <w:lang w:eastAsia="en-AU"/>
        </w:rPr>
        <w:lastRenderedPageBreak/>
        <w:t>var</w:t>
      </w:r>
      <w:r w:rsidR="00137327" w:rsidRPr="00137327">
        <w:rPr>
          <w:bdr w:val="none" w:sz="0" w:space="0" w:color="auto" w:frame="1"/>
          <w:lang w:eastAsia="en-AU"/>
        </w:rPr>
        <w:t xml:space="preserve"> </w:t>
      </w:r>
      <w:r w:rsidR="00660856">
        <w:rPr>
          <w:bdr w:val="none" w:sz="0" w:space="0" w:color="auto" w:frame="1"/>
          <w:lang w:eastAsia="en-AU"/>
        </w:rPr>
        <w:t>_</w:t>
      </w:r>
      <w:r w:rsidR="00137327" w:rsidRPr="00137327">
        <w:rPr>
          <w:bdr w:val="none" w:sz="0" w:space="0" w:color="auto" w:frame="1"/>
          <w:lang w:eastAsia="en-AU"/>
        </w:rPr>
        <w:t xml:space="preserve">mock = </w:t>
      </w:r>
      <w:r w:rsidR="00137327" w:rsidRPr="00137327">
        <w:rPr>
          <w:rFonts w:ascii="inherit" w:hAnsi="inherit"/>
          <w:b/>
          <w:bCs/>
          <w:color w:val="000084"/>
          <w:bdr w:val="none" w:sz="0" w:space="0" w:color="auto" w:frame="1"/>
          <w:lang w:eastAsia="en-AU"/>
        </w:rPr>
        <w:t>new</w:t>
      </w:r>
      <w:r w:rsidR="00137327" w:rsidRPr="00137327">
        <w:rPr>
          <w:bdr w:val="none" w:sz="0" w:space="0" w:color="auto" w:frame="1"/>
          <w:lang w:eastAsia="en-AU"/>
        </w:rPr>
        <w:t xml:space="preserve"> Mock&lt;ICustomerView&gt;();</w:t>
      </w:r>
    </w:p>
    <w:p w14:paraId="08DEB9F0" w14:textId="77777777" w:rsidR="00660856" w:rsidRPr="00660856" w:rsidRDefault="00660856" w:rsidP="007D3B01">
      <w:pPr>
        <w:pStyle w:val="Body"/>
        <w:numPr>
          <w:ilvl w:val="0"/>
          <w:numId w:val="23"/>
        </w:numPr>
        <w:rPr>
          <w:bdr w:val="none" w:sz="0" w:space="0" w:color="auto" w:frame="1"/>
          <w:lang w:eastAsia="en-AU"/>
        </w:rPr>
      </w:pPr>
      <w:r>
        <w:rPr>
          <w:bdr w:val="none" w:sz="0" w:space="0" w:color="auto" w:frame="1"/>
          <w:lang w:val="en-AU" w:eastAsia="en-AU"/>
        </w:rPr>
        <w:t xml:space="preserve">Set up the mock behaviour: See </w:t>
      </w:r>
      <w:r w:rsidR="0019009B" w:rsidRPr="0019009B">
        <w:rPr>
          <w:i/>
          <w:iCs/>
          <w:color w:val="0000FF"/>
          <w:bdr w:val="none" w:sz="0" w:space="0" w:color="auto" w:frame="1"/>
          <w:lang w:val="en-AU" w:eastAsia="en-AU"/>
        </w:rPr>
        <w:fldChar w:fldCharType="begin"/>
      </w:r>
      <w:r w:rsidR="0019009B" w:rsidRPr="0019009B">
        <w:rPr>
          <w:i/>
          <w:iCs/>
          <w:color w:val="0000FF"/>
          <w:bdr w:val="none" w:sz="0" w:space="0" w:color="auto" w:frame="1"/>
          <w:lang w:val="en-AU" w:eastAsia="en-AU"/>
        </w:rPr>
        <w:instrText xml:space="preserve"> REF _Ref478449252 \h  \* MERGEFORMAT </w:instrText>
      </w:r>
      <w:r w:rsidR="0019009B" w:rsidRPr="0019009B">
        <w:rPr>
          <w:i/>
          <w:iCs/>
          <w:color w:val="0000FF"/>
          <w:bdr w:val="none" w:sz="0" w:space="0" w:color="auto" w:frame="1"/>
          <w:lang w:val="en-AU" w:eastAsia="en-AU"/>
        </w:rPr>
      </w:r>
      <w:r w:rsidR="0019009B" w:rsidRPr="0019009B">
        <w:rPr>
          <w:i/>
          <w:iCs/>
          <w:color w:val="0000FF"/>
          <w:bdr w:val="none" w:sz="0" w:space="0" w:color="auto" w:frame="1"/>
          <w:lang w:val="en-AU" w:eastAsia="en-AU"/>
        </w:rPr>
        <w:fldChar w:fldCharType="separate"/>
      </w:r>
      <w:r w:rsidR="0019009B" w:rsidRPr="0019009B">
        <w:rPr>
          <w:i/>
          <w:iCs/>
          <w:color w:val="0000FF"/>
          <w:lang w:val="en-AU"/>
        </w:rPr>
        <w:t>Mock Set up</w:t>
      </w:r>
      <w:r w:rsidR="0019009B" w:rsidRPr="0019009B">
        <w:rPr>
          <w:i/>
          <w:iCs/>
          <w:color w:val="0000FF"/>
          <w:bdr w:val="none" w:sz="0" w:space="0" w:color="auto" w:frame="1"/>
          <w:lang w:val="en-AU" w:eastAsia="en-AU"/>
        </w:rPr>
        <w:fldChar w:fldCharType="end"/>
      </w:r>
    </w:p>
    <w:p w14:paraId="638FDD57" w14:textId="77777777" w:rsidR="00660856" w:rsidRPr="003E76AE" w:rsidRDefault="003E76AE" w:rsidP="007D3B01">
      <w:pPr>
        <w:pStyle w:val="Body"/>
        <w:numPr>
          <w:ilvl w:val="0"/>
          <w:numId w:val="23"/>
        </w:numPr>
        <w:rPr>
          <w:bdr w:val="none" w:sz="0" w:space="0" w:color="auto" w:frame="1"/>
          <w:lang w:eastAsia="en-AU"/>
        </w:rPr>
      </w:pPr>
      <w:r>
        <w:rPr>
          <w:bdr w:val="none" w:sz="0" w:space="0" w:color="auto" w:frame="1"/>
          <w:lang w:val="en-AU" w:eastAsia="en-AU"/>
        </w:rPr>
        <w:t>Inject the mock object into the object under test:</w:t>
      </w:r>
    </w:p>
    <w:p w14:paraId="212B3271" w14:textId="77777777" w:rsidR="003E76AE" w:rsidRPr="003E76AE" w:rsidRDefault="003E76AE" w:rsidP="00C92F7E">
      <w:pPr>
        <w:pStyle w:val="Code"/>
        <w:ind w:left="1440" w:firstLine="720"/>
        <w:rPr>
          <w:lang w:eastAsia="en-AU"/>
        </w:rPr>
      </w:pPr>
      <w:r w:rsidRPr="003E76AE">
        <w:rPr>
          <w:lang w:eastAsia="en-AU"/>
        </w:rPr>
        <w:t xml:space="preserve">BLCustomer </w:t>
      </w:r>
      <w:r>
        <w:rPr>
          <w:lang w:eastAsia="en-AU"/>
        </w:rPr>
        <w:t>blC</w:t>
      </w:r>
      <w:r w:rsidRPr="003E76AE">
        <w:rPr>
          <w:lang w:eastAsia="en-AU"/>
        </w:rPr>
        <w:t xml:space="preserve">ustomer = </w:t>
      </w:r>
      <w:r w:rsidRPr="003E76AE">
        <w:rPr>
          <w:color w:val="0000FF"/>
          <w:bdr w:val="none" w:sz="0" w:space="0" w:color="auto" w:frame="1"/>
          <w:lang w:eastAsia="en-AU"/>
        </w:rPr>
        <w:t>new</w:t>
      </w:r>
      <w:r w:rsidRPr="003E76AE">
        <w:rPr>
          <w:lang w:eastAsia="en-AU"/>
        </w:rPr>
        <w:t xml:space="preserve"> BLCustomer(</w:t>
      </w:r>
      <w:r>
        <w:rPr>
          <w:lang w:eastAsia="en-AU"/>
        </w:rPr>
        <w:t>_mock</w:t>
      </w:r>
      <w:r w:rsidRPr="003E76AE">
        <w:rPr>
          <w:b/>
          <w:bCs/>
          <w:bdr w:val="none" w:sz="0" w:space="0" w:color="auto" w:frame="1"/>
          <w:lang w:eastAsia="en-AU"/>
        </w:rPr>
        <w:t>.</w:t>
      </w:r>
      <w:r w:rsidRPr="003E76AE">
        <w:rPr>
          <w:b/>
          <w:bCs/>
          <w:color w:val="339999"/>
          <w:bdr w:val="none" w:sz="0" w:space="0" w:color="auto" w:frame="1"/>
          <w:lang w:eastAsia="en-AU"/>
        </w:rPr>
        <w:t>Object</w:t>
      </w:r>
      <w:r w:rsidRPr="003E76AE">
        <w:rPr>
          <w:lang w:eastAsia="en-AU"/>
        </w:rPr>
        <w:t>);</w:t>
      </w:r>
    </w:p>
    <w:p w14:paraId="113AD8BE" w14:textId="77777777" w:rsidR="003E76AE" w:rsidRDefault="003E76AE" w:rsidP="007D3B01">
      <w:pPr>
        <w:pStyle w:val="Body"/>
        <w:numPr>
          <w:ilvl w:val="0"/>
          <w:numId w:val="23"/>
        </w:numPr>
        <w:rPr>
          <w:bdr w:val="none" w:sz="0" w:space="0" w:color="auto" w:frame="1"/>
          <w:lang w:val="en-AU" w:eastAsia="en-AU"/>
        </w:rPr>
      </w:pPr>
      <w:r>
        <w:rPr>
          <w:bdr w:val="none" w:sz="0" w:space="0" w:color="auto" w:frame="1"/>
          <w:lang w:val="en-AU" w:eastAsia="en-AU"/>
        </w:rPr>
        <w:t>Act: run the code:</w:t>
      </w:r>
    </w:p>
    <w:p w14:paraId="1999B3A3" w14:textId="77777777" w:rsidR="003E76AE" w:rsidRPr="003E76AE" w:rsidRDefault="003E76AE" w:rsidP="00C92F7E">
      <w:pPr>
        <w:pStyle w:val="Code"/>
        <w:ind w:left="1440" w:firstLine="720"/>
        <w:rPr>
          <w:lang w:eastAsia="en-AU"/>
        </w:rPr>
      </w:pPr>
      <w:r w:rsidRPr="003E76AE">
        <w:rPr>
          <w:lang w:eastAsia="en-AU"/>
        </w:rPr>
        <w:t xml:space="preserve">blCustomer.DeActivateCustomer(); </w:t>
      </w:r>
    </w:p>
    <w:p w14:paraId="388D3A0C" w14:textId="77777777" w:rsidR="003E76AE" w:rsidRDefault="009F60A5" w:rsidP="007D3B01">
      <w:pPr>
        <w:pStyle w:val="Body"/>
        <w:numPr>
          <w:ilvl w:val="0"/>
          <w:numId w:val="23"/>
        </w:numPr>
        <w:rPr>
          <w:bdr w:val="none" w:sz="0" w:space="0" w:color="auto" w:frame="1"/>
          <w:lang w:val="en-AU" w:eastAsia="en-AU"/>
        </w:rPr>
      </w:pPr>
      <w:r>
        <w:rPr>
          <w:bdr w:val="none" w:sz="0" w:space="0" w:color="auto" w:frame="1"/>
          <w:lang w:val="en-AU" w:eastAsia="en-AU"/>
        </w:rPr>
        <w:t>Verify:</w:t>
      </w:r>
    </w:p>
    <w:p w14:paraId="1CF8C34A" w14:textId="77777777" w:rsidR="009F60A5" w:rsidRDefault="009F60A5" w:rsidP="00A8507E">
      <w:pPr>
        <w:pStyle w:val="Body"/>
        <w:numPr>
          <w:ilvl w:val="3"/>
          <w:numId w:val="104"/>
        </w:numPr>
        <w:rPr>
          <w:bdr w:val="none" w:sz="0" w:space="0" w:color="auto" w:frame="1"/>
          <w:lang w:val="en-AU" w:eastAsia="en-AU"/>
        </w:rPr>
      </w:pPr>
      <w:r>
        <w:rPr>
          <w:bdr w:val="none" w:sz="0" w:space="0" w:color="auto" w:frame="1"/>
          <w:lang w:val="en-AU" w:eastAsia="en-AU"/>
        </w:rPr>
        <w:t xml:space="preserve">Either with regular unit tests’ Asserts or </w:t>
      </w:r>
    </w:p>
    <w:p w14:paraId="0E68BB10" w14:textId="77777777" w:rsidR="009F60A5" w:rsidRDefault="009F60A5" w:rsidP="009F60A5">
      <w:pPr>
        <w:pStyle w:val="Body"/>
        <w:rPr>
          <w:bdr w:val="none" w:sz="0" w:space="0" w:color="auto" w:frame="1"/>
          <w:lang w:val="en-AU" w:eastAsia="en-AU"/>
        </w:rPr>
      </w:pPr>
    </w:p>
    <w:p w14:paraId="62DD0BBC" w14:textId="77777777" w:rsidR="009F60A5" w:rsidRPr="003E76AE" w:rsidRDefault="009F60A5" w:rsidP="009F60A5">
      <w:pPr>
        <w:pStyle w:val="Body"/>
        <w:rPr>
          <w:bdr w:val="none" w:sz="0" w:space="0" w:color="auto" w:frame="1"/>
          <w:lang w:val="en-AU" w:eastAsia="en-AU"/>
        </w:rPr>
      </w:pPr>
    </w:p>
    <w:p w14:paraId="55180A9B" w14:textId="77777777" w:rsidR="00137327" w:rsidRDefault="00137327" w:rsidP="00137327">
      <w:pPr>
        <w:pStyle w:val="NormalWeb"/>
        <w:shd w:val="clear" w:color="auto" w:fill="FFFFFF"/>
        <w:spacing w:before="0" w:beforeAutospacing="0" w:after="300" w:afterAutospacing="0"/>
        <w:textAlignment w:val="baseline"/>
        <w:rPr>
          <w:color w:val="444444"/>
          <w:sz w:val="30"/>
          <w:szCs w:val="30"/>
        </w:rPr>
      </w:pPr>
    </w:p>
    <w:p w14:paraId="165BB7F3" w14:textId="77777777" w:rsidR="00137327" w:rsidRDefault="00137327" w:rsidP="00137327">
      <w:pPr>
        <w:shd w:val="clear" w:color="auto" w:fill="FFFFFF"/>
        <w:textAlignment w:val="baseline"/>
        <w:rPr>
          <w:color w:val="444444"/>
          <w:sz w:val="30"/>
          <w:szCs w:val="30"/>
        </w:rPr>
      </w:pPr>
    </w:p>
    <w:p w14:paraId="57AC9E5F" w14:textId="77777777" w:rsidR="00B26DA1" w:rsidRDefault="00660856" w:rsidP="00660856">
      <w:pPr>
        <w:pStyle w:val="Heading3"/>
        <w:rPr>
          <w:lang w:val="en-AU"/>
        </w:rPr>
      </w:pPr>
      <w:bookmarkStart w:id="6" w:name="_Ref478449252"/>
      <w:r>
        <w:rPr>
          <w:lang w:val="en-AU"/>
        </w:rPr>
        <w:t>Mock Set up</w:t>
      </w:r>
      <w:bookmarkEnd w:id="6"/>
      <w:r>
        <w:rPr>
          <w:lang w:val="en-AU"/>
        </w:rPr>
        <w:t xml:space="preserve"> </w:t>
      </w:r>
    </w:p>
    <w:p w14:paraId="14448C17" w14:textId="77777777" w:rsidR="00145955" w:rsidRPr="00145955" w:rsidRDefault="005575F9" w:rsidP="006D00C3">
      <w:pPr>
        <w:pStyle w:val="Body"/>
        <w:numPr>
          <w:ilvl w:val="0"/>
          <w:numId w:val="120"/>
        </w:numPr>
        <w:rPr>
          <w:rStyle w:val="CodeChar"/>
          <w:sz w:val="20"/>
        </w:rPr>
      </w:pPr>
      <w:r w:rsidRPr="00145955">
        <w:rPr>
          <w:bdr w:val="none" w:sz="0" w:space="0" w:color="auto" w:frame="1"/>
          <w:lang w:val="en-AU" w:eastAsia="en-AU"/>
        </w:rPr>
        <w:t>R</w:t>
      </w:r>
      <w:r w:rsidR="009F60A5" w:rsidRPr="00145955">
        <w:rPr>
          <w:bdr w:val="none" w:sz="0" w:space="0" w:color="auto" w:frame="1"/>
          <w:lang w:val="en-AU" w:eastAsia="en-AU"/>
        </w:rPr>
        <w:t>eturn a specific answer:</w:t>
      </w:r>
      <w:r w:rsidRPr="00145955">
        <w:rPr>
          <w:bdr w:val="none" w:sz="0" w:space="0" w:color="auto" w:frame="1"/>
          <w:lang w:val="en-AU" w:eastAsia="en-AU"/>
        </w:rPr>
        <w:br/>
      </w:r>
      <w:r w:rsidRPr="00145955">
        <w:rPr>
          <w:rStyle w:val="CodeChar"/>
          <w:sz w:val="20"/>
        </w:rPr>
        <w:t>_mock.Setup(x =&gt; x.GetCustomerTotal(It.IsAny&lt;int&gt;()))</w:t>
      </w:r>
    </w:p>
    <w:p w14:paraId="24BEFF36" w14:textId="77777777" w:rsidR="009F60A5" w:rsidRDefault="005575F9" w:rsidP="00145955">
      <w:pPr>
        <w:pStyle w:val="Body"/>
        <w:ind w:left="2251" w:firstLine="629"/>
        <w:rPr>
          <w:rStyle w:val="CodeChar"/>
          <w:sz w:val="20"/>
        </w:rPr>
      </w:pPr>
      <w:r w:rsidRPr="00145955">
        <w:rPr>
          <w:rStyle w:val="CodeChar"/>
          <w:sz w:val="20"/>
        </w:rPr>
        <w:t>.Returns(25.5);</w:t>
      </w:r>
    </w:p>
    <w:p w14:paraId="4E517E94" w14:textId="77777777" w:rsidR="00145955" w:rsidRPr="00145955" w:rsidRDefault="00145955" w:rsidP="00145955">
      <w:pPr>
        <w:pStyle w:val="Body"/>
        <w:ind w:left="2160"/>
      </w:pPr>
      <w:r w:rsidRPr="00145955">
        <w:t>Will return 25.5 when GetCustomerTotal is called with any integer</w:t>
      </w:r>
    </w:p>
    <w:p w14:paraId="2771C3F1" w14:textId="77777777" w:rsidR="00145955" w:rsidRPr="00145955" w:rsidRDefault="00145955" w:rsidP="007D3B01">
      <w:pPr>
        <w:pStyle w:val="Body"/>
        <w:numPr>
          <w:ilvl w:val="0"/>
          <w:numId w:val="24"/>
        </w:numPr>
        <w:rPr>
          <w:lang w:eastAsia="en-AU"/>
        </w:rPr>
      </w:pPr>
      <w:r>
        <w:rPr>
          <w:lang w:val="en-AU" w:eastAsia="en-AU"/>
        </w:rPr>
        <w:t>Return set value depending on the values passed to the method:</w:t>
      </w:r>
    </w:p>
    <w:p w14:paraId="5276B5AA" w14:textId="77777777" w:rsidR="00145955" w:rsidRPr="00145955" w:rsidRDefault="005575F9" w:rsidP="007D3B01">
      <w:pPr>
        <w:pStyle w:val="Body"/>
        <w:numPr>
          <w:ilvl w:val="0"/>
          <w:numId w:val="24"/>
        </w:numPr>
        <w:rPr>
          <w:rStyle w:val="CodeChar"/>
          <w:rFonts w:ascii="Calibri" w:hAnsi="Calibri" w:cs="Times New Roman"/>
          <w:color w:val="auto"/>
          <w:shd w:val="clear" w:color="auto" w:fill="auto"/>
          <w:lang w:eastAsia="en-AU" w:bidi="ar-SA"/>
        </w:rPr>
      </w:pPr>
      <w:r w:rsidRPr="005575F9">
        <w:rPr>
          <w:rFonts w:eastAsiaTheme="minorHAnsi"/>
        </w:rPr>
        <w:t>Define Property’s value:</w:t>
      </w:r>
      <w:r>
        <w:rPr>
          <w:bdr w:val="none" w:sz="0" w:space="0" w:color="auto" w:frame="1"/>
          <w:lang w:val="en-AU"/>
        </w:rPr>
        <w:br/>
      </w:r>
      <w:r w:rsidRPr="00145955">
        <w:rPr>
          <w:rStyle w:val="CodeChar"/>
          <w:sz w:val="20"/>
        </w:rPr>
        <w:t>mockCustomerDl.SetupGet(prop =&gt;</w:t>
      </w:r>
    </w:p>
    <w:p w14:paraId="2F240EAE" w14:textId="77777777" w:rsidR="005575F9" w:rsidRPr="00660856" w:rsidRDefault="005575F9" w:rsidP="00145955">
      <w:pPr>
        <w:pStyle w:val="Body"/>
        <w:ind w:left="2251" w:firstLine="629"/>
        <w:rPr>
          <w:lang w:eastAsia="en-AU"/>
        </w:rPr>
      </w:pPr>
      <w:r w:rsidRPr="00145955">
        <w:rPr>
          <w:rStyle w:val="CodeChar"/>
          <w:sz w:val="20"/>
        </w:rPr>
        <w:t>prop.IsActive).Returns(true);</w:t>
      </w:r>
    </w:p>
    <w:p w14:paraId="1553ED79" w14:textId="77777777" w:rsidR="009F60A5" w:rsidRPr="00DB636D" w:rsidRDefault="009F60A5" w:rsidP="006D00C3">
      <w:pPr>
        <w:pStyle w:val="Body"/>
        <w:numPr>
          <w:ilvl w:val="0"/>
          <w:numId w:val="119"/>
        </w:numPr>
      </w:pPr>
      <w:r w:rsidRPr="00DB636D">
        <w:t>Set the mock to return a value when a propery’s get is called:</w:t>
      </w:r>
    </w:p>
    <w:p w14:paraId="4FCA00A4" w14:textId="77777777" w:rsidR="009F60A5" w:rsidRPr="00660856" w:rsidRDefault="009F60A5" w:rsidP="00145955">
      <w:pPr>
        <w:pStyle w:val="Code"/>
        <w:ind w:left="1891"/>
        <w:rPr>
          <w:lang w:eastAsia="en-AU"/>
        </w:rPr>
      </w:pPr>
      <w:r w:rsidRPr="00660856">
        <w:rPr>
          <w:lang w:eastAsia="en-AU"/>
        </w:rPr>
        <w:t>mockCustomerDl.</w:t>
      </w:r>
      <w:r w:rsidRPr="00660856">
        <w:rPr>
          <w:b/>
          <w:bCs/>
          <w:bdr w:val="none" w:sz="0" w:space="0" w:color="auto" w:frame="1"/>
          <w:lang w:eastAsia="en-AU"/>
        </w:rPr>
        <w:t>SetupGet</w:t>
      </w:r>
      <w:r w:rsidRPr="00660856">
        <w:rPr>
          <w:lang w:eastAsia="en-AU"/>
        </w:rPr>
        <w:t>(prop =&gt; prop.IsActive).Returns(</w:t>
      </w:r>
      <w:r w:rsidRPr="00660856">
        <w:rPr>
          <w:color w:val="0000FF"/>
          <w:bdr w:val="none" w:sz="0" w:space="0" w:color="auto" w:frame="1"/>
          <w:lang w:eastAsia="en-AU"/>
        </w:rPr>
        <w:t>true</w:t>
      </w:r>
      <w:r w:rsidRPr="00660856">
        <w:rPr>
          <w:lang w:eastAsia="en-AU"/>
        </w:rPr>
        <w:t>);</w:t>
      </w:r>
    </w:p>
    <w:p w14:paraId="13876A93" w14:textId="77777777" w:rsidR="009F60A5" w:rsidRPr="00145955" w:rsidRDefault="009F60A5" w:rsidP="00145955">
      <w:pPr>
        <w:pStyle w:val="Body"/>
      </w:pPr>
      <w:r w:rsidRPr="00145955">
        <w:tab/>
        <w:t>Will return true whenever the property IsActive is queried</w:t>
      </w:r>
    </w:p>
    <w:p w14:paraId="4D103875" w14:textId="77777777" w:rsidR="009F60A5" w:rsidRPr="00145955" w:rsidRDefault="00145955" w:rsidP="006D00C3">
      <w:pPr>
        <w:pStyle w:val="Body"/>
        <w:numPr>
          <w:ilvl w:val="0"/>
          <w:numId w:val="119"/>
        </w:numPr>
      </w:pPr>
      <w:r>
        <w:rPr>
          <w:bdr w:val="none" w:sz="0" w:space="0" w:color="auto" w:frame="1"/>
          <w:lang w:val="en-AU"/>
        </w:rPr>
        <w:t>Setup mock object property to track values (stub):</w:t>
      </w:r>
    </w:p>
    <w:p w14:paraId="0252BD0B" w14:textId="77777777" w:rsidR="00145955" w:rsidRPr="00145955" w:rsidRDefault="00145955" w:rsidP="006D00C3">
      <w:pPr>
        <w:pStyle w:val="Body"/>
        <w:numPr>
          <w:ilvl w:val="0"/>
          <w:numId w:val="119"/>
        </w:numPr>
      </w:pPr>
      <w:r>
        <w:rPr>
          <w:bdr w:val="none" w:sz="0" w:space="0" w:color="auto" w:frame="1"/>
          <w:lang w:val="en-AU"/>
        </w:rPr>
        <w:t>Setup mock object to throw exceptions:</w:t>
      </w:r>
    </w:p>
    <w:p w14:paraId="3B2B0EFC" w14:textId="77777777" w:rsidR="009F60A5" w:rsidRPr="00145955" w:rsidRDefault="009F60A5" w:rsidP="006D00C3">
      <w:pPr>
        <w:pStyle w:val="ListParagraph"/>
        <w:numPr>
          <w:ilvl w:val="0"/>
          <w:numId w:val="119"/>
        </w:numPr>
        <w:shd w:val="clear" w:color="auto" w:fill="FFFFFF"/>
        <w:spacing w:after="150"/>
        <w:textAlignment w:val="baseline"/>
        <w:rPr>
          <w:rFonts w:ascii="Arial" w:hAnsi="Arial" w:cs="Arial"/>
          <w:color w:val="333333"/>
          <w:sz w:val="23"/>
          <w:szCs w:val="23"/>
          <w:lang w:val="en-AU" w:eastAsia="en-AU" w:bidi="he-IL"/>
        </w:rPr>
      </w:pPr>
      <w:r w:rsidRPr="00145955">
        <w:rPr>
          <w:rFonts w:ascii="Arial" w:hAnsi="Arial" w:cs="Arial"/>
          <w:color w:val="333333"/>
          <w:sz w:val="23"/>
          <w:szCs w:val="23"/>
          <w:lang w:val="en-AU" w:eastAsia="en-AU" w:bidi="he-IL"/>
        </w:rPr>
        <w:t>To verify that a method was called, use the Verify method on the mock object;</w:t>
      </w:r>
    </w:p>
    <w:p w14:paraId="7DEAB808" w14:textId="77777777" w:rsidR="00145955" w:rsidRDefault="009F60A5" w:rsidP="00145955">
      <w:pPr>
        <w:pStyle w:val="Code"/>
        <w:ind w:left="2251"/>
        <w:rPr>
          <w:bdr w:val="none" w:sz="0" w:space="0" w:color="auto" w:frame="1"/>
          <w:lang w:eastAsia="en-AU"/>
        </w:rPr>
      </w:pPr>
      <w:r w:rsidRPr="00137327">
        <w:rPr>
          <w:bdr w:val="none" w:sz="0" w:space="0" w:color="auto" w:frame="1"/>
          <w:lang w:eastAsia="en-AU"/>
        </w:rPr>
        <w:t>mockCustomerRepository.Verify(t =&gt;</w:t>
      </w:r>
    </w:p>
    <w:p w14:paraId="30A2FD9F" w14:textId="77777777" w:rsidR="009F60A5" w:rsidRDefault="009F60A5" w:rsidP="00145955">
      <w:pPr>
        <w:pStyle w:val="Code"/>
        <w:ind w:left="2251" w:firstLine="629"/>
        <w:rPr>
          <w:bdr w:val="none" w:sz="0" w:space="0" w:color="auto" w:frame="1"/>
          <w:lang w:eastAsia="en-AU"/>
        </w:rPr>
      </w:pPr>
      <w:r w:rsidRPr="00137327">
        <w:rPr>
          <w:bdr w:val="none" w:sz="0" w:space="0" w:color="auto" w:frame="1"/>
          <w:lang w:eastAsia="en-AU"/>
        </w:rPr>
        <w:t>t.Add(It.IsAny&lt;Customer&gt;()));</w:t>
      </w:r>
    </w:p>
    <w:p w14:paraId="77E89A32" w14:textId="77777777" w:rsidR="00145955" w:rsidRPr="00145955" w:rsidRDefault="00145955" w:rsidP="00145955">
      <w:pPr>
        <w:pStyle w:val="Body"/>
        <w:numPr>
          <w:ilvl w:val="0"/>
          <w:numId w:val="24"/>
        </w:numPr>
        <w:rPr>
          <w:bdr w:val="none" w:sz="0" w:space="0" w:color="auto" w:frame="1"/>
        </w:rPr>
      </w:pPr>
      <w:r>
        <w:rPr>
          <w:bdr w:val="none" w:sz="0" w:space="0" w:color="auto" w:frame="1"/>
          <w:lang w:val="en-AU"/>
        </w:rPr>
        <w:t>Verify mock object methods were not called:</w:t>
      </w:r>
    </w:p>
    <w:p w14:paraId="31705D69" w14:textId="77777777" w:rsidR="00145955" w:rsidRPr="00581210" w:rsidRDefault="00145955" w:rsidP="00145955">
      <w:pPr>
        <w:pStyle w:val="Body"/>
        <w:numPr>
          <w:ilvl w:val="0"/>
          <w:numId w:val="24"/>
        </w:numPr>
        <w:rPr>
          <w:bdr w:val="none" w:sz="0" w:space="0" w:color="auto" w:frame="1"/>
        </w:rPr>
      </w:pPr>
      <w:r>
        <w:rPr>
          <w:bdr w:val="none" w:sz="0" w:space="0" w:color="auto" w:frame="1"/>
          <w:lang w:val="en-AU"/>
        </w:rPr>
        <w:t>Verify the number of times that a mock object method was called:</w:t>
      </w:r>
    </w:p>
    <w:p w14:paraId="3EBC58B1" w14:textId="77777777" w:rsidR="00581210" w:rsidRDefault="00581210" w:rsidP="00581210">
      <w:pPr>
        <w:pStyle w:val="Code"/>
        <w:ind w:left="2251"/>
      </w:pPr>
      <w:r w:rsidRPr="00581210">
        <w:t>_mockValidator.Verify(x =&gt;</w:t>
      </w:r>
    </w:p>
    <w:p w14:paraId="5AA34615" w14:textId="77777777" w:rsidR="00581210" w:rsidRPr="00581210" w:rsidRDefault="00581210" w:rsidP="00581210">
      <w:pPr>
        <w:pStyle w:val="Code"/>
        <w:ind w:left="2251" w:firstLine="629"/>
      </w:pPr>
      <w:r w:rsidRPr="00581210">
        <w:t>x.IsValid(It.IsAny&lt;string&gt;()),Times.Once);</w:t>
      </w:r>
    </w:p>
    <w:p w14:paraId="44C46DEB" w14:textId="77777777" w:rsidR="00145955" w:rsidRPr="00145955" w:rsidRDefault="00145955" w:rsidP="00145955">
      <w:pPr>
        <w:pStyle w:val="Body"/>
        <w:numPr>
          <w:ilvl w:val="0"/>
          <w:numId w:val="24"/>
        </w:numPr>
        <w:rPr>
          <w:bdr w:val="none" w:sz="0" w:space="0" w:color="auto" w:frame="1"/>
        </w:rPr>
      </w:pPr>
      <w:r w:rsidRPr="00145955">
        <w:rPr>
          <w:bdr w:val="none" w:sz="0" w:space="0" w:color="auto" w:frame="1"/>
          <w:lang w:val="en-AU"/>
        </w:rPr>
        <w:t>Verify the returned value from an internal function call</w:t>
      </w:r>
    </w:p>
    <w:p w14:paraId="3EB9A57D" w14:textId="77777777" w:rsidR="00145955" w:rsidRDefault="00145955" w:rsidP="00145955">
      <w:pPr>
        <w:pStyle w:val="Body"/>
        <w:ind w:left="1440"/>
        <w:rPr>
          <w:rFonts w:ascii="Courier New" w:hAnsi="Courier New" w:cs="Courier New"/>
          <w:color w:val="444444"/>
          <w:sz w:val="20"/>
          <w:bdr w:val="none" w:sz="0" w:space="0" w:color="auto" w:frame="1"/>
          <w:lang w:val="en-AU"/>
        </w:rPr>
      </w:pPr>
    </w:p>
    <w:p w14:paraId="730E936F" w14:textId="77777777" w:rsidR="00145955" w:rsidRPr="00145955" w:rsidRDefault="00145955" w:rsidP="00145955">
      <w:pPr>
        <w:pStyle w:val="Body"/>
        <w:rPr>
          <w:lang w:val="en-AU" w:eastAsia="en-AU"/>
        </w:rPr>
      </w:pPr>
    </w:p>
    <w:p w14:paraId="113B002A" w14:textId="77777777" w:rsidR="009F60A5" w:rsidRDefault="009F60A5" w:rsidP="00A8507E">
      <w:pPr>
        <w:pStyle w:val="NormalWeb"/>
        <w:numPr>
          <w:ilvl w:val="1"/>
          <w:numId w:val="104"/>
        </w:numPr>
        <w:shd w:val="clear" w:color="auto" w:fill="FFFFFF"/>
        <w:spacing w:before="0" w:beforeAutospacing="0" w:after="0" w:afterAutospacing="0"/>
        <w:textAlignment w:val="baseline"/>
        <w:rPr>
          <w:rFonts w:ascii="Courier New" w:hAnsi="Courier New" w:cs="Courier New"/>
          <w:color w:val="0000FF"/>
          <w:sz w:val="20"/>
          <w:szCs w:val="20"/>
          <w:bdr w:val="none" w:sz="0" w:space="0" w:color="auto" w:frame="1"/>
        </w:rPr>
      </w:pPr>
      <w:r>
        <w:rPr>
          <w:rFonts w:ascii="Courier New" w:hAnsi="Courier New" w:cs="Courier New"/>
          <w:color w:val="0000FF"/>
          <w:sz w:val="20"/>
          <w:szCs w:val="20"/>
          <w:bdr w:val="none" w:sz="0" w:space="0" w:color="auto" w:frame="1"/>
        </w:rPr>
        <w:t xml:space="preserve">Whenever </w:t>
      </w:r>
    </w:p>
    <w:p w14:paraId="1F820208" w14:textId="77777777" w:rsidR="009F60A5" w:rsidRDefault="009F60A5" w:rsidP="009F60A5">
      <w:pPr>
        <w:pStyle w:val="NormalWeb"/>
        <w:shd w:val="clear" w:color="auto" w:fill="FFFFFF"/>
        <w:spacing w:before="0" w:beforeAutospacing="0" w:after="0" w:afterAutospacing="0"/>
        <w:textAlignment w:val="baseline"/>
        <w:rPr>
          <w:color w:val="444444"/>
          <w:sz w:val="30"/>
          <w:szCs w:val="30"/>
          <w:lang w:val="en-AU"/>
        </w:rPr>
      </w:pPr>
      <w:r>
        <w:rPr>
          <w:rFonts w:ascii="Courier New" w:hAnsi="Courier New" w:cs="Courier New"/>
          <w:color w:val="0000FF"/>
          <w:sz w:val="20"/>
          <w:szCs w:val="20"/>
          <w:bdr w:val="none" w:sz="0" w:space="0" w:color="auto" w:frame="1"/>
        </w:rPr>
        <w:t>var</w:t>
      </w:r>
      <w:r>
        <w:rPr>
          <w:rStyle w:val="apple-converted-space"/>
          <w:rFonts w:ascii="Courier New" w:hAnsi="Courier New" w:cs="Courier New"/>
          <w:color w:val="444444"/>
          <w:sz w:val="20"/>
          <w:szCs w:val="20"/>
          <w:bdr w:val="none" w:sz="0" w:space="0" w:color="auto" w:frame="1"/>
        </w:rPr>
        <w:t> </w:t>
      </w:r>
      <w:r>
        <w:rPr>
          <w:rFonts w:ascii="Courier New" w:hAnsi="Courier New" w:cs="Courier New"/>
          <w:color w:val="444444"/>
          <w:sz w:val="20"/>
          <w:szCs w:val="20"/>
          <w:bdr w:val="none" w:sz="0" w:space="0" w:color="auto" w:frame="1"/>
        </w:rPr>
        <w:t>_mock =</w:t>
      </w:r>
      <w:r>
        <w:rPr>
          <w:rStyle w:val="apple-converted-space"/>
          <w:rFonts w:ascii="Courier New" w:hAnsi="Courier New" w:cs="Courier New"/>
          <w:color w:val="444444"/>
          <w:sz w:val="20"/>
          <w:szCs w:val="20"/>
          <w:bdr w:val="none" w:sz="0" w:space="0" w:color="auto" w:frame="1"/>
        </w:rPr>
        <w:t> </w:t>
      </w:r>
      <w:r>
        <w:rPr>
          <w:rFonts w:ascii="inherit" w:hAnsi="inherit" w:cs="Courier New"/>
          <w:color w:val="0000FF"/>
          <w:sz w:val="20"/>
          <w:szCs w:val="20"/>
          <w:bdr w:val="none" w:sz="0" w:space="0" w:color="auto" w:frame="1"/>
        </w:rPr>
        <w:t>new</w:t>
      </w:r>
      <w:r>
        <w:rPr>
          <w:rStyle w:val="apple-converted-space"/>
          <w:rFonts w:ascii="Courier New" w:hAnsi="Courier New" w:cs="Courier New"/>
          <w:color w:val="444444"/>
          <w:sz w:val="20"/>
          <w:szCs w:val="20"/>
          <w:bdr w:val="none" w:sz="0" w:space="0" w:color="auto" w:frame="1"/>
        </w:rPr>
        <w:t> </w:t>
      </w:r>
      <w:r>
        <w:rPr>
          <w:rFonts w:ascii="inherit" w:hAnsi="inherit" w:cs="Courier New"/>
          <w:color w:val="2B91AF"/>
          <w:sz w:val="20"/>
          <w:szCs w:val="20"/>
          <w:bdr w:val="none" w:sz="0" w:space="0" w:color="auto" w:frame="1"/>
        </w:rPr>
        <w:t>Mock</w:t>
      </w:r>
      <w:r>
        <w:rPr>
          <w:rFonts w:ascii="Courier New" w:hAnsi="Courier New" w:cs="Courier New"/>
          <w:color w:val="444444"/>
          <w:sz w:val="20"/>
          <w:szCs w:val="20"/>
          <w:bdr w:val="none" w:sz="0" w:space="0" w:color="auto" w:frame="1"/>
        </w:rPr>
        <w:t>&lt;</w:t>
      </w:r>
      <w:r>
        <w:rPr>
          <w:rFonts w:ascii="inherit" w:hAnsi="inherit" w:cs="Courier New"/>
          <w:color w:val="2B91AF"/>
          <w:sz w:val="20"/>
          <w:szCs w:val="20"/>
          <w:bdr w:val="none" w:sz="0" w:space="0" w:color="auto" w:frame="1"/>
        </w:rPr>
        <w:t>IBasketDal</w:t>
      </w:r>
      <w:r>
        <w:rPr>
          <w:rFonts w:ascii="Courier New" w:hAnsi="Courier New" w:cs="Courier New"/>
          <w:color w:val="444444"/>
          <w:sz w:val="20"/>
          <w:szCs w:val="20"/>
          <w:bdr w:val="none" w:sz="0" w:space="0" w:color="auto" w:frame="1"/>
        </w:rPr>
        <w:t>&gt;();</w:t>
      </w:r>
    </w:p>
    <w:p w14:paraId="5994BE47" w14:textId="77777777" w:rsidR="009F60A5" w:rsidRPr="009F60A5" w:rsidRDefault="009F60A5" w:rsidP="009F60A5">
      <w:pPr>
        <w:pStyle w:val="Body"/>
        <w:rPr>
          <w:lang w:val="en-AU"/>
        </w:rPr>
      </w:pPr>
      <w:r>
        <w:rPr>
          <w:color w:val="444444"/>
          <w:sz w:val="30"/>
          <w:szCs w:val="30"/>
        </w:rPr>
        <w:t>Then we need to tell this mock what its going to do, and what it will return</w:t>
      </w:r>
    </w:p>
    <w:p w14:paraId="3A548DAC" w14:textId="77777777" w:rsidR="00B26DA1" w:rsidRDefault="00BE2F94" w:rsidP="00CF051F">
      <w:pPr>
        <w:pStyle w:val="Heading3"/>
        <w:rPr>
          <w:lang w:val="en-AU"/>
        </w:rPr>
      </w:pPr>
      <w:r>
        <w:rPr>
          <w:lang w:val="en-AU"/>
        </w:rPr>
        <w:t>Mocking the Console</w:t>
      </w:r>
    </w:p>
    <w:p w14:paraId="58CBDE31" w14:textId="77777777" w:rsidR="00BE2F94" w:rsidRDefault="00BE2F94" w:rsidP="00BE2F94">
      <w:pPr>
        <w:pStyle w:val="Body"/>
      </w:pPr>
      <w:r>
        <w:t>Instead of mocking the console, it is possible to use StringWriter to redirect the system’s output to a string that can be later asserted:</w:t>
      </w:r>
    </w:p>
    <w:p w14:paraId="2017EE6C" w14:textId="77777777" w:rsidR="00BE2F94" w:rsidRDefault="00BE2F94" w:rsidP="00BE2F94">
      <w:pPr>
        <w:pStyle w:val="Code"/>
        <w:rPr>
          <w:color w:val="000000"/>
        </w:rPr>
      </w:pPr>
      <w:r>
        <w:br/>
      </w:r>
      <w:r>
        <w:rPr>
          <w:color w:val="0000FF"/>
        </w:rPr>
        <w:t>using</w:t>
      </w:r>
      <w:r>
        <w:rPr>
          <w:color w:val="000000"/>
        </w:rPr>
        <w:t xml:space="preserve"> (</w:t>
      </w:r>
      <w:r>
        <w:t>StringWriter</w:t>
      </w:r>
      <w:r>
        <w:rPr>
          <w:color w:val="000000"/>
        </w:rPr>
        <w:t xml:space="preserve"> sw = </w:t>
      </w:r>
      <w:r>
        <w:rPr>
          <w:color w:val="0000FF"/>
        </w:rPr>
        <w:t>new</w:t>
      </w:r>
      <w:r>
        <w:rPr>
          <w:color w:val="000000"/>
        </w:rPr>
        <w:t xml:space="preserve"> </w:t>
      </w:r>
      <w:r>
        <w:t>StringWriter</w:t>
      </w:r>
      <w:r>
        <w:rPr>
          <w:color w:val="000000"/>
        </w:rPr>
        <w:t>())</w:t>
      </w:r>
      <w:r>
        <w:rPr>
          <w:color w:val="000000"/>
        </w:rPr>
        <w:br/>
        <w:t xml:space="preserve">{                </w:t>
      </w:r>
    </w:p>
    <w:p w14:paraId="512258EF" w14:textId="77777777" w:rsidR="00BE2F94" w:rsidRDefault="00BE2F94" w:rsidP="00BE2F94">
      <w:pPr>
        <w:pStyle w:val="Code"/>
        <w:rPr>
          <w:color w:val="000000"/>
        </w:rPr>
      </w:pPr>
      <w:r>
        <w:t>Console</w:t>
      </w:r>
      <w:r>
        <w:rPr>
          <w:color w:val="000000"/>
        </w:rPr>
        <w:t>.SetOut(sw);</w:t>
      </w:r>
    </w:p>
    <w:p w14:paraId="2DBAAF67" w14:textId="77777777" w:rsidR="00BE2F94" w:rsidRDefault="00BE2F94" w:rsidP="00BE2F94">
      <w:pPr>
        <w:pStyle w:val="Code"/>
        <w:rPr>
          <w:color w:val="000000"/>
        </w:rPr>
      </w:pPr>
      <w:r>
        <w:rPr>
          <w:color w:val="000000"/>
        </w:rPr>
        <w:t xml:space="preserve">SomeFunctionWithOutput();               </w:t>
      </w:r>
    </w:p>
    <w:p w14:paraId="6DE7CF71" w14:textId="77777777" w:rsidR="00BE2F94" w:rsidRDefault="00BE2F94" w:rsidP="00BE2F94">
      <w:pPr>
        <w:pStyle w:val="Code"/>
        <w:rPr>
          <w:color w:val="000000"/>
        </w:rPr>
      </w:pPr>
      <w:r>
        <w:rPr>
          <w:color w:val="000000"/>
        </w:rPr>
        <w:t>Assert.AreEqual(“Expected Output”, sw.ToString();</w:t>
      </w:r>
    </w:p>
    <w:p w14:paraId="710E17C3" w14:textId="77777777" w:rsidR="00BE2F94" w:rsidRDefault="00BE2F94" w:rsidP="00BE2F94">
      <w:pPr>
        <w:pStyle w:val="Code"/>
      </w:pPr>
      <w:r>
        <w:rPr>
          <w:color w:val="000000"/>
        </w:rPr>
        <w:t>}</w:t>
      </w:r>
    </w:p>
    <w:p w14:paraId="44B27B77" w14:textId="77777777" w:rsidR="000B7094" w:rsidRDefault="002879C5" w:rsidP="003305EF">
      <w:pPr>
        <w:pStyle w:val="Heading1"/>
        <w:rPr>
          <w:lang w:val="en-AU"/>
        </w:rPr>
      </w:pPr>
      <w:r w:rsidRPr="000B7094">
        <w:rPr>
          <w:lang w:val="en-AU"/>
        </w:rPr>
        <w:lastRenderedPageBreak/>
        <w:t>Full Stack Testing</w:t>
      </w:r>
    </w:p>
    <w:p w14:paraId="0E37662A" w14:textId="77777777" w:rsidR="000B7094" w:rsidRDefault="000B7094" w:rsidP="000B7094">
      <w:pPr>
        <w:pStyle w:val="Heading2"/>
        <w:rPr>
          <w:lang w:val="en-AU"/>
        </w:rPr>
      </w:pPr>
      <w:r>
        <w:rPr>
          <w:lang w:val="en-AU"/>
        </w:rPr>
        <w:t>xUnit.net</w:t>
      </w:r>
    </w:p>
    <w:p w14:paraId="7E571C3D" w14:textId="77777777" w:rsidR="000B7094" w:rsidRDefault="001F01C9" w:rsidP="000B7094">
      <w:pPr>
        <w:pStyle w:val="Body"/>
        <w:rPr>
          <w:lang w:val="en-AU"/>
        </w:rPr>
      </w:pPr>
      <w:r>
        <w:rPr>
          <w:lang w:val="en-AU"/>
        </w:rPr>
        <w:t>A</w:t>
      </w:r>
      <w:r w:rsidR="000B7094">
        <w:rPr>
          <w:lang w:val="en-AU"/>
        </w:rPr>
        <w:t xml:space="preserve"> free, open source unit testing framework for .Net Framework. </w:t>
      </w:r>
    </w:p>
    <w:p w14:paraId="6EE35F32" w14:textId="77777777" w:rsidR="000B7094" w:rsidRDefault="000B7094" w:rsidP="000B7094">
      <w:pPr>
        <w:pStyle w:val="Heading3"/>
        <w:rPr>
          <w:lang w:val="en-AU"/>
        </w:rPr>
      </w:pPr>
      <w:r>
        <w:rPr>
          <w:lang w:val="en-AU"/>
        </w:rPr>
        <w:t>Test Attributes</w:t>
      </w:r>
    </w:p>
    <w:p w14:paraId="23C7F7ED" w14:textId="77777777" w:rsidR="000B7094" w:rsidRDefault="000B7094" w:rsidP="000B7094">
      <w:pPr>
        <w:pStyle w:val="Body"/>
        <w:rPr>
          <w:lang w:val="en-AU"/>
        </w:rPr>
      </w:pPr>
      <w:r>
        <w:rPr>
          <w:lang w:val="en-AU"/>
        </w:rPr>
        <w:t>Attributes that we can put on the test methods:</w:t>
      </w:r>
    </w:p>
    <w:p w14:paraId="497F1531" w14:textId="77777777" w:rsidR="000B7094" w:rsidRDefault="000B7094" w:rsidP="00977E90">
      <w:pPr>
        <w:pStyle w:val="Body"/>
        <w:numPr>
          <w:ilvl w:val="0"/>
          <w:numId w:val="91"/>
        </w:numPr>
        <w:rPr>
          <w:lang w:val="en-AU"/>
        </w:rPr>
      </w:pPr>
      <w:r>
        <w:rPr>
          <w:lang w:val="en-AU"/>
        </w:rPr>
        <w:t>[Fact]</w:t>
      </w:r>
      <w:r w:rsidR="005B07A0">
        <w:rPr>
          <w:lang w:val="en-AU"/>
        </w:rPr>
        <w:t xml:space="preserve"> – run the test as is</w:t>
      </w:r>
    </w:p>
    <w:p w14:paraId="2B5CC754" w14:textId="77777777" w:rsidR="005B07A0" w:rsidRDefault="005B07A0" w:rsidP="00977E90">
      <w:pPr>
        <w:pStyle w:val="Body"/>
        <w:numPr>
          <w:ilvl w:val="0"/>
          <w:numId w:val="91"/>
        </w:numPr>
        <w:rPr>
          <w:lang w:val="en-AU"/>
        </w:rPr>
      </w:pPr>
      <w:r>
        <w:rPr>
          <w:lang w:val="en-AU"/>
        </w:rPr>
        <w:t>[Theory] – run test with supplied data (in InlineData)</w:t>
      </w:r>
    </w:p>
    <w:p w14:paraId="2157A2C8" w14:textId="77777777" w:rsidR="005B07A0" w:rsidRDefault="005B07A0" w:rsidP="00977E90">
      <w:pPr>
        <w:pStyle w:val="Body"/>
        <w:numPr>
          <w:ilvl w:val="0"/>
          <w:numId w:val="91"/>
        </w:numPr>
        <w:rPr>
          <w:lang w:val="en-AU"/>
        </w:rPr>
      </w:pPr>
      <w:r>
        <w:rPr>
          <w:lang w:val="en-AU"/>
        </w:rPr>
        <w:t xml:space="preserve">[InlineData(data)] – supply the data for running the </w:t>
      </w:r>
      <w:r w:rsidR="001F76F0">
        <w:rPr>
          <w:lang w:val="en-AU"/>
        </w:rPr>
        <w:t>test with the [Theory] attribute.</w:t>
      </w:r>
    </w:p>
    <w:p w14:paraId="3A0C8E26" w14:textId="77777777" w:rsidR="000B7094" w:rsidRDefault="000B7094" w:rsidP="000B7094">
      <w:pPr>
        <w:pStyle w:val="Heading3"/>
        <w:rPr>
          <w:lang w:val="en-AU"/>
        </w:rPr>
      </w:pPr>
      <w:r>
        <w:rPr>
          <w:lang w:val="en-AU"/>
        </w:rPr>
        <w:t>Assertion Methods</w:t>
      </w:r>
    </w:p>
    <w:p w14:paraId="0EB62A30" w14:textId="77777777" w:rsidR="000B7094" w:rsidRDefault="000B7094" w:rsidP="00977E90">
      <w:pPr>
        <w:pStyle w:val="Body"/>
        <w:numPr>
          <w:ilvl w:val="0"/>
          <w:numId w:val="91"/>
        </w:numPr>
        <w:rPr>
          <w:lang w:val="en-AU"/>
        </w:rPr>
      </w:pPr>
      <w:r>
        <w:rPr>
          <w:lang w:val="en-AU"/>
        </w:rPr>
        <w:t>Assert.Equal()</w:t>
      </w:r>
    </w:p>
    <w:p w14:paraId="7D7D39DE" w14:textId="77777777" w:rsidR="000B7094" w:rsidRDefault="000B7094" w:rsidP="00977E90">
      <w:pPr>
        <w:pStyle w:val="Body"/>
        <w:numPr>
          <w:ilvl w:val="0"/>
          <w:numId w:val="91"/>
        </w:numPr>
        <w:rPr>
          <w:lang w:val="en-AU"/>
        </w:rPr>
      </w:pPr>
      <w:r>
        <w:rPr>
          <w:lang w:val="en-AU"/>
        </w:rPr>
        <w:t>Assert.False()</w:t>
      </w:r>
    </w:p>
    <w:p w14:paraId="4821EFF6" w14:textId="77777777" w:rsidR="000B7094" w:rsidRDefault="000B7094" w:rsidP="00977E90">
      <w:pPr>
        <w:pStyle w:val="Body"/>
        <w:numPr>
          <w:ilvl w:val="0"/>
          <w:numId w:val="91"/>
        </w:numPr>
        <w:rPr>
          <w:lang w:val="en-AU"/>
        </w:rPr>
      </w:pPr>
      <w:r>
        <w:rPr>
          <w:lang w:val="en-AU"/>
        </w:rPr>
        <w:t>Assert.True()</w:t>
      </w:r>
    </w:p>
    <w:p w14:paraId="58FF8303" w14:textId="77777777" w:rsidR="000B7094" w:rsidRDefault="000B7094" w:rsidP="00977E90">
      <w:pPr>
        <w:pStyle w:val="Body"/>
        <w:numPr>
          <w:ilvl w:val="0"/>
          <w:numId w:val="91"/>
        </w:numPr>
        <w:rPr>
          <w:lang w:val="en-AU"/>
        </w:rPr>
      </w:pPr>
      <w:r>
        <w:rPr>
          <w:lang w:val="en-AU"/>
        </w:rPr>
        <w:t>Assert.Throws()</w:t>
      </w:r>
    </w:p>
    <w:p w14:paraId="5D51F157" w14:textId="77777777" w:rsidR="000B7094" w:rsidRDefault="000B7094" w:rsidP="000B7094">
      <w:pPr>
        <w:pStyle w:val="Heading3"/>
        <w:rPr>
          <w:lang w:val="en-AU"/>
        </w:rPr>
      </w:pPr>
      <w:r>
        <w:rPr>
          <w:lang w:val="en-AU"/>
        </w:rPr>
        <w:t>Test Execution Lifecycle Management</w:t>
      </w:r>
    </w:p>
    <w:p w14:paraId="2BA47BFC" w14:textId="77777777" w:rsidR="000B7094" w:rsidRPr="000B7094" w:rsidRDefault="000B7094" w:rsidP="00977E90">
      <w:pPr>
        <w:pStyle w:val="Body"/>
        <w:numPr>
          <w:ilvl w:val="0"/>
          <w:numId w:val="92"/>
        </w:numPr>
      </w:pPr>
      <w:r>
        <w:rPr>
          <w:lang w:val="en-AU"/>
        </w:rPr>
        <w:t>Test setup</w:t>
      </w:r>
    </w:p>
    <w:p w14:paraId="6035432B" w14:textId="77777777" w:rsidR="000B7094" w:rsidRPr="000B7094" w:rsidRDefault="000B7094" w:rsidP="00977E90">
      <w:pPr>
        <w:pStyle w:val="Body"/>
        <w:numPr>
          <w:ilvl w:val="0"/>
          <w:numId w:val="92"/>
        </w:numPr>
      </w:pPr>
      <w:r>
        <w:rPr>
          <w:lang w:val="en-AU"/>
        </w:rPr>
        <w:t>Test cleanup</w:t>
      </w:r>
    </w:p>
    <w:p w14:paraId="765EB38A" w14:textId="77777777" w:rsidR="000B7094" w:rsidRPr="005B07A0" w:rsidRDefault="000B7094" w:rsidP="00977E90">
      <w:pPr>
        <w:pStyle w:val="Body"/>
        <w:numPr>
          <w:ilvl w:val="0"/>
          <w:numId w:val="92"/>
        </w:numPr>
      </w:pPr>
      <w:r>
        <w:rPr>
          <w:lang w:val="en-AU"/>
        </w:rPr>
        <w:t>Shared test context/data/instances</w:t>
      </w:r>
    </w:p>
    <w:p w14:paraId="2A1ABD0E" w14:textId="77777777" w:rsidR="000B7094" w:rsidRDefault="000B7094" w:rsidP="00FC3312">
      <w:pPr>
        <w:pStyle w:val="Heading3"/>
      </w:pPr>
      <w:r>
        <w:t>Testing Model using with xUnit.net</w:t>
      </w:r>
    </w:p>
    <w:p w14:paraId="5ED388BE" w14:textId="77777777" w:rsidR="00CB4EF1" w:rsidRPr="00CB4EF1" w:rsidRDefault="00CB4EF1" w:rsidP="00977E90">
      <w:pPr>
        <w:pStyle w:val="Body"/>
        <w:numPr>
          <w:ilvl w:val="0"/>
          <w:numId w:val="93"/>
        </w:numPr>
      </w:pPr>
      <w:r>
        <w:rPr>
          <w:lang w:val="en-AU"/>
        </w:rPr>
        <w:t>Add test folder under the root directory of the solution</w:t>
      </w:r>
    </w:p>
    <w:p w14:paraId="7431C5E0" w14:textId="77777777" w:rsidR="00CB4EF1" w:rsidRPr="00CB4EF1" w:rsidRDefault="00CB4EF1" w:rsidP="00977E90">
      <w:pPr>
        <w:pStyle w:val="Body"/>
        <w:numPr>
          <w:ilvl w:val="0"/>
          <w:numId w:val="93"/>
        </w:numPr>
      </w:pPr>
      <w:r>
        <w:rPr>
          <w:lang w:val="en-AU"/>
        </w:rPr>
        <w:t>Right click -&gt; Add New Project -&gt; xUnit Test Project (.NET Core)</w:t>
      </w:r>
    </w:p>
    <w:p w14:paraId="34810EF2" w14:textId="77777777" w:rsidR="004C4889" w:rsidRPr="004C4889" w:rsidRDefault="004C4889" w:rsidP="00977E90">
      <w:pPr>
        <w:pStyle w:val="Body"/>
        <w:numPr>
          <w:ilvl w:val="0"/>
          <w:numId w:val="93"/>
        </w:numPr>
      </w:pPr>
      <w:r>
        <w:rPr>
          <w:lang w:val="en-AU"/>
        </w:rPr>
        <w:t>In the solution explorer: under the test project-&gt;dependencies-&gt;Add reference to the production project.</w:t>
      </w:r>
    </w:p>
    <w:p w14:paraId="56273B65" w14:textId="77777777" w:rsidR="00CB4EF1" w:rsidRPr="00CB4EF1" w:rsidRDefault="00CB4EF1" w:rsidP="00977E90">
      <w:pPr>
        <w:pStyle w:val="Body"/>
        <w:numPr>
          <w:ilvl w:val="0"/>
          <w:numId w:val="93"/>
        </w:numPr>
      </w:pPr>
      <w:r>
        <w:rPr>
          <w:lang w:val="en-AU"/>
        </w:rPr>
        <w:t>Add a new test class:</w:t>
      </w:r>
    </w:p>
    <w:p w14:paraId="3A1E7798" w14:textId="77777777" w:rsidR="00CB4EF1" w:rsidRPr="00CB4EF1" w:rsidRDefault="003305EF" w:rsidP="003305EF">
      <w:pPr>
        <w:pStyle w:val="Code"/>
        <w:ind w:left="2160"/>
      </w:pPr>
      <w:r>
        <w:t>using System;</w:t>
      </w:r>
      <w:r>
        <w:br/>
        <w:t>using Xunit;</w:t>
      </w:r>
      <w:r>
        <w:br/>
      </w:r>
      <w:r>
        <w:br/>
        <w:t>p</w:t>
      </w:r>
      <w:r w:rsidR="00CB4EF1">
        <w:t>ublic class &lt;</w:t>
      </w:r>
      <w:r>
        <w:t>ClassUnderTest&gt;Should{…}</w:t>
      </w:r>
    </w:p>
    <w:p w14:paraId="3DDEDD42" w14:textId="77777777" w:rsidR="000B7094" w:rsidRPr="003305EF" w:rsidRDefault="003305EF" w:rsidP="00977E90">
      <w:pPr>
        <w:pStyle w:val="Body"/>
        <w:numPr>
          <w:ilvl w:val="0"/>
          <w:numId w:val="93"/>
        </w:numPr>
        <w:rPr>
          <w:lang w:val="en-AU"/>
        </w:rPr>
      </w:pPr>
      <w:r>
        <w:rPr>
          <w:lang w:val="en-AU"/>
        </w:rPr>
        <w:t>Each test should complete the sentence. For example:</w:t>
      </w:r>
      <w:r>
        <w:rPr>
          <w:lang w:val="en-AU"/>
        </w:rPr>
        <w:br/>
      </w:r>
      <w:r w:rsidRPr="003305EF">
        <w:rPr>
          <w:rStyle w:val="CodeChar"/>
          <w:sz w:val="20"/>
        </w:rPr>
        <w:t>[Fact]</w:t>
      </w:r>
      <w:r w:rsidRPr="003305EF">
        <w:rPr>
          <w:rStyle w:val="CodeChar"/>
          <w:sz w:val="20"/>
        </w:rPr>
        <w:br/>
        <w:t>public void AcceptValidName(){…}</w:t>
      </w:r>
    </w:p>
    <w:p w14:paraId="29DAFB0E" w14:textId="77777777" w:rsidR="00FC3312" w:rsidRDefault="00FC3312" w:rsidP="00FC3312">
      <w:pPr>
        <w:pStyle w:val="Heading3"/>
        <w:rPr>
          <w:lang w:val="en-AU"/>
        </w:rPr>
      </w:pPr>
      <w:r>
        <w:rPr>
          <w:lang w:val="en-AU"/>
        </w:rPr>
        <w:lastRenderedPageBreak/>
        <w:t>Mocking</w:t>
      </w:r>
    </w:p>
    <w:p w14:paraId="50DE05E7" w14:textId="77777777" w:rsidR="00FC3312" w:rsidRDefault="00FC3312" w:rsidP="00FC3312">
      <w:pPr>
        <w:pStyle w:val="Body"/>
        <w:rPr>
          <w:lang w:val="en-AU"/>
        </w:rPr>
      </w:pPr>
      <w:r>
        <w:rPr>
          <w:noProof/>
        </w:rPr>
        <w:drawing>
          <wp:inline distT="0" distB="0" distL="0" distR="0" wp14:anchorId="079EF343" wp14:editId="77E6F933">
            <wp:extent cx="4617085" cy="2603696"/>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5283" cy="2608319"/>
                    </a:xfrm>
                    <a:prstGeom prst="rect">
                      <a:avLst/>
                    </a:prstGeom>
                  </pic:spPr>
                </pic:pic>
              </a:graphicData>
            </a:graphic>
          </wp:inline>
        </w:drawing>
      </w:r>
    </w:p>
    <w:p w14:paraId="70954322" w14:textId="77777777" w:rsidR="00FC3312" w:rsidRPr="00FC3312" w:rsidRDefault="00FC3312" w:rsidP="00FC3312">
      <w:pPr>
        <w:pStyle w:val="Body"/>
        <w:rPr>
          <w:lang w:val="en-AU"/>
        </w:rPr>
      </w:pPr>
    </w:p>
    <w:p w14:paraId="293D75D9" w14:textId="77777777" w:rsidR="00B84494" w:rsidRPr="00B84494" w:rsidRDefault="00B84494" w:rsidP="00FC3312">
      <w:pPr>
        <w:pStyle w:val="Heading3"/>
      </w:pPr>
      <w:r>
        <w:t>Run Tests</w:t>
      </w:r>
    </w:p>
    <w:p w14:paraId="35DEE178" w14:textId="77777777" w:rsidR="000B7094" w:rsidRDefault="00B84494" w:rsidP="00B84494">
      <w:pPr>
        <w:pStyle w:val="Body"/>
        <w:numPr>
          <w:ilvl w:val="0"/>
          <w:numId w:val="92"/>
        </w:numPr>
      </w:pPr>
      <w:r>
        <w:rPr>
          <w:lang w:val="en-AU"/>
        </w:rPr>
        <w:t>In Visual studio -&gt; open tests explorer and run from there</w:t>
      </w:r>
      <w:r w:rsidR="002879C5" w:rsidRPr="000B7094">
        <w:t xml:space="preserve"> </w:t>
      </w:r>
    </w:p>
    <w:p w14:paraId="427C980D" w14:textId="77777777" w:rsidR="00B84494" w:rsidRPr="001D026D" w:rsidRDefault="001D026D" w:rsidP="00B84494">
      <w:pPr>
        <w:pStyle w:val="Body"/>
        <w:numPr>
          <w:ilvl w:val="0"/>
          <w:numId w:val="92"/>
        </w:numPr>
      </w:pPr>
      <w:r>
        <w:rPr>
          <w:lang w:val="en-AU"/>
        </w:rPr>
        <w:t>Through command line:</w:t>
      </w:r>
    </w:p>
    <w:p w14:paraId="40E2144C" w14:textId="77777777" w:rsidR="001D026D" w:rsidRPr="001D026D" w:rsidRDefault="001D026D" w:rsidP="001D026D">
      <w:pPr>
        <w:pStyle w:val="Body"/>
        <w:numPr>
          <w:ilvl w:val="1"/>
          <w:numId w:val="92"/>
        </w:numPr>
        <w:rPr>
          <w:rStyle w:val="CodeChar"/>
          <w:rFonts w:ascii="Calibri" w:hAnsi="Calibri" w:cs="Times New Roman"/>
          <w:color w:val="auto"/>
          <w:shd w:val="clear" w:color="auto" w:fill="auto"/>
          <w:lang w:bidi="ar-SA"/>
        </w:rPr>
      </w:pPr>
      <w:r>
        <w:rPr>
          <w:lang w:val="en-AU"/>
        </w:rPr>
        <w:t>testProjectRootDirectory</w:t>
      </w:r>
      <w:r w:rsidRPr="001D026D">
        <w:rPr>
          <w:rStyle w:val="CodeChar"/>
        </w:rPr>
        <w:t>&gt; dotnet test</w:t>
      </w:r>
    </w:p>
    <w:p w14:paraId="3C317ED4" w14:textId="77777777" w:rsidR="001D026D" w:rsidRDefault="001D026D" w:rsidP="001D026D">
      <w:pPr>
        <w:pStyle w:val="Body"/>
        <w:ind w:left="2971"/>
        <w:rPr>
          <w:rStyle w:val="CodeChar"/>
          <w:rFonts w:ascii="Calibri" w:hAnsi="Calibri" w:cs="Times New Roman"/>
          <w:color w:val="auto"/>
          <w:shd w:val="clear" w:color="auto" w:fill="auto"/>
          <w:lang w:bidi="ar-SA"/>
        </w:rPr>
      </w:pPr>
      <w:r w:rsidRPr="001D026D">
        <w:rPr>
          <w:rStyle w:val="CodeChar"/>
          <w:rFonts w:ascii="Calibri" w:hAnsi="Calibri" w:cs="Times New Roman"/>
          <w:color w:val="auto"/>
          <w:shd w:val="clear" w:color="auto" w:fill="auto"/>
          <w:lang w:bidi="ar-SA"/>
        </w:rPr>
        <w:t>will discover and run all the tests in the project.</w:t>
      </w:r>
    </w:p>
    <w:p w14:paraId="51DB4EFA" w14:textId="77777777" w:rsidR="001D026D" w:rsidRDefault="001D026D" w:rsidP="001D026D">
      <w:pPr>
        <w:pStyle w:val="Body"/>
        <w:numPr>
          <w:ilvl w:val="1"/>
          <w:numId w:val="92"/>
        </w:numPr>
        <w:rPr>
          <w:rStyle w:val="CodeChar"/>
          <w:rFonts w:ascii="Calibri" w:hAnsi="Calibri" w:cs="Times New Roman"/>
          <w:color w:val="auto"/>
          <w:shd w:val="clear" w:color="auto" w:fill="auto"/>
          <w:lang w:val="en-AU" w:bidi="ar-SA"/>
        </w:rPr>
      </w:pPr>
      <w:r w:rsidRPr="001D026D">
        <w:rPr>
          <w:rStyle w:val="CodeChar"/>
          <w:sz w:val="20"/>
        </w:rPr>
        <w:t>&gt;dotnet test ?</w:t>
      </w:r>
      <w:r>
        <w:rPr>
          <w:rStyle w:val="CodeChar"/>
          <w:rFonts w:ascii="Calibri" w:hAnsi="Calibri" w:cs="Times New Roman"/>
          <w:color w:val="auto"/>
          <w:shd w:val="clear" w:color="auto" w:fill="auto"/>
          <w:lang w:val="en-AU" w:bidi="ar-SA"/>
        </w:rPr>
        <w:t xml:space="preserve"> – for help</w:t>
      </w:r>
    </w:p>
    <w:p w14:paraId="65719CFE" w14:textId="77777777" w:rsidR="00FC3312" w:rsidRPr="001D026D" w:rsidRDefault="00FC3312" w:rsidP="001D026D">
      <w:pPr>
        <w:pStyle w:val="Body"/>
        <w:numPr>
          <w:ilvl w:val="1"/>
          <w:numId w:val="92"/>
        </w:numPr>
        <w:rPr>
          <w:lang w:val="en-AU"/>
        </w:rPr>
      </w:pPr>
    </w:p>
    <w:sectPr w:rsidR="00FC3312" w:rsidRPr="001D02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NSimSun">
    <w:panose1 w:val="02010609030101010101"/>
    <w:charset w:val="86"/>
    <w:family w:val="modern"/>
    <w:pitch w:val="fixed"/>
    <w:sig w:usb0="00000283" w:usb1="288F0000" w:usb2="00000016" w:usb3="00000000" w:csb0="0004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1B4"/>
    <w:multiLevelType w:val="hybridMultilevel"/>
    <w:tmpl w:val="C65AF7BE"/>
    <w:lvl w:ilvl="0" w:tplc="0C090001">
      <w:start w:val="1"/>
      <w:numFmt w:val="bullet"/>
      <w:lvlText w:val=""/>
      <w:lvlJc w:val="left"/>
      <w:pPr>
        <w:ind w:left="2251" w:hanging="360"/>
      </w:pPr>
      <w:rPr>
        <w:rFonts w:ascii="Symbol" w:hAnsi="Symbol" w:hint="default"/>
      </w:rPr>
    </w:lvl>
    <w:lvl w:ilvl="1" w:tplc="0C090001">
      <w:start w:val="1"/>
      <w:numFmt w:val="bullet"/>
      <w:lvlText w:val=""/>
      <w:lvlJc w:val="left"/>
      <w:pPr>
        <w:ind w:left="2971" w:hanging="360"/>
      </w:pPr>
      <w:rPr>
        <w:rFonts w:ascii="Symbol" w:hAnsi="Symbol" w:hint="default"/>
      </w:r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 w15:restartNumberingAfterBreak="0">
    <w:nsid w:val="00BC6740"/>
    <w:multiLevelType w:val="multilevel"/>
    <w:tmpl w:val="1694AC2E"/>
    <w:lvl w:ilvl="0">
      <w:start w:val="1"/>
      <w:numFmt w:val="decimal"/>
      <w:pStyle w:val="Heading1"/>
      <w:lvlText w:val="%1."/>
      <w:lvlJc w:val="left"/>
      <w:pPr>
        <w:tabs>
          <w:tab w:val="num" w:pos="1531"/>
        </w:tabs>
        <w:ind w:left="1531" w:hanging="1171"/>
      </w:pPr>
      <w:rPr>
        <w:rFonts w:hint="default"/>
      </w:rPr>
    </w:lvl>
    <w:lvl w:ilvl="1">
      <w:start w:val="1"/>
      <w:numFmt w:val="decimal"/>
      <w:pStyle w:val="Heading2"/>
      <w:lvlText w:val="%1.%2"/>
      <w:lvlJc w:val="left"/>
      <w:pPr>
        <w:tabs>
          <w:tab w:val="num" w:pos="1531"/>
        </w:tabs>
        <w:ind w:left="1531" w:hanging="1191"/>
      </w:pPr>
      <w:rPr>
        <w:rFonts w:hint="default"/>
      </w:rPr>
    </w:lvl>
    <w:lvl w:ilvl="2">
      <w:start w:val="1"/>
      <w:numFmt w:val="decimal"/>
      <w:pStyle w:val="Heading3"/>
      <w:lvlText w:val="%1.%2.%3"/>
      <w:lvlJc w:val="right"/>
      <w:pPr>
        <w:tabs>
          <w:tab w:val="num" w:pos="1588"/>
        </w:tabs>
        <w:ind w:left="1588" w:hanging="170"/>
      </w:pPr>
      <w:rPr>
        <w:rFonts w:ascii="Tahoma" w:hAnsi="Tahoma" w:hint="default"/>
        <w:i/>
        <w:color w:val="auto"/>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0CD61D5"/>
    <w:multiLevelType w:val="hybridMultilevel"/>
    <w:tmpl w:val="C47C6164"/>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3" w15:restartNumberingAfterBreak="0">
    <w:nsid w:val="033B29EB"/>
    <w:multiLevelType w:val="multilevel"/>
    <w:tmpl w:val="B4CA2A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92E5B"/>
    <w:multiLevelType w:val="hybridMultilevel"/>
    <w:tmpl w:val="0540A3EC"/>
    <w:lvl w:ilvl="0" w:tplc="8422A0C8">
      <w:start w:val="2"/>
      <w:numFmt w:val="bullet"/>
      <w:lvlText w:val=""/>
      <w:lvlJc w:val="left"/>
      <w:pPr>
        <w:ind w:left="1891" w:hanging="360"/>
      </w:pPr>
      <w:rPr>
        <w:rFonts w:ascii="Symbol" w:eastAsia="Times New Roman" w:hAnsi="Symbol" w:cs="Times New Roman" w:hint="default"/>
      </w:rPr>
    </w:lvl>
    <w:lvl w:ilvl="1" w:tplc="0C090003">
      <w:start w:val="1"/>
      <w:numFmt w:val="bullet"/>
      <w:lvlText w:val="o"/>
      <w:lvlJc w:val="left"/>
      <w:pPr>
        <w:ind w:left="2611" w:hanging="360"/>
      </w:pPr>
      <w:rPr>
        <w:rFonts w:ascii="Courier New" w:hAnsi="Courier New" w:cs="Courier New" w:hint="default"/>
      </w:rPr>
    </w:lvl>
    <w:lvl w:ilvl="2" w:tplc="0C090005">
      <w:start w:val="1"/>
      <w:numFmt w:val="bullet"/>
      <w:lvlText w:val=""/>
      <w:lvlJc w:val="left"/>
      <w:pPr>
        <w:ind w:left="3331" w:hanging="360"/>
      </w:pPr>
      <w:rPr>
        <w:rFonts w:ascii="Wingdings" w:hAnsi="Wingdings" w:hint="default"/>
      </w:rPr>
    </w:lvl>
    <w:lvl w:ilvl="3" w:tplc="0C090001" w:tentative="1">
      <w:start w:val="1"/>
      <w:numFmt w:val="bullet"/>
      <w:lvlText w:val=""/>
      <w:lvlJc w:val="left"/>
      <w:pPr>
        <w:ind w:left="4051" w:hanging="360"/>
      </w:pPr>
      <w:rPr>
        <w:rFonts w:ascii="Symbol" w:hAnsi="Symbol" w:hint="default"/>
      </w:rPr>
    </w:lvl>
    <w:lvl w:ilvl="4" w:tplc="0C090003" w:tentative="1">
      <w:start w:val="1"/>
      <w:numFmt w:val="bullet"/>
      <w:lvlText w:val="o"/>
      <w:lvlJc w:val="left"/>
      <w:pPr>
        <w:ind w:left="4771" w:hanging="360"/>
      </w:pPr>
      <w:rPr>
        <w:rFonts w:ascii="Courier New" w:hAnsi="Courier New" w:cs="Courier New" w:hint="default"/>
      </w:rPr>
    </w:lvl>
    <w:lvl w:ilvl="5" w:tplc="0C090005" w:tentative="1">
      <w:start w:val="1"/>
      <w:numFmt w:val="bullet"/>
      <w:lvlText w:val=""/>
      <w:lvlJc w:val="left"/>
      <w:pPr>
        <w:ind w:left="5491" w:hanging="360"/>
      </w:pPr>
      <w:rPr>
        <w:rFonts w:ascii="Wingdings" w:hAnsi="Wingdings" w:hint="default"/>
      </w:rPr>
    </w:lvl>
    <w:lvl w:ilvl="6" w:tplc="0C090001" w:tentative="1">
      <w:start w:val="1"/>
      <w:numFmt w:val="bullet"/>
      <w:lvlText w:val=""/>
      <w:lvlJc w:val="left"/>
      <w:pPr>
        <w:ind w:left="6211" w:hanging="360"/>
      </w:pPr>
      <w:rPr>
        <w:rFonts w:ascii="Symbol" w:hAnsi="Symbol" w:hint="default"/>
      </w:rPr>
    </w:lvl>
    <w:lvl w:ilvl="7" w:tplc="0C090003" w:tentative="1">
      <w:start w:val="1"/>
      <w:numFmt w:val="bullet"/>
      <w:lvlText w:val="o"/>
      <w:lvlJc w:val="left"/>
      <w:pPr>
        <w:ind w:left="6931" w:hanging="360"/>
      </w:pPr>
      <w:rPr>
        <w:rFonts w:ascii="Courier New" w:hAnsi="Courier New" w:cs="Courier New" w:hint="default"/>
      </w:rPr>
    </w:lvl>
    <w:lvl w:ilvl="8" w:tplc="0C090005" w:tentative="1">
      <w:start w:val="1"/>
      <w:numFmt w:val="bullet"/>
      <w:lvlText w:val=""/>
      <w:lvlJc w:val="left"/>
      <w:pPr>
        <w:ind w:left="7651" w:hanging="360"/>
      </w:pPr>
      <w:rPr>
        <w:rFonts w:ascii="Wingdings" w:hAnsi="Wingdings" w:hint="default"/>
      </w:rPr>
    </w:lvl>
  </w:abstractNum>
  <w:abstractNum w:abstractNumId="5" w15:restartNumberingAfterBreak="0">
    <w:nsid w:val="057C23F5"/>
    <w:multiLevelType w:val="hybridMultilevel"/>
    <w:tmpl w:val="55643558"/>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6" w15:restartNumberingAfterBreak="0">
    <w:nsid w:val="0850187F"/>
    <w:multiLevelType w:val="hybridMultilevel"/>
    <w:tmpl w:val="81AAD25C"/>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7" w15:restartNumberingAfterBreak="0">
    <w:nsid w:val="0958317B"/>
    <w:multiLevelType w:val="hybridMultilevel"/>
    <w:tmpl w:val="E63C0EFE"/>
    <w:lvl w:ilvl="0" w:tplc="170C6782">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8" w15:restartNumberingAfterBreak="0">
    <w:nsid w:val="0BED47B4"/>
    <w:multiLevelType w:val="hybridMultilevel"/>
    <w:tmpl w:val="665E9552"/>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9" w15:restartNumberingAfterBreak="0">
    <w:nsid w:val="0C2238EA"/>
    <w:multiLevelType w:val="multilevel"/>
    <w:tmpl w:val="4490A2EA"/>
    <w:lvl w:ilvl="0">
      <w:start w:val="1"/>
      <w:numFmt w:val="decimal"/>
      <w:lvlText w:val="%1."/>
      <w:lvlJc w:val="left"/>
      <w:pPr>
        <w:tabs>
          <w:tab w:val="num" w:pos="720"/>
        </w:tabs>
        <w:ind w:left="720" w:hanging="720"/>
      </w:pPr>
    </w:lvl>
    <w:lvl w:ilvl="1">
      <w:start w:val="1"/>
      <w:numFmt w:val="decimal"/>
      <w:pStyle w:val="AppendixA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D5A7748"/>
    <w:multiLevelType w:val="hybridMultilevel"/>
    <w:tmpl w:val="8F20300E"/>
    <w:lvl w:ilvl="0" w:tplc="0C090001">
      <w:start w:val="1"/>
      <w:numFmt w:val="bullet"/>
      <w:lvlText w:val=""/>
      <w:lvlJc w:val="left"/>
      <w:pPr>
        <w:ind w:left="1891" w:hanging="360"/>
      </w:pPr>
      <w:rPr>
        <w:rFonts w:ascii="Symbol" w:hAnsi="Symbol" w:hint="default"/>
      </w:rPr>
    </w:lvl>
    <w:lvl w:ilvl="1" w:tplc="0C090003" w:tentative="1">
      <w:start w:val="1"/>
      <w:numFmt w:val="bullet"/>
      <w:lvlText w:val="o"/>
      <w:lvlJc w:val="left"/>
      <w:pPr>
        <w:ind w:left="2611" w:hanging="360"/>
      </w:pPr>
      <w:rPr>
        <w:rFonts w:ascii="Courier New" w:hAnsi="Courier New" w:cs="Courier New" w:hint="default"/>
      </w:rPr>
    </w:lvl>
    <w:lvl w:ilvl="2" w:tplc="0C090005" w:tentative="1">
      <w:start w:val="1"/>
      <w:numFmt w:val="bullet"/>
      <w:lvlText w:val=""/>
      <w:lvlJc w:val="left"/>
      <w:pPr>
        <w:ind w:left="3331" w:hanging="360"/>
      </w:pPr>
      <w:rPr>
        <w:rFonts w:ascii="Wingdings" w:hAnsi="Wingdings" w:hint="default"/>
      </w:rPr>
    </w:lvl>
    <w:lvl w:ilvl="3" w:tplc="0C090001" w:tentative="1">
      <w:start w:val="1"/>
      <w:numFmt w:val="bullet"/>
      <w:lvlText w:val=""/>
      <w:lvlJc w:val="left"/>
      <w:pPr>
        <w:ind w:left="4051" w:hanging="360"/>
      </w:pPr>
      <w:rPr>
        <w:rFonts w:ascii="Symbol" w:hAnsi="Symbol" w:hint="default"/>
      </w:rPr>
    </w:lvl>
    <w:lvl w:ilvl="4" w:tplc="0C090003" w:tentative="1">
      <w:start w:val="1"/>
      <w:numFmt w:val="bullet"/>
      <w:lvlText w:val="o"/>
      <w:lvlJc w:val="left"/>
      <w:pPr>
        <w:ind w:left="4771" w:hanging="360"/>
      </w:pPr>
      <w:rPr>
        <w:rFonts w:ascii="Courier New" w:hAnsi="Courier New" w:cs="Courier New" w:hint="default"/>
      </w:rPr>
    </w:lvl>
    <w:lvl w:ilvl="5" w:tplc="0C090005" w:tentative="1">
      <w:start w:val="1"/>
      <w:numFmt w:val="bullet"/>
      <w:lvlText w:val=""/>
      <w:lvlJc w:val="left"/>
      <w:pPr>
        <w:ind w:left="5491" w:hanging="360"/>
      </w:pPr>
      <w:rPr>
        <w:rFonts w:ascii="Wingdings" w:hAnsi="Wingdings" w:hint="default"/>
      </w:rPr>
    </w:lvl>
    <w:lvl w:ilvl="6" w:tplc="0C090001" w:tentative="1">
      <w:start w:val="1"/>
      <w:numFmt w:val="bullet"/>
      <w:lvlText w:val=""/>
      <w:lvlJc w:val="left"/>
      <w:pPr>
        <w:ind w:left="6211" w:hanging="360"/>
      </w:pPr>
      <w:rPr>
        <w:rFonts w:ascii="Symbol" w:hAnsi="Symbol" w:hint="default"/>
      </w:rPr>
    </w:lvl>
    <w:lvl w:ilvl="7" w:tplc="0C090003" w:tentative="1">
      <w:start w:val="1"/>
      <w:numFmt w:val="bullet"/>
      <w:lvlText w:val="o"/>
      <w:lvlJc w:val="left"/>
      <w:pPr>
        <w:ind w:left="6931" w:hanging="360"/>
      </w:pPr>
      <w:rPr>
        <w:rFonts w:ascii="Courier New" w:hAnsi="Courier New" w:cs="Courier New" w:hint="default"/>
      </w:rPr>
    </w:lvl>
    <w:lvl w:ilvl="8" w:tplc="0C090005" w:tentative="1">
      <w:start w:val="1"/>
      <w:numFmt w:val="bullet"/>
      <w:lvlText w:val=""/>
      <w:lvlJc w:val="left"/>
      <w:pPr>
        <w:ind w:left="7651" w:hanging="360"/>
      </w:pPr>
      <w:rPr>
        <w:rFonts w:ascii="Wingdings" w:hAnsi="Wingdings" w:hint="default"/>
      </w:rPr>
    </w:lvl>
  </w:abstractNum>
  <w:abstractNum w:abstractNumId="11" w15:restartNumberingAfterBreak="0">
    <w:nsid w:val="0D924F3A"/>
    <w:multiLevelType w:val="multilevel"/>
    <w:tmpl w:val="495A57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bullet"/>
      <w:lvlText w:val="o"/>
      <w:lvlJc w:val="left"/>
      <w:pPr>
        <w:tabs>
          <w:tab w:val="num" w:pos="4320"/>
        </w:tabs>
        <w:ind w:left="4320" w:hanging="360"/>
      </w:pPr>
      <w:rPr>
        <w:rFonts w:ascii="Courier New" w:hAnsi="Courier New" w:cs="Courier New" w:hint="default"/>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9652C9"/>
    <w:multiLevelType w:val="hybridMultilevel"/>
    <w:tmpl w:val="3A4CECA6"/>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13" w15:restartNumberingAfterBreak="0">
    <w:nsid w:val="0DEA017D"/>
    <w:multiLevelType w:val="hybridMultilevel"/>
    <w:tmpl w:val="90D4B5C0"/>
    <w:lvl w:ilvl="0" w:tplc="0C09001B">
      <w:start w:val="1"/>
      <w:numFmt w:val="lowerRoman"/>
      <w:lvlText w:val="%1."/>
      <w:lvlJc w:val="righ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4" w15:restartNumberingAfterBreak="0">
    <w:nsid w:val="0E057A78"/>
    <w:multiLevelType w:val="hybridMultilevel"/>
    <w:tmpl w:val="9804467A"/>
    <w:lvl w:ilvl="0" w:tplc="D1320C7A">
      <w:start w:val="1"/>
      <w:numFmt w:val="decimal"/>
      <w:lvlText w:val="%1."/>
      <w:lvlJc w:val="left"/>
      <w:pPr>
        <w:ind w:left="2251" w:hanging="360"/>
      </w:pPr>
      <w:rPr>
        <w:rFonts w:hint="default"/>
      </w:r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5" w15:restartNumberingAfterBreak="0">
    <w:nsid w:val="0EF46BAA"/>
    <w:multiLevelType w:val="hybridMultilevel"/>
    <w:tmpl w:val="5254B4BC"/>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6" w15:restartNumberingAfterBreak="0">
    <w:nsid w:val="113B480F"/>
    <w:multiLevelType w:val="hybridMultilevel"/>
    <w:tmpl w:val="6776AEAC"/>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7" w15:restartNumberingAfterBreak="0">
    <w:nsid w:val="116D3E9A"/>
    <w:multiLevelType w:val="hybridMultilevel"/>
    <w:tmpl w:val="B85662CC"/>
    <w:lvl w:ilvl="0" w:tplc="0C09000F">
      <w:start w:val="1"/>
      <w:numFmt w:val="decimal"/>
      <w:lvlText w:val="%1."/>
      <w:lvlJc w:val="left"/>
      <w:pPr>
        <w:ind w:left="1778" w:hanging="360"/>
      </w:p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18" w15:restartNumberingAfterBreak="0">
    <w:nsid w:val="11B753E2"/>
    <w:multiLevelType w:val="hybridMultilevel"/>
    <w:tmpl w:val="BF26A41A"/>
    <w:lvl w:ilvl="0" w:tplc="0C09000F">
      <w:start w:val="1"/>
      <w:numFmt w:val="decimal"/>
      <w:lvlText w:val="%1."/>
      <w:lvlJc w:val="left"/>
      <w:pPr>
        <w:ind w:left="1891" w:hanging="360"/>
      </w:pPr>
    </w:lvl>
    <w:lvl w:ilvl="1" w:tplc="0C090019" w:tentative="1">
      <w:start w:val="1"/>
      <w:numFmt w:val="lowerLetter"/>
      <w:lvlText w:val="%2."/>
      <w:lvlJc w:val="left"/>
      <w:pPr>
        <w:ind w:left="2611" w:hanging="360"/>
      </w:pPr>
    </w:lvl>
    <w:lvl w:ilvl="2" w:tplc="0C09001B" w:tentative="1">
      <w:start w:val="1"/>
      <w:numFmt w:val="lowerRoman"/>
      <w:lvlText w:val="%3."/>
      <w:lvlJc w:val="right"/>
      <w:pPr>
        <w:ind w:left="3331" w:hanging="180"/>
      </w:pPr>
    </w:lvl>
    <w:lvl w:ilvl="3" w:tplc="0C09000F" w:tentative="1">
      <w:start w:val="1"/>
      <w:numFmt w:val="decimal"/>
      <w:lvlText w:val="%4."/>
      <w:lvlJc w:val="left"/>
      <w:pPr>
        <w:ind w:left="4051" w:hanging="360"/>
      </w:pPr>
    </w:lvl>
    <w:lvl w:ilvl="4" w:tplc="0C090019" w:tentative="1">
      <w:start w:val="1"/>
      <w:numFmt w:val="lowerLetter"/>
      <w:lvlText w:val="%5."/>
      <w:lvlJc w:val="left"/>
      <w:pPr>
        <w:ind w:left="4771" w:hanging="360"/>
      </w:pPr>
    </w:lvl>
    <w:lvl w:ilvl="5" w:tplc="0C09001B" w:tentative="1">
      <w:start w:val="1"/>
      <w:numFmt w:val="lowerRoman"/>
      <w:lvlText w:val="%6."/>
      <w:lvlJc w:val="right"/>
      <w:pPr>
        <w:ind w:left="5491" w:hanging="180"/>
      </w:pPr>
    </w:lvl>
    <w:lvl w:ilvl="6" w:tplc="0C09000F" w:tentative="1">
      <w:start w:val="1"/>
      <w:numFmt w:val="decimal"/>
      <w:lvlText w:val="%7."/>
      <w:lvlJc w:val="left"/>
      <w:pPr>
        <w:ind w:left="6211" w:hanging="360"/>
      </w:pPr>
    </w:lvl>
    <w:lvl w:ilvl="7" w:tplc="0C090019" w:tentative="1">
      <w:start w:val="1"/>
      <w:numFmt w:val="lowerLetter"/>
      <w:lvlText w:val="%8."/>
      <w:lvlJc w:val="left"/>
      <w:pPr>
        <w:ind w:left="6931" w:hanging="360"/>
      </w:pPr>
    </w:lvl>
    <w:lvl w:ilvl="8" w:tplc="0C09001B" w:tentative="1">
      <w:start w:val="1"/>
      <w:numFmt w:val="lowerRoman"/>
      <w:lvlText w:val="%9."/>
      <w:lvlJc w:val="right"/>
      <w:pPr>
        <w:ind w:left="7651" w:hanging="180"/>
      </w:pPr>
    </w:lvl>
  </w:abstractNum>
  <w:abstractNum w:abstractNumId="19" w15:restartNumberingAfterBreak="0">
    <w:nsid w:val="135424F9"/>
    <w:multiLevelType w:val="hybridMultilevel"/>
    <w:tmpl w:val="5092752A"/>
    <w:lvl w:ilvl="0" w:tplc="0C090001">
      <w:start w:val="1"/>
      <w:numFmt w:val="bullet"/>
      <w:lvlText w:val=""/>
      <w:lvlJc w:val="left"/>
      <w:pPr>
        <w:ind w:left="2251" w:hanging="360"/>
      </w:pPr>
      <w:rPr>
        <w:rFonts w:ascii="Symbol" w:hAnsi="Symbol" w:hint="default"/>
      </w:rPr>
    </w:lvl>
    <w:lvl w:ilvl="1" w:tplc="0C090003">
      <w:start w:val="1"/>
      <w:numFmt w:val="bullet"/>
      <w:lvlText w:val="o"/>
      <w:lvlJc w:val="left"/>
      <w:pPr>
        <w:ind w:left="2971" w:hanging="360"/>
      </w:pPr>
      <w:rPr>
        <w:rFonts w:ascii="Courier New" w:hAnsi="Courier New" w:cs="Courier New" w:hint="default"/>
      </w:rPr>
    </w:lvl>
    <w:lvl w:ilvl="2" w:tplc="0C090005">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20" w15:restartNumberingAfterBreak="0">
    <w:nsid w:val="136E16D4"/>
    <w:multiLevelType w:val="hybridMultilevel"/>
    <w:tmpl w:val="D6622936"/>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21" w15:restartNumberingAfterBreak="0">
    <w:nsid w:val="147D328F"/>
    <w:multiLevelType w:val="multilevel"/>
    <w:tmpl w:val="C644B7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A0622C"/>
    <w:multiLevelType w:val="hybridMultilevel"/>
    <w:tmpl w:val="1D140722"/>
    <w:lvl w:ilvl="0" w:tplc="D1320C7A">
      <w:start w:val="1"/>
      <w:numFmt w:val="decimal"/>
      <w:lvlText w:val="%1."/>
      <w:lvlJc w:val="left"/>
      <w:pPr>
        <w:ind w:left="2251" w:hanging="360"/>
      </w:pPr>
      <w:rPr>
        <w:rFonts w:hint="default"/>
      </w:r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23" w15:restartNumberingAfterBreak="0">
    <w:nsid w:val="162D7F64"/>
    <w:multiLevelType w:val="hybridMultilevel"/>
    <w:tmpl w:val="C2F48300"/>
    <w:lvl w:ilvl="0" w:tplc="8422A0C8">
      <w:start w:val="2"/>
      <w:numFmt w:val="bullet"/>
      <w:lvlText w:val=""/>
      <w:lvlJc w:val="left"/>
      <w:pPr>
        <w:ind w:left="1948" w:hanging="360"/>
      </w:pPr>
      <w:rPr>
        <w:rFonts w:ascii="Symbol" w:eastAsia="Times New Roman" w:hAnsi="Symbol" w:cs="Times New Roman" w:hint="default"/>
      </w:rPr>
    </w:lvl>
    <w:lvl w:ilvl="1" w:tplc="0C090003">
      <w:start w:val="1"/>
      <w:numFmt w:val="bullet"/>
      <w:lvlText w:val="o"/>
      <w:lvlJc w:val="left"/>
      <w:pPr>
        <w:ind w:left="1137" w:hanging="360"/>
      </w:pPr>
      <w:rPr>
        <w:rFonts w:ascii="Courier New" w:hAnsi="Courier New" w:cs="Courier New" w:hint="default"/>
      </w:rPr>
    </w:lvl>
    <w:lvl w:ilvl="2" w:tplc="0C090005">
      <w:start w:val="1"/>
      <w:numFmt w:val="bullet"/>
      <w:lvlText w:val=""/>
      <w:lvlJc w:val="left"/>
      <w:pPr>
        <w:ind w:left="1857" w:hanging="360"/>
      </w:pPr>
      <w:rPr>
        <w:rFonts w:ascii="Wingdings" w:hAnsi="Wingdings" w:hint="default"/>
      </w:rPr>
    </w:lvl>
    <w:lvl w:ilvl="3" w:tplc="0C090001" w:tentative="1">
      <w:start w:val="1"/>
      <w:numFmt w:val="bullet"/>
      <w:lvlText w:val=""/>
      <w:lvlJc w:val="left"/>
      <w:pPr>
        <w:ind w:left="2577" w:hanging="360"/>
      </w:pPr>
      <w:rPr>
        <w:rFonts w:ascii="Symbol" w:hAnsi="Symbol" w:hint="default"/>
      </w:rPr>
    </w:lvl>
    <w:lvl w:ilvl="4" w:tplc="0C090003" w:tentative="1">
      <w:start w:val="1"/>
      <w:numFmt w:val="bullet"/>
      <w:lvlText w:val="o"/>
      <w:lvlJc w:val="left"/>
      <w:pPr>
        <w:ind w:left="3297" w:hanging="360"/>
      </w:pPr>
      <w:rPr>
        <w:rFonts w:ascii="Courier New" w:hAnsi="Courier New" w:cs="Courier New" w:hint="default"/>
      </w:rPr>
    </w:lvl>
    <w:lvl w:ilvl="5" w:tplc="0C090005" w:tentative="1">
      <w:start w:val="1"/>
      <w:numFmt w:val="bullet"/>
      <w:lvlText w:val=""/>
      <w:lvlJc w:val="left"/>
      <w:pPr>
        <w:ind w:left="4017" w:hanging="360"/>
      </w:pPr>
      <w:rPr>
        <w:rFonts w:ascii="Wingdings" w:hAnsi="Wingdings" w:hint="default"/>
      </w:rPr>
    </w:lvl>
    <w:lvl w:ilvl="6" w:tplc="0C090001" w:tentative="1">
      <w:start w:val="1"/>
      <w:numFmt w:val="bullet"/>
      <w:lvlText w:val=""/>
      <w:lvlJc w:val="left"/>
      <w:pPr>
        <w:ind w:left="4737" w:hanging="360"/>
      </w:pPr>
      <w:rPr>
        <w:rFonts w:ascii="Symbol" w:hAnsi="Symbol" w:hint="default"/>
      </w:rPr>
    </w:lvl>
    <w:lvl w:ilvl="7" w:tplc="0C090003" w:tentative="1">
      <w:start w:val="1"/>
      <w:numFmt w:val="bullet"/>
      <w:lvlText w:val="o"/>
      <w:lvlJc w:val="left"/>
      <w:pPr>
        <w:ind w:left="5457" w:hanging="360"/>
      </w:pPr>
      <w:rPr>
        <w:rFonts w:ascii="Courier New" w:hAnsi="Courier New" w:cs="Courier New" w:hint="default"/>
      </w:rPr>
    </w:lvl>
    <w:lvl w:ilvl="8" w:tplc="0C090005" w:tentative="1">
      <w:start w:val="1"/>
      <w:numFmt w:val="bullet"/>
      <w:lvlText w:val=""/>
      <w:lvlJc w:val="left"/>
      <w:pPr>
        <w:ind w:left="6177" w:hanging="360"/>
      </w:pPr>
      <w:rPr>
        <w:rFonts w:ascii="Wingdings" w:hAnsi="Wingdings" w:hint="default"/>
      </w:rPr>
    </w:lvl>
  </w:abstractNum>
  <w:abstractNum w:abstractNumId="24" w15:restartNumberingAfterBreak="0">
    <w:nsid w:val="16736DAE"/>
    <w:multiLevelType w:val="multilevel"/>
    <w:tmpl w:val="B4546A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FA1EDA"/>
    <w:multiLevelType w:val="hybridMultilevel"/>
    <w:tmpl w:val="730C1F16"/>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26" w15:restartNumberingAfterBreak="0">
    <w:nsid w:val="17097097"/>
    <w:multiLevelType w:val="hybridMultilevel"/>
    <w:tmpl w:val="5BAE785E"/>
    <w:lvl w:ilvl="0" w:tplc="0C090001">
      <w:start w:val="1"/>
      <w:numFmt w:val="bullet"/>
      <w:lvlText w:val=""/>
      <w:lvlJc w:val="left"/>
      <w:pPr>
        <w:ind w:left="1800" w:hanging="360"/>
      </w:pPr>
      <w:rPr>
        <w:rFonts w:ascii="Symbol" w:hAnsi="Symbol" w:hint="default"/>
      </w:rPr>
    </w:lvl>
    <w:lvl w:ilvl="1" w:tplc="0C090003">
      <w:start w:val="1"/>
      <w:numFmt w:val="bullet"/>
      <w:lvlText w:val="o"/>
      <w:lvlJc w:val="left"/>
      <w:pPr>
        <w:ind w:left="2520" w:hanging="360"/>
      </w:pPr>
      <w:rPr>
        <w:rFonts w:ascii="Courier New" w:hAnsi="Courier New" w:cs="Courier New" w:hint="default"/>
      </w:rPr>
    </w:lvl>
    <w:lvl w:ilvl="2" w:tplc="0C090005">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7" w15:restartNumberingAfterBreak="0">
    <w:nsid w:val="17D1694F"/>
    <w:multiLevelType w:val="multilevel"/>
    <w:tmpl w:val="8E76B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117192"/>
    <w:multiLevelType w:val="hybridMultilevel"/>
    <w:tmpl w:val="72F21334"/>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29" w15:restartNumberingAfterBreak="0">
    <w:nsid w:val="189F305B"/>
    <w:multiLevelType w:val="multilevel"/>
    <w:tmpl w:val="EF205E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bullet"/>
      <w:lvlText w:val="o"/>
      <w:lvlJc w:val="left"/>
      <w:pPr>
        <w:tabs>
          <w:tab w:val="num" w:pos="4320"/>
        </w:tabs>
        <w:ind w:left="4320" w:hanging="360"/>
      </w:pPr>
      <w:rPr>
        <w:rFonts w:ascii="Courier New" w:hAnsi="Courier New" w:cs="Courier New" w:hint="default"/>
      </w:rPr>
    </w:lvl>
    <w:lvl w:ilvl="6">
      <w:start w:val="2"/>
      <w:numFmt w:val="bullet"/>
      <w:lvlText w:val=""/>
      <w:lvlJc w:val="left"/>
      <w:pPr>
        <w:ind w:left="5040" w:hanging="360"/>
      </w:pPr>
      <w:rPr>
        <w:rFonts w:ascii="Wingdings" w:eastAsia="Times New Roman" w:hAnsi="Wingdings" w:cs="Times New Roman" w:hint="default"/>
      </w:r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8B20AD0"/>
    <w:multiLevelType w:val="hybridMultilevel"/>
    <w:tmpl w:val="B49C6D50"/>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31" w15:restartNumberingAfterBreak="0">
    <w:nsid w:val="1949395E"/>
    <w:multiLevelType w:val="multilevel"/>
    <w:tmpl w:val="23EC8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CD7D4A"/>
    <w:multiLevelType w:val="multilevel"/>
    <w:tmpl w:val="932C8B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bullet"/>
      <w:lvlText w:val="o"/>
      <w:lvlJc w:val="left"/>
      <w:pPr>
        <w:tabs>
          <w:tab w:val="num" w:pos="4320"/>
        </w:tabs>
        <w:ind w:left="4320" w:hanging="360"/>
      </w:pPr>
      <w:rPr>
        <w:rFonts w:ascii="Courier New" w:hAnsi="Courier New" w:cs="Courier New" w:hint="default"/>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B67D63"/>
    <w:multiLevelType w:val="hybridMultilevel"/>
    <w:tmpl w:val="D4622BF6"/>
    <w:lvl w:ilvl="0" w:tplc="0C090001">
      <w:start w:val="1"/>
      <w:numFmt w:val="bullet"/>
      <w:lvlText w:val=""/>
      <w:lvlJc w:val="left"/>
      <w:pPr>
        <w:ind w:left="2251" w:hanging="360"/>
      </w:pPr>
      <w:rPr>
        <w:rFonts w:ascii="Symbol" w:hAnsi="Symbol" w:hint="default"/>
      </w:rPr>
    </w:lvl>
    <w:lvl w:ilvl="1" w:tplc="0C090003">
      <w:start w:val="1"/>
      <w:numFmt w:val="bullet"/>
      <w:lvlText w:val="o"/>
      <w:lvlJc w:val="left"/>
      <w:pPr>
        <w:ind w:left="2971" w:hanging="360"/>
      </w:pPr>
      <w:rPr>
        <w:rFonts w:ascii="Courier New" w:hAnsi="Courier New" w:cs="Courier New" w:hint="default"/>
      </w:rPr>
    </w:lvl>
    <w:lvl w:ilvl="2" w:tplc="0C090005">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34" w15:restartNumberingAfterBreak="0">
    <w:nsid w:val="1B787848"/>
    <w:multiLevelType w:val="hybridMultilevel"/>
    <w:tmpl w:val="87286D84"/>
    <w:lvl w:ilvl="0" w:tplc="8422A0C8">
      <w:start w:val="2"/>
      <w:numFmt w:val="bullet"/>
      <w:lvlText w:val=""/>
      <w:lvlJc w:val="left"/>
      <w:pPr>
        <w:ind w:left="2251" w:hanging="360"/>
      </w:pPr>
      <w:rPr>
        <w:rFonts w:ascii="Symbol" w:eastAsia="Times New Roman" w:hAnsi="Symbol" w:cs="Times New Roman"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35" w15:restartNumberingAfterBreak="0">
    <w:nsid w:val="1D481B90"/>
    <w:multiLevelType w:val="multilevel"/>
    <w:tmpl w:val="4F0047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5E347B"/>
    <w:multiLevelType w:val="hybridMultilevel"/>
    <w:tmpl w:val="28A8334A"/>
    <w:lvl w:ilvl="0" w:tplc="0C09000F">
      <w:start w:val="1"/>
      <w:numFmt w:val="decimal"/>
      <w:lvlText w:val="%1."/>
      <w:lvlJc w:val="left"/>
      <w:pPr>
        <w:ind w:left="2251" w:hanging="360"/>
      </w:pPr>
      <w:rPr>
        <w:rFonts w:hint="default"/>
      </w:r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37" w15:restartNumberingAfterBreak="0">
    <w:nsid w:val="1E991B11"/>
    <w:multiLevelType w:val="multilevel"/>
    <w:tmpl w:val="2B525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D054A5"/>
    <w:multiLevelType w:val="multilevel"/>
    <w:tmpl w:val="13005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EA0A1F"/>
    <w:multiLevelType w:val="hybridMultilevel"/>
    <w:tmpl w:val="CD745B8E"/>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40" w15:restartNumberingAfterBreak="0">
    <w:nsid w:val="20AE6F85"/>
    <w:multiLevelType w:val="multilevel"/>
    <w:tmpl w:val="39FA8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22055B3"/>
    <w:multiLevelType w:val="hybridMultilevel"/>
    <w:tmpl w:val="FBCEA988"/>
    <w:lvl w:ilvl="0" w:tplc="0C090001">
      <w:start w:val="1"/>
      <w:numFmt w:val="bullet"/>
      <w:lvlText w:val=""/>
      <w:lvlJc w:val="left"/>
      <w:pPr>
        <w:ind w:left="2251" w:hanging="360"/>
      </w:pPr>
      <w:rPr>
        <w:rFonts w:ascii="Symbol" w:hAnsi="Symbol"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42" w15:restartNumberingAfterBreak="0">
    <w:nsid w:val="230E7B67"/>
    <w:multiLevelType w:val="hybridMultilevel"/>
    <w:tmpl w:val="DE06080C"/>
    <w:lvl w:ilvl="0" w:tplc="6DFCC88A">
      <w:numFmt w:val="bullet"/>
      <w:lvlText w:val=""/>
      <w:lvlJc w:val="left"/>
      <w:pPr>
        <w:ind w:left="1891" w:hanging="360"/>
      </w:pPr>
      <w:rPr>
        <w:rFonts w:ascii="Symbol" w:eastAsiaTheme="minorHAnsi" w:hAnsi="Symbol"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23E07CF8"/>
    <w:multiLevelType w:val="hybridMultilevel"/>
    <w:tmpl w:val="2260454C"/>
    <w:lvl w:ilvl="0" w:tplc="8422A0C8">
      <w:start w:val="2"/>
      <w:numFmt w:val="bullet"/>
      <w:lvlText w:val=""/>
      <w:lvlJc w:val="left"/>
      <w:pPr>
        <w:ind w:left="1891" w:hanging="360"/>
      </w:pPr>
      <w:rPr>
        <w:rFonts w:ascii="Symbol" w:eastAsia="Times New Roman"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24063919"/>
    <w:multiLevelType w:val="hybridMultilevel"/>
    <w:tmpl w:val="72F21334"/>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45" w15:restartNumberingAfterBreak="0">
    <w:nsid w:val="250034C0"/>
    <w:multiLevelType w:val="hybridMultilevel"/>
    <w:tmpl w:val="727A3F42"/>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46" w15:restartNumberingAfterBreak="0">
    <w:nsid w:val="255A1B4D"/>
    <w:multiLevelType w:val="hybridMultilevel"/>
    <w:tmpl w:val="DF7C4AF6"/>
    <w:lvl w:ilvl="0" w:tplc="0C09000F">
      <w:start w:val="1"/>
      <w:numFmt w:val="decimal"/>
      <w:lvlText w:val="%1."/>
      <w:lvlJc w:val="left"/>
      <w:pPr>
        <w:ind w:left="2251" w:hanging="360"/>
      </w:pPr>
    </w:lvl>
    <w:lvl w:ilvl="1" w:tplc="0C090001">
      <w:start w:val="1"/>
      <w:numFmt w:val="bullet"/>
      <w:lvlText w:val=""/>
      <w:lvlJc w:val="left"/>
      <w:pPr>
        <w:ind w:left="2971" w:hanging="360"/>
      </w:pPr>
      <w:rPr>
        <w:rFonts w:ascii="Symbol" w:hAnsi="Symbol" w:hint="default"/>
      </w:rPr>
    </w:lvl>
    <w:lvl w:ilvl="2" w:tplc="0C090003">
      <w:start w:val="1"/>
      <w:numFmt w:val="bullet"/>
      <w:lvlText w:val="o"/>
      <w:lvlJc w:val="left"/>
      <w:pPr>
        <w:ind w:left="3691" w:hanging="180"/>
      </w:pPr>
      <w:rPr>
        <w:rFonts w:ascii="Courier New" w:hAnsi="Courier New" w:cs="Courier New" w:hint="default"/>
      </w:r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47" w15:restartNumberingAfterBreak="0">
    <w:nsid w:val="25624F37"/>
    <w:multiLevelType w:val="hybridMultilevel"/>
    <w:tmpl w:val="82486F1A"/>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48" w15:restartNumberingAfterBreak="0">
    <w:nsid w:val="26066940"/>
    <w:multiLevelType w:val="multilevel"/>
    <w:tmpl w:val="F07AF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C26C2E"/>
    <w:multiLevelType w:val="hybridMultilevel"/>
    <w:tmpl w:val="379E398A"/>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50" w15:restartNumberingAfterBreak="0">
    <w:nsid w:val="27CF79B5"/>
    <w:multiLevelType w:val="hybridMultilevel"/>
    <w:tmpl w:val="ECD07D4E"/>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51" w15:restartNumberingAfterBreak="0">
    <w:nsid w:val="27DD008B"/>
    <w:multiLevelType w:val="multilevel"/>
    <w:tmpl w:val="5F4C669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92C3E03"/>
    <w:multiLevelType w:val="multilevel"/>
    <w:tmpl w:val="9440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4D09CF"/>
    <w:multiLevelType w:val="hybridMultilevel"/>
    <w:tmpl w:val="DD467F1C"/>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54" w15:restartNumberingAfterBreak="0">
    <w:nsid w:val="2AF41E11"/>
    <w:multiLevelType w:val="multilevel"/>
    <w:tmpl w:val="2FEA9F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A87A0B"/>
    <w:multiLevelType w:val="hybridMultilevel"/>
    <w:tmpl w:val="CC66FACA"/>
    <w:lvl w:ilvl="0" w:tplc="0C09000F">
      <w:start w:val="1"/>
      <w:numFmt w:val="decimal"/>
      <w:lvlText w:val="%1."/>
      <w:lvlJc w:val="left"/>
      <w:pPr>
        <w:ind w:left="2251" w:hanging="360"/>
      </w:pPr>
      <w:rPr>
        <w:rFonts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56" w15:restartNumberingAfterBreak="0">
    <w:nsid w:val="2CDB17ED"/>
    <w:multiLevelType w:val="hybridMultilevel"/>
    <w:tmpl w:val="9804467A"/>
    <w:lvl w:ilvl="0" w:tplc="D1320C7A">
      <w:start w:val="1"/>
      <w:numFmt w:val="decimal"/>
      <w:lvlText w:val="%1."/>
      <w:lvlJc w:val="left"/>
      <w:pPr>
        <w:ind w:left="2251" w:hanging="360"/>
      </w:pPr>
      <w:rPr>
        <w:rFonts w:hint="default"/>
      </w:r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57" w15:restartNumberingAfterBreak="0">
    <w:nsid w:val="2D513294"/>
    <w:multiLevelType w:val="hybridMultilevel"/>
    <w:tmpl w:val="A54844FE"/>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58" w15:restartNumberingAfterBreak="0">
    <w:nsid w:val="2F9B76B2"/>
    <w:multiLevelType w:val="hybridMultilevel"/>
    <w:tmpl w:val="B0AA042E"/>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59" w15:restartNumberingAfterBreak="0">
    <w:nsid w:val="30E21822"/>
    <w:multiLevelType w:val="hybridMultilevel"/>
    <w:tmpl w:val="220A2C7C"/>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60" w15:restartNumberingAfterBreak="0">
    <w:nsid w:val="31177C01"/>
    <w:multiLevelType w:val="hybridMultilevel"/>
    <w:tmpl w:val="2EF49920"/>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61" w15:restartNumberingAfterBreak="0">
    <w:nsid w:val="319D1C02"/>
    <w:multiLevelType w:val="multilevel"/>
    <w:tmpl w:val="42A05E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bullet"/>
      <w:lvlText w:val="o"/>
      <w:lvlJc w:val="left"/>
      <w:pPr>
        <w:tabs>
          <w:tab w:val="num" w:pos="4320"/>
        </w:tabs>
        <w:ind w:left="4320" w:hanging="360"/>
      </w:pPr>
      <w:rPr>
        <w:rFonts w:ascii="Courier New" w:hAnsi="Courier New" w:cs="Courier New" w:hint="default"/>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DA2DDF"/>
    <w:multiLevelType w:val="hybridMultilevel"/>
    <w:tmpl w:val="E3C48980"/>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63" w15:restartNumberingAfterBreak="0">
    <w:nsid w:val="3586102D"/>
    <w:multiLevelType w:val="hybridMultilevel"/>
    <w:tmpl w:val="3D80B404"/>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64" w15:restartNumberingAfterBreak="0">
    <w:nsid w:val="367D2571"/>
    <w:multiLevelType w:val="hybridMultilevel"/>
    <w:tmpl w:val="109694DA"/>
    <w:lvl w:ilvl="0" w:tplc="0C090001">
      <w:start w:val="1"/>
      <w:numFmt w:val="bullet"/>
      <w:lvlText w:val=""/>
      <w:lvlJc w:val="left"/>
      <w:pPr>
        <w:ind w:left="2520" w:hanging="360"/>
      </w:pPr>
      <w:rPr>
        <w:rFonts w:ascii="Symbol" w:hAnsi="Symbol"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65" w15:restartNumberingAfterBreak="0">
    <w:nsid w:val="37864927"/>
    <w:multiLevelType w:val="hybridMultilevel"/>
    <w:tmpl w:val="4E6C1364"/>
    <w:lvl w:ilvl="0" w:tplc="8422A0C8">
      <w:start w:val="2"/>
      <w:numFmt w:val="bullet"/>
      <w:lvlText w:val=""/>
      <w:lvlJc w:val="left"/>
      <w:pPr>
        <w:ind w:left="2251" w:hanging="360"/>
      </w:pPr>
      <w:rPr>
        <w:rFonts w:ascii="Symbol" w:eastAsia="Times New Roman" w:hAnsi="Symbol" w:cs="Times New Roman"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66" w15:restartNumberingAfterBreak="0">
    <w:nsid w:val="395C2ED1"/>
    <w:multiLevelType w:val="multilevel"/>
    <w:tmpl w:val="0630AD1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8C4684"/>
    <w:multiLevelType w:val="hybridMultilevel"/>
    <w:tmpl w:val="C03EBEB6"/>
    <w:lvl w:ilvl="0" w:tplc="6E9E440A">
      <w:start w:val="1"/>
      <w:numFmt w:val="bullet"/>
      <w:lvlText w:val=""/>
      <w:lvlJc w:val="left"/>
      <w:pPr>
        <w:ind w:left="1891" w:hanging="360"/>
      </w:pPr>
      <w:rPr>
        <w:rFonts w:ascii="Symbol" w:eastAsia="Times New Roman" w:hAnsi="Symbol" w:cs="Times New Roman" w:hint="default"/>
      </w:rPr>
    </w:lvl>
    <w:lvl w:ilvl="1" w:tplc="0C090003" w:tentative="1">
      <w:start w:val="1"/>
      <w:numFmt w:val="bullet"/>
      <w:lvlText w:val="o"/>
      <w:lvlJc w:val="left"/>
      <w:pPr>
        <w:ind w:left="2611" w:hanging="360"/>
      </w:pPr>
      <w:rPr>
        <w:rFonts w:ascii="Courier New" w:hAnsi="Courier New" w:cs="Courier New" w:hint="default"/>
      </w:rPr>
    </w:lvl>
    <w:lvl w:ilvl="2" w:tplc="0C090005" w:tentative="1">
      <w:start w:val="1"/>
      <w:numFmt w:val="bullet"/>
      <w:lvlText w:val=""/>
      <w:lvlJc w:val="left"/>
      <w:pPr>
        <w:ind w:left="3331" w:hanging="360"/>
      </w:pPr>
      <w:rPr>
        <w:rFonts w:ascii="Wingdings" w:hAnsi="Wingdings" w:hint="default"/>
      </w:rPr>
    </w:lvl>
    <w:lvl w:ilvl="3" w:tplc="0C090001" w:tentative="1">
      <w:start w:val="1"/>
      <w:numFmt w:val="bullet"/>
      <w:lvlText w:val=""/>
      <w:lvlJc w:val="left"/>
      <w:pPr>
        <w:ind w:left="4051" w:hanging="360"/>
      </w:pPr>
      <w:rPr>
        <w:rFonts w:ascii="Symbol" w:hAnsi="Symbol" w:hint="default"/>
      </w:rPr>
    </w:lvl>
    <w:lvl w:ilvl="4" w:tplc="0C090003" w:tentative="1">
      <w:start w:val="1"/>
      <w:numFmt w:val="bullet"/>
      <w:lvlText w:val="o"/>
      <w:lvlJc w:val="left"/>
      <w:pPr>
        <w:ind w:left="4771" w:hanging="360"/>
      </w:pPr>
      <w:rPr>
        <w:rFonts w:ascii="Courier New" w:hAnsi="Courier New" w:cs="Courier New" w:hint="default"/>
      </w:rPr>
    </w:lvl>
    <w:lvl w:ilvl="5" w:tplc="0C090005" w:tentative="1">
      <w:start w:val="1"/>
      <w:numFmt w:val="bullet"/>
      <w:lvlText w:val=""/>
      <w:lvlJc w:val="left"/>
      <w:pPr>
        <w:ind w:left="5491" w:hanging="360"/>
      </w:pPr>
      <w:rPr>
        <w:rFonts w:ascii="Wingdings" w:hAnsi="Wingdings" w:hint="default"/>
      </w:rPr>
    </w:lvl>
    <w:lvl w:ilvl="6" w:tplc="0C090001" w:tentative="1">
      <w:start w:val="1"/>
      <w:numFmt w:val="bullet"/>
      <w:lvlText w:val=""/>
      <w:lvlJc w:val="left"/>
      <w:pPr>
        <w:ind w:left="6211" w:hanging="360"/>
      </w:pPr>
      <w:rPr>
        <w:rFonts w:ascii="Symbol" w:hAnsi="Symbol" w:hint="default"/>
      </w:rPr>
    </w:lvl>
    <w:lvl w:ilvl="7" w:tplc="0C090003" w:tentative="1">
      <w:start w:val="1"/>
      <w:numFmt w:val="bullet"/>
      <w:lvlText w:val="o"/>
      <w:lvlJc w:val="left"/>
      <w:pPr>
        <w:ind w:left="6931" w:hanging="360"/>
      </w:pPr>
      <w:rPr>
        <w:rFonts w:ascii="Courier New" w:hAnsi="Courier New" w:cs="Courier New" w:hint="default"/>
      </w:rPr>
    </w:lvl>
    <w:lvl w:ilvl="8" w:tplc="0C090005" w:tentative="1">
      <w:start w:val="1"/>
      <w:numFmt w:val="bullet"/>
      <w:lvlText w:val=""/>
      <w:lvlJc w:val="left"/>
      <w:pPr>
        <w:ind w:left="7651" w:hanging="360"/>
      </w:pPr>
      <w:rPr>
        <w:rFonts w:ascii="Wingdings" w:hAnsi="Wingdings" w:hint="default"/>
      </w:rPr>
    </w:lvl>
  </w:abstractNum>
  <w:abstractNum w:abstractNumId="68" w15:restartNumberingAfterBreak="0">
    <w:nsid w:val="3B6A240D"/>
    <w:multiLevelType w:val="multilevel"/>
    <w:tmpl w:val="7ACAF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C316616"/>
    <w:multiLevelType w:val="hybridMultilevel"/>
    <w:tmpl w:val="2F5A1A5E"/>
    <w:lvl w:ilvl="0" w:tplc="0C09000F">
      <w:start w:val="1"/>
      <w:numFmt w:val="decimal"/>
      <w:lvlText w:val="%1."/>
      <w:lvlJc w:val="left"/>
      <w:pPr>
        <w:ind w:left="1800" w:hanging="360"/>
      </w:pPr>
      <w:rPr>
        <w:rFonts w:hint="default"/>
      </w:rPr>
    </w:lvl>
    <w:lvl w:ilvl="1" w:tplc="0C09001B">
      <w:start w:val="1"/>
      <w:numFmt w:val="lowerRoman"/>
      <w:lvlText w:val="%2."/>
      <w:lvlJc w:val="right"/>
      <w:pPr>
        <w:ind w:left="2520" w:hanging="360"/>
      </w:pPr>
      <w:rPr>
        <w:rFonts w:hint="default"/>
      </w:rPr>
    </w:lvl>
    <w:lvl w:ilvl="2" w:tplc="0C090005">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70" w15:restartNumberingAfterBreak="0">
    <w:nsid w:val="3C845D18"/>
    <w:multiLevelType w:val="hybridMultilevel"/>
    <w:tmpl w:val="4D7CDD84"/>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71" w15:restartNumberingAfterBreak="0">
    <w:nsid w:val="3DCB5931"/>
    <w:multiLevelType w:val="hybridMultilevel"/>
    <w:tmpl w:val="B2308A36"/>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72" w15:restartNumberingAfterBreak="0">
    <w:nsid w:val="3EC01222"/>
    <w:multiLevelType w:val="multilevel"/>
    <w:tmpl w:val="C960E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EA30F9"/>
    <w:multiLevelType w:val="hybridMultilevel"/>
    <w:tmpl w:val="1ECCC622"/>
    <w:lvl w:ilvl="0" w:tplc="0C090005">
      <w:start w:val="1"/>
      <w:numFmt w:val="bullet"/>
      <w:lvlText w:val=""/>
      <w:lvlJc w:val="left"/>
      <w:pPr>
        <w:ind w:left="2251" w:hanging="360"/>
      </w:pPr>
      <w:rPr>
        <w:rFonts w:ascii="Wingdings" w:hAnsi="Wingdings"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74" w15:restartNumberingAfterBreak="0">
    <w:nsid w:val="40303520"/>
    <w:multiLevelType w:val="multilevel"/>
    <w:tmpl w:val="74CAC5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bullet"/>
      <w:lvlText w:val="o"/>
      <w:lvlJc w:val="left"/>
      <w:pPr>
        <w:tabs>
          <w:tab w:val="num" w:pos="4320"/>
        </w:tabs>
        <w:ind w:left="4320" w:hanging="360"/>
      </w:pPr>
      <w:rPr>
        <w:rFonts w:ascii="Courier New" w:hAnsi="Courier New" w:cs="Courier New" w:hint="default"/>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07D487D"/>
    <w:multiLevelType w:val="hybridMultilevel"/>
    <w:tmpl w:val="407EA6F6"/>
    <w:lvl w:ilvl="0" w:tplc="0C09000F">
      <w:start w:val="1"/>
      <w:numFmt w:val="decimal"/>
      <w:lvlText w:val="%1."/>
      <w:lvlJc w:val="left"/>
      <w:pPr>
        <w:ind w:left="2251" w:hanging="360"/>
      </w:pPr>
      <w:rPr>
        <w:rFonts w:hint="default"/>
      </w:rPr>
    </w:lvl>
    <w:lvl w:ilvl="1" w:tplc="0C090019">
      <w:start w:val="1"/>
      <w:numFmt w:val="lowerLetter"/>
      <w:lvlText w:val="%2."/>
      <w:lvlJc w:val="left"/>
      <w:pPr>
        <w:ind w:left="2971" w:hanging="360"/>
      </w:pPr>
    </w:lvl>
    <w:lvl w:ilvl="2" w:tplc="0C09001B">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76" w15:restartNumberingAfterBreak="0">
    <w:nsid w:val="40B3621F"/>
    <w:multiLevelType w:val="multilevel"/>
    <w:tmpl w:val="141CF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2F339A8"/>
    <w:multiLevelType w:val="hybridMultilevel"/>
    <w:tmpl w:val="90D4B5C0"/>
    <w:lvl w:ilvl="0" w:tplc="0C09001B">
      <w:start w:val="1"/>
      <w:numFmt w:val="lowerRoman"/>
      <w:lvlText w:val="%1."/>
      <w:lvlJc w:val="righ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78" w15:restartNumberingAfterBreak="0">
    <w:nsid w:val="44694577"/>
    <w:multiLevelType w:val="hybridMultilevel"/>
    <w:tmpl w:val="4D089324"/>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79" w15:restartNumberingAfterBreak="0">
    <w:nsid w:val="45DB2C5D"/>
    <w:multiLevelType w:val="hybridMultilevel"/>
    <w:tmpl w:val="4E7A2832"/>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80" w15:restartNumberingAfterBreak="0">
    <w:nsid w:val="468D58AC"/>
    <w:multiLevelType w:val="multilevel"/>
    <w:tmpl w:val="0066C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6BD00AB"/>
    <w:multiLevelType w:val="hybridMultilevel"/>
    <w:tmpl w:val="9E2A39AA"/>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82" w15:restartNumberingAfterBreak="0">
    <w:nsid w:val="472D3E1F"/>
    <w:multiLevelType w:val="hybridMultilevel"/>
    <w:tmpl w:val="FD1003D4"/>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83" w15:restartNumberingAfterBreak="0">
    <w:nsid w:val="47485A4D"/>
    <w:multiLevelType w:val="hybridMultilevel"/>
    <w:tmpl w:val="298AF870"/>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84" w15:restartNumberingAfterBreak="0">
    <w:nsid w:val="479B4D34"/>
    <w:multiLevelType w:val="hybridMultilevel"/>
    <w:tmpl w:val="ECD07D4E"/>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85" w15:restartNumberingAfterBreak="0">
    <w:nsid w:val="481F0941"/>
    <w:multiLevelType w:val="hybridMultilevel"/>
    <w:tmpl w:val="9AA41690"/>
    <w:lvl w:ilvl="0" w:tplc="0C09000F">
      <w:start w:val="1"/>
      <w:numFmt w:val="decimal"/>
      <w:lvlText w:val="%1."/>
      <w:lvlJc w:val="left"/>
      <w:pPr>
        <w:ind w:left="2251" w:hanging="360"/>
      </w:pPr>
    </w:lvl>
    <w:lvl w:ilvl="1" w:tplc="0C090001">
      <w:start w:val="1"/>
      <w:numFmt w:val="bullet"/>
      <w:lvlText w:val=""/>
      <w:lvlJc w:val="left"/>
      <w:pPr>
        <w:ind w:left="2971" w:hanging="360"/>
      </w:pPr>
      <w:rPr>
        <w:rFonts w:ascii="Symbol" w:hAnsi="Symbol" w:hint="default"/>
      </w:r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86" w15:restartNumberingAfterBreak="0">
    <w:nsid w:val="483842DA"/>
    <w:multiLevelType w:val="multilevel"/>
    <w:tmpl w:val="B71E8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8743B8E"/>
    <w:multiLevelType w:val="multilevel"/>
    <w:tmpl w:val="DE9456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90641F8"/>
    <w:multiLevelType w:val="hybridMultilevel"/>
    <w:tmpl w:val="362204F2"/>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89" w15:restartNumberingAfterBreak="0">
    <w:nsid w:val="4A1B38F7"/>
    <w:multiLevelType w:val="hybridMultilevel"/>
    <w:tmpl w:val="3FFC031C"/>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90" w15:restartNumberingAfterBreak="0">
    <w:nsid w:val="4A9B516D"/>
    <w:multiLevelType w:val="hybridMultilevel"/>
    <w:tmpl w:val="02E0AC80"/>
    <w:lvl w:ilvl="0" w:tplc="0C090001">
      <w:start w:val="1"/>
      <w:numFmt w:val="bullet"/>
      <w:lvlText w:val=""/>
      <w:lvlJc w:val="left"/>
      <w:pPr>
        <w:ind w:left="2251" w:hanging="360"/>
      </w:pPr>
      <w:rPr>
        <w:rFonts w:ascii="Symbol" w:hAnsi="Symbol"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91" w15:restartNumberingAfterBreak="0">
    <w:nsid w:val="4AD8028B"/>
    <w:multiLevelType w:val="hybridMultilevel"/>
    <w:tmpl w:val="6C382B2C"/>
    <w:lvl w:ilvl="0" w:tplc="8422A0C8">
      <w:start w:val="2"/>
      <w:numFmt w:val="bullet"/>
      <w:lvlText w:val=""/>
      <w:lvlJc w:val="left"/>
      <w:pPr>
        <w:ind w:left="1800" w:hanging="360"/>
      </w:pPr>
      <w:rPr>
        <w:rFonts w:ascii="Symbol" w:eastAsia="Times New Roman" w:hAnsi="Symbol" w:cs="Times New Roman" w:hint="default"/>
      </w:rPr>
    </w:lvl>
    <w:lvl w:ilvl="1" w:tplc="0C090003">
      <w:start w:val="1"/>
      <w:numFmt w:val="bullet"/>
      <w:lvlText w:val="o"/>
      <w:lvlJc w:val="left"/>
      <w:pPr>
        <w:ind w:left="989" w:hanging="360"/>
      </w:pPr>
      <w:rPr>
        <w:rFonts w:ascii="Courier New" w:hAnsi="Courier New" w:cs="Courier New" w:hint="default"/>
      </w:rPr>
    </w:lvl>
    <w:lvl w:ilvl="2" w:tplc="0C090005">
      <w:start w:val="1"/>
      <w:numFmt w:val="bullet"/>
      <w:lvlText w:val=""/>
      <w:lvlJc w:val="left"/>
      <w:pPr>
        <w:ind w:left="1709" w:hanging="360"/>
      </w:pPr>
      <w:rPr>
        <w:rFonts w:ascii="Wingdings" w:hAnsi="Wingdings" w:hint="default"/>
      </w:rPr>
    </w:lvl>
    <w:lvl w:ilvl="3" w:tplc="0C090001" w:tentative="1">
      <w:start w:val="1"/>
      <w:numFmt w:val="bullet"/>
      <w:lvlText w:val=""/>
      <w:lvlJc w:val="left"/>
      <w:pPr>
        <w:ind w:left="2429" w:hanging="360"/>
      </w:pPr>
      <w:rPr>
        <w:rFonts w:ascii="Symbol" w:hAnsi="Symbol" w:hint="default"/>
      </w:rPr>
    </w:lvl>
    <w:lvl w:ilvl="4" w:tplc="0C090003" w:tentative="1">
      <w:start w:val="1"/>
      <w:numFmt w:val="bullet"/>
      <w:lvlText w:val="o"/>
      <w:lvlJc w:val="left"/>
      <w:pPr>
        <w:ind w:left="3149" w:hanging="360"/>
      </w:pPr>
      <w:rPr>
        <w:rFonts w:ascii="Courier New" w:hAnsi="Courier New" w:cs="Courier New" w:hint="default"/>
      </w:rPr>
    </w:lvl>
    <w:lvl w:ilvl="5" w:tplc="0C090005" w:tentative="1">
      <w:start w:val="1"/>
      <w:numFmt w:val="bullet"/>
      <w:lvlText w:val=""/>
      <w:lvlJc w:val="left"/>
      <w:pPr>
        <w:ind w:left="3869" w:hanging="360"/>
      </w:pPr>
      <w:rPr>
        <w:rFonts w:ascii="Wingdings" w:hAnsi="Wingdings" w:hint="default"/>
      </w:rPr>
    </w:lvl>
    <w:lvl w:ilvl="6" w:tplc="0C090001" w:tentative="1">
      <w:start w:val="1"/>
      <w:numFmt w:val="bullet"/>
      <w:lvlText w:val=""/>
      <w:lvlJc w:val="left"/>
      <w:pPr>
        <w:ind w:left="4589" w:hanging="360"/>
      </w:pPr>
      <w:rPr>
        <w:rFonts w:ascii="Symbol" w:hAnsi="Symbol" w:hint="default"/>
      </w:rPr>
    </w:lvl>
    <w:lvl w:ilvl="7" w:tplc="0C090003" w:tentative="1">
      <w:start w:val="1"/>
      <w:numFmt w:val="bullet"/>
      <w:lvlText w:val="o"/>
      <w:lvlJc w:val="left"/>
      <w:pPr>
        <w:ind w:left="5309" w:hanging="360"/>
      </w:pPr>
      <w:rPr>
        <w:rFonts w:ascii="Courier New" w:hAnsi="Courier New" w:cs="Courier New" w:hint="default"/>
      </w:rPr>
    </w:lvl>
    <w:lvl w:ilvl="8" w:tplc="0C090005" w:tentative="1">
      <w:start w:val="1"/>
      <w:numFmt w:val="bullet"/>
      <w:lvlText w:val=""/>
      <w:lvlJc w:val="left"/>
      <w:pPr>
        <w:ind w:left="6029" w:hanging="360"/>
      </w:pPr>
      <w:rPr>
        <w:rFonts w:ascii="Wingdings" w:hAnsi="Wingdings" w:hint="default"/>
      </w:rPr>
    </w:lvl>
  </w:abstractNum>
  <w:abstractNum w:abstractNumId="92" w15:restartNumberingAfterBreak="0">
    <w:nsid w:val="4AFF52E8"/>
    <w:multiLevelType w:val="multilevel"/>
    <w:tmpl w:val="BCF6B4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eastAsiaTheme="minorHAnsi" w:hAnsi="Symbol" w:cs="Times New Roman"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B983F58"/>
    <w:multiLevelType w:val="hybridMultilevel"/>
    <w:tmpl w:val="F0242C4C"/>
    <w:lvl w:ilvl="0" w:tplc="0C090001">
      <w:start w:val="1"/>
      <w:numFmt w:val="bullet"/>
      <w:lvlText w:val=""/>
      <w:lvlJc w:val="left"/>
      <w:pPr>
        <w:ind w:left="1891" w:hanging="360"/>
      </w:pPr>
      <w:rPr>
        <w:rFonts w:ascii="Symbol" w:hAnsi="Symbol" w:hint="default"/>
      </w:rPr>
    </w:lvl>
    <w:lvl w:ilvl="1" w:tplc="0C090003" w:tentative="1">
      <w:start w:val="1"/>
      <w:numFmt w:val="bullet"/>
      <w:lvlText w:val="o"/>
      <w:lvlJc w:val="left"/>
      <w:pPr>
        <w:ind w:left="2611" w:hanging="360"/>
      </w:pPr>
      <w:rPr>
        <w:rFonts w:ascii="Courier New" w:hAnsi="Courier New" w:cs="Courier New" w:hint="default"/>
      </w:rPr>
    </w:lvl>
    <w:lvl w:ilvl="2" w:tplc="0C090005" w:tentative="1">
      <w:start w:val="1"/>
      <w:numFmt w:val="bullet"/>
      <w:lvlText w:val=""/>
      <w:lvlJc w:val="left"/>
      <w:pPr>
        <w:ind w:left="3331" w:hanging="360"/>
      </w:pPr>
      <w:rPr>
        <w:rFonts w:ascii="Wingdings" w:hAnsi="Wingdings" w:hint="default"/>
      </w:rPr>
    </w:lvl>
    <w:lvl w:ilvl="3" w:tplc="0C090001" w:tentative="1">
      <w:start w:val="1"/>
      <w:numFmt w:val="bullet"/>
      <w:lvlText w:val=""/>
      <w:lvlJc w:val="left"/>
      <w:pPr>
        <w:ind w:left="4051" w:hanging="360"/>
      </w:pPr>
      <w:rPr>
        <w:rFonts w:ascii="Symbol" w:hAnsi="Symbol" w:hint="default"/>
      </w:rPr>
    </w:lvl>
    <w:lvl w:ilvl="4" w:tplc="0C090003" w:tentative="1">
      <w:start w:val="1"/>
      <w:numFmt w:val="bullet"/>
      <w:lvlText w:val="o"/>
      <w:lvlJc w:val="left"/>
      <w:pPr>
        <w:ind w:left="4771" w:hanging="360"/>
      </w:pPr>
      <w:rPr>
        <w:rFonts w:ascii="Courier New" w:hAnsi="Courier New" w:cs="Courier New" w:hint="default"/>
      </w:rPr>
    </w:lvl>
    <w:lvl w:ilvl="5" w:tplc="0C090005" w:tentative="1">
      <w:start w:val="1"/>
      <w:numFmt w:val="bullet"/>
      <w:lvlText w:val=""/>
      <w:lvlJc w:val="left"/>
      <w:pPr>
        <w:ind w:left="5491" w:hanging="360"/>
      </w:pPr>
      <w:rPr>
        <w:rFonts w:ascii="Wingdings" w:hAnsi="Wingdings" w:hint="default"/>
      </w:rPr>
    </w:lvl>
    <w:lvl w:ilvl="6" w:tplc="0C090001" w:tentative="1">
      <w:start w:val="1"/>
      <w:numFmt w:val="bullet"/>
      <w:lvlText w:val=""/>
      <w:lvlJc w:val="left"/>
      <w:pPr>
        <w:ind w:left="6211" w:hanging="360"/>
      </w:pPr>
      <w:rPr>
        <w:rFonts w:ascii="Symbol" w:hAnsi="Symbol" w:hint="default"/>
      </w:rPr>
    </w:lvl>
    <w:lvl w:ilvl="7" w:tplc="0C090003" w:tentative="1">
      <w:start w:val="1"/>
      <w:numFmt w:val="bullet"/>
      <w:lvlText w:val="o"/>
      <w:lvlJc w:val="left"/>
      <w:pPr>
        <w:ind w:left="6931" w:hanging="360"/>
      </w:pPr>
      <w:rPr>
        <w:rFonts w:ascii="Courier New" w:hAnsi="Courier New" w:cs="Courier New" w:hint="default"/>
      </w:rPr>
    </w:lvl>
    <w:lvl w:ilvl="8" w:tplc="0C090005" w:tentative="1">
      <w:start w:val="1"/>
      <w:numFmt w:val="bullet"/>
      <w:lvlText w:val=""/>
      <w:lvlJc w:val="left"/>
      <w:pPr>
        <w:ind w:left="7651" w:hanging="360"/>
      </w:pPr>
      <w:rPr>
        <w:rFonts w:ascii="Wingdings" w:hAnsi="Wingdings" w:hint="default"/>
      </w:rPr>
    </w:lvl>
  </w:abstractNum>
  <w:abstractNum w:abstractNumId="94" w15:restartNumberingAfterBreak="0">
    <w:nsid w:val="4E7D4C8B"/>
    <w:multiLevelType w:val="hybridMultilevel"/>
    <w:tmpl w:val="5A0E3B42"/>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95" w15:restartNumberingAfterBreak="0">
    <w:nsid w:val="4F301E9E"/>
    <w:multiLevelType w:val="hybridMultilevel"/>
    <w:tmpl w:val="A0D6A198"/>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96" w15:restartNumberingAfterBreak="0">
    <w:nsid w:val="50EC4204"/>
    <w:multiLevelType w:val="multilevel"/>
    <w:tmpl w:val="631A3D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12A0F83"/>
    <w:multiLevelType w:val="hybridMultilevel"/>
    <w:tmpl w:val="EA1497CC"/>
    <w:lvl w:ilvl="0" w:tplc="0C09000F">
      <w:start w:val="1"/>
      <w:numFmt w:val="decimal"/>
      <w:lvlText w:val="%1."/>
      <w:lvlJc w:val="left"/>
      <w:pPr>
        <w:ind w:left="2251" w:hanging="360"/>
      </w:pPr>
      <w:rPr>
        <w:rFonts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98" w15:restartNumberingAfterBreak="0">
    <w:nsid w:val="51AE53CC"/>
    <w:multiLevelType w:val="hybridMultilevel"/>
    <w:tmpl w:val="136422F2"/>
    <w:lvl w:ilvl="0" w:tplc="8422A0C8">
      <w:start w:val="2"/>
      <w:numFmt w:val="bullet"/>
      <w:lvlText w:val=""/>
      <w:lvlJc w:val="left"/>
      <w:pPr>
        <w:ind w:left="2251" w:hanging="360"/>
      </w:pPr>
      <w:rPr>
        <w:rFonts w:ascii="Symbol" w:eastAsia="Times New Roman" w:hAnsi="Symbol" w:cs="Times New Roman"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99" w15:restartNumberingAfterBreak="0">
    <w:nsid w:val="54CE1E3F"/>
    <w:multiLevelType w:val="hybridMultilevel"/>
    <w:tmpl w:val="FC8E62DC"/>
    <w:lvl w:ilvl="0" w:tplc="0C090001">
      <w:start w:val="1"/>
      <w:numFmt w:val="bullet"/>
      <w:lvlText w:val=""/>
      <w:lvlJc w:val="left"/>
      <w:pPr>
        <w:ind w:left="2251" w:hanging="360"/>
      </w:pPr>
      <w:rPr>
        <w:rFonts w:ascii="Symbol" w:hAnsi="Symbol"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100" w15:restartNumberingAfterBreak="0">
    <w:nsid w:val="590B4ABC"/>
    <w:multiLevelType w:val="multilevel"/>
    <w:tmpl w:val="A972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97F220A"/>
    <w:multiLevelType w:val="multilevel"/>
    <w:tmpl w:val="3BE2A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A0B15D3"/>
    <w:multiLevelType w:val="multilevel"/>
    <w:tmpl w:val="C8364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AE67045"/>
    <w:multiLevelType w:val="hybridMultilevel"/>
    <w:tmpl w:val="8E60A388"/>
    <w:lvl w:ilvl="0" w:tplc="0C090001">
      <w:start w:val="1"/>
      <w:numFmt w:val="bullet"/>
      <w:lvlText w:val=""/>
      <w:lvlJc w:val="left"/>
      <w:pPr>
        <w:ind w:left="2251" w:hanging="360"/>
      </w:pPr>
      <w:rPr>
        <w:rFonts w:ascii="Symbol" w:hAnsi="Symbol"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104" w15:restartNumberingAfterBreak="0">
    <w:nsid w:val="5C765DB0"/>
    <w:multiLevelType w:val="multilevel"/>
    <w:tmpl w:val="EF52E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C962EC7"/>
    <w:multiLevelType w:val="hybridMultilevel"/>
    <w:tmpl w:val="F6362C7E"/>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start w:val="1"/>
      <w:numFmt w:val="lowerRoman"/>
      <w:lvlText w:val="%3."/>
      <w:lvlJc w:val="right"/>
      <w:pPr>
        <w:ind w:left="3691" w:hanging="180"/>
      </w:pPr>
    </w:lvl>
    <w:lvl w:ilvl="3" w:tplc="0C090001">
      <w:start w:val="1"/>
      <w:numFmt w:val="bullet"/>
      <w:lvlText w:val=""/>
      <w:lvlJc w:val="left"/>
      <w:pPr>
        <w:ind w:left="4411" w:hanging="360"/>
      </w:pPr>
      <w:rPr>
        <w:rFonts w:ascii="Symbol" w:hAnsi="Symbol" w:hint="default"/>
      </w:r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06" w15:restartNumberingAfterBreak="0">
    <w:nsid w:val="5F9A6810"/>
    <w:multiLevelType w:val="multilevel"/>
    <w:tmpl w:val="F83C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2BB6D8C"/>
    <w:multiLevelType w:val="hybridMultilevel"/>
    <w:tmpl w:val="14E882EA"/>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108" w15:restartNumberingAfterBreak="0">
    <w:nsid w:val="63BE2D18"/>
    <w:multiLevelType w:val="hybridMultilevel"/>
    <w:tmpl w:val="9E2A39AA"/>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09" w15:restartNumberingAfterBreak="0">
    <w:nsid w:val="64474A63"/>
    <w:multiLevelType w:val="hybridMultilevel"/>
    <w:tmpl w:val="EA62794A"/>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10" w15:restartNumberingAfterBreak="0">
    <w:nsid w:val="646D6DB3"/>
    <w:multiLevelType w:val="hybridMultilevel"/>
    <w:tmpl w:val="EA1497CC"/>
    <w:lvl w:ilvl="0" w:tplc="0C09000F">
      <w:start w:val="1"/>
      <w:numFmt w:val="decimal"/>
      <w:lvlText w:val="%1."/>
      <w:lvlJc w:val="left"/>
      <w:pPr>
        <w:ind w:left="2251" w:hanging="360"/>
      </w:pPr>
      <w:rPr>
        <w:rFonts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111" w15:restartNumberingAfterBreak="0">
    <w:nsid w:val="65826DAB"/>
    <w:multiLevelType w:val="hybridMultilevel"/>
    <w:tmpl w:val="EB3291FE"/>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12" w15:restartNumberingAfterBreak="0">
    <w:nsid w:val="66D54A9F"/>
    <w:multiLevelType w:val="hybridMultilevel"/>
    <w:tmpl w:val="BF26A41A"/>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13" w15:restartNumberingAfterBreak="0">
    <w:nsid w:val="69C0422A"/>
    <w:multiLevelType w:val="hybridMultilevel"/>
    <w:tmpl w:val="C9D45384"/>
    <w:lvl w:ilvl="0" w:tplc="58D66236">
      <w:start w:val="2"/>
      <w:numFmt w:val="bullet"/>
      <w:lvlText w:val=""/>
      <w:lvlJc w:val="left"/>
      <w:pPr>
        <w:ind w:left="2251" w:hanging="360"/>
      </w:pPr>
      <w:rPr>
        <w:rFonts w:ascii="Symbol" w:eastAsiaTheme="minorHAnsi" w:hAnsi="Symbol" w:cs="Times New Roman"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114" w15:restartNumberingAfterBreak="0">
    <w:nsid w:val="6D3379AC"/>
    <w:multiLevelType w:val="hybridMultilevel"/>
    <w:tmpl w:val="97FC43EE"/>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15" w15:restartNumberingAfterBreak="0">
    <w:nsid w:val="6E417796"/>
    <w:multiLevelType w:val="hybridMultilevel"/>
    <w:tmpl w:val="B2308A36"/>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16" w15:restartNumberingAfterBreak="0">
    <w:nsid w:val="6E447830"/>
    <w:multiLevelType w:val="hybridMultilevel"/>
    <w:tmpl w:val="11705140"/>
    <w:lvl w:ilvl="0" w:tplc="170C6782">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17" w15:restartNumberingAfterBreak="0">
    <w:nsid w:val="6F9D2FBA"/>
    <w:multiLevelType w:val="multilevel"/>
    <w:tmpl w:val="EF205E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bullet"/>
      <w:lvlText w:val="o"/>
      <w:lvlJc w:val="left"/>
      <w:pPr>
        <w:tabs>
          <w:tab w:val="num" w:pos="4320"/>
        </w:tabs>
        <w:ind w:left="4320" w:hanging="360"/>
      </w:pPr>
      <w:rPr>
        <w:rFonts w:ascii="Courier New" w:hAnsi="Courier New" w:cs="Courier New" w:hint="default"/>
      </w:rPr>
    </w:lvl>
    <w:lvl w:ilvl="6">
      <w:start w:val="2"/>
      <w:numFmt w:val="bullet"/>
      <w:lvlText w:val=""/>
      <w:lvlJc w:val="left"/>
      <w:pPr>
        <w:ind w:left="5040" w:hanging="360"/>
      </w:pPr>
      <w:rPr>
        <w:rFonts w:ascii="Wingdings" w:eastAsia="Times New Roman" w:hAnsi="Wingdings" w:cs="Times New Roman" w:hint="default"/>
      </w:r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FB7066B"/>
    <w:multiLevelType w:val="multilevel"/>
    <w:tmpl w:val="0630AD1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0E30D97"/>
    <w:multiLevelType w:val="hybridMultilevel"/>
    <w:tmpl w:val="16262522"/>
    <w:lvl w:ilvl="0" w:tplc="8422A0C8">
      <w:start w:val="2"/>
      <w:numFmt w:val="bullet"/>
      <w:lvlText w:val=""/>
      <w:lvlJc w:val="left"/>
      <w:pPr>
        <w:ind w:left="2251" w:hanging="360"/>
      </w:pPr>
      <w:rPr>
        <w:rFonts w:ascii="Symbol" w:eastAsia="Times New Roman" w:hAnsi="Symbol" w:cs="Times New Roman" w:hint="default"/>
      </w:rPr>
    </w:lvl>
    <w:lvl w:ilvl="1" w:tplc="0C090003" w:tentative="1">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120" w15:restartNumberingAfterBreak="0">
    <w:nsid w:val="71615469"/>
    <w:multiLevelType w:val="multilevel"/>
    <w:tmpl w:val="F6CEF8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195232B"/>
    <w:multiLevelType w:val="hybridMultilevel"/>
    <w:tmpl w:val="C9E4A5B8"/>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22" w15:restartNumberingAfterBreak="0">
    <w:nsid w:val="72475B10"/>
    <w:multiLevelType w:val="hybridMultilevel"/>
    <w:tmpl w:val="6E284D62"/>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23" w15:restartNumberingAfterBreak="0">
    <w:nsid w:val="72963CE6"/>
    <w:multiLevelType w:val="multilevel"/>
    <w:tmpl w:val="DE9456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2FE544D"/>
    <w:multiLevelType w:val="hybridMultilevel"/>
    <w:tmpl w:val="A9D83DF8"/>
    <w:lvl w:ilvl="0" w:tplc="0C090001">
      <w:start w:val="1"/>
      <w:numFmt w:val="bullet"/>
      <w:lvlText w:val=""/>
      <w:lvlJc w:val="left"/>
      <w:pPr>
        <w:ind w:left="2251" w:hanging="360"/>
      </w:pPr>
      <w:rPr>
        <w:rFonts w:ascii="Symbol" w:hAnsi="Symbol"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abstractNum w:abstractNumId="125" w15:restartNumberingAfterBreak="0">
    <w:nsid w:val="73253494"/>
    <w:multiLevelType w:val="multilevel"/>
    <w:tmpl w:val="92CAD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B06D6D"/>
    <w:multiLevelType w:val="hybridMultilevel"/>
    <w:tmpl w:val="828474E8"/>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27" w15:restartNumberingAfterBreak="0">
    <w:nsid w:val="74040829"/>
    <w:multiLevelType w:val="multilevel"/>
    <w:tmpl w:val="92A2E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4507CEB"/>
    <w:multiLevelType w:val="hybridMultilevel"/>
    <w:tmpl w:val="22520578"/>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29" w15:restartNumberingAfterBreak="0">
    <w:nsid w:val="753F41A5"/>
    <w:multiLevelType w:val="hybridMultilevel"/>
    <w:tmpl w:val="123A784A"/>
    <w:lvl w:ilvl="0" w:tplc="0C09000F">
      <w:start w:val="1"/>
      <w:numFmt w:val="decimal"/>
      <w:lvlText w:val="%1."/>
      <w:lvlJc w:val="left"/>
      <w:pPr>
        <w:ind w:left="2251" w:hanging="360"/>
      </w:pPr>
    </w:lvl>
    <w:lvl w:ilvl="1" w:tplc="0C090019">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30" w15:restartNumberingAfterBreak="0">
    <w:nsid w:val="7566084C"/>
    <w:multiLevelType w:val="hybridMultilevel"/>
    <w:tmpl w:val="E80E2888"/>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31" w15:restartNumberingAfterBreak="0">
    <w:nsid w:val="76433A41"/>
    <w:multiLevelType w:val="multilevel"/>
    <w:tmpl w:val="35FEDA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bullet"/>
      <w:lvlText w:val=""/>
      <w:lvlJc w:val="left"/>
      <w:pPr>
        <w:tabs>
          <w:tab w:val="num" w:pos="2880"/>
        </w:tabs>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6765EA1"/>
    <w:multiLevelType w:val="hybridMultilevel"/>
    <w:tmpl w:val="4634A85A"/>
    <w:lvl w:ilvl="0" w:tplc="0C09000F">
      <w:start w:val="1"/>
      <w:numFmt w:val="decimal"/>
      <w:lvlText w:val="%1."/>
      <w:lvlJc w:val="lef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33" w15:restartNumberingAfterBreak="0">
    <w:nsid w:val="7BCB76AA"/>
    <w:multiLevelType w:val="hybridMultilevel"/>
    <w:tmpl w:val="70F03B5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34" w15:restartNumberingAfterBreak="0">
    <w:nsid w:val="7D0A2EFE"/>
    <w:multiLevelType w:val="multilevel"/>
    <w:tmpl w:val="876E01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7D3D5B80"/>
    <w:multiLevelType w:val="hybridMultilevel"/>
    <w:tmpl w:val="22DEF9FC"/>
    <w:lvl w:ilvl="0" w:tplc="0C09001B">
      <w:start w:val="1"/>
      <w:numFmt w:val="lowerRoman"/>
      <w:lvlText w:val="%1."/>
      <w:lvlJc w:val="right"/>
      <w:pPr>
        <w:ind w:left="2251" w:hanging="360"/>
      </w:pPr>
    </w:lvl>
    <w:lvl w:ilvl="1" w:tplc="0C090019" w:tentative="1">
      <w:start w:val="1"/>
      <w:numFmt w:val="lowerLetter"/>
      <w:lvlText w:val="%2."/>
      <w:lvlJc w:val="left"/>
      <w:pPr>
        <w:ind w:left="2971" w:hanging="360"/>
      </w:pPr>
    </w:lvl>
    <w:lvl w:ilvl="2" w:tplc="0C09001B" w:tentative="1">
      <w:start w:val="1"/>
      <w:numFmt w:val="lowerRoman"/>
      <w:lvlText w:val="%3."/>
      <w:lvlJc w:val="right"/>
      <w:pPr>
        <w:ind w:left="3691" w:hanging="180"/>
      </w:pPr>
    </w:lvl>
    <w:lvl w:ilvl="3" w:tplc="0C09000F" w:tentative="1">
      <w:start w:val="1"/>
      <w:numFmt w:val="decimal"/>
      <w:lvlText w:val="%4."/>
      <w:lvlJc w:val="left"/>
      <w:pPr>
        <w:ind w:left="4411" w:hanging="360"/>
      </w:pPr>
    </w:lvl>
    <w:lvl w:ilvl="4" w:tplc="0C090019" w:tentative="1">
      <w:start w:val="1"/>
      <w:numFmt w:val="lowerLetter"/>
      <w:lvlText w:val="%5."/>
      <w:lvlJc w:val="left"/>
      <w:pPr>
        <w:ind w:left="5131" w:hanging="360"/>
      </w:pPr>
    </w:lvl>
    <w:lvl w:ilvl="5" w:tplc="0C09001B" w:tentative="1">
      <w:start w:val="1"/>
      <w:numFmt w:val="lowerRoman"/>
      <w:lvlText w:val="%6."/>
      <w:lvlJc w:val="right"/>
      <w:pPr>
        <w:ind w:left="5851" w:hanging="180"/>
      </w:pPr>
    </w:lvl>
    <w:lvl w:ilvl="6" w:tplc="0C09000F" w:tentative="1">
      <w:start w:val="1"/>
      <w:numFmt w:val="decimal"/>
      <w:lvlText w:val="%7."/>
      <w:lvlJc w:val="left"/>
      <w:pPr>
        <w:ind w:left="6571" w:hanging="360"/>
      </w:pPr>
    </w:lvl>
    <w:lvl w:ilvl="7" w:tplc="0C090019" w:tentative="1">
      <w:start w:val="1"/>
      <w:numFmt w:val="lowerLetter"/>
      <w:lvlText w:val="%8."/>
      <w:lvlJc w:val="left"/>
      <w:pPr>
        <w:ind w:left="7291" w:hanging="360"/>
      </w:pPr>
    </w:lvl>
    <w:lvl w:ilvl="8" w:tplc="0C09001B" w:tentative="1">
      <w:start w:val="1"/>
      <w:numFmt w:val="lowerRoman"/>
      <w:lvlText w:val="%9."/>
      <w:lvlJc w:val="right"/>
      <w:pPr>
        <w:ind w:left="8011" w:hanging="180"/>
      </w:pPr>
    </w:lvl>
  </w:abstractNum>
  <w:abstractNum w:abstractNumId="136" w15:restartNumberingAfterBreak="0">
    <w:nsid w:val="7EC64219"/>
    <w:multiLevelType w:val="multilevel"/>
    <w:tmpl w:val="876E01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7FC1703A"/>
    <w:multiLevelType w:val="hybridMultilevel"/>
    <w:tmpl w:val="57641150"/>
    <w:lvl w:ilvl="0" w:tplc="0C090001">
      <w:start w:val="1"/>
      <w:numFmt w:val="bullet"/>
      <w:lvlText w:val=""/>
      <w:lvlJc w:val="left"/>
      <w:pPr>
        <w:ind w:left="2251" w:hanging="360"/>
      </w:pPr>
      <w:rPr>
        <w:rFonts w:ascii="Symbol" w:hAnsi="Symbol" w:hint="default"/>
      </w:rPr>
    </w:lvl>
    <w:lvl w:ilvl="1" w:tplc="0C090003">
      <w:start w:val="1"/>
      <w:numFmt w:val="bullet"/>
      <w:lvlText w:val="o"/>
      <w:lvlJc w:val="left"/>
      <w:pPr>
        <w:ind w:left="2971" w:hanging="360"/>
      </w:pPr>
      <w:rPr>
        <w:rFonts w:ascii="Courier New" w:hAnsi="Courier New" w:cs="Courier New" w:hint="default"/>
      </w:rPr>
    </w:lvl>
    <w:lvl w:ilvl="2" w:tplc="0C090005" w:tentative="1">
      <w:start w:val="1"/>
      <w:numFmt w:val="bullet"/>
      <w:lvlText w:val=""/>
      <w:lvlJc w:val="left"/>
      <w:pPr>
        <w:ind w:left="3691" w:hanging="360"/>
      </w:pPr>
      <w:rPr>
        <w:rFonts w:ascii="Wingdings" w:hAnsi="Wingdings" w:hint="default"/>
      </w:rPr>
    </w:lvl>
    <w:lvl w:ilvl="3" w:tplc="0C090001" w:tentative="1">
      <w:start w:val="1"/>
      <w:numFmt w:val="bullet"/>
      <w:lvlText w:val=""/>
      <w:lvlJc w:val="left"/>
      <w:pPr>
        <w:ind w:left="4411" w:hanging="360"/>
      </w:pPr>
      <w:rPr>
        <w:rFonts w:ascii="Symbol" w:hAnsi="Symbol" w:hint="default"/>
      </w:rPr>
    </w:lvl>
    <w:lvl w:ilvl="4" w:tplc="0C090003" w:tentative="1">
      <w:start w:val="1"/>
      <w:numFmt w:val="bullet"/>
      <w:lvlText w:val="o"/>
      <w:lvlJc w:val="left"/>
      <w:pPr>
        <w:ind w:left="5131" w:hanging="360"/>
      </w:pPr>
      <w:rPr>
        <w:rFonts w:ascii="Courier New" w:hAnsi="Courier New" w:cs="Courier New" w:hint="default"/>
      </w:rPr>
    </w:lvl>
    <w:lvl w:ilvl="5" w:tplc="0C090005" w:tentative="1">
      <w:start w:val="1"/>
      <w:numFmt w:val="bullet"/>
      <w:lvlText w:val=""/>
      <w:lvlJc w:val="left"/>
      <w:pPr>
        <w:ind w:left="5851" w:hanging="360"/>
      </w:pPr>
      <w:rPr>
        <w:rFonts w:ascii="Wingdings" w:hAnsi="Wingdings" w:hint="default"/>
      </w:rPr>
    </w:lvl>
    <w:lvl w:ilvl="6" w:tplc="0C090001" w:tentative="1">
      <w:start w:val="1"/>
      <w:numFmt w:val="bullet"/>
      <w:lvlText w:val=""/>
      <w:lvlJc w:val="left"/>
      <w:pPr>
        <w:ind w:left="6571" w:hanging="360"/>
      </w:pPr>
      <w:rPr>
        <w:rFonts w:ascii="Symbol" w:hAnsi="Symbol" w:hint="default"/>
      </w:rPr>
    </w:lvl>
    <w:lvl w:ilvl="7" w:tplc="0C090003" w:tentative="1">
      <w:start w:val="1"/>
      <w:numFmt w:val="bullet"/>
      <w:lvlText w:val="o"/>
      <w:lvlJc w:val="left"/>
      <w:pPr>
        <w:ind w:left="7291" w:hanging="360"/>
      </w:pPr>
      <w:rPr>
        <w:rFonts w:ascii="Courier New" w:hAnsi="Courier New" w:cs="Courier New" w:hint="default"/>
      </w:rPr>
    </w:lvl>
    <w:lvl w:ilvl="8" w:tplc="0C090005" w:tentative="1">
      <w:start w:val="1"/>
      <w:numFmt w:val="bullet"/>
      <w:lvlText w:val=""/>
      <w:lvlJc w:val="left"/>
      <w:pPr>
        <w:ind w:left="8011" w:hanging="360"/>
      </w:pPr>
      <w:rPr>
        <w:rFonts w:ascii="Wingdings" w:hAnsi="Wingdings" w:hint="default"/>
      </w:rPr>
    </w:lvl>
  </w:abstractNum>
  <w:num w:numId="1" w16cid:durableId="1668635025">
    <w:abstractNumId w:val="1"/>
  </w:num>
  <w:num w:numId="2" w16cid:durableId="965701990">
    <w:abstractNumId w:val="68"/>
  </w:num>
  <w:num w:numId="3" w16cid:durableId="1232471606">
    <w:abstractNumId w:val="76"/>
  </w:num>
  <w:num w:numId="4" w16cid:durableId="462819715">
    <w:abstractNumId w:val="72"/>
  </w:num>
  <w:num w:numId="5" w16cid:durableId="1760062208">
    <w:abstractNumId w:val="101"/>
  </w:num>
  <w:num w:numId="6" w16cid:durableId="483401399">
    <w:abstractNumId w:val="125"/>
  </w:num>
  <w:num w:numId="7" w16cid:durableId="1184711004">
    <w:abstractNumId w:val="100"/>
  </w:num>
  <w:num w:numId="8" w16cid:durableId="27341838">
    <w:abstractNumId w:val="80"/>
  </w:num>
  <w:num w:numId="9" w16cid:durableId="22249415">
    <w:abstractNumId w:val="40"/>
  </w:num>
  <w:num w:numId="10" w16cid:durableId="650446601">
    <w:abstractNumId w:val="127"/>
  </w:num>
  <w:num w:numId="11" w16cid:durableId="2064986184">
    <w:abstractNumId w:val="106"/>
  </w:num>
  <w:num w:numId="12" w16cid:durableId="40205060">
    <w:abstractNumId w:val="37"/>
  </w:num>
  <w:num w:numId="13" w16cid:durableId="1036931067">
    <w:abstractNumId w:val="38"/>
  </w:num>
  <w:num w:numId="14" w16cid:durableId="1306741854">
    <w:abstractNumId w:val="48"/>
  </w:num>
  <w:num w:numId="15" w16cid:durableId="866210715">
    <w:abstractNumId w:val="102"/>
  </w:num>
  <w:num w:numId="16" w16cid:durableId="554006438">
    <w:abstractNumId w:val="104"/>
  </w:num>
  <w:num w:numId="17" w16cid:durableId="48313261">
    <w:abstractNumId w:val="86"/>
  </w:num>
  <w:num w:numId="18" w16cid:durableId="1461143171">
    <w:abstractNumId w:val="27"/>
  </w:num>
  <w:num w:numId="19" w16cid:durableId="1644387458">
    <w:abstractNumId w:val="31"/>
  </w:num>
  <w:num w:numId="20" w16cid:durableId="1253004402">
    <w:abstractNumId w:val="24"/>
  </w:num>
  <w:num w:numId="21" w16cid:durableId="1500458859">
    <w:abstractNumId w:val="52"/>
  </w:num>
  <w:num w:numId="22" w16cid:durableId="847907603">
    <w:abstractNumId w:val="95"/>
  </w:num>
  <w:num w:numId="23" w16cid:durableId="1645236611">
    <w:abstractNumId w:val="44"/>
  </w:num>
  <w:num w:numId="24" w16cid:durableId="14769460">
    <w:abstractNumId w:val="113"/>
  </w:num>
  <w:num w:numId="25" w16cid:durableId="1632174867">
    <w:abstractNumId w:val="62"/>
  </w:num>
  <w:num w:numId="26" w16cid:durableId="1702589280">
    <w:abstractNumId w:val="9"/>
  </w:num>
  <w:num w:numId="27" w16cid:durableId="26369749">
    <w:abstractNumId w:val="93"/>
  </w:num>
  <w:num w:numId="28" w16cid:durableId="528566952">
    <w:abstractNumId w:val="49"/>
  </w:num>
  <w:num w:numId="29" w16cid:durableId="1882478858">
    <w:abstractNumId w:val="4"/>
  </w:num>
  <w:num w:numId="30" w16cid:durableId="595090660">
    <w:abstractNumId w:val="10"/>
  </w:num>
  <w:num w:numId="31" w16cid:durableId="1369648120">
    <w:abstractNumId w:val="122"/>
  </w:num>
  <w:num w:numId="32" w16cid:durableId="1981878621">
    <w:abstractNumId w:val="19"/>
  </w:num>
  <w:num w:numId="33" w16cid:durableId="1083146018">
    <w:abstractNumId w:val="92"/>
  </w:num>
  <w:num w:numId="34" w16cid:durableId="391471060">
    <w:abstractNumId w:val="112"/>
  </w:num>
  <w:num w:numId="35" w16cid:durableId="1534534312">
    <w:abstractNumId w:val="85"/>
  </w:num>
  <w:num w:numId="36" w16cid:durableId="1854999923">
    <w:abstractNumId w:val="18"/>
  </w:num>
  <w:num w:numId="37" w16cid:durableId="1468206813">
    <w:abstractNumId w:val="74"/>
  </w:num>
  <w:num w:numId="38" w16cid:durableId="253712241">
    <w:abstractNumId w:val="117"/>
  </w:num>
  <w:num w:numId="39" w16cid:durableId="1278826894">
    <w:abstractNumId w:val="17"/>
  </w:num>
  <w:num w:numId="40" w16cid:durableId="1473062898">
    <w:abstractNumId w:val="0"/>
  </w:num>
  <w:num w:numId="41" w16cid:durableId="512038166">
    <w:abstractNumId w:val="134"/>
  </w:num>
  <w:num w:numId="42" w16cid:durableId="1022366759">
    <w:abstractNumId w:val="6"/>
  </w:num>
  <w:num w:numId="43" w16cid:durableId="2071690985">
    <w:abstractNumId w:val="90"/>
  </w:num>
  <w:num w:numId="44" w16cid:durableId="1835760187">
    <w:abstractNumId w:val="51"/>
  </w:num>
  <w:num w:numId="45" w16cid:durableId="1163859351">
    <w:abstractNumId w:val="66"/>
  </w:num>
  <w:num w:numId="46" w16cid:durableId="580525830">
    <w:abstractNumId w:val="12"/>
  </w:num>
  <w:num w:numId="47" w16cid:durableId="1256671682">
    <w:abstractNumId w:val="131"/>
  </w:num>
  <w:num w:numId="48" w16cid:durableId="1139032094">
    <w:abstractNumId w:val="64"/>
  </w:num>
  <w:num w:numId="49" w16cid:durableId="1056854181">
    <w:abstractNumId w:val="26"/>
  </w:num>
  <w:num w:numId="50" w16cid:durableId="643974142">
    <w:abstractNumId w:val="82"/>
  </w:num>
  <w:num w:numId="51" w16cid:durableId="1820733125">
    <w:abstractNumId w:val="53"/>
  </w:num>
  <w:num w:numId="52" w16cid:durableId="1963152287">
    <w:abstractNumId w:val="5"/>
  </w:num>
  <w:num w:numId="53" w16cid:durableId="1329944398">
    <w:abstractNumId w:val="25"/>
  </w:num>
  <w:num w:numId="54" w16cid:durableId="212812993">
    <w:abstractNumId w:val="107"/>
  </w:num>
  <w:num w:numId="55" w16cid:durableId="668367130">
    <w:abstractNumId w:val="2"/>
  </w:num>
  <w:num w:numId="56" w16cid:durableId="1176918880">
    <w:abstractNumId w:val="54"/>
  </w:num>
  <w:num w:numId="57" w16cid:durableId="1412041517">
    <w:abstractNumId w:val="103"/>
  </w:num>
  <w:num w:numId="58" w16cid:durableId="1795562660">
    <w:abstractNumId w:val="96"/>
  </w:num>
  <w:num w:numId="59" w16cid:durableId="1275212826">
    <w:abstractNumId w:val="32"/>
  </w:num>
  <w:num w:numId="60" w16cid:durableId="583031820">
    <w:abstractNumId w:val="61"/>
  </w:num>
  <w:num w:numId="61" w16cid:durableId="183061279">
    <w:abstractNumId w:val="11"/>
  </w:num>
  <w:num w:numId="62" w16cid:durableId="1490319620">
    <w:abstractNumId w:val="63"/>
  </w:num>
  <w:num w:numId="63" w16cid:durableId="506285925">
    <w:abstractNumId w:val="58"/>
  </w:num>
  <w:num w:numId="64" w16cid:durableId="70544888">
    <w:abstractNumId w:val="59"/>
  </w:num>
  <w:num w:numId="65" w16cid:durableId="339620879">
    <w:abstractNumId w:val="46"/>
  </w:num>
  <w:num w:numId="66" w16cid:durableId="21051302">
    <w:abstractNumId w:val="110"/>
  </w:num>
  <w:num w:numId="67" w16cid:durableId="1453207672">
    <w:abstractNumId w:val="36"/>
  </w:num>
  <w:num w:numId="68" w16cid:durableId="648560376">
    <w:abstractNumId w:val="75"/>
  </w:num>
  <w:num w:numId="69" w16cid:durableId="458256293">
    <w:abstractNumId w:val="39"/>
  </w:num>
  <w:num w:numId="70" w16cid:durableId="1523200035">
    <w:abstractNumId w:val="128"/>
  </w:num>
  <w:num w:numId="71" w16cid:durableId="364136482">
    <w:abstractNumId w:val="77"/>
  </w:num>
  <w:num w:numId="72" w16cid:durableId="122121519">
    <w:abstractNumId w:val="13"/>
  </w:num>
  <w:num w:numId="73" w16cid:durableId="1958099470">
    <w:abstractNumId w:val="135"/>
  </w:num>
  <w:num w:numId="74" w16cid:durableId="44455385">
    <w:abstractNumId w:val="42"/>
  </w:num>
  <w:num w:numId="75" w16cid:durableId="1726873959">
    <w:abstractNumId w:val="137"/>
  </w:num>
  <w:num w:numId="76" w16cid:durableId="473177698">
    <w:abstractNumId w:val="94"/>
  </w:num>
  <w:num w:numId="77" w16cid:durableId="2081055231">
    <w:abstractNumId w:val="111"/>
  </w:num>
  <w:num w:numId="78" w16cid:durableId="673145048">
    <w:abstractNumId w:val="105"/>
  </w:num>
  <w:num w:numId="79" w16cid:durableId="1708412147">
    <w:abstractNumId w:val="97"/>
  </w:num>
  <w:num w:numId="80" w16cid:durableId="2117409366">
    <w:abstractNumId w:val="121"/>
  </w:num>
  <w:num w:numId="81" w16cid:durableId="463157114">
    <w:abstractNumId w:val="56"/>
  </w:num>
  <w:num w:numId="82" w16cid:durableId="1825126092">
    <w:abstractNumId w:val="14"/>
  </w:num>
  <w:num w:numId="83" w16cid:durableId="232619983">
    <w:abstractNumId w:val="22"/>
  </w:num>
  <w:num w:numId="84" w16cid:durableId="926695613">
    <w:abstractNumId w:val="16"/>
  </w:num>
  <w:num w:numId="85" w16cid:durableId="228156771">
    <w:abstractNumId w:val="50"/>
  </w:num>
  <w:num w:numId="86" w16cid:durableId="1438717753">
    <w:abstractNumId w:val="84"/>
  </w:num>
  <w:num w:numId="87" w16cid:durableId="361057629">
    <w:abstractNumId w:val="98"/>
  </w:num>
  <w:num w:numId="88" w16cid:durableId="1899897095">
    <w:abstractNumId w:val="65"/>
  </w:num>
  <w:num w:numId="89" w16cid:durableId="1538619816">
    <w:abstractNumId w:val="55"/>
  </w:num>
  <w:num w:numId="90" w16cid:durableId="2070689337">
    <w:abstractNumId w:val="119"/>
  </w:num>
  <w:num w:numId="91" w16cid:durableId="1789934050">
    <w:abstractNumId w:val="78"/>
  </w:num>
  <w:num w:numId="92" w16cid:durableId="83306899">
    <w:abstractNumId w:val="41"/>
  </w:num>
  <w:num w:numId="93" w16cid:durableId="1948124054">
    <w:abstractNumId w:val="28"/>
  </w:num>
  <w:num w:numId="94" w16cid:durableId="820930460">
    <w:abstractNumId w:val="15"/>
  </w:num>
  <w:num w:numId="95" w16cid:durableId="1291746899">
    <w:abstractNumId w:val="34"/>
  </w:num>
  <w:num w:numId="96" w16cid:durableId="794101395">
    <w:abstractNumId w:val="130"/>
  </w:num>
  <w:num w:numId="97" w16cid:durableId="702093482">
    <w:abstractNumId w:val="108"/>
  </w:num>
  <w:num w:numId="98" w16cid:durableId="1606689391">
    <w:abstractNumId w:val="114"/>
  </w:num>
  <w:num w:numId="99" w16cid:durableId="1554539995">
    <w:abstractNumId w:val="81"/>
  </w:num>
  <w:num w:numId="100" w16cid:durableId="1758599760">
    <w:abstractNumId w:val="45"/>
  </w:num>
  <w:num w:numId="101" w16cid:durableId="901251784">
    <w:abstractNumId w:val="20"/>
  </w:num>
  <w:num w:numId="102" w16cid:durableId="977956223">
    <w:abstractNumId w:val="57"/>
  </w:num>
  <w:num w:numId="103" w16cid:durableId="1992521982">
    <w:abstractNumId w:val="47"/>
  </w:num>
  <w:num w:numId="104" w16cid:durableId="417212303">
    <w:abstractNumId w:val="118"/>
  </w:num>
  <w:num w:numId="105" w16cid:durableId="671223061">
    <w:abstractNumId w:val="83"/>
  </w:num>
  <w:num w:numId="106" w16cid:durableId="1445423519">
    <w:abstractNumId w:val="23"/>
  </w:num>
  <w:num w:numId="107" w16cid:durableId="534388204">
    <w:abstractNumId w:val="91"/>
  </w:num>
  <w:num w:numId="108" w16cid:durableId="1266036494">
    <w:abstractNumId w:val="99"/>
  </w:num>
  <w:num w:numId="109" w16cid:durableId="796800664">
    <w:abstractNumId w:val="33"/>
  </w:num>
  <w:num w:numId="110" w16cid:durableId="397438921">
    <w:abstractNumId w:val="129"/>
  </w:num>
  <w:num w:numId="111" w16cid:durableId="1814131554">
    <w:abstractNumId w:val="71"/>
  </w:num>
  <w:num w:numId="112" w16cid:durableId="1931235180">
    <w:abstractNumId w:val="124"/>
  </w:num>
  <w:num w:numId="113" w16cid:durableId="8991615">
    <w:abstractNumId w:val="88"/>
  </w:num>
  <w:num w:numId="114" w16cid:durableId="560214319">
    <w:abstractNumId w:val="115"/>
  </w:num>
  <w:num w:numId="115" w16cid:durableId="1410931863">
    <w:abstractNumId w:val="30"/>
  </w:num>
  <w:num w:numId="116" w16cid:durableId="1935895786">
    <w:abstractNumId w:val="87"/>
  </w:num>
  <w:num w:numId="117" w16cid:durableId="956906114">
    <w:abstractNumId w:val="123"/>
  </w:num>
  <w:num w:numId="118" w16cid:durableId="2013411770">
    <w:abstractNumId w:val="69"/>
  </w:num>
  <w:num w:numId="119" w16cid:durableId="459030944">
    <w:abstractNumId w:val="8"/>
  </w:num>
  <w:num w:numId="120" w16cid:durableId="566502366">
    <w:abstractNumId w:val="60"/>
  </w:num>
  <w:num w:numId="121" w16cid:durableId="38827411">
    <w:abstractNumId w:val="7"/>
  </w:num>
  <w:num w:numId="122" w16cid:durableId="2119521398">
    <w:abstractNumId w:val="116"/>
  </w:num>
  <w:num w:numId="123" w16cid:durableId="1455445500">
    <w:abstractNumId w:val="3"/>
  </w:num>
  <w:num w:numId="124" w16cid:durableId="1294141122">
    <w:abstractNumId w:val="29"/>
  </w:num>
  <w:num w:numId="125" w16cid:durableId="2139645905">
    <w:abstractNumId w:val="109"/>
  </w:num>
  <w:num w:numId="126" w16cid:durableId="774325408">
    <w:abstractNumId w:val="126"/>
  </w:num>
  <w:num w:numId="127" w16cid:durableId="316568884">
    <w:abstractNumId w:val="70"/>
  </w:num>
  <w:num w:numId="128" w16cid:durableId="1934702354">
    <w:abstractNumId w:val="89"/>
  </w:num>
  <w:num w:numId="129" w16cid:durableId="1361932354">
    <w:abstractNumId w:val="79"/>
  </w:num>
  <w:num w:numId="130" w16cid:durableId="1502115698">
    <w:abstractNumId w:val="133"/>
  </w:num>
  <w:num w:numId="131" w16cid:durableId="732119386">
    <w:abstractNumId w:val="136"/>
  </w:num>
  <w:num w:numId="132" w16cid:durableId="1558276587">
    <w:abstractNumId w:val="67"/>
  </w:num>
  <w:num w:numId="133" w16cid:durableId="391002926">
    <w:abstractNumId w:val="73"/>
  </w:num>
  <w:num w:numId="134" w16cid:durableId="1084960965">
    <w:abstractNumId w:val="132"/>
  </w:num>
  <w:num w:numId="135" w16cid:durableId="2073429433">
    <w:abstractNumId w:val="21"/>
  </w:num>
  <w:num w:numId="136" w16cid:durableId="1776900638">
    <w:abstractNumId w:val="35"/>
  </w:num>
  <w:num w:numId="137" w16cid:durableId="1248033141">
    <w:abstractNumId w:val="120"/>
  </w:num>
  <w:num w:numId="138" w16cid:durableId="1559509907">
    <w:abstractNumId w:val="43"/>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9E1"/>
    <w:rsid w:val="00001BFF"/>
    <w:rsid w:val="000023BF"/>
    <w:rsid w:val="000030F7"/>
    <w:rsid w:val="00004F50"/>
    <w:rsid w:val="00005045"/>
    <w:rsid w:val="00005377"/>
    <w:rsid w:val="000060FF"/>
    <w:rsid w:val="00006143"/>
    <w:rsid w:val="000100DC"/>
    <w:rsid w:val="0001018E"/>
    <w:rsid w:val="00010C06"/>
    <w:rsid w:val="000122A1"/>
    <w:rsid w:val="00014092"/>
    <w:rsid w:val="00014BEF"/>
    <w:rsid w:val="00015D14"/>
    <w:rsid w:val="00017719"/>
    <w:rsid w:val="000205AE"/>
    <w:rsid w:val="000218AC"/>
    <w:rsid w:val="00021C5D"/>
    <w:rsid w:val="0002262A"/>
    <w:rsid w:val="00023024"/>
    <w:rsid w:val="000251B3"/>
    <w:rsid w:val="000251DA"/>
    <w:rsid w:val="00033EC2"/>
    <w:rsid w:val="000406A1"/>
    <w:rsid w:val="00041654"/>
    <w:rsid w:val="00043B12"/>
    <w:rsid w:val="00044D18"/>
    <w:rsid w:val="00045C4B"/>
    <w:rsid w:val="00047661"/>
    <w:rsid w:val="000542B2"/>
    <w:rsid w:val="00057BEC"/>
    <w:rsid w:val="00062A93"/>
    <w:rsid w:val="000639D0"/>
    <w:rsid w:val="000647EC"/>
    <w:rsid w:val="0006516B"/>
    <w:rsid w:val="000713EC"/>
    <w:rsid w:val="00074A2E"/>
    <w:rsid w:val="000760F0"/>
    <w:rsid w:val="000776FA"/>
    <w:rsid w:val="000806D3"/>
    <w:rsid w:val="0008092D"/>
    <w:rsid w:val="00081765"/>
    <w:rsid w:val="00081A0D"/>
    <w:rsid w:val="00084E19"/>
    <w:rsid w:val="0009083A"/>
    <w:rsid w:val="000925F8"/>
    <w:rsid w:val="00093054"/>
    <w:rsid w:val="00093FF1"/>
    <w:rsid w:val="000947E0"/>
    <w:rsid w:val="000954A9"/>
    <w:rsid w:val="00096B26"/>
    <w:rsid w:val="00096E93"/>
    <w:rsid w:val="00097561"/>
    <w:rsid w:val="000A11DF"/>
    <w:rsid w:val="000A2108"/>
    <w:rsid w:val="000A240E"/>
    <w:rsid w:val="000A429F"/>
    <w:rsid w:val="000A51B4"/>
    <w:rsid w:val="000A5EE2"/>
    <w:rsid w:val="000A661E"/>
    <w:rsid w:val="000A7936"/>
    <w:rsid w:val="000A7DF8"/>
    <w:rsid w:val="000B5B77"/>
    <w:rsid w:val="000B6C8B"/>
    <w:rsid w:val="000B6D5A"/>
    <w:rsid w:val="000B7094"/>
    <w:rsid w:val="000B71A9"/>
    <w:rsid w:val="000B7FF3"/>
    <w:rsid w:val="000C47AE"/>
    <w:rsid w:val="000C5578"/>
    <w:rsid w:val="000C6A64"/>
    <w:rsid w:val="000C75BA"/>
    <w:rsid w:val="000C7AFD"/>
    <w:rsid w:val="000C7BC2"/>
    <w:rsid w:val="000D07C7"/>
    <w:rsid w:val="000D3433"/>
    <w:rsid w:val="000D3ADB"/>
    <w:rsid w:val="000D59F4"/>
    <w:rsid w:val="000D65C4"/>
    <w:rsid w:val="000E01B2"/>
    <w:rsid w:val="000E01CD"/>
    <w:rsid w:val="000E4896"/>
    <w:rsid w:val="000E5C88"/>
    <w:rsid w:val="000E6D8B"/>
    <w:rsid w:val="000F0726"/>
    <w:rsid w:val="000F38B7"/>
    <w:rsid w:val="000F4721"/>
    <w:rsid w:val="000F4813"/>
    <w:rsid w:val="000F711C"/>
    <w:rsid w:val="000F7EF5"/>
    <w:rsid w:val="001002F3"/>
    <w:rsid w:val="00100407"/>
    <w:rsid w:val="00101477"/>
    <w:rsid w:val="00104A5B"/>
    <w:rsid w:val="00105991"/>
    <w:rsid w:val="0010691A"/>
    <w:rsid w:val="00111022"/>
    <w:rsid w:val="00112484"/>
    <w:rsid w:val="00112D05"/>
    <w:rsid w:val="00115F89"/>
    <w:rsid w:val="0011720B"/>
    <w:rsid w:val="0012143F"/>
    <w:rsid w:val="0012283C"/>
    <w:rsid w:val="00127A8E"/>
    <w:rsid w:val="00130C93"/>
    <w:rsid w:val="00132A1F"/>
    <w:rsid w:val="00132D63"/>
    <w:rsid w:val="00134C34"/>
    <w:rsid w:val="00137327"/>
    <w:rsid w:val="00140C82"/>
    <w:rsid w:val="00140D9F"/>
    <w:rsid w:val="00141C02"/>
    <w:rsid w:val="00142A80"/>
    <w:rsid w:val="001432DD"/>
    <w:rsid w:val="00144645"/>
    <w:rsid w:val="00145955"/>
    <w:rsid w:val="0014752B"/>
    <w:rsid w:val="0015408D"/>
    <w:rsid w:val="001546AC"/>
    <w:rsid w:val="00154771"/>
    <w:rsid w:val="001602A6"/>
    <w:rsid w:val="00160784"/>
    <w:rsid w:val="00160E69"/>
    <w:rsid w:val="00160ED6"/>
    <w:rsid w:val="001619EE"/>
    <w:rsid w:val="00163A11"/>
    <w:rsid w:val="00170A4B"/>
    <w:rsid w:val="00173B31"/>
    <w:rsid w:val="00173DC0"/>
    <w:rsid w:val="00174722"/>
    <w:rsid w:val="00176392"/>
    <w:rsid w:val="00176F7E"/>
    <w:rsid w:val="00180484"/>
    <w:rsid w:val="00185C24"/>
    <w:rsid w:val="0018674A"/>
    <w:rsid w:val="0019009B"/>
    <w:rsid w:val="00190282"/>
    <w:rsid w:val="00190BB1"/>
    <w:rsid w:val="00194C28"/>
    <w:rsid w:val="001963E5"/>
    <w:rsid w:val="001A03B2"/>
    <w:rsid w:val="001A37D5"/>
    <w:rsid w:val="001B0286"/>
    <w:rsid w:val="001B0B44"/>
    <w:rsid w:val="001B433E"/>
    <w:rsid w:val="001B690D"/>
    <w:rsid w:val="001C1217"/>
    <w:rsid w:val="001C1A0D"/>
    <w:rsid w:val="001C2E7C"/>
    <w:rsid w:val="001C40D0"/>
    <w:rsid w:val="001C5E20"/>
    <w:rsid w:val="001C79F8"/>
    <w:rsid w:val="001C7A8A"/>
    <w:rsid w:val="001C7F81"/>
    <w:rsid w:val="001D026D"/>
    <w:rsid w:val="001D0CE9"/>
    <w:rsid w:val="001D54B7"/>
    <w:rsid w:val="001D5B78"/>
    <w:rsid w:val="001D6B66"/>
    <w:rsid w:val="001D722C"/>
    <w:rsid w:val="001D79C2"/>
    <w:rsid w:val="001D7DB1"/>
    <w:rsid w:val="001E07FA"/>
    <w:rsid w:val="001E0BDA"/>
    <w:rsid w:val="001E164D"/>
    <w:rsid w:val="001E3443"/>
    <w:rsid w:val="001E37AB"/>
    <w:rsid w:val="001E38BD"/>
    <w:rsid w:val="001E4ACD"/>
    <w:rsid w:val="001E60A5"/>
    <w:rsid w:val="001E630B"/>
    <w:rsid w:val="001E63F0"/>
    <w:rsid w:val="001E715A"/>
    <w:rsid w:val="001F01C9"/>
    <w:rsid w:val="001F149C"/>
    <w:rsid w:val="001F18AF"/>
    <w:rsid w:val="001F2760"/>
    <w:rsid w:val="001F3702"/>
    <w:rsid w:val="001F372E"/>
    <w:rsid w:val="001F3A12"/>
    <w:rsid w:val="001F4A00"/>
    <w:rsid w:val="001F5DB9"/>
    <w:rsid w:val="001F72E1"/>
    <w:rsid w:val="001F76F0"/>
    <w:rsid w:val="001F7E88"/>
    <w:rsid w:val="001F7ECC"/>
    <w:rsid w:val="002005C9"/>
    <w:rsid w:val="00200800"/>
    <w:rsid w:val="00202B2A"/>
    <w:rsid w:val="0020387B"/>
    <w:rsid w:val="00203944"/>
    <w:rsid w:val="00204411"/>
    <w:rsid w:val="00210385"/>
    <w:rsid w:val="00212AB4"/>
    <w:rsid w:val="002133B5"/>
    <w:rsid w:val="002138CE"/>
    <w:rsid w:val="002148C2"/>
    <w:rsid w:val="00217378"/>
    <w:rsid w:val="00220882"/>
    <w:rsid w:val="00223ADD"/>
    <w:rsid w:val="00224E0E"/>
    <w:rsid w:val="00225362"/>
    <w:rsid w:val="002279B0"/>
    <w:rsid w:val="00232822"/>
    <w:rsid w:val="002357D4"/>
    <w:rsid w:val="00236592"/>
    <w:rsid w:val="0023666C"/>
    <w:rsid w:val="00242772"/>
    <w:rsid w:val="0024298A"/>
    <w:rsid w:val="00243110"/>
    <w:rsid w:val="002463EF"/>
    <w:rsid w:val="00253D2B"/>
    <w:rsid w:val="00254892"/>
    <w:rsid w:val="0025545A"/>
    <w:rsid w:val="00255536"/>
    <w:rsid w:val="00260F2D"/>
    <w:rsid w:val="00261130"/>
    <w:rsid w:val="00265D89"/>
    <w:rsid w:val="002661AE"/>
    <w:rsid w:val="00266D95"/>
    <w:rsid w:val="00266EFD"/>
    <w:rsid w:val="00267953"/>
    <w:rsid w:val="002679A6"/>
    <w:rsid w:val="00267B15"/>
    <w:rsid w:val="0027390E"/>
    <w:rsid w:val="00275F4F"/>
    <w:rsid w:val="00277A78"/>
    <w:rsid w:val="00281261"/>
    <w:rsid w:val="0028313F"/>
    <w:rsid w:val="002845B0"/>
    <w:rsid w:val="0028630C"/>
    <w:rsid w:val="00286D13"/>
    <w:rsid w:val="002879C5"/>
    <w:rsid w:val="00287C71"/>
    <w:rsid w:val="00290154"/>
    <w:rsid w:val="00291150"/>
    <w:rsid w:val="00291EA3"/>
    <w:rsid w:val="0029394B"/>
    <w:rsid w:val="002944A5"/>
    <w:rsid w:val="00294D07"/>
    <w:rsid w:val="0029675D"/>
    <w:rsid w:val="00296D53"/>
    <w:rsid w:val="00296DE3"/>
    <w:rsid w:val="002A2C54"/>
    <w:rsid w:val="002A4772"/>
    <w:rsid w:val="002A746A"/>
    <w:rsid w:val="002B0EA7"/>
    <w:rsid w:val="002B1A80"/>
    <w:rsid w:val="002B383E"/>
    <w:rsid w:val="002B5858"/>
    <w:rsid w:val="002B630D"/>
    <w:rsid w:val="002B6D82"/>
    <w:rsid w:val="002B6F11"/>
    <w:rsid w:val="002B72E1"/>
    <w:rsid w:val="002B74FB"/>
    <w:rsid w:val="002C049D"/>
    <w:rsid w:val="002C2E85"/>
    <w:rsid w:val="002C5B4A"/>
    <w:rsid w:val="002C717B"/>
    <w:rsid w:val="002C7AA8"/>
    <w:rsid w:val="002D0B76"/>
    <w:rsid w:val="002D25BA"/>
    <w:rsid w:val="002D397E"/>
    <w:rsid w:val="002D3AAC"/>
    <w:rsid w:val="002D3ED8"/>
    <w:rsid w:val="002D410B"/>
    <w:rsid w:val="002D4245"/>
    <w:rsid w:val="002D6417"/>
    <w:rsid w:val="002D7B98"/>
    <w:rsid w:val="002D7F88"/>
    <w:rsid w:val="002E13B1"/>
    <w:rsid w:val="002E233E"/>
    <w:rsid w:val="002E2860"/>
    <w:rsid w:val="002E2C7C"/>
    <w:rsid w:val="002E2E51"/>
    <w:rsid w:val="002E38AD"/>
    <w:rsid w:val="002E4545"/>
    <w:rsid w:val="002E4580"/>
    <w:rsid w:val="002E4A84"/>
    <w:rsid w:val="002E5DE4"/>
    <w:rsid w:val="002E6439"/>
    <w:rsid w:val="002E6D39"/>
    <w:rsid w:val="002E6F34"/>
    <w:rsid w:val="002E7780"/>
    <w:rsid w:val="002F11B0"/>
    <w:rsid w:val="002F1C47"/>
    <w:rsid w:val="002F22A5"/>
    <w:rsid w:val="002F4463"/>
    <w:rsid w:val="002F525F"/>
    <w:rsid w:val="002F7157"/>
    <w:rsid w:val="002F71C1"/>
    <w:rsid w:val="002F72F7"/>
    <w:rsid w:val="002F753C"/>
    <w:rsid w:val="003031C4"/>
    <w:rsid w:val="003039BA"/>
    <w:rsid w:val="0030436D"/>
    <w:rsid w:val="00304C93"/>
    <w:rsid w:val="00306E1F"/>
    <w:rsid w:val="00310665"/>
    <w:rsid w:val="0031124E"/>
    <w:rsid w:val="00314147"/>
    <w:rsid w:val="003141DA"/>
    <w:rsid w:val="00316774"/>
    <w:rsid w:val="0031757E"/>
    <w:rsid w:val="00320680"/>
    <w:rsid w:val="003232ED"/>
    <w:rsid w:val="00326AC4"/>
    <w:rsid w:val="003305EF"/>
    <w:rsid w:val="00332844"/>
    <w:rsid w:val="003330F5"/>
    <w:rsid w:val="00334F7D"/>
    <w:rsid w:val="00334F93"/>
    <w:rsid w:val="003351B7"/>
    <w:rsid w:val="003408EB"/>
    <w:rsid w:val="003441FC"/>
    <w:rsid w:val="00344367"/>
    <w:rsid w:val="003443C3"/>
    <w:rsid w:val="00345D0D"/>
    <w:rsid w:val="003463F4"/>
    <w:rsid w:val="00353394"/>
    <w:rsid w:val="00353EAE"/>
    <w:rsid w:val="003545B3"/>
    <w:rsid w:val="00355EF8"/>
    <w:rsid w:val="00360009"/>
    <w:rsid w:val="00364A52"/>
    <w:rsid w:val="0036650B"/>
    <w:rsid w:val="00367226"/>
    <w:rsid w:val="00373157"/>
    <w:rsid w:val="00374385"/>
    <w:rsid w:val="003748E5"/>
    <w:rsid w:val="0037549C"/>
    <w:rsid w:val="00375AB8"/>
    <w:rsid w:val="00375C11"/>
    <w:rsid w:val="003762E5"/>
    <w:rsid w:val="0037676E"/>
    <w:rsid w:val="0037743D"/>
    <w:rsid w:val="00377F9E"/>
    <w:rsid w:val="00381026"/>
    <w:rsid w:val="003831F6"/>
    <w:rsid w:val="00383F61"/>
    <w:rsid w:val="00384DCD"/>
    <w:rsid w:val="0038694B"/>
    <w:rsid w:val="00387AFF"/>
    <w:rsid w:val="00387B36"/>
    <w:rsid w:val="00387B90"/>
    <w:rsid w:val="003902FF"/>
    <w:rsid w:val="00395E43"/>
    <w:rsid w:val="003A13A2"/>
    <w:rsid w:val="003A37C8"/>
    <w:rsid w:val="003B122E"/>
    <w:rsid w:val="003B4461"/>
    <w:rsid w:val="003B5347"/>
    <w:rsid w:val="003B6314"/>
    <w:rsid w:val="003B7D63"/>
    <w:rsid w:val="003C0148"/>
    <w:rsid w:val="003C0B8D"/>
    <w:rsid w:val="003C3890"/>
    <w:rsid w:val="003C3919"/>
    <w:rsid w:val="003C7A2F"/>
    <w:rsid w:val="003C7CE9"/>
    <w:rsid w:val="003D0E79"/>
    <w:rsid w:val="003D1006"/>
    <w:rsid w:val="003D2DE5"/>
    <w:rsid w:val="003D4A08"/>
    <w:rsid w:val="003E10E9"/>
    <w:rsid w:val="003E1976"/>
    <w:rsid w:val="003E209C"/>
    <w:rsid w:val="003E2ABB"/>
    <w:rsid w:val="003E3051"/>
    <w:rsid w:val="003E53AB"/>
    <w:rsid w:val="003E76AE"/>
    <w:rsid w:val="003E7D7B"/>
    <w:rsid w:val="003F0A69"/>
    <w:rsid w:val="003F0E00"/>
    <w:rsid w:val="003F12C5"/>
    <w:rsid w:val="003F1750"/>
    <w:rsid w:val="003F18AB"/>
    <w:rsid w:val="003F3115"/>
    <w:rsid w:val="003F3790"/>
    <w:rsid w:val="003F48B8"/>
    <w:rsid w:val="003F49AC"/>
    <w:rsid w:val="003F5005"/>
    <w:rsid w:val="003F6C1B"/>
    <w:rsid w:val="004011A4"/>
    <w:rsid w:val="004017FA"/>
    <w:rsid w:val="004046A3"/>
    <w:rsid w:val="00404855"/>
    <w:rsid w:val="004079DE"/>
    <w:rsid w:val="00407B2F"/>
    <w:rsid w:val="00410BD6"/>
    <w:rsid w:val="004130C8"/>
    <w:rsid w:val="0041796D"/>
    <w:rsid w:val="004206DD"/>
    <w:rsid w:val="0042289D"/>
    <w:rsid w:val="00423514"/>
    <w:rsid w:val="00423CC0"/>
    <w:rsid w:val="004242F9"/>
    <w:rsid w:val="0042573B"/>
    <w:rsid w:val="00426874"/>
    <w:rsid w:val="00426BCE"/>
    <w:rsid w:val="00426CF5"/>
    <w:rsid w:val="00430547"/>
    <w:rsid w:val="00430AAF"/>
    <w:rsid w:val="004317A0"/>
    <w:rsid w:val="00431CB3"/>
    <w:rsid w:val="00433441"/>
    <w:rsid w:val="004335B6"/>
    <w:rsid w:val="00433F34"/>
    <w:rsid w:val="004341FD"/>
    <w:rsid w:val="0043508E"/>
    <w:rsid w:val="0044061B"/>
    <w:rsid w:val="00441B65"/>
    <w:rsid w:val="004420B4"/>
    <w:rsid w:val="00445174"/>
    <w:rsid w:val="00447531"/>
    <w:rsid w:val="00450227"/>
    <w:rsid w:val="004520A6"/>
    <w:rsid w:val="0045245A"/>
    <w:rsid w:val="00452529"/>
    <w:rsid w:val="0045346A"/>
    <w:rsid w:val="00455731"/>
    <w:rsid w:val="00456FA4"/>
    <w:rsid w:val="00460B56"/>
    <w:rsid w:val="00460BA3"/>
    <w:rsid w:val="00460C66"/>
    <w:rsid w:val="00461607"/>
    <w:rsid w:val="00462AB6"/>
    <w:rsid w:val="004631D0"/>
    <w:rsid w:val="00465D04"/>
    <w:rsid w:val="00466751"/>
    <w:rsid w:val="0047368D"/>
    <w:rsid w:val="00474049"/>
    <w:rsid w:val="004756CE"/>
    <w:rsid w:val="00476F5A"/>
    <w:rsid w:val="004774F5"/>
    <w:rsid w:val="0048377F"/>
    <w:rsid w:val="00486C20"/>
    <w:rsid w:val="004906A2"/>
    <w:rsid w:val="004919E1"/>
    <w:rsid w:val="004923BC"/>
    <w:rsid w:val="00492821"/>
    <w:rsid w:val="0049333E"/>
    <w:rsid w:val="0049394F"/>
    <w:rsid w:val="00496A1F"/>
    <w:rsid w:val="00496B15"/>
    <w:rsid w:val="00496F10"/>
    <w:rsid w:val="00497AFF"/>
    <w:rsid w:val="004A0500"/>
    <w:rsid w:val="004A139C"/>
    <w:rsid w:val="004A449C"/>
    <w:rsid w:val="004A5971"/>
    <w:rsid w:val="004A64AB"/>
    <w:rsid w:val="004A6774"/>
    <w:rsid w:val="004A7BB9"/>
    <w:rsid w:val="004B0C5A"/>
    <w:rsid w:val="004B3D34"/>
    <w:rsid w:val="004B5183"/>
    <w:rsid w:val="004B7385"/>
    <w:rsid w:val="004B73DD"/>
    <w:rsid w:val="004C0707"/>
    <w:rsid w:val="004C1250"/>
    <w:rsid w:val="004C3CEE"/>
    <w:rsid w:val="004C4101"/>
    <w:rsid w:val="004C4889"/>
    <w:rsid w:val="004C5625"/>
    <w:rsid w:val="004C65B3"/>
    <w:rsid w:val="004C66C1"/>
    <w:rsid w:val="004C7CA9"/>
    <w:rsid w:val="004D25AC"/>
    <w:rsid w:val="004D25FF"/>
    <w:rsid w:val="004D2C4B"/>
    <w:rsid w:val="004D387B"/>
    <w:rsid w:val="004D4B53"/>
    <w:rsid w:val="004D4C66"/>
    <w:rsid w:val="004D5DFF"/>
    <w:rsid w:val="004D6BA5"/>
    <w:rsid w:val="004E400A"/>
    <w:rsid w:val="004E4F23"/>
    <w:rsid w:val="004F0815"/>
    <w:rsid w:val="004F09B8"/>
    <w:rsid w:val="004F0F62"/>
    <w:rsid w:val="004F4188"/>
    <w:rsid w:val="004F7C4E"/>
    <w:rsid w:val="00500312"/>
    <w:rsid w:val="00500AE4"/>
    <w:rsid w:val="005014B7"/>
    <w:rsid w:val="0050186D"/>
    <w:rsid w:val="0050344D"/>
    <w:rsid w:val="0050378F"/>
    <w:rsid w:val="00503D6A"/>
    <w:rsid w:val="00504B50"/>
    <w:rsid w:val="00504FA6"/>
    <w:rsid w:val="0050703A"/>
    <w:rsid w:val="00510854"/>
    <w:rsid w:val="00511858"/>
    <w:rsid w:val="005118A3"/>
    <w:rsid w:val="00511B7E"/>
    <w:rsid w:val="0051355B"/>
    <w:rsid w:val="0051472A"/>
    <w:rsid w:val="00516A14"/>
    <w:rsid w:val="00516B28"/>
    <w:rsid w:val="00517814"/>
    <w:rsid w:val="00521627"/>
    <w:rsid w:val="0052186A"/>
    <w:rsid w:val="00524411"/>
    <w:rsid w:val="005246EA"/>
    <w:rsid w:val="00527A75"/>
    <w:rsid w:val="00530A75"/>
    <w:rsid w:val="005316B5"/>
    <w:rsid w:val="00531CF3"/>
    <w:rsid w:val="00532E39"/>
    <w:rsid w:val="005333CC"/>
    <w:rsid w:val="0053648C"/>
    <w:rsid w:val="0053664A"/>
    <w:rsid w:val="00540311"/>
    <w:rsid w:val="005412BA"/>
    <w:rsid w:val="00542077"/>
    <w:rsid w:val="00544052"/>
    <w:rsid w:val="005448E2"/>
    <w:rsid w:val="00545453"/>
    <w:rsid w:val="0054698E"/>
    <w:rsid w:val="00546BAA"/>
    <w:rsid w:val="00550016"/>
    <w:rsid w:val="00551ED4"/>
    <w:rsid w:val="005526BB"/>
    <w:rsid w:val="00552DAC"/>
    <w:rsid w:val="00553852"/>
    <w:rsid w:val="0055438C"/>
    <w:rsid w:val="00554DEC"/>
    <w:rsid w:val="005575F9"/>
    <w:rsid w:val="00557FD3"/>
    <w:rsid w:val="00562334"/>
    <w:rsid w:val="00564304"/>
    <w:rsid w:val="005646EF"/>
    <w:rsid w:val="0056478F"/>
    <w:rsid w:val="00564F03"/>
    <w:rsid w:val="005702B7"/>
    <w:rsid w:val="00573AE5"/>
    <w:rsid w:val="00573C16"/>
    <w:rsid w:val="0057444C"/>
    <w:rsid w:val="00575D5F"/>
    <w:rsid w:val="005762F7"/>
    <w:rsid w:val="00577C84"/>
    <w:rsid w:val="00580500"/>
    <w:rsid w:val="00580686"/>
    <w:rsid w:val="005809F2"/>
    <w:rsid w:val="00580EC1"/>
    <w:rsid w:val="00581210"/>
    <w:rsid w:val="00581524"/>
    <w:rsid w:val="005821FB"/>
    <w:rsid w:val="005822AB"/>
    <w:rsid w:val="005824DC"/>
    <w:rsid w:val="00583EBC"/>
    <w:rsid w:val="00584447"/>
    <w:rsid w:val="00584678"/>
    <w:rsid w:val="005903BA"/>
    <w:rsid w:val="005913D5"/>
    <w:rsid w:val="00591C95"/>
    <w:rsid w:val="00591E4B"/>
    <w:rsid w:val="00592513"/>
    <w:rsid w:val="0059333E"/>
    <w:rsid w:val="0059368A"/>
    <w:rsid w:val="0059387D"/>
    <w:rsid w:val="00595B5E"/>
    <w:rsid w:val="00597F9F"/>
    <w:rsid w:val="005A43C5"/>
    <w:rsid w:val="005A7792"/>
    <w:rsid w:val="005A7CE5"/>
    <w:rsid w:val="005A7E37"/>
    <w:rsid w:val="005B07A0"/>
    <w:rsid w:val="005B1303"/>
    <w:rsid w:val="005B1BC2"/>
    <w:rsid w:val="005B1D22"/>
    <w:rsid w:val="005B25F1"/>
    <w:rsid w:val="005B4642"/>
    <w:rsid w:val="005B4ED8"/>
    <w:rsid w:val="005B4F97"/>
    <w:rsid w:val="005B6805"/>
    <w:rsid w:val="005B73E3"/>
    <w:rsid w:val="005C2191"/>
    <w:rsid w:val="005C2216"/>
    <w:rsid w:val="005C24B8"/>
    <w:rsid w:val="005C32E5"/>
    <w:rsid w:val="005C4685"/>
    <w:rsid w:val="005C475C"/>
    <w:rsid w:val="005C64EB"/>
    <w:rsid w:val="005D0C4D"/>
    <w:rsid w:val="005D1B17"/>
    <w:rsid w:val="005D2544"/>
    <w:rsid w:val="005D2FF1"/>
    <w:rsid w:val="005D4BD2"/>
    <w:rsid w:val="005D4D3F"/>
    <w:rsid w:val="005D6C31"/>
    <w:rsid w:val="005D78BB"/>
    <w:rsid w:val="005D79A8"/>
    <w:rsid w:val="005E00B3"/>
    <w:rsid w:val="005E0A17"/>
    <w:rsid w:val="005E1016"/>
    <w:rsid w:val="005E3AEB"/>
    <w:rsid w:val="005E3E5C"/>
    <w:rsid w:val="005E6512"/>
    <w:rsid w:val="005E788A"/>
    <w:rsid w:val="005E7C7A"/>
    <w:rsid w:val="005F2EB3"/>
    <w:rsid w:val="005F3BD4"/>
    <w:rsid w:val="005F440E"/>
    <w:rsid w:val="005F4C12"/>
    <w:rsid w:val="005F5271"/>
    <w:rsid w:val="005F5BEE"/>
    <w:rsid w:val="00600438"/>
    <w:rsid w:val="006031B7"/>
    <w:rsid w:val="00605E1B"/>
    <w:rsid w:val="0060705A"/>
    <w:rsid w:val="006074DD"/>
    <w:rsid w:val="00611C3A"/>
    <w:rsid w:val="006121F1"/>
    <w:rsid w:val="00613BA6"/>
    <w:rsid w:val="0062090F"/>
    <w:rsid w:val="0062313E"/>
    <w:rsid w:val="00623D78"/>
    <w:rsid w:val="00626159"/>
    <w:rsid w:val="00630A6A"/>
    <w:rsid w:val="00632799"/>
    <w:rsid w:val="006332E3"/>
    <w:rsid w:val="00633AE0"/>
    <w:rsid w:val="00633D39"/>
    <w:rsid w:val="006356E4"/>
    <w:rsid w:val="00636CA1"/>
    <w:rsid w:val="006372E8"/>
    <w:rsid w:val="00643318"/>
    <w:rsid w:val="0064464C"/>
    <w:rsid w:val="006449B8"/>
    <w:rsid w:val="00645716"/>
    <w:rsid w:val="00645F41"/>
    <w:rsid w:val="00653090"/>
    <w:rsid w:val="00653515"/>
    <w:rsid w:val="006538E8"/>
    <w:rsid w:val="00653EE1"/>
    <w:rsid w:val="00654385"/>
    <w:rsid w:val="006577BA"/>
    <w:rsid w:val="00657C1E"/>
    <w:rsid w:val="00657C74"/>
    <w:rsid w:val="00657DDB"/>
    <w:rsid w:val="00660856"/>
    <w:rsid w:val="00662D5C"/>
    <w:rsid w:val="00667E33"/>
    <w:rsid w:val="006738EA"/>
    <w:rsid w:val="00674D1E"/>
    <w:rsid w:val="00674D2F"/>
    <w:rsid w:val="00676261"/>
    <w:rsid w:val="006801B2"/>
    <w:rsid w:val="00680799"/>
    <w:rsid w:val="00683326"/>
    <w:rsid w:val="006842B7"/>
    <w:rsid w:val="00684D34"/>
    <w:rsid w:val="00686294"/>
    <w:rsid w:val="00691419"/>
    <w:rsid w:val="0069203C"/>
    <w:rsid w:val="00692E6D"/>
    <w:rsid w:val="00692F42"/>
    <w:rsid w:val="0069407E"/>
    <w:rsid w:val="00696927"/>
    <w:rsid w:val="00696A43"/>
    <w:rsid w:val="006978FB"/>
    <w:rsid w:val="00697CD5"/>
    <w:rsid w:val="006A02E3"/>
    <w:rsid w:val="006A04E1"/>
    <w:rsid w:val="006A17CD"/>
    <w:rsid w:val="006A265C"/>
    <w:rsid w:val="006A2A61"/>
    <w:rsid w:val="006A4412"/>
    <w:rsid w:val="006A62BC"/>
    <w:rsid w:val="006A67F3"/>
    <w:rsid w:val="006A6993"/>
    <w:rsid w:val="006B2179"/>
    <w:rsid w:val="006B3E5D"/>
    <w:rsid w:val="006B4990"/>
    <w:rsid w:val="006B711B"/>
    <w:rsid w:val="006B791B"/>
    <w:rsid w:val="006C1002"/>
    <w:rsid w:val="006C15C1"/>
    <w:rsid w:val="006C3DC8"/>
    <w:rsid w:val="006C5142"/>
    <w:rsid w:val="006C6F27"/>
    <w:rsid w:val="006C77B3"/>
    <w:rsid w:val="006C7C8E"/>
    <w:rsid w:val="006C7E1B"/>
    <w:rsid w:val="006D00C3"/>
    <w:rsid w:val="006D09E7"/>
    <w:rsid w:val="006D4552"/>
    <w:rsid w:val="006D646E"/>
    <w:rsid w:val="006D6550"/>
    <w:rsid w:val="006E0AF7"/>
    <w:rsid w:val="006E187E"/>
    <w:rsid w:val="006E2D18"/>
    <w:rsid w:val="006E3AD9"/>
    <w:rsid w:val="006E40C5"/>
    <w:rsid w:val="006E67FA"/>
    <w:rsid w:val="006E6B6C"/>
    <w:rsid w:val="006E6E0F"/>
    <w:rsid w:val="006E736E"/>
    <w:rsid w:val="006E7862"/>
    <w:rsid w:val="006F1C04"/>
    <w:rsid w:val="006F2D32"/>
    <w:rsid w:val="006F4DEF"/>
    <w:rsid w:val="006F6758"/>
    <w:rsid w:val="006F7AF4"/>
    <w:rsid w:val="00701225"/>
    <w:rsid w:val="00701653"/>
    <w:rsid w:val="0070166C"/>
    <w:rsid w:val="007034C9"/>
    <w:rsid w:val="007076F5"/>
    <w:rsid w:val="0071223E"/>
    <w:rsid w:val="00716041"/>
    <w:rsid w:val="0071626E"/>
    <w:rsid w:val="007208AF"/>
    <w:rsid w:val="00720AE1"/>
    <w:rsid w:val="00721944"/>
    <w:rsid w:val="00721946"/>
    <w:rsid w:val="00722458"/>
    <w:rsid w:val="00730A34"/>
    <w:rsid w:val="00736EC5"/>
    <w:rsid w:val="0074182C"/>
    <w:rsid w:val="00744272"/>
    <w:rsid w:val="007447AE"/>
    <w:rsid w:val="0074530B"/>
    <w:rsid w:val="0075003B"/>
    <w:rsid w:val="00750517"/>
    <w:rsid w:val="0075085C"/>
    <w:rsid w:val="00754771"/>
    <w:rsid w:val="007554A3"/>
    <w:rsid w:val="00756031"/>
    <w:rsid w:val="00757192"/>
    <w:rsid w:val="0076288A"/>
    <w:rsid w:val="00763629"/>
    <w:rsid w:val="00765780"/>
    <w:rsid w:val="00766260"/>
    <w:rsid w:val="00770D6C"/>
    <w:rsid w:val="00772A39"/>
    <w:rsid w:val="0077306E"/>
    <w:rsid w:val="00773897"/>
    <w:rsid w:val="00775712"/>
    <w:rsid w:val="007773D0"/>
    <w:rsid w:val="00781788"/>
    <w:rsid w:val="00781A22"/>
    <w:rsid w:val="00783D81"/>
    <w:rsid w:val="00786245"/>
    <w:rsid w:val="0078687B"/>
    <w:rsid w:val="00791107"/>
    <w:rsid w:val="00794559"/>
    <w:rsid w:val="00795460"/>
    <w:rsid w:val="00795608"/>
    <w:rsid w:val="00795F55"/>
    <w:rsid w:val="00797F9F"/>
    <w:rsid w:val="007A3C96"/>
    <w:rsid w:val="007A4859"/>
    <w:rsid w:val="007A5922"/>
    <w:rsid w:val="007A727C"/>
    <w:rsid w:val="007B0A6C"/>
    <w:rsid w:val="007B0CF5"/>
    <w:rsid w:val="007B3606"/>
    <w:rsid w:val="007B361A"/>
    <w:rsid w:val="007B4D13"/>
    <w:rsid w:val="007B56D3"/>
    <w:rsid w:val="007B684E"/>
    <w:rsid w:val="007C0761"/>
    <w:rsid w:val="007C0AC7"/>
    <w:rsid w:val="007C3D54"/>
    <w:rsid w:val="007C47A2"/>
    <w:rsid w:val="007C5929"/>
    <w:rsid w:val="007C794D"/>
    <w:rsid w:val="007C7A8D"/>
    <w:rsid w:val="007D0F3C"/>
    <w:rsid w:val="007D2024"/>
    <w:rsid w:val="007D2BB9"/>
    <w:rsid w:val="007D3B01"/>
    <w:rsid w:val="007D435A"/>
    <w:rsid w:val="007D4533"/>
    <w:rsid w:val="007D5928"/>
    <w:rsid w:val="007D7182"/>
    <w:rsid w:val="007E0A37"/>
    <w:rsid w:val="007E250F"/>
    <w:rsid w:val="007E2B05"/>
    <w:rsid w:val="007E2CE2"/>
    <w:rsid w:val="007E37A0"/>
    <w:rsid w:val="007E3A03"/>
    <w:rsid w:val="007E455B"/>
    <w:rsid w:val="007E76CF"/>
    <w:rsid w:val="007E783B"/>
    <w:rsid w:val="007F1B64"/>
    <w:rsid w:val="007F1F1D"/>
    <w:rsid w:val="007F460A"/>
    <w:rsid w:val="007F72AF"/>
    <w:rsid w:val="008007F6"/>
    <w:rsid w:val="00800850"/>
    <w:rsid w:val="00801704"/>
    <w:rsid w:val="00803735"/>
    <w:rsid w:val="00803BAF"/>
    <w:rsid w:val="008056AF"/>
    <w:rsid w:val="00810417"/>
    <w:rsid w:val="00812C70"/>
    <w:rsid w:val="00814534"/>
    <w:rsid w:val="008147E0"/>
    <w:rsid w:val="0081517C"/>
    <w:rsid w:val="008164BB"/>
    <w:rsid w:val="008175E0"/>
    <w:rsid w:val="0082029D"/>
    <w:rsid w:val="008230D7"/>
    <w:rsid w:val="00823F70"/>
    <w:rsid w:val="0083005E"/>
    <w:rsid w:val="00832924"/>
    <w:rsid w:val="0083539F"/>
    <w:rsid w:val="0083603D"/>
    <w:rsid w:val="0083697F"/>
    <w:rsid w:val="00837305"/>
    <w:rsid w:val="008407ED"/>
    <w:rsid w:val="008448A7"/>
    <w:rsid w:val="00844BFA"/>
    <w:rsid w:val="008458CF"/>
    <w:rsid w:val="00845B8B"/>
    <w:rsid w:val="008462F6"/>
    <w:rsid w:val="0084719D"/>
    <w:rsid w:val="008516D8"/>
    <w:rsid w:val="00852448"/>
    <w:rsid w:val="00852D4B"/>
    <w:rsid w:val="00853DA7"/>
    <w:rsid w:val="00853F6C"/>
    <w:rsid w:val="008561F3"/>
    <w:rsid w:val="008568B6"/>
    <w:rsid w:val="00856F7D"/>
    <w:rsid w:val="00857AFC"/>
    <w:rsid w:val="00862959"/>
    <w:rsid w:val="00865074"/>
    <w:rsid w:val="008655AB"/>
    <w:rsid w:val="00867923"/>
    <w:rsid w:val="00867FA9"/>
    <w:rsid w:val="0087034E"/>
    <w:rsid w:val="00871E27"/>
    <w:rsid w:val="00872AD9"/>
    <w:rsid w:val="00874450"/>
    <w:rsid w:val="008748F5"/>
    <w:rsid w:val="0087562A"/>
    <w:rsid w:val="00875BA4"/>
    <w:rsid w:val="008764A3"/>
    <w:rsid w:val="00876C67"/>
    <w:rsid w:val="008774BD"/>
    <w:rsid w:val="00881717"/>
    <w:rsid w:val="00881E0E"/>
    <w:rsid w:val="00885D13"/>
    <w:rsid w:val="008864EC"/>
    <w:rsid w:val="00887A09"/>
    <w:rsid w:val="0089137B"/>
    <w:rsid w:val="00892EF8"/>
    <w:rsid w:val="00892F04"/>
    <w:rsid w:val="0089613E"/>
    <w:rsid w:val="0089624D"/>
    <w:rsid w:val="00896313"/>
    <w:rsid w:val="008A20B3"/>
    <w:rsid w:val="008A4569"/>
    <w:rsid w:val="008A584B"/>
    <w:rsid w:val="008A5BCE"/>
    <w:rsid w:val="008A5BD0"/>
    <w:rsid w:val="008A6EE0"/>
    <w:rsid w:val="008B0584"/>
    <w:rsid w:val="008B27D0"/>
    <w:rsid w:val="008B3E4C"/>
    <w:rsid w:val="008B56B6"/>
    <w:rsid w:val="008C0892"/>
    <w:rsid w:val="008C2CBB"/>
    <w:rsid w:val="008C47E7"/>
    <w:rsid w:val="008C4A1C"/>
    <w:rsid w:val="008C6012"/>
    <w:rsid w:val="008C7592"/>
    <w:rsid w:val="008D0F4D"/>
    <w:rsid w:val="008D2C9A"/>
    <w:rsid w:val="008D3746"/>
    <w:rsid w:val="008D477C"/>
    <w:rsid w:val="008D5E39"/>
    <w:rsid w:val="008D7D35"/>
    <w:rsid w:val="008E0F62"/>
    <w:rsid w:val="008E355C"/>
    <w:rsid w:val="008E3EC8"/>
    <w:rsid w:val="008E5D01"/>
    <w:rsid w:val="008E6207"/>
    <w:rsid w:val="008E6243"/>
    <w:rsid w:val="008E71ED"/>
    <w:rsid w:val="008F0093"/>
    <w:rsid w:val="008F047B"/>
    <w:rsid w:val="008F0F65"/>
    <w:rsid w:val="008F3755"/>
    <w:rsid w:val="008F3E3A"/>
    <w:rsid w:val="008F7217"/>
    <w:rsid w:val="009015E5"/>
    <w:rsid w:val="00903F57"/>
    <w:rsid w:val="0090479B"/>
    <w:rsid w:val="00905188"/>
    <w:rsid w:val="00915CBC"/>
    <w:rsid w:val="0091603E"/>
    <w:rsid w:val="009177C4"/>
    <w:rsid w:val="00922DEB"/>
    <w:rsid w:val="00922E1D"/>
    <w:rsid w:val="00923028"/>
    <w:rsid w:val="00924C3C"/>
    <w:rsid w:val="00924EA3"/>
    <w:rsid w:val="00925EF2"/>
    <w:rsid w:val="00926335"/>
    <w:rsid w:val="00927E52"/>
    <w:rsid w:val="00931552"/>
    <w:rsid w:val="00931BFC"/>
    <w:rsid w:val="00932A48"/>
    <w:rsid w:val="00936879"/>
    <w:rsid w:val="009407ED"/>
    <w:rsid w:val="00940912"/>
    <w:rsid w:val="00944B63"/>
    <w:rsid w:val="00947550"/>
    <w:rsid w:val="0094773A"/>
    <w:rsid w:val="00947FA5"/>
    <w:rsid w:val="00950A2C"/>
    <w:rsid w:val="00950C5E"/>
    <w:rsid w:val="00951076"/>
    <w:rsid w:val="00951CEC"/>
    <w:rsid w:val="00951D5D"/>
    <w:rsid w:val="00955128"/>
    <w:rsid w:val="00956C74"/>
    <w:rsid w:val="009576FC"/>
    <w:rsid w:val="009621DB"/>
    <w:rsid w:val="00963756"/>
    <w:rsid w:val="009646AA"/>
    <w:rsid w:val="009652A9"/>
    <w:rsid w:val="0096543A"/>
    <w:rsid w:val="0096678F"/>
    <w:rsid w:val="009675E1"/>
    <w:rsid w:val="0096767E"/>
    <w:rsid w:val="0097500D"/>
    <w:rsid w:val="00975384"/>
    <w:rsid w:val="00976424"/>
    <w:rsid w:val="00976449"/>
    <w:rsid w:val="009766D8"/>
    <w:rsid w:val="00976C05"/>
    <w:rsid w:val="00977E90"/>
    <w:rsid w:val="009803BE"/>
    <w:rsid w:val="00981400"/>
    <w:rsid w:val="009833B2"/>
    <w:rsid w:val="009836B8"/>
    <w:rsid w:val="009845F6"/>
    <w:rsid w:val="00984778"/>
    <w:rsid w:val="0098790E"/>
    <w:rsid w:val="009879ED"/>
    <w:rsid w:val="00990713"/>
    <w:rsid w:val="009907D0"/>
    <w:rsid w:val="00990AEA"/>
    <w:rsid w:val="00990AF7"/>
    <w:rsid w:val="00991748"/>
    <w:rsid w:val="00991F97"/>
    <w:rsid w:val="0099483B"/>
    <w:rsid w:val="00994C7B"/>
    <w:rsid w:val="00995E39"/>
    <w:rsid w:val="009A0DB8"/>
    <w:rsid w:val="009A2EB9"/>
    <w:rsid w:val="009A4227"/>
    <w:rsid w:val="009A4690"/>
    <w:rsid w:val="009A72D7"/>
    <w:rsid w:val="009B0E01"/>
    <w:rsid w:val="009B1706"/>
    <w:rsid w:val="009B1AA4"/>
    <w:rsid w:val="009B4286"/>
    <w:rsid w:val="009B523C"/>
    <w:rsid w:val="009B58D3"/>
    <w:rsid w:val="009C068B"/>
    <w:rsid w:val="009C0CF7"/>
    <w:rsid w:val="009C45AF"/>
    <w:rsid w:val="009C4CE8"/>
    <w:rsid w:val="009C4DB4"/>
    <w:rsid w:val="009C5DF9"/>
    <w:rsid w:val="009C6D69"/>
    <w:rsid w:val="009D029B"/>
    <w:rsid w:val="009D2E03"/>
    <w:rsid w:val="009D31C6"/>
    <w:rsid w:val="009D374D"/>
    <w:rsid w:val="009D3A6A"/>
    <w:rsid w:val="009D605C"/>
    <w:rsid w:val="009D7F81"/>
    <w:rsid w:val="009E0A8F"/>
    <w:rsid w:val="009E2D02"/>
    <w:rsid w:val="009E3737"/>
    <w:rsid w:val="009E4009"/>
    <w:rsid w:val="009E4BB4"/>
    <w:rsid w:val="009E5495"/>
    <w:rsid w:val="009E5A2F"/>
    <w:rsid w:val="009E5EF6"/>
    <w:rsid w:val="009F0CED"/>
    <w:rsid w:val="009F2B99"/>
    <w:rsid w:val="009F394A"/>
    <w:rsid w:val="009F4F36"/>
    <w:rsid w:val="009F5E29"/>
    <w:rsid w:val="009F60A5"/>
    <w:rsid w:val="009F621A"/>
    <w:rsid w:val="009F6F61"/>
    <w:rsid w:val="00A008AE"/>
    <w:rsid w:val="00A009E0"/>
    <w:rsid w:val="00A02547"/>
    <w:rsid w:val="00A02DA5"/>
    <w:rsid w:val="00A03ADD"/>
    <w:rsid w:val="00A0407A"/>
    <w:rsid w:val="00A051FD"/>
    <w:rsid w:val="00A05CC2"/>
    <w:rsid w:val="00A136F0"/>
    <w:rsid w:val="00A14E97"/>
    <w:rsid w:val="00A1514E"/>
    <w:rsid w:val="00A20829"/>
    <w:rsid w:val="00A211E9"/>
    <w:rsid w:val="00A212A2"/>
    <w:rsid w:val="00A228A2"/>
    <w:rsid w:val="00A234CF"/>
    <w:rsid w:val="00A307F6"/>
    <w:rsid w:val="00A312DC"/>
    <w:rsid w:val="00A318BD"/>
    <w:rsid w:val="00A31AF4"/>
    <w:rsid w:val="00A326DC"/>
    <w:rsid w:val="00A4096B"/>
    <w:rsid w:val="00A40A85"/>
    <w:rsid w:val="00A42987"/>
    <w:rsid w:val="00A43009"/>
    <w:rsid w:val="00A4625A"/>
    <w:rsid w:val="00A46489"/>
    <w:rsid w:val="00A47FBB"/>
    <w:rsid w:val="00A51E18"/>
    <w:rsid w:val="00A520FA"/>
    <w:rsid w:val="00A55BAF"/>
    <w:rsid w:val="00A57A93"/>
    <w:rsid w:val="00A62AE8"/>
    <w:rsid w:val="00A63A56"/>
    <w:rsid w:val="00A64519"/>
    <w:rsid w:val="00A64A26"/>
    <w:rsid w:val="00A64B1A"/>
    <w:rsid w:val="00A66AE7"/>
    <w:rsid w:val="00A66E31"/>
    <w:rsid w:val="00A67776"/>
    <w:rsid w:val="00A67F94"/>
    <w:rsid w:val="00A7129C"/>
    <w:rsid w:val="00A71530"/>
    <w:rsid w:val="00A73B1E"/>
    <w:rsid w:val="00A743D5"/>
    <w:rsid w:val="00A74AEF"/>
    <w:rsid w:val="00A74C6D"/>
    <w:rsid w:val="00A74C9C"/>
    <w:rsid w:val="00A75241"/>
    <w:rsid w:val="00A75642"/>
    <w:rsid w:val="00A762FB"/>
    <w:rsid w:val="00A765E3"/>
    <w:rsid w:val="00A808DF"/>
    <w:rsid w:val="00A82855"/>
    <w:rsid w:val="00A83E66"/>
    <w:rsid w:val="00A8507E"/>
    <w:rsid w:val="00A871B9"/>
    <w:rsid w:val="00A87415"/>
    <w:rsid w:val="00A87D25"/>
    <w:rsid w:val="00A90FE3"/>
    <w:rsid w:val="00A91004"/>
    <w:rsid w:val="00A9304B"/>
    <w:rsid w:val="00A937A9"/>
    <w:rsid w:val="00A95E9C"/>
    <w:rsid w:val="00A96A19"/>
    <w:rsid w:val="00A96AC6"/>
    <w:rsid w:val="00A971AE"/>
    <w:rsid w:val="00A97FE4"/>
    <w:rsid w:val="00AA102E"/>
    <w:rsid w:val="00AA2C83"/>
    <w:rsid w:val="00AA2E6D"/>
    <w:rsid w:val="00AA4926"/>
    <w:rsid w:val="00AA529C"/>
    <w:rsid w:val="00AA5631"/>
    <w:rsid w:val="00AA7E92"/>
    <w:rsid w:val="00AB20EE"/>
    <w:rsid w:val="00AB3100"/>
    <w:rsid w:val="00AB514F"/>
    <w:rsid w:val="00AB57E7"/>
    <w:rsid w:val="00AB7AB5"/>
    <w:rsid w:val="00AB7B02"/>
    <w:rsid w:val="00AC3153"/>
    <w:rsid w:val="00AC32B6"/>
    <w:rsid w:val="00AC4B72"/>
    <w:rsid w:val="00AC55EF"/>
    <w:rsid w:val="00AC5FBE"/>
    <w:rsid w:val="00AC6F9A"/>
    <w:rsid w:val="00AD0FAA"/>
    <w:rsid w:val="00AD1188"/>
    <w:rsid w:val="00AD6E6D"/>
    <w:rsid w:val="00AD7193"/>
    <w:rsid w:val="00AD7792"/>
    <w:rsid w:val="00AE2C94"/>
    <w:rsid w:val="00AE6B02"/>
    <w:rsid w:val="00AF0951"/>
    <w:rsid w:val="00AF0ED3"/>
    <w:rsid w:val="00AF372B"/>
    <w:rsid w:val="00AF383A"/>
    <w:rsid w:val="00AF3F07"/>
    <w:rsid w:val="00AF6216"/>
    <w:rsid w:val="00AF7171"/>
    <w:rsid w:val="00AF757A"/>
    <w:rsid w:val="00B00619"/>
    <w:rsid w:val="00B0084D"/>
    <w:rsid w:val="00B033FE"/>
    <w:rsid w:val="00B04EC9"/>
    <w:rsid w:val="00B06107"/>
    <w:rsid w:val="00B0631E"/>
    <w:rsid w:val="00B11ABA"/>
    <w:rsid w:val="00B12F07"/>
    <w:rsid w:val="00B165F8"/>
    <w:rsid w:val="00B16D71"/>
    <w:rsid w:val="00B1703E"/>
    <w:rsid w:val="00B22003"/>
    <w:rsid w:val="00B23785"/>
    <w:rsid w:val="00B2466A"/>
    <w:rsid w:val="00B2488F"/>
    <w:rsid w:val="00B2670B"/>
    <w:rsid w:val="00B26DA1"/>
    <w:rsid w:val="00B332E0"/>
    <w:rsid w:val="00B3537C"/>
    <w:rsid w:val="00B3639A"/>
    <w:rsid w:val="00B37BBC"/>
    <w:rsid w:val="00B41EA6"/>
    <w:rsid w:val="00B43885"/>
    <w:rsid w:val="00B443B7"/>
    <w:rsid w:val="00B46012"/>
    <w:rsid w:val="00B46DE0"/>
    <w:rsid w:val="00B542C9"/>
    <w:rsid w:val="00B54946"/>
    <w:rsid w:val="00B568FC"/>
    <w:rsid w:val="00B61A06"/>
    <w:rsid w:val="00B62EA8"/>
    <w:rsid w:val="00B63D44"/>
    <w:rsid w:val="00B65634"/>
    <w:rsid w:val="00B67D54"/>
    <w:rsid w:val="00B728F9"/>
    <w:rsid w:val="00B73D36"/>
    <w:rsid w:val="00B76A97"/>
    <w:rsid w:val="00B7728D"/>
    <w:rsid w:val="00B80D9C"/>
    <w:rsid w:val="00B83B53"/>
    <w:rsid w:val="00B84494"/>
    <w:rsid w:val="00B86C74"/>
    <w:rsid w:val="00B879F5"/>
    <w:rsid w:val="00B93019"/>
    <w:rsid w:val="00B9385A"/>
    <w:rsid w:val="00B946E0"/>
    <w:rsid w:val="00B95BA9"/>
    <w:rsid w:val="00B97035"/>
    <w:rsid w:val="00B97736"/>
    <w:rsid w:val="00B97E57"/>
    <w:rsid w:val="00B97EA4"/>
    <w:rsid w:val="00BA0072"/>
    <w:rsid w:val="00BA16C2"/>
    <w:rsid w:val="00BA20DC"/>
    <w:rsid w:val="00BA2133"/>
    <w:rsid w:val="00BA305C"/>
    <w:rsid w:val="00BA30DB"/>
    <w:rsid w:val="00BA35FC"/>
    <w:rsid w:val="00BB14BB"/>
    <w:rsid w:val="00BB648D"/>
    <w:rsid w:val="00BB6688"/>
    <w:rsid w:val="00BB6731"/>
    <w:rsid w:val="00BB788C"/>
    <w:rsid w:val="00BC31E2"/>
    <w:rsid w:val="00BC57E7"/>
    <w:rsid w:val="00BC7004"/>
    <w:rsid w:val="00BC7316"/>
    <w:rsid w:val="00BD2111"/>
    <w:rsid w:val="00BD3B13"/>
    <w:rsid w:val="00BD49AA"/>
    <w:rsid w:val="00BD535F"/>
    <w:rsid w:val="00BD6D6A"/>
    <w:rsid w:val="00BD7537"/>
    <w:rsid w:val="00BD7E23"/>
    <w:rsid w:val="00BE08DA"/>
    <w:rsid w:val="00BE0BD2"/>
    <w:rsid w:val="00BE0D7A"/>
    <w:rsid w:val="00BE2F94"/>
    <w:rsid w:val="00BE506B"/>
    <w:rsid w:val="00BE7245"/>
    <w:rsid w:val="00BE7A3F"/>
    <w:rsid w:val="00BF2A8B"/>
    <w:rsid w:val="00BF5AD3"/>
    <w:rsid w:val="00BF5E7C"/>
    <w:rsid w:val="00BF6B41"/>
    <w:rsid w:val="00BF7450"/>
    <w:rsid w:val="00C00E6D"/>
    <w:rsid w:val="00C014D9"/>
    <w:rsid w:val="00C0166D"/>
    <w:rsid w:val="00C02F21"/>
    <w:rsid w:val="00C03583"/>
    <w:rsid w:val="00C057B7"/>
    <w:rsid w:val="00C05A50"/>
    <w:rsid w:val="00C06270"/>
    <w:rsid w:val="00C10041"/>
    <w:rsid w:val="00C1023F"/>
    <w:rsid w:val="00C103E9"/>
    <w:rsid w:val="00C11EB4"/>
    <w:rsid w:val="00C14FEE"/>
    <w:rsid w:val="00C1613D"/>
    <w:rsid w:val="00C1772C"/>
    <w:rsid w:val="00C2132B"/>
    <w:rsid w:val="00C21953"/>
    <w:rsid w:val="00C2266B"/>
    <w:rsid w:val="00C2473F"/>
    <w:rsid w:val="00C24C24"/>
    <w:rsid w:val="00C257B7"/>
    <w:rsid w:val="00C30B64"/>
    <w:rsid w:val="00C30D95"/>
    <w:rsid w:val="00C316AA"/>
    <w:rsid w:val="00C33CD9"/>
    <w:rsid w:val="00C33E70"/>
    <w:rsid w:val="00C35543"/>
    <w:rsid w:val="00C37995"/>
    <w:rsid w:val="00C409BE"/>
    <w:rsid w:val="00C429AA"/>
    <w:rsid w:val="00C45C8C"/>
    <w:rsid w:val="00C4698E"/>
    <w:rsid w:val="00C4752C"/>
    <w:rsid w:val="00C50EDB"/>
    <w:rsid w:val="00C54B3C"/>
    <w:rsid w:val="00C54FAE"/>
    <w:rsid w:val="00C5619E"/>
    <w:rsid w:val="00C57800"/>
    <w:rsid w:val="00C57E50"/>
    <w:rsid w:val="00C6043E"/>
    <w:rsid w:val="00C60762"/>
    <w:rsid w:val="00C6093F"/>
    <w:rsid w:val="00C616F1"/>
    <w:rsid w:val="00C61F1C"/>
    <w:rsid w:val="00C62633"/>
    <w:rsid w:val="00C627F5"/>
    <w:rsid w:val="00C62A6E"/>
    <w:rsid w:val="00C65A88"/>
    <w:rsid w:val="00C664DB"/>
    <w:rsid w:val="00C66F2E"/>
    <w:rsid w:val="00C6702A"/>
    <w:rsid w:val="00C7218B"/>
    <w:rsid w:val="00C74466"/>
    <w:rsid w:val="00C74CAB"/>
    <w:rsid w:val="00C8029D"/>
    <w:rsid w:val="00C8159D"/>
    <w:rsid w:val="00C82B74"/>
    <w:rsid w:val="00C837DA"/>
    <w:rsid w:val="00C83FC1"/>
    <w:rsid w:val="00C84220"/>
    <w:rsid w:val="00C84323"/>
    <w:rsid w:val="00C849F1"/>
    <w:rsid w:val="00C8536B"/>
    <w:rsid w:val="00C85EAE"/>
    <w:rsid w:val="00C85FB6"/>
    <w:rsid w:val="00C877FC"/>
    <w:rsid w:val="00C905E9"/>
    <w:rsid w:val="00C90787"/>
    <w:rsid w:val="00C92F7E"/>
    <w:rsid w:val="00C95BA3"/>
    <w:rsid w:val="00C95C7E"/>
    <w:rsid w:val="00C96687"/>
    <w:rsid w:val="00C973DD"/>
    <w:rsid w:val="00C97A94"/>
    <w:rsid w:val="00CA15E6"/>
    <w:rsid w:val="00CA38C5"/>
    <w:rsid w:val="00CA46F5"/>
    <w:rsid w:val="00CB092C"/>
    <w:rsid w:val="00CB1600"/>
    <w:rsid w:val="00CB46D4"/>
    <w:rsid w:val="00CB4730"/>
    <w:rsid w:val="00CB496E"/>
    <w:rsid w:val="00CB4EF1"/>
    <w:rsid w:val="00CB5719"/>
    <w:rsid w:val="00CB6B4D"/>
    <w:rsid w:val="00CC058D"/>
    <w:rsid w:val="00CC353C"/>
    <w:rsid w:val="00CC3D95"/>
    <w:rsid w:val="00CC4615"/>
    <w:rsid w:val="00CC4645"/>
    <w:rsid w:val="00CC7588"/>
    <w:rsid w:val="00CD17C1"/>
    <w:rsid w:val="00CD29BA"/>
    <w:rsid w:val="00CD4A1A"/>
    <w:rsid w:val="00CD4CCD"/>
    <w:rsid w:val="00CD5E49"/>
    <w:rsid w:val="00CD6E22"/>
    <w:rsid w:val="00CE13CB"/>
    <w:rsid w:val="00CE175D"/>
    <w:rsid w:val="00CE19AC"/>
    <w:rsid w:val="00CE1A9A"/>
    <w:rsid w:val="00CE27CD"/>
    <w:rsid w:val="00CE38D1"/>
    <w:rsid w:val="00CE3EBF"/>
    <w:rsid w:val="00CE589F"/>
    <w:rsid w:val="00CE7CAE"/>
    <w:rsid w:val="00CF051F"/>
    <w:rsid w:val="00CF05CE"/>
    <w:rsid w:val="00CF0C1C"/>
    <w:rsid w:val="00CF2AED"/>
    <w:rsid w:val="00CF316D"/>
    <w:rsid w:val="00CF3766"/>
    <w:rsid w:val="00CF3C0D"/>
    <w:rsid w:val="00CF52A1"/>
    <w:rsid w:val="00CF7E69"/>
    <w:rsid w:val="00CF7F7A"/>
    <w:rsid w:val="00D002A7"/>
    <w:rsid w:val="00D008F4"/>
    <w:rsid w:val="00D00A88"/>
    <w:rsid w:val="00D03C95"/>
    <w:rsid w:val="00D0589E"/>
    <w:rsid w:val="00D05F6E"/>
    <w:rsid w:val="00D075DA"/>
    <w:rsid w:val="00D07678"/>
    <w:rsid w:val="00D07869"/>
    <w:rsid w:val="00D105EC"/>
    <w:rsid w:val="00D11274"/>
    <w:rsid w:val="00D1189D"/>
    <w:rsid w:val="00D12213"/>
    <w:rsid w:val="00D14BD4"/>
    <w:rsid w:val="00D161A8"/>
    <w:rsid w:val="00D209A7"/>
    <w:rsid w:val="00D2397A"/>
    <w:rsid w:val="00D26226"/>
    <w:rsid w:val="00D272D2"/>
    <w:rsid w:val="00D278FC"/>
    <w:rsid w:val="00D323BF"/>
    <w:rsid w:val="00D3380D"/>
    <w:rsid w:val="00D37B0D"/>
    <w:rsid w:val="00D42E88"/>
    <w:rsid w:val="00D450A2"/>
    <w:rsid w:val="00D46361"/>
    <w:rsid w:val="00D5328B"/>
    <w:rsid w:val="00D56ECB"/>
    <w:rsid w:val="00D57603"/>
    <w:rsid w:val="00D60A3B"/>
    <w:rsid w:val="00D60FA7"/>
    <w:rsid w:val="00D61C75"/>
    <w:rsid w:val="00D64822"/>
    <w:rsid w:val="00D65A0C"/>
    <w:rsid w:val="00D6646C"/>
    <w:rsid w:val="00D7042D"/>
    <w:rsid w:val="00D7133F"/>
    <w:rsid w:val="00D71B2A"/>
    <w:rsid w:val="00D73C5D"/>
    <w:rsid w:val="00D74C86"/>
    <w:rsid w:val="00D7567D"/>
    <w:rsid w:val="00D77237"/>
    <w:rsid w:val="00D772E1"/>
    <w:rsid w:val="00D77546"/>
    <w:rsid w:val="00D832AA"/>
    <w:rsid w:val="00D8724D"/>
    <w:rsid w:val="00D87CEE"/>
    <w:rsid w:val="00D9134F"/>
    <w:rsid w:val="00D91483"/>
    <w:rsid w:val="00D91AD0"/>
    <w:rsid w:val="00D92103"/>
    <w:rsid w:val="00D929D4"/>
    <w:rsid w:val="00D94A41"/>
    <w:rsid w:val="00D968C6"/>
    <w:rsid w:val="00DA0619"/>
    <w:rsid w:val="00DA555B"/>
    <w:rsid w:val="00DA7E75"/>
    <w:rsid w:val="00DA7F45"/>
    <w:rsid w:val="00DB0E5B"/>
    <w:rsid w:val="00DB3D31"/>
    <w:rsid w:val="00DB3DB7"/>
    <w:rsid w:val="00DB4A49"/>
    <w:rsid w:val="00DB636D"/>
    <w:rsid w:val="00DB7B4E"/>
    <w:rsid w:val="00DC01ED"/>
    <w:rsid w:val="00DC02E5"/>
    <w:rsid w:val="00DC11F0"/>
    <w:rsid w:val="00DC1F48"/>
    <w:rsid w:val="00DC3C3C"/>
    <w:rsid w:val="00DC3F78"/>
    <w:rsid w:val="00DC41BF"/>
    <w:rsid w:val="00DC45E9"/>
    <w:rsid w:val="00DC48AE"/>
    <w:rsid w:val="00DC60CF"/>
    <w:rsid w:val="00DC7883"/>
    <w:rsid w:val="00DD068E"/>
    <w:rsid w:val="00DD0764"/>
    <w:rsid w:val="00DD0A5B"/>
    <w:rsid w:val="00DD1DA0"/>
    <w:rsid w:val="00DD42C9"/>
    <w:rsid w:val="00DD4C01"/>
    <w:rsid w:val="00DD5E48"/>
    <w:rsid w:val="00DD632E"/>
    <w:rsid w:val="00DD63CB"/>
    <w:rsid w:val="00DE4604"/>
    <w:rsid w:val="00DE4A83"/>
    <w:rsid w:val="00DE5A74"/>
    <w:rsid w:val="00DE5BEC"/>
    <w:rsid w:val="00DE784C"/>
    <w:rsid w:val="00DF291C"/>
    <w:rsid w:val="00DF2D5A"/>
    <w:rsid w:val="00DF4D26"/>
    <w:rsid w:val="00E04A6A"/>
    <w:rsid w:val="00E10D5D"/>
    <w:rsid w:val="00E11424"/>
    <w:rsid w:val="00E11665"/>
    <w:rsid w:val="00E1300C"/>
    <w:rsid w:val="00E1582B"/>
    <w:rsid w:val="00E16498"/>
    <w:rsid w:val="00E16C7B"/>
    <w:rsid w:val="00E16EDE"/>
    <w:rsid w:val="00E1738F"/>
    <w:rsid w:val="00E20D00"/>
    <w:rsid w:val="00E21BAE"/>
    <w:rsid w:val="00E22BF5"/>
    <w:rsid w:val="00E2535E"/>
    <w:rsid w:val="00E26185"/>
    <w:rsid w:val="00E26DBC"/>
    <w:rsid w:val="00E26E8C"/>
    <w:rsid w:val="00E279D0"/>
    <w:rsid w:val="00E3000F"/>
    <w:rsid w:val="00E30E4F"/>
    <w:rsid w:val="00E33876"/>
    <w:rsid w:val="00E35134"/>
    <w:rsid w:val="00E355D4"/>
    <w:rsid w:val="00E41B1B"/>
    <w:rsid w:val="00E4274B"/>
    <w:rsid w:val="00E42FD3"/>
    <w:rsid w:val="00E43201"/>
    <w:rsid w:val="00E445B8"/>
    <w:rsid w:val="00E501DA"/>
    <w:rsid w:val="00E5434B"/>
    <w:rsid w:val="00E57736"/>
    <w:rsid w:val="00E60D8D"/>
    <w:rsid w:val="00E60F62"/>
    <w:rsid w:val="00E61DDE"/>
    <w:rsid w:val="00E635E6"/>
    <w:rsid w:val="00E6573F"/>
    <w:rsid w:val="00E66320"/>
    <w:rsid w:val="00E674C5"/>
    <w:rsid w:val="00E7006C"/>
    <w:rsid w:val="00E709C5"/>
    <w:rsid w:val="00E70EB3"/>
    <w:rsid w:val="00E7338C"/>
    <w:rsid w:val="00E73635"/>
    <w:rsid w:val="00E73EC3"/>
    <w:rsid w:val="00E75975"/>
    <w:rsid w:val="00E76413"/>
    <w:rsid w:val="00E76BC0"/>
    <w:rsid w:val="00E7787B"/>
    <w:rsid w:val="00E77CCF"/>
    <w:rsid w:val="00E80205"/>
    <w:rsid w:val="00E823DC"/>
    <w:rsid w:val="00E876F8"/>
    <w:rsid w:val="00E87F64"/>
    <w:rsid w:val="00E93045"/>
    <w:rsid w:val="00E94053"/>
    <w:rsid w:val="00E94501"/>
    <w:rsid w:val="00E94EB2"/>
    <w:rsid w:val="00E95B48"/>
    <w:rsid w:val="00EA0370"/>
    <w:rsid w:val="00EA1A25"/>
    <w:rsid w:val="00EA1B52"/>
    <w:rsid w:val="00EA5202"/>
    <w:rsid w:val="00EA5F45"/>
    <w:rsid w:val="00EA6D05"/>
    <w:rsid w:val="00EA7141"/>
    <w:rsid w:val="00EB5860"/>
    <w:rsid w:val="00EB595A"/>
    <w:rsid w:val="00EB6D00"/>
    <w:rsid w:val="00EB7967"/>
    <w:rsid w:val="00EB7F44"/>
    <w:rsid w:val="00EC07D6"/>
    <w:rsid w:val="00EC1C45"/>
    <w:rsid w:val="00EC453E"/>
    <w:rsid w:val="00EC5118"/>
    <w:rsid w:val="00EC5282"/>
    <w:rsid w:val="00ED05F3"/>
    <w:rsid w:val="00ED1F30"/>
    <w:rsid w:val="00ED231D"/>
    <w:rsid w:val="00ED3028"/>
    <w:rsid w:val="00ED72F7"/>
    <w:rsid w:val="00ED7972"/>
    <w:rsid w:val="00EE0421"/>
    <w:rsid w:val="00EE43AC"/>
    <w:rsid w:val="00EF650F"/>
    <w:rsid w:val="00EF7C16"/>
    <w:rsid w:val="00F00523"/>
    <w:rsid w:val="00F012D5"/>
    <w:rsid w:val="00F01A23"/>
    <w:rsid w:val="00F02352"/>
    <w:rsid w:val="00F035CD"/>
    <w:rsid w:val="00F039B2"/>
    <w:rsid w:val="00F0451C"/>
    <w:rsid w:val="00F04F17"/>
    <w:rsid w:val="00F06B15"/>
    <w:rsid w:val="00F10191"/>
    <w:rsid w:val="00F103D6"/>
    <w:rsid w:val="00F104E4"/>
    <w:rsid w:val="00F10665"/>
    <w:rsid w:val="00F11242"/>
    <w:rsid w:val="00F1488B"/>
    <w:rsid w:val="00F14DDE"/>
    <w:rsid w:val="00F23322"/>
    <w:rsid w:val="00F23326"/>
    <w:rsid w:val="00F233B2"/>
    <w:rsid w:val="00F25F58"/>
    <w:rsid w:val="00F2659A"/>
    <w:rsid w:val="00F26FAE"/>
    <w:rsid w:val="00F27E1A"/>
    <w:rsid w:val="00F324C2"/>
    <w:rsid w:val="00F33D8B"/>
    <w:rsid w:val="00F33E14"/>
    <w:rsid w:val="00F34336"/>
    <w:rsid w:val="00F344AD"/>
    <w:rsid w:val="00F34607"/>
    <w:rsid w:val="00F3497D"/>
    <w:rsid w:val="00F3567A"/>
    <w:rsid w:val="00F40741"/>
    <w:rsid w:val="00F427DC"/>
    <w:rsid w:val="00F446FC"/>
    <w:rsid w:val="00F44D54"/>
    <w:rsid w:val="00F4668B"/>
    <w:rsid w:val="00F46EF3"/>
    <w:rsid w:val="00F4767C"/>
    <w:rsid w:val="00F51AED"/>
    <w:rsid w:val="00F52800"/>
    <w:rsid w:val="00F54115"/>
    <w:rsid w:val="00F568C4"/>
    <w:rsid w:val="00F60699"/>
    <w:rsid w:val="00F60DC1"/>
    <w:rsid w:val="00F61529"/>
    <w:rsid w:val="00F62A34"/>
    <w:rsid w:val="00F62D4C"/>
    <w:rsid w:val="00F632CB"/>
    <w:rsid w:val="00F6419B"/>
    <w:rsid w:val="00F644B2"/>
    <w:rsid w:val="00F646E7"/>
    <w:rsid w:val="00F64D5A"/>
    <w:rsid w:val="00F65540"/>
    <w:rsid w:val="00F65D20"/>
    <w:rsid w:val="00F65EAC"/>
    <w:rsid w:val="00F67D6F"/>
    <w:rsid w:val="00F70FF3"/>
    <w:rsid w:val="00F7264A"/>
    <w:rsid w:val="00F72990"/>
    <w:rsid w:val="00F73224"/>
    <w:rsid w:val="00F7332E"/>
    <w:rsid w:val="00F733D0"/>
    <w:rsid w:val="00F73DD8"/>
    <w:rsid w:val="00F73EB1"/>
    <w:rsid w:val="00F7453D"/>
    <w:rsid w:val="00F75D33"/>
    <w:rsid w:val="00F76C4B"/>
    <w:rsid w:val="00F77FF9"/>
    <w:rsid w:val="00F801ED"/>
    <w:rsid w:val="00F808AB"/>
    <w:rsid w:val="00F80C73"/>
    <w:rsid w:val="00F84A96"/>
    <w:rsid w:val="00F85E03"/>
    <w:rsid w:val="00F873E1"/>
    <w:rsid w:val="00F87EC0"/>
    <w:rsid w:val="00F9267D"/>
    <w:rsid w:val="00F9379D"/>
    <w:rsid w:val="00F939F3"/>
    <w:rsid w:val="00F945A1"/>
    <w:rsid w:val="00F94B2A"/>
    <w:rsid w:val="00F96EEC"/>
    <w:rsid w:val="00F975A8"/>
    <w:rsid w:val="00F97720"/>
    <w:rsid w:val="00FA091F"/>
    <w:rsid w:val="00FA286D"/>
    <w:rsid w:val="00FA3ECD"/>
    <w:rsid w:val="00FA4A69"/>
    <w:rsid w:val="00FA4C8B"/>
    <w:rsid w:val="00FA4F3A"/>
    <w:rsid w:val="00FA52BE"/>
    <w:rsid w:val="00FA66C0"/>
    <w:rsid w:val="00FB31AE"/>
    <w:rsid w:val="00FB325F"/>
    <w:rsid w:val="00FB5AEC"/>
    <w:rsid w:val="00FC0414"/>
    <w:rsid w:val="00FC2B1F"/>
    <w:rsid w:val="00FC2E68"/>
    <w:rsid w:val="00FC3312"/>
    <w:rsid w:val="00FC42AB"/>
    <w:rsid w:val="00FC43BC"/>
    <w:rsid w:val="00FC4B6F"/>
    <w:rsid w:val="00FC6FBB"/>
    <w:rsid w:val="00FC7003"/>
    <w:rsid w:val="00FD063E"/>
    <w:rsid w:val="00FD0CF4"/>
    <w:rsid w:val="00FD0FA2"/>
    <w:rsid w:val="00FD351E"/>
    <w:rsid w:val="00FD57AD"/>
    <w:rsid w:val="00FD7352"/>
    <w:rsid w:val="00FD76C6"/>
    <w:rsid w:val="00FE04DA"/>
    <w:rsid w:val="00FE1896"/>
    <w:rsid w:val="00FE31A5"/>
    <w:rsid w:val="00FE4740"/>
    <w:rsid w:val="00FE4E5C"/>
    <w:rsid w:val="00FE5280"/>
    <w:rsid w:val="00FE6F9F"/>
    <w:rsid w:val="00FE7567"/>
    <w:rsid w:val="00FF19AE"/>
    <w:rsid w:val="00FF2060"/>
    <w:rsid w:val="00FF28A5"/>
    <w:rsid w:val="00FF293B"/>
    <w:rsid w:val="00FF2A16"/>
    <w:rsid w:val="00FF4721"/>
    <w:rsid w:val="00FF5438"/>
    <w:rsid w:val="00FF5CDD"/>
    <w:rsid w:val="00FF6E9A"/>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C3602"/>
  <w15:chartTrackingRefBased/>
  <w15:docId w15:val="{94E06415-1A5A-4A56-A425-E14F4F275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3DD"/>
    <w:rPr>
      <w:rFonts w:eastAsia="Times New Roman"/>
      <w:sz w:val="24"/>
      <w:szCs w:val="24"/>
      <w:lang w:val="en-US"/>
    </w:rPr>
  </w:style>
  <w:style w:type="paragraph" w:styleId="Heading1">
    <w:name w:val="heading 1"/>
    <w:basedOn w:val="Normal"/>
    <w:next w:val="Body"/>
    <w:link w:val="Heading1Char"/>
    <w:uiPriority w:val="9"/>
    <w:qFormat/>
    <w:rsid w:val="006A17CD"/>
    <w:pPr>
      <w:keepNext/>
      <w:keepLines/>
      <w:pageBreakBefore/>
      <w:widowControl w:val="0"/>
      <w:numPr>
        <w:numId w:val="1"/>
      </w:numPr>
      <w:spacing w:before="240" w:after="60"/>
      <w:outlineLvl w:val="0"/>
    </w:pPr>
    <w:rPr>
      <w:rFonts w:ascii="Calibri" w:hAnsi="Calibri"/>
      <w:b/>
      <w:kern w:val="28"/>
      <w:sz w:val="44"/>
      <w:lang w:val="x-none"/>
    </w:rPr>
  </w:style>
  <w:style w:type="paragraph" w:styleId="Heading2">
    <w:name w:val="heading 2"/>
    <w:basedOn w:val="Normal"/>
    <w:next w:val="Body"/>
    <w:link w:val="Heading2Char"/>
    <w:uiPriority w:val="9"/>
    <w:qFormat/>
    <w:rsid w:val="006A17CD"/>
    <w:pPr>
      <w:keepNext/>
      <w:widowControl w:val="0"/>
      <w:numPr>
        <w:ilvl w:val="1"/>
        <w:numId w:val="1"/>
      </w:numPr>
      <w:spacing w:before="240" w:after="60"/>
      <w:outlineLvl w:val="1"/>
    </w:pPr>
    <w:rPr>
      <w:rFonts w:ascii="Tahoma" w:hAnsi="Tahoma"/>
      <w:b/>
      <w:i/>
      <w:kern w:val="28"/>
      <w:sz w:val="32"/>
      <w:szCs w:val="20"/>
      <w:lang w:val="x-none"/>
    </w:rPr>
  </w:style>
  <w:style w:type="paragraph" w:styleId="Heading3">
    <w:name w:val="heading 3"/>
    <w:basedOn w:val="Heading2"/>
    <w:next w:val="Body"/>
    <w:link w:val="Heading3Char"/>
    <w:uiPriority w:val="9"/>
    <w:qFormat/>
    <w:rsid w:val="006A17CD"/>
    <w:pPr>
      <w:numPr>
        <w:ilvl w:val="2"/>
      </w:numPr>
      <w:outlineLvl w:val="2"/>
    </w:pPr>
    <w:rPr>
      <w:sz w:val="24"/>
    </w:rPr>
  </w:style>
  <w:style w:type="paragraph" w:styleId="Heading4">
    <w:name w:val="heading 4"/>
    <w:basedOn w:val="Normal"/>
    <w:next w:val="Normal"/>
    <w:link w:val="Heading4Char"/>
    <w:uiPriority w:val="9"/>
    <w:qFormat/>
    <w:rsid w:val="006A17CD"/>
    <w:pPr>
      <w:keepNext/>
      <w:widowControl w:val="0"/>
      <w:spacing w:before="240" w:after="120"/>
      <w:ind w:left="1418"/>
      <w:outlineLvl w:val="3"/>
    </w:pPr>
    <w:rPr>
      <w:rFonts w:ascii="Tahoma" w:hAnsi="Tahoma"/>
      <w:b/>
      <w:kern w:val="28"/>
    </w:rPr>
  </w:style>
  <w:style w:type="paragraph" w:styleId="Heading5">
    <w:name w:val="heading 5"/>
    <w:basedOn w:val="Normal"/>
    <w:next w:val="Normal"/>
    <w:link w:val="Heading5Char"/>
    <w:uiPriority w:val="9"/>
    <w:qFormat/>
    <w:rsid w:val="006A17CD"/>
    <w:pPr>
      <w:widowControl w:val="0"/>
      <w:spacing w:before="240" w:after="60"/>
      <w:outlineLvl w:val="4"/>
    </w:pPr>
    <w:rPr>
      <w:rFonts w:ascii="Tahoma" w:hAnsi="Tahoma"/>
      <w:kern w:val="28"/>
      <w:sz w:val="22"/>
    </w:rPr>
  </w:style>
  <w:style w:type="paragraph" w:styleId="Heading6">
    <w:name w:val="heading 6"/>
    <w:basedOn w:val="Normal"/>
    <w:next w:val="Normal"/>
    <w:link w:val="Heading6Char"/>
    <w:uiPriority w:val="9"/>
    <w:qFormat/>
    <w:rsid w:val="006A17CD"/>
    <w:pPr>
      <w:widowControl w:val="0"/>
      <w:spacing w:before="240" w:after="60"/>
      <w:outlineLvl w:val="5"/>
    </w:pPr>
    <w:rPr>
      <w:i/>
      <w:kern w:val="28"/>
      <w:sz w:val="22"/>
    </w:rPr>
  </w:style>
  <w:style w:type="paragraph" w:styleId="Heading7">
    <w:name w:val="heading 7"/>
    <w:basedOn w:val="Normal"/>
    <w:next w:val="Normal"/>
    <w:link w:val="Heading7Char"/>
    <w:uiPriority w:val="9"/>
    <w:qFormat/>
    <w:rsid w:val="006A17CD"/>
    <w:pPr>
      <w:widowControl w:val="0"/>
      <w:spacing w:before="240" w:after="60"/>
      <w:outlineLvl w:val="6"/>
    </w:pPr>
    <w:rPr>
      <w:rFonts w:ascii="Tahoma" w:hAnsi="Tahoma"/>
      <w:kern w:val="28"/>
    </w:rPr>
  </w:style>
  <w:style w:type="paragraph" w:styleId="Heading8">
    <w:name w:val="heading 8"/>
    <w:basedOn w:val="Normal"/>
    <w:next w:val="Normal"/>
    <w:link w:val="Heading8Char"/>
    <w:uiPriority w:val="9"/>
    <w:qFormat/>
    <w:rsid w:val="006A17CD"/>
    <w:pPr>
      <w:widowControl w:val="0"/>
      <w:spacing w:before="240" w:after="60"/>
      <w:outlineLvl w:val="7"/>
    </w:pPr>
    <w:rPr>
      <w:rFonts w:ascii="Tahoma" w:hAnsi="Tahoma"/>
      <w:i/>
      <w:kern w:val="28"/>
    </w:rPr>
  </w:style>
  <w:style w:type="paragraph" w:styleId="Heading9">
    <w:name w:val="heading 9"/>
    <w:basedOn w:val="Normal"/>
    <w:next w:val="Normal"/>
    <w:link w:val="Heading9Char"/>
    <w:uiPriority w:val="9"/>
    <w:qFormat/>
    <w:rsid w:val="006A17CD"/>
    <w:pPr>
      <w:widowControl w:val="0"/>
      <w:spacing w:before="240" w:after="60"/>
      <w:outlineLvl w:val="8"/>
    </w:pPr>
    <w:rPr>
      <w:rFonts w:ascii="Tahoma" w:hAnsi="Tahoma"/>
      <w:b/>
      <w:i/>
      <w:kern w:val="28"/>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6A17CD"/>
    <w:rPr>
      <w:rFonts w:ascii="Tahoma" w:eastAsia="Times New Roman" w:hAnsi="Tahoma"/>
      <w:b/>
      <w:i/>
      <w:kern w:val="28"/>
      <w:sz w:val="24"/>
      <w:lang w:val="x-none"/>
    </w:rPr>
  </w:style>
  <w:style w:type="paragraph" w:customStyle="1" w:styleId="Body">
    <w:name w:val="Body"/>
    <w:basedOn w:val="Normal"/>
    <w:link w:val="BodyChar"/>
    <w:qFormat/>
    <w:rsid w:val="006A17CD"/>
    <w:pPr>
      <w:widowControl w:val="0"/>
      <w:spacing w:before="120" w:after="120"/>
      <w:ind w:left="1531"/>
    </w:pPr>
    <w:rPr>
      <w:rFonts w:ascii="Calibri" w:hAnsi="Calibri"/>
      <w:kern w:val="28"/>
      <w:szCs w:val="20"/>
      <w:lang w:val="x-none"/>
    </w:rPr>
  </w:style>
  <w:style w:type="character" w:customStyle="1" w:styleId="BodyChar">
    <w:name w:val="Body Char"/>
    <w:link w:val="Body"/>
    <w:rsid w:val="006A17CD"/>
    <w:rPr>
      <w:rFonts w:ascii="Calibri" w:eastAsia="Times New Roman" w:hAnsi="Calibri"/>
      <w:kern w:val="28"/>
      <w:sz w:val="24"/>
      <w:lang w:val="x-none"/>
    </w:rPr>
  </w:style>
  <w:style w:type="paragraph" w:customStyle="1" w:styleId="Code">
    <w:name w:val="Code"/>
    <w:basedOn w:val="Normal"/>
    <w:link w:val="CodeChar"/>
    <w:qFormat/>
    <w:rsid w:val="00DA7F45"/>
    <w:pPr>
      <w:shd w:val="clear" w:color="auto" w:fill="E7E6E6" w:themeFill="background2"/>
      <w:spacing w:after="20"/>
      <w:ind w:left="720"/>
    </w:pPr>
    <w:rPr>
      <w:rFonts w:ascii="Courier New" w:eastAsiaTheme="minorHAnsi" w:hAnsi="Courier New" w:cs="Courier New"/>
      <w:color w:val="1F3864" w:themeColor="accent5" w:themeShade="80"/>
      <w:sz w:val="20"/>
      <w:szCs w:val="20"/>
      <w:lang w:val="en-AU" w:bidi="he-IL"/>
    </w:rPr>
  </w:style>
  <w:style w:type="character" w:customStyle="1" w:styleId="CodeChar">
    <w:name w:val="Code Char"/>
    <w:link w:val="Code"/>
    <w:rsid w:val="00DA7F45"/>
    <w:rPr>
      <w:rFonts w:ascii="Courier New" w:hAnsi="Courier New" w:cs="Courier New"/>
      <w:color w:val="1F3864" w:themeColor="accent5" w:themeShade="80"/>
      <w:shd w:val="clear" w:color="auto" w:fill="E7E6E6" w:themeFill="background2"/>
      <w:lang w:bidi="he-IL"/>
    </w:rPr>
  </w:style>
  <w:style w:type="paragraph" w:styleId="IntenseQuote">
    <w:name w:val="Intense Quote"/>
    <w:basedOn w:val="Normal"/>
    <w:next w:val="Normal"/>
    <w:link w:val="IntenseQuoteChar"/>
    <w:uiPriority w:val="30"/>
    <w:qFormat/>
    <w:rsid w:val="006A17CD"/>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6A17CD"/>
    <w:rPr>
      <w:rFonts w:eastAsia="Times New Roman"/>
      <w:i/>
      <w:iCs/>
      <w:color w:val="5B9BD5" w:themeColor="accent1"/>
      <w:sz w:val="24"/>
      <w:szCs w:val="24"/>
      <w:lang w:val="en-US"/>
    </w:rPr>
  </w:style>
  <w:style w:type="character" w:customStyle="1" w:styleId="Heading1Char">
    <w:name w:val="Heading 1 Char"/>
    <w:link w:val="Heading1"/>
    <w:uiPriority w:val="9"/>
    <w:rsid w:val="006A17CD"/>
    <w:rPr>
      <w:rFonts w:ascii="Calibri" w:eastAsia="Times New Roman" w:hAnsi="Calibri"/>
      <w:b/>
      <w:kern w:val="28"/>
      <w:sz w:val="44"/>
      <w:szCs w:val="24"/>
      <w:lang w:val="x-none"/>
    </w:rPr>
  </w:style>
  <w:style w:type="character" w:customStyle="1" w:styleId="Heading2Char">
    <w:name w:val="Heading 2 Char"/>
    <w:link w:val="Heading2"/>
    <w:uiPriority w:val="9"/>
    <w:rsid w:val="006A17CD"/>
    <w:rPr>
      <w:rFonts w:ascii="Tahoma" w:eastAsia="Times New Roman" w:hAnsi="Tahoma"/>
      <w:b/>
      <w:i/>
      <w:kern w:val="28"/>
      <w:sz w:val="32"/>
      <w:lang w:val="x-none"/>
    </w:rPr>
  </w:style>
  <w:style w:type="paragraph" w:styleId="NormalWeb">
    <w:name w:val="Normal (Web)"/>
    <w:basedOn w:val="Normal"/>
    <w:uiPriority w:val="99"/>
    <w:semiHidden/>
    <w:unhideWhenUsed/>
    <w:rsid w:val="004919E1"/>
    <w:pPr>
      <w:spacing w:before="100" w:beforeAutospacing="1" w:after="100" w:afterAutospacing="1"/>
    </w:pPr>
    <w:rPr>
      <w:lang w:eastAsia="en-AU"/>
    </w:rPr>
  </w:style>
  <w:style w:type="paragraph" w:styleId="HTMLPreformatted">
    <w:name w:val="HTML Preformatted"/>
    <w:basedOn w:val="Normal"/>
    <w:link w:val="HTMLPreformattedChar"/>
    <w:uiPriority w:val="99"/>
    <w:semiHidden/>
    <w:unhideWhenUsed/>
    <w:rsid w:val="00491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AU"/>
    </w:rPr>
  </w:style>
  <w:style w:type="character" w:customStyle="1" w:styleId="HTMLPreformattedChar">
    <w:name w:val="HTML Preformatted Char"/>
    <w:basedOn w:val="DefaultParagraphFont"/>
    <w:link w:val="HTMLPreformatted"/>
    <w:uiPriority w:val="99"/>
    <w:semiHidden/>
    <w:rsid w:val="004919E1"/>
    <w:rPr>
      <w:rFonts w:ascii="Courier New" w:eastAsia="Times New Roman" w:hAnsi="Courier New" w:cs="Courier New"/>
      <w:lang w:eastAsia="en-AU"/>
    </w:rPr>
  </w:style>
  <w:style w:type="character" w:customStyle="1" w:styleId="do-this">
    <w:name w:val="do-this"/>
    <w:basedOn w:val="DefaultParagraphFont"/>
    <w:rsid w:val="00701225"/>
  </w:style>
  <w:style w:type="character" w:customStyle="1" w:styleId="kwd">
    <w:name w:val="kwd"/>
    <w:basedOn w:val="DefaultParagraphFont"/>
    <w:rsid w:val="00701225"/>
  </w:style>
  <w:style w:type="character" w:customStyle="1" w:styleId="pln">
    <w:name w:val="pln"/>
    <w:basedOn w:val="DefaultParagraphFont"/>
    <w:rsid w:val="00701225"/>
  </w:style>
  <w:style w:type="character" w:customStyle="1" w:styleId="typ">
    <w:name w:val="typ"/>
    <w:basedOn w:val="DefaultParagraphFont"/>
    <w:rsid w:val="00701225"/>
  </w:style>
  <w:style w:type="character" w:customStyle="1" w:styleId="pun">
    <w:name w:val="pun"/>
    <w:basedOn w:val="DefaultParagraphFont"/>
    <w:rsid w:val="00701225"/>
  </w:style>
  <w:style w:type="character" w:customStyle="1" w:styleId="com">
    <w:name w:val="com"/>
    <w:basedOn w:val="DefaultParagraphFont"/>
    <w:rsid w:val="00701225"/>
  </w:style>
  <w:style w:type="character" w:customStyle="1" w:styleId="donot-this">
    <w:name w:val="donot-this"/>
    <w:basedOn w:val="DefaultParagraphFont"/>
    <w:rsid w:val="00701225"/>
  </w:style>
  <w:style w:type="character" w:customStyle="1" w:styleId="str">
    <w:name w:val="str"/>
    <w:basedOn w:val="DefaultParagraphFont"/>
    <w:rsid w:val="00701225"/>
  </w:style>
  <w:style w:type="character" w:customStyle="1" w:styleId="avoid-this">
    <w:name w:val="avoid-this"/>
    <w:basedOn w:val="DefaultParagraphFont"/>
    <w:rsid w:val="00701225"/>
  </w:style>
  <w:style w:type="character" w:customStyle="1" w:styleId="lit">
    <w:name w:val="lit"/>
    <w:basedOn w:val="DefaultParagraphFont"/>
    <w:rsid w:val="00701225"/>
  </w:style>
  <w:style w:type="character" w:styleId="Emphasis">
    <w:name w:val="Emphasis"/>
    <w:basedOn w:val="DefaultParagraphFont"/>
    <w:uiPriority w:val="20"/>
    <w:qFormat/>
    <w:rsid w:val="006A17CD"/>
    <w:rPr>
      <w:i/>
      <w:iCs/>
    </w:rPr>
  </w:style>
  <w:style w:type="character" w:styleId="SubtleEmphasis">
    <w:name w:val="Subtle Emphasis"/>
    <w:basedOn w:val="DefaultParagraphFont"/>
    <w:uiPriority w:val="19"/>
    <w:qFormat/>
    <w:rsid w:val="00CF3C0D"/>
    <w:rPr>
      <w:i/>
      <w:iCs/>
      <w:color w:val="404040" w:themeColor="text1" w:themeTint="BF"/>
    </w:rPr>
  </w:style>
  <w:style w:type="character" w:styleId="BookTitle">
    <w:name w:val="Book Title"/>
    <w:basedOn w:val="DefaultParagraphFont"/>
    <w:uiPriority w:val="33"/>
    <w:qFormat/>
    <w:rsid w:val="00CF3C0D"/>
    <w:rPr>
      <w:b/>
      <w:bCs/>
      <w:i/>
      <w:iCs/>
      <w:spacing w:val="5"/>
    </w:rPr>
  </w:style>
  <w:style w:type="paragraph" w:customStyle="1" w:styleId="header4">
    <w:name w:val="header 4"/>
    <w:basedOn w:val="Body"/>
    <w:link w:val="header4Char"/>
    <w:rsid w:val="00545453"/>
  </w:style>
  <w:style w:type="character" w:customStyle="1" w:styleId="header4Char">
    <w:name w:val="header 4 Char"/>
    <w:basedOn w:val="BodyChar"/>
    <w:link w:val="header4"/>
    <w:rsid w:val="00545453"/>
    <w:rPr>
      <w:rFonts w:ascii="Calibri" w:eastAsia="Times New Roman" w:hAnsi="Calibri"/>
      <w:kern w:val="28"/>
      <w:sz w:val="24"/>
      <w:lang w:val="x-none"/>
    </w:rPr>
  </w:style>
  <w:style w:type="character" w:styleId="Hyperlink">
    <w:name w:val="Hyperlink"/>
    <w:uiPriority w:val="99"/>
    <w:rsid w:val="006A17CD"/>
    <w:rPr>
      <w:color w:val="0000FF"/>
      <w:u w:val="single"/>
    </w:rPr>
  </w:style>
  <w:style w:type="character" w:customStyle="1" w:styleId="label">
    <w:name w:val="label"/>
    <w:basedOn w:val="DefaultParagraphFont"/>
    <w:rsid w:val="006A02E3"/>
  </w:style>
  <w:style w:type="character" w:customStyle="1" w:styleId="code0">
    <w:name w:val="code"/>
    <w:basedOn w:val="DefaultParagraphFont"/>
    <w:rsid w:val="006A02E3"/>
  </w:style>
  <w:style w:type="character" w:customStyle="1" w:styleId="Heading4Char">
    <w:name w:val="Heading 4 Char"/>
    <w:basedOn w:val="DefaultParagraphFont"/>
    <w:link w:val="Heading4"/>
    <w:uiPriority w:val="9"/>
    <w:rsid w:val="006A17CD"/>
    <w:rPr>
      <w:rFonts w:ascii="Tahoma" w:eastAsia="Times New Roman" w:hAnsi="Tahoma"/>
      <w:b/>
      <w:kern w:val="28"/>
      <w:sz w:val="24"/>
      <w:szCs w:val="24"/>
      <w:lang w:val="en-US"/>
    </w:rPr>
  </w:style>
  <w:style w:type="character" w:customStyle="1" w:styleId="Heading5Char">
    <w:name w:val="Heading 5 Char"/>
    <w:basedOn w:val="DefaultParagraphFont"/>
    <w:link w:val="Heading5"/>
    <w:uiPriority w:val="9"/>
    <w:rsid w:val="006A17CD"/>
    <w:rPr>
      <w:rFonts w:ascii="Tahoma" w:eastAsia="Times New Roman" w:hAnsi="Tahoma"/>
      <w:kern w:val="28"/>
      <w:sz w:val="22"/>
      <w:szCs w:val="24"/>
      <w:lang w:val="en-US"/>
    </w:rPr>
  </w:style>
  <w:style w:type="character" w:customStyle="1" w:styleId="Heading6Char">
    <w:name w:val="Heading 6 Char"/>
    <w:basedOn w:val="DefaultParagraphFont"/>
    <w:link w:val="Heading6"/>
    <w:uiPriority w:val="9"/>
    <w:rsid w:val="006A17CD"/>
    <w:rPr>
      <w:rFonts w:eastAsia="Times New Roman"/>
      <w:i/>
      <w:kern w:val="28"/>
      <w:sz w:val="22"/>
      <w:szCs w:val="24"/>
      <w:lang w:val="en-US"/>
    </w:rPr>
  </w:style>
  <w:style w:type="character" w:customStyle="1" w:styleId="Heading7Char">
    <w:name w:val="Heading 7 Char"/>
    <w:basedOn w:val="DefaultParagraphFont"/>
    <w:link w:val="Heading7"/>
    <w:uiPriority w:val="9"/>
    <w:rsid w:val="006A17CD"/>
    <w:rPr>
      <w:rFonts w:ascii="Tahoma" w:eastAsia="Times New Roman" w:hAnsi="Tahoma"/>
      <w:kern w:val="28"/>
      <w:sz w:val="24"/>
      <w:szCs w:val="24"/>
      <w:lang w:val="en-US"/>
    </w:rPr>
  </w:style>
  <w:style w:type="character" w:customStyle="1" w:styleId="Heading8Char">
    <w:name w:val="Heading 8 Char"/>
    <w:basedOn w:val="DefaultParagraphFont"/>
    <w:link w:val="Heading8"/>
    <w:uiPriority w:val="9"/>
    <w:rsid w:val="006A17CD"/>
    <w:rPr>
      <w:rFonts w:ascii="Tahoma" w:eastAsia="Times New Roman" w:hAnsi="Tahoma"/>
      <w:i/>
      <w:kern w:val="28"/>
      <w:sz w:val="24"/>
      <w:szCs w:val="24"/>
      <w:lang w:val="en-US"/>
    </w:rPr>
  </w:style>
  <w:style w:type="character" w:customStyle="1" w:styleId="Heading9Char">
    <w:name w:val="Heading 9 Char"/>
    <w:basedOn w:val="DefaultParagraphFont"/>
    <w:link w:val="Heading9"/>
    <w:uiPriority w:val="9"/>
    <w:rsid w:val="006A17CD"/>
    <w:rPr>
      <w:rFonts w:ascii="Tahoma" w:eastAsia="Times New Roman" w:hAnsi="Tahoma"/>
      <w:b/>
      <w:i/>
      <w:kern w:val="28"/>
      <w:sz w:val="18"/>
      <w:szCs w:val="24"/>
      <w:lang w:val="en-US"/>
    </w:rPr>
  </w:style>
  <w:style w:type="paragraph" w:styleId="NoSpacing">
    <w:name w:val="No Spacing"/>
    <w:link w:val="NoSpacingChar"/>
    <w:uiPriority w:val="1"/>
    <w:qFormat/>
    <w:rsid w:val="006A17CD"/>
    <w:rPr>
      <w:rFonts w:ascii="Calibri" w:eastAsia="Times New Roman" w:hAnsi="Calibri"/>
      <w:sz w:val="22"/>
      <w:szCs w:val="22"/>
      <w:lang w:val="en-US"/>
    </w:rPr>
  </w:style>
  <w:style w:type="character" w:customStyle="1" w:styleId="NoSpacingChar">
    <w:name w:val="No Spacing Char"/>
    <w:link w:val="NoSpacing"/>
    <w:uiPriority w:val="1"/>
    <w:rsid w:val="006A17CD"/>
    <w:rPr>
      <w:rFonts w:ascii="Calibri" w:eastAsia="Times New Roman" w:hAnsi="Calibri"/>
      <w:sz w:val="22"/>
      <w:szCs w:val="22"/>
      <w:lang w:val="en-US"/>
    </w:rPr>
  </w:style>
  <w:style w:type="paragraph" w:styleId="TOCHeading">
    <w:name w:val="TOC Heading"/>
    <w:basedOn w:val="Heading1"/>
    <w:next w:val="Normal"/>
    <w:uiPriority w:val="39"/>
    <w:unhideWhenUsed/>
    <w:qFormat/>
    <w:rsid w:val="006A17CD"/>
    <w:pPr>
      <w:pageBreakBefore w:val="0"/>
      <w:widowControl/>
      <w:numPr>
        <w:numId w:val="0"/>
      </w:numPr>
      <w:spacing w:after="0" w:line="259" w:lineRule="auto"/>
      <w:outlineLvl w:val="9"/>
    </w:pPr>
    <w:rPr>
      <w:rFonts w:asciiTheme="majorHAnsi" w:eastAsiaTheme="majorEastAsia" w:hAnsiTheme="majorHAnsi" w:cstheme="majorBidi"/>
      <w:b w:val="0"/>
      <w:color w:val="2E74B5" w:themeColor="accent1" w:themeShade="BF"/>
      <w:kern w:val="0"/>
      <w:sz w:val="32"/>
      <w:szCs w:val="32"/>
      <w:lang w:val="en-US"/>
    </w:rPr>
  </w:style>
  <w:style w:type="paragraph" w:styleId="TOC1">
    <w:name w:val="toc 1"/>
    <w:basedOn w:val="Normal"/>
    <w:next w:val="Normal"/>
    <w:autoRedefine/>
    <w:uiPriority w:val="39"/>
    <w:unhideWhenUsed/>
    <w:rsid w:val="006A17CD"/>
  </w:style>
  <w:style w:type="paragraph" w:customStyle="1" w:styleId="TableBody">
    <w:name w:val="Table Body"/>
    <w:basedOn w:val="Body"/>
    <w:link w:val="TableBodyChar"/>
    <w:qFormat/>
    <w:rsid w:val="00B033FE"/>
    <w:pPr>
      <w:ind w:left="0"/>
    </w:pPr>
    <w:rPr>
      <w:rFonts w:cs="Arial"/>
      <w:szCs w:val="24"/>
      <w:lang w:eastAsia="en-AU"/>
    </w:rPr>
  </w:style>
  <w:style w:type="paragraph" w:customStyle="1" w:styleId="Default">
    <w:name w:val="Default"/>
    <w:rsid w:val="006A17CD"/>
    <w:pPr>
      <w:autoSpaceDE w:val="0"/>
      <w:autoSpaceDN w:val="0"/>
      <w:adjustRightInd w:val="0"/>
    </w:pPr>
    <w:rPr>
      <w:rFonts w:ascii="Tahoma" w:eastAsia="Times New Roman" w:hAnsi="Tahoma" w:cs="Tahoma"/>
      <w:color w:val="000000"/>
      <w:sz w:val="24"/>
      <w:szCs w:val="24"/>
      <w:lang w:val="en-US" w:eastAsia="zh-CN"/>
    </w:rPr>
  </w:style>
  <w:style w:type="character" w:customStyle="1" w:styleId="TableBodyChar">
    <w:name w:val="Table Body Char"/>
    <w:basedOn w:val="BodyChar"/>
    <w:link w:val="TableBody"/>
    <w:rsid w:val="00B033FE"/>
    <w:rPr>
      <w:rFonts w:ascii="Calibri" w:eastAsia="Times New Roman" w:hAnsi="Calibri" w:cs="Arial"/>
      <w:kern w:val="28"/>
      <w:sz w:val="24"/>
      <w:szCs w:val="24"/>
      <w:lang w:val="x-none" w:eastAsia="en-AU"/>
    </w:rPr>
  </w:style>
  <w:style w:type="paragraph" w:styleId="TOC2">
    <w:name w:val="toc 2"/>
    <w:basedOn w:val="Normal"/>
    <w:next w:val="Normal"/>
    <w:autoRedefine/>
    <w:uiPriority w:val="39"/>
    <w:unhideWhenUsed/>
    <w:rsid w:val="006A17CD"/>
    <w:pPr>
      <w:ind w:left="240"/>
    </w:pPr>
  </w:style>
  <w:style w:type="paragraph" w:styleId="Header">
    <w:name w:val="header"/>
    <w:basedOn w:val="Normal"/>
    <w:link w:val="HeaderChar"/>
    <w:rsid w:val="006A17CD"/>
    <w:pPr>
      <w:tabs>
        <w:tab w:val="center" w:pos="4320"/>
        <w:tab w:val="right" w:pos="8640"/>
      </w:tabs>
    </w:pPr>
  </w:style>
  <w:style w:type="character" w:customStyle="1" w:styleId="HeaderChar">
    <w:name w:val="Header Char"/>
    <w:link w:val="Header"/>
    <w:rsid w:val="006A17CD"/>
    <w:rPr>
      <w:rFonts w:eastAsia="Times New Roman"/>
      <w:sz w:val="24"/>
      <w:szCs w:val="24"/>
      <w:lang w:val="en-US"/>
    </w:rPr>
  </w:style>
  <w:style w:type="paragraph" w:styleId="Footer">
    <w:name w:val="footer"/>
    <w:basedOn w:val="Normal"/>
    <w:link w:val="FooterChar"/>
    <w:rsid w:val="006A17CD"/>
    <w:pPr>
      <w:tabs>
        <w:tab w:val="center" w:pos="4320"/>
        <w:tab w:val="right" w:pos="8640"/>
      </w:tabs>
    </w:pPr>
  </w:style>
  <w:style w:type="character" w:customStyle="1" w:styleId="FooterChar">
    <w:name w:val="Footer Char"/>
    <w:basedOn w:val="DefaultParagraphFont"/>
    <w:link w:val="Footer"/>
    <w:rsid w:val="006A17CD"/>
    <w:rPr>
      <w:rFonts w:eastAsia="Times New Roman"/>
      <w:sz w:val="24"/>
      <w:szCs w:val="24"/>
      <w:lang w:val="en-US"/>
    </w:rPr>
  </w:style>
  <w:style w:type="table" w:styleId="TableGrid">
    <w:name w:val="Table Grid"/>
    <w:basedOn w:val="TableNormal"/>
    <w:rsid w:val="006A17CD"/>
    <w:rPr>
      <w:rFonts w:eastAsia="Times New Roman"/>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A17CD"/>
  </w:style>
  <w:style w:type="character" w:styleId="CommentReference">
    <w:name w:val="annotation reference"/>
    <w:semiHidden/>
    <w:rsid w:val="006A17CD"/>
    <w:rPr>
      <w:sz w:val="16"/>
      <w:szCs w:val="16"/>
    </w:rPr>
  </w:style>
  <w:style w:type="paragraph" w:styleId="CommentText">
    <w:name w:val="annotation text"/>
    <w:basedOn w:val="Normal"/>
    <w:link w:val="CommentTextChar"/>
    <w:semiHidden/>
    <w:rsid w:val="006A17CD"/>
    <w:rPr>
      <w:sz w:val="20"/>
      <w:szCs w:val="20"/>
    </w:rPr>
  </w:style>
  <w:style w:type="character" w:customStyle="1" w:styleId="CommentTextChar">
    <w:name w:val="Comment Text Char"/>
    <w:basedOn w:val="DefaultParagraphFont"/>
    <w:link w:val="CommentText"/>
    <w:semiHidden/>
    <w:rsid w:val="006A17CD"/>
    <w:rPr>
      <w:rFonts w:eastAsia="Times New Roman"/>
      <w:lang w:val="en-US"/>
    </w:rPr>
  </w:style>
  <w:style w:type="paragraph" w:styleId="CommentSubject">
    <w:name w:val="annotation subject"/>
    <w:basedOn w:val="CommentText"/>
    <w:next w:val="CommentText"/>
    <w:link w:val="CommentSubjectChar"/>
    <w:semiHidden/>
    <w:rsid w:val="006A17CD"/>
    <w:rPr>
      <w:b/>
      <w:bCs/>
    </w:rPr>
  </w:style>
  <w:style w:type="character" w:customStyle="1" w:styleId="CommentSubjectChar">
    <w:name w:val="Comment Subject Char"/>
    <w:basedOn w:val="CommentTextChar"/>
    <w:link w:val="CommentSubject"/>
    <w:semiHidden/>
    <w:rsid w:val="006A17CD"/>
    <w:rPr>
      <w:rFonts w:eastAsia="Times New Roman"/>
      <w:b/>
      <w:bCs/>
      <w:lang w:val="en-US"/>
    </w:rPr>
  </w:style>
  <w:style w:type="paragraph" w:styleId="BalloonText">
    <w:name w:val="Balloon Text"/>
    <w:basedOn w:val="Normal"/>
    <w:link w:val="BalloonTextChar"/>
    <w:semiHidden/>
    <w:rsid w:val="006A17CD"/>
    <w:rPr>
      <w:rFonts w:ascii="Tahoma" w:hAnsi="Tahoma" w:cs="Tahoma"/>
      <w:sz w:val="16"/>
      <w:szCs w:val="16"/>
    </w:rPr>
  </w:style>
  <w:style w:type="character" w:customStyle="1" w:styleId="BalloonTextChar">
    <w:name w:val="Balloon Text Char"/>
    <w:basedOn w:val="DefaultParagraphFont"/>
    <w:link w:val="BalloonText"/>
    <w:semiHidden/>
    <w:rsid w:val="006A17CD"/>
    <w:rPr>
      <w:rFonts w:ascii="Tahoma" w:eastAsia="Times New Roman" w:hAnsi="Tahoma" w:cs="Tahoma"/>
      <w:sz w:val="16"/>
      <w:szCs w:val="16"/>
      <w:lang w:val="en-US"/>
    </w:rPr>
  </w:style>
  <w:style w:type="paragraph" w:styleId="ListParagraph">
    <w:name w:val="List Paragraph"/>
    <w:basedOn w:val="Normal"/>
    <w:uiPriority w:val="34"/>
    <w:qFormat/>
    <w:rsid w:val="006A17CD"/>
    <w:pPr>
      <w:spacing w:after="200" w:line="276" w:lineRule="auto"/>
      <w:ind w:left="720"/>
      <w:contextualSpacing/>
    </w:pPr>
    <w:rPr>
      <w:rFonts w:ascii="Calibri" w:eastAsia="SimSun" w:hAnsi="Calibri"/>
      <w:sz w:val="22"/>
      <w:szCs w:val="22"/>
      <w:lang w:eastAsia="zh-CN"/>
    </w:rPr>
  </w:style>
  <w:style w:type="character" w:styleId="FollowedHyperlink">
    <w:name w:val="FollowedHyperlink"/>
    <w:uiPriority w:val="99"/>
    <w:semiHidden/>
    <w:unhideWhenUsed/>
    <w:rsid w:val="006A17CD"/>
    <w:rPr>
      <w:color w:val="954F72"/>
      <w:u w:val="single"/>
    </w:rPr>
  </w:style>
  <w:style w:type="paragraph" w:styleId="TOC3">
    <w:name w:val="toc 3"/>
    <w:basedOn w:val="Normal"/>
    <w:next w:val="Normal"/>
    <w:autoRedefine/>
    <w:uiPriority w:val="39"/>
    <w:unhideWhenUsed/>
    <w:rsid w:val="006A17CD"/>
    <w:pPr>
      <w:spacing w:after="100"/>
      <w:ind w:left="480"/>
    </w:pPr>
  </w:style>
  <w:style w:type="character" w:styleId="IntenseEmphasis">
    <w:name w:val="Intense Emphasis"/>
    <w:basedOn w:val="DefaultParagraphFont"/>
    <w:uiPriority w:val="21"/>
    <w:qFormat/>
    <w:rsid w:val="006A17CD"/>
    <w:rPr>
      <w:i/>
      <w:iCs/>
      <w:color w:val="5B9BD5" w:themeColor="accent1"/>
    </w:rPr>
  </w:style>
  <w:style w:type="paragraph" w:customStyle="1" w:styleId="MyDocumentsStyle">
    <w:name w:val="My_Documents_Style"/>
    <w:basedOn w:val="Body"/>
    <w:link w:val="MyDocumentsStyleChar"/>
    <w:rsid w:val="006A17CD"/>
  </w:style>
  <w:style w:type="character" w:customStyle="1" w:styleId="MyDocumentsStyleChar">
    <w:name w:val="My_Documents_Style Char"/>
    <w:basedOn w:val="BodyChar"/>
    <w:link w:val="MyDocumentsStyle"/>
    <w:rsid w:val="006A17CD"/>
    <w:rPr>
      <w:rFonts w:ascii="Calibri" w:eastAsia="Times New Roman" w:hAnsi="Calibri"/>
      <w:kern w:val="28"/>
      <w:sz w:val="24"/>
      <w:lang w:val="x-none"/>
    </w:rPr>
  </w:style>
  <w:style w:type="table" w:customStyle="1" w:styleId="Table">
    <w:name w:val="Table"/>
    <w:basedOn w:val="TableNormal"/>
    <w:rsid w:val="00E87F64"/>
    <w:rPr>
      <w:rFonts w:asciiTheme="minorHAnsi" w:eastAsiaTheme="minorEastAsia" w:hAnsiTheme="minorHAnsi"/>
      <w:sz w:val="16"/>
      <w:lang w:val="en-US"/>
    </w:rPr>
    <w:tblPr>
      <w:tblStyleRowBandSize w:val="1"/>
      <w:tblStyleColBandSize w:val="1"/>
      <w:tblInd w:w="0" w:type="nil"/>
      <w:tblBorders>
        <w:top w:val="single" w:sz="4" w:space="0" w:color="A5A5A5"/>
        <w:left w:val="single" w:sz="4" w:space="0" w:color="A5A5A5"/>
        <w:bottom w:val="single" w:sz="4" w:space="0" w:color="A5A5A5"/>
        <w:right w:val="single" w:sz="4" w:space="0" w:color="A5A5A5"/>
        <w:insideH w:val="single" w:sz="4" w:space="0" w:color="A5A5A5"/>
        <w:insideV w:val="single" w:sz="4" w:space="0" w:color="A5A5A5"/>
      </w:tblBorders>
      <w:tblCellMar>
        <w:top w:w="43" w:type="dxa"/>
        <w:left w:w="115" w:type="dxa"/>
        <w:bottom w:w="43" w:type="dxa"/>
        <w:right w:w="115" w:type="dxa"/>
      </w:tblCellMar>
    </w:tblPr>
    <w:tblStylePr w:type="firstRow">
      <w:rPr>
        <w:rFonts w:asciiTheme="minorHAnsi" w:hAnsiTheme="minorHAnsi" w:hint="default"/>
        <w:b/>
        <w:color w:val="FFFFFF" w:themeColor="background1"/>
        <w:sz w:val="16"/>
        <w:szCs w:val="16"/>
      </w:rPr>
      <w:tblPr/>
      <w:tcPr>
        <w:shd w:val="clear" w:color="auto" w:fill="0070C0"/>
      </w:tcPr>
    </w:tblStylePr>
  </w:style>
  <w:style w:type="paragraph" w:customStyle="1" w:styleId="AppendixA">
    <w:name w:val="Appendix A"/>
    <w:basedOn w:val="Heading1"/>
    <w:next w:val="Body"/>
    <w:link w:val="AppendixAChar"/>
    <w:qFormat/>
    <w:rsid w:val="006A17CD"/>
    <w:pPr>
      <w:numPr>
        <w:numId w:val="0"/>
      </w:numPr>
      <w:tabs>
        <w:tab w:val="num" w:pos="720"/>
      </w:tabs>
      <w:ind w:left="720" w:hanging="720"/>
    </w:pPr>
    <w:rPr>
      <w:rFonts w:eastAsia="Calibri"/>
    </w:rPr>
  </w:style>
  <w:style w:type="character" w:customStyle="1" w:styleId="AppendixAChar">
    <w:name w:val="Appendix A Char"/>
    <w:link w:val="AppendixA"/>
    <w:rsid w:val="006A17CD"/>
    <w:rPr>
      <w:rFonts w:ascii="Calibri" w:eastAsia="Calibri" w:hAnsi="Calibri"/>
      <w:b/>
      <w:kern w:val="28"/>
      <w:sz w:val="44"/>
      <w:szCs w:val="24"/>
      <w:lang w:val="x-none"/>
    </w:rPr>
  </w:style>
  <w:style w:type="paragraph" w:customStyle="1" w:styleId="AppendixA1">
    <w:name w:val="Appendix A.1"/>
    <w:basedOn w:val="Heading2"/>
    <w:next w:val="Body"/>
    <w:link w:val="AppendixA1Char"/>
    <w:qFormat/>
    <w:rsid w:val="006A17CD"/>
    <w:pPr>
      <w:numPr>
        <w:numId w:val="26"/>
      </w:numPr>
    </w:pPr>
    <w:rPr>
      <w:rFonts w:eastAsia="Calibri"/>
    </w:rPr>
  </w:style>
  <w:style w:type="character" w:customStyle="1" w:styleId="AppendixA1Char">
    <w:name w:val="Appendix A.1 Char"/>
    <w:link w:val="AppendixA1"/>
    <w:rsid w:val="006A17CD"/>
    <w:rPr>
      <w:rFonts w:ascii="Tahoma" w:eastAsia="Calibri" w:hAnsi="Tahoma"/>
      <w:b/>
      <w:i/>
      <w:kern w:val="28"/>
      <w:sz w:val="32"/>
      <w:lang w:val="x-none"/>
    </w:rPr>
  </w:style>
  <w:style w:type="character" w:styleId="HTMLCode">
    <w:name w:val="HTML Code"/>
    <w:basedOn w:val="DefaultParagraphFont"/>
    <w:uiPriority w:val="99"/>
    <w:semiHidden/>
    <w:unhideWhenUsed/>
    <w:rsid w:val="00137327"/>
    <w:rPr>
      <w:rFonts w:ascii="Courier New" w:eastAsia="Times New Roman" w:hAnsi="Courier New" w:cs="Courier New"/>
      <w:sz w:val="20"/>
      <w:szCs w:val="20"/>
    </w:rPr>
  </w:style>
  <w:style w:type="character" w:customStyle="1" w:styleId="apple-converted-space">
    <w:name w:val="apple-converted-space"/>
    <w:basedOn w:val="DefaultParagraphFont"/>
    <w:rsid w:val="00137327"/>
  </w:style>
  <w:style w:type="character" w:styleId="Strong">
    <w:name w:val="Strong"/>
    <w:basedOn w:val="DefaultParagraphFont"/>
    <w:uiPriority w:val="22"/>
    <w:qFormat/>
    <w:rsid w:val="00660856"/>
    <w:rPr>
      <w:b/>
      <w:bCs/>
    </w:rPr>
  </w:style>
  <w:style w:type="character" w:customStyle="1" w:styleId="code-keyword">
    <w:name w:val="code-keyword"/>
    <w:basedOn w:val="DefaultParagraphFont"/>
    <w:rsid w:val="00660856"/>
  </w:style>
  <w:style w:type="character" w:customStyle="1" w:styleId="code-sdkkeyword">
    <w:name w:val="code-sdkkeyword"/>
    <w:basedOn w:val="DefaultParagraphFont"/>
    <w:rsid w:val="003E76AE"/>
  </w:style>
  <w:style w:type="character" w:customStyle="1" w:styleId="hljs-function">
    <w:name w:val="hljs-function"/>
    <w:basedOn w:val="DefaultParagraphFont"/>
    <w:rsid w:val="002B5858"/>
  </w:style>
  <w:style w:type="character" w:customStyle="1" w:styleId="hljs-keyword">
    <w:name w:val="hljs-keyword"/>
    <w:basedOn w:val="DefaultParagraphFont"/>
    <w:rsid w:val="002B5858"/>
  </w:style>
  <w:style w:type="character" w:customStyle="1" w:styleId="hljs-title">
    <w:name w:val="hljs-title"/>
    <w:basedOn w:val="DefaultParagraphFont"/>
    <w:rsid w:val="002B5858"/>
  </w:style>
  <w:style w:type="character" w:customStyle="1" w:styleId="hljs-params">
    <w:name w:val="hljs-params"/>
    <w:basedOn w:val="DefaultParagraphFont"/>
    <w:rsid w:val="002B5858"/>
  </w:style>
  <w:style w:type="character" w:customStyle="1" w:styleId="hljs-number">
    <w:name w:val="hljs-number"/>
    <w:basedOn w:val="DefaultParagraphFont"/>
    <w:rsid w:val="00C5619E"/>
  </w:style>
  <w:style w:type="character" w:customStyle="1" w:styleId="hljs-comment">
    <w:name w:val="hljs-comment"/>
    <w:basedOn w:val="DefaultParagraphFont"/>
    <w:rsid w:val="00C5619E"/>
  </w:style>
  <w:style w:type="character" w:customStyle="1" w:styleId="language">
    <w:name w:val="language"/>
    <w:basedOn w:val="DefaultParagraphFont"/>
    <w:rsid w:val="00C973DD"/>
  </w:style>
  <w:style w:type="character" w:customStyle="1" w:styleId="hljs-literal">
    <w:name w:val="hljs-literal"/>
    <w:basedOn w:val="DefaultParagraphFont"/>
    <w:rsid w:val="00C973DD"/>
  </w:style>
  <w:style w:type="character" w:customStyle="1" w:styleId="hljs-string">
    <w:name w:val="hljs-string"/>
    <w:basedOn w:val="DefaultParagraphFont"/>
    <w:rsid w:val="00045C4B"/>
  </w:style>
  <w:style w:type="character" w:customStyle="1" w:styleId="hljs-subst">
    <w:name w:val="hljs-subst"/>
    <w:basedOn w:val="DefaultParagraphFont"/>
    <w:rsid w:val="000A7DF8"/>
  </w:style>
  <w:style w:type="character" w:styleId="UnresolvedMention">
    <w:name w:val="Unresolved Mention"/>
    <w:basedOn w:val="DefaultParagraphFont"/>
    <w:uiPriority w:val="99"/>
    <w:semiHidden/>
    <w:unhideWhenUsed/>
    <w:rsid w:val="00B2670B"/>
    <w:rPr>
      <w:color w:val="605E5C"/>
      <w:shd w:val="clear" w:color="auto" w:fill="E1DFDD"/>
    </w:rPr>
  </w:style>
  <w:style w:type="character" w:customStyle="1" w:styleId="marked">
    <w:name w:val="marked"/>
    <w:basedOn w:val="DefaultParagraphFont"/>
    <w:rsid w:val="0023666C"/>
  </w:style>
  <w:style w:type="character" w:customStyle="1" w:styleId="tag">
    <w:name w:val="tag"/>
    <w:basedOn w:val="DefaultParagraphFont"/>
    <w:rsid w:val="00232822"/>
  </w:style>
  <w:style w:type="character" w:customStyle="1" w:styleId="atn">
    <w:name w:val="atn"/>
    <w:basedOn w:val="DefaultParagraphFont"/>
    <w:rsid w:val="00232822"/>
  </w:style>
  <w:style w:type="character" w:customStyle="1" w:styleId="atv">
    <w:name w:val="atv"/>
    <w:basedOn w:val="DefaultParagraphFont"/>
    <w:rsid w:val="00232822"/>
  </w:style>
  <w:style w:type="character" w:customStyle="1" w:styleId="hljs-builtin">
    <w:name w:val="hljs-built_in"/>
    <w:basedOn w:val="DefaultParagraphFont"/>
    <w:rsid w:val="00AF6216"/>
  </w:style>
  <w:style w:type="character" w:customStyle="1" w:styleId="cs">
    <w:name w:val="cs"/>
    <w:basedOn w:val="DefaultParagraphFont"/>
    <w:rsid w:val="00AF6216"/>
  </w:style>
  <w:style w:type="character" w:customStyle="1" w:styleId="xml">
    <w:name w:val="xml"/>
    <w:basedOn w:val="DefaultParagraphFont"/>
    <w:rsid w:val="00AF6216"/>
  </w:style>
  <w:style w:type="character" w:customStyle="1" w:styleId="hljs-tag">
    <w:name w:val="hljs-tag"/>
    <w:basedOn w:val="DefaultParagraphFont"/>
    <w:rsid w:val="00AF6216"/>
  </w:style>
  <w:style w:type="character" w:customStyle="1" w:styleId="hljs-name">
    <w:name w:val="hljs-name"/>
    <w:basedOn w:val="DefaultParagraphFont"/>
    <w:rsid w:val="00AF6216"/>
  </w:style>
  <w:style w:type="character" w:customStyle="1" w:styleId="hljs-attr">
    <w:name w:val="hljs-attr"/>
    <w:basedOn w:val="DefaultParagraphFont"/>
    <w:rsid w:val="00AF6216"/>
  </w:style>
  <w:style w:type="character" w:customStyle="1" w:styleId="line-highlight">
    <w:name w:val="line-highlight"/>
    <w:basedOn w:val="DefaultParagraphFont"/>
    <w:rsid w:val="00EA5F45"/>
  </w:style>
  <w:style w:type="character" w:customStyle="1" w:styleId="keyword">
    <w:name w:val="keyword"/>
    <w:basedOn w:val="DefaultParagraphFont"/>
    <w:rsid w:val="00A1514E"/>
  </w:style>
  <w:style w:type="character" w:customStyle="1" w:styleId="hljs-meta">
    <w:name w:val="hljs-meta"/>
    <w:basedOn w:val="DefaultParagraphFont"/>
    <w:rsid w:val="0054698E"/>
  </w:style>
  <w:style w:type="character" w:customStyle="1" w:styleId="userclass">
    <w:name w:val="userclass"/>
    <w:basedOn w:val="DefaultParagraphFont"/>
    <w:rsid w:val="000647EC"/>
  </w:style>
  <w:style w:type="character" w:customStyle="1" w:styleId="kwrd">
    <w:name w:val="kwrd"/>
    <w:basedOn w:val="DefaultParagraphFont"/>
    <w:rsid w:val="000647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06135">
      <w:bodyDiv w:val="1"/>
      <w:marLeft w:val="0"/>
      <w:marRight w:val="0"/>
      <w:marTop w:val="0"/>
      <w:marBottom w:val="0"/>
      <w:divBdr>
        <w:top w:val="none" w:sz="0" w:space="0" w:color="auto"/>
        <w:left w:val="none" w:sz="0" w:space="0" w:color="auto"/>
        <w:bottom w:val="none" w:sz="0" w:space="0" w:color="auto"/>
        <w:right w:val="none" w:sz="0" w:space="0" w:color="auto"/>
      </w:divBdr>
    </w:div>
    <w:div w:id="43716952">
      <w:bodyDiv w:val="1"/>
      <w:marLeft w:val="0"/>
      <w:marRight w:val="0"/>
      <w:marTop w:val="0"/>
      <w:marBottom w:val="0"/>
      <w:divBdr>
        <w:top w:val="none" w:sz="0" w:space="0" w:color="auto"/>
        <w:left w:val="none" w:sz="0" w:space="0" w:color="auto"/>
        <w:bottom w:val="none" w:sz="0" w:space="0" w:color="auto"/>
        <w:right w:val="none" w:sz="0" w:space="0" w:color="auto"/>
      </w:divBdr>
    </w:div>
    <w:div w:id="50885475">
      <w:bodyDiv w:val="1"/>
      <w:marLeft w:val="0"/>
      <w:marRight w:val="0"/>
      <w:marTop w:val="0"/>
      <w:marBottom w:val="0"/>
      <w:divBdr>
        <w:top w:val="none" w:sz="0" w:space="0" w:color="auto"/>
        <w:left w:val="none" w:sz="0" w:space="0" w:color="auto"/>
        <w:bottom w:val="none" w:sz="0" w:space="0" w:color="auto"/>
        <w:right w:val="none" w:sz="0" w:space="0" w:color="auto"/>
      </w:divBdr>
    </w:div>
    <w:div w:id="52387720">
      <w:bodyDiv w:val="1"/>
      <w:marLeft w:val="0"/>
      <w:marRight w:val="0"/>
      <w:marTop w:val="0"/>
      <w:marBottom w:val="0"/>
      <w:divBdr>
        <w:top w:val="none" w:sz="0" w:space="0" w:color="auto"/>
        <w:left w:val="none" w:sz="0" w:space="0" w:color="auto"/>
        <w:bottom w:val="none" w:sz="0" w:space="0" w:color="auto"/>
        <w:right w:val="none" w:sz="0" w:space="0" w:color="auto"/>
      </w:divBdr>
    </w:div>
    <w:div w:id="81418556">
      <w:bodyDiv w:val="1"/>
      <w:marLeft w:val="0"/>
      <w:marRight w:val="0"/>
      <w:marTop w:val="0"/>
      <w:marBottom w:val="0"/>
      <w:divBdr>
        <w:top w:val="none" w:sz="0" w:space="0" w:color="auto"/>
        <w:left w:val="none" w:sz="0" w:space="0" w:color="auto"/>
        <w:bottom w:val="none" w:sz="0" w:space="0" w:color="auto"/>
        <w:right w:val="none" w:sz="0" w:space="0" w:color="auto"/>
      </w:divBdr>
    </w:div>
    <w:div w:id="83189304">
      <w:bodyDiv w:val="1"/>
      <w:marLeft w:val="0"/>
      <w:marRight w:val="0"/>
      <w:marTop w:val="0"/>
      <w:marBottom w:val="0"/>
      <w:divBdr>
        <w:top w:val="none" w:sz="0" w:space="0" w:color="auto"/>
        <w:left w:val="none" w:sz="0" w:space="0" w:color="auto"/>
        <w:bottom w:val="none" w:sz="0" w:space="0" w:color="auto"/>
        <w:right w:val="none" w:sz="0" w:space="0" w:color="auto"/>
      </w:divBdr>
    </w:div>
    <w:div w:id="167911081">
      <w:bodyDiv w:val="1"/>
      <w:marLeft w:val="0"/>
      <w:marRight w:val="0"/>
      <w:marTop w:val="0"/>
      <w:marBottom w:val="0"/>
      <w:divBdr>
        <w:top w:val="none" w:sz="0" w:space="0" w:color="auto"/>
        <w:left w:val="none" w:sz="0" w:space="0" w:color="auto"/>
        <w:bottom w:val="none" w:sz="0" w:space="0" w:color="auto"/>
        <w:right w:val="none" w:sz="0" w:space="0" w:color="auto"/>
      </w:divBdr>
    </w:div>
    <w:div w:id="174930235">
      <w:bodyDiv w:val="1"/>
      <w:marLeft w:val="0"/>
      <w:marRight w:val="0"/>
      <w:marTop w:val="0"/>
      <w:marBottom w:val="0"/>
      <w:divBdr>
        <w:top w:val="none" w:sz="0" w:space="0" w:color="auto"/>
        <w:left w:val="none" w:sz="0" w:space="0" w:color="auto"/>
        <w:bottom w:val="none" w:sz="0" w:space="0" w:color="auto"/>
        <w:right w:val="none" w:sz="0" w:space="0" w:color="auto"/>
      </w:divBdr>
    </w:div>
    <w:div w:id="175001457">
      <w:bodyDiv w:val="1"/>
      <w:marLeft w:val="0"/>
      <w:marRight w:val="0"/>
      <w:marTop w:val="0"/>
      <w:marBottom w:val="0"/>
      <w:divBdr>
        <w:top w:val="none" w:sz="0" w:space="0" w:color="auto"/>
        <w:left w:val="none" w:sz="0" w:space="0" w:color="auto"/>
        <w:bottom w:val="none" w:sz="0" w:space="0" w:color="auto"/>
        <w:right w:val="none" w:sz="0" w:space="0" w:color="auto"/>
      </w:divBdr>
    </w:div>
    <w:div w:id="178544359">
      <w:bodyDiv w:val="1"/>
      <w:marLeft w:val="0"/>
      <w:marRight w:val="0"/>
      <w:marTop w:val="0"/>
      <w:marBottom w:val="0"/>
      <w:divBdr>
        <w:top w:val="none" w:sz="0" w:space="0" w:color="auto"/>
        <w:left w:val="none" w:sz="0" w:space="0" w:color="auto"/>
        <w:bottom w:val="none" w:sz="0" w:space="0" w:color="auto"/>
        <w:right w:val="none" w:sz="0" w:space="0" w:color="auto"/>
      </w:divBdr>
    </w:div>
    <w:div w:id="216865282">
      <w:bodyDiv w:val="1"/>
      <w:marLeft w:val="0"/>
      <w:marRight w:val="0"/>
      <w:marTop w:val="0"/>
      <w:marBottom w:val="0"/>
      <w:divBdr>
        <w:top w:val="none" w:sz="0" w:space="0" w:color="auto"/>
        <w:left w:val="none" w:sz="0" w:space="0" w:color="auto"/>
        <w:bottom w:val="none" w:sz="0" w:space="0" w:color="auto"/>
        <w:right w:val="none" w:sz="0" w:space="0" w:color="auto"/>
      </w:divBdr>
    </w:div>
    <w:div w:id="217711729">
      <w:bodyDiv w:val="1"/>
      <w:marLeft w:val="0"/>
      <w:marRight w:val="0"/>
      <w:marTop w:val="0"/>
      <w:marBottom w:val="0"/>
      <w:divBdr>
        <w:top w:val="none" w:sz="0" w:space="0" w:color="auto"/>
        <w:left w:val="none" w:sz="0" w:space="0" w:color="auto"/>
        <w:bottom w:val="none" w:sz="0" w:space="0" w:color="auto"/>
        <w:right w:val="none" w:sz="0" w:space="0" w:color="auto"/>
      </w:divBdr>
    </w:div>
    <w:div w:id="235014494">
      <w:bodyDiv w:val="1"/>
      <w:marLeft w:val="0"/>
      <w:marRight w:val="0"/>
      <w:marTop w:val="0"/>
      <w:marBottom w:val="0"/>
      <w:divBdr>
        <w:top w:val="none" w:sz="0" w:space="0" w:color="auto"/>
        <w:left w:val="none" w:sz="0" w:space="0" w:color="auto"/>
        <w:bottom w:val="none" w:sz="0" w:space="0" w:color="auto"/>
        <w:right w:val="none" w:sz="0" w:space="0" w:color="auto"/>
      </w:divBdr>
    </w:div>
    <w:div w:id="283855663">
      <w:bodyDiv w:val="1"/>
      <w:marLeft w:val="0"/>
      <w:marRight w:val="0"/>
      <w:marTop w:val="0"/>
      <w:marBottom w:val="0"/>
      <w:divBdr>
        <w:top w:val="none" w:sz="0" w:space="0" w:color="auto"/>
        <w:left w:val="none" w:sz="0" w:space="0" w:color="auto"/>
        <w:bottom w:val="none" w:sz="0" w:space="0" w:color="auto"/>
        <w:right w:val="none" w:sz="0" w:space="0" w:color="auto"/>
      </w:divBdr>
    </w:div>
    <w:div w:id="288586802">
      <w:bodyDiv w:val="1"/>
      <w:marLeft w:val="0"/>
      <w:marRight w:val="0"/>
      <w:marTop w:val="0"/>
      <w:marBottom w:val="0"/>
      <w:divBdr>
        <w:top w:val="none" w:sz="0" w:space="0" w:color="auto"/>
        <w:left w:val="none" w:sz="0" w:space="0" w:color="auto"/>
        <w:bottom w:val="none" w:sz="0" w:space="0" w:color="auto"/>
        <w:right w:val="none" w:sz="0" w:space="0" w:color="auto"/>
      </w:divBdr>
    </w:div>
    <w:div w:id="305401212">
      <w:bodyDiv w:val="1"/>
      <w:marLeft w:val="0"/>
      <w:marRight w:val="0"/>
      <w:marTop w:val="0"/>
      <w:marBottom w:val="0"/>
      <w:divBdr>
        <w:top w:val="none" w:sz="0" w:space="0" w:color="auto"/>
        <w:left w:val="none" w:sz="0" w:space="0" w:color="auto"/>
        <w:bottom w:val="none" w:sz="0" w:space="0" w:color="auto"/>
        <w:right w:val="none" w:sz="0" w:space="0" w:color="auto"/>
      </w:divBdr>
    </w:div>
    <w:div w:id="306476483">
      <w:bodyDiv w:val="1"/>
      <w:marLeft w:val="0"/>
      <w:marRight w:val="0"/>
      <w:marTop w:val="0"/>
      <w:marBottom w:val="0"/>
      <w:divBdr>
        <w:top w:val="none" w:sz="0" w:space="0" w:color="auto"/>
        <w:left w:val="none" w:sz="0" w:space="0" w:color="auto"/>
        <w:bottom w:val="none" w:sz="0" w:space="0" w:color="auto"/>
        <w:right w:val="none" w:sz="0" w:space="0" w:color="auto"/>
      </w:divBdr>
    </w:div>
    <w:div w:id="316539941">
      <w:bodyDiv w:val="1"/>
      <w:marLeft w:val="0"/>
      <w:marRight w:val="0"/>
      <w:marTop w:val="0"/>
      <w:marBottom w:val="0"/>
      <w:divBdr>
        <w:top w:val="none" w:sz="0" w:space="0" w:color="auto"/>
        <w:left w:val="none" w:sz="0" w:space="0" w:color="auto"/>
        <w:bottom w:val="none" w:sz="0" w:space="0" w:color="auto"/>
        <w:right w:val="none" w:sz="0" w:space="0" w:color="auto"/>
      </w:divBdr>
    </w:div>
    <w:div w:id="316694321">
      <w:bodyDiv w:val="1"/>
      <w:marLeft w:val="0"/>
      <w:marRight w:val="0"/>
      <w:marTop w:val="0"/>
      <w:marBottom w:val="0"/>
      <w:divBdr>
        <w:top w:val="none" w:sz="0" w:space="0" w:color="auto"/>
        <w:left w:val="none" w:sz="0" w:space="0" w:color="auto"/>
        <w:bottom w:val="none" w:sz="0" w:space="0" w:color="auto"/>
        <w:right w:val="none" w:sz="0" w:space="0" w:color="auto"/>
      </w:divBdr>
    </w:div>
    <w:div w:id="340356685">
      <w:bodyDiv w:val="1"/>
      <w:marLeft w:val="0"/>
      <w:marRight w:val="0"/>
      <w:marTop w:val="0"/>
      <w:marBottom w:val="0"/>
      <w:divBdr>
        <w:top w:val="none" w:sz="0" w:space="0" w:color="auto"/>
        <w:left w:val="none" w:sz="0" w:space="0" w:color="auto"/>
        <w:bottom w:val="none" w:sz="0" w:space="0" w:color="auto"/>
        <w:right w:val="none" w:sz="0" w:space="0" w:color="auto"/>
      </w:divBdr>
    </w:div>
    <w:div w:id="343869313">
      <w:bodyDiv w:val="1"/>
      <w:marLeft w:val="0"/>
      <w:marRight w:val="0"/>
      <w:marTop w:val="0"/>
      <w:marBottom w:val="0"/>
      <w:divBdr>
        <w:top w:val="none" w:sz="0" w:space="0" w:color="auto"/>
        <w:left w:val="none" w:sz="0" w:space="0" w:color="auto"/>
        <w:bottom w:val="none" w:sz="0" w:space="0" w:color="auto"/>
        <w:right w:val="none" w:sz="0" w:space="0" w:color="auto"/>
      </w:divBdr>
    </w:div>
    <w:div w:id="411396519">
      <w:bodyDiv w:val="1"/>
      <w:marLeft w:val="0"/>
      <w:marRight w:val="0"/>
      <w:marTop w:val="0"/>
      <w:marBottom w:val="0"/>
      <w:divBdr>
        <w:top w:val="none" w:sz="0" w:space="0" w:color="auto"/>
        <w:left w:val="none" w:sz="0" w:space="0" w:color="auto"/>
        <w:bottom w:val="none" w:sz="0" w:space="0" w:color="auto"/>
        <w:right w:val="none" w:sz="0" w:space="0" w:color="auto"/>
      </w:divBdr>
    </w:div>
    <w:div w:id="420682817">
      <w:bodyDiv w:val="1"/>
      <w:marLeft w:val="0"/>
      <w:marRight w:val="0"/>
      <w:marTop w:val="0"/>
      <w:marBottom w:val="0"/>
      <w:divBdr>
        <w:top w:val="none" w:sz="0" w:space="0" w:color="auto"/>
        <w:left w:val="none" w:sz="0" w:space="0" w:color="auto"/>
        <w:bottom w:val="none" w:sz="0" w:space="0" w:color="auto"/>
        <w:right w:val="none" w:sz="0" w:space="0" w:color="auto"/>
      </w:divBdr>
    </w:div>
    <w:div w:id="421995017">
      <w:bodyDiv w:val="1"/>
      <w:marLeft w:val="0"/>
      <w:marRight w:val="0"/>
      <w:marTop w:val="0"/>
      <w:marBottom w:val="0"/>
      <w:divBdr>
        <w:top w:val="none" w:sz="0" w:space="0" w:color="auto"/>
        <w:left w:val="none" w:sz="0" w:space="0" w:color="auto"/>
        <w:bottom w:val="none" w:sz="0" w:space="0" w:color="auto"/>
        <w:right w:val="none" w:sz="0" w:space="0" w:color="auto"/>
      </w:divBdr>
    </w:div>
    <w:div w:id="442462949">
      <w:bodyDiv w:val="1"/>
      <w:marLeft w:val="0"/>
      <w:marRight w:val="0"/>
      <w:marTop w:val="0"/>
      <w:marBottom w:val="0"/>
      <w:divBdr>
        <w:top w:val="none" w:sz="0" w:space="0" w:color="auto"/>
        <w:left w:val="none" w:sz="0" w:space="0" w:color="auto"/>
        <w:bottom w:val="none" w:sz="0" w:space="0" w:color="auto"/>
        <w:right w:val="none" w:sz="0" w:space="0" w:color="auto"/>
      </w:divBdr>
    </w:div>
    <w:div w:id="456486808">
      <w:bodyDiv w:val="1"/>
      <w:marLeft w:val="0"/>
      <w:marRight w:val="0"/>
      <w:marTop w:val="0"/>
      <w:marBottom w:val="0"/>
      <w:divBdr>
        <w:top w:val="none" w:sz="0" w:space="0" w:color="auto"/>
        <w:left w:val="none" w:sz="0" w:space="0" w:color="auto"/>
        <w:bottom w:val="none" w:sz="0" w:space="0" w:color="auto"/>
        <w:right w:val="none" w:sz="0" w:space="0" w:color="auto"/>
      </w:divBdr>
    </w:div>
    <w:div w:id="478418932">
      <w:bodyDiv w:val="1"/>
      <w:marLeft w:val="0"/>
      <w:marRight w:val="0"/>
      <w:marTop w:val="0"/>
      <w:marBottom w:val="0"/>
      <w:divBdr>
        <w:top w:val="none" w:sz="0" w:space="0" w:color="auto"/>
        <w:left w:val="none" w:sz="0" w:space="0" w:color="auto"/>
        <w:bottom w:val="none" w:sz="0" w:space="0" w:color="auto"/>
        <w:right w:val="none" w:sz="0" w:space="0" w:color="auto"/>
      </w:divBdr>
    </w:div>
    <w:div w:id="515264696">
      <w:bodyDiv w:val="1"/>
      <w:marLeft w:val="0"/>
      <w:marRight w:val="0"/>
      <w:marTop w:val="0"/>
      <w:marBottom w:val="0"/>
      <w:divBdr>
        <w:top w:val="none" w:sz="0" w:space="0" w:color="auto"/>
        <w:left w:val="none" w:sz="0" w:space="0" w:color="auto"/>
        <w:bottom w:val="none" w:sz="0" w:space="0" w:color="auto"/>
        <w:right w:val="none" w:sz="0" w:space="0" w:color="auto"/>
      </w:divBdr>
    </w:div>
    <w:div w:id="517432989">
      <w:bodyDiv w:val="1"/>
      <w:marLeft w:val="0"/>
      <w:marRight w:val="0"/>
      <w:marTop w:val="0"/>
      <w:marBottom w:val="0"/>
      <w:divBdr>
        <w:top w:val="none" w:sz="0" w:space="0" w:color="auto"/>
        <w:left w:val="none" w:sz="0" w:space="0" w:color="auto"/>
        <w:bottom w:val="none" w:sz="0" w:space="0" w:color="auto"/>
        <w:right w:val="none" w:sz="0" w:space="0" w:color="auto"/>
      </w:divBdr>
    </w:div>
    <w:div w:id="529882732">
      <w:bodyDiv w:val="1"/>
      <w:marLeft w:val="0"/>
      <w:marRight w:val="0"/>
      <w:marTop w:val="0"/>
      <w:marBottom w:val="0"/>
      <w:divBdr>
        <w:top w:val="none" w:sz="0" w:space="0" w:color="auto"/>
        <w:left w:val="none" w:sz="0" w:space="0" w:color="auto"/>
        <w:bottom w:val="none" w:sz="0" w:space="0" w:color="auto"/>
        <w:right w:val="none" w:sz="0" w:space="0" w:color="auto"/>
      </w:divBdr>
    </w:div>
    <w:div w:id="552927393">
      <w:bodyDiv w:val="1"/>
      <w:marLeft w:val="0"/>
      <w:marRight w:val="0"/>
      <w:marTop w:val="0"/>
      <w:marBottom w:val="0"/>
      <w:divBdr>
        <w:top w:val="none" w:sz="0" w:space="0" w:color="auto"/>
        <w:left w:val="none" w:sz="0" w:space="0" w:color="auto"/>
        <w:bottom w:val="none" w:sz="0" w:space="0" w:color="auto"/>
        <w:right w:val="none" w:sz="0" w:space="0" w:color="auto"/>
      </w:divBdr>
    </w:div>
    <w:div w:id="563954994">
      <w:bodyDiv w:val="1"/>
      <w:marLeft w:val="0"/>
      <w:marRight w:val="0"/>
      <w:marTop w:val="0"/>
      <w:marBottom w:val="0"/>
      <w:divBdr>
        <w:top w:val="none" w:sz="0" w:space="0" w:color="auto"/>
        <w:left w:val="none" w:sz="0" w:space="0" w:color="auto"/>
        <w:bottom w:val="none" w:sz="0" w:space="0" w:color="auto"/>
        <w:right w:val="none" w:sz="0" w:space="0" w:color="auto"/>
      </w:divBdr>
    </w:div>
    <w:div w:id="579826430">
      <w:bodyDiv w:val="1"/>
      <w:marLeft w:val="0"/>
      <w:marRight w:val="0"/>
      <w:marTop w:val="0"/>
      <w:marBottom w:val="0"/>
      <w:divBdr>
        <w:top w:val="none" w:sz="0" w:space="0" w:color="auto"/>
        <w:left w:val="none" w:sz="0" w:space="0" w:color="auto"/>
        <w:bottom w:val="none" w:sz="0" w:space="0" w:color="auto"/>
        <w:right w:val="none" w:sz="0" w:space="0" w:color="auto"/>
      </w:divBdr>
    </w:div>
    <w:div w:id="630356888">
      <w:bodyDiv w:val="1"/>
      <w:marLeft w:val="0"/>
      <w:marRight w:val="0"/>
      <w:marTop w:val="0"/>
      <w:marBottom w:val="0"/>
      <w:divBdr>
        <w:top w:val="none" w:sz="0" w:space="0" w:color="auto"/>
        <w:left w:val="none" w:sz="0" w:space="0" w:color="auto"/>
        <w:bottom w:val="none" w:sz="0" w:space="0" w:color="auto"/>
        <w:right w:val="none" w:sz="0" w:space="0" w:color="auto"/>
      </w:divBdr>
    </w:div>
    <w:div w:id="648679800">
      <w:bodyDiv w:val="1"/>
      <w:marLeft w:val="0"/>
      <w:marRight w:val="0"/>
      <w:marTop w:val="0"/>
      <w:marBottom w:val="0"/>
      <w:divBdr>
        <w:top w:val="none" w:sz="0" w:space="0" w:color="auto"/>
        <w:left w:val="none" w:sz="0" w:space="0" w:color="auto"/>
        <w:bottom w:val="none" w:sz="0" w:space="0" w:color="auto"/>
        <w:right w:val="none" w:sz="0" w:space="0" w:color="auto"/>
      </w:divBdr>
      <w:divsChild>
        <w:div w:id="431509931">
          <w:marLeft w:val="0"/>
          <w:marRight w:val="0"/>
          <w:marTop w:val="0"/>
          <w:marBottom w:val="0"/>
          <w:divBdr>
            <w:top w:val="none" w:sz="0" w:space="0" w:color="auto"/>
            <w:left w:val="none" w:sz="0" w:space="0" w:color="auto"/>
            <w:bottom w:val="none" w:sz="0" w:space="0" w:color="auto"/>
            <w:right w:val="none" w:sz="0" w:space="0" w:color="auto"/>
          </w:divBdr>
        </w:div>
      </w:divsChild>
    </w:div>
    <w:div w:id="657926954">
      <w:bodyDiv w:val="1"/>
      <w:marLeft w:val="0"/>
      <w:marRight w:val="0"/>
      <w:marTop w:val="0"/>
      <w:marBottom w:val="0"/>
      <w:divBdr>
        <w:top w:val="none" w:sz="0" w:space="0" w:color="auto"/>
        <w:left w:val="none" w:sz="0" w:space="0" w:color="auto"/>
        <w:bottom w:val="none" w:sz="0" w:space="0" w:color="auto"/>
        <w:right w:val="none" w:sz="0" w:space="0" w:color="auto"/>
      </w:divBdr>
    </w:div>
    <w:div w:id="669870232">
      <w:bodyDiv w:val="1"/>
      <w:marLeft w:val="0"/>
      <w:marRight w:val="0"/>
      <w:marTop w:val="0"/>
      <w:marBottom w:val="0"/>
      <w:divBdr>
        <w:top w:val="none" w:sz="0" w:space="0" w:color="auto"/>
        <w:left w:val="none" w:sz="0" w:space="0" w:color="auto"/>
        <w:bottom w:val="none" w:sz="0" w:space="0" w:color="auto"/>
        <w:right w:val="none" w:sz="0" w:space="0" w:color="auto"/>
      </w:divBdr>
    </w:div>
    <w:div w:id="676663751">
      <w:bodyDiv w:val="1"/>
      <w:marLeft w:val="0"/>
      <w:marRight w:val="0"/>
      <w:marTop w:val="0"/>
      <w:marBottom w:val="0"/>
      <w:divBdr>
        <w:top w:val="none" w:sz="0" w:space="0" w:color="auto"/>
        <w:left w:val="none" w:sz="0" w:space="0" w:color="auto"/>
        <w:bottom w:val="none" w:sz="0" w:space="0" w:color="auto"/>
        <w:right w:val="none" w:sz="0" w:space="0" w:color="auto"/>
      </w:divBdr>
    </w:div>
    <w:div w:id="698512006">
      <w:bodyDiv w:val="1"/>
      <w:marLeft w:val="0"/>
      <w:marRight w:val="0"/>
      <w:marTop w:val="0"/>
      <w:marBottom w:val="0"/>
      <w:divBdr>
        <w:top w:val="none" w:sz="0" w:space="0" w:color="auto"/>
        <w:left w:val="none" w:sz="0" w:space="0" w:color="auto"/>
        <w:bottom w:val="none" w:sz="0" w:space="0" w:color="auto"/>
        <w:right w:val="none" w:sz="0" w:space="0" w:color="auto"/>
      </w:divBdr>
    </w:div>
    <w:div w:id="718748701">
      <w:bodyDiv w:val="1"/>
      <w:marLeft w:val="0"/>
      <w:marRight w:val="0"/>
      <w:marTop w:val="0"/>
      <w:marBottom w:val="0"/>
      <w:divBdr>
        <w:top w:val="none" w:sz="0" w:space="0" w:color="auto"/>
        <w:left w:val="none" w:sz="0" w:space="0" w:color="auto"/>
        <w:bottom w:val="none" w:sz="0" w:space="0" w:color="auto"/>
        <w:right w:val="none" w:sz="0" w:space="0" w:color="auto"/>
      </w:divBdr>
      <w:divsChild>
        <w:div w:id="1073309281">
          <w:marLeft w:val="0"/>
          <w:marRight w:val="0"/>
          <w:marTop w:val="0"/>
          <w:marBottom w:val="0"/>
          <w:divBdr>
            <w:top w:val="none" w:sz="0" w:space="0" w:color="auto"/>
            <w:left w:val="none" w:sz="0" w:space="0" w:color="auto"/>
            <w:bottom w:val="none" w:sz="0" w:space="0" w:color="auto"/>
            <w:right w:val="none" w:sz="0" w:space="0" w:color="auto"/>
          </w:divBdr>
        </w:div>
        <w:div w:id="1226649599">
          <w:marLeft w:val="0"/>
          <w:marRight w:val="0"/>
          <w:marTop w:val="0"/>
          <w:marBottom w:val="0"/>
          <w:divBdr>
            <w:top w:val="none" w:sz="0" w:space="0" w:color="auto"/>
            <w:left w:val="none" w:sz="0" w:space="0" w:color="auto"/>
            <w:bottom w:val="none" w:sz="0" w:space="0" w:color="auto"/>
            <w:right w:val="none" w:sz="0" w:space="0" w:color="auto"/>
          </w:divBdr>
        </w:div>
        <w:div w:id="1833061413">
          <w:marLeft w:val="0"/>
          <w:marRight w:val="0"/>
          <w:marTop w:val="0"/>
          <w:marBottom w:val="0"/>
          <w:divBdr>
            <w:top w:val="none" w:sz="0" w:space="0" w:color="auto"/>
            <w:left w:val="none" w:sz="0" w:space="0" w:color="auto"/>
            <w:bottom w:val="none" w:sz="0" w:space="0" w:color="auto"/>
            <w:right w:val="none" w:sz="0" w:space="0" w:color="auto"/>
          </w:divBdr>
        </w:div>
        <w:div w:id="1857233187">
          <w:marLeft w:val="0"/>
          <w:marRight w:val="0"/>
          <w:marTop w:val="0"/>
          <w:marBottom w:val="0"/>
          <w:divBdr>
            <w:top w:val="none" w:sz="0" w:space="0" w:color="auto"/>
            <w:left w:val="none" w:sz="0" w:space="0" w:color="auto"/>
            <w:bottom w:val="none" w:sz="0" w:space="0" w:color="auto"/>
            <w:right w:val="none" w:sz="0" w:space="0" w:color="auto"/>
          </w:divBdr>
        </w:div>
      </w:divsChild>
    </w:div>
    <w:div w:id="727269107">
      <w:bodyDiv w:val="1"/>
      <w:marLeft w:val="0"/>
      <w:marRight w:val="0"/>
      <w:marTop w:val="0"/>
      <w:marBottom w:val="0"/>
      <w:divBdr>
        <w:top w:val="none" w:sz="0" w:space="0" w:color="auto"/>
        <w:left w:val="none" w:sz="0" w:space="0" w:color="auto"/>
        <w:bottom w:val="none" w:sz="0" w:space="0" w:color="auto"/>
        <w:right w:val="none" w:sz="0" w:space="0" w:color="auto"/>
      </w:divBdr>
    </w:div>
    <w:div w:id="753361774">
      <w:bodyDiv w:val="1"/>
      <w:marLeft w:val="0"/>
      <w:marRight w:val="0"/>
      <w:marTop w:val="0"/>
      <w:marBottom w:val="0"/>
      <w:divBdr>
        <w:top w:val="none" w:sz="0" w:space="0" w:color="auto"/>
        <w:left w:val="none" w:sz="0" w:space="0" w:color="auto"/>
        <w:bottom w:val="none" w:sz="0" w:space="0" w:color="auto"/>
        <w:right w:val="none" w:sz="0" w:space="0" w:color="auto"/>
      </w:divBdr>
    </w:div>
    <w:div w:id="762915753">
      <w:bodyDiv w:val="1"/>
      <w:marLeft w:val="0"/>
      <w:marRight w:val="0"/>
      <w:marTop w:val="0"/>
      <w:marBottom w:val="0"/>
      <w:divBdr>
        <w:top w:val="none" w:sz="0" w:space="0" w:color="auto"/>
        <w:left w:val="none" w:sz="0" w:space="0" w:color="auto"/>
        <w:bottom w:val="none" w:sz="0" w:space="0" w:color="auto"/>
        <w:right w:val="none" w:sz="0" w:space="0" w:color="auto"/>
      </w:divBdr>
    </w:div>
    <w:div w:id="784153122">
      <w:bodyDiv w:val="1"/>
      <w:marLeft w:val="0"/>
      <w:marRight w:val="0"/>
      <w:marTop w:val="0"/>
      <w:marBottom w:val="0"/>
      <w:divBdr>
        <w:top w:val="none" w:sz="0" w:space="0" w:color="auto"/>
        <w:left w:val="none" w:sz="0" w:space="0" w:color="auto"/>
        <w:bottom w:val="none" w:sz="0" w:space="0" w:color="auto"/>
        <w:right w:val="none" w:sz="0" w:space="0" w:color="auto"/>
      </w:divBdr>
    </w:div>
    <w:div w:id="797142157">
      <w:bodyDiv w:val="1"/>
      <w:marLeft w:val="0"/>
      <w:marRight w:val="0"/>
      <w:marTop w:val="0"/>
      <w:marBottom w:val="0"/>
      <w:divBdr>
        <w:top w:val="none" w:sz="0" w:space="0" w:color="auto"/>
        <w:left w:val="none" w:sz="0" w:space="0" w:color="auto"/>
        <w:bottom w:val="none" w:sz="0" w:space="0" w:color="auto"/>
        <w:right w:val="none" w:sz="0" w:space="0" w:color="auto"/>
      </w:divBdr>
      <w:divsChild>
        <w:div w:id="1697924302">
          <w:marLeft w:val="0"/>
          <w:marRight w:val="0"/>
          <w:marTop w:val="0"/>
          <w:marBottom w:val="0"/>
          <w:divBdr>
            <w:top w:val="none" w:sz="0" w:space="0" w:color="auto"/>
            <w:left w:val="none" w:sz="0" w:space="0" w:color="auto"/>
            <w:bottom w:val="none" w:sz="0" w:space="0" w:color="auto"/>
            <w:right w:val="none" w:sz="0" w:space="0" w:color="auto"/>
          </w:divBdr>
          <w:divsChild>
            <w:div w:id="474296791">
              <w:marLeft w:val="0"/>
              <w:marRight w:val="0"/>
              <w:marTop w:val="0"/>
              <w:marBottom w:val="0"/>
              <w:divBdr>
                <w:top w:val="none" w:sz="0" w:space="0" w:color="auto"/>
                <w:left w:val="none" w:sz="0" w:space="0" w:color="auto"/>
                <w:bottom w:val="none" w:sz="0" w:space="0" w:color="auto"/>
                <w:right w:val="none" w:sz="0" w:space="0" w:color="auto"/>
              </w:divBdr>
            </w:div>
            <w:div w:id="535778104">
              <w:marLeft w:val="0"/>
              <w:marRight w:val="0"/>
              <w:marTop w:val="0"/>
              <w:marBottom w:val="0"/>
              <w:divBdr>
                <w:top w:val="none" w:sz="0" w:space="0" w:color="auto"/>
                <w:left w:val="none" w:sz="0" w:space="0" w:color="auto"/>
                <w:bottom w:val="none" w:sz="0" w:space="0" w:color="auto"/>
                <w:right w:val="none" w:sz="0" w:space="0" w:color="auto"/>
              </w:divBdr>
            </w:div>
            <w:div w:id="669987137">
              <w:marLeft w:val="0"/>
              <w:marRight w:val="0"/>
              <w:marTop w:val="0"/>
              <w:marBottom w:val="0"/>
              <w:divBdr>
                <w:top w:val="none" w:sz="0" w:space="0" w:color="auto"/>
                <w:left w:val="none" w:sz="0" w:space="0" w:color="auto"/>
                <w:bottom w:val="none" w:sz="0" w:space="0" w:color="auto"/>
                <w:right w:val="none" w:sz="0" w:space="0" w:color="auto"/>
              </w:divBdr>
            </w:div>
            <w:div w:id="875432059">
              <w:marLeft w:val="0"/>
              <w:marRight w:val="0"/>
              <w:marTop w:val="0"/>
              <w:marBottom w:val="0"/>
              <w:divBdr>
                <w:top w:val="none" w:sz="0" w:space="0" w:color="auto"/>
                <w:left w:val="none" w:sz="0" w:space="0" w:color="auto"/>
                <w:bottom w:val="none" w:sz="0" w:space="0" w:color="auto"/>
                <w:right w:val="none" w:sz="0" w:space="0" w:color="auto"/>
              </w:divBdr>
            </w:div>
            <w:div w:id="185999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3987">
      <w:bodyDiv w:val="1"/>
      <w:marLeft w:val="0"/>
      <w:marRight w:val="0"/>
      <w:marTop w:val="0"/>
      <w:marBottom w:val="0"/>
      <w:divBdr>
        <w:top w:val="none" w:sz="0" w:space="0" w:color="auto"/>
        <w:left w:val="none" w:sz="0" w:space="0" w:color="auto"/>
        <w:bottom w:val="none" w:sz="0" w:space="0" w:color="auto"/>
        <w:right w:val="none" w:sz="0" w:space="0" w:color="auto"/>
      </w:divBdr>
    </w:div>
    <w:div w:id="801733325">
      <w:bodyDiv w:val="1"/>
      <w:marLeft w:val="0"/>
      <w:marRight w:val="0"/>
      <w:marTop w:val="0"/>
      <w:marBottom w:val="0"/>
      <w:divBdr>
        <w:top w:val="none" w:sz="0" w:space="0" w:color="auto"/>
        <w:left w:val="none" w:sz="0" w:space="0" w:color="auto"/>
        <w:bottom w:val="none" w:sz="0" w:space="0" w:color="auto"/>
        <w:right w:val="none" w:sz="0" w:space="0" w:color="auto"/>
      </w:divBdr>
    </w:div>
    <w:div w:id="822893264">
      <w:bodyDiv w:val="1"/>
      <w:marLeft w:val="0"/>
      <w:marRight w:val="0"/>
      <w:marTop w:val="0"/>
      <w:marBottom w:val="0"/>
      <w:divBdr>
        <w:top w:val="none" w:sz="0" w:space="0" w:color="auto"/>
        <w:left w:val="none" w:sz="0" w:space="0" w:color="auto"/>
        <w:bottom w:val="none" w:sz="0" w:space="0" w:color="auto"/>
        <w:right w:val="none" w:sz="0" w:space="0" w:color="auto"/>
      </w:divBdr>
    </w:div>
    <w:div w:id="846987483">
      <w:bodyDiv w:val="1"/>
      <w:marLeft w:val="0"/>
      <w:marRight w:val="0"/>
      <w:marTop w:val="0"/>
      <w:marBottom w:val="0"/>
      <w:divBdr>
        <w:top w:val="none" w:sz="0" w:space="0" w:color="auto"/>
        <w:left w:val="none" w:sz="0" w:space="0" w:color="auto"/>
        <w:bottom w:val="none" w:sz="0" w:space="0" w:color="auto"/>
        <w:right w:val="none" w:sz="0" w:space="0" w:color="auto"/>
      </w:divBdr>
    </w:div>
    <w:div w:id="852039998">
      <w:bodyDiv w:val="1"/>
      <w:marLeft w:val="0"/>
      <w:marRight w:val="0"/>
      <w:marTop w:val="0"/>
      <w:marBottom w:val="0"/>
      <w:divBdr>
        <w:top w:val="none" w:sz="0" w:space="0" w:color="auto"/>
        <w:left w:val="none" w:sz="0" w:space="0" w:color="auto"/>
        <w:bottom w:val="none" w:sz="0" w:space="0" w:color="auto"/>
        <w:right w:val="none" w:sz="0" w:space="0" w:color="auto"/>
      </w:divBdr>
    </w:div>
    <w:div w:id="925725315">
      <w:bodyDiv w:val="1"/>
      <w:marLeft w:val="0"/>
      <w:marRight w:val="0"/>
      <w:marTop w:val="0"/>
      <w:marBottom w:val="0"/>
      <w:divBdr>
        <w:top w:val="none" w:sz="0" w:space="0" w:color="auto"/>
        <w:left w:val="none" w:sz="0" w:space="0" w:color="auto"/>
        <w:bottom w:val="none" w:sz="0" w:space="0" w:color="auto"/>
        <w:right w:val="none" w:sz="0" w:space="0" w:color="auto"/>
      </w:divBdr>
    </w:div>
    <w:div w:id="950356972">
      <w:bodyDiv w:val="1"/>
      <w:marLeft w:val="0"/>
      <w:marRight w:val="0"/>
      <w:marTop w:val="0"/>
      <w:marBottom w:val="0"/>
      <w:divBdr>
        <w:top w:val="none" w:sz="0" w:space="0" w:color="auto"/>
        <w:left w:val="none" w:sz="0" w:space="0" w:color="auto"/>
        <w:bottom w:val="none" w:sz="0" w:space="0" w:color="auto"/>
        <w:right w:val="none" w:sz="0" w:space="0" w:color="auto"/>
      </w:divBdr>
      <w:divsChild>
        <w:div w:id="3172267">
          <w:marLeft w:val="0"/>
          <w:marRight w:val="0"/>
          <w:marTop w:val="0"/>
          <w:marBottom w:val="0"/>
          <w:divBdr>
            <w:top w:val="none" w:sz="0" w:space="0" w:color="auto"/>
            <w:left w:val="none" w:sz="0" w:space="0" w:color="auto"/>
            <w:bottom w:val="none" w:sz="0" w:space="0" w:color="auto"/>
            <w:right w:val="none" w:sz="0" w:space="0" w:color="auto"/>
          </w:divBdr>
        </w:div>
      </w:divsChild>
    </w:div>
    <w:div w:id="973750230">
      <w:bodyDiv w:val="1"/>
      <w:marLeft w:val="0"/>
      <w:marRight w:val="0"/>
      <w:marTop w:val="0"/>
      <w:marBottom w:val="0"/>
      <w:divBdr>
        <w:top w:val="none" w:sz="0" w:space="0" w:color="auto"/>
        <w:left w:val="none" w:sz="0" w:space="0" w:color="auto"/>
        <w:bottom w:val="none" w:sz="0" w:space="0" w:color="auto"/>
        <w:right w:val="none" w:sz="0" w:space="0" w:color="auto"/>
      </w:divBdr>
    </w:div>
    <w:div w:id="1001205144">
      <w:bodyDiv w:val="1"/>
      <w:marLeft w:val="0"/>
      <w:marRight w:val="0"/>
      <w:marTop w:val="0"/>
      <w:marBottom w:val="0"/>
      <w:divBdr>
        <w:top w:val="none" w:sz="0" w:space="0" w:color="auto"/>
        <w:left w:val="none" w:sz="0" w:space="0" w:color="auto"/>
        <w:bottom w:val="none" w:sz="0" w:space="0" w:color="auto"/>
        <w:right w:val="none" w:sz="0" w:space="0" w:color="auto"/>
      </w:divBdr>
    </w:div>
    <w:div w:id="1017080087">
      <w:bodyDiv w:val="1"/>
      <w:marLeft w:val="0"/>
      <w:marRight w:val="0"/>
      <w:marTop w:val="0"/>
      <w:marBottom w:val="0"/>
      <w:divBdr>
        <w:top w:val="none" w:sz="0" w:space="0" w:color="auto"/>
        <w:left w:val="none" w:sz="0" w:space="0" w:color="auto"/>
        <w:bottom w:val="none" w:sz="0" w:space="0" w:color="auto"/>
        <w:right w:val="none" w:sz="0" w:space="0" w:color="auto"/>
      </w:divBdr>
    </w:div>
    <w:div w:id="1024944977">
      <w:bodyDiv w:val="1"/>
      <w:marLeft w:val="0"/>
      <w:marRight w:val="0"/>
      <w:marTop w:val="0"/>
      <w:marBottom w:val="0"/>
      <w:divBdr>
        <w:top w:val="none" w:sz="0" w:space="0" w:color="auto"/>
        <w:left w:val="none" w:sz="0" w:space="0" w:color="auto"/>
        <w:bottom w:val="none" w:sz="0" w:space="0" w:color="auto"/>
        <w:right w:val="none" w:sz="0" w:space="0" w:color="auto"/>
      </w:divBdr>
    </w:div>
    <w:div w:id="1047680972">
      <w:bodyDiv w:val="1"/>
      <w:marLeft w:val="0"/>
      <w:marRight w:val="0"/>
      <w:marTop w:val="0"/>
      <w:marBottom w:val="0"/>
      <w:divBdr>
        <w:top w:val="none" w:sz="0" w:space="0" w:color="auto"/>
        <w:left w:val="none" w:sz="0" w:space="0" w:color="auto"/>
        <w:bottom w:val="none" w:sz="0" w:space="0" w:color="auto"/>
        <w:right w:val="none" w:sz="0" w:space="0" w:color="auto"/>
      </w:divBdr>
    </w:div>
    <w:div w:id="1115171290">
      <w:bodyDiv w:val="1"/>
      <w:marLeft w:val="0"/>
      <w:marRight w:val="0"/>
      <w:marTop w:val="0"/>
      <w:marBottom w:val="0"/>
      <w:divBdr>
        <w:top w:val="none" w:sz="0" w:space="0" w:color="auto"/>
        <w:left w:val="none" w:sz="0" w:space="0" w:color="auto"/>
        <w:bottom w:val="none" w:sz="0" w:space="0" w:color="auto"/>
        <w:right w:val="none" w:sz="0" w:space="0" w:color="auto"/>
      </w:divBdr>
    </w:div>
    <w:div w:id="1132137381">
      <w:bodyDiv w:val="1"/>
      <w:marLeft w:val="0"/>
      <w:marRight w:val="0"/>
      <w:marTop w:val="0"/>
      <w:marBottom w:val="0"/>
      <w:divBdr>
        <w:top w:val="none" w:sz="0" w:space="0" w:color="auto"/>
        <w:left w:val="none" w:sz="0" w:space="0" w:color="auto"/>
        <w:bottom w:val="none" w:sz="0" w:space="0" w:color="auto"/>
        <w:right w:val="none" w:sz="0" w:space="0" w:color="auto"/>
      </w:divBdr>
      <w:divsChild>
        <w:div w:id="1931347997">
          <w:marLeft w:val="0"/>
          <w:marRight w:val="0"/>
          <w:marTop w:val="0"/>
          <w:marBottom w:val="0"/>
          <w:divBdr>
            <w:top w:val="none" w:sz="0" w:space="0" w:color="auto"/>
            <w:left w:val="none" w:sz="0" w:space="0" w:color="auto"/>
            <w:bottom w:val="none" w:sz="0" w:space="0" w:color="auto"/>
            <w:right w:val="none" w:sz="0" w:space="0" w:color="auto"/>
          </w:divBdr>
        </w:div>
      </w:divsChild>
    </w:div>
    <w:div w:id="1160003713">
      <w:bodyDiv w:val="1"/>
      <w:marLeft w:val="0"/>
      <w:marRight w:val="0"/>
      <w:marTop w:val="0"/>
      <w:marBottom w:val="0"/>
      <w:divBdr>
        <w:top w:val="none" w:sz="0" w:space="0" w:color="auto"/>
        <w:left w:val="none" w:sz="0" w:space="0" w:color="auto"/>
        <w:bottom w:val="none" w:sz="0" w:space="0" w:color="auto"/>
        <w:right w:val="none" w:sz="0" w:space="0" w:color="auto"/>
      </w:divBdr>
    </w:div>
    <w:div w:id="1180655189">
      <w:bodyDiv w:val="1"/>
      <w:marLeft w:val="0"/>
      <w:marRight w:val="0"/>
      <w:marTop w:val="0"/>
      <w:marBottom w:val="0"/>
      <w:divBdr>
        <w:top w:val="none" w:sz="0" w:space="0" w:color="auto"/>
        <w:left w:val="none" w:sz="0" w:space="0" w:color="auto"/>
        <w:bottom w:val="none" w:sz="0" w:space="0" w:color="auto"/>
        <w:right w:val="none" w:sz="0" w:space="0" w:color="auto"/>
      </w:divBdr>
    </w:div>
    <w:div w:id="1192256682">
      <w:bodyDiv w:val="1"/>
      <w:marLeft w:val="0"/>
      <w:marRight w:val="0"/>
      <w:marTop w:val="0"/>
      <w:marBottom w:val="0"/>
      <w:divBdr>
        <w:top w:val="none" w:sz="0" w:space="0" w:color="auto"/>
        <w:left w:val="none" w:sz="0" w:space="0" w:color="auto"/>
        <w:bottom w:val="none" w:sz="0" w:space="0" w:color="auto"/>
        <w:right w:val="none" w:sz="0" w:space="0" w:color="auto"/>
      </w:divBdr>
    </w:div>
    <w:div w:id="1196968667">
      <w:bodyDiv w:val="1"/>
      <w:marLeft w:val="0"/>
      <w:marRight w:val="0"/>
      <w:marTop w:val="0"/>
      <w:marBottom w:val="0"/>
      <w:divBdr>
        <w:top w:val="none" w:sz="0" w:space="0" w:color="auto"/>
        <w:left w:val="none" w:sz="0" w:space="0" w:color="auto"/>
        <w:bottom w:val="none" w:sz="0" w:space="0" w:color="auto"/>
        <w:right w:val="none" w:sz="0" w:space="0" w:color="auto"/>
      </w:divBdr>
    </w:div>
    <w:div w:id="1219510902">
      <w:bodyDiv w:val="1"/>
      <w:marLeft w:val="0"/>
      <w:marRight w:val="0"/>
      <w:marTop w:val="0"/>
      <w:marBottom w:val="0"/>
      <w:divBdr>
        <w:top w:val="none" w:sz="0" w:space="0" w:color="auto"/>
        <w:left w:val="none" w:sz="0" w:space="0" w:color="auto"/>
        <w:bottom w:val="none" w:sz="0" w:space="0" w:color="auto"/>
        <w:right w:val="none" w:sz="0" w:space="0" w:color="auto"/>
      </w:divBdr>
    </w:div>
    <w:div w:id="1245871340">
      <w:bodyDiv w:val="1"/>
      <w:marLeft w:val="0"/>
      <w:marRight w:val="0"/>
      <w:marTop w:val="0"/>
      <w:marBottom w:val="0"/>
      <w:divBdr>
        <w:top w:val="none" w:sz="0" w:space="0" w:color="auto"/>
        <w:left w:val="none" w:sz="0" w:space="0" w:color="auto"/>
        <w:bottom w:val="none" w:sz="0" w:space="0" w:color="auto"/>
        <w:right w:val="none" w:sz="0" w:space="0" w:color="auto"/>
      </w:divBdr>
    </w:div>
    <w:div w:id="1324772419">
      <w:bodyDiv w:val="1"/>
      <w:marLeft w:val="0"/>
      <w:marRight w:val="0"/>
      <w:marTop w:val="0"/>
      <w:marBottom w:val="0"/>
      <w:divBdr>
        <w:top w:val="none" w:sz="0" w:space="0" w:color="auto"/>
        <w:left w:val="none" w:sz="0" w:space="0" w:color="auto"/>
        <w:bottom w:val="none" w:sz="0" w:space="0" w:color="auto"/>
        <w:right w:val="none" w:sz="0" w:space="0" w:color="auto"/>
      </w:divBdr>
    </w:div>
    <w:div w:id="1352875208">
      <w:bodyDiv w:val="1"/>
      <w:marLeft w:val="0"/>
      <w:marRight w:val="0"/>
      <w:marTop w:val="0"/>
      <w:marBottom w:val="0"/>
      <w:divBdr>
        <w:top w:val="none" w:sz="0" w:space="0" w:color="auto"/>
        <w:left w:val="none" w:sz="0" w:space="0" w:color="auto"/>
        <w:bottom w:val="none" w:sz="0" w:space="0" w:color="auto"/>
        <w:right w:val="none" w:sz="0" w:space="0" w:color="auto"/>
      </w:divBdr>
    </w:div>
    <w:div w:id="1368406813">
      <w:bodyDiv w:val="1"/>
      <w:marLeft w:val="0"/>
      <w:marRight w:val="0"/>
      <w:marTop w:val="0"/>
      <w:marBottom w:val="0"/>
      <w:divBdr>
        <w:top w:val="none" w:sz="0" w:space="0" w:color="auto"/>
        <w:left w:val="none" w:sz="0" w:space="0" w:color="auto"/>
        <w:bottom w:val="none" w:sz="0" w:space="0" w:color="auto"/>
        <w:right w:val="none" w:sz="0" w:space="0" w:color="auto"/>
      </w:divBdr>
    </w:div>
    <w:div w:id="1375498373">
      <w:bodyDiv w:val="1"/>
      <w:marLeft w:val="0"/>
      <w:marRight w:val="0"/>
      <w:marTop w:val="0"/>
      <w:marBottom w:val="0"/>
      <w:divBdr>
        <w:top w:val="none" w:sz="0" w:space="0" w:color="auto"/>
        <w:left w:val="none" w:sz="0" w:space="0" w:color="auto"/>
        <w:bottom w:val="none" w:sz="0" w:space="0" w:color="auto"/>
        <w:right w:val="none" w:sz="0" w:space="0" w:color="auto"/>
      </w:divBdr>
    </w:div>
    <w:div w:id="1408767260">
      <w:bodyDiv w:val="1"/>
      <w:marLeft w:val="0"/>
      <w:marRight w:val="0"/>
      <w:marTop w:val="0"/>
      <w:marBottom w:val="0"/>
      <w:divBdr>
        <w:top w:val="none" w:sz="0" w:space="0" w:color="auto"/>
        <w:left w:val="none" w:sz="0" w:space="0" w:color="auto"/>
        <w:bottom w:val="none" w:sz="0" w:space="0" w:color="auto"/>
        <w:right w:val="none" w:sz="0" w:space="0" w:color="auto"/>
      </w:divBdr>
      <w:divsChild>
        <w:div w:id="1222712671">
          <w:marLeft w:val="0"/>
          <w:marRight w:val="0"/>
          <w:marTop w:val="0"/>
          <w:marBottom w:val="0"/>
          <w:divBdr>
            <w:top w:val="none" w:sz="0" w:space="0" w:color="auto"/>
            <w:left w:val="none" w:sz="0" w:space="0" w:color="auto"/>
            <w:bottom w:val="none" w:sz="0" w:space="0" w:color="auto"/>
            <w:right w:val="none" w:sz="0" w:space="0" w:color="auto"/>
          </w:divBdr>
          <w:divsChild>
            <w:div w:id="1832410898">
              <w:marLeft w:val="0"/>
              <w:marRight w:val="0"/>
              <w:marTop w:val="0"/>
              <w:marBottom w:val="0"/>
              <w:divBdr>
                <w:top w:val="none" w:sz="0" w:space="0" w:color="auto"/>
                <w:left w:val="none" w:sz="0" w:space="0" w:color="auto"/>
                <w:bottom w:val="none" w:sz="0" w:space="0" w:color="auto"/>
                <w:right w:val="none" w:sz="0" w:space="0" w:color="auto"/>
              </w:divBdr>
              <w:divsChild>
                <w:div w:id="179010055">
                  <w:marLeft w:val="0"/>
                  <w:marRight w:val="0"/>
                  <w:marTop w:val="0"/>
                  <w:marBottom w:val="0"/>
                  <w:divBdr>
                    <w:top w:val="none" w:sz="0" w:space="0" w:color="auto"/>
                    <w:left w:val="none" w:sz="0" w:space="0" w:color="auto"/>
                    <w:bottom w:val="none" w:sz="0" w:space="0" w:color="auto"/>
                    <w:right w:val="none" w:sz="0" w:space="0" w:color="auto"/>
                  </w:divBdr>
                </w:div>
                <w:div w:id="205216715">
                  <w:marLeft w:val="0"/>
                  <w:marRight w:val="0"/>
                  <w:marTop w:val="0"/>
                  <w:marBottom w:val="0"/>
                  <w:divBdr>
                    <w:top w:val="none" w:sz="0" w:space="0" w:color="auto"/>
                    <w:left w:val="none" w:sz="0" w:space="0" w:color="auto"/>
                    <w:bottom w:val="none" w:sz="0" w:space="0" w:color="auto"/>
                    <w:right w:val="none" w:sz="0" w:space="0" w:color="auto"/>
                  </w:divBdr>
                </w:div>
                <w:div w:id="318656785">
                  <w:marLeft w:val="0"/>
                  <w:marRight w:val="0"/>
                  <w:marTop w:val="0"/>
                  <w:marBottom w:val="0"/>
                  <w:divBdr>
                    <w:top w:val="none" w:sz="0" w:space="0" w:color="auto"/>
                    <w:left w:val="none" w:sz="0" w:space="0" w:color="auto"/>
                    <w:bottom w:val="none" w:sz="0" w:space="0" w:color="auto"/>
                    <w:right w:val="none" w:sz="0" w:space="0" w:color="auto"/>
                  </w:divBdr>
                  <w:divsChild>
                    <w:div w:id="633407646">
                      <w:marLeft w:val="0"/>
                      <w:marRight w:val="0"/>
                      <w:marTop w:val="0"/>
                      <w:marBottom w:val="0"/>
                      <w:divBdr>
                        <w:top w:val="none" w:sz="0" w:space="0" w:color="auto"/>
                        <w:left w:val="none" w:sz="0" w:space="0" w:color="auto"/>
                        <w:bottom w:val="none" w:sz="0" w:space="0" w:color="auto"/>
                        <w:right w:val="none" w:sz="0" w:space="0" w:color="auto"/>
                      </w:divBdr>
                    </w:div>
                    <w:div w:id="6884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461749">
      <w:bodyDiv w:val="1"/>
      <w:marLeft w:val="0"/>
      <w:marRight w:val="0"/>
      <w:marTop w:val="0"/>
      <w:marBottom w:val="0"/>
      <w:divBdr>
        <w:top w:val="none" w:sz="0" w:space="0" w:color="auto"/>
        <w:left w:val="none" w:sz="0" w:space="0" w:color="auto"/>
        <w:bottom w:val="none" w:sz="0" w:space="0" w:color="auto"/>
        <w:right w:val="none" w:sz="0" w:space="0" w:color="auto"/>
      </w:divBdr>
    </w:div>
    <w:div w:id="1420173924">
      <w:bodyDiv w:val="1"/>
      <w:marLeft w:val="0"/>
      <w:marRight w:val="0"/>
      <w:marTop w:val="0"/>
      <w:marBottom w:val="0"/>
      <w:divBdr>
        <w:top w:val="none" w:sz="0" w:space="0" w:color="auto"/>
        <w:left w:val="none" w:sz="0" w:space="0" w:color="auto"/>
        <w:bottom w:val="none" w:sz="0" w:space="0" w:color="auto"/>
        <w:right w:val="none" w:sz="0" w:space="0" w:color="auto"/>
      </w:divBdr>
    </w:div>
    <w:div w:id="1443915000">
      <w:bodyDiv w:val="1"/>
      <w:marLeft w:val="0"/>
      <w:marRight w:val="0"/>
      <w:marTop w:val="0"/>
      <w:marBottom w:val="0"/>
      <w:divBdr>
        <w:top w:val="none" w:sz="0" w:space="0" w:color="auto"/>
        <w:left w:val="none" w:sz="0" w:space="0" w:color="auto"/>
        <w:bottom w:val="none" w:sz="0" w:space="0" w:color="auto"/>
        <w:right w:val="none" w:sz="0" w:space="0" w:color="auto"/>
      </w:divBdr>
    </w:div>
    <w:div w:id="1472867382">
      <w:bodyDiv w:val="1"/>
      <w:marLeft w:val="0"/>
      <w:marRight w:val="0"/>
      <w:marTop w:val="0"/>
      <w:marBottom w:val="0"/>
      <w:divBdr>
        <w:top w:val="none" w:sz="0" w:space="0" w:color="auto"/>
        <w:left w:val="none" w:sz="0" w:space="0" w:color="auto"/>
        <w:bottom w:val="none" w:sz="0" w:space="0" w:color="auto"/>
        <w:right w:val="none" w:sz="0" w:space="0" w:color="auto"/>
      </w:divBdr>
    </w:div>
    <w:div w:id="1495145654">
      <w:bodyDiv w:val="1"/>
      <w:marLeft w:val="0"/>
      <w:marRight w:val="0"/>
      <w:marTop w:val="0"/>
      <w:marBottom w:val="0"/>
      <w:divBdr>
        <w:top w:val="none" w:sz="0" w:space="0" w:color="auto"/>
        <w:left w:val="none" w:sz="0" w:space="0" w:color="auto"/>
        <w:bottom w:val="none" w:sz="0" w:space="0" w:color="auto"/>
        <w:right w:val="none" w:sz="0" w:space="0" w:color="auto"/>
      </w:divBdr>
    </w:div>
    <w:div w:id="1502239796">
      <w:bodyDiv w:val="1"/>
      <w:marLeft w:val="0"/>
      <w:marRight w:val="0"/>
      <w:marTop w:val="0"/>
      <w:marBottom w:val="0"/>
      <w:divBdr>
        <w:top w:val="none" w:sz="0" w:space="0" w:color="auto"/>
        <w:left w:val="none" w:sz="0" w:space="0" w:color="auto"/>
        <w:bottom w:val="none" w:sz="0" w:space="0" w:color="auto"/>
        <w:right w:val="none" w:sz="0" w:space="0" w:color="auto"/>
      </w:divBdr>
    </w:div>
    <w:div w:id="1571691696">
      <w:bodyDiv w:val="1"/>
      <w:marLeft w:val="0"/>
      <w:marRight w:val="0"/>
      <w:marTop w:val="0"/>
      <w:marBottom w:val="0"/>
      <w:divBdr>
        <w:top w:val="none" w:sz="0" w:space="0" w:color="auto"/>
        <w:left w:val="none" w:sz="0" w:space="0" w:color="auto"/>
        <w:bottom w:val="none" w:sz="0" w:space="0" w:color="auto"/>
        <w:right w:val="none" w:sz="0" w:space="0" w:color="auto"/>
      </w:divBdr>
    </w:div>
    <w:div w:id="1571963595">
      <w:bodyDiv w:val="1"/>
      <w:marLeft w:val="0"/>
      <w:marRight w:val="0"/>
      <w:marTop w:val="0"/>
      <w:marBottom w:val="0"/>
      <w:divBdr>
        <w:top w:val="none" w:sz="0" w:space="0" w:color="auto"/>
        <w:left w:val="none" w:sz="0" w:space="0" w:color="auto"/>
        <w:bottom w:val="none" w:sz="0" w:space="0" w:color="auto"/>
        <w:right w:val="none" w:sz="0" w:space="0" w:color="auto"/>
      </w:divBdr>
    </w:div>
    <w:div w:id="1605772596">
      <w:bodyDiv w:val="1"/>
      <w:marLeft w:val="0"/>
      <w:marRight w:val="0"/>
      <w:marTop w:val="0"/>
      <w:marBottom w:val="0"/>
      <w:divBdr>
        <w:top w:val="none" w:sz="0" w:space="0" w:color="auto"/>
        <w:left w:val="none" w:sz="0" w:space="0" w:color="auto"/>
        <w:bottom w:val="none" w:sz="0" w:space="0" w:color="auto"/>
        <w:right w:val="none" w:sz="0" w:space="0" w:color="auto"/>
      </w:divBdr>
    </w:div>
    <w:div w:id="1623800359">
      <w:bodyDiv w:val="1"/>
      <w:marLeft w:val="0"/>
      <w:marRight w:val="0"/>
      <w:marTop w:val="0"/>
      <w:marBottom w:val="0"/>
      <w:divBdr>
        <w:top w:val="none" w:sz="0" w:space="0" w:color="auto"/>
        <w:left w:val="none" w:sz="0" w:space="0" w:color="auto"/>
        <w:bottom w:val="none" w:sz="0" w:space="0" w:color="auto"/>
        <w:right w:val="none" w:sz="0" w:space="0" w:color="auto"/>
      </w:divBdr>
    </w:div>
    <w:div w:id="1669795927">
      <w:bodyDiv w:val="1"/>
      <w:marLeft w:val="0"/>
      <w:marRight w:val="0"/>
      <w:marTop w:val="0"/>
      <w:marBottom w:val="0"/>
      <w:divBdr>
        <w:top w:val="none" w:sz="0" w:space="0" w:color="auto"/>
        <w:left w:val="none" w:sz="0" w:space="0" w:color="auto"/>
        <w:bottom w:val="none" w:sz="0" w:space="0" w:color="auto"/>
        <w:right w:val="none" w:sz="0" w:space="0" w:color="auto"/>
      </w:divBdr>
    </w:div>
    <w:div w:id="1686589356">
      <w:bodyDiv w:val="1"/>
      <w:marLeft w:val="0"/>
      <w:marRight w:val="0"/>
      <w:marTop w:val="0"/>
      <w:marBottom w:val="0"/>
      <w:divBdr>
        <w:top w:val="none" w:sz="0" w:space="0" w:color="auto"/>
        <w:left w:val="none" w:sz="0" w:space="0" w:color="auto"/>
        <w:bottom w:val="none" w:sz="0" w:space="0" w:color="auto"/>
        <w:right w:val="none" w:sz="0" w:space="0" w:color="auto"/>
      </w:divBdr>
    </w:div>
    <w:div w:id="1686663264">
      <w:bodyDiv w:val="1"/>
      <w:marLeft w:val="0"/>
      <w:marRight w:val="0"/>
      <w:marTop w:val="0"/>
      <w:marBottom w:val="0"/>
      <w:divBdr>
        <w:top w:val="none" w:sz="0" w:space="0" w:color="auto"/>
        <w:left w:val="none" w:sz="0" w:space="0" w:color="auto"/>
        <w:bottom w:val="none" w:sz="0" w:space="0" w:color="auto"/>
        <w:right w:val="none" w:sz="0" w:space="0" w:color="auto"/>
      </w:divBdr>
    </w:div>
    <w:div w:id="1696465949">
      <w:bodyDiv w:val="1"/>
      <w:marLeft w:val="0"/>
      <w:marRight w:val="0"/>
      <w:marTop w:val="0"/>
      <w:marBottom w:val="0"/>
      <w:divBdr>
        <w:top w:val="none" w:sz="0" w:space="0" w:color="auto"/>
        <w:left w:val="none" w:sz="0" w:space="0" w:color="auto"/>
        <w:bottom w:val="none" w:sz="0" w:space="0" w:color="auto"/>
        <w:right w:val="none" w:sz="0" w:space="0" w:color="auto"/>
      </w:divBdr>
    </w:div>
    <w:div w:id="1704162720">
      <w:bodyDiv w:val="1"/>
      <w:marLeft w:val="0"/>
      <w:marRight w:val="0"/>
      <w:marTop w:val="0"/>
      <w:marBottom w:val="0"/>
      <w:divBdr>
        <w:top w:val="none" w:sz="0" w:space="0" w:color="auto"/>
        <w:left w:val="none" w:sz="0" w:space="0" w:color="auto"/>
        <w:bottom w:val="none" w:sz="0" w:space="0" w:color="auto"/>
        <w:right w:val="none" w:sz="0" w:space="0" w:color="auto"/>
      </w:divBdr>
    </w:div>
    <w:div w:id="1747191073">
      <w:bodyDiv w:val="1"/>
      <w:marLeft w:val="0"/>
      <w:marRight w:val="0"/>
      <w:marTop w:val="0"/>
      <w:marBottom w:val="0"/>
      <w:divBdr>
        <w:top w:val="none" w:sz="0" w:space="0" w:color="auto"/>
        <w:left w:val="none" w:sz="0" w:space="0" w:color="auto"/>
        <w:bottom w:val="none" w:sz="0" w:space="0" w:color="auto"/>
        <w:right w:val="none" w:sz="0" w:space="0" w:color="auto"/>
      </w:divBdr>
    </w:div>
    <w:div w:id="1797718448">
      <w:bodyDiv w:val="1"/>
      <w:marLeft w:val="0"/>
      <w:marRight w:val="0"/>
      <w:marTop w:val="0"/>
      <w:marBottom w:val="0"/>
      <w:divBdr>
        <w:top w:val="none" w:sz="0" w:space="0" w:color="auto"/>
        <w:left w:val="none" w:sz="0" w:space="0" w:color="auto"/>
        <w:bottom w:val="none" w:sz="0" w:space="0" w:color="auto"/>
        <w:right w:val="none" w:sz="0" w:space="0" w:color="auto"/>
      </w:divBdr>
    </w:div>
    <w:div w:id="1803185452">
      <w:bodyDiv w:val="1"/>
      <w:marLeft w:val="0"/>
      <w:marRight w:val="0"/>
      <w:marTop w:val="0"/>
      <w:marBottom w:val="0"/>
      <w:divBdr>
        <w:top w:val="none" w:sz="0" w:space="0" w:color="auto"/>
        <w:left w:val="none" w:sz="0" w:space="0" w:color="auto"/>
        <w:bottom w:val="none" w:sz="0" w:space="0" w:color="auto"/>
        <w:right w:val="none" w:sz="0" w:space="0" w:color="auto"/>
      </w:divBdr>
    </w:div>
    <w:div w:id="1804927461">
      <w:bodyDiv w:val="1"/>
      <w:marLeft w:val="0"/>
      <w:marRight w:val="0"/>
      <w:marTop w:val="0"/>
      <w:marBottom w:val="0"/>
      <w:divBdr>
        <w:top w:val="none" w:sz="0" w:space="0" w:color="auto"/>
        <w:left w:val="none" w:sz="0" w:space="0" w:color="auto"/>
        <w:bottom w:val="none" w:sz="0" w:space="0" w:color="auto"/>
        <w:right w:val="none" w:sz="0" w:space="0" w:color="auto"/>
      </w:divBdr>
    </w:div>
    <w:div w:id="1818108016">
      <w:bodyDiv w:val="1"/>
      <w:marLeft w:val="0"/>
      <w:marRight w:val="0"/>
      <w:marTop w:val="0"/>
      <w:marBottom w:val="0"/>
      <w:divBdr>
        <w:top w:val="none" w:sz="0" w:space="0" w:color="auto"/>
        <w:left w:val="none" w:sz="0" w:space="0" w:color="auto"/>
        <w:bottom w:val="none" w:sz="0" w:space="0" w:color="auto"/>
        <w:right w:val="none" w:sz="0" w:space="0" w:color="auto"/>
      </w:divBdr>
    </w:div>
    <w:div w:id="1842115486">
      <w:bodyDiv w:val="1"/>
      <w:marLeft w:val="0"/>
      <w:marRight w:val="0"/>
      <w:marTop w:val="0"/>
      <w:marBottom w:val="0"/>
      <w:divBdr>
        <w:top w:val="none" w:sz="0" w:space="0" w:color="auto"/>
        <w:left w:val="none" w:sz="0" w:space="0" w:color="auto"/>
        <w:bottom w:val="none" w:sz="0" w:space="0" w:color="auto"/>
        <w:right w:val="none" w:sz="0" w:space="0" w:color="auto"/>
      </w:divBdr>
    </w:div>
    <w:div w:id="1854564190">
      <w:bodyDiv w:val="1"/>
      <w:marLeft w:val="0"/>
      <w:marRight w:val="0"/>
      <w:marTop w:val="0"/>
      <w:marBottom w:val="0"/>
      <w:divBdr>
        <w:top w:val="none" w:sz="0" w:space="0" w:color="auto"/>
        <w:left w:val="none" w:sz="0" w:space="0" w:color="auto"/>
        <w:bottom w:val="none" w:sz="0" w:space="0" w:color="auto"/>
        <w:right w:val="none" w:sz="0" w:space="0" w:color="auto"/>
      </w:divBdr>
    </w:div>
    <w:div w:id="1864438640">
      <w:bodyDiv w:val="1"/>
      <w:marLeft w:val="0"/>
      <w:marRight w:val="0"/>
      <w:marTop w:val="0"/>
      <w:marBottom w:val="0"/>
      <w:divBdr>
        <w:top w:val="none" w:sz="0" w:space="0" w:color="auto"/>
        <w:left w:val="none" w:sz="0" w:space="0" w:color="auto"/>
        <w:bottom w:val="none" w:sz="0" w:space="0" w:color="auto"/>
        <w:right w:val="none" w:sz="0" w:space="0" w:color="auto"/>
      </w:divBdr>
      <w:divsChild>
        <w:div w:id="772281255">
          <w:marLeft w:val="0"/>
          <w:marRight w:val="0"/>
          <w:marTop w:val="0"/>
          <w:marBottom w:val="0"/>
          <w:divBdr>
            <w:top w:val="none" w:sz="0" w:space="0" w:color="auto"/>
            <w:left w:val="none" w:sz="0" w:space="0" w:color="auto"/>
            <w:bottom w:val="none" w:sz="0" w:space="0" w:color="auto"/>
            <w:right w:val="none" w:sz="0" w:space="0" w:color="auto"/>
          </w:divBdr>
          <w:divsChild>
            <w:div w:id="188829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17854">
      <w:bodyDiv w:val="1"/>
      <w:marLeft w:val="0"/>
      <w:marRight w:val="0"/>
      <w:marTop w:val="0"/>
      <w:marBottom w:val="0"/>
      <w:divBdr>
        <w:top w:val="none" w:sz="0" w:space="0" w:color="auto"/>
        <w:left w:val="none" w:sz="0" w:space="0" w:color="auto"/>
        <w:bottom w:val="none" w:sz="0" w:space="0" w:color="auto"/>
        <w:right w:val="none" w:sz="0" w:space="0" w:color="auto"/>
      </w:divBdr>
    </w:div>
    <w:div w:id="1881817751">
      <w:bodyDiv w:val="1"/>
      <w:marLeft w:val="0"/>
      <w:marRight w:val="0"/>
      <w:marTop w:val="0"/>
      <w:marBottom w:val="0"/>
      <w:divBdr>
        <w:top w:val="none" w:sz="0" w:space="0" w:color="auto"/>
        <w:left w:val="none" w:sz="0" w:space="0" w:color="auto"/>
        <w:bottom w:val="none" w:sz="0" w:space="0" w:color="auto"/>
        <w:right w:val="none" w:sz="0" w:space="0" w:color="auto"/>
      </w:divBdr>
    </w:div>
    <w:div w:id="1890993202">
      <w:bodyDiv w:val="1"/>
      <w:marLeft w:val="0"/>
      <w:marRight w:val="0"/>
      <w:marTop w:val="0"/>
      <w:marBottom w:val="0"/>
      <w:divBdr>
        <w:top w:val="none" w:sz="0" w:space="0" w:color="auto"/>
        <w:left w:val="none" w:sz="0" w:space="0" w:color="auto"/>
        <w:bottom w:val="none" w:sz="0" w:space="0" w:color="auto"/>
        <w:right w:val="none" w:sz="0" w:space="0" w:color="auto"/>
      </w:divBdr>
    </w:div>
    <w:div w:id="1933053492">
      <w:bodyDiv w:val="1"/>
      <w:marLeft w:val="0"/>
      <w:marRight w:val="0"/>
      <w:marTop w:val="0"/>
      <w:marBottom w:val="0"/>
      <w:divBdr>
        <w:top w:val="none" w:sz="0" w:space="0" w:color="auto"/>
        <w:left w:val="none" w:sz="0" w:space="0" w:color="auto"/>
        <w:bottom w:val="none" w:sz="0" w:space="0" w:color="auto"/>
        <w:right w:val="none" w:sz="0" w:space="0" w:color="auto"/>
      </w:divBdr>
    </w:div>
    <w:div w:id="1945451787">
      <w:bodyDiv w:val="1"/>
      <w:marLeft w:val="0"/>
      <w:marRight w:val="0"/>
      <w:marTop w:val="0"/>
      <w:marBottom w:val="0"/>
      <w:divBdr>
        <w:top w:val="none" w:sz="0" w:space="0" w:color="auto"/>
        <w:left w:val="none" w:sz="0" w:space="0" w:color="auto"/>
        <w:bottom w:val="none" w:sz="0" w:space="0" w:color="auto"/>
        <w:right w:val="none" w:sz="0" w:space="0" w:color="auto"/>
      </w:divBdr>
    </w:div>
    <w:div w:id="1955165802">
      <w:bodyDiv w:val="1"/>
      <w:marLeft w:val="0"/>
      <w:marRight w:val="0"/>
      <w:marTop w:val="0"/>
      <w:marBottom w:val="0"/>
      <w:divBdr>
        <w:top w:val="none" w:sz="0" w:space="0" w:color="auto"/>
        <w:left w:val="none" w:sz="0" w:space="0" w:color="auto"/>
        <w:bottom w:val="none" w:sz="0" w:space="0" w:color="auto"/>
        <w:right w:val="none" w:sz="0" w:space="0" w:color="auto"/>
      </w:divBdr>
    </w:div>
    <w:div w:id="1955743791">
      <w:bodyDiv w:val="1"/>
      <w:marLeft w:val="0"/>
      <w:marRight w:val="0"/>
      <w:marTop w:val="0"/>
      <w:marBottom w:val="0"/>
      <w:divBdr>
        <w:top w:val="none" w:sz="0" w:space="0" w:color="auto"/>
        <w:left w:val="none" w:sz="0" w:space="0" w:color="auto"/>
        <w:bottom w:val="none" w:sz="0" w:space="0" w:color="auto"/>
        <w:right w:val="none" w:sz="0" w:space="0" w:color="auto"/>
      </w:divBdr>
    </w:div>
    <w:div w:id="1997175890">
      <w:bodyDiv w:val="1"/>
      <w:marLeft w:val="0"/>
      <w:marRight w:val="0"/>
      <w:marTop w:val="0"/>
      <w:marBottom w:val="0"/>
      <w:divBdr>
        <w:top w:val="none" w:sz="0" w:space="0" w:color="auto"/>
        <w:left w:val="none" w:sz="0" w:space="0" w:color="auto"/>
        <w:bottom w:val="none" w:sz="0" w:space="0" w:color="auto"/>
        <w:right w:val="none" w:sz="0" w:space="0" w:color="auto"/>
      </w:divBdr>
    </w:div>
    <w:div w:id="2011331761">
      <w:bodyDiv w:val="1"/>
      <w:marLeft w:val="0"/>
      <w:marRight w:val="0"/>
      <w:marTop w:val="0"/>
      <w:marBottom w:val="0"/>
      <w:divBdr>
        <w:top w:val="none" w:sz="0" w:space="0" w:color="auto"/>
        <w:left w:val="none" w:sz="0" w:space="0" w:color="auto"/>
        <w:bottom w:val="none" w:sz="0" w:space="0" w:color="auto"/>
        <w:right w:val="none" w:sz="0" w:space="0" w:color="auto"/>
      </w:divBdr>
    </w:div>
    <w:div w:id="2041927615">
      <w:bodyDiv w:val="1"/>
      <w:marLeft w:val="0"/>
      <w:marRight w:val="0"/>
      <w:marTop w:val="0"/>
      <w:marBottom w:val="0"/>
      <w:divBdr>
        <w:top w:val="none" w:sz="0" w:space="0" w:color="auto"/>
        <w:left w:val="none" w:sz="0" w:space="0" w:color="auto"/>
        <w:bottom w:val="none" w:sz="0" w:space="0" w:color="auto"/>
        <w:right w:val="none" w:sz="0" w:space="0" w:color="auto"/>
      </w:divBdr>
    </w:div>
    <w:div w:id="2116122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mazon.co.uk/Effective-Specific-Ways-Improve-Your/dp/0321245660/ref=sr_1_1?ie=UTF8&amp;s=books&amp;qid=1270477377&amp;sr=8-1" TargetMode="External"/><Relationship Id="rId117" Type="http://schemas.openxmlformats.org/officeDocument/2006/relationships/fontTable" Target="fontTable.xml"/><Relationship Id="rId21" Type="http://schemas.openxmlformats.org/officeDocument/2006/relationships/hyperlink" Target="https://docs.microsoft.com/en-us/dotnet/csharp/language-reference/keywords/null" TargetMode="External"/><Relationship Id="rId42" Type="http://schemas.openxmlformats.org/officeDocument/2006/relationships/hyperlink" Target="https://docs.microsoft.com/en-us/dotnet/csharp/programming-guide/delegates/using-delegates" TargetMode="External"/><Relationship Id="rId47" Type="http://schemas.openxmlformats.org/officeDocument/2006/relationships/image" Target="media/image8.png"/><Relationship Id="rId63" Type="http://schemas.openxmlformats.org/officeDocument/2006/relationships/image" Target="media/image16.png"/><Relationship Id="rId68" Type="http://schemas.openxmlformats.org/officeDocument/2006/relationships/hyperlink" Target="https://linqsamples.com/tutorials/looking-into-linq-performance" TargetMode="External"/><Relationship Id="rId84" Type="http://schemas.openxmlformats.org/officeDocument/2006/relationships/image" Target="media/image25.png"/><Relationship Id="rId89" Type="http://schemas.openxmlformats.org/officeDocument/2006/relationships/image" Target="media/image29.png"/><Relationship Id="rId112" Type="http://schemas.openxmlformats.org/officeDocument/2006/relationships/hyperlink" Target="https://docs.microsoft.com/en-us/aspnet/core/mvc/views/tag-helpers" TargetMode="External"/><Relationship Id="rId16" Type="http://schemas.openxmlformats.org/officeDocument/2006/relationships/hyperlink" Target="https://docs.microsoft.com/en-us/dotnet/csharp/language-reference/keywords/interface" TargetMode="External"/><Relationship Id="rId107" Type="http://schemas.openxmlformats.org/officeDocument/2006/relationships/image" Target="media/image41.png"/><Relationship Id="rId11" Type="http://schemas.openxmlformats.org/officeDocument/2006/relationships/hyperlink" Target="https://docs.microsoft.com/en-us/dotnet/api/system.collections.generic.dictionary-2?view=net-5.0" TargetMode="External"/><Relationship Id="rId24" Type="http://schemas.openxmlformats.org/officeDocument/2006/relationships/hyperlink" Target="https://dev.to/integerman/safer-code-with-c-8-non-null-reference-types-4f2c" TargetMode="External"/><Relationship Id="rId32" Type="http://schemas.openxmlformats.org/officeDocument/2006/relationships/image" Target="media/image7.png"/><Relationship Id="rId37" Type="http://schemas.openxmlformats.org/officeDocument/2006/relationships/hyperlink" Target="https://docs.microsoft.com/en-us/dotnet/api/system.text.json.jsonserializeroptions.writeindented" TargetMode="External"/><Relationship Id="rId40" Type="http://schemas.openxmlformats.org/officeDocument/2006/relationships/hyperlink" Target="https://docs.microsoft.com/en-us/dotnet/csharp/programming-guide/concepts/serialization/" TargetMode="External"/><Relationship Id="rId45" Type="http://schemas.openxmlformats.org/officeDocument/2006/relationships/hyperlink" Target="https://docs.microsoft.com/en-us/dotnet/standard/threading/the-managed-thread-pool" TargetMode="External"/><Relationship Id="rId53" Type="http://schemas.openxmlformats.org/officeDocument/2006/relationships/image" Target="media/image11.png"/><Relationship Id="rId58" Type="http://schemas.openxmlformats.org/officeDocument/2006/relationships/hyperlink" Target="https://docs.microsoft.com/en-us/dotnet/api/system.func-3?view=net-6.0" TargetMode="External"/><Relationship Id="rId66" Type="http://schemas.openxmlformats.org/officeDocument/2006/relationships/image" Target="media/image18.png"/><Relationship Id="rId74" Type="http://schemas.openxmlformats.org/officeDocument/2006/relationships/hyperlink" Target="https://stackify.com/csharp-exception-handling-best-practices/" TargetMode="External"/><Relationship Id="rId79" Type="http://schemas.openxmlformats.org/officeDocument/2006/relationships/hyperlink" Target="https://docs.microsoft.com/en-us/dotnet/csharp/programming-guide/inside-a-program/coding-conventions" TargetMode="External"/><Relationship Id="rId87" Type="http://schemas.openxmlformats.org/officeDocument/2006/relationships/hyperlink" Target="mailto:~/img/@(p.ArtId).jpg" TargetMode="External"/><Relationship Id="rId102" Type="http://schemas.openxmlformats.org/officeDocument/2006/relationships/hyperlink" Target="https://gooroo.io/GoorooTHINK/Article/17333/Custom-user-roles-and-rolebased-authorization-in-ASPNET-core/28352" TargetMode="External"/><Relationship Id="rId110" Type="http://schemas.openxmlformats.org/officeDocument/2006/relationships/image" Target="media/image44.png"/><Relationship Id="rId115" Type="http://schemas.openxmlformats.org/officeDocument/2006/relationships/hyperlink" Target="http://1code.codeplex.com/wikipage?title=All-In-One%20Code%20Framework%20Coding%20Standards&amp;referringTitle=Documentation" TargetMode="External"/><Relationship Id="rId5" Type="http://schemas.openxmlformats.org/officeDocument/2006/relationships/webSettings" Target="webSettings.xml"/><Relationship Id="rId61" Type="http://schemas.openxmlformats.org/officeDocument/2006/relationships/image" Target="media/image15.png"/><Relationship Id="rId82" Type="http://schemas.openxmlformats.org/officeDocument/2006/relationships/image" Target="media/image23.png"/><Relationship Id="rId90" Type="http://schemas.openxmlformats.org/officeDocument/2006/relationships/image" Target="media/image30.png"/><Relationship Id="rId95" Type="http://schemas.openxmlformats.org/officeDocument/2006/relationships/hyperlink" Target="http://www.bootswatch.com" TargetMode="External"/><Relationship Id="rId19" Type="http://schemas.openxmlformats.org/officeDocument/2006/relationships/hyperlink" Target="https://docs.microsoft.com/en-us/dotnet/csharp/programming-guide/classes-and-structs/implicitly-typed-local-variables" TargetMode="External"/><Relationship Id="rId14" Type="http://schemas.openxmlformats.org/officeDocument/2006/relationships/hyperlink" Target="https://docs.microsoft.com/en-us/dotnet/csharp/language-reference/keywords/get" TargetMode="External"/><Relationship Id="rId22" Type="http://schemas.openxmlformats.org/officeDocument/2006/relationships/hyperlink" Target="https://docs.microsoft.com/en-us/dotnet/csharp/language-reference/keywords/value-types" TargetMode="External"/><Relationship Id="rId27" Type="http://schemas.openxmlformats.org/officeDocument/2006/relationships/hyperlink" Target="http://msdn.microsoft.com/en-us/library/scekt9xw(VS.71).aspx" TargetMode="External"/><Relationship Id="rId30" Type="http://schemas.openxmlformats.org/officeDocument/2006/relationships/hyperlink" Target="https://docs.microsoft.com/en-us/dotnet/api/system.idisposable.dispose" TargetMode="External"/><Relationship Id="rId35" Type="http://schemas.openxmlformats.org/officeDocument/2006/relationships/hyperlink" Target="https://docs.microsoft.com/en-us/dotnet/api/system.collections" TargetMode="External"/><Relationship Id="rId43" Type="http://schemas.openxmlformats.org/officeDocument/2006/relationships/hyperlink" Target="http://msdn.microsoft.com/library/fb1d3ed8-d5b0-4211-a71f-dd271529294b" TargetMode="External"/><Relationship Id="rId48" Type="http://schemas.openxmlformats.org/officeDocument/2006/relationships/hyperlink" Target="https://itnext.io/linq-deferred-execution-explained-2844838f83ef" TargetMode="External"/><Relationship Id="rId56" Type="http://schemas.openxmlformats.org/officeDocument/2006/relationships/hyperlink" Target="https://docs.microsoft.com/en-us/dotnet/api/system.func-2?view=net-6.0" TargetMode="External"/><Relationship Id="rId64" Type="http://schemas.openxmlformats.org/officeDocument/2006/relationships/hyperlink" Target="https://docs.microsoft.com/en-us/dotnet/api/system.linq.igrouping-2" TargetMode="External"/><Relationship Id="rId69" Type="http://schemas.openxmlformats.org/officeDocument/2006/relationships/hyperlink" Target="https://itecnote.com/tecnote/c-what-guarantees-are-there-on-the-run-time-complexity-big-o-of-linq-methods/" TargetMode="External"/><Relationship Id="rId77" Type="http://schemas.openxmlformats.org/officeDocument/2006/relationships/hyperlink" Target="https://github.com/NLog/NLog/wiki/Getting-started-with-ASP.NET-Core-2" TargetMode="External"/><Relationship Id="rId100" Type="http://schemas.openxmlformats.org/officeDocument/2006/relationships/image" Target="media/image36.png"/><Relationship Id="rId105" Type="http://schemas.openxmlformats.org/officeDocument/2006/relationships/image" Target="media/image39.png"/><Relationship Id="rId113" Type="http://schemas.openxmlformats.org/officeDocument/2006/relationships/hyperlink" Target="https://docs.microsoft.com/en-us/dotnet/csharp/fundamentals/coding-style/coding-conventions" TargetMode="External"/><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10.png"/><Relationship Id="rId72" Type="http://schemas.openxmlformats.org/officeDocument/2006/relationships/hyperlink" Target="https://docs.microsoft.com/en-us/dotnet/standard/exceptions/best-practices-for-exceptions" TargetMode="External"/><Relationship Id="rId80" Type="http://schemas.openxmlformats.org/officeDocument/2006/relationships/image" Target="media/image21.png"/><Relationship Id="rId85" Type="http://schemas.openxmlformats.org/officeDocument/2006/relationships/image" Target="media/image26.png"/><Relationship Id="rId93" Type="http://schemas.openxmlformats.org/officeDocument/2006/relationships/hyperlink" Target="http://odetocode.com/blogs/scott/archive/2012/03/12/complete-guide-to-mass-assignment-in-asp-net-mvc.aspx"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docs.microsoft.com/en-us/dotnet/api/system.linq.lookup-2?view=net-5.0" TargetMode="External"/><Relationship Id="rId17" Type="http://schemas.openxmlformats.org/officeDocument/2006/relationships/hyperlink" Target="https://docs.microsoft.com/en-us/dotnet/core/extensions/dependency-injection" TargetMode="External"/><Relationship Id="rId25" Type="http://schemas.openxmlformats.org/officeDocument/2006/relationships/image" Target="media/image5.png"/><Relationship Id="rId33" Type="http://schemas.openxmlformats.org/officeDocument/2006/relationships/hyperlink" Target="https://docs.microsoft.com/en-us/dotnet/api/system.collections.generic" TargetMode="External"/><Relationship Id="rId38" Type="http://schemas.openxmlformats.org/officeDocument/2006/relationships/hyperlink" Target="https://docs.microsoft.com/en-us/dotnet/api/system.text.json.jsonserializeroptions?view=net-6.0" TargetMode="External"/><Relationship Id="rId46" Type="http://schemas.openxmlformats.org/officeDocument/2006/relationships/hyperlink" Target="https://docs.microsoft.com/en-us/dotnet/standard/threading/foreground-and-background-threads" TargetMode="External"/><Relationship Id="rId59" Type="http://schemas.openxmlformats.org/officeDocument/2006/relationships/hyperlink" Target="https://docs.microsoft.com/en-us/dotnet/api/system.collections.generic.ienumerable-1?view=net-6.0" TargetMode="External"/><Relationship Id="rId67" Type="http://schemas.openxmlformats.org/officeDocument/2006/relationships/hyperlink" Target="https://docs.microsoft.com/en-us/dotnet/api/system.linq.enumerable?view=net-6.0" TargetMode="External"/><Relationship Id="rId103" Type="http://schemas.openxmlformats.org/officeDocument/2006/relationships/hyperlink" Target="https://gooroo.io/GoorooTHINK/Article/17333/Custom-user-roles-and-rolebased-authorization-in-ASPNET-core/28352" TargetMode="External"/><Relationship Id="rId108" Type="http://schemas.openxmlformats.org/officeDocument/2006/relationships/image" Target="media/image42.png"/><Relationship Id="rId116" Type="http://schemas.openxmlformats.org/officeDocument/2006/relationships/image" Target="media/image46.png"/><Relationship Id="rId20" Type="http://schemas.openxmlformats.org/officeDocument/2006/relationships/hyperlink" Target="https://docs.microsoft.com/en-us/dotnet/api/system.nullable-1" TargetMode="External"/><Relationship Id="rId41" Type="http://schemas.openxmlformats.org/officeDocument/2006/relationships/hyperlink" Target="https://docs.microsoft.com/en-us/dotnet/csharp/programming-guide/statements-expressions-operators/anonymous-methods" TargetMode="External"/><Relationship Id="rId54" Type="http://schemas.openxmlformats.org/officeDocument/2006/relationships/image" Target="media/image12.png"/><Relationship Id="rId62" Type="http://schemas.openxmlformats.org/officeDocument/2006/relationships/hyperlink" Target="https://docs.microsoft.com/en-us/dotnet/api/system.linq.enumerable.join?view=netstandard-2.1" TargetMode="External"/><Relationship Id="rId70" Type="http://schemas.openxmlformats.org/officeDocument/2006/relationships/hyperlink" Target="https://stackify.com/error-monitoring/" TargetMode="External"/><Relationship Id="rId75" Type="http://schemas.openxmlformats.org/officeDocument/2006/relationships/hyperlink" Target="https://docs.microsoft.com/en-us/dotnet/core/diagnostics/dotnet-trace" TargetMode="External"/><Relationship Id="rId83" Type="http://schemas.openxmlformats.org/officeDocument/2006/relationships/image" Target="media/image24.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3.png"/><Relationship Id="rId11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https://docs.microsoft.com/en-us/dotnet/standard/assembly/" TargetMode="External"/><Relationship Id="rId15" Type="http://schemas.openxmlformats.org/officeDocument/2006/relationships/hyperlink" Target="https://docs.microsoft.com/en-us/dotnet/csharp/language-reference/keywords/set" TargetMode="External"/><Relationship Id="rId23" Type="http://schemas.openxmlformats.org/officeDocument/2006/relationships/hyperlink" Target="https://docs.microsoft.com/en-us/dotnet/csharp/language-reference/operators/null-coalescing-operator" TargetMode="External"/><Relationship Id="rId28" Type="http://schemas.openxmlformats.org/officeDocument/2006/relationships/image" Target="media/image6.png"/><Relationship Id="rId36" Type="http://schemas.openxmlformats.org/officeDocument/2006/relationships/hyperlink" Target="https://docs.microsoft.com/en-us/dotnet/standard/serialization/system-text-json-how-to?pivots=dotnet-6-0" TargetMode="External"/><Relationship Id="rId49" Type="http://schemas.openxmlformats.org/officeDocument/2006/relationships/image" Target="media/image9.png"/><Relationship Id="rId57" Type="http://schemas.openxmlformats.org/officeDocument/2006/relationships/hyperlink" Target="https://docs.microsoft.com/en-us/dotnet/api/system.collections.generic.iequalitycomparer-1?view=net-6.0" TargetMode="External"/><Relationship Id="rId106" Type="http://schemas.openxmlformats.org/officeDocument/2006/relationships/image" Target="media/image40.png"/><Relationship Id="rId114" Type="http://schemas.openxmlformats.org/officeDocument/2006/relationships/hyperlink" Target="http://1code.codeplex.com" TargetMode="External"/><Relationship Id="rId10" Type="http://schemas.openxmlformats.org/officeDocument/2006/relationships/image" Target="media/image4.png"/><Relationship Id="rId31" Type="http://schemas.openxmlformats.org/officeDocument/2006/relationships/hyperlink" Target="https://docs.microsoft.com/en-us/dotnet/csharp/programming-guide/concepts/attributes/" TargetMode="External"/><Relationship Id="rId44" Type="http://schemas.openxmlformats.org/officeDocument/2006/relationships/hyperlink" Target="http://shadowcoding.blogspot.com/2009/01/yield-and-c-state-machine.html" TargetMode="External"/><Relationship Id="rId52" Type="http://schemas.openxmlformats.org/officeDocument/2006/relationships/hyperlink" Target="https://docs.microsoft.com/en-us/dotnet/csharp/language-reference/keywords/query-keywords" TargetMode="External"/><Relationship Id="rId60" Type="http://schemas.openxmlformats.org/officeDocument/2006/relationships/image" Target="media/image14.png"/><Relationship Id="rId65" Type="http://schemas.openxmlformats.org/officeDocument/2006/relationships/image" Target="media/image17.png"/><Relationship Id="rId73" Type="http://schemas.openxmlformats.org/officeDocument/2006/relationships/hyperlink" Target="https://kumarashwinhubert.com/10-exception-handling-best-practices-in-csharp" TargetMode="External"/><Relationship Id="rId78" Type="http://schemas.openxmlformats.org/officeDocument/2006/relationships/image" Target="media/image20.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hyperlink" Target="https://docs.microsoft.com/en-us/dotnet/api/system.componentmodel.dataannotations"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docs.microsoft.com/en-us/dotnet/csharp/language-reference/keywords/virtual" TargetMode="External"/><Relationship Id="rId18" Type="http://schemas.openxmlformats.org/officeDocument/2006/relationships/hyperlink" Target="https://www.tutorialsteacher.com/core/dependency-injection-in-aspnet-core" TargetMode="External"/><Relationship Id="rId39" Type="http://schemas.openxmlformats.org/officeDocument/2006/relationships/hyperlink" Target="https://docs.microsoft.com/en-us/dotnet/standard/serialization/system-text-json-configure-options" TargetMode="External"/><Relationship Id="rId109" Type="http://schemas.openxmlformats.org/officeDocument/2006/relationships/image" Target="media/image43.png"/><Relationship Id="rId34" Type="http://schemas.openxmlformats.org/officeDocument/2006/relationships/hyperlink" Target="https://docs.microsoft.com/en-us/dotnet/api/system.collections.arraylist" TargetMode="External"/><Relationship Id="rId50" Type="http://schemas.openxmlformats.org/officeDocument/2006/relationships/hyperlink" Target="https://timdeschryver.dev/blog/make-your-csharp-applications-faster-with-linq-joins" TargetMode="External"/><Relationship Id="rId55" Type="http://schemas.openxmlformats.org/officeDocument/2006/relationships/image" Target="media/image13.png"/><Relationship Id="rId76" Type="http://schemas.openxmlformats.org/officeDocument/2006/relationships/hyperlink" Target="https://nlog-project.org/" TargetMode="External"/><Relationship Id="rId97" Type="http://schemas.openxmlformats.org/officeDocument/2006/relationships/hyperlink" Target="https://docs.microsoft.com/en-us/dotnet/api/system.web.http.apicontroller" TargetMode="External"/><Relationship Id="rId104" Type="http://schemas.openxmlformats.org/officeDocument/2006/relationships/image" Target="media/image38.png"/><Relationship Id="rId7" Type="http://schemas.openxmlformats.org/officeDocument/2006/relationships/image" Target="media/image1.png"/><Relationship Id="rId71" Type="http://schemas.openxmlformats.org/officeDocument/2006/relationships/image" Target="media/image19.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docs.microsoft.com/en-us/dotnet/api/system.idisposable.dispo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Z:\MyFiles\training\Utils\MyDocumen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45236-B37E-4EDA-B7DD-46A88FADB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MyDocumentTemplate.dotx</Template>
  <TotalTime>32696</TotalTime>
  <Pages>160</Pages>
  <Words>32377</Words>
  <Characters>184549</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Ashri</dc:creator>
  <cp:keywords/>
  <dc:description/>
  <cp:lastModifiedBy>Sarah Ashri</cp:lastModifiedBy>
  <cp:revision>224</cp:revision>
  <dcterms:created xsi:type="dcterms:W3CDTF">2015-10-27T21:04:00Z</dcterms:created>
  <dcterms:modified xsi:type="dcterms:W3CDTF">2022-04-27T01:46:00Z</dcterms:modified>
</cp:coreProperties>
</file>