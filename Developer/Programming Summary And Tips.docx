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24" w:rsidRDefault="00DC7659" w:rsidP="00DC7659">
      <w:pPr>
        <w:pStyle w:val="Body"/>
        <w:ind w:left="0"/>
      </w:pPr>
      <w:r>
        <w:t xml:space="preserve">Based on </w:t>
      </w:r>
    </w:p>
    <w:p w:rsidR="00DC7659" w:rsidRDefault="00DC7659" w:rsidP="007B5E8A">
      <w:pPr>
        <w:pStyle w:val="Body"/>
        <w:numPr>
          <w:ilvl w:val="0"/>
          <w:numId w:val="8"/>
        </w:numPr>
        <w:rPr>
          <w:lang w:val="en-AU"/>
        </w:rPr>
      </w:pPr>
      <w:r>
        <w:rPr>
          <w:lang w:val="en-AU"/>
        </w:rPr>
        <w:t>The pragmatic Programmer</w:t>
      </w:r>
    </w:p>
    <w:p w:rsidR="00DC7659" w:rsidRDefault="00DC7659" w:rsidP="007B5E8A">
      <w:pPr>
        <w:pStyle w:val="Body"/>
        <w:numPr>
          <w:ilvl w:val="0"/>
          <w:numId w:val="8"/>
        </w:numPr>
        <w:rPr>
          <w:lang w:val="en-AU"/>
        </w:rPr>
      </w:pPr>
      <w:r>
        <w:rPr>
          <w:lang w:val="en-AU"/>
        </w:rPr>
        <w:t>Programming Pearls</w:t>
      </w:r>
    </w:p>
    <w:p w:rsidR="00DC7659" w:rsidRPr="00DC7659" w:rsidRDefault="00DC7659" w:rsidP="007B5E8A">
      <w:pPr>
        <w:pStyle w:val="Body"/>
        <w:numPr>
          <w:ilvl w:val="0"/>
          <w:numId w:val="8"/>
        </w:numPr>
        <w:rPr>
          <w:lang w:val="en-AU"/>
        </w:rPr>
      </w:pPr>
      <w:r>
        <w:rPr>
          <w:lang w:val="en-AU"/>
        </w:rPr>
        <w:t>Programming tips from all over</w:t>
      </w:r>
    </w:p>
    <w:p w:rsidR="00561124" w:rsidRDefault="00561124" w:rsidP="00C7054D">
      <w:pPr>
        <w:pStyle w:val="Heading1"/>
      </w:pPr>
      <w:r w:rsidRPr="000968CB">
        <w:lastRenderedPageBreak/>
        <w:t>Tips</w:t>
      </w:r>
      <w:r>
        <w:t>:</w:t>
      </w:r>
    </w:p>
    <w:p w:rsidR="005906F5" w:rsidRPr="005906F5" w:rsidRDefault="009770AC" w:rsidP="005906F5">
      <w:pPr>
        <w:pStyle w:val="Body"/>
        <w:rPr>
          <w:lang w:val="en-AU"/>
        </w:rPr>
      </w:pPr>
      <w:hyperlink r:id="rId5" w:history="1">
        <w:r w:rsidR="005906F5" w:rsidRPr="004D600D">
          <w:rPr>
            <w:rStyle w:val="Hyperlink"/>
          </w:rPr>
          <w:t>http://swreflections.blogspot.com.au/2013/11/applying-8020-rule-in-software.html</w:t>
        </w:r>
      </w:hyperlink>
      <w:r w:rsidR="005906F5">
        <w:rPr>
          <w:lang w:val="en-AU"/>
        </w:rPr>
        <w:t xml:space="preserve"> </w:t>
      </w:r>
    </w:p>
    <w:p w:rsidR="000F38B7" w:rsidRPr="000710CB" w:rsidRDefault="00561124" w:rsidP="007B5E8A">
      <w:pPr>
        <w:pStyle w:val="Body"/>
        <w:numPr>
          <w:ilvl w:val="0"/>
          <w:numId w:val="1"/>
        </w:numPr>
      </w:pPr>
      <w:r w:rsidRPr="00605D47">
        <w:rPr>
          <w:b/>
          <w:highlight w:val="yellow"/>
        </w:rPr>
        <w:t>Take Responsibility</w:t>
      </w:r>
      <w:r w:rsidR="009E2F68" w:rsidRPr="00605D47">
        <w:rPr>
          <w:b/>
          <w:highlight w:val="yellow"/>
        </w:rPr>
        <w:t>. Evaluate risks and mitigate</w:t>
      </w:r>
      <w:r w:rsidR="009E2F68" w:rsidRPr="00952326">
        <w:t xml:space="preserve"> (no </w:t>
      </w:r>
      <w:r w:rsidR="00952326" w:rsidRPr="00952326">
        <w:t>“</w:t>
      </w:r>
      <w:r w:rsidR="009E2F68" w:rsidRPr="00952326">
        <w:t>the cat ate my source code</w:t>
      </w:r>
      <w:r w:rsidR="009E2F68" w:rsidRPr="00952326">
        <w:rPr>
          <w:rFonts w:hint="eastAsia"/>
        </w:rPr>
        <w:t>”)</w:t>
      </w:r>
      <w:r w:rsidRPr="00952326">
        <w:t xml:space="preserve">. </w:t>
      </w:r>
      <w:r w:rsidR="00952326" w:rsidRPr="00952326">
        <w:br/>
      </w:r>
      <w:r w:rsidR="00952326">
        <w:t xml:space="preserve">Run the conversation in your head – what will they say? What will you answer? </w:t>
      </w:r>
      <w:r w:rsidR="00952326" w:rsidRPr="00952326">
        <w:t>Before you go and tell them the bad</w:t>
      </w:r>
      <w:r w:rsidR="00952326">
        <w:t xml:space="preserve"> </w:t>
      </w:r>
      <w:r w:rsidR="00952326" w:rsidRPr="00952326">
        <w:t>news, is there anything else you can try?</w:t>
      </w:r>
      <w:r w:rsidR="00DE64FB">
        <w:br/>
      </w:r>
      <w:r w:rsidR="00DE64FB" w:rsidRPr="00EB7C15">
        <w:t>Don</w:t>
      </w:r>
      <w:r w:rsidR="00EB7C15">
        <w:t>’</w:t>
      </w:r>
      <w:r w:rsidR="00DE64FB" w:rsidRPr="00EB7C15">
        <w:t>t say it can</w:t>
      </w:r>
      <w:r w:rsidR="00EB7C15">
        <w:rPr>
          <w:lang w:val="en-AU"/>
        </w:rPr>
        <w:t>’</w:t>
      </w:r>
      <w:r w:rsidR="00DE64FB" w:rsidRPr="00EB7C15">
        <w:t>t be done; explain what can be done to salvage the situation.</w:t>
      </w:r>
      <w:r w:rsidR="00952326" w:rsidRPr="00952326">
        <w:br/>
      </w:r>
      <w:r w:rsidRPr="00952326">
        <w:rPr>
          <w:b/>
        </w:rPr>
        <w:t>Provide Options, Don’t Make Lame Excuses</w:t>
      </w:r>
    </w:p>
    <w:p w:rsidR="000710CB" w:rsidRDefault="000710CB" w:rsidP="007B5E8A">
      <w:pPr>
        <w:pStyle w:val="Body"/>
        <w:numPr>
          <w:ilvl w:val="0"/>
          <w:numId w:val="1"/>
        </w:numPr>
      </w:pPr>
      <w:r w:rsidRPr="000710CB">
        <w:rPr>
          <w:b/>
        </w:rPr>
        <w:t>Don’t Live with Broken Windows</w:t>
      </w:r>
      <w:r w:rsidRPr="000710CB">
        <w:br/>
        <w:t>Don</w:t>
      </w:r>
      <w:r>
        <w:rPr>
          <w:lang w:val="en-AU"/>
        </w:rPr>
        <w:t>’</w:t>
      </w:r>
      <w:r w:rsidRPr="000710CB">
        <w:t>t leave</w:t>
      </w:r>
      <w:r>
        <w:rPr>
          <w:lang w:val="en-AU"/>
        </w:rPr>
        <w:t xml:space="preserve"> “</w:t>
      </w:r>
      <w:r w:rsidRPr="000710CB">
        <w:t>broken windows</w:t>
      </w:r>
      <w:r>
        <w:rPr>
          <w:lang w:val="en-AU"/>
        </w:rPr>
        <w:t>”</w:t>
      </w:r>
      <w:r w:rsidRPr="000710CB">
        <w:t xml:space="preserve"> (bad designs, wrong decisions, or poor</w:t>
      </w:r>
      <w:r w:rsidRPr="000710CB">
        <w:rPr>
          <w:lang w:val="en-AU"/>
        </w:rPr>
        <w:t xml:space="preserve"> </w:t>
      </w:r>
      <w:r w:rsidRPr="000710CB">
        <w:t>code) unrepaired. If there is</w:t>
      </w:r>
      <w:r>
        <w:rPr>
          <w:lang w:val="en-AU"/>
        </w:rPr>
        <w:t xml:space="preserve"> </w:t>
      </w:r>
      <w:r w:rsidRPr="000710CB">
        <w:t>insufficient time to fix it properly, then board it up (comment it out, return a ‘not implemented’ error, comment etc)</w:t>
      </w:r>
    </w:p>
    <w:p w:rsidR="00C40989" w:rsidRPr="00212D67" w:rsidRDefault="00C40989" w:rsidP="007B5E8A">
      <w:pPr>
        <w:pStyle w:val="Body"/>
        <w:numPr>
          <w:ilvl w:val="0"/>
          <w:numId w:val="1"/>
        </w:numPr>
      </w:pPr>
      <w:r w:rsidRPr="00C40989">
        <w:rPr>
          <w:b/>
        </w:rPr>
        <w:t>Be a catalyst for change</w:t>
      </w:r>
      <w:r w:rsidR="007C67A3">
        <w:rPr>
          <w:b/>
          <w:lang w:val="en-AU"/>
        </w:rPr>
        <w:t xml:space="preserve"> – Stone Soup</w:t>
      </w:r>
      <w:r w:rsidRPr="00C40989">
        <w:br/>
        <w:t>People find it easier to join</w:t>
      </w:r>
      <w:r w:rsidRPr="00C40989">
        <w:rPr>
          <w:lang w:val="en-AU"/>
        </w:rPr>
        <w:t xml:space="preserve"> </w:t>
      </w:r>
      <w:r w:rsidRPr="00C40989">
        <w:t>an ongoing success. Show them a glimpse of the future and you</w:t>
      </w:r>
      <w:r>
        <w:t>’</w:t>
      </w:r>
      <w:r w:rsidRPr="00C40989">
        <w:t>ll get</w:t>
      </w:r>
      <w:r>
        <w:rPr>
          <w:lang w:val="en-AU"/>
        </w:rPr>
        <w:t xml:space="preserve"> </w:t>
      </w:r>
      <w:r w:rsidRPr="00C40989">
        <w:t>them to rally around.</w:t>
      </w:r>
      <w:r>
        <w:rPr>
          <w:lang w:val="en-AU"/>
        </w:rPr>
        <w:t xml:space="preserve"> </w:t>
      </w:r>
      <w:r>
        <w:rPr>
          <w:lang w:val="en-AU"/>
        </w:rPr>
        <w:br/>
        <w:t>To push for a big change – do something small/partial to gather support and then add more.</w:t>
      </w:r>
    </w:p>
    <w:p w:rsidR="00212D67" w:rsidRPr="002C7AE6" w:rsidRDefault="00212D67" w:rsidP="007B5E8A">
      <w:pPr>
        <w:pStyle w:val="Body"/>
        <w:numPr>
          <w:ilvl w:val="0"/>
          <w:numId w:val="1"/>
        </w:numPr>
      </w:pPr>
      <w:r>
        <w:rPr>
          <w:b/>
          <w:lang w:val="en-AU"/>
        </w:rPr>
        <w:t>Remember the big picture</w:t>
      </w:r>
      <w:r w:rsidR="007C67A3">
        <w:rPr>
          <w:b/>
          <w:lang w:val="en-AU"/>
        </w:rPr>
        <w:t xml:space="preserve"> – Frog Soup</w:t>
      </w:r>
      <w:r>
        <w:rPr>
          <w:b/>
          <w:lang w:val="en-AU"/>
        </w:rPr>
        <w:br/>
      </w:r>
      <w:r w:rsidRPr="00212D67">
        <w:rPr>
          <w:lang w:val="en-AU"/>
        </w:rPr>
        <w:t>Most software disasters start out too small to notice</w:t>
      </w:r>
      <w:r>
        <w:rPr>
          <w:lang w:val="en-AU"/>
        </w:rPr>
        <w:t xml:space="preserve"> and most project overruns happen a day at a time. Systems drift from their specs feature by feature… </w:t>
      </w:r>
      <w:r w:rsidRPr="000968CB">
        <w:rPr>
          <w:b/>
          <w:lang w:val="en-AU"/>
        </w:rPr>
        <w:t>Stop once in a while (schedule it) and look at the big picture!</w:t>
      </w:r>
    </w:p>
    <w:p w:rsidR="002C7AE6" w:rsidRPr="008822AF" w:rsidRDefault="002C7AE6" w:rsidP="007B5E8A">
      <w:pPr>
        <w:pStyle w:val="Body"/>
        <w:numPr>
          <w:ilvl w:val="0"/>
          <w:numId w:val="1"/>
        </w:numPr>
      </w:pPr>
      <w:r w:rsidRPr="008822AF">
        <w:rPr>
          <w:b/>
          <w:lang w:val="en-AU"/>
        </w:rPr>
        <w:t>Make Quality a Requirements Issue.</w:t>
      </w:r>
      <w:r w:rsidRPr="002C7AE6">
        <w:rPr>
          <w:lang w:val="en-AU"/>
        </w:rPr>
        <w:br/>
        <w:t>The scope and quality of the system you produce should be specified as part of that system’s requirements. Many users would rather use software with some rough edges today than wait a year for the multimedia version. Great software today is often preferable to perfect software tomorrow. If you give your users something to play with early, their feedback will often lead you to a better eventual solution</w:t>
      </w:r>
    </w:p>
    <w:p w:rsidR="008822AF" w:rsidRPr="008822AF" w:rsidRDefault="008822AF" w:rsidP="007B5E8A">
      <w:pPr>
        <w:pStyle w:val="Body"/>
        <w:numPr>
          <w:ilvl w:val="0"/>
          <w:numId w:val="1"/>
        </w:numPr>
        <w:rPr>
          <w:lang w:val="en-AU"/>
        </w:rPr>
      </w:pPr>
      <w:r w:rsidRPr="008822AF">
        <w:rPr>
          <w:b/>
          <w:lang w:val="en-AU"/>
        </w:rPr>
        <w:t xml:space="preserve">Know </w:t>
      </w:r>
      <w:r w:rsidR="00B45F94">
        <w:rPr>
          <w:b/>
          <w:lang w:val="en-AU"/>
        </w:rPr>
        <w:t>W</w:t>
      </w:r>
      <w:r w:rsidRPr="008822AF">
        <w:rPr>
          <w:b/>
          <w:lang w:val="en-AU"/>
        </w:rPr>
        <w:t xml:space="preserve">hen to </w:t>
      </w:r>
      <w:r w:rsidR="00B45F94">
        <w:rPr>
          <w:b/>
          <w:lang w:val="en-AU"/>
        </w:rPr>
        <w:t>S</w:t>
      </w:r>
      <w:r w:rsidRPr="008822AF">
        <w:rPr>
          <w:b/>
          <w:lang w:val="en-AU"/>
        </w:rPr>
        <w:t>top.</w:t>
      </w:r>
      <w:r>
        <w:rPr>
          <w:lang w:val="en-AU"/>
        </w:rPr>
        <w:br/>
      </w:r>
      <w:r w:rsidRPr="008822AF">
        <w:rPr>
          <w:lang w:val="en-AU"/>
        </w:rPr>
        <w:t>Don’t spoil a perfectly good program by over embellishment and overrefinement. Move on, and let your code stand in its own right for a</w:t>
      </w:r>
      <w:r>
        <w:rPr>
          <w:lang w:val="en-AU"/>
        </w:rPr>
        <w:t xml:space="preserve"> </w:t>
      </w:r>
      <w:r w:rsidRPr="008822AF">
        <w:rPr>
          <w:lang w:val="en-AU"/>
        </w:rPr>
        <w:t>while. It may not be perfect. Don</w:t>
      </w:r>
      <w:r w:rsidR="001248FF">
        <w:rPr>
          <w:lang w:val="en-AU"/>
        </w:rPr>
        <w:t>’</w:t>
      </w:r>
      <w:r w:rsidRPr="008822AF">
        <w:rPr>
          <w:lang w:val="en-AU"/>
        </w:rPr>
        <w:t>t worry: it could never be perfect.</w:t>
      </w:r>
    </w:p>
    <w:p w:rsidR="00227C14" w:rsidRPr="00227C14" w:rsidRDefault="00227C14" w:rsidP="007B5E8A">
      <w:pPr>
        <w:pStyle w:val="Body"/>
        <w:numPr>
          <w:ilvl w:val="0"/>
          <w:numId w:val="1"/>
        </w:numPr>
        <w:rPr>
          <w:lang w:val="en-AU"/>
        </w:rPr>
      </w:pPr>
      <w:r w:rsidRPr="00227C14">
        <w:rPr>
          <w:b/>
          <w:lang w:val="en-AU"/>
        </w:rPr>
        <w:t>Your Knowledge Portfolio</w:t>
      </w:r>
    </w:p>
    <w:p w:rsidR="00ED0401" w:rsidRPr="00ED0401" w:rsidRDefault="00227C14" w:rsidP="007B5E8A">
      <w:pPr>
        <w:pStyle w:val="Body"/>
        <w:numPr>
          <w:ilvl w:val="1"/>
          <w:numId w:val="1"/>
        </w:numPr>
        <w:autoSpaceDE w:val="0"/>
        <w:autoSpaceDN w:val="0"/>
        <w:adjustRightInd w:val="0"/>
        <w:rPr>
          <w:b/>
          <w:lang w:val="en-AU"/>
        </w:rPr>
      </w:pPr>
      <w:r w:rsidRPr="00ED0401">
        <w:rPr>
          <w:b/>
          <w:lang w:val="en-AU"/>
        </w:rPr>
        <w:t xml:space="preserve">Invest regularly. </w:t>
      </w:r>
      <w:r w:rsidRPr="00ED0401">
        <w:rPr>
          <w:lang w:val="en-AU"/>
        </w:rPr>
        <w:t xml:space="preserve">Just as in financial investing, you must invest in your knowledge portfolio regularly. Even if it’s just a small amount, the habit itself is as important as the sums. </w:t>
      </w:r>
      <w:r w:rsidR="00443E22">
        <w:rPr>
          <w:lang w:val="en-AU"/>
        </w:rPr>
        <w:t xml:space="preserve">It will </w:t>
      </w:r>
      <w:r w:rsidR="00443E22" w:rsidRPr="00443E22">
        <w:rPr>
          <w:lang w:val="en-AU"/>
        </w:rPr>
        <w:t>expand your thinking</w:t>
      </w:r>
      <w:r w:rsidRPr="00ED0401">
        <w:rPr>
          <w:lang w:val="en-AU"/>
        </w:rPr>
        <w:t>.</w:t>
      </w:r>
    </w:p>
    <w:p w:rsidR="00ED0401" w:rsidRPr="00ED0401" w:rsidRDefault="00ED0401" w:rsidP="007B5E8A">
      <w:pPr>
        <w:pStyle w:val="Body"/>
        <w:numPr>
          <w:ilvl w:val="2"/>
          <w:numId w:val="1"/>
        </w:numPr>
        <w:autoSpaceDE w:val="0"/>
        <w:autoSpaceDN w:val="0"/>
        <w:adjustRightInd w:val="0"/>
        <w:rPr>
          <w:b/>
          <w:lang w:val="en-AU"/>
        </w:rPr>
      </w:pPr>
      <w:r w:rsidRPr="00ED0401">
        <w:rPr>
          <w:b/>
          <w:i/>
          <w:lang w:val="en-AU"/>
        </w:rPr>
        <w:t>Learn at least one new language every year</w:t>
      </w:r>
      <w:r w:rsidRPr="00ED0401">
        <w:rPr>
          <w:b/>
          <w:lang w:val="en-AU"/>
        </w:rPr>
        <w:t xml:space="preserve">. </w:t>
      </w:r>
      <w:r w:rsidRPr="00ED0401">
        <w:rPr>
          <w:lang w:val="en-AU"/>
        </w:rPr>
        <w:t>Broaden your thinking.</w:t>
      </w:r>
      <w:r w:rsidRPr="00ED0401">
        <w:rPr>
          <w:b/>
          <w:lang w:val="en-AU"/>
        </w:rPr>
        <w:t xml:space="preserve"> </w:t>
      </w:r>
    </w:p>
    <w:p w:rsidR="00ED0401" w:rsidRPr="00ED0401" w:rsidRDefault="00ED0401" w:rsidP="007B5E8A">
      <w:pPr>
        <w:pStyle w:val="Body"/>
        <w:numPr>
          <w:ilvl w:val="2"/>
          <w:numId w:val="1"/>
        </w:numPr>
        <w:autoSpaceDE w:val="0"/>
        <w:autoSpaceDN w:val="0"/>
        <w:adjustRightInd w:val="0"/>
        <w:rPr>
          <w:b/>
          <w:lang w:val="en-AU"/>
        </w:rPr>
      </w:pPr>
      <w:r w:rsidRPr="00ED0401">
        <w:rPr>
          <w:b/>
          <w:lang w:val="en-AU"/>
        </w:rPr>
        <w:lastRenderedPageBreak/>
        <w:t xml:space="preserve">Read a technical book each quarter. </w:t>
      </w:r>
      <w:r w:rsidRPr="00ED0401">
        <w:rPr>
          <w:lang w:val="en-AU"/>
        </w:rPr>
        <w:t>Start with your current technology and then branch out.</w:t>
      </w:r>
    </w:p>
    <w:p w:rsidR="00ED0401" w:rsidRPr="000F46FE" w:rsidRDefault="00ED0401" w:rsidP="007B5E8A">
      <w:pPr>
        <w:pStyle w:val="Body"/>
        <w:numPr>
          <w:ilvl w:val="2"/>
          <w:numId w:val="1"/>
        </w:numPr>
        <w:autoSpaceDE w:val="0"/>
        <w:autoSpaceDN w:val="0"/>
        <w:adjustRightInd w:val="0"/>
        <w:rPr>
          <w:b/>
          <w:lang w:val="en-AU"/>
        </w:rPr>
      </w:pPr>
      <w:r w:rsidRPr="00ED0401">
        <w:rPr>
          <w:b/>
          <w:lang w:val="en-AU"/>
        </w:rPr>
        <w:t xml:space="preserve">Read nontechnical books, too. </w:t>
      </w:r>
      <w:r w:rsidRPr="00ED0401">
        <w:rPr>
          <w:lang w:val="en-AU"/>
        </w:rPr>
        <w:t>Don’t forget your users and programmers - the human side of the equation.</w:t>
      </w:r>
    </w:p>
    <w:p w:rsidR="000F46FE" w:rsidRDefault="000F46FE" w:rsidP="007B5E8A">
      <w:pPr>
        <w:pStyle w:val="Body"/>
        <w:numPr>
          <w:ilvl w:val="2"/>
          <w:numId w:val="1"/>
        </w:numPr>
        <w:autoSpaceDE w:val="0"/>
        <w:autoSpaceDN w:val="0"/>
        <w:adjustRightInd w:val="0"/>
        <w:rPr>
          <w:b/>
          <w:lang w:val="en-AU"/>
        </w:rPr>
      </w:pPr>
      <w:r>
        <w:rPr>
          <w:b/>
          <w:lang w:val="en-AU"/>
        </w:rPr>
        <w:t xml:space="preserve">2 courses a year. </w:t>
      </w:r>
      <w:r w:rsidRPr="000F46FE">
        <w:rPr>
          <w:lang w:val="en-AU"/>
        </w:rPr>
        <w:t>Take at least two courses a year.</w:t>
      </w:r>
      <w:r>
        <w:rPr>
          <w:b/>
          <w:lang w:val="en-AU"/>
        </w:rPr>
        <w:t xml:space="preserve">  </w:t>
      </w:r>
    </w:p>
    <w:p w:rsidR="00D11A87" w:rsidRPr="00D11A87" w:rsidRDefault="00D11A87" w:rsidP="007B5E8A">
      <w:pPr>
        <w:pStyle w:val="Body"/>
        <w:numPr>
          <w:ilvl w:val="2"/>
          <w:numId w:val="1"/>
        </w:numPr>
        <w:autoSpaceDE w:val="0"/>
        <w:autoSpaceDN w:val="0"/>
        <w:adjustRightInd w:val="0"/>
        <w:rPr>
          <w:b/>
          <w:lang w:val="en-AU"/>
        </w:rPr>
      </w:pPr>
      <w:r>
        <w:rPr>
          <w:b/>
          <w:lang w:val="en-AU"/>
        </w:rPr>
        <w:t xml:space="preserve">Participate in local user groups/projects. </w:t>
      </w:r>
      <w:r w:rsidRPr="00D11A87">
        <w:rPr>
          <w:lang w:val="en-AU"/>
        </w:rPr>
        <w:t xml:space="preserve">Don’t just listen, but </w:t>
      </w:r>
      <w:r>
        <w:rPr>
          <w:lang w:val="en-AU"/>
        </w:rPr>
        <w:t>a</w:t>
      </w:r>
      <w:r w:rsidRPr="00D11A87">
        <w:rPr>
          <w:lang w:val="en-AU"/>
        </w:rPr>
        <w:t>ctively participate</w:t>
      </w:r>
      <w:r>
        <w:rPr>
          <w:lang w:val="en-AU"/>
        </w:rPr>
        <w:t>. Also networking.</w:t>
      </w:r>
    </w:p>
    <w:p w:rsidR="00D11A87" w:rsidRPr="00541A77" w:rsidRDefault="00D11A87" w:rsidP="007B5E8A">
      <w:pPr>
        <w:pStyle w:val="Body"/>
        <w:numPr>
          <w:ilvl w:val="2"/>
          <w:numId w:val="1"/>
        </w:numPr>
        <w:autoSpaceDE w:val="0"/>
        <w:autoSpaceDN w:val="0"/>
        <w:adjustRightInd w:val="0"/>
        <w:rPr>
          <w:b/>
          <w:lang w:val="en-AU"/>
        </w:rPr>
      </w:pPr>
      <w:r>
        <w:rPr>
          <w:b/>
          <w:lang w:val="en-AU"/>
        </w:rPr>
        <w:t xml:space="preserve">Experiment with different environments. </w:t>
      </w:r>
      <w:r w:rsidRPr="00D11A87">
        <w:rPr>
          <w:lang w:val="en-AU"/>
        </w:rPr>
        <w:t>Work with different IDEs, source control, build environment and O</w:t>
      </w:r>
      <w:r w:rsidR="00541A77" w:rsidRPr="00D11A87">
        <w:rPr>
          <w:lang w:val="en-AU"/>
        </w:rPr>
        <w:t>s</w:t>
      </w:r>
      <w:r w:rsidRPr="00D11A87">
        <w:rPr>
          <w:lang w:val="en-AU"/>
        </w:rPr>
        <w:t>s</w:t>
      </w:r>
    </w:p>
    <w:p w:rsidR="00541A77" w:rsidRDefault="00541A77" w:rsidP="007B5E8A">
      <w:pPr>
        <w:pStyle w:val="Body"/>
        <w:numPr>
          <w:ilvl w:val="2"/>
          <w:numId w:val="1"/>
        </w:numPr>
        <w:autoSpaceDE w:val="0"/>
        <w:autoSpaceDN w:val="0"/>
        <w:adjustRightInd w:val="0"/>
        <w:rPr>
          <w:b/>
          <w:lang w:val="en-AU"/>
        </w:rPr>
      </w:pPr>
      <w:r>
        <w:rPr>
          <w:b/>
          <w:lang w:val="en-AU"/>
        </w:rPr>
        <w:t xml:space="preserve">Stay Current. </w:t>
      </w:r>
      <w:r w:rsidRPr="00541A77">
        <w:rPr>
          <w:lang w:val="en-AU"/>
        </w:rPr>
        <w:t>Subscribe to a journal. After covering your current project needs, search for other technology.</w:t>
      </w:r>
    </w:p>
    <w:p w:rsidR="00541A77" w:rsidRPr="00ED0401" w:rsidRDefault="00541A77" w:rsidP="007B5E8A">
      <w:pPr>
        <w:pStyle w:val="Body"/>
        <w:numPr>
          <w:ilvl w:val="2"/>
          <w:numId w:val="1"/>
        </w:numPr>
        <w:autoSpaceDE w:val="0"/>
        <w:autoSpaceDN w:val="0"/>
        <w:adjustRightInd w:val="0"/>
        <w:rPr>
          <w:b/>
          <w:lang w:val="en-AU"/>
        </w:rPr>
      </w:pPr>
      <w:r>
        <w:rPr>
          <w:b/>
          <w:lang w:val="en-AU"/>
        </w:rPr>
        <w:t xml:space="preserve">Get Wired. </w:t>
      </w:r>
      <w:r w:rsidRPr="00541A77">
        <w:rPr>
          <w:lang w:val="en-AU"/>
        </w:rPr>
        <w:t>Subscribe to a newsgroup/blog/podcast.</w:t>
      </w:r>
    </w:p>
    <w:p w:rsidR="00227C14" w:rsidRPr="00227C14" w:rsidRDefault="00227C14" w:rsidP="007B5E8A">
      <w:pPr>
        <w:pStyle w:val="Body"/>
        <w:numPr>
          <w:ilvl w:val="1"/>
          <w:numId w:val="1"/>
        </w:numPr>
        <w:rPr>
          <w:lang w:val="en-AU"/>
        </w:rPr>
      </w:pPr>
      <w:r w:rsidRPr="00227C14">
        <w:rPr>
          <w:b/>
          <w:lang w:val="en-AU"/>
        </w:rPr>
        <w:t>Diversify.</w:t>
      </w:r>
      <w:r w:rsidRPr="00227C14">
        <w:rPr>
          <w:lang w:val="en-AU"/>
        </w:rPr>
        <w:t xml:space="preserve"> The more different things you know, the more valuable you are. As a baseline, you need to know the ins and outs of the particular technology you are working with currently. But don’t stop there. The face of computing changes rapidly</w:t>
      </w:r>
      <w:r w:rsidRPr="00227C14">
        <w:rPr>
          <w:rFonts w:hint="eastAsia"/>
          <w:lang w:val="en-AU"/>
        </w:rPr>
        <w:t>—</w:t>
      </w:r>
      <w:r w:rsidRPr="00227C14">
        <w:rPr>
          <w:lang w:val="en-AU"/>
        </w:rPr>
        <w:t>hot technology today may well be close to useless (or at least not in demand) tomorrow. The more technologies you are comfortable with, the better you will be able to adjust to change.</w:t>
      </w:r>
    </w:p>
    <w:p w:rsidR="00227C14" w:rsidRPr="00227C14" w:rsidRDefault="00227C14" w:rsidP="007B5E8A">
      <w:pPr>
        <w:pStyle w:val="Body"/>
        <w:numPr>
          <w:ilvl w:val="1"/>
          <w:numId w:val="1"/>
        </w:numPr>
        <w:rPr>
          <w:lang w:val="en-AU"/>
        </w:rPr>
      </w:pPr>
      <w:r w:rsidRPr="00227C14">
        <w:rPr>
          <w:b/>
          <w:lang w:val="en-AU"/>
        </w:rPr>
        <w:t>Manage risk.</w:t>
      </w:r>
      <w:r w:rsidRPr="00227C14">
        <w:rPr>
          <w:lang w:val="en-AU"/>
        </w:rPr>
        <w:t xml:space="preserve"> Technology exists along a spectrum from risky, potentially high-reward to low-risk, low-reward standards. It’s not a good idea to invest all of your money in high-risk stocks that might collapse suddenly, nor should you invest all of it conservatively and miss out on possible opportunities. Don’t put all your</w:t>
      </w:r>
      <w:r>
        <w:rPr>
          <w:lang w:val="en-AU"/>
        </w:rPr>
        <w:t xml:space="preserve"> </w:t>
      </w:r>
      <w:r w:rsidRPr="00227C14">
        <w:rPr>
          <w:lang w:val="en-AU"/>
        </w:rPr>
        <w:t>technical eggs in one basket.</w:t>
      </w:r>
    </w:p>
    <w:p w:rsidR="00227C14" w:rsidRPr="00227C14" w:rsidRDefault="00227C14" w:rsidP="007B5E8A">
      <w:pPr>
        <w:pStyle w:val="Body"/>
        <w:numPr>
          <w:ilvl w:val="1"/>
          <w:numId w:val="1"/>
        </w:numPr>
        <w:rPr>
          <w:lang w:val="en-AU"/>
        </w:rPr>
      </w:pPr>
      <w:r w:rsidRPr="00227C14">
        <w:rPr>
          <w:b/>
          <w:lang w:val="en-AU"/>
        </w:rPr>
        <w:t>Buy low, sell high.</w:t>
      </w:r>
      <w:r w:rsidRPr="00227C14">
        <w:rPr>
          <w:lang w:val="en-AU"/>
        </w:rPr>
        <w:t xml:space="preserve"> Learning an emerging technology before it becomes popular can be just as hard as finding an undervalued stock, but the payoff can be just as rewarding. Learning Java when it first came out may have been risky, but it paid off handsomely for the early adopters who are now at the top of that field.</w:t>
      </w:r>
    </w:p>
    <w:p w:rsidR="00227C14" w:rsidRDefault="00227C14" w:rsidP="007B5E8A">
      <w:pPr>
        <w:pStyle w:val="Body"/>
        <w:numPr>
          <w:ilvl w:val="1"/>
          <w:numId w:val="1"/>
        </w:numPr>
        <w:rPr>
          <w:lang w:val="en-AU"/>
        </w:rPr>
      </w:pPr>
      <w:r w:rsidRPr="00227C14">
        <w:rPr>
          <w:b/>
          <w:lang w:val="en-AU"/>
        </w:rPr>
        <w:t>Review and rebalance.</w:t>
      </w:r>
      <w:r w:rsidRPr="00227C14">
        <w:rPr>
          <w:lang w:val="en-AU"/>
        </w:rPr>
        <w:t xml:space="preserve"> This is a very dynamic industry. That hot technology you started investigating last month might be stone cold by now. Maybe you need to brush up on that database technology that you haven’t used in a while. Or perhaps you could be better positioned for that new job opening if you tried out that other language. . . .</w:t>
      </w:r>
    </w:p>
    <w:p w:rsidR="00FF64AC" w:rsidRDefault="00FF64AC" w:rsidP="007B5E8A">
      <w:pPr>
        <w:pStyle w:val="Body"/>
        <w:numPr>
          <w:ilvl w:val="1"/>
          <w:numId w:val="1"/>
        </w:numPr>
        <w:rPr>
          <w:lang w:val="en-AU"/>
        </w:rPr>
      </w:pPr>
      <w:r w:rsidRPr="00FF64AC">
        <w:rPr>
          <w:b/>
          <w:lang w:val="en-AU"/>
        </w:rPr>
        <w:t>Critical Thinking</w:t>
      </w:r>
      <w:r>
        <w:rPr>
          <w:b/>
          <w:lang w:val="en-AU"/>
        </w:rPr>
        <w:t xml:space="preserve">. </w:t>
      </w:r>
      <w:r>
        <w:rPr>
          <w:lang w:val="en-AU"/>
        </w:rPr>
        <w:t>Critically analyse what you read and hear. Don’t get swayed by media hype. Think for yourself.</w:t>
      </w:r>
    </w:p>
    <w:p w:rsidR="00A27021" w:rsidRPr="00A27021" w:rsidRDefault="00A27021" w:rsidP="007B5E8A">
      <w:pPr>
        <w:pStyle w:val="Body"/>
        <w:numPr>
          <w:ilvl w:val="0"/>
          <w:numId w:val="1"/>
        </w:numPr>
        <w:rPr>
          <w:lang w:val="en-AU"/>
        </w:rPr>
      </w:pPr>
      <w:r>
        <w:rPr>
          <w:b/>
          <w:lang w:val="en-AU"/>
        </w:rPr>
        <w:t>Communicate!</w:t>
      </w:r>
    </w:p>
    <w:p w:rsidR="00A27021" w:rsidRPr="00A27021" w:rsidRDefault="00A27021" w:rsidP="007B5E8A">
      <w:pPr>
        <w:pStyle w:val="Body"/>
        <w:numPr>
          <w:ilvl w:val="1"/>
          <w:numId w:val="1"/>
        </w:numPr>
        <w:rPr>
          <w:lang w:val="en-AU"/>
        </w:rPr>
      </w:pPr>
      <w:r w:rsidRPr="00911A8E">
        <w:rPr>
          <w:b/>
          <w:lang w:val="en-AU"/>
        </w:rPr>
        <w:t>Know what you want to say</w:t>
      </w:r>
      <w:r w:rsidRPr="00A27021">
        <w:rPr>
          <w:lang w:val="en-AU"/>
        </w:rPr>
        <w:t>.</w:t>
      </w:r>
      <w:r w:rsidR="00E42BEA">
        <w:rPr>
          <w:lang w:val="en-AU"/>
        </w:rPr>
        <w:t xml:space="preserve"> What’s your aim?</w:t>
      </w:r>
    </w:p>
    <w:p w:rsidR="00E42BEA" w:rsidRPr="00E42BEA" w:rsidRDefault="00A27021" w:rsidP="007B5E8A">
      <w:pPr>
        <w:pStyle w:val="Body"/>
        <w:numPr>
          <w:ilvl w:val="1"/>
          <w:numId w:val="1"/>
        </w:numPr>
        <w:rPr>
          <w:lang w:val="en-AU"/>
        </w:rPr>
      </w:pPr>
      <w:r w:rsidRPr="00911A8E">
        <w:rPr>
          <w:b/>
          <w:lang w:val="en-AU"/>
        </w:rPr>
        <w:t>Know your audience</w:t>
      </w:r>
      <w:r w:rsidRPr="00E42BEA">
        <w:rPr>
          <w:lang w:val="en-AU"/>
        </w:rPr>
        <w:t>.</w:t>
      </w:r>
      <w:r w:rsidR="00E42BEA" w:rsidRPr="00E42BEA">
        <w:rPr>
          <w:lang w:val="en-AU"/>
        </w:rPr>
        <w:t xml:space="preserve"> What is their interest/motivation?</w:t>
      </w:r>
    </w:p>
    <w:p w:rsidR="00A27021" w:rsidRPr="00A27021" w:rsidRDefault="00A27021" w:rsidP="007B5E8A">
      <w:pPr>
        <w:pStyle w:val="Body"/>
        <w:numPr>
          <w:ilvl w:val="1"/>
          <w:numId w:val="1"/>
        </w:numPr>
        <w:rPr>
          <w:lang w:val="en-AU"/>
        </w:rPr>
      </w:pPr>
      <w:r w:rsidRPr="00911A8E">
        <w:rPr>
          <w:b/>
          <w:lang w:val="en-AU"/>
        </w:rPr>
        <w:lastRenderedPageBreak/>
        <w:t>Choose your moment</w:t>
      </w:r>
      <w:r w:rsidRPr="00A27021">
        <w:rPr>
          <w:lang w:val="en-AU"/>
        </w:rPr>
        <w:t>.</w:t>
      </w:r>
    </w:p>
    <w:p w:rsidR="00A27021" w:rsidRPr="00A27021" w:rsidRDefault="00A27021" w:rsidP="007B5E8A">
      <w:pPr>
        <w:pStyle w:val="Body"/>
        <w:numPr>
          <w:ilvl w:val="1"/>
          <w:numId w:val="1"/>
        </w:numPr>
        <w:rPr>
          <w:lang w:val="en-AU"/>
        </w:rPr>
      </w:pPr>
      <w:r w:rsidRPr="00911A8E">
        <w:rPr>
          <w:b/>
          <w:lang w:val="en-AU"/>
        </w:rPr>
        <w:t>Choose a style.</w:t>
      </w:r>
      <w:r w:rsidR="00E42BEA">
        <w:rPr>
          <w:lang w:val="en-AU"/>
        </w:rPr>
        <w:t xml:space="preserve"> Match it to the audience – how much details? How technical? Wordy/tables/graphs?</w:t>
      </w:r>
    </w:p>
    <w:p w:rsidR="00A27021" w:rsidRPr="00A27021" w:rsidRDefault="00A27021" w:rsidP="007B5E8A">
      <w:pPr>
        <w:pStyle w:val="Body"/>
        <w:numPr>
          <w:ilvl w:val="1"/>
          <w:numId w:val="1"/>
        </w:numPr>
        <w:rPr>
          <w:lang w:val="en-AU"/>
        </w:rPr>
      </w:pPr>
      <w:r w:rsidRPr="00911A8E">
        <w:rPr>
          <w:b/>
          <w:lang w:val="en-AU"/>
        </w:rPr>
        <w:t>Make it look good</w:t>
      </w:r>
      <w:r w:rsidRPr="00A27021">
        <w:rPr>
          <w:lang w:val="en-AU"/>
        </w:rPr>
        <w:t>.</w:t>
      </w:r>
      <w:r w:rsidR="00911A8E">
        <w:rPr>
          <w:lang w:val="en-AU"/>
        </w:rPr>
        <w:t xml:space="preserve"> Presentation</w:t>
      </w:r>
    </w:p>
    <w:p w:rsidR="00A27021" w:rsidRPr="00A27021" w:rsidRDefault="00A27021" w:rsidP="007B5E8A">
      <w:pPr>
        <w:pStyle w:val="Body"/>
        <w:numPr>
          <w:ilvl w:val="1"/>
          <w:numId w:val="1"/>
        </w:numPr>
        <w:rPr>
          <w:lang w:val="en-AU"/>
        </w:rPr>
      </w:pPr>
      <w:r w:rsidRPr="00911A8E">
        <w:rPr>
          <w:b/>
          <w:lang w:val="en-AU"/>
        </w:rPr>
        <w:t>Involve your audience.</w:t>
      </w:r>
      <w:r w:rsidR="00DB72C8">
        <w:rPr>
          <w:lang w:val="en-AU"/>
        </w:rPr>
        <w:t xml:space="preserve"> Before (prepare) and after (feedback, follow ups)</w:t>
      </w:r>
    </w:p>
    <w:p w:rsidR="00A27021" w:rsidRPr="00911A8E" w:rsidRDefault="00A27021" w:rsidP="007B5E8A">
      <w:pPr>
        <w:pStyle w:val="Body"/>
        <w:numPr>
          <w:ilvl w:val="1"/>
          <w:numId w:val="1"/>
        </w:numPr>
        <w:rPr>
          <w:b/>
          <w:lang w:val="en-AU"/>
        </w:rPr>
      </w:pPr>
      <w:r w:rsidRPr="00911A8E">
        <w:rPr>
          <w:b/>
          <w:lang w:val="en-AU"/>
        </w:rPr>
        <w:t>Be a listener.</w:t>
      </w:r>
      <w:r w:rsidR="007F2E5F">
        <w:rPr>
          <w:b/>
          <w:lang w:val="en-AU"/>
        </w:rPr>
        <w:t xml:space="preserve"> </w:t>
      </w:r>
      <w:r w:rsidR="007F2E5F" w:rsidRPr="007F2E5F">
        <w:rPr>
          <w:lang w:val="en-AU"/>
        </w:rPr>
        <w:t>Reflect what people are saying, turn a meeting in to a dialog.</w:t>
      </w:r>
    </w:p>
    <w:p w:rsidR="00A27021" w:rsidRDefault="00A27021" w:rsidP="007B5E8A">
      <w:pPr>
        <w:pStyle w:val="Body"/>
        <w:numPr>
          <w:ilvl w:val="1"/>
          <w:numId w:val="1"/>
        </w:numPr>
        <w:rPr>
          <w:lang w:val="en-AU"/>
        </w:rPr>
      </w:pPr>
      <w:r w:rsidRPr="00911A8E">
        <w:rPr>
          <w:b/>
          <w:lang w:val="en-AU"/>
        </w:rPr>
        <w:t>Get back to people.</w:t>
      </w:r>
      <w:r w:rsidR="00355E34" w:rsidRPr="00355E34">
        <w:rPr>
          <w:lang w:val="en-AU"/>
        </w:rPr>
        <w:t xml:space="preserve"> Always respond to e-mails and voice mails, even if the response is simply </w:t>
      </w:r>
      <w:r w:rsidR="00355E34" w:rsidRPr="00355E34">
        <w:rPr>
          <w:rFonts w:hint="eastAsia"/>
          <w:lang w:val="en-AU"/>
        </w:rPr>
        <w:t>“</w:t>
      </w:r>
      <w:r w:rsidR="00355E34" w:rsidRPr="00355E34">
        <w:rPr>
          <w:lang w:val="en-AU"/>
        </w:rPr>
        <w:t>I’ll</w:t>
      </w:r>
      <w:r w:rsidR="00355E34">
        <w:rPr>
          <w:lang w:val="en-AU"/>
        </w:rPr>
        <w:t xml:space="preserve"> </w:t>
      </w:r>
      <w:r w:rsidR="00355E34" w:rsidRPr="00355E34">
        <w:rPr>
          <w:lang w:val="en-AU"/>
        </w:rPr>
        <w:t>get back to you later</w:t>
      </w:r>
      <w:r w:rsidR="00355E34">
        <w:rPr>
          <w:lang w:val="en-AU"/>
        </w:rPr>
        <w:t>”</w:t>
      </w:r>
      <w:r w:rsidR="00355E34" w:rsidRPr="00355E34">
        <w:rPr>
          <w:lang w:val="en-AU"/>
        </w:rPr>
        <w:t>.</w:t>
      </w:r>
    </w:p>
    <w:p w:rsidR="00255979" w:rsidRPr="00255979" w:rsidRDefault="00255979" w:rsidP="007B5E8A">
      <w:pPr>
        <w:pStyle w:val="Body"/>
        <w:numPr>
          <w:ilvl w:val="1"/>
          <w:numId w:val="1"/>
        </w:numPr>
        <w:rPr>
          <w:bCs/>
          <w:lang w:val="en-AU"/>
        </w:rPr>
      </w:pPr>
      <w:r w:rsidRPr="00255979">
        <w:rPr>
          <w:bCs/>
          <w:lang w:val="en-AU"/>
        </w:rPr>
        <w:t xml:space="preserve">Ask </w:t>
      </w:r>
      <w:r w:rsidRPr="00255979">
        <w:rPr>
          <w:b/>
          <w:lang w:val="en-AU"/>
        </w:rPr>
        <w:t>expectations</w:t>
      </w:r>
      <w:r w:rsidRPr="00255979">
        <w:rPr>
          <w:bCs/>
          <w:lang w:val="en-AU"/>
        </w:rPr>
        <w:t xml:space="preserve"> and </w:t>
      </w:r>
      <w:r w:rsidRPr="00255979">
        <w:rPr>
          <w:b/>
          <w:lang w:val="en-AU"/>
        </w:rPr>
        <w:t>prioritization</w:t>
      </w:r>
    </w:p>
    <w:p w:rsidR="00255979" w:rsidRDefault="008F6A83" w:rsidP="007B5E8A">
      <w:pPr>
        <w:pStyle w:val="Body"/>
        <w:numPr>
          <w:ilvl w:val="1"/>
          <w:numId w:val="1"/>
        </w:numPr>
        <w:rPr>
          <w:bCs/>
          <w:lang w:val="en-AU"/>
        </w:rPr>
      </w:pPr>
      <w:r>
        <w:rPr>
          <w:bCs/>
          <w:lang w:val="en-AU"/>
        </w:rPr>
        <w:t xml:space="preserve">Growth Mindset: </w:t>
      </w:r>
      <w:r w:rsidR="00255979" w:rsidRPr="00255979">
        <w:rPr>
          <w:bCs/>
          <w:lang w:val="en-AU"/>
        </w:rPr>
        <w:t xml:space="preserve">Schedule </w:t>
      </w:r>
      <w:r w:rsidR="00255979" w:rsidRPr="00255979">
        <w:rPr>
          <w:b/>
          <w:lang w:val="en-AU"/>
        </w:rPr>
        <w:t>feedback sessions</w:t>
      </w:r>
      <w:r w:rsidR="00255979" w:rsidRPr="00255979">
        <w:rPr>
          <w:bCs/>
          <w:lang w:val="en-AU"/>
        </w:rPr>
        <w:t xml:space="preserve"> and be </w:t>
      </w:r>
      <w:r w:rsidR="00255979" w:rsidRPr="00255979">
        <w:rPr>
          <w:b/>
          <w:lang w:val="en-AU"/>
        </w:rPr>
        <w:t>open to constructive criticism</w:t>
      </w:r>
      <w:r w:rsidR="00255979" w:rsidRPr="00255979">
        <w:rPr>
          <w:bCs/>
          <w:lang w:val="en-AU"/>
        </w:rPr>
        <w:t>.</w:t>
      </w:r>
    </w:p>
    <w:p w:rsidR="008F6A83" w:rsidRPr="00255979" w:rsidRDefault="008F6A83" w:rsidP="007B5E8A">
      <w:pPr>
        <w:pStyle w:val="Body"/>
        <w:numPr>
          <w:ilvl w:val="1"/>
          <w:numId w:val="1"/>
        </w:numPr>
        <w:rPr>
          <w:bCs/>
          <w:lang w:val="en-AU"/>
        </w:rPr>
      </w:pPr>
      <w:r>
        <w:rPr>
          <w:bCs/>
          <w:lang w:val="en-AU"/>
        </w:rPr>
        <w:t xml:space="preserve">Bring </w:t>
      </w:r>
      <w:r w:rsidRPr="008F6A83">
        <w:rPr>
          <w:b/>
          <w:u w:val="single"/>
          <w:lang w:val="en-AU"/>
        </w:rPr>
        <w:t>solutions</w:t>
      </w:r>
      <w:r w:rsidRPr="008F6A83">
        <w:rPr>
          <w:b/>
          <w:lang w:val="en-AU"/>
        </w:rPr>
        <w:t xml:space="preserve"> </w:t>
      </w:r>
      <w:r w:rsidRPr="008F6A83">
        <w:rPr>
          <w:bCs/>
          <w:lang w:val="en-AU"/>
        </w:rPr>
        <w:t>not problems</w:t>
      </w:r>
      <w:r>
        <w:rPr>
          <w:bCs/>
          <w:lang w:val="en-AU"/>
        </w:rPr>
        <w:t>.</w:t>
      </w:r>
    </w:p>
    <w:p w:rsidR="00BE150A" w:rsidRDefault="005B11C1" w:rsidP="00C7054D">
      <w:pPr>
        <w:pStyle w:val="Heading1"/>
        <w:rPr>
          <w:lang w:val="en-AU"/>
        </w:rPr>
      </w:pPr>
      <w:r>
        <w:rPr>
          <w:lang w:val="en-AU"/>
        </w:rPr>
        <w:lastRenderedPageBreak/>
        <w:t>Development</w:t>
      </w:r>
    </w:p>
    <w:p w:rsidR="005B11C1" w:rsidRDefault="005B11C1" w:rsidP="00C7054D">
      <w:pPr>
        <w:pStyle w:val="Heading2"/>
      </w:pPr>
      <w:r w:rsidRPr="005B11C1">
        <w:t>DRY</w:t>
      </w:r>
      <w:r>
        <w:t xml:space="preserve"> </w:t>
      </w:r>
    </w:p>
    <w:p w:rsidR="008379EC" w:rsidRPr="008379EC" w:rsidRDefault="008379EC" w:rsidP="007B5E8A">
      <w:pPr>
        <w:pStyle w:val="Body"/>
        <w:numPr>
          <w:ilvl w:val="0"/>
          <w:numId w:val="1"/>
        </w:numPr>
      </w:pPr>
      <w:r>
        <w:rPr>
          <w:lang w:val="en-AU"/>
        </w:rPr>
        <w:t>Duplicated Data Structures (server/client, different languages etc) -</w:t>
      </w:r>
      <w:r>
        <w:rPr>
          <w:lang w:val="en-AU"/>
        </w:rPr>
        <w:br/>
        <w:t xml:space="preserve">Can you generate the code/structures from a metadata structure automatically? </w:t>
      </w:r>
    </w:p>
    <w:p w:rsidR="008379EC" w:rsidRPr="008379EC" w:rsidRDefault="008379EC" w:rsidP="007B5E8A">
      <w:pPr>
        <w:pStyle w:val="Body"/>
        <w:numPr>
          <w:ilvl w:val="0"/>
          <w:numId w:val="1"/>
        </w:numPr>
      </w:pPr>
      <w:r>
        <w:rPr>
          <w:lang w:val="en-AU"/>
        </w:rPr>
        <w:t>Comments in Code:</w:t>
      </w:r>
      <w:r>
        <w:rPr>
          <w:lang w:val="en-AU"/>
        </w:rPr>
        <w:br/>
      </w:r>
      <w:r w:rsidRPr="000C15C2">
        <w:rPr>
          <w:b/>
          <w:lang w:val="en-AU"/>
        </w:rPr>
        <w:t>Comment only high-level explanations. Good code doesn’t require low-level comments.</w:t>
      </w:r>
      <w:r>
        <w:rPr>
          <w:lang w:val="en-AU"/>
        </w:rPr>
        <w:t xml:space="preserve"> </w:t>
      </w:r>
    </w:p>
    <w:p w:rsidR="008379EC" w:rsidRPr="00126848" w:rsidRDefault="008379EC" w:rsidP="007B5E8A">
      <w:pPr>
        <w:pStyle w:val="Body"/>
        <w:numPr>
          <w:ilvl w:val="0"/>
          <w:numId w:val="1"/>
        </w:numPr>
      </w:pPr>
      <w:r>
        <w:rPr>
          <w:lang w:val="en-AU"/>
        </w:rPr>
        <w:t>Documentation and Code:</w:t>
      </w:r>
      <w:r>
        <w:rPr>
          <w:lang w:val="en-AU"/>
        </w:rPr>
        <w:br/>
        <w:t>Automatically generate the tests from the test-plan from the requirements? Search for tools that can do this.</w:t>
      </w:r>
    </w:p>
    <w:p w:rsidR="00362E87" w:rsidRPr="00362E87" w:rsidRDefault="00362E87" w:rsidP="007B5E8A">
      <w:pPr>
        <w:pStyle w:val="Body"/>
        <w:numPr>
          <w:ilvl w:val="0"/>
          <w:numId w:val="1"/>
        </w:numPr>
      </w:pPr>
      <w:r w:rsidRPr="00362E87">
        <w:rPr>
          <w:lang w:val="en-AU"/>
        </w:rPr>
        <w:t>Inadvertent Duplication:</w:t>
      </w:r>
      <w:r w:rsidRPr="00362E87">
        <w:rPr>
          <w:lang w:val="en-AU"/>
        </w:rPr>
        <w:br/>
        <w:t>that’s when you don’t mean to duplicate information but your design create dependency between different components (e.g. start point, end point, length ).</w:t>
      </w:r>
      <w:r>
        <w:rPr>
          <w:lang w:val="en-AU"/>
        </w:rPr>
        <w:br/>
      </w:r>
      <w:r w:rsidRPr="00362E87">
        <w:rPr>
          <w:b/>
          <w:lang w:val="en-AU"/>
        </w:rPr>
        <w:t>Actively think about avoiding duplication in your design!</w:t>
      </w:r>
    </w:p>
    <w:p w:rsidR="003858F0" w:rsidRPr="003858F0" w:rsidRDefault="003858F0" w:rsidP="007B5E8A">
      <w:pPr>
        <w:pStyle w:val="Body"/>
        <w:numPr>
          <w:ilvl w:val="0"/>
          <w:numId w:val="1"/>
        </w:numPr>
      </w:pPr>
      <w:r>
        <w:rPr>
          <w:lang w:val="en-AU"/>
        </w:rPr>
        <w:t>Impatient Duplication:</w:t>
      </w:r>
      <w:r>
        <w:rPr>
          <w:lang w:val="en-AU"/>
        </w:rPr>
        <w:br/>
        <w:t>Don’t get tempted to make short-cuts in coding or design that will cost you more in the long run!</w:t>
      </w:r>
    </w:p>
    <w:p w:rsidR="00126848" w:rsidRPr="006704E0" w:rsidRDefault="00126848" w:rsidP="007B5E8A">
      <w:pPr>
        <w:pStyle w:val="Body"/>
        <w:numPr>
          <w:ilvl w:val="0"/>
          <w:numId w:val="1"/>
        </w:numPr>
      </w:pPr>
      <w:r>
        <w:rPr>
          <w:lang w:val="en-AU"/>
        </w:rPr>
        <w:t>Inter-developer Duplication:</w:t>
      </w:r>
      <w:r>
        <w:rPr>
          <w:lang w:val="en-AU"/>
        </w:rPr>
        <w:br/>
        <w:t>Create a library of common code that can be reused in all projects.</w:t>
      </w:r>
      <w:r w:rsidR="00A65E5F">
        <w:rPr>
          <w:lang w:val="en-AU"/>
        </w:rPr>
        <w:t xml:space="preserve"> Make your code easy to reuse.</w:t>
      </w:r>
    </w:p>
    <w:p w:rsidR="006704E0" w:rsidRPr="006704E0" w:rsidRDefault="006704E0" w:rsidP="00C7054D">
      <w:pPr>
        <w:pStyle w:val="Heading2"/>
      </w:pPr>
      <w:r w:rsidRPr="006704E0">
        <w:t>Orthogonality</w:t>
      </w:r>
    </w:p>
    <w:p w:rsidR="006704E0" w:rsidRPr="00516EFC" w:rsidRDefault="006704E0" w:rsidP="007B5E8A">
      <w:pPr>
        <w:pStyle w:val="Body"/>
        <w:numPr>
          <w:ilvl w:val="0"/>
          <w:numId w:val="1"/>
        </w:numPr>
        <w:rPr>
          <w:b/>
        </w:rPr>
      </w:pPr>
      <w:r w:rsidRPr="006704E0">
        <w:rPr>
          <w:lang w:val="en-AU"/>
        </w:rPr>
        <w:t>Two or more things are orthogonal if changes in one do not affect any of the others. In a well-designed system, the database code will be orthogonal to the user interface: you can change the interface without affecting the database, and swap databases without changing the interface</w:t>
      </w:r>
      <w:r w:rsidRPr="006704E0">
        <w:rPr>
          <w:rFonts w:ascii="Bookman-Light" w:eastAsia="Bookman-Light" w:cs="Bookman-Light"/>
        </w:rPr>
        <w:t>.</w:t>
      </w:r>
    </w:p>
    <w:p w:rsidR="00516EFC" w:rsidRPr="00516EFC" w:rsidRDefault="00516EFC" w:rsidP="007B5E8A">
      <w:pPr>
        <w:pStyle w:val="Body"/>
        <w:numPr>
          <w:ilvl w:val="0"/>
          <w:numId w:val="1"/>
        </w:numPr>
        <w:rPr>
          <w:b/>
        </w:rPr>
      </w:pPr>
      <w:r w:rsidRPr="00516EFC">
        <w:rPr>
          <w:rFonts w:asciiTheme="minorHAnsi" w:eastAsia="Bookman-Light" w:hAnsiTheme="minorHAnsi" w:cs="Bookman-Light"/>
          <w:b/>
          <w:lang w:val="en-AU"/>
        </w:rPr>
        <w:t>Eliminate Effects Between Unrelated Things</w:t>
      </w:r>
    </w:p>
    <w:p w:rsidR="00AA0BB8" w:rsidRPr="00AA0BB8" w:rsidRDefault="00516EFC" w:rsidP="007B5E8A">
      <w:pPr>
        <w:pStyle w:val="Body"/>
        <w:numPr>
          <w:ilvl w:val="0"/>
          <w:numId w:val="1"/>
        </w:numPr>
      </w:pPr>
      <w:r w:rsidRPr="00516EFC">
        <w:rPr>
          <w:rFonts w:asciiTheme="minorHAnsi" w:eastAsia="Bookman-Light" w:hAnsiTheme="minorHAnsi" w:cs="Bookman-Light"/>
          <w:lang w:val="en-AU"/>
        </w:rPr>
        <w:t>Test if your design is orthogonal:</w:t>
      </w:r>
      <w:r>
        <w:rPr>
          <w:rFonts w:asciiTheme="minorHAnsi" w:eastAsia="Bookman-Light" w:hAnsiTheme="minorHAnsi" w:cs="Bookman-Light"/>
          <w:lang w:val="en-AU"/>
        </w:rPr>
        <w:br/>
        <w:t xml:space="preserve">If you dramatically change the requirement or design of a particular function, </w:t>
      </w:r>
      <w:r w:rsidRPr="001324F9">
        <w:rPr>
          <w:rFonts w:asciiTheme="minorHAnsi" w:eastAsia="Bookman-Light" w:hAnsiTheme="minorHAnsi" w:cs="Bookman-Light"/>
          <w:b/>
          <w:lang w:val="en-AU"/>
        </w:rPr>
        <w:t>how many modules will be affected?</w:t>
      </w:r>
      <w:r>
        <w:rPr>
          <w:rFonts w:asciiTheme="minorHAnsi" w:eastAsia="Bookman-Light" w:hAnsiTheme="minorHAnsi" w:cs="Bookman-Light"/>
          <w:lang w:val="en-AU"/>
        </w:rPr>
        <w:t xml:space="preserve"> The answer should be </w:t>
      </w:r>
      <w:r w:rsidR="00AA0BB8">
        <w:rPr>
          <w:rFonts w:asciiTheme="minorHAnsi" w:eastAsia="Bookman-Light" w:hAnsiTheme="minorHAnsi" w:cs="Bookman-Light"/>
          <w:lang w:val="en-AU"/>
        </w:rPr>
        <w:t xml:space="preserve">as close as possible to </w:t>
      </w:r>
      <w:r>
        <w:rPr>
          <w:rFonts w:asciiTheme="minorHAnsi" w:eastAsia="Bookman-Light" w:hAnsiTheme="minorHAnsi" w:cs="Bookman-Light"/>
          <w:lang w:val="en-AU"/>
        </w:rPr>
        <w:t>‘one’.</w:t>
      </w:r>
    </w:p>
    <w:p w:rsidR="002500F3" w:rsidRPr="002500F3" w:rsidRDefault="00AA0BB8" w:rsidP="007B5E8A">
      <w:pPr>
        <w:pStyle w:val="Body"/>
        <w:numPr>
          <w:ilvl w:val="0"/>
          <w:numId w:val="1"/>
        </w:numPr>
        <w:rPr>
          <w:b/>
        </w:rPr>
      </w:pPr>
      <w:r w:rsidRPr="00AA0BB8">
        <w:rPr>
          <w:rFonts w:asciiTheme="minorHAnsi" w:eastAsia="Bookman-Light" w:hAnsiTheme="minorHAnsi" w:cs="Bookman-Light"/>
          <w:b/>
          <w:lang w:val="en-AU"/>
        </w:rPr>
        <w:t>Keep you code decoupled.</w:t>
      </w:r>
      <w:r>
        <w:rPr>
          <w:rFonts w:asciiTheme="minorHAnsi" w:eastAsia="Bookman-Light" w:hAnsiTheme="minorHAnsi" w:cs="Bookman-Light"/>
          <w:lang w:val="en-AU"/>
        </w:rPr>
        <w:t xml:space="preserve"> Write </w:t>
      </w:r>
      <w:r w:rsidRPr="004152A3">
        <w:rPr>
          <w:rFonts w:asciiTheme="minorHAnsi" w:eastAsia="Bookman-Light" w:hAnsiTheme="minorHAnsi" w:cs="Bookman-Light"/>
          <w:b/>
          <w:lang w:val="en-AU"/>
        </w:rPr>
        <w:t>shy code</w:t>
      </w:r>
      <w:r w:rsidR="002500F3">
        <w:rPr>
          <w:rFonts w:asciiTheme="minorHAnsi" w:eastAsia="Bookman-Light" w:hAnsiTheme="minorHAnsi" w:cs="Bookman-Light"/>
          <w:lang w:val="en-AU"/>
        </w:rPr>
        <w:t>: modules don’t reveal anything unnecessary to other modules.</w:t>
      </w:r>
    </w:p>
    <w:p w:rsidR="002500F3" w:rsidRPr="002500F3" w:rsidRDefault="002500F3" w:rsidP="007B5E8A">
      <w:pPr>
        <w:pStyle w:val="Body"/>
        <w:numPr>
          <w:ilvl w:val="0"/>
          <w:numId w:val="1"/>
        </w:numPr>
        <w:rPr>
          <w:b/>
        </w:rPr>
      </w:pPr>
      <w:r>
        <w:rPr>
          <w:rFonts w:asciiTheme="minorHAnsi" w:eastAsia="Bookman-Light" w:hAnsiTheme="minorHAnsi" w:cs="Bookman-Light"/>
          <w:b/>
          <w:lang w:val="en-AU"/>
        </w:rPr>
        <w:t>Avoid global data!</w:t>
      </w:r>
      <w:r w:rsidR="00E5008A">
        <w:rPr>
          <w:rFonts w:asciiTheme="minorHAnsi" w:eastAsia="Bookman-Light" w:hAnsiTheme="minorHAnsi" w:cs="Bookman-Light"/>
          <w:b/>
          <w:lang w:val="en-AU"/>
        </w:rPr>
        <w:br/>
      </w:r>
      <w:r w:rsidR="002D53E0">
        <w:rPr>
          <w:rFonts w:asciiTheme="minorHAnsi" w:eastAsia="Bookman-Light" w:hAnsiTheme="minorHAnsi" w:cs="Bookman-Light"/>
          <w:lang w:val="en-AU"/>
        </w:rPr>
        <w:t>E</w:t>
      </w:r>
      <w:r w:rsidR="00E5008A">
        <w:rPr>
          <w:rFonts w:asciiTheme="minorHAnsi" w:eastAsia="Bookman-Light" w:hAnsiTheme="minorHAnsi" w:cs="Bookman-Light"/>
          <w:lang w:val="en-AU"/>
        </w:rPr>
        <w:t>xplicitly pass any required context to your modules.</w:t>
      </w:r>
      <w:r w:rsidR="00D6190D">
        <w:rPr>
          <w:rFonts w:asciiTheme="minorHAnsi" w:eastAsia="Bookman-Light" w:hAnsiTheme="minorHAnsi" w:cs="Bookman-Light"/>
          <w:lang w:val="en-AU"/>
        </w:rPr>
        <w:t xml:space="preserve"> On object oriented code, it can be as parameters to an object’s constructor or structures containing the context in other code.</w:t>
      </w:r>
    </w:p>
    <w:p w:rsidR="008E099E" w:rsidRPr="008E099E" w:rsidRDefault="008E099E" w:rsidP="007B5E8A">
      <w:pPr>
        <w:pStyle w:val="Body"/>
        <w:numPr>
          <w:ilvl w:val="0"/>
          <w:numId w:val="1"/>
        </w:numPr>
        <w:rPr>
          <w:b/>
          <w:lang w:val="en-AU"/>
        </w:rPr>
      </w:pPr>
      <w:r>
        <w:rPr>
          <w:b/>
          <w:lang w:val="en-AU"/>
        </w:rPr>
        <w:lastRenderedPageBreak/>
        <w:t>Avoid similar functions</w:t>
      </w:r>
      <w:r>
        <w:rPr>
          <w:b/>
          <w:lang w:val="en-AU"/>
        </w:rPr>
        <w:br/>
      </w:r>
      <w:r>
        <w:rPr>
          <w:lang w:val="en-AU"/>
        </w:rPr>
        <w:t xml:space="preserve">If you have functions that do the same task with different algorithm – </w:t>
      </w:r>
      <w:r w:rsidRPr="00EE1903">
        <w:rPr>
          <w:b/>
          <w:lang w:val="en-AU"/>
        </w:rPr>
        <w:t>think Strategy Pattern</w:t>
      </w:r>
      <w:r>
        <w:rPr>
          <w:lang w:val="en-AU"/>
        </w:rPr>
        <w:t xml:space="preserve"> (Duck has a Quack Behaviour).</w:t>
      </w:r>
    </w:p>
    <w:p w:rsidR="00180560" w:rsidRPr="00180560" w:rsidRDefault="00B26C8C" w:rsidP="007B5E8A">
      <w:pPr>
        <w:pStyle w:val="Body"/>
        <w:numPr>
          <w:ilvl w:val="0"/>
          <w:numId w:val="1"/>
        </w:numPr>
        <w:rPr>
          <w:b/>
        </w:rPr>
      </w:pPr>
      <w:r>
        <w:rPr>
          <w:rFonts w:asciiTheme="minorHAnsi" w:eastAsia="Bookman-Light" w:hAnsiTheme="minorHAnsi" w:cs="Bookman-Light"/>
          <w:b/>
          <w:lang w:val="en-AU"/>
        </w:rPr>
        <w:t>Orthogonal Teams</w:t>
      </w:r>
      <w:r>
        <w:rPr>
          <w:rFonts w:asciiTheme="minorHAnsi" w:eastAsia="Bookman-Light" w:hAnsiTheme="minorHAnsi" w:cs="Bookman-Light"/>
          <w:b/>
          <w:lang w:val="en-AU"/>
        </w:rPr>
        <w:br/>
      </w:r>
      <w:r>
        <w:rPr>
          <w:rFonts w:asciiTheme="minorHAnsi" w:eastAsia="Bookman-Light" w:hAnsiTheme="minorHAnsi" w:cs="Bookman-Light"/>
          <w:lang w:val="en-AU"/>
        </w:rPr>
        <w:t xml:space="preserve">In teams too, people should have orthogonal tasks and not depend too heavily on one another. This will improve efficiency and reduce frictions. A test of team orthogonality: </w:t>
      </w:r>
      <w:r w:rsidRPr="001324F9">
        <w:rPr>
          <w:rFonts w:asciiTheme="minorHAnsi" w:eastAsia="Bookman-Light" w:hAnsiTheme="minorHAnsi" w:cs="Bookman-Light"/>
          <w:b/>
          <w:lang w:val="en-AU"/>
        </w:rPr>
        <w:t>how many people need to be involved in discussing each requested change?</w:t>
      </w:r>
    </w:p>
    <w:p w:rsidR="00180560" w:rsidRPr="00180560" w:rsidRDefault="00180560" w:rsidP="00C7054D">
      <w:pPr>
        <w:pStyle w:val="Heading2"/>
      </w:pPr>
      <w:r w:rsidRPr="00180560">
        <w:t>Reversibility</w:t>
      </w:r>
    </w:p>
    <w:p w:rsidR="00180560" w:rsidRPr="00180560" w:rsidRDefault="00180560" w:rsidP="007B5E8A">
      <w:pPr>
        <w:pStyle w:val="Body"/>
        <w:numPr>
          <w:ilvl w:val="0"/>
          <w:numId w:val="1"/>
        </w:numPr>
        <w:rPr>
          <w:rFonts w:asciiTheme="minorHAnsi" w:eastAsia="Bookman-Light" w:hAnsiTheme="minorHAnsi" w:cs="Bookman-Light"/>
          <w:lang w:val="en-AU"/>
        </w:rPr>
      </w:pPr>
      <w:r w:rsidRPr="00180560">
        <w:rPr>
          <w:rFonts w:asciiTheme="minorHAnsi" w:eastAsia="Bookman-Light" w:hAnsiTheme="minorHAnsi" w:cs="Bookman-Light"/>
          <w:lang w:val="en-AU"/>
        </w:rPr>
        <w:t>It is a mistake to assume that any decision is cast in stone</w:t>
      </w:r>
      <w:r w:rsidRPr="00180560">
        <w:rPr>
          <w:rFonts w:asciiTheme="minorHAnsi" w:eastAsia="Bookman-Light" w:hAnsiTheme="minorHAnsi" w:cs="Bookman-Light" w:hint="eastAsia"/>
          <w:lang w:val="en-AU"/>
        </w:rPr>
        <w:t>—</w:t>
      </w:r>
      <w:r w:rsidRPr="00180560">
        <w:rPr>
          <w:rFonts w:asciiTheme="minorHAnsi" w:eastAsia="Bookman-Light" w:hAnsiTheme="minorHAnsi" w:cs="Bookman-Light"/>
          <w:lang w:val="en-AU"/>
        </w:rPr>
        <w:t>and in not preparing for the contingencies that might arise. Instead of carving decisions in stone, think of them more as being written in the sand at the beach. A big wave can come along and wipe them out at any time.</w:t>
      </w:r>
      <w:r>
        <w:rPr>
          <w:rFonts w:asciiTheme="minorHAnsi" w:eastAsia="Bookman-Light" w:hAnsiTheme="minorHAnsi" w:cs="Bookman-Light"/>
          <w:lang w:val="en-AU"/>
        </w:rPr>
        <w:br/>
      </w:r>
      <w:r w:rsidRPr="00180560">
        <w:rPr>
          <w:rFonts w:asciiTheme="minorHAnsi" w:eastAsia="Bookman-Light" w:hAnsiTheme="minorHAnsi" w:cs="Bookman-Light"/>
          <w:b/>
          <w:lang w:val="en-AU"/>
        </w:rPr>
        <w:t>Do Risk Analysis and include Changes in Technology &amp; Decisions.</w:t>
      </w:r>
    </w:p>
    <w:p w:rsidR="00D25B62" w:rsidRPr="00D25B62" w:rsidRDefault="001F0E8D" w:rsidP="00C7054D">
      <w:pPr>
        <w:pStyle w:val="Heading2"/>
        <w:rPr>
          <w:szCs w:val="24"/>
        </w:rPr>
      </w:pPr>
      <w:r w:rsidRPr="0092093D">
        <w:t>Tracer Bullets</w:t>
      </w:r>
      <w:r w:rsidR="0092093D" w:rsidRPr="0092093D">
        <w:t xml:space="preserve"> – Agile Development</w:t>
      </w:r>
    </w:p>
    <w:p w:rsidR="00B45952" w:rsidRPr="008045DC" w:rsidRDefault="00F03213" w:rsidP="007B5E8A">
      <w:pPr>
        <w:pStyle w:val="ListParagraph"/>
        <w:numPr>
          <w:ilvl w:val="0"/>
          <w:numId w:val="1"/>
        </w:numPr>
        <w:autoSpaceDE w:val="0"/>
        <w:autoSpaceDN w:val="0"/>
        <w:adjustRightInd w:val="0"/>
        <w:rPr>
          <w:rFonts w:asciiTheme="minorHAnsi" w:eastAsia="Bookman-Light" w:hAnsiTheme="minorHAnsi" w:cs="Bookman-Light"/>
          <w:b/>
          <w:sz w:val="24"/>
          <w:szCs w:val="24"/>
        </w:rPr>
      </w:pPr>
      <w:r>
        <w:rPr>
          <w:rFonts w:asciiTheme="minorHAnsi" w:eastAsia="Bookman-Light" w:hAnsiTheme="minorHAnsi" w:cs="Bookman-Light"/>
          <w:sz w:val="24"/>
          <w:szCs w:val="24"/>
        </w:rPr>
        <w:t>E</w:t>
      </w:r>
      <w:r w:rsidR="0092093D" w:rsidRPr="008045DC">
        <w:rPr>
          <w:rFonts w:asciiTheme="minorHAnsi" w:eastAsia="Bookman-Light" w:hAnsiTheme="minorHAnsi" w:cs="Bookman-Light"/>
          <w:sz w:val="24"/>
          <w:szCs w:val="24"/>
        </w:rPr>
        <w:t>specially</w:t>
      </w:r>
      <w:r w:rsidR="001F0E8D" w:rsidRPr="008045DC">
        <w:rPr>
          <w:rFonts w:asciiTheme="minorHAnsi" w:eastAsia="Bookman-Light" w:hAnsiTheme="minorHAnsi" w:cs="Bookman-Light"/>
          <w:sz w:val="24"/>
          <w:szCs w:val="24"/>
        </w:rPr>
        <w:t xml:space="preserve"> when creating a new system, working with new technology etc. Both you and the customers don’t know what you want/need. Instead of specifying everything to death and then praying, use tracer bullets.</w:t>
      </w:r>
      <w:r w:rsidR="0092093D" w:rsidRPr="008045DC">
        <w:rPr>
          <w:rFonts w:asciiTheme="minorHAnsi" w:eastAsia="Bookman-Light" w:hAnsiTheme="minorHAnsi" w:cs="Bookman-Light"/>
          <w:sz w:val="24"/>
          <w:szCs w:val="24"/>
        </w:rPr>
        <w:t xml:space="preserve"> </w:t>
      </w:r>
      <w:r w:rsidR="0092093D" w:rsidRPr="008045DC">
        <w:rPr>
          <w:rFonts w:asciiTheme="minorHAnsi" w:eastAsia="Bookman-Light" w:hAnsiTheme="minorHAnsi" w:cs="Bookman-Light"/>
          <w:sz w:val="24"/>
          <w:szCs w:val="24"/>
        </w:rPr>
        <w:br/>
      </w:r>
      <w:r w:rsidR="0092093D" w:rsidRPr="000968CB">
        <w:rPr>
          <w:rFonts w:asciiTheme="minorHAnsi" w:eastAsia="Bookman-Light" w:hAnsiTheme="minorHAnsi" w:cs="Bookman-Light"/>
          <w:b/>
          <w:sz w:val="24"/>
          <w:szCs w:val="24"/>
        </w:rPr>
        <w:t>Tracer code implement part of the functionality that can demonstrate the system</w:t>
      </w:r>
      <w:r w:rsidR="006A7AB8" w:rsidRPr="000968CB">
        <w:rPr>
          <w:rFonts w:asciiTheme="minorHAnsi" w:eastAsia="Bookman-Light" w:hAnsiTheme="minorHAnsi" w:cs="Bookman-Light"/>
          <w:b/>
          <w:sz w:val="24"/>
          <w:szCs w:val="24"/>
        </w:rPr>
        <w:t xml:space="preserve"> or the risky/new parts of it</w:t>
      </w:r>
      <w:r w:rsidR="0092093D" w:rsidRPr="000968CB">
        <w:rPr>
          <w:rFonts w:asciiTheme="minorHAnsi" w:eastAsia="Bookman-Light" w:hAnsiTheme="minorHAnsi" w:cs="Bookman-Light"/>
          <w:b/>
          <w:sz w:val="24"/>
          <w:szCs w:val="24"/>
        </w:rPr>
        <w:t>.</w:t>
      </w:r>
      <w:r w:rsidR="0092093D" w:rsidRPr="008045DC">
        <w:rPr>
          <w:rFonts w:asciiTheme="minorHAnsi" w:eastAsia="Bookman-Light" w:hAnsiTheme="minorHAnsi" w:cs="Bookman-Light"/>
          <w:sz w:val="24"/>
          <w:szCs w:val="24"/>
        </w:rPr>
        <w:t xml:space="preserve"> It gets us from a requirement to some aspect of the final system quickly, visibly, and </w:t>
      </w:r>
      <w:r w:rsidR="00B9630C" w:rsidRPr="008045DC">
        <w:rPr>
          <w:rFonts w:asciiTheme="minorHAnsi" w:eastAsia="Bookman-Light" w:hAnsiTheme="minorHAnsi" w:cs="Bookman-Light"/>
          <w:sz w:val="24"/>
          <w:szCs w:val="24"/>
        </w:rPr>
        <w:t>repeatedly</w:t>
      </w:r>
      <w:r w:rsidR="0092093D" w:rsidRPr="008045DC">
        <w:rPr>
          <w:rFonts w:asciiTheme="minorHAnsi" w:eastAsia="Bookman-Light" w:hAnsiTheme="minorHAnsi" w:cs="Bookman-Light"/>
          <w:sz w:val="24"/>
          <w:szCs w:val="24"/>
        </w:rPr>
        <w:t>.</w:t>
      </w:r>
      <w:r w:rsidR="006A7AB8" w:rsidRPr="008045DC">
        <w:rPr>
          <w:rFonts w:asciiTheme="minorHAnsi" w:eastAsia="Bookman-Light" w:hAnsiTheme="minorHAnsi" w:cs="Bookman-Light"/>
          <w:sz w:val="24"/>
          <w:szCs w:val="24"/>
        </w:rPr>
        <w:t xml:space="preserve"> This code can be given to the customer to play with in the real environment to get early feedback on issues and requirements.</w:t>
      </w:r>
      <w:r w:rsidR="006A7AB8" w:rsidRPr="008045DC">
        <w:rPr>
          <w:rFonts w:ascii="Bookman-Light" w:eastAsia="Bookman-Light" w:cs="Bookman-Light"/>
          <w:color w:val="252525"/>
          <w:sz w:val="24"/>
          <w:szCs w:val="24"/>
        </w:rPr>
        <w:t xml:space="preserve"> </w:t>
      </w:r>
    </w:p>
    <w:p w:rsidR="0039610C" w:rsidRPr="008045DC" w:rsidRDefault="00B45952" w:rsidP="007B5E8A">
      <w:pPr>
        <w:pStyle w:val="ListParagraph"/>
        <w:numPr>
          <w:ilvl w:val="0"/>
          <w:numId w:val="1"/>
        </w:numPr>
        <w:autoSpaceDE w:val="0"/>
        <w:autoSpaceDN w:val="0"/>
        <w:adjustRightInd w:val="0"/>
        <w:rPr>
          <w:rFonts w:asciiTheme="minorHAnsi" w:eastAsia="Bookman-Light" w:hAnsiTheme="minorHAnsi" w:cs="Bookman-Light"/>
          <w:b/>
          <w:sz w:val="24"/>
          <w:szCs w:val="24"/>
        </w:rPr>
      </w:pPr>
      <w:r w:rsidRPr="008045DC">
        <w:rPr>
          <w:rFonts w:asciiTheme="minorHAnsi" w:eastAsia="Bookman-Light" w:hAnsiTheme="minorHAnsi" w:cs="Bookman-Light"/>
          <w:sz w:val="24"/>
          <w:szCs w:val="24"/>
        </w:rPr>
        <w:t xml:space="preserve">Tracer code is </w:t>
      </w:r>
      <w:r w:rsidRPr="000968CB">
        <w:rPr>
          <w:rFonts w:asciiTheme="minorHAnsi" w:eastAsia="Bookman-Light" w:hAnsiTheme="minorHAnsi" w:cs="Bookman-Light"/>
          <w:b/>
          <w:sz w:val="24"/>
          <w:szCs w:val="24"/>
        </w:rPr>
        <w:t>not disposable:</w:t>
      </w:r>
      <w:r w:rsidRPr="008045DC">
        <w:rPr>
          <w:rFonts w:asciiTheme="minorHAnsi" w:eastAsia="Bookman-Light" w:hAnsiTheme="minorHAnsi" w:cs="Bookman-Light"/>
          <w:sz w:val="24"/>
          <w:szCs w:val="24"/>
        </w:rPr>
        <w:t xml:space="preserve"> you write it for keeps. It contains all the error checking, structuring, documentation, and self-checking that any piece of production code has. It simply is not fully functional. However, once you have achieved an end-to-end connection among the components of your system, you can check how close to the target you are, adjusting if necessary. Once you</w:t>
      </w:r>
      <w:r w:rsidR="00B9630C" w:rsidRPr="008045DC">
        <w:rPr>
          <w:rFonts w:asciiTheme="minorHAnsi" w:eastAsia="Bookman-Light" w:hAnsiTheme="minorHAnsi" w:cs="Bookman-Light"/>
          <w:sz w:val="24"/>
          <w:szCs w:val="24"/>
        </w:rPr>
        <w:t>’</w:t>
      </w:r>
      <w:r w:rsidRPr="008045DC">
        <w:rPr>
          <w:rFonts w:asciiTheme="minorHAnsi" w:eastAsia="Bookman-Light" w:hAnsiTheme="minorHAnsi" w:cs="Bookman-Light"/>
          <w:sz w:val="24"/>
          <w:szCs w:val="24"/>
        </w:rPr>
        <w:t>re on target, adding functionality is easy.</w:t>
      </w:r>
    </w:p>
    <w:p w:rsidR="0039610C" w:rsidRPr="008045DC" w:rsidRDefault="0039610C"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BE045C">
        <w:rPr>
          <w:rStyle w:val="BodyChar"/>
          <w:rFonts w:eastAsia="SimSun"/>
          <w:b/>
          <w:bCs/>
        </w:rPr>
        <w:t>Users get to see something working early.</w:t>
      </w:r>
      <w:r w:rsidRPr="008045DC">
        <w:rPr>
          <w:rFonts w:ascii="Bookman-Demi" w:hAnsi="Bookman-Demi" w:cs="Bookman-Demi"/>
          <w:b/>
          <w:bCs/>
          <w:color w:val="252525"/>
          <w:sz w:val="24"/>
          <w:szCs w:val="24"/>
        </w:rPr>
        <w:t xml:space="preserve"> </w:t>
      </w:r>
      <w:r w:rsidRPr="008045DC">
        <w:rPr>
          <w:rFonts w:ascii="Bookman-Demi" w:hAnsi="Bookman-Demi" w:cs="Bookman-Demi"/>
          <w:b/>
          <w:bCs/>
          <w:color w:val="252525"/>
          <w:sz w:val="24"/>
          <w:szCs w:val="24"/>
        </w:rPr>
        <w:br/>
        <w:t>I</w:t>
      </w:r>
      <w:r w:rsidRPr="008045DC">
        <w:rPr>
          <w:rFonts w:asciiTheme="minorHAnsi" w:eastAsia="Bookman-Light" w:hAnsiTheme="minorHAnsi" w:cs="Bookman-Light"/>
          <w:sz w:val="24"/>
          <w:szCs w:val="24"/>
        </w:rPr>
        <w:t>f you have successfully communicated what you are doing (see Great Expectations, your users will know they are seeing something immature.</w:t>
      </w:r>
    </w:p>
    <w:p w:rsidR="00D87A92" w:rsidRPr="008045DC" w:rsidRDefault="0039610C"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8045DC">
        <w:rPr>
          <w:rFonts w:asciiTheme="minorHAnsi" w:eastAsia="Bookman-Light" w:hAnsiTheme="minorHAnsi" w:cs="Bookman-Light"/>
          <w:b/>
          <w:sz w:val="24"/>
          <w:szCs w:val="24"/>
        </w:rPr>
        <w:t xml:space="preserve">Developers build a structure to work in. </w:t>
      </w:r>
      <w:r w:rsidRPr="008045DC">
        <w:rPr>
          <w:rFonts w:asciiTheme="minorHAnsi" w:eastAsia="Bookman-Light" w:hAnsiTheme="minorHAnsi" w:cs="Bookman-Light"/>
          <w:sz w:val="24"/>
          <w:szCs w:val="24"/>
        </w:rPr>
        <w:br/>
        <w:t>once you have the framework of the system in place, it’s much easier to add functionality. This makes everyone more productive, and encourages consistency.</w:t>
      </w:r>
    </w:p>
    <w:p w:rsidR="00516EFC" w:rsidRPr="008045DC" w:rsidRDefault="00046827"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0968CB">
        <w:rPr>
          <w:rFonts w:asciiTheme="minorHAnsi" w:eastAsia="Bookman-Light" w:hAnsiTheme="minorHAnsi" w:cs="Bookman-Light"/>
          <w:b/>
          <w:sz w:val="24"/>
          <w:szCs w:val="24"/>
        </w:rPr>
        <w:lastRenderedPageBreak/>
        <w:t>You have an integration platform.</w:t>
      </w:r>
      <w:r w:rsidRPr="008045DC">
        <w:rPr>
          <w:rFonts w:ascii="Bookman-Demi" w:hAnsi="Bookman-Demi" w:cs="Bookman-Demi"/>
          <w:b/>
          <w:bCs/>
          <w:color w:val="252525"/>
          <w:sz w:val="24"/>
          <w:szCs w:val="24"/>
        </w:rPr>
        <w:br/>
      </w:r>
      <w:r w:rsidRPr="008045DC">
        <w:rPr>
          <w:rFonts w:asciiTheme="minorHAnsi" w:eastAsia="Bookman-Light" w:hAnsiTheme="minorHAnsi" w:cs="Bookman-Light"/>
          <w:sz w:val="24"/>
          <w:szCs w:val="24"/>
        </w:rPr>
        <w:t>This will allow you to integrate often and in small chunks. Making finding and debugging problems easier and faster and keep the input from the customers coming</w:t>
      </w:r>
      <w:r w:rsidRPr="008045DC">
        <w:rPr>
          <w:rFonts w:ascii="Bookman-Demi" w:hAnsi="Bookman-Demi" w:cs="Bookman-Demi"/>
          <w:bCs/>
          <w:color w:val="252525"/>
          <w:sz w:val="24"/>
          <w:szCs w:val="24"/>
        </w:rPr>
        <w:t>.</w:t>
      </w:r>
    </w:p>
    <w:p w:rsidR="00D87A92" w:rsidRPr="008045DC" w:rsidRDefault="00D87A92"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8045DC">
        <w:rPr>
          <w:rFonts w:asciiTheme="minorHAnsi" w:eastAsia="Bookman-Light" w:hAnsiTheme="minorHAnsi" w:cs="Bookman-Light"/>
          <w:b/>
          <w:sz w:val="24"/>
          <w:szCs w:val="24"/>
        </w:rPr>
        <w:t>You have something to demonstrate.</w:t>
      </w:r>
      <w:r w:rsidRPr="008045DC">
        <w:rPr>
          <w:rFonts w:asciiTheme="minorHAnsi" w:eastAsia="Bookman-Light" w:hAnsiTheme="minorHAnsi" w:cs="Bookman-Light"/>
          <w:sz w:val="24"/>
          <w:szCs w:val="24"/>
        </w:rPr>
        <w:t xml:space="preserve"> </w:t>
      </w:r>
    </w:p>
    <w:p w:rsidR="00D87A92" w:rsidRPr="008045DC" w:rsidRDefault="00D87A92"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8045DC">
        <w:rPr>
          <w:rFonts w:asciiTheme="minorHAnsi" w:eastAsia="Bookman-Light" w:hAnsiTheme="minorHAnsi" w:cs="Bookman-Light"/>
          <w:b/>
          <w:sz w:val="24"/>
          <w:szCs w:val="24"/>
        </w:rPr>
        <w:t>You have a better feel for progress.</w:t>
      </w:r>
      <w:r w:rsidRPr="008045DC">
        <w:rPr>
          <w:rFonts w:asciiTheme="minorHAnsi" w:eastAsia="Bookman-Light" w:hAnsiTheme="minorHAnsi" w:cs="Bookman-Light"/>
          <w:sz w:val="24"/>
          <w:szCs w:val="24"/>
        </w:rPr>
        <w:t xml:space="preserve"> In a tracer code development, developers tackle use cases one by one.</w:t>
      </w:r>
    </w:p>
    <w:p w:rsidR="00291E6D" w:rsidRPr="008045DC" w:rsidRDefault="00291E6D"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8045DC">
        <w:rPr>
          <w:rFonts w:asciiTheme="minorHAnsi" w:eastAsia="Bookman-Light" w:hAnsiTheme="minorHAnsi" w:cs="Bookman-Light"/>
          <w:b/>
          <w:sz w:val="24"/>
          <w:szCs w:val="24"/>
        </w:rPr>
        <w:t>Tracer Code Sometimes Misses.</w:t>
      </w:r>
      <w:r w:rsidRPr="008045DC">
        <w:rPr>
          <w:rFonts w:asciiTheme="minorHAnsi" w:eastAsia="Bookman-Light" w:hAnsiTheme="minorHAnsi" w:cs="Bookman-Light"/>
          <w:sz w:val="24"/>
          <w:szCs w:val="24"/>
        </w:rPr>
        <w:br/>
        <w:t>You may find that this is not what the costumer wanted, you have performance issues or the system doesn’t work like you expected. That’s the whole point of the tracer code – finding these things sooner, with less investment. Use it especially when there are a lot of unknowns in the technology and/or requirements.</w:t>
      </w:r>
    </w:p>
    <w:p w:rsidR="003B16E8" w:rsidRDefault="003B16E8"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8045DC">
        <w:rPr>
          <w:rFonts w:asciiTheme="minorHAnsi" w:eastAsia="Bookman-Light" w:hAnsiTheme="minorHAnsi" w:cs="Bookman-Light"/>
          <w:b/>
          <w:sz w:val="24"/>
          <w:szCs w:val="24"/>
        </w:rPr>
        <w:t>Prototyping</w:t>
      </w:r>
      <w:r w:rsidR="00A86D35" w:rsidRPr="008045DC">
        <w:rPr>
          <w:rFonts w:asciiTheme="minorHAnsi" w:eastAsia="Bookman-Light" w:hAnsiTheme="minorHAnsi" w:cs="Bookman-Light"/>
          <w:b/>
          <w:sz w:val="24"/>
          <w:szCs w:val="24"/>
        </w:rPr>
        <w:t xml:space="preserve"> is not Tracer Code</w:t>
      </w:r>
      <w:r w:rsidR="00A86D35" w:rsidRPr="008045DC">
        <w:rPr>
          <w:rFonts w:asciiTheme="minorHAnsi" w:eastAsia="Bookman-Light" w:hAnsiTheme="minorHAnsi" w:cs="Bookman-Light"/>
          <w:sz w:val="24"/>
          <w:szCs w:val="24"/>
        </w:rPr>
        <w:t xml:space="preserve">. </w:t>
      </w:r>
      <w:r w:rsidR="00C34A92">
        <w:rPr>
          <w:rFonts w:asciiTheme="minorHAnsi" w:eastAsia="Bookman-Light" w:hAnsiTheme="minorHAnsi" w:cs="Bookman-Light"/>
          <w:sz w:val="24"/>
          <w:szCs w:val="24"/>
        </w:rPr>
        <w:t xml:space="preserve">Prototyping </w:t>
      </w:r>
      <w:r w:rsidRPr="008045DC">
        <w:rPr>
          <w:rFonts w:asciiTheme="minorHAnsi" w:eastAsia="Bookman-Light" w:hAnsiTheme="minorHAnsi" w:cs="Bookman-Light"/>
          <w:sz w:val="24"/>
          <w:szCs w:val="24"/>
        </w:rPr>
        <w:t>generates disposable code</w:t>
      </w:r>
      <w:r w:rsidR="00A86D35" w:rsidRPr="008045DC">
        <w:rPr>
          <w:rFonts w:asciiTheme="minorHAnsi" w:eastAsia="Bookman-Light" w:hAnsiTheme="minorHAnsi" w:cs="Bookman-Light"/>
          <w:sz w:val="24"/>
          <w:szCs w:val="24"/>
        </w:rPr>
        <w:t xml:space="preserve"> of specific parts of the system, </w:t>
      </w:r>
      <w:r w:rsidR="00C34A92">
        <w:rPr>
          <w:rFonts w:asciiTheme="minorHAnsi" w:eastAsia="Bookman-Light" w:hAnsiTheme="minorHAnsi" w:cs="Bookman-Light"/>
          <w:sz w:val="24"/>
          <w:szCs w:val="24"/>
        </w:rPr>
        <w:t>i</w:t>
      </w:r>
      <w:r w:rsidR="00A86D35" w:rsidRPr="008045DC">
        <w:rPr>
          <w:rFonts w:asciiTheme="minorHAnsi" w:eastAsia="Bookman-Light" w:hAnsiTheme="minorHAnsi" w:cs="Bookman-Light"/>
          <w:sz w:val="24"/>
          <w:szCs w:val="24"/>
        </w:rPr>
        <w:t>t can be in a different language or with different algorithms</w:t>
      </w:r>
      <w:r w:rsidRPr="008045DC">
        <w:rPr>
          <w:rFonts w:asciiTheme="minorHAnsi" w:eastAsia="Bookman-Light" w:hAnsiTheme="minorHAnsi" w:cs="Bookman-Light"/>
          <w:sz w:val="24"/>
          <w:szCs w:val="24"/>
        </w:rPr>
        <w:t xml:space="preserve">. </w:t>
      </w:r>
      <w:r w:rsidR="00A86D35" w:rsidRPr="008045DC">
        <w:rPr>
          <w:rFonts w:asciiTheme="minorHAnsi" w:eastAsia="Bookman-Light" w:hAnsiTheme="minorHAnsi" w:cs="Bookman-Light"/>
          <w:sz w:val="24"/>
          <w:szCs w:val="24"/>
        </w:rPr>
        <w:br/>
      </w:r>
      <w:r w:rsidRPr="008045DC">
        <w:rPr>
          <w:rFonts w:asciiTheme="minorHAnsi" w:eastAsia="Bookman-Light" w:hAnsiTheme="minorHAnsi" w:cs="Bookman-Light"/>
          <w:sz w:val="24"/>
          <w:szCs w:val="24"/>
        </w:rPr>
        <w:t>Tracer code is lean but complete, and</w:t>
      </w:r>
      <w:r w:rsidR="00A86D35" w:rsidRPr="008045DC">
        <w:rPr>
          <w:rFonts w:asciiTheme="minorHAnsi" w:eastAsia="Bookman-Light" w:hAnsiTheme="minorHAnsi" w:cs="Bookman-Light"/>
          <w:sz w:val="24"/>
          <w:szCs w:val="24"/>
        </w:rPr>
        <w:t xml:space="preserve"> </w:t>
      </w:r>
      <w:r w:rsidRPr="008045DC">
        <w:rPr>
          <w:rFonts w:asciiTheme="minorHAnsi" w:eastAsia="Bookman-Light" w:hAnsiTheme="minorHAnsi" w:cs="Bookman-Light"/>
          <w:sz w:val="24"/>
          <w:szCs w:val="24"/>
        </w:rPr>
        <w:t>forms part of the skeleton of the final system. Think of prototyping as</w:t>
      </w:r>
      <w:r w:rsidR="00A86D35" w:rsidRPr="008045DC">
        <w:rPr>
          <w:rFonts w:asciiTheme="minorHAnsi" w:eastAsia="Bookman-Light" w:hAnsiTheme="minorHAnsi" w:cs="Bookman-Light"/>
          <w:sz w:val="24"/>
          <w:szCs w:val="24"/>
        </w:rPr>
        <w:t xml:space="preserve"> </w:t>
      </w:r>
      <w:r w:rsidRPr="008045DC">
        <w:rPr>
          <w:rFonts w:asciiTheme="minorHAnsi" w:eastAsia="Bookman-Light" w:hAnsiTheme="minorHAnsi" w:cs="Bookman-Light"/>
          <w:sz w:val="24"/>
          <w:szCs w:val="24"/>
        </w:rPr>
        <w:t>the intelligence gathering that takes place before a</w:t>
      </w:r>
      <w:r w:rsidR="00A86D35" w:rsidRPr="008045DC">
        <w:rPr>
          <w:rFonts w:asciiTheme="minorHAnsi" w:eastAsia="Bookman-Light" w:hAnsiTheme="minorHAnsi" w:cs="Bookman-Light"/>
          <w:sz w:val="24"/>
          <w:szCs w:val="24"/>
        </w:rPr>
        <w:t xml:space="preserve"> </w:t>
      </w:r>
      <w:r w:rsidRPr="008045DC">
        <w:rPr>
          <w:rFonts w:asciiTheme="minorHAnsi" w:eastAsia="Bookman-Light" w:hAnsiTheme="minorHAnsi" w:cs="Bookman-Light"/>
          <w:sz w:val="24"/>
          <w:szCs w:val="24"/>
        </w:rPr>
        <w:t>single tracer bullet is fired.</w:t>
      </w:r>
    </w:p>
    <w:p w:rsidR="00D25B62" w:rsidRPr="00D25B62" w:rsidRDefault="00DD0EA3" w:rsidP="00C7054D">
      <w:pPr>
        <w:pStyle w:val="Heading2"/>
      </w:pPr>
      <w:r>
        <w:t>Prototyp</w:t>
      </w:r>
      <w:r w:rsidR="00AB75AE">
        <w:t>e to Learn</w:t>
      </w:r>
      <w:r>
        <w:t>:</w:t>
      </w:r>
    </w:p>
    <w:p w:rsidR="00DD0EA3" w:rsidRDefault="00DD0EA3"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DD0EA3">
        <w:rPr>
          <w:rFonts w:asciiTheme="minorHAnsi" w:eastAsia="Bookman-Light" w:hAnsiTheme="minorHAnsi" w:cs="Bookman-Light"/>
          <w:sz w:val="24"/>
          <w:szCs w:val="24"/>
        </w:rPr>
        <w:t xml:space="preserve">We use prototyping to </w:t>
      </w:r>
      <w:proofErr w:type="spellStart"/>
      <w:r w:rsidRPr="00DD0EA3">
        <w:rPr>
          <w:rFonts w:asciiTheme="minorHAnsi" w:eastAsia="Bookman-Light" w:hAnsiTheme="minorHAnsi" w:cs="Bookman-Light"/>
          <w:sz w:val="24"/>
          <w:szCs w:val="24"/>
        </w:rPr>
        <w:t>analyse</w:t>
      </w:r>
      <w:proofErr w:type="spellEnd"/>
      <w:r w:rsidRPr="00DD0EA3">
        <w:rPr>
          <w:rFonts w:asciiTheme="minorHAnsi" w:eastAsia="Bookman-Light" w:hAnsiTheme="minorHAnsi" w:cs="Bookman-Light"/>
          <w:sz w:val="24"/>
          <w:szCs w:val="24"/>
        </w:rPr>
        <w:t xml:space="preserve"> and expose risk and to offer a change for correction at a greatly reduced cost.</w:t>
      </w:r>
      <w:r w:rsidR="00E75B3E">
        <w:rPr>
          <w:rFonts w:asciiTheme="minorHAnsi" w:eastAsia="Bookman-Light" w:hAnsiTheme="minorHAnsi" w:cs="Bookman-Light"/>
          <w:sz w:val="24"/>
          <w:szCs w:val="24"/>
        </w:rPr>
        <w:t xml:space="preserve"> We can target a prototype to test one or more specific aspects of a project.</w:t>
      </w:r>
    </w:p>
    <w:p w:rsidR="00AB75AE" w:rsidRPr="00AB75AE" w:rsidRDefault="00AB75AE" w:rsidP="007B5E8A">
      <w:pPr>
        <w:pStyle w:val="ListParagraph"/>
        <w:numPr>
          <w:ilvl w:val="0"/>
          <w:numId w:val="1"/>
        </w:numPr>
        <w:autoSpaceDE w:val="0"/>
        <w:autoSpaceDN w:val="0"/>
        <w:adjustRightInd w:val="0"/>
        <w:rPr>
          <w:rFonts w:asciiTheme="minorHAnsi" w:eastAsia="Bookman-Light" w:hAnsiTheme="minorHAnsi" w:cs="Bookman-Light"/>
          <w:b/>
          <w:sz w:val="24"/>
          <w:szCs w:val="24"/>
        </w:rPr>
      </w:pPr>
      <w:r w:rsidRPr="00AB75AE">
        <w:rPr>
          <w:rFonts w:asciiTheme="minorHAnsi" w:eastAsia="Bookman-Light" w:hAnsiTheme="minorHAnsi" w:cs="Bookman-Light"/>
          <w:b/>
          <w:sz w:val="24"/>
          <w:szCs w:val="24"/>
        </w:rPr>
        <w:t>What to Prototype:</w:t>
      </w:r>
      <w:r>
        <w:rPr>
          <w:rFonts w:asciiTheme="minorHAnsi" w:eastAsia="Bookman-Light" w:hAnsiTheme="minorHAnsi" w:cs="Bookman-Light"/>
          <w:b/>
          <w:sz w:val="24"/>
          <w:szCs w:val="24"/>
        </w:rPr>
        <w:br/>
      </w:r>
      <w:r>
        <w:rPr>
          <w:rFonts w:asciiTheme="minorHAnsi" w:eastAsia="Bookman-Light" w:hAnsiTheme="minorHAnsi" w:cs="Bookman-Light"/>
          <w:sz w:val="24"/>
          <w:szCs w:val="24"/>
        </w:rPr>
        <w:t>We’ll want to prototype anything that carries risk and hasn’t been done before, especially critical aspects of the final system. Anything we’re not comfortable with or not sure how to do. It can be anything:</w:t>
      </w:r>
    </w:p>
    <w:p w:rsidR="00AB75AE" w:rsidRPr="00AB75AE" w:rsidRDefault="00AB75AE"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AB75AE">
        <w:rPr>
          <w:rFonts w:asciiTheme="minorHAnsi" w:eastAsia="Bookman-Light" w:hAnsiTheme="minorHAnsi" w:cs="Bookman-Light"/>
          <w:sz w:val="24"/>
          <w:szCs w:val="24"/>
        </w:rPr>
        <w:t>Architecture</w:t>
      </w:r>
    </w:p>
    <w:p w:rsidR="00AB75AE" w:rsidRPr="00AB75AE" w:rsidRDefault="00AB75AE"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AB75AE">
        <w:rPr>
          <w:rFonts w:asciiTheme="minorHAnsi" w:eastAsia="Bookman-Light" w:hAnsiTheme="minorHAnsi" w:cs="Bookman-Light"/>
          <w:sz w:val="24"/>
          <w:szCs w:val="24"/>
        </w:rPr>
        <w:t>New functionality</w:t>
      </w:r>
    </w:p>
    <w:p w:rsidR="00AB75AE" w:rsidRPr="00AB75AE" w:rsidRDefault="00AB75AE"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AB75AE">
        <w:rPr>
          <w:rFonts w:asciiTheme="minorHAnsi" w:eastAsia="Bookman-Light" w:hAnsiTheme="minorHAnsi" w:cs="Bookman-Light"/>
          <w:sz w:val="24"/>
          <w:szCs w:val="24"/>
        </w:rPr>
        <w:t xml:space="preserve">Structure or contents of external system </w:t>
      </w:r>
    </w:p>
    <w:p w:rsidR="00AB75AE" w:rsidRPr="00AB75AE" w:rsidRDefault="00AB75AE"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AB75AE">
        <w:rPr>
          <w:rFonts w:asciiTheme="minorHAnsi" w:eastAsia="Bookman-Light" w:hAnsiTheme="minorHAnsi" w:cs="Bookman-Light"/>
          <w:sz w:val="24"/>
          <w:szCs w:val="24"/>
        </w:rPr>
        <w:t>Performance issues</w:t>
      </w:r>
    </w:p>
    <w:p w:rsidR="00AB75AE" w:rsidRPr="00AB75AE" w:rsidRDefault="00AB75AE" w:rsidP="007B5E8A">
      <w:pPr>
        <w:pStyle w:val="ListParagraph"/>
        <w:numPr>
          <w:ilvl w:val="1"/>
          <w:numId w:val="1"/>
        </w:numPr>
        <w:autoSpaceDE w:val="0"/>
        <w:autoSpaceDN w:val="0"/>
        <w:adjustRightInd w:val="0"/>
        <w:rPr>
          <w:rFonts w:asciiTheme="minorHAnsi" w:eastAsia="Bookman-Light" w:hAnsiTheme="minorHAnsi" w:cs="Bookman-Light"/>
          <w:b/>
          <w:sz w:val="24"/>
          <w:szCs w:val="24"/>
        </w:rPr>
      </w:pPr>
      <w:r w:rsidRPr="00AB75AE">
        <w:rPr>
          <w:rFonts w:asciiTheme="minorHAnsi" w:eastAsia="Bookman-Light" w:hAnsiTheme="minorHAnsi" w:cs="Bookman-Light"/>
          <w:sz w:val="24"/>
          <w:szCs w:val="24"/>
        </w:rPr>
        <w:t xml:space="preserve">User interface design </w:t>
      </w:r>
    </w:p>
    <w:p w:rsidR="00E75B3E" w:rsidRDefault="00E75B3E"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Pr>
          <w:rFonts w:asciiTheme="minorHAnsi" w:eastAsia="Bookman-Light" w:hAnsiTheme="minorHAnsi" w:cs="Bookman-Light"/>
          <w:b/>
          <w:sz w:val="24"/>
          <w:szCs w:val="24"/>
        </w:rPr>
        <w:t>Different Tools:</w:t>
      </w:r>
      <w:r>
        <w:rPr>
          <w:rFonts w:asciiTheme="minorHAnsi" w:eastAsia="Bookman-Light" w:hAnsiTheme="minorHAnsi" w:cs="Bookman-Light"/>
          <w:b/>
          <w:sz w:val="24"/>
          <w:szCs w:val="24"/>
        </w:rPr>
        <w:br/>
      </w:r>
      <w:r w:rsidRPr="00455A6E">
        <w:rPr>
          <w:rFonts w:asciiTheme="minorHAnsi" w:eastAsia="Bookman-Light" w:hAnsiTheme="minorHAnsi" w:cs="Bookman-Light"/>
          <w:b/>
          <w:sz w:val="24"/>
          <w:szCs w:val="24"/>
        </w:rPr>
        <w:t>Prototyping doesn’t have to be with code</w:t>
      </w:r>
      <w:r>
        <w:rPr>
          <w:rFonts w:asciiTheme="minorHAnsi" w:eastAsia="Bookman-Light" w:hAnsiTheme="minorHAnsi" w:cs="Bookman-Light"/>
          <w:sz w:val="24"/>
          <w:szCs w:val="24"/>
        </w:rPr>
        <w:t>: we can use post-it notes for prototyping dynamic things like application logic and workflow, whiteboard for drawing and interface builders for user interfaces.</w:t>
      </w:r>
    </w:p>
    <w:p w:rsidR="000C4753" w:rsidRDefault="000C4753"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Pr>
          <w:rFonts w:asciiTheme="minorHAnsi" w:eastAsia="Bookman-Light" w:hAnsiTheme="minorHAnsi" w:cs="Bookman-Light"/>
          <w:b/>
          <w:sz w:val="24"/>
          <w:szCs w:val="24"/>
        </w:rPr>
        <w:t>Give up the Details:</w:t>
      </w:r>
      <w:r>
        <w:rPr>
          <w:rFonts w:asciiTheme="minorHAnsi" w:eastAsia="Bookman-Light" w:hAnsiTheme="minorHAnsi" w:cs="Bookman-Light"/>
          <w:b/>
          <w:sz w:val="24"/>
          <w:szCs w:val="24"/>
        </w:rPr>
        <w:br/>
      </w:r>
      <w:r w:rsidRPr="000C4753">
        <w:rPr>
          <w:rFonts w:asciiTheme="minorHAnsi" w:eastAsia="Bookman-Light" w:hAnsiTheme="minorHAnsi" w:cs="Bookman-Light"/>
          <w:sz w:val="24"/>
          <w:szCs w:val="24"/>
        </w:rPr>
        <w:t>We’ll</w:t>
      </w:r>
      <w:r>
        <w:rPr>
          <w:rFonts w:asciiTheme="minorHAnsi" w:eastAsia="Bookman-Light" w:hAnsiTheme="minorHAnsi" w:cs="Bookman-Light"/>
          <w:sz w:val="24"/>
          <w:szCs w:val="24"/>
        </w:rPr>
        <w:t xml:space="preserve"> usually concentrate on one aspect of the system and do </w:t>
      </w:r>
      <w:r>
        <w:rPr>
          <w:rFonts w:asciiTheme="minorHAnsi" w:eastAsia="Bookman-Light" w:hAnsiTheme="minorHAnsi" w:cs="Bookman-Light"/>
          <w:sz w:val="24"/>
          <w:szCs w:val="24"/>
        </w:rPr>
        <w:lastRenderedPageBreak/>
        <w:t>without the other parts of it. For example: if we’re prototyping the GUI, we can use constant data with no computation etc.</w:t>
      </w:r>
    </w:p>
    <w:p w:rsidR="00FA76ED" w:rsidRPr="00FA76ED" w:rsidRDefault="00FA76ED"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sidRPr="00455A6E">
        <w:rPr>
          <w:rFonts w:asciiTheme="minorHAnsi" w:eastAsia="Bookman-Light" w:hAnsiTheme="minorHAnsi" w:cs="Bookman-Light"/>
          <w:b/>
          <w:sz w:val="24"/>
          <w:szCs w:val="24"/>
        </w:rPr>
        <w:t>Disposable</w:t>
      </w:r>
      <w:r>
        <w:rPr>
          <w:rFonts w:asciiTheme="minorHAnsi" w:eastAsia="Bookman-Light" w:hAnsiTheme="minorHAnsi" w:cs="Bookman-Light"/>
          <w:sz w:val="24"/>
          <w:szCs w:val="24"/>
        </w:rPr>
        <w:t>:</w:t>
      </w:r>
      <w:r>
        <w:rPr>
          <w:rFonts w:asciiTheme="minorHAnsi" w:eastAsia="Bookman-Light" w:hAnsiTheme="minorHAnsi" w:cs="Bookman-Light"/>
          <w:sz w:val="24"/>
          <w:szCs w:val="24"/>
        </w:rPr>
        <w:br/>
      </w:r>
      <w:r w:rsidRPr="00455A6E">
        <w:rPr>
          <w:rFonts w:asciiTheme="minorHAnsi" w:eastAsia="Bookman-Light" w:hAnsiTheme="minorHAnsi" w:cs="Bookman-Light"/>
          <w:b/>
          <w:sz w:val="24"/>
          <w:szCs w:val="24"/>
        </w:rPr>
        <w:t>make sure that everyone understands</w:t>
      </w:r>
      <w:r>
        <w:rPr>
          <w:rFonts w:asciiTheme="minorHAnsi" w:eastAsia="Bookman-Light" w:hAnsiTheme="minorHAnsi" w:cs="Bookman-Light"/>
          <w:sz w:val="24"/>
          <w:szCs w:val="24"/>
        </w:rPr>
        <w:t xml:space="preserve"> that prototyping is disposable code! </w:t>
      </w:r>
    </w:p>
    <w:p w:rsidR="00FA76ED" w:rsidRPr="00FA76ED" w:rsidRDefault="000C4753" w:rsidP="007B5E8A">
      <w:pPr>
        <w:pStyle w:val="ListParagraph"/>
        <w:numPr>
          <w:ilvl w:val="0"/>
          <w:numId w:val="1"/>
        </w:numPr>
        <w:autoSpaceDE w:val="0"/>
        <w:autoSpaceDN w:val="0"/>
        <w:adjustRightInd w:val="0"/>
        <w:rPr>
          <w:rFonts w:asciiTheme="minorHAnsi" w:eastAsia="Bookman-Light" w:hAnsiTheme="minorHAnsi" w:cs="Bookman-Light"/>
          <w:sz w:val="24"/>
          <w:szCs w:val="24"/>
        </w:rPr>
      </w:pPr>
      <w:r>
        <w:rPr>
          <w:rFonts w:asciiTheme="minorHAnsi" w:eastAsia="Bookman-Light" w:hAnsiTheme="minorHAnsi" w:cs="Bookman-Light"/>
          <w:b/>
          <w:sz w:val="24"/>
          <w:szCs w:val="24"/>
        </w:rPr>
        <w:t>When not to use Prototypes:</w:t>
      </w:r>
    </w:p>
    <w:p w:rsidR="000C4753" w:rsidRDefault="00FA76ED"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FA76ED">
        <w:rPr>
          <w:rFonts w:asciiTheme="minorHAnsi" w:eastAsia="Bookman-Light" w:hAnsiTheme="minorHAnsi" w:cs="Bookman-Light"/>
          <w:b/>
          <w:sz w:val="24"/>
          <w:szCs w:val="24"/>
        </w:rPr>
        <w:t>Complete:</w:t>
      </w:r>
      <w:r>
        <w:rPr>
          <w:rFonts w:asciiTheme="minorHAnsi" w:eastAsia="Bookman-Light" w:hAnsiTheme="minorHAnsi" w:cs="Bookman-Light"/>
          <w:sz w:val="24"/>
          <w:szCs w:val="24"/>
        </w:rPr>
        <w:t xml:space="preserve"> </w:t>
      </w:r>
      <w:r w:rsidR="000C4753">
        <w:rPr>
          <w:rFonts w:asciiTheme="minorHAnsi" w:eastAsia="Bookman-Light" w:hAnsiTheme="minorHAnsi" w:cs="Bookman-Light"/>
          <w:sz w:val="24"/>
          <w:szCs w:val="24"/>
        </w:rPr>
        <w:t>If we can’t give up the details of other parts of the system, maybe we should use tracer bullet instead?</w:t>
      </w:r>
    </w:p>
    <w:p w:rsidR="00FA76ED" w:rsidRDefault="00FA76ED" w:rsidP="007B5E8A">
      <w:pPr>
        <w:pStyle w:val="ListParagraph"/>
        <w:numPr>
          <w:ilvl w:val="1"/>
          <w:numId w:val="1"/>
        </w:numPr>
        <w:autoSpaceDE w:val="0"/>
        <w:autoSpaceDN w:val="0"/>
        <w:adjustRightInd w:val="0"/>
        <w:rPr>
          <w:rFonts w:asciiTheme="minorHAnsi" w:eastAsia="Bookman-Light" w:hAnsiTheme="minorHAnsi" w:cs="Bookman-Light"/>
          <w:sz w:val="24"/>
          <w:szCs w:val="24"/>
        </w:rPr>
      </w:pPr>
      <w:r w:rsidRPr="00FA76ED">
        <w:rPr>
          <w:rFonts w:asciiTheme="minorHAnsi" w:eastAsia="Bookman-Light" w:hAnsiTheme="minorHAnsi" w:cs="Bookman-Light"/>
          <w:b/>
          <w:sz w:val="24"/>
          <w:szCs w:val="24"/>
        </w:rPr>
        <w:t>Non Disposable:</w:t>
      </w:r>
      <w:r>
        <w:rPr>
          <w:rFonts w:asciiTheme="minorHAnsi" w:eastAsia="Bookman-Light" w:hAnsiTheme="minorHAnsi" w:cs="Bookman-Light"/>
          <w:sz w:val="24"/>
          <w:szCs w:val="24"/>
        </w:rPr>
        <w:t xml:space="preserve"> make sure that everyone understands that prototyping is disposable code! If you can’t guarantee that management won’t force you to deploy the prototype – use trace bullets instead.</w:t>
      </w:r>
    </w:p>
    <w:p w:rsidR="000C4753" w:rsidRDefault="00841C24" w:rsidP="00C7054D">
      <w:pPr>
        <w:pStyle w:val="Heading2"/>
        <w:rPr>
          <w:lang w:val="en-AU"/>
        </w:rPr>
      </w:pPr>
      <w:r>
        <w:rPr>
          <w:lang w:val="en-AU"/>
        </w:rPr>
        <w:t>Domain Languages</w:t>
      </w:r>
    </w:p>
    <w:p w:rsidR="00D948DA" w:rsidRPr="00D948DA" w:rsidRDefault="00D948DA" w:rsidP="007B5E8A">
      <w:pPr>
        <w:pStyle w:val="ListParagraph"/>
        <w:numPr>
          <w:ilvl w:val="0"/>
          <w:numId w:val="1"/>
        </w:numPr>
        <w:autoSpaceDE w:val="0"/>
        <w:autoSpaceDN w:val="0"/>
        <w:adjustRightInd w:val="0"/>
      </w:pPr>
      <w:r w:rsidRPr="002A3673">
        <w:rPr>
          <w:rFonts w:asciiTheme="minorHAnsi" w:eastAsia="Bookman-Light" w:hAnsiTheme="minorHAnsi" w:cs="Bookman-Light"/>
          <w:sz w:val="24"/>
          <w:szCs w:val="24"/>
        </w:rPr>
        <w:t>Computer languages influence how you think about a problem</w:t>
      </w:r>
      <w:r w:rsidR="002A3673" w:rsidRPr="002A3673">
        <w:rPr>
          <w:rFonts w:asciiTheme="minorHAnsi" w:eastAsia="Bookman-Light" w:hAnsiTheme="minorHAnsi" w:cs="Bookman-Light"/>
          <w:sz w:val="24"/>
          <w:szCs w:val="24"/>
        </w:rPr>
        <w:t>. You should always try to code using the vocabulary of the application domain. Developing and using a domain language is the next step when you’re coding using the vocabulary, syntax and semantics of the problem domain</w:t>
      </w:r>
      <w:r w:rsidR="002A3673">
        <w:t>.</w:t>
      </w:r>
    </w:p>
    <w:p w:rsidR="00841C24" w:rsidRPr="00D948DA" w:rsidRDefault="007B55D4" w:rsidP="007B5E8A">
      <w:pPr>
        <w:pStyle w:val="ListParagraph"/>
        <w:numPr>
          <w:ilvl w:val="0"/>
          <w:numId w:val="1"/>
        </w:numPr>
        <w:autoSpaceDE w:val="0"/>
        <w:autoSpaceDN w:val="0"/>
        <w:adjustRightInd w:val="0"/>
      </w:pPr>
      <w:r w:rsidRPr="007B55D4">
        <w:rPr>
          <w:rFonts w:asciiTheme="minorHAnsi" w:eastAsia="Bookman-Light" w:hAnsiTheme="minorHAnsi" w:cs="Bookman-Light"/>
          <w:sz w:val="24"/>
          <w:szCs w:val="24"/>
        </w:rPr>
        <w:t>Program Close to the Problem Domain</w:t>
      </w:r>
      <w:r w:rsidRPr="007B55D4">
        <w:rPr>
          <w:rFonts w:asciiTheme="minorHAnsi" w:eastAsia="Bookman-Light" w:hAnsiTheme="minorHAnsi" w:cs="Bookman-Light"/>
          <w:sz w:val="24"/>
          <w:szCs w:val="24"/>
        </w:rPr>
        <w:br/>
        <w:t>Whether it’s a simple language to configure and control an application program, or a more complex language to specify rules or procedures, we think you should consider ways of moving your project closer to the problem domain. By coding at a higher level of abstraction, you are free to concentrate on solving domain problems, and can ignore petty implementation details.</w:t>
      </w:r>
    </w:p>
    <w:p w:rsidR="00D948DA" w:rsidRPr="00D31F50" w:rsidRDefault="00D948DA" w:rsidP="007B5E8A">
      <w:pPr>
        <w:pStyle w:val="ListParagraph"/>
        <w:numPr>
          <w:ilvl w:val="0"/>
          <w:numId w:val="1"/>
        </w:numPr>
        <w:autoSpaceDE w:val="0"/>
        <w:autoSpaceDN w:val="0"/>
        <w:adjustRightInd w:val="0"/>
      </w:pPr>
      <w:r>
        <w:rPr>
          <w:rFonts w:asciiTheme="minorHAnsi" w:eastAsia="Bookman-Light" w:hAnsiTheme="minorHAnsi" w:cs="Bookman-Light"/>
          <w:sz w:val="24"/>
          <w:szCs w:val="24"/>
        </w:rPr>
        <w:t>It also makes the communication with the users/customers more affective and precise.</w:t>
      </w:r>
    </w:p>
    <w:p w:rsidR="00D31F50" w:rsidRPr="0096757C" w:rsidRDefault="00D31F50" w:rsidP="007B5E8A">
      <w:pPr>
        <w:pStyle w:val="ListParagraph"/>
        <w:numPr>
          <w:ilvl w:val="0"/>
          <w:numId w:val="1"/>
        </w:numPr>
        <w:autoSpaceDE w:val="0"/>
        <w:autoSpaceDN w:val="0"/>
        <w:adjustRightInd w:val="0"/>
      </w:pPr>
      <w:r>
        <w:rPr>
          <w:rFonts w:asciiTheme="minorHAnsi" w:eastAsia="Bookman-Light" w:hAnsiTheme="minorHAnsi" w:cs="Bookman-Light"/>
          <w:sz w:val="24"/>
          <w:szCs w:val="24"/>
        </w:rPr>
        <w:t>Also report domain-specific errors in a language our users can understand.</w:t>
      </w:r>
    </w:p>
    <w:p w:rsidR="0096757C" w:rsidRDefault="0096757C" w:rsidP="00C7054D">
      <w:pPr>
        <w:pStyle w:val="Heading2"/>
        <w:rPr>
          <w:lang w:val="en-AU"/>
        </w:rPr>
      </w:pPr>
      <w:r>
        <w:rPr>
          <w:lang w:val="en-AU"/>
        </w:rPr>
        <w:t>Estimating</w:t>
      </w:r>
    </w:p>
    <w:p w:rsidR="0096757C" w:rsidRDefault="0096757C" w:rsidP="00C7054D">
      <w:pPr>
        <w:pStyle w:val="Body"/>
        <w:ind w:left="1080"/>
        <w:rPr>
          <w:lang w:val="en-AU"/>
        </w:rPr>
      </w:pPr>
      <w:r>
        <w:rPr>
          <w:lang w:val="en-AU"/>
        </w:rPr>
        <w:t>Estimate to Avoid Surprises</w:t>
      </w:r>
    </w:p>
    <w:p w:rsidR="0096757C" w:rsidRDefault="0096757C" w:rsidP="007B5E8A">
      <w:pPr>
        <w:pStyle w:val="Body"/>
        <w:numPr>
          <w:ilvl w:val="0"/>
          <w:numId w:val="1"/>
        </w:numPr>
        <w:rPr>
          <w:lang w:val="en-AU"/>
        </w:rPr>
      </w:pPr>
      <w:r>
        <w:rPr>
          <w:lang w:val="en-AU"/>
        </w:rPr>
        <w:t>Understand how accurate is enough? Depends on the situation: planning feasibility require less accuracy than signing delivery contract with a customer.</w:t>
      </w:r>
    </w:p>
    <w:p w:rsidR="0096757C" w:rsidRDefault="0096757C" w:rsidP="007B5E8A">
      <w:pPr>
        <w:pStyle w:val="Body"/>
        <w:numPr>
          <w:ilvl w:val="0"/>
          <w:numId w:val="1"/>
        </w:numPr>
        <w:rPr>
          <w:lang w:val="en-AU"/>
        </w:rPr>
      </w:pPr>
      <w:r>
        <w:rPr>
          <w:lang w:val="en-AU"/>
        </w:rPr>
        <w:lastRenderedPageBreak/>
        <w:t>The units you use imply the degree of accuracy in your estimate (‘130 working days’ vs ‘around 6 months’). Scale estimates as follows:</w:t>
      </w:r>
      <w:r>
        <w:rPr>
          <w:lang w:val="en-AU"/>
        </w:rPr>
        <w:br/>
      </w:r>
      <w:r>
        <w:rPr>
          <w:noProof/>
          <w:lang w:bidi="ar-SA"/>
        </w:rPr>
        <w:drawing>
          <wp:inline distT="0" distB="0" distL="0" distR="0" wp14:anchorId="55ED98D3" wp14:editId="20731ED6">
            <wp:extent cx="4715123" cy="2204199"/>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584" cy="2211894"/>
                    </a:xfrm>
                    <a:prstGeom prst="rect">
                      <a:avLst/>
                    </a:prstGeom>
                  </pic:spPr>
                </pic:pic>
              </a:graphicData>
            </a:graphic>
          </wp:inline>
        </w:drawing>
      </w:r>
    </w:p>
    <w:p w:rsidR="0096757C" w:rsidRDefault="0096757C" w:rsidP="007B5E8A">
      <w:pPr>
        <w:pStyle w:val="Body"/>
        <w:numPr>
          <w:ilvl w:val="0"/>
          <w:numId w:val="1"/>
        </w:numPr>
        <w:rPr>
          <w:lang w:val="en-AU"/>
        </w:rPr>
      </w:pPr>
      <w:r>
        <w:rPr>
          <w:lang w:val="en-AU"/>
        </w:rPr>
        <w:t>To estimate:</w:t>
      </w:r>
    </w:p>
    <w:p w:rsidR="0096757C" w:rsidRDefault="0096757C" w:rsidP="007B5E8A">
      <w:pPr>
        <w:pStyle w:val="Body"/>
        <w:numPr>
          <w:ilvl w:val="1"/>
          <w:numId w:val="1"/>
        </w:numPr>
        <w:rPr>
          <w:lang w:val="en-AU"/>
        </w:rPr>
      </w:pPr>
      <w:r>
        <w:rPr>
          <w:lang w:val="en-AU"/>
        </w:rPr>
        <w:t xml:space="preserve">What is being asked? You have to </w:t>
      </w:r>
      <w:r w:rsidRPr="00A52939">
        <w:rPr>
          <w:b/>
          <w:lang w:val="en-AU"/>
        </w:rPr>
        <w:t>understand the scope of the domain</w:t>
      </w:r>
      <w:r>
        <w:rPr>
          <w:lang w:val="en-AU"/>
        </w:rPr>
        <w:t xml:space="preserve">. Think of </w:t>
      </w:r>
      <w:r w:rsidRPr="00A52939">
        <w:rPr>
          <w:b/>
          <w:lang w:val="en-AU"/>
        </w:rPr>
        <w:t>all the assumptions</w:t>
      </w:r>
      <w:r>
        <w:rPr>
          <w:lang w:val="en-AU"/>
        </w:rPr>
        <w:t xml:space="preserve"> before starting to guess (“assuming there are no traffic accidents and ….”). This should also be included in your answer.</w:t>
      </w:r>
    </w:p>
    <w:p w:rsidR="0096757C" w:rsidRDefault="0096757C" w:rsidP="007B5E8A">
      <w:pPr>
        <w:pStyle w:val="Body"/>
        <w:numPr>
          <w:ilvl w:val="1"/>
          <w:numId w:val="1"/>
        </w:numPr>
        <w:rPr>
          <w:lang w:val="en-AU"/>
        </w:rPr>
      </w:pPr>
      <w:r>
        <w:rPr>
          <w:lang w:val="en-AU"/>
        </w:rPr>
        <w:t>The best starting point for initial estimate is a previous similar project either by you or by someone else.</w:t>
      </w:r>
    </w:p>
    <w:p w:rsidR="00BA0048" w:rsidRDefault="0096757C" w:rsidP="007B5E8A">
      <w:pPr>
        <w:pStyle w:val="Body"/>
        <w:numPr>
          <w:ilvl w:val="1"/>
          <w:numId w:val="1"/>
        </w:numPr>
        <w:rPr>
          <w:lang w:val="en-AU"/>
        </w:rPr>
      </w:pPr>
      <w:r w:rsidRPr="00A52939">
        <w:rPr>
          <w:b/>
          <w:lang w:val="en-AU"/>
        </w:rPr>
        <w:t xml:space="preserve">Build a </w:t>
      </w:r>
      <w:r w:rsidR="00E950A1" w:rsidRPr="00A52939">
        <w:rPr>
          <w:b/>
          <w:lang w:val="en-AU"/>
        </w:rPr>
        <w:t xml:space="preserve">mental </w:t>
      </w:r>
      <w:r w:rsidRPr="00A52939">
        <w:rPr>
          <w:b/>
          <w:lang w:val="en-AU"/>
        </w:rPr>
        <w:t>model of your system</w:t>
      </w:r>
      <w:r>
        <w:rPr>
          <w:lang w:val="en-AU"/>
        </w:rPr>
        <w:t>.</w:t>
      </w:r>
      <w:r w:rsidR="00E950A1">
        <w:rPr>
          <w:lang w:val="en-AU"/>
        </w:rPr>
        <w:t xml:space="preserve"> Include the main steps needed for the project and a rough idea on how it will be implemented.</w:t>
      </w:r>
      <w:r w:rsidR="00E950A1">
        <w:rPr>
          <w:lang w:val="en-AU"/>
        </w:rPr>
        <w:br/>
        <w:t>You might run into underlying issues that weren’t apparent at the beginning or even other alternative solutions that can change the scope of the project.</w:t>
      </w:r>
      <w:r w:rsidR="00E950A1">
        <w:rPr>
          <w:lang w:val="en-AU"/>
        </w:rPr>
        <w:br/>
        <w:t>You will need to learn when to stop refining (when the effort in continued estimation doesn’t match the additional accuracy).</w:t>
      </w:r>
    </w:p>
    <w:p w:rsidR="00BA0048" w:rsidRPr="00A52939" w:rsidRDefault="00BA0048" w:rsidP="007B5E8A">
      <w:pPr>
        <w:pStyle w:val="Body"/>
        <w:numPr>
          <w:ilvl w:val="1"/>
          <w:numId w:val="1"/>
        </w:numPr>
        <w:rPr>
          <w:b/>
          <w:lang w:val="en-AU"/>
        </w:rPr>
      </w:pPr>
      <w:r w:rsidRPr="00A52939">
        <w:rPr>
          <w:b/>
          <w:lang w:val="en-AU"/>
        </w:rPr>
        <w:t>Break the model into components</w:t>
      </w:r>
    </w:p>
    <w:p w:rsidR="004920C2" w:rsidRDefault="00BA0048" w:rsidP="007B5E8A">
      <w:pPr>
        <w:pStyle w:val="Body"/>
        <w:numPr>
          <w:ilvl w:val="1"/>
          <w:numId w:val="1"/>
        </w:numPr>
        <w:rPr>
          <w:lang w:val="en-AU"/>
        </w:rPr>
      </w:pPr>
      <w:r w:rsidRPr="00A52939">
        <w:rPr>
          <w:b/>
          <w:lang w:val="en-AU"/>
        </w:rPr>
        <w:t>Give each component a value</w:t>
      </w:r>
      <w:r>
        <w:rPr>
          <w:lang w:val="en-AU"/>
        </w:rPr>
        <w:t xml:space="preserve">. Try to </w:t>
      </w:r>
      <w:r w:rsidRPr="00A52939">
        <w:rPr>
          <w:b/>
          <w:lang w:val="en-AU"/>
        </w:rPr>
        <w:t>concentrate on the critical components</w:t>
      </w:r>
      <w:r>
        <w:rPr>
          <w:lang w:val="en-AU"/>
        </w:rPr>
        <w:t xml:space="preserve"> – those that influence the final result in the most critical way.</w:t>
      </w:r>
    </w:p>
    <w:p w:rsidR="004920C2" w:rsidRDefault="004920C2" w:rsidP="007B5E8A">
      <w:pPr>
        <w:pStyle w:val="Body"/>
        <w:numPr>
          <w:ilvl w:val="1"/>
          <w:numId w:val="1"/>
        </w:numPr>
        <w:rPr>
          <w:lang w:val="en-AU"/>
        </w:rPr>
      </w:pPr>
      <w:r>
        <w:rPr>
          <w:lang w:val="en-AU"/>
        </w:rPr>
        <w:t>Calculate the final answer. In most time it will be a range of time and not one specific answer. A lot of times it will also have conditions/assumptions associated with it.</w:t>
      </w:r>
    </w:p>
    <w:p w:rsidR="000D19EF" w:rsidRDefault="004920C2" w:rsidP="007B5E8A">
      <w:pPr>
        <w:pStyle w:val="Body"/>
        <w:numPr>
          <w:ilvl w:val="1"/>
          <w:numId w:val="1"/>
        </w:numPr>
        <w:rPr>
          <w:lang w:val="en-AU"/>
        </w:rPr>
      </w:pPr>
      <w:r>
        <w:rPr>
          <w:lang w:val="en-AU"/>
        </w:rPr>
        <w:t>Keep track of your Estimations. To review and improve your future estimations.</w:t>
      </w:r>
    </w:p>
    <w:p w:rsidR="001E4DFE" w:rsidRDefault="000D19EF" w:rsidP="007B5E8A">
      <w:pPr>
        <w:pStyle w:val="Body"/>
        <w:numPr>
          <w:ilvl w:val="1"/>
          <w:numId w:val="1"/>
        </w:numPr>
        <w:rPr>
          <w:lang w:val="en-AU"/>
        </w:rPr>
      </w:pPr>
      <w:r w:rsidRPr="000D19EF">
        <w:rPr>
          <w:b/>
          <w:lang w:val="en-AU"/>
        </w:rPr>
        <w:t>Review your estimates.</w:t>
      </w:r>
      <w:r>
        <w:rPr>
          <w:lang w:val="en-AU"/>
        </w:rPr>
        <w:t xml:space="preserve"> If they were off, understand why to improve future estimations.</w:t>
      </w:r>
    </w:p>
    <w:p w:rsidR="001E4DFE" w:rsidRDefault="001E4DFE" w:rsidP="007B5E8A">
      <w:pPr>
        <w:pStyle w:val="Body"/>
        <w:numPr>
          <w:ilvl w:val="0"/>
          <w:numId w:val="1"/>
        </w:numPr>
        <w:rPr>
          <w:b/>
          <w:u w:val="single"/>
          <w:lang w:val="en-AU"/>
        </w:rPr>
      </w:pPr>
      <w:r w:rsidRPr="001E4DFE">
        <w:rPr>
          <w:b/>
          <w:u w:val="single"/>
          <w:lang w:val="en-AU"/>
        </w:rPr>
        <w:t>Estimating Projects:</w:t>
      </w:r>
    </w:p>
    <w:p w:rsidR="001E4DFE" w:rsidRPr="001E4DFE" w:rsidRDefault="001E4DFE" w:rsidP="007B5E8A">
      <w:pPr>
        <w:pStyle w:val="Body"/>
        <w:numPr>
          <w:ilvl w:val="1"/>
          <w:numId w:val="1"/>
        </w:numPr>
        <w:rPr>
          <w:b/>
          <w:u w:val="single"/>
          <w:lang w:val="en-AU"/>
        </w:rPr>
      </w:pPr>
      <w:r>
        <w:rPr>
          <w:lang w:val="en-AU"/>
        </w:rPr>
        <w:t xml:space="preserve">Usually, </w:t>
      </w:r>
      <w:r w:rsidRPr="001E4DFE">
        <w:rPr>
          <w:lang w:val="en-AU"/>
        </w:rPr>
        <w:t>the only way to determine the timetable for a project is by gaining</w:t>
      </w:r>
      <w:r>
        <w:rPr>
          <w:lang w:val="en-AU"/>
        </w:rPr>
        <w:t xml:space="preserve"> </w:t>
      </w:r>
      <w:r w:rsidRPr="001E4DFE">
        <w:rPr>
          <w:lang w:val="en-AU"/>
        </w:rPr>
        <w:t>experience on that same project (unless y</w:t>
      </w:r>
      <w:r w:rsidRPr="001E4DFE">
        <w:rPr>
          <w:rFonts w:asciiTheme="minorHAnsi" w:eastAsia="Bookman-Light" w:hAnsiTheme="minorHAnsi" w:cs="Bookman-Light"/>
          <w:color w:val="252525"/>
          <w:lang w:val="en-AU"/>
        </w:rPr>
        <w:t xml:space="preserve">ou already </w:t>
      </w:r>
      <w:r w:rsidRPr="001E4DFE">
        <w:rPr>
          <w:rFonts w:asciiTheme="minorHAnsi" w:eastAsia="Bookman-Light" w:hAnsiTheme="minorHAnsi" w:cs="Bookman-Light"/>
          <w:color w:val="252525"/>
          <w:lang w:val="en-AU"/>
        </w:rPr>
        <w:lastRenderedPageBreak/>
        <w:t xml:space="preserve">have experience with </w:t>
      </w:r>
      <w:r w:rsidRPr="001E4DFE">
        <w:rPr>
          <w:rFonts w:asciiTheme="minorHAnsi" w:eastAsia="Bookman-Light" w:hAnsiTheme="minorHAnsi" w:cs="Bookman-Light"/>
          <w:color w:val="252525"/>
          <w:u w:val="single"/>
          <w:lang w:val="en-AU"/>
        </w:rPr>
        <w:t>a similar project</w:t>
      </w:r>
      <w:r w:rsidRPr="001E4DFE">
        <w:rPr>
          <w:rFonts w:asciiTheme="minorHAnsi" w:eastAsia="Bookman-Light" w:hAnsiTheme="minorHAnsi" w:cs="Bookman-Light"/>
          <w:color w:val="252525"/>
          <w:lang w:val="en-AU"/>
        </w:rPr>
        <w:t xml:space="preserve"> with </w:t>
      </w:r>
      <w:r w:rsidRPr="001E4DFE">
        <w:rPr>
          <w:rFonts w:asciiTheme="minorHAnsi" w:eastAsia="Bookman-Light" w:hAnsiTheme="minorHAnsi" w:cs="Bookman-Light"/>
          <w:color w:val="252525"/>
          <w:u w:val="single"/>
          <w:lang w:val="en-AU"/>
        </w:rPr>
        <w:t>the same team</w:t>
      </w:r>
      <w:r w:rsidRPr="001E4DFE">
        <w:rPr>
          <w:rFonts w:asciiTheme="minorHAnsi" w:eastAsia="Bookman-Light" w:hAnsiTheme="minorHAnsi" w:cs="Bookman-Light"/>
          <w:color w:val="252525"/>
          <w:lang w:val="en-AU"/>
        </w:rPr>
        <w:t xml:space="preserve"> and technology).</w:t>
      </w:r>
    </w:p>
    <w:p w:rsidR="001E4DFE" w:rsidRPr="001E4DFE" w:rsidRDefault="001E4DFE" w:rsidP="007B5E8A">
      <w:pPr>
        <w:pStyle w:val="Body"/>
        <w:numPr>
          <w:ilvl w:val="1"/>
          <w:numId w:val="1"/>
        </w:numPr>
        <w:rPr>
          <w:b/>
          <w:u w:val="single"/>
          <w:lang w:val="en-AU"/>
        </w:rPr>
      </w:pPr>
      <w:r>
        <w:rPr>
          <w:rFonts w:asciiTheme="minorHAnsi" w:eastAsia="Bookman-Light" w:hAnsiTheme="minorHAnsi" w:cs="Bookman-Light"/>
          <w:color w:val="252525"/>
          <w:lang w:val="en-AU"/>
        </w:rPr>
        <w:t>To estimate a project, use incremental development, repeating the following steps:</w:t>
      </w:r>
    </w:p>
    <w:p w:rsidR="001E4DFE" w:rsidRPr="001E4DFE" w:rsidRDefault="001E4DFE" w:rsidP="007B5E8A">
      <w:pPr>
        <w:pStyle w:val="Body"/>
        <w:numPr>
          <w:ilvl w:val="2"/>
          <w:numId w:val="1"/>
        </w:numPr>
        <w:rPr>
          <w:b/>
          <w:u w:val="single"/>
          <w:lang w:val="en-AU"/>
        </w:rPr>
      </w:pPr>
      <w:r>
        <w:rPr>
          <w:rFonts w:asciiTheme="minorHAnsi" w:eastAsia="Bookman-Light" w:hAnsiTheme="minorHAnsi" w:cs="Bookman-Light"/>
          <w:color w:val="252525"/>
          <w:lang w:val="en-AU"/>
        </w:rPr>
        <w:t>Check requirements</w:t>
      </w:r>
    </w:p>
    <w:p w:rsidR="001E4DFE" w:rsidRPr="001E4DFE" w:rsidRDefault="001E4DFE" w:rsidP="007B5E8A">
      <w:pPr>
        <w:pStyle w:val="Body"/>
        <w:numPr>
          <w:ilvl w:val="2"/>
          <w:numId w:val="1"/>
        </w:numPr>
        <w:rPr>
          <w:b/>
          <w:u w:val="single"/>
          <w:lang w:val="en-AU"/>
        </w:rPr>
      </w:pPr>
      <w:r>
        <w:rPr>
          <w:rFonts w:asciiTheme="minorHAnsi" w:eastAsia="Bookman-Light" w:hAnsiTheme="minorHAnsi" w:cs="Bookman-Light"/>
          <w:color w:val="252525"/>
          <w:lang w:val="en-AU"/>
        </w:rPr>
        <w:t>Analyse risk and estimate</w:t>
      </w:r>
    </w:p>
    <w:p w:rsidR="001E4DFE" w:rsidRPr="001E4DFE" w:rsidRDefault="001E4DFE" w:rsidP="007B5E8A">
      <w:pPr>
        <w:pStyle w:val="Body"/>
        <w:numPr>
          <w:ilvl w:val="2"/>
          <w:numId w:val="1"/>
        </w:numPr>
        <w:rPr>
          <w:b/>
          <w:u w:val="single"/>
          <w:lang w:val="en-AU"/>
        </w:rPr>
      </w:pPr>
      <w:r>
        <w:rPr>
          <w:rFonts w:asciiTheme="minorHAnsi" w:eastAsia="Bookman-Light" w:hAnsiTheme="minorHAnsi" w:cs="Bookman-Light"/>
          <w:color w:val="252525"/>
          <w:lang w:val="en-AU"/>
        </w:rPr>
        <w:t>Design, implement, integrate</w:t>
      </w:r>
    </w:p>
    <w:p w:rsidR="001E4DFE" w:rsidRPr="001E4DFE" w:rsidRDefault="001E4DFE" w:rsidP="007B5E8A">
      <w:pPr>
        <w:pStyle w:val="Body"/>
        <w:numPr>
          <w:ilvl w:val="2"/>
          <w:numId w:val="1"/>
        </w:numPr>
        <w:rPr>
          <w:b/>
          <w:u w:val="single"/>
          <w:lang w:val="en-AU"/>
        </w:rPr>
      </w:pPr>
      <w:r>
        <w:rPr>
          <w:rFonts w:asciiTheme="minorHAnsi" w:eastAsia="Bookman-Light" w:hAnsiTheme="minorHAnsi" w:cs="Bookman-Light"/>
          <w:color w:val="252525"/>
          <w:lang w:val="en-AU"/>
        </w:rPr>
        <w:t>Validate with users.</w:t>
      </w:r>
    </w:p>
    <w:p w:rsidR="001E4DFE" w:rsidRPr="001E4DFE" w:rsidRDefault="001E4DFE" w:rsidP="007B5E8A">
      <w:pPr>
        <w:pStyle w:val="Body"/>
        <w:numPr>
          <w:ilvl w:val="1"/>
          <w:numId w:val="1"/>
        </w:numPr>
        <w:rPr>
          <w:b/>
          <w:u w:val="single"/>
          <w:lang w:val="en-AU"/>
        </w:rPr>
      </w:pPr>
      <w:r>
        <w:rPr>
          <w:rFonts w:asciiTheme="minorHAnsi" w:eastAsia="Bookman-Light" w:hAnsiTheme="minorHAnsi" w:cs="Bookman-Light"/>
          <w:color w:val="252525"/>
          <w:lang w:val="en-AU"/>
        </w:rPr>
        <w:t>Don’t try to estimate the whole project in advance – you will just be guessing – you can make initial guesses but treat them as such. Estimate each iteration before starting it. As the project progresses, you’ll gain more understanding and confident in it and your estimations will improve.</w:t>
      </w:r>
    </w:p>
    <w:p w:rsidR="001E4DFE" w:rsidRPr="001E4DFE" w:rsidRDefault="001E4DFE" w:rsidP="007B5E8A">
      <w:pPr>
        <w:pStyle w:val="Body"/>
        <w:numPr>
          <w:ilvl w:val="1"/>
          <w:numId w:val="1"/>
        </w:numPr>
        <w:rPr>
          <w:b/>
          <w:u w:val="single"/>
          <w:lang w:val="en-AU"/>
        </w:rPr>
      </w:pPr>
      <w:r>
        <w:rPr>
          <w:rFonts w:asciiTheme="minorHAnsi" w:eastAsia="Bookman-Light" w:hAnsiTheme="minorHAnsi" w:cs="Bookman-Light"/>
          <w:color w:val="252525"/>
          <w:lang w:val="en-AU"/>
        </w:rPr>
        <w:t>Iterate the schedule with the code!</w:t>
      </w:r>
    </w:p>
    <w:p w:rsidR="001E4DFE" w:rsidRPr="001E4DFE" w:rsidRDefault="001E4DFE" w:rsidP="007B5E8A">
      <w:pPr>
        <w:pStyle w:val="Body"/>
        <w:numPr>
          <w:ilvl w:val="0"/>
          <w:numId w:val="1"/>
        </w:numPr>
        <w:rPr>
          <w:b/>
          <w:u w:val="single"/>
          <w:lang w:val="en-AU"/>
        </w:rPr>
      </w:pPr>
      <w:r>
        <w:rPr>
          <w:b/>
          <w:u w:val="single"/>
          <w:lang w:val="en-AU"/>
        </w:rPr>
        <w:t xml:space="preserve">I’ll get </w:t>
      </w:r>
      <w:r w:rsidR="00FC447E">
        <w:rPr>
          <w:b/>
          <w:u w:val="single"/>
          <w:lang w:val="en-AU"/>
        </w:rPr>
        <w:t xml:space="preserve">back </w:t>
      </w:r>
      <w:r>
        <w:rPr>
          <w:b/>
          <w:u w:val="single"/>
          <w:lang w:val="en-AU"/>
        </w:rPr>
        <w:t>to you</w:t>
      </w:r>
      <w:r w:rsidRPr="001E4DFE">
        <w:rPr>
          <w:rFonts w:asciiTheme="minorHAnsi" w:eastAsia="Bookman-Light" w:hAnsiTheme="minorHAnsi" w:cs="Bookman-Light"/>
          <w:b/>
          <w:color w:val="252525"/>
          <w:u w:val="single"/>
          <w:lang w:val="en-AU"/>
        </w:rPr>
        <w:t xml:space="preserve"> </w:t>
      </w:r>
      <w:r>
        <w:rPr>
          <w:rFonts w:asciiTheme="minorHAnsi" w:eastAsia="Bookman-Light" w:hAnsiTheme="minorHAnsi" w:cs="Bookman-Light"/>
          <w:b/>
          <w:color w:val="252525"/>
          <w:u w:val="single"/>
          <w:lang w:val="en-AU"/>
        </w:rPr>
        <w:br/>
      </w:r>
      <w:r>
        <w:rPr>
          <w:rFonts w:asciiTheme="minorHAnsi" w:eastAsia="Bookman-Light" w:hAnsiTheme="minorHAnsi" w:cs="Bookman-Light"/>
          <w:color w:val="252525"/>
          <w:lang w:val="en-AU"/>
        </w:rPr>
        <w:t xml:space="preserve">That’s the </w:t>
      </w:r>
      <w:r w:rsidRPr="001E4DFE">
        <w:rPr>
          <w:rFonts w:asciiTheme="minorHAnsi" w:eastAsia="Bookman-Light" w:hAnsiTheme="minorHAnsi" w:cs="Bookman-Light"/>
          <w:color w:val="252525"/>
          <w:u w:val="single"/>
          <w:lang w:val="en-AU"/>
        </w:rPr>
        <w:t>only correct answer</w:t>
      </w:r>
      <w:r>
        <w:rPr>
          <w:rFonts w:asciiTheme="minorHAnsi" w:eastAsia="Bookman-Light" w:hAnsiTheme="minorHAnsi" w:cs="Bookman-Light"/>
          <w:color w:val="252525"/>
          <w:lang w:val="en-AU"/>
        </w:rPr>
        <w:t xml:space="preserve"> to give </w:t>
      </w:r>
      <w:r w:rsidRPr="001E4DFE">
        <w:rPr>
          <w:rFonts w:asciiTheme="minorHAnsi" w:eastAsia="Bookman-Light" w:hAnsiTheme="minorHAnsi" w:cs="Bookman-Light"/>
          <w:color w:val="252525"/>
          <w:lang w:val="en-AU"/>
        </w:rPr>
        <w:t>when asked for an Estimate</w:t>
      </w:r>
      <w:r>
        <w:rPr>
          <w:rFonts w:asciiTheme="minorHAnsi" w:eastAsia="Bookman-Light" w:hAnsiTheme="minorHAnsi" w:cs="Bookman-Light"/>
          <w:color w:val="252525"/>
          <w:lang w:val="en-AU"/>
        </w:rPr>
        <w:t>!</w:t>
      </w:r>
    </w:p>
    <w:p w:rsidR="00297057" w:rsidRPr="00297057" w:rsidRDefault="00297057" w:rsidP="00C7054D">
      <w:pPr>
        <w:pStyle w:val="Heading1"/>
      </w:pPr>
      <w:r>
        <w:rPr>
          <w:lang w:val="en-AU"/>
        </w:rPr>
        <w:lastRenderedPageBreak/>
        <w:t>Tools Box</w:t>
      </w:r>
    </w:p>
    <w:p w:rsidR="00C26CC9" w:rsidRDefault="00C26CC9" w:rsidP="00C7054D">
      <w:pPr>
        <w:pStyle w:val="Heading2"/>
        <w:rPr>
          <w:lang w:val="en-AU"/>
        </w:rPr>
      </w:pPr>
      <w:r>
        <w:rPr>
          <w:lang w:val="en-AU"/>
        </w:rPr>
        <w:t>Plain Text</w:t>
      </w:r>
    </w:p>
    <w:p w:rsidR="00A74B26" w:rsidRPr="00A74B26" w:rsidRDefault="00A74B26" w:rsidP="00C7054D">
      <w:pPr>
        <w:pStyle w:val="Heading3"/>
      </w:pPr>
      <w:r>
        <w:t xml:space="preserve"> What?</w:t>
      </w:r>
    </w:p>
    <w:p w:rsidR="00A74B26" w:rsidRDefault="00A74B26" w:rsidP="00C7054D">
      <w:pPr>
        <w:pStyle w:val="Body"/>
        <w:rPr>
          <w:lang w:val="en-AU"/>
        </w:rPr>
      </w:pPr>
      <w:r w:rsidRPr="00A74B26">
        <w:rPr>
          <w:b/>
          <w:lang w:val="en-AU"/>
        </w:rPr>
        <w:t>Keep knowledge in plain text!</w:t>
      </w:r>
      <w:r>
        <w:rPr>
          <w:lang w:val="en-AU"/>
        </w:rPr>
        <w:br/>
      </w:r>
      <w:r w:rsidR="00C26CC9">
        <w:rPr>
          <w:lang w:val="en-AU"/>
        </w:rPr>
        <w:t>Save data in plain text (can be also XML/HTML etc) and not in binary so it can be understood without the program interpreting it!</w:t>
      </w:r>
    </w:p>
    <w:p w:rsidR="00A74B26" w:rsidRDefault="00A74B26" w:rsidP="00C7054D">
      <w:pPr>
        <w:pStyle w:val="Body"/>
        <w:rPr>
          <w:lang w:val="en-AU"/>
        </w:rPr>
      </w:pPr>
      <w:r>
        <w:rPr>
          <w:b/>
          <w:lang w:val="en-AU"/>
        </w:rPr>
        <w:t>If you can’t save all the data in plain text: store metadata:</w:t>
      </w:r>
      <w:r>
        <w:rPr>
          <w:b/>
          <w:lang w:val="en-AU"/>
        </w:rPr>
        <w:br/>
      </w:r>
      <w:r>
        <w:rPr>
          <w:lang w:val="en-AU"/>
        </w:rPr>
        <w:t>If storing the data in plain text:</w:t>
      </w:r>
    </w:p>
    <w:p w:rsidR="00A74B26" w:rsidRDefault="00A74B26" w:rsidP="007B5E8A">
      <w:pPr>
        <w:pStyle w:val="Body"/>
        <w:numPr>
          <w:ilvl w:val="0"/>
          <w:numId w:val="1"/>
        </w:numPr>
        <w:rPr>
          <w:lang w:val="en-AU"/>
        </w:rPr>
      </w:pPr>
      <w:r>
        <w:rPr>
          <w:lang w:val="en-AU"/>
        </w:rPr>
        <w:t>Requires too much space or</w:t>
      </w:r>
    </w:p>
    <w:p w:rsidR="00A74B26" w:rsidRDefault="00A74B26" w:rsidP="007B5E8A">
      <w:pPr>
        <w:pStyle w:val="Body"/>
        <w:numPr>
          <w:ilvl w:val="0"/>
          <w:numId w:val="1"/>
        </w:numPr>
        <w:rPr>
          <w:lang w:val="en-AU"/>
        </w:rPr>
      </w:pPr>
      <w:r>
        <w:rPr>
          <w:lang w:val="en-AU"/>
        </w:rPr>
        <w:t>Takes too long to process</w:t>
      </w:r>
    </w:p>
    <w:p w:rsidR="00A74B26" w:rsidRDefault="00A74B26" w:rsidP="00C7054D">
      <w:pPr>
        <w:pStyle w:val="Body"/>
        <w:rPr>
          <w:lang w:val="en-AU"/>
        </w:rPr>
      </w:pPr>
      <w:r>
        <w:rPr>
          <w:lang w:val="en-AU"/>
        </w:rPr>
        <w:t>You can store the data itself in binary format but add some metadata about the raw data in plain text.</w:t>
      </w:r>
    </w:p>
    <w:p w:rsidR="00A74B26" w:rsidRDefault="00A74B26" w:rsidP="00C7054D">
      <w:pPr>
        <w:pStyle w:val="Body"/>
        <w:rPr>
          <w:lang w:val="en-AU"/>
        </w:rPr>
      </w:pPr>
      <w:r>
        <w:rPr>
          <w:lang w:val="en-AU"/>
        </w:rPr>
        <w:t>NOTE: storing the data in binary format is no more secure than saving it in plain text. If you want to keep the data secret, encrypt it. If you want to keep it consistent, sign it.</w:t>
      </w:r>
    </w:p>
    <w:p w:rsidR="00A74B26" w:rsidRDefault="00A74B26" w:rsidP="00C7054D">
      <w:pPr>
        <w:pStyle w:val="Heading3"/>
      </w:pPr>
      <w:r>
        <w:t>Why?</w:t>
      </w:r>
    </w:p>
    <w:p w:rsidR="00A74B26" w:rsidRDefault="00A74B26" w:rsidP="00C7054D">
      <w:pPr>
        <w:pStyle w:val="Body"/>
        <w:rPr>
          <w:lang w:val="en-AU"/>
        </w:rPr>
      </w:pPr>
      <w:r>
        <w:rPr>
          <w:lang w:val="en-AU"/>
        </w:rPr>
        <w:t>Why keep the data in plain text:</w:t>
      </w:r>
    </w:p>
    <w:p w:rsidR="00A74B26" w:rsidRDefault="00A74B26" w:rsidP="007B5E8A">
      <w:pPr>
        <w:pStyle w:val="Body"/>
        <w:numPr>
          <w:ilvl w:val="0"/>
          <w:numId w:val="1"/>
        </w:numPr>
        <w:rPr>
          <w:lang w:val="en-AU"/>
        </w:rPr>
      </w:pPr>
      <w:r w:rsidRPr="007131B4">
        <w:rPr>
          <w:b/>
          <w:lang w:val="en-AU"/>
        </w:rPr>
        <w:t>Insurance against Obsolescence:</w:t>
      </w:r>
      <w:r>
        <w:rPr>
          <w:lang w:val="en-AU"/>
        </w:rPr>
        <w:br/>
        <w:t>Even when the original application no longer works or you don’t know how to run it, you can still recover and use the data.</w:t>
      </w:r>
    </w:p>
    <w:p w:rsidR="00A74B26" w:rsidRDefault="00A74B26" w:rsidP="007B5E8A">
      <w:pPr>
        <w:pStyle w:val="Body"/>
        <w:numPr>
          <w:ilvl w:val="0"/>
          <w:numId w:val="1"/>
        </w:numPr>
        <w:rPr>
          <w:lang w:val="en-AU"/>
        </w:rPr>
      </w:pPr>
      <w:r w:rsidRPr="007131B4">
        <w:rPr>
          <w:b/>
          <w:lang w:val="en-AU"/>
        </w:rPr>
        <w:t>Leverage:</w:t>
      </w:r>
      <w:r>
        <w:rPr>
          <w:lang w:val="en-AU"/>
        </w:rPr>
        <w:br/>
        <w:t xml:space="preserve">Every tool in the computers universe know how to work with text files. This makes </w:t>
      </w:r>
      <w:r w:rsidR="007131B4">
        <w:rPr>
          <w:lang w:val="en-AU"/>
        </w:rPr>
        <w:t>using power tools such as text comparison tools, source control, signing and encrypting etc very easy.</w:t>
      </w:r>
    </w:p>
    <w:p w:rsidR="007131B4" w:rsidRDefault="007131B4" w:rsidP="007B5E8A">
      <w:pPr>
        <w:pStyle w:val="Body"/>
        <w:numPr>
          <w:ilvl w:val="0"/>
          <w:numId w:val="1"/>
        </w:numPr>
        <w:rPr>
          <w:lang w:val="en-AU"/>
        </w:rPr>
      </w:pPr>
      <w:r w:rsidRPr="007131B4">
        <w:rPr>
          <w:b/>
          <w:lang w:val="en-AU"/>
        </w:rPr>
        <w:t>Easier Testing:</w:t>
      </w:r>
      <w:r>
        <w:rPr>
          <w:lang w:val="en-AU"/>
        </w:rPr>
        <w:br/>
        <w:t>if the input and output data is in plain text, you can easily create tests and analyse results.</w:t>
      </w:r>
    </w:p>
    <w:p w:rsidR="007131B4" w:rsidRDefault="007131B4" w:rsidP="007B5E8A">
      <w:pPr>
        <w:pStyle w:val="Body"/>
        <w:numPr>
          <w:ilvl w:val="0"/>
          <w:numId w:val="1"/>
        </w:numPr>
        <w:rPr>
          <w:lang w:val="en-AU"/>
        </w:rPr>
      </w:pPr>
      <w:r w:rsidRPr="007131B4">
        <w:rPr>
          <w:b/>
          <w:lang w:val="en-AU"/>
        </w:rPr>
        <w:t>Lowest Common Denominator:</w:t>
      </w:r>
      <w:r>
        <w:rPr>
          <w:lang w:val="en-AU"/>
        </w:rPr>
        <w:br/>
        <w:t>The text file will always be supported by all present and future systems not matter what other sophisticated binary-based conventions will be created and scrapped.</w:t>
      </w:r>
    </w:p>
    <w:p w:rsidR="007131B4" w:rsidRDefault="009C60E2" w:rsidP="00C7054D">
      <w:pPr>
        <w:pStyle w:val="Heading2"/>
        <w:rPr>
          <w:lang w:val="en-AU"/>
        </w:rPr>
      </w:pPr>
      <w:r>
        <w:rPr>
          <w:lang w:val="en-AU"/>
        </w:rPr>
        <w:t>Command Shell</w:t>
      </w:r>
    </w:p>
    <w:p w:rsidR="009C60E2" w:rsidRDefault="009C60E2" w:rsidP="00C7054D">
      <w:pPr>
        <w:pStyle w:val="Body"/>
        <w:rPr>
          <w:lang w:val="en-AU"/>
        </w:rPr>
      </w:pPr>
      <w:r>
        <w:rPr>
          <w:lang w:val="en-AU"/>
        </w:rPr>
        <w:t>Gain familiarity with the shell and you’ll find that your productivity soars.</w:t>
      </w:r>
    </w:p>
    <w:p w:rsidR="00550162" w:rsidRDefault="00550162" w:rsidP="00C7054D">
      <w:pPr>
        <w:pStyle w:val="Body"/>
        <w:rPr>
          <w:b/>
          <w:bCs/>
          <w:lang w:val="en-AU"/>
        </w:rPr>
      </w:pPr>
      <w:r w:rsidRPr="00550162">
        <w:rPr>
          <w:b/>
          <w:bCs/>
          <w:lang w:val="en-AU"/>
        </w:rPr>
        <w:t>Shell Utilities</w:t>
      </w:r>
    </w:p>
    <w:p w:rsidR="00550162" w:rsidRDefault="00550162" w:rsidP="007B5E8A">
      <w:pPr>
        <w:pStyle w:val="Body"/>
        <w:numPr>
          <w:ilvl w:val="0"/>
          <w:numId w:val="1"/>
        </w:numPr>
        <w:rPr>
          <w:lang w:val="en-AU"/>
        </w:rPr>
      </w:pPr>
      <w:r>
        <w:rPr>
          <w:lang w:val="en-AU"/>
        </w:rPr>
        <w:lastRenderedPageBreak/>
        <w:t>Cygwin – include a lot of Linux power-tool such as grep, find etc.</w:t>
      </w:r>
      <w:r>
        <w:rPr>
          <w:lang w:val="en-AU"/>
        </w:rPr>
        <w:br/>
        <w:t>Comes with Bash shell.</w:t>
      </w:r>
    </w:p>
    <w:p w:rsidR="00452B74" w:rsidRDefault="00452B74" w:rsidP="00C7054D">
      <w:pPr>
        <w:pStyle w:val="Heading2"/>
        <w:rPr>
          <w:lang w:val="en-AU"/>
        </w:rPr>
      </w:pPr>
      <w:r>
        <w:rPr>
          <w:lang w:val="en-AU"/>
        </w:rPr>
        <w:t>Power Editor</w:t>
      </w:r>
    </w:p>
    <w:p w:rsidR="00452B74" w:rsidRDefault="00452B74" w:rsidP="00C7054D">
      <w:pPr>
        <w:pStyle w:val="Heading2"/>
        <w:rPr>
          <w:lang w:val="en-AU"/>
        </w:rPr>
      </w:pPr>
      <w:r>
        <w:rPr>
          <w:lang w:val="en-AU"/>
        </w:rPr>
        <w:t>Source Control</w:t>
      </w:r>
    </w:p>
    <w:p w:rsidR="00452B74" w:rsidRDefault="00452B74" w:rsidP="00C7054D">
      <w:pPr>
        <w:pStyle w:val="Body"/>
        <w:rPr>
          <w:lang w:val="en-AU"/>
        </w:rPr>
      </w:pPr>
      <w:r>
        <w:rPr>
          <w:lang w:val="en-AU"/>
        </w:rPr>
        <w:t xml:space="preserve">Use source control for </w:t>
      </w:r>
      <w:r w:rsidRPr="00452B74">
        <w:rPr>
          <w:u w:val="single"/>
          <w:lang w:val="en-AU"/>
        </w:rPr>
        <w:t>everything you do</w:t>
      </w:r>
      <w:r>
        <w:rPr>
          <w:lang w:val="en-AU"/>
        </w:rPr>
        <w:t xml:space="preserve"> not just code: use it also for memos, phone lists and anything else that changes over time.</w:t>
      </w:r>
    </w:p>
    <w:p w:rsidR="005F0CDC" w:rsidRDefault="005F0CDC" w:rsidP="00C7054D">
      <w:pPr>
        <w:pStyle w:val="Heading2"/>
        <w:rPr>
          <w:lang w:val="en-AU"/>
        </w:rPr>
      </w:pPr>
      <w:r>
        <w:rPr>
          <w:lang w:val="en-AU"/>
        </w:rPr>
        <w:t>Debugging</w:t>
      </w:r>
    </w:p>
    <w:p w:rsidR="005F0CDC" w:rsidRDefault="005F0CDC" w:rsidP="007B5E8A">
      <w:pPr>
        <w:pStyle w:val="Body"/>
        <w:numPr>
          <w:ilvl w:val="0"/>
          <w:numId w:val="1"/>
        </w:numPr>
        <w:rPr>
          <w:rFonts w:eastAsia="Bookman-Light"/>
        </w:rPr>
      </w:pPr>
      <w:r>
        <w:rPr>
          <w:rFonts w:eastAsia="Bookman-Light"/>
        </w:rPr>
        <w:t xml:space="preserve">Make sure your </w:t>
      </w:r>
      <w:r w:rsidRPr="00A4343B">
        <w:rPr>
          <w:rFonts w:eastAsia="Bookman-Light"/>
          <w:b/>
          <w:bCs/>
        </w:rPr>
        <w:t>compiler’s warning levels is as high as possible</w:t>
      </w:r>
      <w:r>
        <w:rPr>
          <w:rFonts w:eastAsia="Bookman-Light"/>
        </w:rPr>
        <w:t xml:space="preserve"> and the compilation is clean – it doesn’t make sense to waste time trying to find problems that the compiler can find for us!</w:t>
      </w:r>
    </w:p>
    <w:p w:rsidR="005F0CDC" w:rsidRDefault="005F0CDC" w:rsidP="007B5E8A">
      <w:pPr>
        <w:pStyle w:val="Body"/>
        <w:numPr>
          <w:ilvl w:val="0"/>
          <w:numId w:val="1"/>
        </w:numPr>
        <w:rPr>
          <w:rFonts w:eastAsia="Bookman-Light"/>
        </w:rPr>
      </w:pPr>
      <w:r>
        <w:rPr>
          <w:rFonts w:eastAsia="Bookman-Light"/>
        </w:rPr>
        <w:t xml:space="preserve">Always </w:t>
      </w:r>
      <w:r w:rsidRPr="00A4343B">
        <w:rPr>
          <w:rFonts w:eastAsia="Bookman-Light"/>
          <w:b/>
          <w:bCs/>
        </w:rPr>
        <w:t>try to discover the root cause of a problem</w:t>
      </w:r>
      <w:r>
        <w:rPr>
          <w:rFonts w:eastAsia="Bookman-Light"/>
        </w:rPr>
        <w:t>,</w:t>
      </w:r>
      <w:r>
        <w:rPr>
          <w:rFonts w:eastAsia="Bookman-Light"/>
          <w:lang w:val="en-AU"/>
        </w:rPr>
        <w:t xml:space="preserve"> </w:t>
      </w:r>
      <w:r>
        <w:rPr>
          <w:rFonts w:eastAsia="Bookman-Light"/>
        </w:rPr>
        <w:t>not just this particular appearance of it.</w:t>
      </w:r>
    </w:p>
    <w:p w:rsidR="005A6055" w:rsidRPr="005A6055" w:rsidRDefault="005A6055" w:rsidP="007B5E8A">
      <w:pPr>
        <w:pStyle w:val="Body"/>
        <w:numPr>
          <w:ilvl w:val="0"/>
          <w:numId w:val="1"/>
        </w:numPr>
        <w:rPr>
          <w:rFonts w:eastAsia="Bookman-Light"/>
        </w:rPr>
      </w:pPr>
      <w:r w:rsidRPr="005A6055">
        <w:rPr>
          <w:rFonts w:eastAsia="Bookman-Light"/>
        </w:rPr>
        <w:t>You may need to interview the user who reported the bug in order</w:t>
      </w:r>
      <w:r w:rsidRPr="005A6055">
        <w:rPr>
          <w:rFonts w:eastAsia="Bookman-Light"/>
          <w:lang w:val="en-AU"/>
        </w:rPr>
        <w:t xml:space="preserve"> </w:t>
      </w:r>
      <w:r w:rsidRPr="005A6055">
        <w:rPr>
          <w:rFonts w:eastAsia="Bookman-Light"/>
        </w:rPr>
        <w:t>to gather more data than you were initially given.</w:t>
      </w:r>
    </w:p>
    <w:p w:rsidR="005A6055" w:rsidRPr="007B288A" w:rsidRDefault="005A6055" w:rsidP="007B5E8A">
      <w:pPr>
        <w:pStyle w:val="Body"/>
        <w:numPr>
          <w:ilvl w:val="0"/>
          <w:numId w:val="1"/>
        </w:numPr>
        <w:rPr>
          <w:rFonts w:eastAsia="Bookman-Light"/>
        </w:rPr>
      </w:pPr>
      <w:r w:rsidRPr="005A6055">
        <w:rPr>
          <w:rFonts w:eastAsia="Bookman-Light"/>
        </w:rPr>
        <w:t>Artificial tests (such as the programmer’s single brush stroke from</w:t>
      </w:r>
      <w:r w:rsidRPr="005A6055">
        <w:rPr>
          <w:rFonts w:eastAsia="Bookman-Light"/>
          <w:lang w:val="en-AU"/>
        </w:rPr>
        <w:t xml:space="preserve"> </w:t>
      </w:r>
      <w:r w:rsidRPr="005A6055">
        <w:rPr>
          <w:rFonts w:eastAsia="Bookman-Light"/>
        </w:rPr>
        <w:t>bottom to top) don’t exercise enough of an application. You must</w:t>
      </w:r>
      <w:r w:rsidRPr="005A6055">
        <w:rPr>
          <w:rFonts w:eastAsia="Bookman-Light"/>
          <w:lang w:val="en-AU"/>
        </w:rPr>
        <w:t xml:space="preserve"> </w:t>
      </w:r>
      <w:r w:rsidRPr="005A6055">
        <w:rPr>
          <w:rFonts w:eastAsia="Bookman-Light"/>
          <w:u w:val="single"/>
        </w:rPr>
        <w:t>brutally test both boundary conditions</w:t>
      </w:r>
      <w:r w:rsidRPr="005A6055">
        <w:rPr>
          <w:rFonts w:eastAsia="Bookman-Light"/>
        </w:rPr>
        <w:t xml:space="preserve"> and </w:t>
      </w:r>
      <w:r w:rsidRPr="005A6055">
        <w:rPr>
          <w:rFonts w:eastAsia="Bookman-Light"/>
          <w:u w:val="single"/>
        </w:rPr>
        <w:t>realistic end-user usage</w:t>
      </w:r>
      <w:r w:rsidRPr="005A6055">
        <w:rPr>
          <w:rFonts w:eastAsia="Bookman-Light"/>
          <w:u w:val="single"/>
          <w:lang w:val="en-AU"/>
        </w:rPr>
        <w:t xml:space="preserve"> </w:t>
      </w:r>
      <w:r w:rsidRPr="005A6055">
        <w:rPr>
          <w:rFonts w:eastAsia="Bookman-Light"/>
          <w:u w:val="single"/>
        </w:rPr>
        <w:t>patterns</w:t>
      </w:r>
      <w:r w:rsidRPr="005A6055">
        <w:rPr>
          <w:rFonts w:eastAsia="Bookman-Light"/>
        </w:rPr>
        <w:t xml:space="preserve">. You need to do this </w:t>
      </w:r>
      <w:r w:rsidRPr="005A6055">
        <w:rPr>
          <w:rFonts w:eastAsia="Bookman-Light"/>
          <w:u w:val="single"/>
        </w:rPr>
        <w:t>systematically</w:t>
      </w:r>
      <w:r>
        <w:rPr>
          <w:rFonts w:eastAsia="Bookman-Light"/>
          <w:lang w:val="en-AU"/>
        </w:rPr>
        <w:t>.</w:t>
      </w:r>
    </w:p>
    <w:p w:rsidR="007B288A" w:rsidRPr="00957CDF" w:rsidRDefault="007B288A" w:rsidP="007B5E8A">
      <w:pPr>
        <w:pStyle w:val="Body"/>
        <w:numPr>
          <w:ilvl w:val="0"/>
          <w:numId w:val="1"/>
        </w:numPr>
        <w:rPr>
          <w:rFonts w:eastAsia="Bookman-Light"/>
        </w:rPr>
      </w:pPr>
      <w:r>
        <w:rPr>
          <w:rFonts w:eastAsia="Bookman-Light"/>
          <w:lang w:val="en-AU"/>
        </w:rPr>
        <w:t xml:space="preserve">Try using a debugger with visualization capabilities e.g. </w:t>
      </w:r>
      <w:r w:rsidRPr="007B288A">
        <w:rPr>
          <w:rFonts w:eastAsia="Bookman-Light"/>
          <w:lang w:val="en-AU"/>
        </w:rPr>
        <w:t>DDD debugger</w:t>
      </w:r>
    </w:p>
    <w:p w:rsidR="00957CDF" w:rsidRPr="005A6055" w:rsidRDefault="00957CDF" w:rsidP="007B5E8A">
      <w:pPr>
        <w:pStyle w:val="Body"/>
        <w:numPr>
          <w:ilvl w:val="0"/>
          <w:numId w:val="1"/>
        </w:numPr>
        <w:rPr>
          <w:rFonts w:eastAsia="Bookman-Light"/>
        </w:rPr>
      </w:pPr>
      <w:r>
        <w:rPr>
          <w:rFonts w:eastAsia="Bookman-Light"/>
          <w:lang w:val="en-AU"/>
        </w:rPr>
        <w:t>Tracing statements (</w:t>
      </w:r>
      <w:proofErr w:type="spellStart"/>
      <w:r>
        <w:rPr>
          <w:rFonts w:eastAsia="Bookman-Light"/>
          <w:lang w:val="en-AU"/>
        </w:rPr>
        <w:t>printfs</w:t>
      </w:r>
      <w:proofErr w:type="spellEnd"/>
      <w:r>
        <w:rPr>
          <w:rFonts w:eastAsia="Bookman-Light"/>
          <w:lang w:val="en-AU"/>
        </w:rPr>
        <w:t>) in the code are invaluable in any system where time itself is a factor: concurrent processes, real-time and event-driven systems.</w:t>
      </w:r>
    </w:p>
    <w:p w:rsidR="005F0CDC" w:rsidRDefault="00252CA6" w:rsidP="007B5E8A">
      <w:pPr>
        <w:pStyle w:val="Body"/>
        <w:numPr>
          <w:ilvl w:val="0"/>
          <w:numId w:val="1"/>
        </w:numPr>
        <w:rPr>
          <w:rFonts w:eastAsia="Bookman-Light"/>
          <w:lang w:val="en-AU"/>
        </w:rPr>
      </w:pPr>
      <w:r w:rsidRPr="00252CA6">
        <w:rPr>
          <w:b/>
          <w:bCs/>
          <w:lang w:val="en-AU"/>
        </w:rPr>
        <w:t>Rubber Ducking:</w:t>
      </w:r>
      <w:r w:rsidRPr="00252CA6">
        <w:rPr>
          <w:b/>
          <w:bCs/>
          <w:lang w:val="en-AU"/>
        </w:rPr>
        <w:br/>
      </w:r>
      <w:r w:rsidRPr="00252CA6">
        <w:rPr>
          <w:rFonts w:eastAsia="Bookman-Light"/>
          <w:lang w:val="en-AU"/>
        </w:rPr>
        <w:t>A very simple but particularly useful technique for finding the cause of a problem is simply to explain it to someone else. The other person should look over your shoulder at the screen, and nod his or her head constantly (like a rubber duck bobbing up and down in a bathtub). They do not need to say a word; the simple act of explaining, step by step, what the code is supposed to do often causes the problem to leap off the screen and announce itself.</w:t>
      </w:r>
      <w:r>
        <w:rPr>
          <w:rFonts w:eastAsia="Bookman-Light"/>
          <w:lang w:val="en-AU"/>
        </w:rPr>
        <w:br/>
        <w:t>You can also explain in writing to get this clarity of thought.</w:t>
      </w:r>
    </w:p>
    <w:p w:rsidR="008A5139" w:rsidRDefault="008A5139" w:rsidP="007B5E8A">
      <w:pPr>
        <w:pStyle w:val="Body"/>
        <w:numPr>
          <w:ilvl w:val="0"/>
          <w:numId w:val="1"/>
        </w:numPr>
        <w:rPr>
          <w:rFonts w:eastAsia="Bookman-Light"/>
          <w:lang w:val="en-AU"/>
        </w:rPr>
      </w:pPr>
      <w:r w:rsidRPr="008A5139">
        <w:rPr>
          <w:b/>
          <w:bCs/>
          <w:lang w:val="en-AU"/>
        </w:rPr>
        <w:t>Select Isn’t Broken:</w:t>
      </w:r>
      <w:r w:rsidRPr="008A5139">
        <w:rPr>
          <w:rFonts w:eastAsia="Bookman-Light"/>
          <w:lang w:val="en-AU"/>
        </w:rPr>
        <w:br/>
        <w:t>It is generally more profitable to assume that the application code is incorrectly calling into a library than to assume that the library itself is broken. Even if the problem does lie with a third party, you</w:t>
      </w:r>
      <w:r>
        <w:rPr>
          <w:rFonts w:eastAsia="Bookman-Light"/>
          <w:lang w:val="en-AU"/>
        </w:rPr>
        <w:t>’</w:t>
      </w:r>
      <w:r w:rsidRPr="008A5139">
        <w:rPr>
          <w:rFonts w:eastAsia="Bookman-Light"/>
          <w:lang w:val="en-AU"/>
        </w:rPr>
        <w:t>ll still have to eliminate your code before submitting the bug report.</w:t>
      </w:r>
    </w:p>
    <w:p w:rsidR="00DB751F" w:rsidRPr="00DB751F" w:rsidRDefault="00F1295E" w:rsidP="007B5E8A">
      <w:pPr>
        <w:pStyle w:val="Body"/>
        <w:numPr>
          <w:ilvl w:val="0"/>
          <w:numId w:val="1"/>
        </w:numPr>
        <w:rPr>
          <w:rFonts w:eastAsia="Bookman-Light"/>
          <w:lang w:val="en-AU"/>
        </w:rPr>
      </w:pPr>
      <w:r w:rsidRPr="00F1295E">
        <w:rPr>
          <w:rFonts w:eastAsia="Bookman-Light"/>
          <w:b/>
          <w:bCs/>
          <w:lang w:val="en-AU"/>
        </w:rPr>
        <w:t>The Element of Surprise</w:t>
      </w:r>
    </w:p>
    <w:p w:rsidR="00DB751F" w:rsidRDefault="00F1295E" w:rsidP="007B5E8A">
      <w:pPr>
        <w:pStyle w:val="Body"/>
        <w:numPr>
          <w:ilvl w:val="1"/>
          <w:numId w:val="1"/>
        </w:numPr>
        <w:rPr>
          <w:rFonts w:eastAsia="Bookman-Light"/>
          <w:lang w:val="en-AU"/>
        </w:rPr>
      </w:pPr>
      <w:r w:rsidRPr="00F1295E">
        <w:rPr>
          <w:rFonts w:eastAsia="Bookman-Light"/>
          <w:lang w:val="en-AU"/>
        </w:rPr>
        <w:t xml:space="preserve">When you come across a surprise bug, beyond merely fixing it, you need to determine </w:t>
      </w:r>
      <w:r w:rsidRPr="00DB751F">
        <w:rPr>
          <w:rFonts w:eastAsia="Bookman-Light"/>
          <w:u w:val="single"/>
          <w:lang w:val="en-AU"/>
        </w:rPr>
        <w:t>why this failure wasn’t caught earlier</w:t>
      </w:r>
      <w:r w:rsidRPr="00F1295E">
        <w:rPr>
          <w:rFonts w:eastAsia="Bookman-Light"/>
          <w:lang w:val="en-AU"/>
        </w:rPr>
        <w:t xml:space="preserve">. </w:t>
      </w:r>
      <w:r w:rsidRPr="00F1295E">
        <w:rPr>
          <w:rFonts w:eastAsia="Bookman-Light"/>
          <w:lang w:val="en-AU"/>
        </w:rPr>
        <w:lastRenderedPageBreak/>
        <w:t xml:space="preserve">Consider whether you need to </w:t>
      </w:r>
      <w:r w:rsidRPr="00DB751F">
        <w:rPr>
          <w:rFonts w:eastAsia="Bookman-Light"/>
          <w:u w:val="single"/>
          <w:lang w:val="en-AU"/>
        </w:rPr>
        <w:t>amend the unit or other tests</w:t>
      </w:r>
      <w:r w:rsidRPr="00F1295E">
        <w:rPr>
          <w:rFonts w:eastAsia="Bookman-Light"/>
          <w:lang w:val="en-AU"/>
        </w:rPr>
        <w:t xml:space="preserve"> so that they would have caught it.</w:t>
      </w:r>
    </w:p>
    <w:p w:rsidR="00DB751F" w:rsidRDefault="00F1295E" w:rsidP="007B5E8A">
      <w:pPr>
        <w:pStyle w:val="Body"/>
        <w:numPr>
          <w:ilvl w:val="1"/>
          <w:numId w:val="1"/>
        </w:numPr>
        <w:rPr>
          <w:rFonts w:eastAsia="Bookman-Light"/>
          <w:lang w:val="en-AU"/>
        </w:rPr>
      </w:pPr>
      <w:r w:rsidRPr="00DB751F">
        <w:rPr>
          <w:rFonts w:eastAsia="Bookman-Light"/>
          <w:lang w:val="en-AU"/>
        </w:rPr>
        <w:t xml:space="preserve">Also, if the bug is the result of bad data that was propagated through a couple of levels before causing the explosion, see if </w:t>
      </w:r>
      <w:r w:rsidRPr="00DB751F">
        <w:rPr>
          <w:rFonts w:eastAsia="Bookman-Light"/>
          <w:u w:val="single"/>
          <w:lang w:val="en-AU"/>
        </w:rPr>
        <w:t>better  parameter checking</w:t>
      </w:r>
      <w:r w:rsidRPr="00DB751F">
        <w:rPr>
          <w:rFonts w:eastAsia="Bookman-Light"/>
          <w:lang w:val="en-AU"/>
        </w:rPr>
        <w:t xml:space="preserve"> in those routines would have isolated it earlier .</w:t>
      </w:r>
    </w:p>
    <w:p w:rsidR="00DB751F" w:rsidRPr="00DB751F" w:rsidRDefault="00DB751F" w:rsidP="007B5E8A">
      <w:pPr>
        <w:pStyle w:val="Body"/>
        <w:numPr>
          <w:ilvl w:val="1"/>
          <w:numId w:val="1"/>
        </w:numPr>
        <w:rPr>
          <w:rFonts w:eastAsia="Bookman-Light"/>
          <w:lang w:val="en-AU"/>
        </w:rPr>
      </w:pPr>
      <w:r w:rsidRPr="00DB751F">
        <w:rPr>
          <w:rFonts w:eastAsia="Bookman-Light"/>
          <w:lang w:val="en-AU"/>
        </w:rPr>
        <w:t xml:space="preserve">While you’re at it, </w:t>
      </w:r>
      <w:r w:rsidRPr="00DB751F">
        <w:rPr>
          <w:rFonts w:eastAsia="Bookman-Light"/>
          <w:u w:val="single"/>
          <w:lang w:val="en-AU"/>
        </w:rPr>
        <w:t>are there any other places in the code that may be susceptible to this same bug</w:t>
      </w:r>
      <w:r w:rsidRPr="00DB751F">
        <w:rPr>
          <w:rFonts w:eastAsia="Bookman-Light"/>
          <w:lang w:val="en-AU"/>
        </w:rPr>
        <w:t>? Now is the time to find and fix them.</w:t>
      </w:r>
      <w:r>
        <w:rPr>
          <w:rFonts w:eastAsia="Bookman-Light"/>
          <w:lang w:val="en-AU"/>
        </w:rPr>
        <w:t xml:space="preserve"> </w:t>
      </w:r>
      <w:r w:rsidRPr="00DB751F">
        <w:rPr>
          <w:rFonts w:eastAsia="Bookman-Light"/>
          <w:lang w:val="en-AU"/>
        </w:rPr>
        <w:t>Make sure that whatever happened, you</w:t>
      </w:r>
      <w:r>
        <w:rPr>
          <w:rFonts w:eastAsia="Bookman-Light"/>
          <w:lang w:val="en-AU"/>
        </w:rPr>
        <w:t>’</w:t>
      </w:r>
      <w:r w:rsidRPr="00DB751F">
        <w:rPr>
          <w:rFonts w:eastAsia="Bookman-Light"/>
          <w:lang w:val="en-AU"/>
        </w:rPr>
        <w:t>ll know if it happens again.</w:t>
      </w:r>
    </w:p>
    <w:p w:rsidR="00DB751F" w:rsidRPr="00DB751F" w:rsidRDefault="00DB751F" w:rsidP="007B5E8A">
      <w:pPr>
        <w:pStyle w:val="Body"/>
        <w:numPr>
          <w:ilvl w:val="1"/>
          <w:numId w:val="1"/>
        </w:numPr>
        <w:rPr>
          <w:rFonts w:eastAsia="Bookman-Light"/>
          <w:lang w:val="en-AU"/>
        </w:rPr>
      </w:pPr>
      <w:r w:rsidRPr="00DB751F">
        <w:rPr>
          <w:rFonts w:eastAsia="Bookman-Light"/>
          <w:u w:val="single"/>
          <w:lang w:val="en-AU"/>
        </w:rPr>
        <w:t>If it took a long time to fix this bug, ask yourself why</w:t>
      </w:r>
      <w:r w:rsidRPr="00DB751F">
        <w:rPr>
          <w:rFonts w:eastAsia="Bookman-Light"/>
          <w:lang w:val="en-AU"/>
        </w:rPr>
        <w:t xml:space="preserve">. Is there anything you can do to make fixing this bug easier the next time around? Perhaps you could </w:t>
      </w:r>
      <w:r w:rsidRPr="00DB751F">
        <w:rPr>
          <w:rFonts w:eastAsia="Bookman-Light"/>
          <w:u w:val="single"/>
          <w:lang w:val="en-AU"/>
        </w:rPr>
        <w:t>build in better testing hooks, or write a log file analyser</w:t>
      </w:r>
      <w:r w:rsidRPr="00DB751F">
        <w:rPr>
          <w:rFonts w:eastAsia="Bookman-Light"/>
          <w:lang w:val="en-AU"/>
        </w:rPr>
        <w:t>.</w:t>
      </w:r>
    </w:p>
    <w:p w:rsidR="00DB751F" w:rsidRPr="00DB751F" w:rsidRDefault="00DB751F" w:rsidP="007B5E8A">
      <w:pPr>
        <w:pStyle w:val="Body"/>
        <w:numPr>
          <w:ilvl w:val="1"/>
          <w:numId w:val="1"/>
        </w:numPr>
        <w:rPr>
          <w:rFonts w:eastAsia="Bookman-Light"/>
          <w:lang w:val="en-AU"/>
        </w:rPr>
      </w:pPr>
      <w:r w:rsidRPr="00DB751F">
        <w:rPr>
          <w:rFonts w:eastAsia="Bookman-Light"/>
          <w:lang w:val="en-AU"/>
        </w:rPr>
        <w:t xml:space="preserve">Finally, if the bug is the result of someone’s </w:t>
      </w:r>
      <w:r w:rsidRPr="00DB751F">
        <w:rPr>
          <w:rFonts w:eastAsia="Bookman-Light"/>
          <w:u w:val="single"/>
          <w:lang w:val="en-AU"/>
        </w:rPr>
        <w:t>wrong assumption</w:t>
      </w:r>
      <w:r w:rsidRPr="00DB751F">
        <w:rPr>
          <w:rFonts w:eastAsia="Bookman-Light"/>
          <w:lang w:val="en-AU"/>
        </w:rPr>
        <w:t>, discuss the problem with the whole team: if one person misunderstands, then it</w:t>
      </w:r>
      <w:r>
        <w:rPr>
          <w:rFonts w:eastAsia="Bookman-Light"/>
          <w:lang w:val="en-AU"/>
        </w:rPr>
        <w:t>’</w:t>
      </w:r>
      <w:r w:rsidRPr="00DB751F">
        <w:rPr>
          <w:rFonts w:eastAsia="Bookman-Light"/>
          <w:lang w:val="en-AU"/>
        </w:rPr>
        <w:t>s possible many people do.</w:t>
      </w:r>
    </w:p>
    <w:p w:rsidR="008A5139" w:rsidRDefault="008A5139" w:rsidP="007B5E8A">
      <w:pPr>
        <w:pStyle w:val="Body"/>
        <w:numPr>
          <w:ilvl w:val="0"/>
          <w:numId w:val="1"/>
        </w:numPr>
        <w:rPr>
          <w:rFonts w:eastAsia="Bookman-Light"/>
          <w:lang w:val="en-AU"/>
        </w:rPr>
      </w:pPr>
      <w:r w:rsidRPr="008A5139">
        <w:rPr>
          <w:b/>
          <w:bCs/>
          <w:lang w:val="en-AU"/>
        </w:rPr>
        <w:t>Don’t Assume It –</w:t>
      </w:r>
      <w:r w:rsidRPr="008A5139">
        <w:rPr>
          <w:rFonts w:eastAsia="Bookman-Light"/>
          <w:b/>
          <w:bCs/>
          <w:lang w:val="en-AU"/>
        </w:rPr>
        <w:t xml:space="preserve"> Prove It</w:t>
      </w:r>
      <w:r w:rsidRPr="008A5139">
        <w:rPr>
          <w:rFonts w:eastAsia="Bookman-Light"/>
          <w:b/>
          <w:bCs/>
          <w:lang w:val="en-AU"/>
        </w:rPr>
        <w:br/>
      </w:r>
      <w:r w:rsidRPr="008A5139">
        <w:rPr>
          <w:rFonts w:eastAsia="Bookman-Light"/>
          <w:lang w:val="en-AU"/>
        </w:rPr>
        <w:t>Don</w:t>
      </w:r>
      <w:r>
        <w:rPr>
          <w:rFonts w:eastAsia="Bookman-Light"/>
          <w:lang w:val="en-AU"/>
        </w:rPr>
        <w:t>’</w:t>
      </w:r>
      <w:r w:rsidRPr="008A5139">
        <w:rPr>
          <w:rFonts w:eastAsia="Bookman-Light"/>
          <w:lang w:val="en-AU"/>
        </w:rPr>
        <w:t xml:space="preserve">t gloss over a routine or piece of code involved in the bug because you </w:t>
      </w:r>
      <w:r w:rsidRPr="008A5139">
        <w:rPr>
          <w:rFonts w:eastAsia="Bookman-Light" w:hint="eastAsia"/>
          <w:lang w:val="en-AU"/>
        </w:rPr>
        <w:t>“</w:t>
      </w:r>
      <w:r w:rsidRPr="008A5139">
        <w:rPr>
          <w:rFonts w:eastAsia="Bookman-Light"/>
          <w:lang w:val="en-AU"/>
        </w:rPr>
        <w:t>know</w:t>
      </w:r>
      <w:r w:rsidRPr="008A5139">
        <w:rPr>
          <w:rFonts w:eastAsia="Bookman-Light" w:hint="eastAsia"/>
          <w:lang w:val="en-AU"/>
        </w:rPr>
        <w:t>”</w:t>
      </w:r>
      <w:r w:rsidRPr="008A5139">
        <w:rPr>
          <w:rFonts w:eastAsia="Bookman-Light"/>
          <w:lang w:val="en-AU"/>
        </w:rPr>
        <w:t xml:space="preserve"> it works. Prove it. Prove it in this context, with this data, with these boundary conditions.</w:t>
      </w:r>
    </w:p>
    <w:p w:rsidR="00DB751F" w:rsidRPr="00DB751F" w:rsidRDefault="00DB751F" w:rsidP="007B5E8A">
      <w:pPr>
        <w:pStyle w:val="Body"/>
        <w:numPr>
          <w:ilvl w:val="0"/>
          <w:numId w:val="1"/>
        </w:numPr>
        <w:rPr>
          <w:rFonts w:eastAsia="Bookman-Light"/>
          <w:lang w:val="en-AU"/>
        </w:rPr>
      </w:pPr>
      <w:r>
        <w:rPr>
          <w:b/>
          <w:bCs/>
          <w:lang w:val="en-AU"/>
        </w:rPr>
        <w:t>Debugging checklist</w:t>
      </w:r>
    </w:p>
    <w:p w:rsidR="00DB751F" w:rsidRPr="00DB751F" w:rsidRDefault="00DB751F" w:rsidP="007B5E8A">
      <w:pPr>
        <w:pStyle w:val="Body"/>
        <w:numPr>
          <w:ilvl w:val="1"/>
          <w:numId w:val="1"/>
        </w:numPr>
        <w:rPr>
          <w:rFonts w:eastAsia="Bookman-Light"/>
          <w:lang w:val="en-AU"/>
        </w:rPr>
      </w:pPr>
      <w:r w:rsidRPr="00DB751F">
        <w:rPr>
          <w:rFonts w:eastAsia="Bookman-Light"/>
          <w:lang w:val="en-AU"/>
        </w:rPr>
        <w:t>Is the problem being reported a direct result of the underlying bug, or merely a symptom?</w:t>
      </w:r>
    </w:p>
    <w:p w:rsidR="00DB751F" w:rsidRPr="00DB751F" w:rsidRDefault="00DB751F" w:rsidP="007B5E8A">
      <w:pPr>
        <w:pStyle w:val="Body"/>
        <w:numPr>
          <w:ilvl w:val="1"/>
          <w:numId w:val="1"/>
        </w:numPr>
        <w:rPr>
          <w:rFonts w:eastAsia="Bookman-Light"/>
          <w:lang w:val="en-AU"/>
        </w:rPr>
      </w:pPr>
      <w:r w:rsidRPr="00DB751F">
        <w:rPr>
          <w:rFonts w:eastAsia="Bookman-Light"/>
          <w:lang w:val="en-AU"/>
        </w:rPr>
        <w:t>Is the bug really in the compiler? Is it in the OS? Or is it in your code?</w:t>
      </w:r>
    </w:p>
    <w:p w:rsidR="00DB751F" w:rsidRPr="00DB751F" w:rsidRDefault="00DB751F" w:rsidP="007B5E8A">
      <w:pPr>
        <w:pStyle w:val="Body"/>
        <w:numPr>
          <w:ilvl w:val="1"/>
          <w:numId w:val="1"/>
        </w:numPr>
        <w:rPr>
          <w:rFonts w:eastAsia="Bookman-Light"/>
          <w:lang w:val="en-AU"/>
        </w:rPr>
      </w:pPr>
      <w:r w:rsidRPr="00DB751F">
        <w:rPr>
          <w:rFonts w:eastAsia="Bookman-Light"/>
          <w:lang w:val="en-AU"/>
        </w:rPr>
        <w:t>If you explained this problem in detail to a co</w:t>
      </w:r>
      <w:r w:rsidR="00A941B4">
        <w:rPr>
          <w:rFonts w:eastAsia="Bookman-Light"/>
          <w:lang w:val="en-AU"/>
        </w:rPr>
        <w:t>-</w:t>
      </w:r>
      <w:r w:rsidRPr="00DB751F">
        <w:rPr>
          <w:rFonts w:eastAsia="Bookman-Light"/>
          <w:lang w:val="en-AU"/>
        </w:rPr>
        <w:t>worker, what would you say?</w:t>
      </w:r>
    </w:p>
    <w:p w:rsidR="00DB751F" w:rsidRPr="00DB751F" w:rsidRDefault="00DB751F" w:rsidP="007B5E8A">
      <w:pPr>
        <w:pStyle w:val="Body"/>
        <w:numPr>
          <w:ilvl w:val="1"/>
          <w:numId w:val="1"/>
        </w:numPr>
        <w:rPr>
          <w:rFonts w:eastAsia="Bookman-Light"/>
          <w:lang w:val="en-AU"/>
        </w:rPr>
      </w:pPr>
      <w:r w:rsidRPr="00DB751F">
        <w:rPr>
          <w:rFonts w:eastAsia="Bookman-Light"/>
          <w:lang w:val="en-AU"/>
        </w:rPr>
        <w:t>If the suspect code passes its unit tests, are the tests complete enough? What happens if you run the unit test with this data?</w:t>
      </w:r>
    </w:p>
    <w:p w:rsidR="00DB751F" w:rsidRPr="00DB751F" w:rsidRDefault="00DB751F" w:rsidP="007B5E8A">
      <w:pPr>
        <w:pStyle w:val="Body"/>
        <w:numPr>
          <w:ilvl w:val="1"/>
          <w:numId w:val="1"/>
        </w:numPr>
        <w:rPr>
          <w:rFonts w:eastAsia="Bookman-Light"/>
          <w:lang w:val="en-AU"/>
        </w:rPr>
      </w:pPr>
      <w:r w:rsidRPr="00DB751F">
        <w:rPr>
          <w:rFonts w:eastAsia="Bookman-Light"/>
          <w:lang w:val="en-AU"/>
        </w:rPr>
        <w:t>Do the conditions that caused this bug exist anywhere else in the system?</w:t>
      </w:r>
    </w:p>
    <w:p w:rsidR="00A4343B" w:rsidRPr="00A4343B" w:rsidRDefault="00A4343B" w:rsidP="00C7054D">
      <w:pPr>
        <w:pStyle w:val="Heading2"/>
      </w:pPr>
      <w:r>
        <w:rPr>
          <w:lang w:val="en-AU"/>
        </w:rPr>
        <w:t xml:space="preserve">Code </w:t>
      </w:r>
      <w:r w:rsidR="00B37B9C">
        <w:rPr>
          <w:lang w:val="en-AU"/>
        </w:rPr>
        <w:t xml:space="preserve">(or Data) </w:t>
      </w:r>
      <w:r>
        <w:rPr>
          <w:lang w:val="en-AU"/>
        </w:rPr>
        <w:t>Generators</w:t>
      </w:r>
    </w:p>
    <w:p w:rsidR="00171361" w:rsidRDefault="00171361" w:rsidP="00C7054D">
      <w:pPr>
        <w:pStyle w:val="Body"/>
        <w:rPr>
          <w:rFonts w:eastAsia="Bookman-Light"/>
        </w:rPr>
      </w:pPr>
      <w:r>
        <w:rPr>
          <w:rFonts w:eastAsia="Bookman-Light"/>
        </w:rPr>
        <w:t>There are two main types of code</w:t>
      </w:r>
      <w:r w:rsidR="00B37B9C">
        <w:rPr>
          <w:rFonts w:eastAsia="Bookman-Light"/>
          <w:lang w:val="en-AU"/>
        </w:rPr>
        <w:t>/data</w:t>
      </w:r>
      <w:r>
        <w:rPr>
          <w:rFonts w:eastAsia="Bookman-Light"/>
        </w:rPr>
        <w:t xml:space="preserve"> generators:</w:t>
      </w:r>
    </w:p>
    <w:p w:rsidR="00171361" w:rsidRDefault="00171361" w:rsidP="00C7054D">
      <w:pPr>
        <w:pStyle w:val="Heading3"/>
      </w:pPr>
      <w:r>
        <w:t>Passive code generators</w:t>
      </w:r>
    </w:p>
    <w:p w:rsidR="00171361" w:rsidRDefault="00171361" w:rsidP="00C7054D">
      <w:pPr>
        <w:pStyle w:val="Body"/>
        <w:ind w:left="1800"/>
        <w:rPr>
          <w:rFonts w:eastAsia="Bookman-Light"/>
        </w:rPr>
      </w:pPr>
      <w:r w:rsidRPr="00171361">
        <w:rPr>
          <w:rFonts w:eastAsia="Bookman-Light"/>
        </w:rPr>
        <w:t>A</w:t>
      </w:r>
      <w:r>
        <w:rPr>
          <w:rFonts w:eastAsia="Bookman-Light"/>
        </w:rPr>
        <w:t>re run once to produce a result. From</w:t>
      </w:r>
      <w:r>
        <w:rPr>
          <w:rFonts w:eastAsia="Bookman-Light"/>
          <w:lang w:val="en-AU"/>
        </w:rPr>
        <w:t xml:space="preserve"> </w:t>
      </w:r>
      <w:r>
        <w:rPr>
          <w:rFonts w:eastAsia="Bookman-Light"/>
        </w:rPr>
        <w:t>that point forward, the result becomes freestanding</w:t>
      </w:r>
      <w:r>
        <w:rPr>
          <w:rFonts w:eastAsia="Bookman-Light" w:hint="eastAsia"/>
        </w:rPr>
        <w:t>—</w:t>
      </w:r>
      <w:r>
        <w:rPr>
          <w:rFonts w:eastAsia="Bookman-Light"/>
        </w:rPr>
        <w:t>it is divorced</w:t>
      </w:r>
      <w:r>
        <w:rPr>
          <w:rFonts w:eastAsia="Bookman-Light"/>
          <w:lang w:val="en-AU"/>
        </w:rPr>
        <w:t xml:space="preserve"> </w:t>
      </w:r>
      <w:r>
        <w:rPr>
          <w:rFonts w:eastAsia="Bookman-Light"/>
        </w:rPr>
        <w:t>from the code generator.</w:t>
      </w:r>
    </w:p>
    <w:p w:rsidR="005A7007" w:rsidRDefault="005A7007" w:rsidP="00C7054D">
      <w:pPr>
        <w:pStyle w:val="Body"/>
        <w:ind w:left="1800"/>
        <w:rPr>
          <w:rFonts w:eastAsia="Bookman-Light"/>
          <w:lang w:val="en-AU"/>
        </w:rPr>
      </w:pPr>
      <w:r>
        <w:rPr>
          <w:rFonts w:eastAsia="Bookman-Light"/>
          <w:lang w:val="en-AU"/>
        </w:rPr>
        <w:t>Uses:</w:t>
      </w:r>
    </w:p>
    <w:p w:rsidR="005A7007" w:rsidRDefault="005A7007" w:rsidP="007B5E8A">
      <w:pPr>
        <w:pStyle w:val="Body"/>
        <w:numPr>
          <w:ilvl w:val="0"/>
          <w:numId w:val="1"/>
        </w:numPr>
        <w:rPr>
          <w:rFonts w:eastAsia="Bookman-Light"/>
          <w:lang w:val="en-AU"/>
        </w:rPr>
      </w:pPr>
      <w:r>
        <w:rPr>
          <w:rFonts w:eastAsia="Bookman-Light"/>
          <w:lang w:val="en-AU"/>
        </w:rPr>
        <w:lastRenderedPageBreak/>
        <w:t>Create new source files. For example to create main or the general structure of a class with comments etc.</w:t>
      </w:r>
    </w:p>
    <w:p w:rsidR="005A7007" w:rsidRPr="005A7007" w:rsidRDefault="005A7007" w:rsidP="007B5E8A">
      <w:pPr>
        <w:pStyle w:val="Body"/>
        <w:numPr>
          <w:ilvl w:val="0"/>
          <w:numId w:val="1"/>
        </w:numPr>
        <w:rPr>
          <w:rFonts w:eastAsia="Bookman-Light"/>
          <w:lang w:val="en-AU"/>
        </w:rPr>
      </w:pPr>
      <w:r w:rsidRPr="005A7007">
        <w:rPr>
          <w:rFonts w:eastAsia="Bookman-Light"/>
          <w:lang w:val="en-AU"/>
        </w:rPr>
        <w:t>Perform a one-off conversion between programing languages e.g. for porting code.</w:t>
      </w:r>
      <w:r w:rsidRPr="005A7007">
        <w:rPr>
          <w:rFonts w:eastAsia="Bookman-Light"/>
          <w:lang w:val="en-AU"/>
        </w:rPr>
        <w:br/>
        <w:t>This is an interesting feature of passive code generators: they don</w:t>
      </w:r>
      <w:r>
        <w:rPr>
          <w:rFonts w:eastAsia="Bookman-Light"/>
          <w:lang w:val="en-AU"/>
        </w:rPr>
        <w:t>’</w:t>
      </w:r>
      <w:r w:rsidRPr="005A7007">
        <w:rPr>
          <w:rFonts w:eastAsia="Bookman-Light"/>
          <w:lang w:val="en-AU"/>
        </w:rPr>
        <w:t>t have to be totally accurate. You get to choose how much effort you put into the generator, compared with the energy you spend fixing up its output.</w:t>
      </w:r>
    </w:p>
    <w:p w:rsidR="005A7007" w:rsidRDefault="005A7007" w:rsidP="007B5E8A">
      <w:pPr>
        <w:pStyle w:val="Body"/>
        <w:numPr>
          <w:ilvl w:val="0"/>
          <w:numId w:val="1"/>
        </w:numPr>
        <w:rPr>
          <w:rFonts w:eastAsia="Bookman-Light"/>
          <w:lang w:val="en-AU"/>
        </w:rPr>
      </w:pPr>
      <w:r>
        <w:rPr>
          <w:rFonts w:eastAsia="Bookman-Light"/>
          <w:lang w:val="en-AU"/>
        </w:rPr>
        <w:t>Producing lookup tables and other resources that are expensive to compute at runtime e.g. tables of sine and cosine in early graphics systems.</w:t>
      </w:r>
    </w:p>
    <w:p w:rsidR="00171361" w:rsidRDefault="00171361" w:rsidP="00C7054D">
      <w:pPr>
        <w:pStyle w:val="Heading3"/>
      </w:pPr>
      <w:r>
        <w:t xml:space="preserve">Active </w:t>
      </w:r>
      <w:r w:rsidRPr="00171361">
        <w:t>code</w:t>
      </w:r>
      <w:r>
        <w:t xml:space="preserve"> generators </w:t>
      </w:r>
    </w:p>
    <w:p w:rsidR="005A7007" w:rsidRDefault="00171361" w:rsidP="00C7054D">
      <w:pPr>
        <w:pStyle w:val="Body"/>
        <w:ind w:left="1800"/>
        <w:rPr>
          <w:rFonts w:eastAsia="Bookman-Light"/>
        </w:rPr>
      </w:pPr>
      <w:r>
        <w:rPr>
          <w:rFonts w:eastAsia="Bookman-Light"/>
          <w:lang w:val="en-AU"/>
        </w:rPr>
        <w:t>A</w:t>
      </w:r>
      <w:r>
        <w:rPr>
          <w:rFonts w:eastAsia="Bookman-Light"/>
        </w:rPr>
        <w:t>re used each time their results are required.</w:t>
      </w:r>
      <w:r>
        <w:rPr>
          <w:rFonts w:eastAsia="Bookman-Light"/>
        </w:rPr>
        <w:br/>
        <w:t>The result is a throw-away</w:t>
      </w:r>
      <w:r>
        <w:rPr>
          <w:rFonts w:eastAsia="Bookman-Light" w:hint="eastAsia"/>
        </w:rPr>
        <w:t>—</w:t>
      </w:r>
      <w:r>
        <w:rPr>
          <w:rFonts w:eastAsia="Bookman-Light"/>
        </w:rPr>
        <w:t>it can always be reproduced by the</w:t>
      </w:r>
      <w:r>
        <w:rPr>
          <w:rFonts w:eastAsia="Bookman-Light"/>
          <w:lang w:val="en-AU"/>
        </w:rPr>
        <w:t xml:space="preserve"> </w:t>
      </w:r>
      <w:r>
        <w:rPr>
          <w:rFonts w:eastAsia="Bookman-Light"/>
        </w:rPr>
        <w:t>code generator. Often, active code generators read some form of</w:t>
      </w:r>
      <w:r>
        <w:rPr>
          <w:rFonts w:eastAsia="Bookman-Light"/>
          <w:lang w:val="en-AU"/>
        </w:rPr>
        <w:t xml:space="preserve"> </w:t>
      </w:r>
      <w:r>
        <w:rPr>
          <w:rFonts w:eastAsia="Bookman-Light"/>
        </w:rPr>
        <w:t>script or control file to produce their results.</w:t>
      </w:r>
    </w:p>
    <w:p w:rsidR="005A7007" w:rsidRDefault="005A7007" w:rsidP="00C7054D">
      <w:pPr>
        <w:pStyle w:val="Body"/>
        <w:ind w:left="1800"/>
        <w:rPr>
          <w:rFonts w:eastAsia="Bookman-Light"/>
          <w:lang w:val="en-AU"/>
        </w:rPr>
      </w:pPr>
      <w:r>
        <w:rPr>
          <w:rFonts w:eastAsia="Bookman-Light"/>
          <w:lang w:val="en-AU"/>
        </w:rPr>
        <w:t xml:space="preserve">Active code generators are an important tool to follow the </w:t>
      </w:r>
      <w:r w:rsidRPr="005A7007">
        <w:rPr>
          <w:rFonts w:eastAsia="Bookman-Light"/>
          <w:b/>
          <w:bCs/>
          <w:lang w:val="en-AU"/>
        </w:rPr>
        <w:t>DRY</w:t>
      </w:r>
      <w:r>
        <w:rPr>
          <w:rFonts w:eastAsia="Bookman-Light"/>
          <w:lang w:val="en-AU"/>
        </w:rPr>
        <w:t xml:space="preserve"> principle. Examples:</w:t>
      </w:r>
    </w:p>
    <w:p w:rsidR="005A7007" w:rsidRPr="005A7007" w:rsidRDefault="005A7007" w:rsidP="007B5E8A">
      <w:pPr>
        <w:pStyle w:val="Body"/>
        <w:numPr>
          <w:ilvl w:val="0"/>
          <w:numId w:val="1"/>
        </w:numPr>
      </w:pPr>
      <w:r>
        <w:rPr>
          <w:rFonts w:eastAsia="Bookman-Light"/>
          <w:lang w:val="en-AU"/>
        </w:rPr>
        <w:t>Data base scheme and the code that uses it. If we’ll generate the code’s data structures from the database scheme itself, if it changes, the code data structures will change and the compiler will fail to remind us that we need to remove all the code that uses these data structures.</w:t>
      </w:r>
    </w:p>
    <w:p w:rsidR="008961C9" w:rsidRPr="008961C9" w:rsidRDefault="005A7007" w:rsidP="007B5E8A">
      <w:pPr>
        <w:pStyle w:val="Body"/>
        <w:numPr>
          <w:ilvl w:val="0"/>
          <w:numId w:val="1"/>
        </w:numPr>
        <w:rPr>
          <w:rFonts w:eastAsia="Bookman-Light"/>
          <w:b/>
          <w:bCs/>
          <w:lang w:val="en-AU"/>
        </w:rPr>
      </w:pPr>
      <w:r>
        <w:rPr>
          <w:rFonts w:eastAsia="Bookman-Light"/>
          <w:lang w:val="en-AU"/>
        </w:rPr>
        <w:t>Data that is used be two different systems/languages. For example: commands and error codes in multi-CPU system.</w:t>
      </w:r>
      <w:r w:rsidR="00384B9D">
        <w:rPr>
          <w:rFonts w:eastAsia="Bookman-Light"/>
          <w:lang w:val="en-AU"/>
        </w:rPr>
        <w:t xml:space="preserve"> We can have a simple input file that the generator uses to generate the code for the two systems.</w:t>
      </w:r>
      <w:r w:rsidR="008961C9">
        <w:rPr>
          <w:rFonts w:eastAsia="Bookman-Light"/>
          <w:lang w:val="en-AU"/>
        </w:rPr>
        <w:br/>
      </w:r>
      <w:r w:rsidR="008961C9">
        <w:rPr>
          <w:noProof/>
          <w:lang w:bidi="ar-SA"/>
        </w:rPr>
        <w:drawing>
          <wp:inline distT="0" distB="0" distL="0" distR="0" wp14:anchorId="73650217" wp14:editId="3130B330">
            <wp:extent cx="4219794" cy="3148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352" cy="3155848"/>
                    </a:xfrm>
                    <a:prstGeom prst="rect">
                      <a:avLst/>
                    </a:prstGeom>
                  </pic:spPr>
                </pic:pic>
              </a:graphicData>
            </a:graphic>
          </wp:inline>
        </w:drawing>
      </w:r>
    </w:p>
    <w:p w:rsidR="0096757C" w:rsidRDefault="00384B9D" w:rsidP="00C7054D">
      <w:pPr>
        <w:pStyle w:val="Body"/>
        <w:ind w:left="1891"/>
      </w:pPr>
      <w:r w:rsidRPr="00384B9D">
        <w:rPr>
          <w:rFonts w:eastAsia="Bookman-Light"/>
          <w:b/>
          <w:bCs/>
          <w:lang w:val="en-AU"/>
        </w:rPr>
        <w:t>Important:</w:t>
      </w:r>
      <w:r w:rsidR="008961C9">
        <w:rPr>
          <w:rFonts w:eastAsia="Bookman-Light"/>
          <w:b/>
          <w:bCs/>
          <w:lang w:val="en-AU"/>
        </w:rPr>
        <w:br/>
      </w:r>
      <w:r w:rsidRPr="0025189B">
        <w:rPr>
          <w:rFonts w:eastAsia="Bookman-Light"/>
          <w:b/>
          <w:bCs/>
          <w:lang w:val="en-AU"/>
        </w:rPr>
        <w:t>The active code generator must</w:t>
      </w:r>
      <w:r w:rsidRPr="00384B9D">
        <w:rPr>
          <w:rFonts w:eastAsia="Bookman-Light"/>
          <w:b/>
          <w:bCs/>
          <w:lang w:val="en-AU"/>
        </w:rPr>
        <w:t xml:space="preserve"> be part of the compilation</w:t>
      </w:r>
      <w:r>
        <w:rPr>
          <w:rFonts w:eastAsia="Bookman-Light"/>
          <w:lang w:val="en-AU"/>
        </w:rPr>
        <w:t xml:space="preserve">. Otherwise, it </w:t>
      </w:r>
      <w:r>
        <w:rPr>
          <w:rFonts w:eastAsia="Bookman-Light"/>
          <w:lang w:val="en-AU"/>
        </w:rPr>
        <w:lastRenderedPageBreak/>
        <w:t>will degrade and won’t be used when required.</w:t>
      </w:r>
      <w:r w:rsidR="00E950A1" w:rsidRPr="001E4DFE">
        <w:br/>
      </w:r>
    </w:p>
    <w:p w:rsidR="003144C2" w:rsidRDefault="003144C2" w:rsidP="00C7054D">
      <w:pPr>
        <w:pStyle w:val="Heading1"/>
        <w:rPr>
          <w:lang w:val="en-AU"/>
        </w:rPr>
      </w:pPr>
      <w:r>
        <w:rPr>
          <w:lang w:val="en-AU"/>
        </w:rPr>
        <w:lastRenderedPageBreak/>
        <w:t>Pragmatic Paranoia</w:t>
      </w:r>
    </w:p>
    <w:p w:rsidR="003144C2" w:rsidRDefault="003144C2" w:rsidP="00C7054D">
      <w:pPr>
        <w:pStyle w:val="Body"/>
        <w:rPr>
          <w:lang w:val="en-AU"/>
        </w:rPr>
      </w:pPr>
      <w:r w:rsidRPr="003144C2">
        <w:rPr>
          <w:b/>
          <w:bCs/>
          <w:lang w:val="en-AU"/>
        </w:rPr>
        <w:t>Protect your code</w:t>
      </w:r>
      <w:r>
        <w:rPr>
          <w:lang w:val="en-AU"/>
        </w:rPr>
        <w:t xml:space="preserve"> against other bad code/users, including yourself! The same as you would protect yourself against driving mistakes on the road.</w:t>
      </w:r>
      <w:r>
        <w:rPr>
          <w:lang w:val="en-AU"/>
        </w:rPr>
        <w:br/>
        <w:t>Stay alert.</w:t>
      </w:r>
    </w:p>
    <w:p w:rsidR="003144C2" w:rsidRDefault="003144C2" w:rsidP="00C7054D">
      <w:pPr>
        <w:pStyle w:val="Body"/>
        <w:rPr>
          <w:lang w:val="en-AU"/>
        </w:rPr>
      </w:pPr>
      <w:r>
        <w:rPr>
          <w:b/>
          <w:bCs/>
          <w:lang w:val="en-AU"/>
        </w:rPr>
        <w:t>‘When everyone is really out to get you, Paranoia is just good thinking’</w:t>
      </w:r>
      <w:r>
        <w:rPr>
          <w:lang w:val="en-AU"/>
        </w:rPr>
        <w:t xml:space="preserve"> (woody Allen)</w:t>
      </w:r>
    </w:p>
    <w:p w:rsidR="00127E39" w:rsidRDefault="00127E39" w:rsidP="00C7054D">
      <w:pPr>
        <w:pStyle w:val="Heading2"/>
        <w:rPr>
          <w:lang w:val="en-AU"/>
        </w:rPr>
      </w:pPr>
      <w:r>
        <w:rPr>
          <w:lang w:val="en-AU"/>
        </w:rPr>
        <w:t>Design Principles</w:t>
      </w:r>
    </w:p>
    <w:p w:rsidR="00127E39" w:rsidRDefault="000A4555" w:rsidP="007B5E8A">
      <w:pPr>
        <w:pStyle w:val="Body"/>
        <w:numPr>
          <w:ilvl w:val="0"/>
          <w:numId w:val="1"/>
        </w:numPr>
        <w:rPr>
          <w:lang w:val="en-AU"/>
        </w:rPr>
      </w:pPr>
      <w:r>
        <w:rPr>
          <w:lang w:val="en-AU"/>
        </w:rPr>
        <w:t>Think about space and time. Do you have limitations? Can you trade more space for better performance or vice versa?</w:t>
      </w:r>
    </w:p>
    <w:p w:rsidR="00523749" w:rsidRPr="00523749" w:rsidRDefault="00523749" w:rsidP="007B5E8A">
      <w:pPr>
        <w:pStyle w:val="Body"/>
        <w:numPr>
          <w:ilvl w:val="0"/>
          <w:numId w:val="1"/>
        </w:numPr>
        <w:rPr>
          <w:lang w:val="en-AU"/>
        </w:rPr>
      </w:pPr>
      <w:r w:rsidRPr="00523749">
        <w:rPr>
          <w:lang w:val="en-AU"/>
        </w:rPr>
        <w:t>“A designer knows he has arrived at perfection not when there is no longer anything to add, but when there is no longer anything to take away.”</w:t>
      </w:r>
      <w:r>
        <w:rPr>
          <w:lang w:val="en-AU"/>
        </w:rPr>
        <w:t xml:space="preserve"> </w:t>
      </w:r>
      <w:r w:rsidRPr="00523749">
        <w:rPr>
          <w:lang w:val="en-AU"/>
        </w:rPr>
        <w:t>Simple programs are usually more reliable, secure, robust and efficient than their complex cousins, and easier to build and to maintain.</w:t>
      </w:r>
    </w:p>
    <w:p w:rsidR="00523749" w:rsidRPr="00523749" w:rsidRDefault="00523749" w:rsidP="00523749">
      <w:pPr>
        <w:pStyle w:val="Body"/>
        <w:ind w:left="2251"/>
        <w:rPr>
          <w:lang w:val="en-AU"/>
        </w:rPr>
      </w:pPr>
    </w:p>
    <w:p w:rsidR="00523749" w:rsidRPr="00127E39" w:rsidRDefault="00523749" w:rsidP="00523749">
      <w:pPr>
        <w:pStyle w:val="Body"/>
        <w:ind w:left="2251"/>
        <w:rPr>
          <w:lang w:val="en-AU"/>
        </w:rPr>
      </w:pPr>
    </w:p>
    <w:p w:rsidR="003144C2" w:rsidRDefault="003144C2" w:rsidP="00C7054D">
      <w:pPr>
        <w:pStyle w:val="Heading2"/>
        <w:rPr>
          <w:lang w:val="en-AU"/>
        </w:rPr>
      </w:pPr>
      <w:r>
        <w:rPr>
          <w:lang w:val="en-AU"/>
        </w:rPr>
        <w:t>Design by Contract</w:t>
      </w:r>
    </w:p>
    <w:p w:rsidR="003144C2" w:rsidRDefault="00664D26" w:rsidP="00C7054D">
      <w:pPr>
        <w:pStyle w:val="Body"/>
        <w:rPr>
          <w:lang w:val="en-AU"/>
        </w:rPr>
      </w:pPr>
      <w:r>
        <w:rPr>
          <w:lang w:val="en-AU"/>
        </w:rPr>
        <w:t>Just like between people, every piece of code should have a contract that explicitly state the following:</w:t>
      </w:r>
    </w:p>
    <w:p w:rsidR="00664D26" w:rsidRDefault="00664D26" w:rsidP="00C7054D">
      <w:pPr>
        <w:pStyle w:val="Body"/>
        <w:rPr>
          <w:lang w:val="en-AU"/>
        </w:rPr>
      </w:pPr>
      <w:r>
        <w:rPr>
          <w:lang w:val="en-AU"/>
        </w:rPr>
        <w:t>Pre-conditions: what its conditions on the input</w:t>
      </w:r>
    </w:p>
    <w:p w:rsidR="00664D26" w:rsidRDefault="00664D26" w:rsidP="00C7054D">
      <w:pPr>
        <w:pStyle w:val="Body"/>
        <w:rPr>
          <w:lang w:val="en-AU"/>
        </w:rPr>
      </w:pPr>
      <w:r>
        <w:rPr>
          <w:lang w:val="en-AU"/>
        </w:rPr>
        <w:t>Post conditions: what it guarantees on the output</w:t>
      </w:r>
    </w:p>
    <w:p w:rsidR="00664D26" w:rsidRDefault="00664D26" w:rsidP="00C7054D">
      <w:pPr>
        <w:pStyle w:val="Body"/>
        <w:rPr>
          <w:lang w:val="en-AU"/>
        </w:rPr>
      </w:pPr>
      <w:r>
        <w:rPr>
          <w:lang w:val="en-AU"/>
        </w:rPr>
        <w:t>Invariants: conditions that are always kept true by the code. For example: in a sorted array – the array will remain sorted after the function returns.</w:t>
      </w:r>
    </w:p>
    <w:p w:rsidR="00664D26" w:rsidRDefault="00664D26" w:rsidP="00C7054D">
      <w:pPr>
        <w:pStyle w:val="Body"/>
        <w:rPr>
          <w:lang w:val="en-AU"/>
        </w:rPr>
      </w:pPr>
      <w:r>
        <w:rPr>
          <w:lang w:val="en-AU"/>
        </w:rPr>
        <w:t>In coding language/environment that does not support DBC in the compiled code, use comments for every function and class.</w:t>
      </w:r>
    </w:p>
    <w:p w:rsidR="00664D26" w:rsidRDefault="00664D26" w:rsidP="00C7054D">
      <w:pPr>
        <w:pStyle w:val="Body"/>
        <w:rPr>
          <w:lang w:val="en-AU"/>
        </w:rPr>
      </w:pPr>
      <w:r>
        <w:rPr>
          <w:lang w:val="en-AU"/>
        </w:rPr>
        <w:t xml:space="preserve">In coding language the does support DBC in code, use this and the compiler will flag any code that violates the contract! This is </w:t>
      </w:r>
      <w:r w:rsidR="00282EC7">
        <w:rPr>
          <w:lang w:val="en-AU"/>
        </w:rPr>
        <w:t xml:space="preserve">a </w:t>
      </w:r>
      <w:r>
        <w:rPr>
          <w:lang w:val="en-AU"/>
        </w:rPr>
        <w:t>very powerful technic!</w:t>
      </w:r>
    </w:p>
    <w:p w:rsidR="00700FCE" w:rsidRDefault="00700FCE" w:rsidP="00C7054D">
      <w:pPr>
        <w:pStyle w:val="Body"/>
        <w:rPr>
          <w:lang w:val="en-AU"/>
        </w:rPr>
      </w:pPr>
      <w:r>
        <w:rPr>
          <w:lang w:val="en-AU"/>
        </w:rPr>
        <w:t>An excellent answer to the question: why did Design by Contract didn’t catch on (Stack Overflow):</w:t>
      </w:r>
    </w:p>
    <w:p w:rsidR="00700FCE" w:rsidRPr="00700FCE" w:rsidRDefault="00700FCE" w:rsidP="00C7054D">
      <w:pPr>
        <w:pStyle w:val="Body"/>
        <w:ind w:left="2160"/>
        <w:rPr>
          <w:lang w:val="en-AU"/>
        </w:rPr>
      </w:pPr>
      <w:r w:rsidRPr="00700FCE">
        <w:rPr>
          <w:lang w:val="en-AU"/>
        </w:rPr>
        <w:t xml:space="preserve">TDD and </w:t>
      </w:r>
      <w:proofErr w:type="spellStart"/>
      <w:r w:rsidRPr="00700FCE">
        <w:rPr>
          <w:lang w:val="en-AU"/>
        </w:rPr>
        <w:t>DbC</w:t>
      </w:r>
      <w:proofErr w:type="spellEnd"/>
      <w:r w:rsidRPr="00700FCE">
        <w:rPr>
          <w:lang w:val="en-AU"/>
        </w:rPr>
        <w:t xml:space="preserve"> are two different strategies. </w:t>
      </w:r>
      <w:proofErr w:type="spellStart"/>
      <w:r w:rsidRPr="00700FCE">
        <w:rPr>
          <w:lang w:val="en-AU"/>
        </w:rPr>
        <w:t>DbC</w:t>
      </w:r>
      <w:proofErr w:type="spellEnd"/>
      <w:r w:rsidRPr="00700FCE">
        <w:rPr>
          <w:lang w:val="en-AU"/>
        </w:rPr>
        <w:t xml:space="preserve"> permits </w:t>
      </w:r>
      <w:r w:rsidRPr="00700FCE">
        <w:rPr>
          <w:b/>
          <w:bCs/>
          <w:lang w:val="en-AU"/>
        </w:rPr>
        <w:t>fail-fast at runtime</w:t>
      </w:r>
      <w:r w:rsidRPr="00700FCE">
        <w:rPr>
          <w:lang w:val="en-AU"/>
        </w:rPr>
        <w:t xml:space="preserve"> while TDD act "at </w:t>
      </w:r>
      <w:r w:rsidRPr="00700FCE">
        <w:rPr>
          <w:b/>
          <w:bCs/>
          <w:lang w:val="en-AU"/>
        </w:rPr>
        <w:t>compile time</w:t>
      </w:r>
      <w:r w:rsidRPr="00700FCE">
        <w:rPr>
          <w:lang w:val="en-AU"/>
        </w:rPr>
        <w:t xml:space="preserve">" (to be exact it add a new step right after the compilation to run the unit tests). </w:t>
      </w:r>
    </w:p>
    <w:p w:rsidR="00700FCE" w:rsidRPr="00700FCE" w:rsidRDefault="00700FCE" w:rsidP="00C7054D">
      <w:pPr>
        <w:pStyle w:val="Body"/>
        <w:ind w:left="2160"/>
        <w:rPr>
          <w:lang w:val="en-AU"/>
        </w:rPr>
      </w:pPr>
      <w:r w:rsidRPr="00C42B52">
        <w:rPr>
          <w:highlight w:val="yellow"/>
          <w:lang w:val="en-AU"/>
        </w:rPr>
        <w:t xml:space="preserve">That's a big advantage of TDD over </w:t>
      </w:r>
      <w:proofErr w:type="spellStart"/>
      <w:proofErr w:type="gramStart"/>
      <w:r w:rsidRPr="00C42B52">
        <w:rPr>
          <w:highlight w:val="yellow"/>
          <w:lang w:val="en-AU"/>
        </w:rPr>
        <w:t>DbC</w:t>
      </w:r>
      <w:proofErr w:type="spellEnd"/>
      <w:r w:rsidRPr="00C42B52">
        <w:rPr>
          <w:highlight w:val="yellow"/>
          <w:lang w:val="en-AU"/>
        </w:rPr>
        <w:t xml:space="preserve"> :</w:t>
      </w:r>
      <w:proofErr w:type="gramEnd"/>
      <w:r w:rsidRPr="00700FCE">
        <w:rPr>
          <w:lang w:val="en-AU"/>
        </w:rPr>
        <w:t xml:space="preserve"> it allows to get earlier feedback. When you write code the TDD way, you get the code and its unit-tests at the same time, you can verify it "works" according to what you thought it should, which you encoded in the test. With </w:t>
      </w:r>
      <w:proofErr w:type="spellStart"/>
      <w:r w:rsidRPr="00700FCE">
        <w:rPr>
          <w:lang w:val="en-AU"/>
        </w:rPr>
        <w:t>DbC</w:t>
      </w:r>
      <w:proofErr w:type="spellEnd"/>
      <w:r w:rsidRPr="00700FCE">
        <w:rPr>
          <w:lang w:val="en-AU"/>
        </w:rPr>
        <w:t>, you get code with embedded tests, but you still have to exercise it. IMO,</w:t>
      </w:r>
      <w:r>
        <w:rPr>
          <w:lang w:val="en-AU"/>
        </w:rPr>
        <w:t xml:space="preserve"> </w:t>
      </w:r>
      <w:r w:rsidRPr="00700FCE">
        <w:rPr>
          <w:lang w:val="en-AU"/>
        </w:rPr>
        <w:t xml:space="preserve">this certainly is one reason that </w:t>
      </w:r>
      <w:proofErr w:type="spellStart"/>
      <w:r w:rsidRPr="00700FCE">
        <w:rPr>
          <w:lang w:val="en-AU"/>
        </w:rPr>
        <w:t>Dbc</w:t>
      </w:r>
      <w:proofErr w:type="spellEnd"/>
      <w:r w:rsidRPr="00700FCE">
        <w:rPr>
          <w:lang w:val="en-AU"/>
        </w:rPr>
        <w:t xml:space="preserve"> is not so popular. </w:t>
      </w:r>
    </w:p>
    <w:p w:rsidR="00700FCE" w:rsidRPr="00700FCE" w:rsidRDefault="00700FCE" w:rsidP="00C7054D">
      <w:pPr>
        <w:pStyle w:val="Body"/>
        <w:ind w:left="2160"/>
        <w:rPr>
          <w:lang w:val="en-AU"/>
        </w:rPr>
      </w:pPr>
      <w:r>
        <w:rPr>
          <w:lang w:val="en-AU"/>
        </w:rPr>
        <w:lastRenderedPageBreak/>
        <w:t>Other advantages</w:t>
      </w:r>
      <w:r w:rsidRPr="00700FCE">
        <w:rPr>
          <w:lang w:val="en-AU"/>
        </w:rPr>
        <w:t xml:space="preserve">: TDD creates an </w:t>
      </w:r>
      <w:r w:rsidRPr="00700FCE">
        <w:rPr>
          <w:b/>
          <w:bCs/>
          <w:lang w:val="en-AU"/>
        </w:rPr>
        <w:t>automatic test suite</w:t>
      </w:r>
      <w:r w:rsidRPr="00700FCE">
        <w:rPr>
          <w:lang w:val="en-AU"/>
        </w:rPr>
        <w:t xml:space="preserve"> that allow detecting (read preventing) regressions and make </w:t>
      </w:r>
      <w:hyperlink r:id="rId8" w:history="1">
        <w:r w:rsidRPr="00700FCE">
          <w:rPr>
            <w:lang w:val="en-AU"/>
          </w:rPr>
          <w:t>Refactoring</w:t>
        </w:r>
      </w:hyperlink>
      <w:r w:rsidRPr="00700FCE">
        <w:rPr>
          <w:lang w:val="en-AU"/>
        </w:rPr>
        <w:t xml:space="preserve"> safe, so that you can </w:t>
      </w:r>
      <w:r w:rsidRPr="00700FCE">
        <w:rPr>
          <w:b/>
          <w:bCs/>
          <w:lang w:val="en-AU"/>
        </w:rPr>
        <w:t>grow your design incrementally</w:t>
      </w:r>
      <w:r w:rsidRPr="00700FCE">
        <w:rPr>
          <w:lang w:val="en-AU"/>
        </w:rPr>
        <w:t xml:space="preserve">. </w:t>
      </w:r>
      <w:proofErr w:type="spellStart"/>
      <w:r w:rsidRPr="00700FCE">
        <w:rPr>
          <w:lang w:val="en-AU"/>
        </w:rPr>
        <w:t>DbC</w:t>
      </w:r>
      <w:proofErr w:type="spellEnd"/>
      <w:r w:rsidRPr="00700FCE">
        <w:rPr>
          <w:lang w:val="en-AU"/>
        </w:rPr>
        <w:t xml:space="preserve"> does not offer this possibility. </w:t>
      </w:r>
    </w:p>
    <w:p w:rsidR="00700FCE" w:rsidRDefault="00700FCE" w:rsidP="00C7054D">
      <w:pPr>
        <w:pStyle w:val="Body"/>
        <w:ind w:left="2160"/>
        <w:rPr>
          <w:lang w:val="en-AU"/>
        </w:rPr>
      </w:pPr>
      <w:r w:rsidRPr="00700FCE">
        <w:rPr>
          <w:lang w:val="en-AU"/>
        </w:rPr>
        <w:t xml:space="preserve">Now, using </w:t>
      </w:r>
      <w:proofErr w:type="spellStart"/>
      <w:r w:rsidRPr="00700FCE">
        <w:rPr>
          <w:lang w:val="en-AU"/>
        </w:rPr>
        <w:t>DbC</w:t>
      </w:r>
      <w:proofErr w:type="spellEnd"/>
      <w:r w:rsidRPr="00700FCE">
        <w:rPr>
          <w:lang w:val="en-AU"/>
        </w:rPr>
        <w:t xml:space="preserve"> to fail-fast can be very helpful, especially when your code interfaced other components or has to rely on external sources, in which case testing the contract can save you hours. </w:t>
      </w:r>
    </w:p>
    <w:p w:rsidR="00E54458" w:rsidRPr="00C42B52" w:rsidRDefault="00E54458" w:rsidP="00C7054D">
      <w:pPr>
        <w:pStyle w:val="Heading2"/>
      </w:pPr>
      <w:r>
        <w:t>Crash, Don’t Trash</w:t>
      </w:r>
    </w:p>
    <w:p w:rsidR="00C42B52" w:rsidRDefault="00C42B52" w:rsidP="00C7054D">
      <w:pPr>
        <w:pStyle w:val="Body"/>
        <w:rPr>
          <w:lang w:val="en-AU"/>
        </w:rPr>
      </w:pPr>
      <w:r>
        <w:rPr>
          <w:lang w:val="en-AU"/>
        </w:rPr>
        <w:t>Sometimes it’s better to crash the program early when a problem is discovered (e.g. invalid input) than to drag the error on, trying to recover from it at a later stage.</w:t>
      </w:r>
    </w:p>
    <w:p w:rsidR="00C42B52" w:rsidRDefault="00C42B52" w:rsidP="00C7054D">
      <w:pPr>
        <w:pStyle w:val="Body"/>
        <w:rPr>
          <w:lang w:val="en-AU"/>
        </w:rPr>
      </w:pPr>
      <w:r>
        <w:rPr>
          <w:lang w:val="en-AU"/>
        </w:rPr>
        <w:t>Crashing early can give the user a clearer understanding on what they did wrong.</w:t>
      </w:r>
    </w:p>
    <w:p w:rsidR="00E54458" w:rsidRDefault="00E54458" w:rsidP="00C7054D">
      <w:pPr>
        <w:pStyle w:val="Body"/>
        <w:rPr>
          <w:lang w:val="en-AU"/>
        </w:rPr>
      </w:pPr>
      <w:r>
        <w:rPr>
          <w:lang w:val="en-AU"/>
        </w:rPr>
        <w:t xml:space="preserve">In addition, it might prevent data corruption later on which can be much worse </w:t>
      </w:r>
      <w:r w:rsidRPr="002E3BC6">
        <w:t>than</w:t>
      </w:r>
      <w:r>
        <w:rPr>
          <w:lang w:val="en-AU"/>
        </w:rPr>
        <w:t xml:space="preserve"> crashing.</w:t>
      </w:r>
    </w:p>
    <w:p w:rsidR="00E54458" w:rsidRDefault="002E3BC6" w:rsidP="00C7054D">
      <w:pPr>
        <w:pStyle w:val="Body"/>
        <w:rPr>
          <w:rFonts w:eastAsia="Bookman-Light"/>
        </w:rPr>
      </w:pPr>
      <w:r>
        <w:rPr>
          <w:rFonts w:eastAsia="Bookman-Light"/>
        </w:rPr>
        <w:t>when your code discovers that something that was supposed</w:t>
      </w:r>
      <w:r>
        <w:rPr>
          <w:rFonts w:eastAsia="Bookman-Light"/>
          <w:lang w:val="en-AU"/>
        </w:rPr>
        <w:t xml:space="preserve"> </w:t>
      </w:r>
      <w:r>
        <w:rPr>
          <w:rFonts w:eastAsia="Bookman-Light"/>
        </w:rPr>
        <w:t>to be impossible just happened, your program is no longer viable. Anything</w:t>
      </w:r>
      <w:r>
        <w:rPr>
          <w:rFonts w:eastAsia="Bookman-Light"/>
          <w:lang w:val="en-AU"/>
        </w:rPr>
        <w:t xml:space="preserve"> </w:t>
      </w:r>
      <w:r>
        <w:rPr>
          <w:rFonts w:eastAsia="Bookman-Light"/>
        </w:rPr>
        <w:t>it does from this point forward becomes suspect, so terminate it</w:t>
      </w:r>
      <w:r>
        <w:rPr>
          <w:rFonts w:eastAsia="Bookman-Light"/>
          <w:lang w:val="en-AU"/>
        </w:rPr>
        <w:t xml:space="preserve"> </w:t>
      </w:r>
      <w:r>
        <w:rPr>
          <w:rFonts w:eastAsia="Bookman-Light"/>
        </w:rPr>
        <w:t xml:space="preserve">as soon as </w:t>
      </w:r>
      <w:r>
        <w:rPr>
          <w:rFonts w:eastAsia="Bookman-Light"/>
          <w:lang w:val="en-AU"/>
        </w:rPr>
        <w:t>p</w:t>
      </w:r>
      <w:proofErr w:type="spellStart"/>
      <w:r>
        <w:rPr>
          <w:rFonts w:eastAsia="Bookman-Light"/>
        </w:rPr>
        <w:t>ossible</w:t>
      </w:r>
      <w:proofErr w:type="spellEnd"/>
      <w:r>
        <w:rPr>
          <w:rFonts w:eastAsia="Bookman-Light"/>
        </w:rPr>
        <w:t>. A dead program normally does a lot less damage</w:t>
      </w:r>
      <w:r>
        <w:rPr>
          <w:rFonts w:eastAsia="Bookman-Light"/>
          <w:lang w:val="en-AU"/>
        </w:rPr>
        <w:t xml:space="preserve"> </w:t>
      </w:r>
      <w:r>
        <w:rPr>
          <w:rFonts w:eastAsia="Bookman-Light"/>
        </w:rPr>
        <w:t>than a crippled one.</w:t>
      </w:r>
    </w:p>
    <w:p w:rsidR="00EB11CB" w:rsidRDefault="00EB11CB" w:rsidP="00C7054D">
      <w:pPr>
        <w:pStyle w:val="Heading2"/>
        <w:rPr>
          <w:rFonts w:eastAsia="Bookman-Light"/>
        </w:rPr>
      </w:pPr>
      <w:r>
        <w:rPr>
          <w:rFonts w:eastAsia="Bookman-Light"/>
        </w:rPr>
        <w:t>Assertive Programming</w:t>
      </w:r>
    </w:p>
    <w:p w:rsidR="00EB11CB" w:rsidRDefault="00EB11CB" w:rsidP="00C7054D">
      <w:pPr>
        <w:pStyle w:val="Body"/>
        <w:rPr>
          <w:rFonts w:eastAsia="Bookman-Light"/>
        </w:rPr>
      </w:pPr>
      <w:r w:rsidRPr="00EB11CB">
        <w:rPr>
          <w:rFonts w:eastAsiaTheme="minorHAnsi"/>
        </w:rPr>
        <w:t>If It Can’t Happen, Use Assertions to Ensure That It Won’t</w:t>
      </w:r>
      <w:r w:rsidRPr="00EB11CB">
        <w:rPr>
          <w:rFonts w:eastAsia="Bookman-Light"/>
        </w:rPr>
        <w:t>!</w:t>
      </w:r>
    </w:p>
    <w:p w:rsidR="00EB11CB" w:rsidRPr="00EB11CB" w:rsidRDefault="00EB11CB" w:rsidP="00C7054D">
      <w:pPr>
        <w:pStyle w:val="Body"/>
        <w:rPr>
          <w:rFonts w:eastAsia="Bookman-Light"/>
        </w:rPr>
      </w:pPr>
      <w:r w:rsidRPr="00EB11CB">
        <w:rPr>
          <w:rFonts w:eastAsia="Bookman-Light"/>
        </w:rPr>
        <w:t>The easiest way to do this is with assertions.</w:t>
      </w:r>
      <w:r>
        <w:rPr>
          <w:rFonts w:eastAsia="Bookman-Light"/>
          <w:lang w:val="en-AU"/>
        </w:rPr>
        <w:t xml:space="preserve"> </w:t>
      </w:r>
      <w:r w:rsidRPr="00EB11CB">
        <w:rPr>
          <w:rFonts w:eastAsia="Bookman-Light"/>
        </w:rPr>
        <w:t>In most C and C++ implementations, you</w:t>
      </w:r>
      <w:r>
        <w:rPr>
          <w:rFonts w:eastAsia="Bookman-Light"/>
        </w:rPr>
        <w:t>’</w:t>
      </w:r>
      <w:r w:rsidRPr="00EB11CB">
        <w:rPr>
          <w:rFonts w:eastAsia="Bookman-Light"/>
        </w:rPr>
        <w:t>ll find some form of</w:t>
      </w:r>
      <w:r>
        <w:rPr>
          <w:rFonts w:eastAsia="Bookman-Light"/>
          <w:lang w:val="en-AU"/>
        </w:rPr>
        <w:t xml:space="preserve"> </w:t>
      </w:r>
      <w:r w:rsidRPr="00EB11CB">
        <w:rPr>
          <w:rFonts w:eastAsia="Bookman-Light"/>
          <w:i/>
          <w:iCs/>
        </w:rPr>
        <w:t>assert</w:t>
      </w:r>
      <w:r w:rsidRPr="00EB11CB">
        <w:rPr>
          <w:rFonts w:eastAsia="Bookman-Light"/>
        </w:rPr>
        <w:t xml:space="preserve"> or </w:t>
      </w:r>
      <w:r w:rsidRPr="00EB11CB">
        <w:rPr>
          <w:rFonts w:eastAsia="Bookman-Light"/>
          <w:i/>
          <w:iCs/>
        </w:rPr>
        <w:t>_assert</w:t>
      </w:r>
      <w:r w:rsidRPr="00EB11CB">
        <w:rPr>
          <w:rFonts w:eastAsia="Bookman-Light"/>
        </w:rPr>
        <w:t xml:space="preserve"> macro that checks a Boolean condition. These</w:t>
      </w:r>
      <w:r>
        <w:rPr>
          <w:rFonts w:eastAsia="Bookman-Light"/>
          <w:lang w:val="en-AU"/>
        </w:rPr>
        <w:t xml:space="preserve"> </w:t>
      </w:r>
      <w:r w:rsidRPr="00EB11CB">
        <w:rPr>
          <w:rFonts w:eastAsia="Bookman-Light"/>
        </w:rPr>
        <w:t>macros can be invaluable.</w:t>
      </w:r>
    </w:p>
    <w:p w:rsidR="00EB11CB" w:rsidRDefault="00EB11CB" w:rsidP="00C7054D">
      <w:pPr>
        <w:pStyle w:val="Body"/>
        <w:rPr>
          <w:rFonts w:eastAsia="Bookman-Light"/>
          <w:lang w:val="en-AU"/>
        </w:rPr>
      </w:pPr>
      <w:r w:rsidRPr="00EB11CB">
        <w:rPr>
          <w:rFonts w:eastAsia="Bookman-Light"/>
        </w:rPr>
        <w:t>Don</w:t>
      </w:r>
      <w:r>
        <w:rPr>
          <w:rFonts w:eastAsia="Bookman-Light"/>
          <w:lang w:val="en-AU"/>
        </w:rPr>
        <w:t>’</w:t>
      </w:r>
      <w:r w:rsidRPr="00EB11CB">
        <w:rPr>
          <w:rFonts w:eastAsia="Bookman-Light"/>
        </w:rPr>
        <w:t>t use assertions in place of real error handling. Assertions check</w:t>
      </w:r>
      <w:r>
        <w:rPr>
          <w:rFonts w:eastAsia="Bookman-Light"/>
          <w:lang w:val="en-AU"/>
        </w:rPr>
        <w:t xml:space="preserve"> </w:t>
      </w:r>
      <w:r w:rsidRPr="00EB11CB">
        <w:rPr>
          <w:rFonts w:eastAsia="Bookman-Light"/>
        </w:rPr>
        <w:t>for things that should never happen</w:t>
      </w:r>
      <w:r>
        <w:rPr>
          <w:rFonts w:eastAsia="Bookman-Light"/>
          <w:lang w:val="en-AU"/>
        </w:rPr>
        <w:t xml:space="preserve">. </w:t>
      </w:r>
    </w:p>
    <w:p w:rsidR="00700FCE" w:rsidRDefault="00EB11CB" w:rsidP="00C7054D">
      <w:pPr>
        <w:pStyle w:val="Body"/>
        <w:rPr>
          <w:rFonts w:eastAsia="Bookman-Light"/>
        </w:rPr>
      </w:pPr>
      <w:r>
        <w:rPr>
          <w:rFonts w:eastAsia="Bookman-Light"/>
          <w:lang w:val="en-AU"/>
        </w:rPr>
        <w:t>J</w:t>
      </w:r>
      <w:proofErr w:type="spellStart"/>
      <w:r>
        <w:rPr>
          <w:rFonts w:eastAsia="Bookman-Light"/>
        </w:rPr>
        <w:t>ust</w:t>
      </w:r>
      <w:proofErr w:type="spellEnd"/>
      <w:r>
        <w:rPr>
          <w:rFonts w:eastAsia="Bookman-Light"/>
        </w:rPr>
        <w:t xml:space="preserve"> because the supplied </w:t>
      </w:r>
      <w:r>
        <w:rPr>
          <w:rFonts w:ascii="LucidaTypewriter" w:eastAsia="Bookman-Light" w:hAnsi="LucidaTypewriter" w:cs="LucidaTypewriter"/>
          <w:sz w:val="17"/>
          <w:szCs w:val="17"/>
        </w:rPr>
        <w:t xml:space="preserve">assert </w:t>
      </w:r>
      <w:r>
        <w:rPr>
          <w:rFonts w:eastAsia="Bookman-Light"/>
        </w:rPr>
        <w:t xml:space="preserve">macros call </w:t>
      </w:r>
      <w:r>
        <w:rPr>
          <w:rFonts w:ascii="LucidaTypewriter" w:eastAsia="Bookman-Light" w:hAnsi="LucidaTypewriter" w:cs="LucidaTypewriter"/>
          <w:sz w:val="17"/>
          <w:szCs w:val="17"/>
        </w:rPr>
        <w:t xml:space="preserve">exit </w:t>
      </w:r>
      <w:r>
        <w:rPr>
          <w:rFonts w:eastAsia="Bookman-Light"/>
        </w:rPr>
        <w:t>when an assertion</w:t>
      </w:r>
      <w:r>
        <w:rPr>
          <w:rFonts w:eastAsia="Bookman-Light"/>
          <w:lang w:val="en-AU"/>
        </w:rPr>
        <w:t xml:space="preserve"> </w:t>
      </w:r>
      <w:r>
        <w:rPr>
          <w:rFonts w:eastAsia="Bookman-Light"/>
        </w:rPr>
        <w:t>fails, there</w:t>
      </w:r>
      <w:r>
        <w:rPr>
          <w:rFonts w:eastAsia="Bookman-Light"/>
          <w:lang w:val="en-AU"/>
        </w:rPr>
        <w:t>’</w:t>
      </w:r>
      <w:r>
        <w:rPr>
          <w:rFonts w:eastAsia="Bookman-Light"/>
        </w:rPr>
        <w:t>s no reason why versions you write should. If you</w:t>
      </w:r>
      <w:r>
        <w:rPr>
          <w:rFonts w:eastAsia="Bookman-Light"/>
          <w:lang w:val="en-AU"/>
        </w:rPr>
        <w:t xml:space="preserve"> </w:t>
      </w:r>
      <w:r>
        <w:rPr>
          <w:rFonts w:eastAsia="Bookman-Light"/>
        </w:rPr>
        <w:t>need to free resources, have an assertion failure generate an exception,</w:t>
      </w:r>
      <w:r>
        <w:rPr>
          <w:rFonts w:eastAsia="Bookman-Light"/>
          <w:lang w:val="en-AU"/>
        </w:rPr>
        <w:t xml:space="preserve"> </w:t>
      </w:r>
      <w:proofErr w:type="spellStart"/>
      <w:r>
        <w:rPr>
          <w:rFonts w:ascii="LucidaTypewriter" w:eastAsia="Bookman-Light" w:hAnsi="LucidaTypewriter" w:cs="LucidaTypewriter"/>
          <w:sz w:val="17"/>
          <w:szCs w:val="17"/>
        </w:rPr>
        <w:t>longjmp</w:t>
      </w:r>
      <w:proofErr w:type="spellEnd"/>
      <w:r>
        <w:rPr>
          <w:rFonts w:ascii="LucidaTypewriter" w:eastAsia="Bookman-Light" w:hAnsi="LucidaTypewriter" w:cs="LucidaTypewriter"/>
          <w:sz w:val="17"/>
          <w:szCs w:val="17"/>
        </w:rPr>
        <w:t xml:space="preserve"> </w:t>
      </w:r>
      <w:r>
        <w:rPr>
          <w:rFonts w:eastAsia="Bookman-Light"/>
        </w:rPr>
        <w:t>to an exit point, or call an error handler. Just make sure the</w:t>
      </w:r>
      <w:r>
        <w:rPr>
          <w:rFonts w:eastAsia="Bookman-Light"/>
          <w:lang w:val="en-AU"/>
        </w:rPr>
        <w:t xml:space="preserve"> </w:t>
      </w:r>
      <w:r>
        <w:rPr>
          <w:rFonts w:eastAsia="Bookman-Light"/>
        </w:rPr>
        <w:t xml:space="preserve">code you execute in those dying milliseconds </w:t>
      </w:r>
      <w:proofErr w:type="spellStart"/>
      <w:r>
        <w:rPr>
          <w:rFonts w:eastAsia="Bookman-Light"/>
        </w:rPr>
        <w:t>doesn</w:t>
      </w:r>
      <w:proofErr w:type="spellEnd"/>
      <w:r>
        <w:rPr>
          <w:rFonts w:eastAsia="Bookman-Light"/>
          <w:lang w:val="en-AU"/>
        </w:rPr>
        <w:t>’</w:t>
      </w:r>
      <w:r>
        <w:rPr>
          <w:rFonts w:eastAsia="Bookman-Light"/>
        </w:rPr>
        <w:t>t rely on the information</w:t>
      </w:r>
      <w:r>
        <w:rPr>
          <w:rFonts w:eastAsia="Bookman-Light"/>
          <w:lang w:val="en-AU"/>
        </w:rPr>
        <w:t xml:space="preserve"> </w:t>
      </w:r>
      <w:r>
        <w:rPr>
          <w:rFonts w:eastAsia="Bookman-Light"/>
        </w:rPr>
        <w:t>that triggered the assertion failure in the first place.</w:t>
      </w:r>
    </w:p>
    <w:p w:rsidR="00A505AE" w:rsidRDefault="00A505AE" w:rsidP="00C7054D">
      <w:pPr>
        <w:pStyle w:val="Heading3"/>
      </w:pPr>
      <w:r>
        <w:t>Leave Assertion Turned On</w:t>
      </w:r>
    </w:p>
    <w:p w:rsidR="00A505AE" w:rsidRDefault="00A505AE" w:rsidP="00C7054D">
      <w:pPr>
        <w:pStyle w:val="Body"/>
        <w:rPr>
          <w:lang w:val="en-AU"/>
        </w:rPr>
      </w:pPr>
      <w:r>
        <w:rPr>
          <w:lang w:val="en-AU"/>
        </w:rPr>
        <w:t>Assertions add a small overhead for the program performance. However, they might also be critical for detecting errors in the code or environment or preventing data corruption.</w:t>
      </w:r>
    </w:p>
    <w:p w:rsidR="00A505AE" w:rsidRDefault="00A505AE" w:rsidP="00C7054D">
      <w:pPr>
        <w:pStyle w:val="Body"/>
        <w:rPr>
          <w:lang w:val="en-AU"/>
        </w:rPr>
      </w:pPr>
      <w:r>
        <w:rPr>
          <w:lang w:val="en-AU"/>
        </w:rPr>
        <w:t>You might need to turn off some of the assertions but always leave the critical ones in the production code!</w:t>
      </w:r>
    </w:p>
    <w:p w:rsidR="00A505AE" w:rsidRPr="00A505AE" w:rsidRDefault="00630E00" w:rsidP="00C7054D">
      <w:pPr>
        <w:pStyle w:val="Heading2"/>
      </w:pPr>
      <w:r>
        <w:rPr>
          <w:rFonts w:eastAsiaTheme="minorHAnsi"/>
          <w:lang w:val="en-AU"/>
        </w:rPr>
        <w:lastRenderedPageBreak/>
        <w:t>Use Exceptions for Exceptional Problems</w:t>
      </w:r>
    </w:p>
    <w:p w:rsidR="00630E00" w:rsidRDefault="00A505AE" w:rsidP="00C7054D">
      <w:pPr>
        <w:pStyle w:val="Body"/>
        <w:rPr>
          <w:rFonts w:eastAsia="Bookman-Light"/>
          <w:lang w:val="en-AU"/>
        </w:rPr>
      </w:pPr>
      <w:r>
        <w:rPr>
          <w:rFonts w:eastAsia="Bookman-Light"/>
        </w:rPr>
        <w:t>Exceptions should rarely be used as part of a program’s</w:t>
      </w:r>
      <w:r>
        <w:rPr>
          <w:rFonts w:eastAsia="Bookman-Light"/>
          <w:lang w:val="en-AU"/>
        </w:rPr>
        <w:t xml:space="preserve"> </w:t>
      </w:r>
      <w:r>
        <w:rPr>
          <w:rFonts w:eastAsia="Bookman-Light"/>
        </w:rPr>
        <w:t>normal flow; exceptions should be reserved for unexpected events</w:t>
      </w:r>
      <w:r w:rsidR="00630E00">
        <w:rPr>
          <w:rFonts w:eastAsia="Bookman-Light"/>
          <w:lang w:val="en-AU"/>
        </w:rPr>
        <w:t>.</w:t>
      </w:r>
    </w:p>
    <w:p w:rsidR="00A505AE" w:rsidRDefault="00630E00" w:rsidP="00C7054D">
      <w:pPr>
        <w:pStyle w:val="Body"/>
      </w:pPr>
      <w:r>
        <w:rPr>
          <w:rFonts w:eastAsia="Bookman-Light"/>
          <w:lang w:val="en-AU"/>
        </w:rPr>
        <w:t>If the program doesn’t know if a file should exist or not, it should not throw an exception but instead return a conventional error. If on the other hand, a program relies of a file existing (e.g. password file on Linux), it can throw an exception if it disappears.</w:t>
      </w:r>
      <w:r w:rsidR="00A505AE">
        <w:t xml:space="preserve"> </w:t>
      </w:r>
    </w:p>
    <w:p w:rsidR="00E2556A" w:rsidRPr="00A505AE" w:rsidRDefault="00E2556A" w:rsidP="00C7054D">
      <w:pPr>
        <w:pStyle w:val="Body"/>
      </w:pPr>
      <w:r>
        <w:rPr>
          <w:rFonts w:eastAsia="Bookman-Light"/>
          <w:lang w:val="en-AU"/>
        </w:rPr>
        <w:t>A</w:t>
      </w:r>
      <w:r>
        <w:rPr>
          <w:rFonts w:eastAsia="Bookman-Light"/>
        </w:rPr>
        <w:t>n exception</w:t>
      </w:r>
      <w:r>
        <w:rPr>
          <w:rFonts w:eastAsia="Bookman-Light"/>
          <w:lang w:val="en-AU"/>
        </w:rPr>
        <w:t xml:space="preserve"> </w:t>
      </w:r>
      <w:r>
        <w:rPr>
          <w:rFonts w:eastAsia="Bookman-Light"/>
        </w:rPr>
        <w:t>represents an immediate, nonlocal transfer of control</w:t>
      </w:r>
      <w:r>
        <w:rPr>
          <w:rFonts w:eastAsia="Bookman-Light" w:hint="eastAsia"/>
        </w:rPr>
        <w:t>—</w:t>
      </w:r>
      <w:r>
        <w:rPr>
          <w:rFonts w:eastAsia="Bookman-Light"/>
        </w:rPr>
        <w:t>it</w:t>
      </w:r>
      <w:r>
        <w:rPr>
          <w:rFonts w:eastAsia="Bookman-Light"/>
          <w:lang w:val="en-AU"/>
        </w:rPr>
        <w:t>’</w:t>
      </w:r>
      <w:r>
        <w:rPr>
          <w:rFonts w:eastAsia="Bookman-Light"/>
        </w:rPr>
        <w:t>s a kind of</w:t>
      </w:r>
      <w:r>
        <w:rPr>
          <w:rFonts w:eastAsia="Bookman-Light"/>
          <w:lang w:val="en-AU"/>
        </w:rPr>
        <w:t xml:space="preserve"> </w:t>
      </w:r>
      <w:r>
        <w:rPr>
          <w:rFonts w:eastAsia="Bookman-Light"/>
        </w:rPr>
        <w:t xml:space="preserve">cascading </w:t>
      </w:r>
      <w:proofErr w:type="spellStart"/>
      <w:r>
        <w:rPr>
          <w:rFonts w:ascii="LucidaTypewriter" w:eastAsia="Bookman-Light" w:hAnsi="LucidaTypewriter" w:cs="LucidaTypewriter"/>
          <w:sz w:val="17"/>
          <w:szCs w:val="17"/>
        </w:rPr>
        <w:t>goto</w:t>
      </w:r>
      <w:proofErr w:type="spellEnd"/>
      <w:r>
        <w:rPr>
          <w:rFonts w:eastAsia="Bookman-Light"/>
        </w:rPr>
        <w:t>. Programs that use exceptions as part of their normal</w:t>
      </w:r>
      <w:r>
        <w:rPr>
          <w:rFonts w:eastAsia="Bookman-Light"/>
          <w:lang w:val="en-AU"/>
        </w:rPr>
        <w:t xml:space="preserve"> </w:t>
      </w:r>
      <w:r>
        <w:rPr>
          <w:rFonts w:eastAsia="Bookman-Light"/>
        </w:rPr>
        <w:t>processing suffer from all the readability and maintainability problems</w:t>
      </w:r>
      <w:r>
        <w:rPr>
          <w:rFonts w:eastAsia="Bookman-Light"/>
          <w:lang w:val="en-AU"/>
        </w:rPr>
        <w:t xml:space="preserve"> </w:t>
      </w:r>
      <w:r>
        <w:rPr>
          <w:rFonts w:eastAsia="Bookman-Light"/>
        </w:rPr>
        <w:t>of classic spaghetti code. These programs break encapsulation: routines</w:t>
      </w:r>
      <w:r>
        <w:rPr>
          <w:rFonts w:eastAsia="Bookman-Light"/>
          <w:lang w:val="en-AU"/>
        </w:rPr>
        <w:t xml:space="preserve"> </w:t>
      </w:r>
      <w:r>
        <w:rPr>
          <w:rFonts w:eastAsia="Bookman-Light"/>
        </w:rPr>
        <w:t>and their callers are more tightly coupled via exception handling.</w:t>
      </w:r>
    </w:p>
    <w:p w:rsidR="00E2556A" w:rsidRDefault="00E2556A" w:rsidP="00C7054D">
      <w:pPr>
        <w:pStyle w:val="Heading3"/>
      </w:pPr>
      <w:r>
        <w:t>Error Handlers Are an Alternative</w:t>
      </w:r>
    </w:p>
    <w:p w:rsidR="00664D26" w:rsidRDefault="00E2556A" w:rsidP="00C7054D">
      <w:pPr>
        <w:pStyle w:val="Body"/>
        <w:rPr>
          <w:rFonts w:eastAsia="Bookman-Light"/>
        </w:rPr>
      </w:pPr>
      <w:r>
        <w:rPr>
          <w:rFonts w:eastAsia="Bookman-Light"/>
        </w:rPr>
        <w:t>An error handler is a routine that is called when an error is detected.</w:t>
      </w:r>
      <w:r>
        <w:rPr>
          <w:rFonts w:eastAsia="Bookman-Light"/>
          <w:lang w:val="en-AU"/>
        </w:rPr>
        <w:t xml:space="preserve"> </w:t>
      </w:r>
      <w:r>
        <w:rPr>
          <w:rFonts w:eastAsia="Bookman-Light"/>
        </w:rPr>
        <w:t>You can register a routine to handle a specific category of errors. When</w:t>
      </w:r>
      <w:r>
        <w:rPr>
          <w:rFonts w:eastAsia="Bookman-Light"/>
          <w:lang w:val="en-AU"/>
        </w:rPr>
        <w:t xml:space="preserve"> </w:t>
      </w:r>
      <w:r>
        <w:rPr>
          <w:rFonts w:eastAsia="Bookman-Light"/>
        </w:rPr>
        <w:t>one of these errors occurs, the handler will be called.</w:t>
      </w:r>
    </w:p>
    <w:p w:rsidR="00606964" w:rsidRDefault="00606964" w:rsidP="00C7054D">
      <w:pPr>
        <w:pStyle w:val="Body"/>
        <w:rPr>
          <w:rFonts w:eastAsia="Bookman-Light"/>
          <w:lang w:val="en-AU"/>
        </w:rPr>
      </w:pPr>
      <w:r>
        <w:rPr>
          <w:rFonts w:eastAsia="Bookman-Light"/>
          <w:lang w:val="en-AU"/>
        </w:rPr>
        <w:t xml:space="preserve">This allows the calling code to decide how to handle specific types of errors and the low level code does not need to know the details. It just calls the </w:t>
      </w:r>
      <w:proofErr w:type="spellStart"/>
      <w:r>
        <w:rPr>
          <w:rFonts w:eastAsia="Bookman-Light"/>
          <w:lang w:val="en-AU"/>
        </w:rPr>
        <w:t>passed</w:t>
      </w:r>
      <w:proofErr w:type="spellEnd"/>
      <w:r>
        <w:rPr>
          <w:rFonts w:eastAsia="Bookman-Light"/>
          <w:lang w:val="en-AU"/>
        </w:rPr>
        <w:t xml:space="preserve"> error handler.  </w:t>
      </w:r>
    </w:p>
    <w:p w:rsidR="002D192B" w:rsidRDefault="002D192B" w:rsidP="00C7054D">
      <w:pPr>
        <w:pStyle w:val="Heading2"/>
        <w:rPr>
          <w:rFonts w:eastAsia="Bookman-Light"/>
        </w:rPr>
      </w:pPr>
      <w:r>
        <w:rPr>
          <w:rFonts w:eastAsia="Bookman-Light"/>
          <w:lang w:val="en-AU"/>
        </w:rPr>
        <w:t>How to Handle Resources</w:t>
      </w:r>
    </w:p>
    <w:p w:rsidR="002D192B" w:rsidRDefault="002D192B" w:rsidP="00C7054D">
      <w:pPr>
        <w:pStyle w:val="Heading3"/>
      </w:pPr>
      <w:r>
        <w:t>Finish What You Start</w:t>
      </w:r>
    </w:p>
    <w:p w:rsidR="002D192B" w:rsidRDefault="002D192B" w:rsidP="00C7054D">
      <w:pPr>
        <w:pStyle w:val="Body"/>
        <w:rPr>
          <w:rFonts w:eastAsia="Bookman-Light"/>
        </w:rPr>
      </w:pPr>
      <w:r>
        <w:rPr>
          <w:rFonts w:eastAsia="Bookman-Light"/>
        </w:rPr>
        <w:t>The routine or object that allocates a resource should be responsible for</w:t>
      </w:r>
    </w:p>
    <w:p w:rsidR="002D192B" w:rsidRDefault="002D192B" w:rsidP="00C7054D">
      <w:pPr>
        <w:pStyle w:val="Body"/>
        <w:rPr>
          <w:rFonts w:eastAsia="Bookman-Light"/>
        </w:rPr>
      </w:pPr>
      <w:r>
        <w:rPr>
          <w:rFonts w:eastAsia="Bookman-Light"/>
        </w:rPr>
        <w:t>deallocating it.</w:t>
      </w:r>
    </w:p>
    <w:p w:rsidR="002D192B" w:rsidRDefault="002D192B" w:rsidP="00C7054D">
      <w:pPr>
        <w:pStyle w:val="Body"/>
        <w:rPr>
          <w:rFonts w:eastAsia="Bookman-Light"/>
          <w:lang w:val="en-AU"/>
        </w:rPr>
      </w:pPr>
      <w:r>
        <w:rPr>
          <w:rFonts w:eastAsia="Bookman-Light"/>
          <w:lang w:val="en-AU"/>
        </w:rPr>
        <w:t>This will prevent problems with leaving resources open.</w:t>
      </w:r>
    </w:p>
    <w:p w:rsidR="002D192B" w:rsidRDefault="002D192B" w:rsidP="00C7054D">
      <w:pPr>
        <w:pStyle w:val="Heading3"/>
      </w:pPr>
      <w:r>
        <w:t>Nest Allocations</w:t>
      </w:r>
    </w:p>
    <w:p w:rsidR="002D192B" w:rsidRDefault="002D192B" w:rsidP="00C7054D">
      <w:pPr>
        <w:pStyle w:val="Body"/>
        <w:rPr>
          <w:rFonts w:eastAsia="Bookman-Light"/>
        </w:rPr>
      </w:pPr>
      <w:r>
        <w:rPr>
          <w:rFonts w:eastAsia="Bookman-Light"/>
          <w:lang w:val="en-AU"/>
        </w:rPr>
        <w:t xml:space="preserve">1. </w:t>
      </w:r>
      <w:r>
        <w:rPr>
          <w:rFonts w:eastAsia="Bookman-Light"/>
        </w:rPr>
        <w:t>Deallocate resources in the opposite order to that in which you</w:t>
      </w:r>
      <w:r>
        <w:rPr>
          <w:rFonts w:eastAsia="Bookman-Light"/>
          <w:lang w:val="en-AU"/>
        </w:rPr>
        <w:t xml:space="preserve"> </w:t>
      </w:r>
      <w:r>
        <w:rPr>
          <w:rFonts w:eastAsia="Bookman-Light"/>
        </w:rPr>
        <w:t>allocate them. That way you won</w:t>
      </w:r>
      <w:r>
        <w:rPr>
          <w:rFonts w:eastAsia="Bookman-Light"/>
          <w:lang w:val="en-AU"/>
        </w:rPr>
        <w:t>’</w:t>
      </w:r>
      <w:r>
        <w:rPr>
          <w:rFonts w:eastAsia="Bookman-Light"/>
        </w:rPr>
        <w:t>t orphan resources if one resource</w:t>
      </w:r>
      <w:r>
        <w:rPr>
          <w:rFonts w:eastAsia="Bookman-Light"/>
          <w:lang w:val="en-AU"/>
        </w:rPr>
        <w:t xml:space="preserve"> </w:t>
      </w:r>
      <w:r>
        <w:rPr>
          <w:rFonts w:eastAsia="Bookman-Light"/>
        </w:rPr>
        <w:t>contains references to another.</w:t>
      </w:r>
    </w:p>
    <w:p w:rsidR="002C32BE" w:rsidRDefault="002D192B" w:rsidP="00C7054D">
      <w:pPr>
        <w:pStyle w:val="Body"/>
        <w:rPr>
          <w:rFonts w:eastAsia="Bookman-Light"/>
        </w:rPr>
      </w:pPr>
      <w:r>
        <w:rPr>
          <w:rFonts w:eastAsia="Bookman-Light"/>
        </w:rPr>
        <w:t>2. When allocating the same set of resources in different places in</w:t>
      </w:r>
      <w:r>
        <w:rPr>
          <w:rFonts w:eastAsia="Bookman-Light"/>
          <w:lang w:val="en-AU"/>
        </w:rPr>
        <w:t xml:space="preserve"> </w:t>
      </w:r>
      <w:r>
        <w:rPr>
          <w:rFonts w:eastAsia="Bookman-Light"/>
        </w:rPr>
        <w:t>your code, always allocate them in the same order. This will reduce</w:t>
      </w:r>
      <w:r>
        <w:rPr>
          <w:rFonts w:eastAsia="Bookman-Light"/>
          <w:lang w:val="en-AU"/>
        </w:rPr>
        <w:t xml:space="preserve"> </w:t>
      </w:r>
      <w:r>
        <w:rPr>
          <w:rFonts w:eastAsia="Bookman-Light"/>
        </w:rPr>
        <w:t xml:space="preserve">the possibility of deadlock. (If process A claims </w:t>
      </w:r>
      <w:r>
        <w:rPr>
          <w:rFonts w:ascii="LucidaTypewriter" w:eastAsia="Bookman-Light" w:hAnsi="LucidaTypewriter" w:cs="LucidaTypewriter"/>
          <w:sz w:val="17"/>
          <w:szCs w:val="17"/>
        </w:rPr>
        <w:t xml:space="preserve">resource1 </w:t>
      </w:r>
      <w:r>
        <w:rPr>
          <w:rFonts w:eastAsia="Bookman-Light"/>
        </w:rPr>
        <w:t>and is</w:t>
      </w:r>
      <w:r>
        <w:rPr>
          <w:rFonts w:eastAsia="Bookman-Light"/>
          <w:lang w:val="en-AU"/>
        </w:rPr>
        <w:t xml:space="preserve"> </w:t>
      </w:r>
      <w:r>
        <w:rPr>
          <w:rFonts w:eastAsia="Bookman-Light"/>
        </w:rPr>
        <w:t xml:space="preserve">about to claim </w:t>
      </w:r>
      <w:r>
        <w:rPr>
          <w:rFonts w:ascii="LucidaTypewriter" w:eastAsia="Bookman-Light" w:hAnsi="LucidaTypewriter" w:cs="LucidaTypewriter"/>
          <w:sz w:val="17"/>
          <w:szCs w:val="17"/>
        </w:rPr>
        <w:t>resource2</w:t>
      </w:r>
      <w:r>
        <w:rPr>
          <w:rFonts w:eastAsia="Bookman-Light"/>
        </w:rPr>
        <w:t xml:space="preserve">, while process B has claimed </w:t>
      </w:r>
      <w:r>
        <w:rPr>
          <w:rFonts w:ascii="LucidaTypewriter" w:eastAsia="Bookman-Light" w:hAnsi="LucidaTypewriter" w:cs="LucidaTypewriter"/>
          <w:sz w:val="17"/>
          <w:szCs w:val="17"/>
        </w:rPr>
        <w:t>resource2</w:t>
      </w:r>
      <w:r>
        <w:rPr>
          <w:rFonts w:ascii="LucidaTypewriter" w:eastAsia="Bookman-Light" w:hAnsi="LucidaTypewriter" w:cs="LucidaTypewriter"/>
          <w:sz w:val="17"/>
          <w:szCs w:val="17"/>
          <w:lang w:val="en-AU"/>
        </w:rPr>
        <w:t xml:space="preserve"> </w:t>
      </w:r>
      <w:r>
        <w:rPr>
          <w:rFonts w:eastAsia="Bookman-Light"/>
        </w:rPr>
        <w:t xml:space="preserve">and is trying to get </w:t>
      </w:r>
      <w:r>
        <w:rPr>
          <w:rFonts w:ascii="LucidaTypewriter" w:eastAsia="Bookman-Light" w:hAnsi="LucidaTypewriter" w:cs="LucidaTypewriter"/>
          <w:sz w:val="17"/>
          <w:szCs w:val="17"/>
        </w:rPr>
        <w:t>resource1</w:t>
      </w:r>
      <w:r>
        <w:rPr>
          <w:rFonts w:eastAsia="Bookman-Light"/>
        </w:rPr>
        <w:t xml:space="preserve">, the two </w:t>
      </w:r>
      <w:r>
        <w:rPr>
          <w:rFonts w:eastAsia="Bookman-Light"/>
          <w:lang w:val="en-AU"/>
        </w:rPr>
        <w:t xml:space="preserve"> </w:t>
      </w:r>
      <w:r w:rsidR="00A446B7">
        <w:rPr>
          <w:rFonts w:eastAsia="Bookman-Light"/>
        </w:rPr>
        <w:t>processes</w:t>
      </w:r>
      <w:r>
        <w:rPr>
          <w:rFonts w:eastAsia="Bookman-Light"/>
        </w:rPr>
        <w:t xml:space="preserve"> will wait forever.)</w:t>
      </w:r>
    </w:p>
    <w:p w:rsidR="002C32BE" w:rsidRDefault="002C32BE" w:rsidP="00C7054D">
      <w:pPr>
        <w:pStyle w:val="Heading3"/>
      </w:pPr>
      <w:r>
        <w:t>Encapsulating Resources in Objects</w:t>
      </w:r>
    </w:p>
    <w:p w:rsidR="00B9515B" w:rsidRDefault="002C32BE" w:rsidP="00C7054D">
      <w:pPr>
        <w:pStyle w:val="Body"/>
        <w:rPr>
          <w:rFonts w:eastAsia="Bookman-Light"/>
        </w:rPr>
      </w:pPr>
      <w:r>
        <w:rPr>
          <w:rFonts w:eastAsia="Bookman-Light"/>
        </w:rPr>
        <w:t>If you are programming in an object-oriented language, you may find</w:t>
      </w:r>
      <w:r>
        <w:rPr>
          <w:rFonts w:eastAsia="Bookman-Light"/>
          <w:lang w:val="en-AU"/>
        </w:rPr>
        <w:t xml:space="preserve"> </w:t>
      </w:r>
      <w:r>
        <w:rPr>
          <w:rFonts w:eastAsia="Bookman-Light"/>
        </w:rPr>
        <w:t>it useful to encapsulate resources in classes. Each time you need a</w:t>
      </w:r>
      <w:r>
        <w:rPr>
          <w:rFonts w:eastAsia="Bookman-Light"/>
          <w:lang w:val="en-AU"/>
        </w:rPr>
        <w:t xml:space="preserve"> </w:t>
      </w:r>
      <w:r>
        <w:rPr>
          <w:rFonts w:eastAsia="Bookman-Light"/>
        </w:rPr>
        <w:t>particular resource type, you instantiate an object of that class. When</w:t>
      </w:r>
      <w:r>
        <w:rPr>
          <w:rFonts w:eastAsia="Bookman-Light"/>
          <w:lang w:val="en-AU"/>
        </w:rPr>
        <w:t xml:space="preserve"> </w:t>
      </w:r>
      <w:r>
        <w:rPr>
          <w:rFonts w:eastAsia="Bookman-Light"/>
        </w:rPr>
        <w:t xml:space="preserve">the object goes out of scope, or is </w:t>
      </w:r>
      <w:r>
        <w:rPr>
          <w:rFonts w:eastAsia="Bookman-Light"/>
        </w:rPr>
        <w:lastRenderedPageBreak/>
        <w:t>reclaimed by the garbage collector,</w:t>
      </w:r>
      <w:r>
        <w:rPr>
          <w:rFonts w:eastAsia="Bookman-Light"/>
          <w:lang w:val="en-AU"/>
        </w:rPr>
        <w:t xml:space="preserve"> </w:t>
      </w:r>
      <w:r>
        <w:rPr>
          <w:rFonts w:eastAsia="Bookman-Light"/>
        </w:rPr>
        <w:t>the object</w:t>
      </w:r>
      <w:r>
        <w:rPr>
          <w:rFonts w:eastAsia="Bookman-Light"/>
          <w:lang w:val="en-AU"/>
        </w:rPr>
        <w:t>’</w:t>
      </w:r>
      <w:r>
        <w:rPr>
          <w:rFonts w:eastAsia="Bookman-Light"/>
        </w:rPr>
        <w:t>s destructor then deallocates the wrapped resource.</w:t>
      </w:r>
    </w:p>
    <w:p w:rsidR="00CE2FA4" w:rsidRDefault="00B9515B" w:rsidP="00C7054D">
      <w:pPr>
        <w:pStyle w:val="Body"/>
        <w:rPr>
          <w:rFonts w:eastAsia="Bookman-Light"/>
          <w:lang w:val="en-AU"/>
        </w:rPr>
      </w:pPr>
      <w:r>
        <w:rPr>
          <w:rFonts w:eastAsia="Bookman-Light"/>
          <w:lang w:val="en-AU"/>
        </w:rPr>
        <w:t>This method is also very useful when you’re working with exceptions and want to verify that all the pointers you allocate get deleted in all cases (both normal execution and exception). You can initialise the pointer object at the start of the routine and know that it will be destroyed when it goes out of scope. Since its destruction delete the memory it uses, you will not have memory leaks.</w:t>
      </w:r>
    </w:p>
    <w:p w:rsidR="00AA1954" w:rsidRDefault="00CE2FA4" w:rsidP="00C7054D">
      <w:pPr>
        <w:pStyle w:val="Body"/>
        <w:rPr>
          <w:rFonts w:eastAsia="Bookman-Light"/>
          <w:lang w:val="en-AU"/>
        </w:rPr>
      </w:pPr>
      <w:r>
        <w:rPr>
          <w:rFonts w:eastAsia="Bookman-Light"/>
          <w:lang w:val="en-AU"/>
        </w:rPr>
        <w:t xml:space="preserve">In Java, since it uses garbage collector and you can’t control when it’s run, you can use the exception ‘finally’ clause to release any allocated resources. </w:t>
      </w:r>
      <w:r>
        <w:rPr>
          <w:rFonts w:eastAsia="Bookman-Light"/>
          <w:lang w:val="en-AU"/>
        </w:rPr>
        <w:br/>
        <w:t>Note: the ‘finally’ will be called after the ‘try’ clause whether the execution was successful or not and therefore, you can rely on it.</w:t>
      </w:r>
    </w:p>
    <w:p w:rsidR="002D192B" w:rsidRDefault="00AA1954" w:rsidP="00C7054D">
      <w:pPr>
        <w:pStyle w:val="Heading3"/>
      </w:pPr>
      <w:r>
        <w:t>When you Can’t Balance Resources</w:t>
      </w:r>
    </w:p>
    <w:p w:rsidR="00AA1954" w:rsidRDefault="00AA1954" w:rsidP="00C7054D">
      <w:pPr>
        <w:pStyle w:val="Body"/>
        <w:rPr>
          <w:rFonts w:eastAsia="Bookman-Light"/>
        </w:rPr>
      </w:pPr>
      <w:r>
        <w:rPr>
          <w:rFonts w:eastAsia="Bookman-Light"/>
        </w:rPr>
        <w:t>There are times when the basic resource allocation pattern just isn’t</w:t>
      </w:r>
      <w:r>
        <w:rPr>
          <w:rFonts w:eastAsia="Bookman-Light"/>
          <w:lang w:val="en-AU"/>
        </w:rPr>
        <w:t xml:space="preserve"> </w:t>
      </w:r>
      <w:r>
        <w:rPr>
          <w:rFonts w:eastAsia="Bookman-Light"/>
        </w:rPr>
        <w:t>appropriate.</w:t>
      </w:r>
    </w:p>
    <w:p w:rsidR="00AA1954" w:rsidRDefault="00AA1954" w:rsidP="00C7054D">
      <w:pPr>
        <w:pStyle w:val="Body"/>
        <w:rPr>
          <w:rFonts w:eastAsia="Bookman-Light"/>
        </w:rPr>
      </w:pPr>
      <w:r>
        <w:rPr>
          <w:rFonts w:eastAsia="Bookman-Light"/>
        </w:rPr>
        <w:t>The trick here is to establish a semantic invariant for memory allocation.</w:t>
      </w:r>
      <w:r>
        <w:rPr>
          <w:rFonts w:eastAsia="Bookman-Light"/>
          <w:lang w:val="en-AU"/>
        </w:rPr>
        <w:t xml:space="preserve"> </w:t>
      </w:r>
      <w:r>
        <w:rPr>
          <w:rFonts w:eastAsia="Bookman-Light"/>
        </w:rPr>
        <w:t>You need to decide who is responsible for data in an aggregate data</w:t>
      </w:r>
      <w:r>
        <w:rPr>
          <w:rFonts w:eastAsia="Bookman-Light"/>
          <w:lang w:val="en-AU"/>
        </w:rPr>
        <w:t xml:space="preserve"> </w:t>
      </w:r>
      <w:r>
        <w:rPr>
          <w:rFonts w:eastAsia="Bookman-Light"/>
        </w:rPr>
        <w:t>structure. What happens when you deallocate the top-level structure?</w:t>
      </w:r>
    </w:p>
    <w:p w:rsidR="00AA1954" w:rsidRDefault="00AA1954" w:rsidP="00C7054D">
      <w:pPr>
        <w:pStyle w:val="Body"/>
        <w:rPr>
          <w:rFonts w:eastAsia="Bookman-Light"/>
        </w:rPr>
      </w:pPr>
      <w:r>
        <w:rPr>
          <w:rFonts w:eastAsia="Bookman-Light"/>
        </w:rPr>
        <w:t>You have three main options:</w:t>
      </w:r>
    </w:p>
    <w:p w:rsidR="00AA1954" w:rsidRDefault="00AA1954" w:rsidP="00C7054D">
      <w:pPr>
        <w:pStyle w:val="Body"/>
        <w:rPr>
          <w:rFonts w:eastAsia="Bookman-Light"/>
        </w:rPr>
      </w:pPr>
      <w:r>
        <w:rPr>
          <w:rFonts w:eastAsia="Bookman-Light"/>
        </w:rPr>
        <w:t>1. The top-level structure is also responsible for freeing any substructures</w:t>
      </w:r>
      <w:r>
        <w:rPr>
          <w:rFonts w:eastAsia="Bookman-Light"/>
          <w:lang w:val="en-AU"/>
        </w:rPr>
        <w:t xml:space="preserve"> </w:t>
      </w:r>
      <w:r>
        <w:rPr>
          <w:rFonts w:eastAsia="Bookman-Light"/>
        </w:rPr>
        <w:t>that it contains. These structures then recursively delete data</w:t>
      </w:r>
      <w:r>
        <w:rPr>
          <w:rFonts w:eastAsia="Bookman-Light"/>
          <w:lang w:val="en-AU"/>
        </w:rPr>
        <w:t xml:space="preserve"> </w:t>
      </w:r>
      <w:r>
        <w:rPr>
          <w:rFonts w:eastAsia="Bookman-Light"/>
        </w:rPr>
        <w:t>they contain, and so on.</w:t>
      </w:r>
    </w:p>
    <w:p w:rsidR="00AA1954" w:rsidRDefault="00AA1954" w:rsidP="00C7054D">
      <w:pPr>
        <w:pStyle w:val="Body"/>
        <w:rPr>
          <w:rFonts w:eastAsia="Bookman-Light"/>
        </w:rPr>
      </w:pPr>
      <w:r>
        <w:rPr>
          <w:rFonts w:eastAsia="Bookman-Light"/>
        </w:rPr>
        <w:t>2. The top-level structure is simply deallocated. Any structures that</w:t>
      </w:r>
      <w:r>
        <w:rPr>
          <w:rFonts w:eastAsia="Bookman-Light"/>
          <w:lang w:val="en-AU"/>
        </w:rPr>
        <w:t xml:space="preserve"> </w:t>
      </w:r>
      <w:r>
        <w:rPr>
          <w:rFonts w:eastAsia="Bookman-Light"/>
        </w:rPr>
        <w:t>it pointed to (that are not referenced elsewhere) are orphaned.</w:t>
      </w:r>
    </w:p>
    <w:p w:rsidR="00AA1954" w:rsidRDefault="00AA1954" w:rsidP="00C7054D">
      <w:pPr>
        <w:pStyle w:val="Body"/>
        <w:rPr>
          <w:rFonts w:eastAsia="Bookman-Light"/>
        </w:rPr>
      </w:pPr>
      <w:r>
        <w:rPr>
          <w:rFonts w:eastAsia="Bookman-Light"/>
        </w:rPr>
        <w:t>3. The top-level structure refuses to deallocate itself if it contains any</w:t>
      </w:r>
      <w:r>
        <w:rPr>
          <w:rFonts w:eastAsia="Bookman-Light"/>
          <w:lang w:val="en-AU"/>
        </w:rPr>
        <w:t xml:space="preserve"> </w:t>
      </w:r>
      <w:r>
        <w:rPr>
          <w:rFonts w:eastAsia="Bookman-Light"/>
        </w:rPr>
        <w:t>substructures.</w:t>
      </w:r>
    </w:p>
    <w:p w:rsidR="00AA1954" w:rsidRDefault="00AA1954" w:rsidP="00C7054D">
      <w:pPr>
        <w:pStyle w:val="Body"/>
        <w:rPr>
          <w:rFonts w:eastAsia="Bookman-Light"/>
        </w:rPr>
      </w:pPr>
      <w:r>
        <w:rPr>
          <w:rFonts w:eastAsia="Bookman-Light"/>
        </w:rPr>
        <w:t>The choice here depends on the circumstances of each individual data</w:t>
      </w:r>
      <w:r>
        <w:rPr>
          <w:rFonts w:eastAsia="Bookman-Light"/>
          <w:lang w:val="en-AU"/>
        </w:rPr>
        <w:t xml:space="preserve"> </w:t>
      </w:r>
      <w:r>
        <w:rPr>
          <w:rFonts w:eastAsia="Bookman-Light"/>
        </w:rPr>
        <w:t>structure. However, you need to make it explicit for each, and implement</w:t>
      </w:r>
      <w:r>
        <w:rPr>
          <w:rFonts w:eastAsia="Bookman-Light"/>
          <w:lang w:val="en-AU"/>
        </w:rPr>
        <w:t xml:space="preserve"> </w:t>
      </w:r>
      <w:r>
        <w:rPr>
          <w:rFonts w:eastAsia="Bookman-Light"/>
        </w:rPr>
        <w:t>your decision consistently. Implementing any of these options in</w:t>
      </w:r>
      <w:r>
        <w:rPr>
          <w:rFonts w:eastAsia="Bookman-Light"/>
          <w:lang w:val="en-AU"/>
        </w:rPr>
        <w:t xml:space="preserve"> </w:t>
      </w:r>
      <w:r>
        <w:rPr>
          <w:rFonts w:eastAsia="Bookman-Light"/>
        </w:rPr>
        <w:t>a procedural language such as C can be a problem: data structures</w:t>
      </w:r>
      <w:r>
        <w:rPr>
          <w:rFonts w:eastAsia="Bookman-Light"/>
          <w:lang w:val="en-AU"/>
        </w:rPr>
        <w:t xml:space="preserve"> </w:t>
      </w:r>
      <w:r>
        <w:rPr>
          <w:rFonts w:eastAsia="Bookman-Light"/>
        </w:rPr>
        <w:t>themselves are not active. Our preference in these circumstances is to</w:t>
      </w:r>
      <w:r>
        <w:rPr>
          <w:rFonts w:eastAsia="Bookman-Light"/>
          <w:lang w:val="en-AU"/>
        </w:rPr>
        <w:t xml:space="preserve"> </w:t>
      </w:r>
      <w:r>
        <w:rPr>
          <w:rFonts w:eastAsia="Bookman-Light"/>
        </w:rPr>
        <w:t>write a module for each major structure that provides standard allocation</w:t>
      </w:r>
      <w:r>
        <w:rPr>
          <w:rFonts w:eastAsia="Bookman-Light"/>
          <w:lang w:val="en-AU"/>
        </w:rPr>
        <w:t xml:space="preserve"> </w:t>
      </w:r>
      <w:r>
        <w:rPr>
          <w:rFonts w:eastAsia="Bookman-Light"/>
        </w:rPr>
        <w:t>and deallocation facilities for that structure. (This module can also</w:t>
      </w:r>
      <w:r>
        <w:rPr>
          <w:rFonts w:eastAsia="Bookman-Light"/>
          <w:lang w:val="en-AU"/>
        </w:rPr>
        <w:t xml:space="preserve"> </w:t>
      </w:r>
      <w:r>
        <w:rPr>
          <w:rFonts w:eastAsia="Bookman-Light"/>
        </w:rPr>
        <w:t>provide facilities such as debug printing, serialization, deserialization,</w:t>
      </w:r>
      <w:r>
        <w:rPr>
          <w:rFonts w:eastAsia="Bookman-Light"/>
          <w:lang w:val="en-AU"/>
        </w:rPr>
        <w:t xml:space="preserve"> </w:t>
      </w:r>
      <w:r>
        <w:rPr>
          <w:rFonts w:eastAsia="Bookman-Light"/>
        </w:rPr>
        <w:t>and traversal hooks.)</w:t>
      </w:r>
    </w:p>
    <w:p w:rsidR="001F3CB0" w:rsidRDefault="001F3CB0" w:rsidP="00C7054D">
      <w:pPr>
        <w:pStyle w:val="Heading3"/>
      </w:pPr>
      <w:r>
        <w:t>Checking the Balance</w:t>
      </w:r>
    </w:p>
    <w:p w:rsidR="001F3CB0" w:rsidRDefault="001F3CB0" w:rsidP="00C7054D">
      <w:pPr>
        <w:pStyle w:val="Body"/>
        <w:rPr>
          <w:rFonts w:eastAsia="Bookman-Light"/>
        </w:rPr>
      </w:pPr>
      <w:r>
        <w:rPr>
          <w:rFonts w:eastAsia="Bookman-Light"/>
          <w:lang w:val="en-AU"/>
        </w:rPr>
        <w:t>I</w:t>
      </w:r>
      <w:r>
        <w:rPr>
          <w:rFonts w:eastAsia="Bookman-Light"/>
        </w:rPr>
        <w:t>t is always a good idea to build code that actually checks that</w:t>
      </w:r>
      <w:r>
        <w:rPr>
          <w:rFonts w:eastAsia="Bookman-Light"/>
          <w:lang w:val="en-AU"/>
        </w:rPr>
        <w:t xml:space="preserve"> </w:t>
      </w:r>
      <w:r>
        <w:rPr>
          <w:rFonts w:eastAsia="Bookman-Light"/>
        </w:rPr>
        <w:t>resources are indeed freed appropriately. For most applications, this</w:t>
      </w:r>
      <w:r>
        <w:rPr>
          <w:rFonts w:eastAsia="Bookman-Light"/>
          <w:lang w:val="en-AU"/>
        </w:rPr>
        <w:t xml:space="preserve"> </w:t>
      </w:r>
      <w:r>
        <w:rPr>
          <w:rFonts w:eastAsia="Bookman-Light"/>
        </w:rPr>
        <w:t>normally means producing wrappers for each type of resource, and using</w:t>
      </w:r>
      <w:r>
        <w:rPr>
          <w:rFonts w:eastAsia="Bookman-Light"/>
          <w:lang w:val="en-AU"/>
        </w:rPr>
        <w:t xml:space="preserve"> </w:t>
      </w:r>
      <w:r>
        <w:rPr>
          <w:rFonts w:eastAsia="Bookman-Light"/>
        </w:rPr>
        <w:t>these wrappers to keep track of all allocations and deallocations.</w:t>
      </w:r>
    </w:p>
    <w:p w:rsidR="001F3CB0" w:rsidRDefault="001F3CB0" w:rsidP="00C7054D">
      <w:pPr>
        <w:pStyle w:val="Body"/>
        <w:rPr>
          <w:rFonts w:eastAsia="Bookman-Light"/>
        </w:rPr>
      </w:pPr>
      <w:r>
        <w:rPr>
          <w:rFonts w:eastAsia="Bookman-Light"/>
        </w:rPr>
        <w:t>At certain points in your code, the program logic will dictate that the</w:t>
      </w:r>
      <w:r>
        <w:rPr>
          <w:rFonts w:eastAsia="Bookman-Light"/>
          <w:lang w:val="en-AU"/>
        </w:rPr>
        <w:t xml:space="preserve"> </w:t>
      </w:r>
      <w:r>
        <w:rPr>
          <w:rFonts w:eastAsia="Bookman-Light"/>
        </w:rPr>
        <w:t>resources will be in a certain state: use the wrappers to check this.</w:t>
      </w:r>
    </w:p>
    <w:p w:rsidR="001F3CB0" w:rsidRDefault="001F3CB0" w:rsidP="00C7054D">
      <w:pPr>
        <w:pStyle w:val="Body"/>
        <w:rPr>
          <w:rFonts w:eastAsia="Bookman-Light"/>
        </w:rPr>
      </w:pPr>
      <w:r>
        <w:rPr>
          <w:rFonts w:eastAsia="Bookman-Light"/>
        </w:rPr>
        <w:t>For example, a long-running program that services requests will probably</w:t>
      </w:r>
      <w:r>
        <w:rPr>
          <w:rFonts w:eastAsia="Bookman-Light"/>
          <w:lang w:val="en-AU"/>
        </w:rPr>
        <w:t xml:space="preserve"> </w:t>
      </w:r>
      <w:r>
        <w:rPr>
          <w:rFonts w:eastAsia="Bookman-Light"/>
        </w:rPr>
        <w:t>have a single point at the top of its main processing loop where it</w:t>
      </w:r>
      <w:r>
        <w:rPr>
          <w:rFonts w:eastAsia="Bookman-Light"/>
          <w:lang w:val="en-AU"/>
        </w:rPr>
        <w:t xml:space="preserve"> </w:t>
      </w:r>
      <w:r>
        <w:rPr>
          <w:rFonts w:eastAsia="Bookman-Light"/>
        </w:rPr>
        <w:t xml:space="preserve">waits for the next </w:t>
      </w:r>
      <w:r>
        <w:rPr>
          <w:rFonts w:eastAsia="Bookman-Light"/>
        </w:rPr>
        <w:lastRenderedPageBreak/>
        <w:t>request to arrive. This is a good place to ensure that</w:t>
      </w:r>
      <w:r>
        <w:rPr>
          <w:rFonts w:eastAsia="Bookman-Light"/>
          <w:lang w:val="en-AU"/>
        </w:rPr>
        <w:t xml:space="preserve"> </w:t>
      </w:r>
      <w:r>
        <w:rPr>
          <w:rFonts w:eastAsia="Bookman-Light"/>
        </w:rPr>
        <w:t>resource usage has not increased since the last execution of the loop.</w:t>
      </w:r>
    </w:p>
    <w:p w:rsidR="001F3CB0" w:rsidRPr="001F3CB0" w:rsidRDefault="001F3CB0" w:rsidP="00C7054D">
      <w:pPr>
        <w:pStyle w:val="Body"/>
        <w:rPr>
          <w:rFonts w:eastAsia="Bookman-Light"/>
        </w:rPr>
      </w:pPr>
      <w:r>
        <w:rPr>
          <w:rFonts w:eastAsia="Bookman-Light"/>
        </w:rPr>
        <w:t>At a lower, but no less useful level, you can invest in tools that (among</w:t>
      </w:r>
      <w:r>
        <w:rPr>
          <w:rFonts w:eastAsia="Bookman-Light"/>
          <w:lang w:val="en-AU"/>
        </w:rPr>
        <w:t xml:space="preserve"> </w:t>
      </w:r>
      <w:r>
        <w:rPr>
          <w:rFonts w:eastAsia="Bookman-Light"/>
        </w:rPr>
        <w:t>other things) check your running programs for memory leaks. Purify</w:t>
      </w:r>
      <w:r>
        <w:rPr>
          <w:rFonts w:eastAsia="Bookman-Light"/>
          <w:lang w:val="en-AU"/>
        </w:rPr>
        <w:t xml:space="preserve"> </w:t>
      </w:r>
      <w:r>
        <w:rPr>
          <w:rFonts w:eastAsia="Bookman-Light"/>
        </w:rPr>
        <w:t>(</w:t>
      </w:r>
      <w:r>
        <w:rPr>
          <w:rFonts w:ascii="LucidaTypewriter" w:eastAsia="Bookman-Light" w:hAnsi="LucidaTypewriter" w:cs="LucidaTypewriter"/>
          <w:sz w:val="17"/>
          <w:szCs w:val="17"/>
        </w:rPr>
        <w:t>www.rational.com</w:t>
      </w:r>
      <w:r>
        <w:rPr>
          <w:rFonts w:eastAsia="Bookman-Light"/>
        </w:rPr>
        <w:t>) and Insure++ (</w:t>
      </w:r>
      <w:r>
        <w:rPr>
          <w:rFonts w:ascii="LucidaTypewriter" w:eastAsia="Bookman-Light" w:hAnsi="LucidaTypewriter" w:cs="LucidaTypewriter"/>
          <w:sz w:val="17"/>
          <w:szCs w:val="17"/>
        </w:rPr>
        <w:t>www.parasoft.com</w:t>
      </w:r>
      <w:r>
        <w:rPr>
          <w:rFonts w:eastAsia="Bookman-Light"/>
        </w:rPr>
        <w:t>) are popular</w:t>
      </w:r>
      <w:r>
        <w:rPr>
          <w:rFonts w:eastAsia="Bookman-Light"/>
          <w:lang w:val="en-AU"/>
        </w:rPr>
        <w:t xml:space="preserve"> </w:t>
      </w:r>
      <w:r>
        <w:rPr>
          <w:rFonts w:eastAsia="Bookman-Light"/>
        </w:rPr>
        <w:t>choices.</w:t>
      </w:r>
    </w:p>
    <w:p w:rsidR="00AA1954" w:rsidRDefault="004A7A97" w:rsidP="00C7054D">
      <w:pPr>
        <w:pStyle w:val="Heading1"/>
      </w:pPr>
      <w:r>
        <w:lastRenderedPageBreak/>
        <w:t>Bend or Break</w:t>
      </w:r>
    </w:p>
    <w:p w:rsidR="004A7A97" w:rsidRDefault="004A7A97" w:rsidP="00C7054D">
      <w:pPr>
        <w:pStyle w:val="Heading2"/>
      </w:pPr>
      <w:r>
        <w:t>Decoupling and the Law of Demeter</w:t>
      </w:r>
    </w:p>
    <w:p w:rsidR="004A7A97" w:rsidRDefault="004A7A97" w:rsidP="00C7054D">
      <w:pPr>
        <w:pStyle w:val="Body"/>
        <w:rPr>
          <w:rFonts w:eastAsia="Bookman-Light"/>
        </w:rPr>
      </w:pPr>
      <w:r>
        <w:rPr>
          <w:rFonts w:eastAsia="Bookman-Light"/>
        </w:rPr>
        <w:t>The Law of Demeter for functions attempts to minimize coupling</w:t>
      </w:r>
      <w:r>
        <w:rPr>
          <w:rFonts w:eastAsia="Bookman-Light"/>
          <w:lang w:val="en-AU"/>
        </w:rPr>
        <w:t xml:space="preserve"> </w:t>
      </w:r>
      <w:r>
        <w:rPr>
          <w:rFonts w:eastAsia="Bookman-Light"/>
        </w:rPr>
        <w:t xml:space="preserve">between modules in any given program. It tries to </w:t>
      </w:r>
      <w:r w:rsidRPr="00D270ED">
        <w:rPr>
          <w:rFonts w:eastAsia="Bookman-Light"/>
          <w:b/>
          <w:bCs/>
        </w:rPr>
        <w:t>prevent you from</w:t>
      </w:r>
      <w:r w:rsidRPr="00D270ED">
        <w:rPr>
          <w:rFonts w:eastAsia="Bookman-Light"/>
          <w:b/>
          <w:bCs/>
          <w:lang w:val="en-AU"/>
        </w:rPr>
        <w:t xml:space="preserve"> </w:t>
      </w:r>
      <w:r w:rsidRPr="00D270ED">
        <w:rPr>
          <w:rFonts w:eastAsia="Bookman-Light"/>
          <w:b/>
          <w:bCs/>
        </w:rPr>
        <w:t>reaching into an object to gain access to a third object</w:t>
      </w:r>
      <w:r w:rsidRPr="00D270ED">
        <w:rPr>
          <w:rFonts w:eastAsia="Bookman-Light"/>
          <w:b/>
          <w:bCs/>
          <w:lang w:val="en-AU"/>
        </w:rPr>
        <w:t>’</w:t>
      </w:r>
      <w:r w:rsidRPr="00D270ED">
        <w:rPr>
          <w:rFonts w:eastAsia="Bookman-Light"/>
          <w:b/>
          <w:bCs/>
        </w:rPr>
        <w:t>s methods</w:t>
      </w:r>
      <w:r>
        <w:rPr>
          <w:rFonts w:eastAsia="Bookman-Light"/>
        </w:rPr>
        <w:t>.</w:t>
      </w:r>
    </w:p>
    <w:p w:rsidR="00374361" w:rsidRPr="004A7A97" w:rsidRDefault="00374361" w:rsidP="00C7054D">
      <w:pPr>
        <w:pStyle w:val="Body"/>
      </w:pPr>
      <w:r>
        <w:rPr>
          <w:rFonts w:eastAsia="Bookman-Light"/>
        </w:rPr>
        <w:t>By writing</w:t>
      </w:r>
      <w:r>
        <w:rPr>
          <w:rFonts w:eastAsia="Bookman-Light"/>
          <w:lang w:val="en-AU"/>
        </w:rPr>
        <w:t xml:space="preserve"> “s</w:t>
      </w:r>
      <w:proofErr w:type="spellStart"/>
      <w:r>
        <w:rPr>
          <w:rFonts w:eastAsia="Bookman-Light"/>
        </w:rPr>
        <w:t>hy</w:t>
      </w:r>
      <w:proofErr w:type="spellEnd"/>
      <w:r>
        <w:rPr>
          <w:rFonts w:eastAsia="Bookman-Light"/>
          <w:lang w:val="en-AU"/>
        </w:rPr>
        <w:t>”</w:t>
      </w:r>
      <w:r>
        <w:rPr>
          <w:rFonts w:eastAsia="Bookman-Light"/>
        </w:rPr>
        <w:t xml:space="preserve"> code that </w:t>
      </w:r>
      <w:proofErr w:type="spellStart"/>
      <w:r>
        <w:rPr>
          <w:rFonts w:eastAsia="Bookman-Light"/>
        </w:rPr>
        <w:t>honours</w:t>
      </w:r>
      <w:proofErr w:type="spellEnd"/>
      <w:r>
        <w:rPr>
          <w:rFonts w:eastAsia="Bookman-Light"/>
        </w:rPr>
        <w:t xml:space="preserve"> the Law of Demeter as much as possible,</w:t>
      </w:r>
      <w:r>
        <w:rPr>
          <w:rFonts w:eastAsia="Bookman-Light"/>
          <w:lang w:val="en-AU"/>
        </w:rPr>
        <w:t xml:space="preserve"> </w:t>
      </w:r>
      <w:r>
        <w:rPr>
          <w:rFonts w:eastAsia="Bookman-Light"/>
        </w:rPr>
        <w:t>we can achieve our objective:</w:t>
      </w:r>
      <w:r>
        <w:rPr>
          <w:rFonts w:ascii="Helvetica" w:eastAsia="Bookman-Light" w:hAnsi="Helvetica" w:cs="Helvetica"/>
          <w:color w:val="252525"/>
          <w:sz w:val="22"/>
          <w:szCs w:val="22"/>
          <w:lang w:val="en-AU"/>
        </w:rPr>
        <w:t xml:space="preserve"> Minimize Coupling Between Modules</w:t>
      </w:r>
    </w:p>
    <w:p w:rsidR="00AA1954" w:rsidRDefault="004A7A97" w:rsidP="00C7054D">
      <w:pPr>
        <w:ind w:left="1440"/>
        <w:rPr>
          <w:lang w:val="en-AU"/>
        </w:rPr>
      </w:pPr>
      <w:r>
        <w:rPr>
          <w:noProof/>
          <w:lang w:bidi="ar-SA"/>
        </w:rPr>
        <w:drawing>
          <wp:inline distT="0" distB="0" distL="0" distR="0" wp14:anchorId="07E56EC6" wp14:editId="5F4F8D78">
            <wp:extent cx="4863162" cy="367350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169" cy="3680306"/>
                    </a:xfrm>
                    <a:prstGeom prst="rect">
                      <a:avLst/>
                    </a:prstGeom>
                  </pic:spPr>
                </pic:pic>
              </a:graphicData>
            </a:graphic>
          </wp:inline>
        </w:drawing>
      </w:r>
    </w:p>
    <w:p w:rsidR="00D611BB" w:rsidRDefault="00D611BB" w:rsidP="00C7054D">
      <w:pPr>
        <w:pStyle w:val="Body"/>
        <w:rPr>
          <w:rFonts w:eastAsia="Bookman-Light"/>
          <w:lang w:val="en-AU"/>
        </w:rPr>
      </w:pPr>
      <w:r>
        <w:rPr>
          <w:rFonts w:eastAsia="Bookman-Light"/>
          <w:lang w:val="en-AU"/>
        </w:rPr>
        <w:t>Calling a function on an object that we received from calling another function on one of the allowed objects is not allowed</w:t>
      </w:r>
    </w:p>
    <w:p w:rsidR="00D611BB" w:rsidRDefault="00D611BB" w:rsidP="00C7054D">
      <w:pPr>
        <w:pStyle w:val="Body"/>
        <w:rPr>
          <w:rFonts w:eastAsia="Bookman-Light"/>
          <w:lang w:val="en-AU"/>
        </w:rPr>
      </w:pPr>
      <w:r>
        <w:rPr>
          <w:rFonts w:eastAsia="Bookman-Light"/>
          <w:lang w:val="en-AU"/>
        </w:rPr>
        <w:t>Example:</w:t>
      </w:r>
    </w:p>
    <w:p w:rsidR="00D611BB" w:rsidRDefault="00D611BB" w:rsidP="00C7054D">
      <w:pPr>
        <w:pStyle w:val="Code"/>
        <w:ind w:left="2160"/>
      </w:pPr>
      <w:proofErr w:type="gramStart"/>
      <w:r>
        <w:rPr>
          <w:rFonts w:ascii="LucidaTypewriterBold" w:hAnsi="LucidaTypewriterBold" w:cs="LucidaTypewriterBold"/>
          <w:b/>
          <w:bCs/>
        </w:rPr>
        <w:t>public</w:t>
      </w:r>
      <w:proofErr w:type="gramEnd"/>
      <w:r>
        <w:rPr>
          <w:rFonts w:ascii="LucidaTypewriterBold" w:hAnsi="LucidaTypewriterBold" w:cs="LucidaTypewriterBold"/>
          <w:b/>
          <w:bCs/>
        </w:rPr>
        <w:t xml:space="preserve"> void </w:t>
      </w:r>
      <w:proofErr w:type="spellStart"/>
      <w:r>
        <w:t>showBalance</w:t>
      </w:r>
      <w:proofErr w:type="spellEnd"/>
      <w:r>
        <w:t>(</w:t>
      </w:r>
      <w:proofErr w:type="spellStart"/>
      <w:r>
        <w:t>BankAccount</w:t>
      </w:r>
      <w:proofErr w:type="spellEnd"/>
      <w:r>
        <w:t xml:space="preserve"> acct) {</w:t>
      </w:r>
    </w:p>
    <w:p w:rsidR="00D611BB" w:rsidRDefault="00D611BB" w:rsidP="00C7054D">
      <w:pPr>
        <w:pStyle w:val="Code"/>
        <w:ind w:left="2160"/>
      </w:pPr>
      <w:r>
        <w:t xml:space="preserve">Money </w:t>
      </w:r>
      <w:proofErr w:type="spellStart"/>
      <w:r>
        <w:t>amt</w:t>
      </w:r>
      <w:proofErr w:type="spellEnd"/>
      <w:r>
        <w:t xml:space="preserve"> = </w:t>
      </w:r>
      <w:proofErr w:type="spellStart"/>
      <w:proofErr w:type="gramStart"/>
      <w:r>
        <w:t>acct.getBalance</w:t>
      </w:r>
      <w:proofErr w:type="spellEnd"/>
      <w:r>
        <w:t>(</w:t>
      </w:r>
      <w:proofErr w:type="gramEnd"/>
      <w:r>
        <w:t>);  // ok – passed parameter</w:t>
      </w:r>
    </w:p>
    <w:p w:rsidR="00D611BB" w:rsidRDefault="00D611BB" w:rsidP="00C7054D">
      <w:pPr>
        <w:pStyle w:val="Code"/>
        <w:ind w:left="2160"/>
      </w:pPr>
      <w:proofErr w:type="spellStart"/>
      <w:proofErr w:type="gramStart"/>
      <w:r>
        <w:t>printToScreen</w:t>
      </w:r>
      <w:proofErr w:type="spellEnd"/>
      <w:r>
        <w:t>(</w:t>
      </w:r>
      <w:proofErr w:type="spellStart"/>
      <w:proofErr w:type="gramEnd"/>
      <w:r>
        <w:t>amt.printFormat</w:t>
      </w:r>
      <w:proofErr w:type="spellEnd"/>
      <w:r>
        <w:t xml:space="preserve">());  // not ok – calling a </w:t>
      </w:r>
      <w:r>
        <w:tab/>
      </w:r>
      <w:r>
        <w:tab/>
      </w:r>
      <w:r>
        <w:tab/>
      </w:r>
      <w:r>
        <w:tab/>
      </w:r>
      <w:r>
        <w:tab/>
        <w:t xml:space="preserve">     // function of an </w:t>
      </w:r>
      <w:r>
        <w:br/>
      </w:r>
      <w:r>
        <w:tab/>
      </w:r>
      <w:r>
        <w:tab/>
      </w:r>
      <w:r>
        <w:tab/>
      </w:r>
      <w:r>
        <w:tab/>
      </w:r>
      <w:r>
        <w:tab/>
        <w:t xml:space="preserve">     // object we don’t own</w:t>
      </w:r>
    </w:p>
    <w:p w:rsidR="00D611BB" w:rsidRDefault="00D611BB" w:rsidP="00C7054D">
      <w:pPr>
        <w:pStyle w:val="Code"/>
        <w:ind w:left="2160"/>
      </w:pPr>
      <w:r>
        <w:t>}</w:t>
      </w:r>
    </w:p>
    <w:p w:rsidR="00D611BB" w:rsidRPr="00D611BB" w:rsidRDefault="00D611BB" w:rsidP="00C7054D">
      <w:pPr>
        <w:pStyle w:val="Body"/>
        <w:rPr>
          <w:rFonts w:eastAsia="Bookman-Light"/>
          <w:lang w:val="en-AU"/>
        </w:rPr>
      </w:pPr>
    </w:p>
    <w:p w:rsidR="00A6225C" w:rsidRDefault="00A6225C" w:rsidP="00C7054D">
      <w:pPr>
        <w:pStyle w:val="Body"/>
        <w:rPr>
          <w:rFonts w:eastAsia="Bookman-Light"/>
        </w:rPr>
      </w:pPr>
      <w:r>
        <w:rPr>
          <w:rFonts w:eastAsia="Bookman-Light"/>
        </w:rPr>
        <w:t>Using The Law of Demeter will make your code more adaptable and</w:t>
      </w:r>
      <w:r>
        <w:rPr>
          <w:rFonts w:eastAsia="Bookman-Light"/>
          <w:lang w:val="en-AU"/>
        </w:rPr>
        <w:t xml:space="preserve"> </w:t>
      </w:r>
      <w:r>
        <w:rPr>
          <w:rFonts w:eastAsia="Bookman-Light"/>
        </w:rPr>
        <w:t xml:space="preserve">robust, but at </w:t>
      </w:r>
      <w:r w:rsidRPr="00A6225C">
        <w:rPr>
          <w:rFonts w:eastAsia="Bookman-Light"/>
          <w:b/>
          <w:bCs/>
        </w:rPr>
        <w:t>a cost</w:t>
      </w:r>
      <w:r>
        <w:rPr>
          <w:rFonts w:eastAsia="Bookman-Light"/>
        </w:rPr>
        <w:t>: as a</w:t>
      </w:r>
      <w:r>
        <w:rPr>
          <w:rFonts w:eastAsia="Bookman-Light"/>
          <w:lang w:val="en-AU"/>
        </w:rPr>
        <w:t xml:space="preserve"> “</w:t>
      </w:r>
      <w:r>
        <w:rPr>
          <w:rFonts w:eastAsia="Bookman-Light"/>
        </w:rPr>
        <w:t>general contractor</w:t>
      </w:r>
      <w:r>
        <w:rPr>
          <w:rFonts w:eastAsia="Bookman-Light"/>
          <w:lang w:val="en-AU"/>
        </w:rPr>
        <w:t xml:space="preserve">”, </w:t>
      </w:r>
      <w:r>
        <w:rPr>
          <w:rFonts w:eastAsia="Bookman-Light"/>
        </w:rPr>
        <w:t>your module must delegate</w:t>
      </w:r>
      <w:r>
        <w:rPr>
          <w:rFonts w:eastAsia="Bookman-Light"/>
          <w:lang w:val="en-AU"/>
        </w:rPr>
        <w:t xml:space="preserve"> </w:t>
      </w:r>
      <w:r>
        <w:rPr>
          <w:rFonts w:eastAsia="Bookman-Light"/>
        </w:rPr>
        <w:t>and manage any and all subcontractors directly, without involving</w:t>
      </w:r>
      <w:r>
        <w:rPr>
          <w:rFonts w:eastAsia="Bookman-Light"/>
          <w:lang w:val="en-AU"/>
        </w:rPr>
        <w:t xml:space="preserve"> </w:t>
      </w:r>
      <w:r>
        <w:rPr>
          <w:rFonts w:eastAsia="Bookman-Light"/>
        </w:rPr>
        <w:t>clients of your module. In practice, this means that you will be writing</w:t>
      </w:r>
      <w:r>
        <w:rPr>
          <w:rFonts w:eastAsia="Bookman-Light"/>
          <w:lang w:val="en-AU"/>
        </w:rPr>
        <w:t xml:space="preserve"> </w:t>
      </w:r>
      <w:r w:rsidRPr="00A6225C">
        <w:rPr>
          <w:rFonts w:eastAsia="Bookman-Light"/>
          <w:b/>
          <w:bCs/>
        </w:rPr>
        <w:t>a large number of wrapper methods that simply forward the request on</w:t>
      </w:r>
      <w:r w:rsidRPr="00A6225C">
        <w:rPr>
          <w:rFonts w:eastAsia="Bookman-Light"/>
          <w:b/>
          <w:bCs/>
          <w:lang w:val="en-AU"/>
        </w:rPr>
        <w:t xml:space="preserve"> </w:t>
      </w:r>
      <w:r w:rsidRPr="00A6225C">
        <w:rPr>
          <w:rFonts w:eastAsia="Bookman-Light"/>
          <w:b/>
          <w:bCs/>
        </w:rPr>
        <w:t>to a delegate</w:t>
      </w:r>
      <w:r>
        <w:rPr>
          <w:rFonts w:eastAsia="Bookman-Light"/>
        </w:rPr>
        <w:t xml:space="preserve">. These wrapper methods will </w:t>
      </w:r>
      <w:r>
        <w:rPr>
          <w:rFonts w:eastAsia="Bookman-Light"/>
        </w:rPr>
        <w:lastRenderedPageBreak/>
        <w:t>impose both a runtime cost</w:t>
      </w:r>
      <w:r>
        <w:rPr>
          <w:rFonts w:eastAsia="Bookman-Light"/>
          <w:lang w:val="en-AU"/>
        </w:rPr>
        <w:t xml:space="preserve"> </w:t>
      </w:r>
      <w:r>
        <w:rPr>
          <w:rFonts w:eastAsia="Bookman-Light"/>
        </w:rPr>
        <w:t>and a space overhead, which may be significant</w:t>
      </w:r>
      <w:r>
        <w:rPr>
          <w:rFonts w:eastAsia="Bookman-Light" w:hint="eastAsia"/>
        </w:rPr>
        <w:t>—</w:t>
      </w:r>
      <w:r>
        <w:rPr>
          <w:rFonts w:eastAsia="Bookman-Light"/>
        </w:rPr>
        <w:t>even prohibitive</w:t>
      </w:r>
      <w:r>
        <w:rPr>
          <w:rFonts w:eastAsia="Bookman-Light" w:hint="eastAsia"/>
        </w:rPr>
        <w:t>—</w:t>
      </w:r>
      <w:r>
        <w:rPr>
          <w:rFonts w:eastAsia="Bookman-Light"/>
        </w:rPr>
        <w:t>in</w:t>
      </w:r>
      <w:r>
        <w:rPr>
          <w:rFonts w:eastAsia="Bookman-Light"/>
          <w:lang w:val="en-AU"/>
        </w:rPr>
        <w:t xml:space="preserve"> </w:t>
      </w:r>
      <w:r>
        <w:rPr>
          <w:rFonts w:eastAsia="Bookman-Light"/>
        </w:rPr>
        <w:t>some applications.</w:t>
      </w:r>
    </w:p>
    <w:p w:rsidR="00F639C4" w:rsidRDefault="00F639C4" w:rsidP="00C7054D">
      <w:pPr>
        <w:pStyle w:val="Body"/>
        <w:rPr>
          <w:rFonts w:eastAsia="Bookman-Light"/>
        </w:rPr>
      </w:pPr>
      <w:r w:rsidRPr="00D270ED">
        <w:rPr>
          <w:rFonts w:eastAsia="Bookman-Light"/>
          <w:b/>
          <w:bCs/>
        </w:rPr>
        <w:t xml:space="preserve">As with any technique, you must balance the pros and cons for </w:t>
      </w:r>
      <w:r w:rsidRPr="00D270ED">
        <w:rPr>
          <w:rFonts w:ascii="Bookman-LightItalic" w:eastAsia="Bookman-Light" w:hAnsi="Bookman-LightItalic" w:cs="Bookman-LightItalic"/>
          <w:b/>
          <w:bCs/>
          <w:i/>
          <w:iCs/>
        </w:rPr>
        <w:t>your</w:t>
      </w:r>
      <w:r w:rsidRPr="00D270ED">
        <w:rPr>
          <w:rFonts w:ascii="Bookman-LightItalic" w:eastAsia="Bookman-Light" w:hAnsi="Bookman-LightItalic" w:cs="Bookman-LightItalic"/>
          <w:b/>
          <w:bCs/>
          <w:i/>
          <w:iCs/>
          <w:lang w:val="en-AU"/>
        </w:rPr>
        <w:t xml:space="preserve"> </w:t>
      </w:r>
      <w:r w:rsidRPr="00D270ED">
        <w:rPr>
          <w:rFonts w:eastAsia="Bookman-Light"/>
          <w:b/>
          <w:bCs/>
        </w:rPr>
        <w:t>particular application.</w:t>
      </w:r>
      <w:r>
        <w:rPr>
          <w:rFonts w:eastAsia="Bookman-Light"/>
        </w:rPr>
        <w:t xml:space="preserve"> In database schema design it is common practice</w:t>
      </w:r>
      <w:r>
        <w:rPr>
          <w:rFonts w:eastAsia="Bookman-Light"/>
          <w:lang w:val="en-AU"/>
        </w:rPr>
        <w:t xml:space="preserve"> </w:t>
      </w:r>
      <w:r>
        <w:rPr>
          <w:rFonts w:eastAsia="Bookman-Light"/>
        </w:rPr>
        <w:t xml:space="preserve">to </w:t>
      </w:r>
      <w:r>
        <w:rPr>
          <w:rFonts w:eastAsia="Bookman-Light"/>
          <w:lang w:val="en-AU"/>
        </w:rPr>
        <w:t>“</w:t>
      </w:r>
      <w:proofErr w:type="spellStart"/>
      <w:r>
        <w:rPr>
          <w:rFonts w:eastAsia="Bookman-Light"/>
        </w:rPr>
        <w:t>denormali</w:t>
      </w:r>
      <w:proofErr w:type="spellEnd"/>
      <w:r w:rsidR="00E514CC">
        <w:rPr>
          <w:rFonts w:eastAsia="Bookman-Light"/>
          <w:lang w:val="en-AU"/>
        </w:rPr>
        <w:t>s</w:t>
      </w:r>
      <w:r>
        <w:rPr>
          <w:rFonts w:eastAsia="Bookman-Light"/>
        </w:rPr>
        <w:t>e</w:t>
      </w:r>
      <w:r>
        <w:rPr>
          <w:rFonts w:eastAsia="Bookman-Light"/>
          <w:lang w:val="en-AU"/>
        </w:rPr>
        <w:t>”</w:t>
      </w:r>
      <w:r>
        <w:rPr>
          <w:rFonts w:eastAsia="Bookman-Light"/>
        </w:rPr>
        <w:t xml:space="preserve"> the schema for a performance improvement</w:t>
      </w:r>
    </w:p>
    <w:p w:rsidR="00D270ED" w:rsidRDefault="00D270ED" w:rsidP="00C7054D">
      <w:pPr>
        <w:pStyle w:val="Heading2"/>
        <w:rPr>
          <w:lang w:val="en-AU"/>
        </w:rPr>
      </w:pPr>
      <w:r>
        <w:rPr>
          <w:lang w:val="en-AU"/>
        </w:rPr>
        <w:t>Metadata</w:t>
      </w:r>
    </w:p>
    <w:p w:rsidR="00D270ED" w:rsidRPr="00D270ED" w:rsidRDefault="00D270ED" w:rsidP="00C7054D">
      <w:pPr>
        <w:pStyle w:val="Body"/>
        <w:rPr>
          <w:rFonts w:eastAsia="Bookman-Light"/>
          <w:lang w:val="en-AU"/>
        </w:rPr>
      </w:pPr>
      <w:r>
        <w:rPr>
          <w:rFonts w:eastAsia="Bookman-Light"/>
        </w:rPr>
        <w:t>program for the general case, and</w:t>
      </w:r>
      <w:r>
        <w:rPr>
          <w:rFonts w:eastAsia="Bookman-Light"/>
          <w:lang w:val="en-AU"/>
        </w:rPr>
        <w:t xml:space="preserve"> </w:t>
      </w:r>
      <w:r>
        <w:rPr>
          <w:rFonts w:eastAsia="Bookman-Light"/>
        </w:rPr>
        <w:t>put the specifics somewhere else</w:t>
      </w:r>
      <w:r>
        <w:rPr>
          <w:rFonts w:eastAsia="Bookman-Light" w:hint="eastAsia"/>
        </w:rPr>
        <w:t>—</w:t>
      </w:r>
      <w:r>
        <w:rPr>
          <w:rFonts w:eastAsia="Bookman-Light"/>
        </w:rPr>
        <w:t>outside the compiled code base</w:t>
      </w:r>
      <w:r>
        <w:rPr>
          <w:rFonts w:eastAsia="Bookman-Light"/>
          <w:lang w:val="en-AU"/>
        </w:rPr>
        <w:t>:</w:t>
      </w:r>
    </w:p>
    <w:p w:rsidR="00D270ED" w:rsidRDefault="00D270ED" w:rsidP="00C7054D">
      <w:pPr>
        <w:pStyle w:val="Body"/>
        <w:rPr>
          <w:rFonts w:ascii="Helvetica" w:eastAsiaTheme="minorHAnsi" w:hAnsi="Helvetica" w:cs="Helvetica"/>
          <w:color w:val="252525"/>
          <w:sz w:val="22"/>
          <w:szCs w:val="22"/>
          <w:lang w:val="en-AU"/>
        </w:rPr>
      </w:pPr>
      <w:r>
        <w:rPr>
          <w:rFonts w:ascii="Helvetica" w:eastAsiaTheme="minorHAnsi" w:hAnsi="Helvetica" w:cs="Helvetica"/>
          <w:color w:val="252525"/>
          <w:sz w:val="22"/>
          <w:szCs w:val="22"/>
          <w:lang w:val="en-AU"/>
        </w:rPr>
        <w:t>Put Abstractions in Code, Details in Metadata</w:t>
      </w:r>
    </w:p>
    <w:p w:rsidR="009B5591" w:rsidRDefault="00E854EC" w:rsidP="00C7054D">
      <w:pPr>
        <w:pStyle w:val="Body"/>
        <w:rPr>
          <w:rFonts w:eastAsia="Bookman-Light"/>
        </w:rPr>
      </w:pPr>
      <w:r>
        <w:rPr>
          <w:rFonts w:eastAsia="Bookman-Light"/>
          <w:lang w:val="en-AU"/>
        </w:rPr>
        <w:t>B</w:t>
      </w:r>
      <w:proofErr w:type="spellStart"/>
      <w:r w:rsidR="009B5591">
        <w:rPr>
          <w:rFonts w:eastAsia="Bookman-Light"/>
        </w:rPr>
        <w:t>enefits</w:t>
      </w:r>
      <w:proofErr w:type="spellEnd"/>
      <w:r w:rsidR="009B5591">
        <w:rPr>
          <w:rFonts w:eastAsia="Bookman-Light"/>
        </w:rPr>
        <w:t xml:space="preserve"> </w:t>
      </w:r>
      <w:r>
        <w:rPr>
          <w:rFonts w:eastAsia="Bookman-Light"/>
          <w:lang w:val="en-AU"/>
        </w:rPr>
        <w:t>of using metadata</w:t>
      </w:r>
      <w:r w:rsidR="009B5591">
        <w:rPr>
          <w:rFonts w:eastAsia="Bookman-Light"/>
        </w:rPr>
        <w:t>:</w:t>
      </w:r>
    </w:p>
    <w:p w:rsidR="009B5591" w:rsidRDefault="009B5591" w:rsidP="007B5E8A">
      <w:pPr>
        <w:pStyle w:val="Body"/>
        <w:numPr>
          <w:ilvl w:val="0"/>
          <w:numId w:val="2"/>
        </w:numPr>
        <w:rPr>
          <w:rFonts w:eastAsia="Bookman-Light"/>
        </w:rPr>
      </w:pPr>
      <w:r w:rsidRPr="009B5591">
        <w:rPr>
          <w:rFonts w:eastAsia="Bookman-Light"/>
        </w:rPr>
        <w:t>It forces you to decouple your design, which results in a more flexible</w:t>
      </w:r>
      <w:r w:rsidRPr="009B5591">
        <w:rPr>
          <w:rFonts w:eastAsia="Bookman-Light"/>
          <w:lang w:val="en-AU"/>
        </w:rPr>
        <w:t xml:space="preserve"> </w:t>
      </w:r>
      <w:r w:rsidRPr="009B5591">
        <w:rPr>
          <w:rFonts w:eastAsia="Bookman-Light"/>
        </w:rPr>
        <w:t>and adaptable program.</w:t>
      </w:r>
    </w:p>
    <w:p w:rsidR="009B5591" w:rsidRDefault="009B5591" w:rsidP="007B5E8A">
      <w:pPr>
        <w:pStyle w:val="Body"/>
        <w:numPr>
          <w:ilvl w:val="0"/>
          <w:numId w:val="2"/>
        </w:numPr>
        <w:rPr>
          <w:rFonts w:eastAsia="Bookman-Light"/>
        </w:rPr>
      </w:pPr>
      <w:r w:rsidRPr="009B5591">
        <w:rPr>
          <w:rFonts w:eastAsia="Bookman-Light"/>
        </w:rPr>
        <w:t>It forces you to create a more robust, abstract design by deferring</w:t>
      </w:r>
      <w:r w:rsidRPr="009B5591">
        <w:rPr>
          <w:rFonts w:eastAsia="Bookman-Light"/>
          <w:lang w:val="en-AU"/>
        </w:rPr>
        <w:t xml:space="preserve"> </w:t>
      </w:r>
      <w:r w:rsidRPr="009B5591">
        <w:rPr>
          <w:rFonts w:eastAsia="Bookman-Light"/>
        </w:rPr>
        <w:t>details</w:t>
      </w:r>
      <w:r w:rsidRPr="009B5591">
        <w:rPr>
          <w:rFonts w:eastAsia="Bookman-Light" w:hint="eastAsia"/>
        </w:rPr>
        <w:t>—</w:t>
      </w:r>
      <w:r w:rsidRPr="009B5591">
        <w:rPr>
          <w:rFonts w:eastAsia="Bookman-Light"/>
        </w:rPr>
        <w:t>deferring them all the way out of the program.</w:t>
      </w:r>
    </w:p>
    <w:p w:rsidR="009B5591" w:rsidRDefault="009B5591" w:rsidP="007B5E8A">
      <w:pPr>
        <w:pStyle w:val="Body"/>
        <w:numPr>
          <w:ilvl w:val="0"/>
          <w:numId w:val="2"/>
        </w:numPr>
        <w:rPr>
          <w:rFonts w:eastAsia="Bookman-Light"/>
        </w:rPr>
      </w:pPr>
      <w:r w:rsidRPr="009B5591">
        <w:rPr>
          <w:rFonts w:eastAsia="Bookman-Light"/>
        </w:rPr>
        <w:t>You can customize the application without recompiling it. You can</w:t>
      </w:r>
      <w:r w:rsidRPr="009B5591">
        <w:rPr>
          <w:rFonts w:eastAsia="Bookman-Light"/>
          <w:lang w:val="en-AU"/>
        </w:rPr>
        <w:t xml:space="preserve"> </w:t>
      </w:r>
      <w:r w:rsidRPr="009B5591">
        <w:rPr>
          <w:rFonts w:eastAsia="Bookman-Light"/>
        </w:rPr>
        <w:t>also use this level of customization to provide easy work-arounds</w:t>
      </w:r>
      <w:r w:rsidRPr="009B5591">
        <w:rPr>
          <w:rFonts w:eastAsia="Bookman-Light"/>
          <w:lang w:val="en-AU"/>
        </w:rPr>
        <w:t xml:space="preserve"> </w:t>
      </w:r>
      <w:r w:rsidRPr="009B5591">
        <w:rPr>
          <w:rFonts w:eastAsia="Bookman-Light"/>
        </w:rPr>
        <w:t>for critical bugs in live production systems.</w:t>
      </w:r>
    </w:p>
    <w:p w:rsidR="009B5591" w:rsidRPr="009B5591" w:rsidRDefault="009B5591" w:rsidP="007B5E8A">
      <w:pPr>
        <w:pStyle w:val="Body"/>
        <w:numPr>
          <w:ilvl w:val="0"/>
          <w:numId w:val="2"/>
        </w:numPr>
        <w:rPr>
          <w:rFonts w:eastAsia="Bookman-Light"/>
        </w:rPr>
      </w:pPr>
      <w:r w:rsidRPr="009B5591">
        <w:rPr>
          <w:rFonts w:eastAsia="Bookman-Light"/>
        </w:rPr>
        <w:t>Metadata can be expressed in a manner that’s much closer to the</w:t>
      </w:r>
      <w:r w:rsidRPr="009B5591">
        <w:rPr>
          <w:rFonts w:eastAsia="Bookman-Light"/>
          <w:lang w:val="en-AU"/>
        </w:rPr>
        <w:t xml:space="preserve"> </w:t>
      </w:r>
      <w:r w:rsidRPr="009B5591">
        <w:rPr>
          <w:rFonts w:eastAsia="Bookman-Light"/>
        </w:rPr>
        <w:t>problem domain than a general-purpose programming language</w:t>
      </w:r>
      <w:r w:rsidRPr="009B5591">
        <w:rPr>
          <w:rFonts w:eastAsia="Bookman-Light"/>
          <w:lang w:val="en-AU"/>
        </w:rPr>
        <w:t xml:space="preserve"> </w:t>
      </w:r>
      <w:r w:rsidRPr="009B5591">
        <w:rPr>
          <w:rFonts w:eastAsia="Bookman-Light"/>
        </w:rPr>
        <w:t>might be.</w:t>
      </w:r>
      <w:r w:rsidRPr="009B5591">
        <w:rPr>
          <w:rFonts w:eastAsia="Bookman-Light"/>
          <w:lang w:val="en-AU"/>
        </w:rPr>
        <w:t xml:space="preserve"> </w:t>
      </w:r>
    </w:p>
    <w:p w:rsidR="009B5591" w:rsidRPr="009B5591" w:rsidRDefault="009B5591" w:rsidP="007B5E8A">
      <w:pPr>
        <w:pStyle w:val="Body"/>
        <w:numPr>
          <w:ilvl w:val="0"/>
          <w:numId w:val="2"/>
        </w:numPr>
      </w:pPr>
      <w:r w:rsidRPr="009B5591">
        <w:rPr>
          <w:rFonts w:eastAsia="Bookman-Light"/>
        </w:rPr>
        <w:t>You may even be able to implement several different projects using</w:t>
      </w:r>
      <w:r w:rsidRPr="009B5591">
        <w:rPr>
          <w:rFonts w:eastAsia="Bookman-Light"/>
          <w:lang w:val="en-AU"/>
        </w:rPr>
        <w:t xml:space="preserve"> </w:t>
      </w:r>
      <w:r w:rsidRPr="009B5591">
        <w:rPr>
          <w:rFonts w:eastAsia="Bookman-Light"/>
        </w:rPr>
        <w:t>the same application engine, but with different metadata.</w:t>
      </w:r>
    </w:p>
    <w:p w:rsidR="009B5591" w:rsidRDefault="009B5591" w:rsidP="00C7054D">
      <w:pPr>
        <w:pStyle w:val="Body"/>
        <w:rPr>
          <w:rFonts w:eastAsia="Bookman-Light"/>
          <w:lang w:val="en-AU"/>
        </w:rPr>
      </w:pPr>
      <w:r>
        <w:rPr>
          <w:rFonts w:eastAsia="Bookman-Light"/>
          <w:lang w:val="en-AU"/>
        </w:rPr>
        <w:t xml:space="preserve">Implementation Notes: </w:t>
      </w:r>
    </w:p>
    <w:p w:rsidR="009B5591" w:rsidRPr="009B5591" w:rsidRDefault="009B5591" w:rsidP="007B5E8A">
      <w:pPr>
        <w:pStyle w:val="Body"/>
        <w:numPr>
          <w:ilvl w:val="0"/>
          <w:numId w:val="2"/>
        </w:numPr>
        <w:rPr>
          <w:lang w:val="en-AU"/>
        </w:rPr>
      </w:pPr>
      <w:r>
        <w:rPr>
          <w:rFonts w:eastAsia="Bookman-Light"/>
          <w:lang w:val="en-AU"/>
        </w:rPr>
        <w:t xml:space="preserve">The best format for the metadata is in a text file. This way, users can look at it, understand and change it without running the program. </w:t>
      </w:r>
    </w:p>
    <w:p w:rsidR="009B5591" w:rsidRPr="009B5591" w:rsidRDefault="009B5591" w:rsidP="007B5E8A">
      <w:pPr>
        <w:pStyle w:val="Body"/>
        <w:numPr>
          <w:ilvl w:val="0"/>
          <w:numId w:val="2"/>
        </w:numPr>
        <w:rPr>
          <w:lang w:val="en-AU"/>
        </w:rPr>
      </w:pPr>
      <w:r>
        <w:rPr>
          <w:rFonts w:eastAsia="Bookman-Light"/>
          <w:lang w:val="en-AU"/>
        </w:rPr>
        <w:t>You can load and configure the program according to the metadata on startup. However, if it’s a long-running server for example, you might want to enable it to re-configure while running so you won’t have to restart it if the configuration has changed.</w:t>
      </w:r>
    </w:p>
    <w:p w:rsidR="009B5591" w:rsidRPr="00DE41AA" w:rsidRDefault="009B5591" w:rsidP="00C7054D">
      <w:pPr>
        <w:pStyle w:val="Body"/>
        <w:rPr>
          <w:rFonts w:eastAsia="Bookman-Light"/>
          <w:b/>
          <w:bCs/>
          <w:lang w:val="en-AU"/>
        </w:rPr>
      </w:pPr>
      <w:r w:rsidRPr="00DE41AA">
        <w:rPr>
          <w:rFonts w:eastAsia="Bookman-Light"/>
          <w:b/>
          <w:bCs/>
          <w:lang w:val="en-AU"/>
        </w:rPr>
        <w:t>Examples:</w:t>
      </w:r>
    </w:p>
    <w:p w:rsidR="009B5591" w:rsidRPr="009B5591" w:rsidRDefault="009B5591" w:rsidP="007B5E8A">
      <w:pPr>
        <w:pStyle w:val="Body"/>
        <w:numPr>
          <w:ilvl w:val="0"/>
          <w:numId w:val="2"/>
        </w:numPr>
        <w:rPr>
          <w:lang w:val="en-AU"/>
        </w:rPr>
      </w:pPr>
      <w:r>
        <w:rPr>
          <w:rFonts w:eastAsia="Bookman-Light"/>
          <w:lang w:val="en-AU"/>
        </w:rPr>
        <w:t>Parameters of the serial port to use (COM-PORT, bits, parity etc)</w:t>
      </w:r>
    </w:p>
    <w:p w:rsidR="009B5591" w:rsidRDefault="009B5591" w:rsidP="007B5E8A">
      <w:pPr>
        <w:pStyle w:val="Body"/>
        <w:numPr>
          <w:ilvl w:val="0"/>
          <w:numId w:val="2"/>
        </w:numPr>
        <w:rPr>
          <w:lang w:val="en-AU"/>
        </w:rPr>
      </w:pPr>
      <w:r>
        <w:rPr>
          <w:lang w:val="en-AU"/>
        </w:rPr>
        <w:t>Sample values and results for use in unit testing.</w:t>
      </w:r>
    </w:p>
    <w:p w:rsidR="0034598E" w:rsidRDefault="0034598E" w:rsidP="00C7054D">
      <w:pPr>
        <w:pStyle w:val="Heading2"/>
        <w:rPr>
          <w:rFonts w:eastAsia="Bookman-Light"/>
        </w:rPr>
      </w:pPr>
      <w:r>
        <w:rPr>
          <w:rFonts w:eastAsia="Bookman-Light"/>
        </w:rPr>
        <w:t>Temporal Coupling</w:t>
      </w:r>
    </w:p>
    <w:p w:rsidR="0034598E" w:rsidRDefault="0034598E" w:rsidP="00C7054D">
      <w:pPr>
        <w:pStyle w:val="Body"/>
        <w:rPr>
          <w:rFonts w:eastAsia="Bookman-Light"/>
        </w:rPr>
      </w:pPr>
      <w:r>
        <w:rPr>
          <w:rFonts w:eastAsia="Bookman-Light"/>
        </w:rPr>
        <w:t>Time is an often ignored aspect of software architectures.</w:t>
      </w:r>
    </w:p>
    <w:p w:rsidR="0034598E" w:rsidRDefault="0034598E" w:rsidP="00C7054D">
      <w:pPr>
        <w:pStyle w:val="Body"/>
        <w:rPr>
          <w:rFonts w:eastAsia="Bookman-Light"/>
        </w:rPr>
      </w:pPr>
      <w:r>
        <w:rPr>
          <w:rFonts w:eastAsia="Bookman-Light"/>
        </w:rPr>
        <w:t>There are two aspects of time that are important to us: concurrency</w:t>
      </w:r>
      <w:r>
        <w:rPr>
          <w:rFonts w:eastAsia="Bookman-Light"/>
          <w:lang w:val="en-AU"/>
        </w:rPr>
        <w:t xml:space="preserve"> </w:t>
      </w:r>
      <w:r>
        <w:rPr>
          <w:rFonts w:eastAsia="Bookman-Light"/>
        </w:rPr>
        <w:t>(things happening at the same time) and ordering (the relative positions</w:t>
      </w:r>
      <w:r>
        <w:rPr>
          <w:rFonts w:eastAsia="Bookman-Light"/>
          <w:lang w:val="en-AU"/>
        </w:rPr>
        <w:t xml:space="preserve"> </w:t>
      </w:r>
      <w:r>
        <w:rPr>
          <w:rFonts w:eastAsia="Bookman-Light"/>
        </w:rPr>
        <w:t>of things in time).</w:t>
      </w:r>
    </w:p>
    <w:p w:rsidR="0034598E" w:rsidRDefault="0034598E" w:rsidP="00C7054D">
      <w:pPr>
        <w:pStyle w:val="Heading3"/>
        <w:rPr>
          <w:rFonts w:eastAsia="Bookman-Light"/>
          <w:lang w:val="en-AU"/>
        </w:rPr>
      </w:pPr>
      <w:r>
        <w:rPr>
          <w:rFonts w:eastAsia="Bookman-Light"/>
          <w:lang w:val="en-AU"/>
        </w:rPr>
        <w:lastRenderedPageBreak/>
        <w:t>Workflow</w:t>
      </w:r>
    </w:p>
    <w:p w:rsidR="0034598E" w:rsidRDefault="0034598E" w:rsidP="00C7054D">
      <w:pPr>
        <w:pStyle w:val="Body"/>
        <w:rPr>
          <w:rFonts w:eastAsia="Bookman-Light"/>
          <w:color w:val="252525"/>
        </w:rPr>
      </w:pPr>
      <w:r>
        <w:rPr>
          <w:rFonts w:eastAsia="Bookman-Light"/>
        </w:rPr>
        <w:t xml:space="preserve">On many projects, we need to model and </w:t>
      </w:r>
      <w:r w:rsidR="00E762A6">
        <w:rPr>
          <w:rFonts w:eastAsia="Bookman-Light"/>
        </w:rPr>
        <w:t>analy</w:t>
      </w:r>
      <w:r w:rsidR="00E762A6">
        <w:rPr>
          <w:rFonts w:eastAsia="Bookman-Light"/>
          <w:lang w:val="en-AU"/>
        </w:rPr>
        <w:t>se</w:t>
      </w:r>
      <w:r>
        <w:rPr>
          <w:rFonts w:eastAsia="Bookman-Light"/>
        </w:rPr>
        <w:t xml:space="preserve"> the users’</w:t>
      </w:r>
      <w:r>
        <w:rPr>
          <w:rFonts w:eastAsia="Bookman-Light"/>
          <w:lang w:val="en-AU"/>
        </w:rPr>
        <w:t xml:space="preserve"> </w:t>
      </w:r>
      <w:r>
        <w:rPr>
          <w:rFonts w:eastAsia="Bookman-Light"/>
        </w:rPr>
        <w:t>workflows</w:t>
      </w:r>
      <w:r>
        <w:rPr>
          <w:rFonts w:eastAsia="Bookman-Light"/>
          <w:lang w:val="en-AU"/>
        </w:rPr>
        <w:t xml:space="preserve"> </w:t>
      </w:r>
      <w:r>
        <w:rPr>
          <w:rFonts w:eastAsia="Bookman-Light"/>
        </w:rPr>
        <w:t xml:space="preserve">as part of requirements analysis. We’d like to find out what </w:t>
      </w:r>
      <w:r>
        <w:rPr>
          <w:rFonts w:ascii="Bookman-LightItalic" w:eastAsia="Bookman-Light" w:hAnsi="Bookman-LightItalic" w:cs="Bookman-LightItalic"/>
          <w:i/>
          <w:iCs/>
        </w:rPr>
        <w:t xml:space="preserve">can </w:t>
      </w:r>
      <w:r>
        <w:rPr>
          <w:rFonts w:eastAsia="Bookman-Light"/>
        </w:rPr>
        <w:t>happen</w:t>
      </w:r>
      <w:r>
        <w:rPr>
          <w:rFonts w:eastAsia="Bookman-Light"/>
          <w:lang w:val="en-AU"/>
        </w:rPr>
        <w:t xml:space="preserve"> </w:t>
      </w:r>
      <w:r>
        <w:rPr>
          <w:rFonts w:eastAsia="Bookman-Light"/>
        </w:rPr>
        <w:t>at the same time, and what must happen in a strict order. One way to</w:t>
      </w:r>
      <w:r>
        <w:rPr>
          <w:rFonts w:eastAsia="Bookman-Light"/>
          <w:lang w:val="en-AU"/>
        </w:rPr>
        <w:t xml:space="preserve"> </w:t>
      </w:r>
      <w:r>
        <w:rPr>
          <w:rFonts w:eastAsia="Bookman-Light"/>
        </w:rPr>
        <w:t>do this is to capture their description of workflow using a notation such</w:t>
      </w:r>
      <w:r>
        <w:rPr>
          <w:rFonts w:eastAsia="Bookman-Light"/>
          <w:lang w:val="en-AU"/>
        </w:rPr>
        <w:t xml:space="preserve"> </w:t>
      </w:r>
      <w:r>
        <w:rPr>
          <w:rFonts w:eastAsia="Bookman-Light"/>
        </w:rPr>
        <w:t xml:space="preserve">as the </w:t>
      </w:r>
      <w:r>
        <w:rPr>
          <w:rFonts w:ascii="Bookman-LightItalic" w:eastAsia="Bookman-Light" w:hAnsi="Bookman-LightItalic" w:cs="Bookman-LightItalic"/>
          <w:i/>
          <w:iCs/>
        </w:rPr>
        <w:t>UML activity diagram</w:t>
      </w:r>
      <w:r>
        <w:rPr>
          <w:rFonts w:ascii="Bookman-LightItalic" w:eastAsia="Bookman-Light" w:hAnsi="Bookman-LightItalic" w:cs="Bookman-LightItalic"/>
          <w:i/>
          <w:iCs/>
          <w:lang w:val="en-AU"/>
        </w:rPr>
        <w:t xml:space="preserve"> </w:t>
      </w:r>
      <w:r>
        <w:rPr>
          <w:rFonts w:eastAsia="Bookman-Light"/>
          <w:color w:val="252525"/>
        </w:rPr>
        <w:t>You can use activity diagrams to maximize parallelism by identifying</w:t>
      </w:r>
      <w:r>
        <w:rPr>
          <w:rFonts w:eastAsia="Bookman-Light"/>
          <w:color w:val="252525"/>
          <w:lang w:val="en-AU"/>
        </w:rPr>
        <w:t xml:space="preserve"> </w:t>
      </w:r>
      <w:r>
        <w:rPr>
          <w:rFonts w:eastAsia="Bookman-Light"/>
          <w:color w:val="252525"/>
        </w:rPr>
        <w:t xml:space="preserve">activities that </w:t>
      </w:r>
      <w:r>
        <w:rPr>
          <w:rFonts w:ascii="Bookman-LightItalic" w:eastAsia="Bookman-Light" w:hAnsi="Bookman-LightItalic" w:cs="Bookman-LightItalic"/>
          <w:i/>
          <w:iCs/>
          <w:color w:val="252525"/>
        </w:rPr>
        <w:t xml:space="preserve">could be </w:t>
      </w:r>
      <w:r>
        <w:rPr>
          <w:rFonts w:eastAsia="Bookman-Light"/>
          <w:color w:val="252525"/>
        </w:rPr>
        <w:t xml:space="preserve">performed in parallel, but </w:t>
      </w:r>
      <w:proofErr w:type="spellStart"/>
      <w:r>
        <w:rPr>
          <w:rFonts w:eastAsia="Bookman-Light"/>
          <w:color w:val="252525"/>
        </w:rPr>
        <w:t>aren</w:t>
      </w:r>
      <w:proofErr w:type="spellEnd"/>
      <w:r>
        <w:rPr>
          <w:rFonts w:eastAsia="Bookman-Light"/>
          <w:color w:val="252525"/>
          <w:lang w:val="en-AU"/>
        </w:rPr>
        <w:t>’</w:t>
      </w:r>
      <w:r>
        <w:rPr>
          <w:rFonts w:eastAsia="Bookman-Light"/>
          <w:color w:val="252525"/>
        </w:rPr>
        <w:t>t.</w:t>
      </w:r>
    </w:p>
    <w:p w:rsidR="0034598E" w:rsidRPr="002B744E" w:rsidRDefault="002B744E" w:rsidP="00C7054D">
      <w:pPr>
        <w:pStyle w:val="Heading3"/>
        <w:rPr>
          <w:rFonts w:eastAsia="Bookman-Light"/>
        </w:rPr>
      </w:pPr>
      <w:r>
        <w:rPr>
          <w:rFonts w:eastAsiaTheme="minorHAnsi"/>
          <w:lang w:val="en-AU"/>
        </w:rPr>
        <w:t>Design Using Services</w:t>
      </w:r>
    </w:p>
    <w:p w:rsidR="0034598E" w:rsidRPr="0034598E" w:rsidRDefault="0034598E" w:rsidP="00C7054D">
      <w:pPr>
        <w:pStyle w:val="Body"/>
        <w:rPr>
          <w:rFonts w:eastAsia="Bookman-Light"/>
          <w:lang w:val="en-AU"/>
        </w:rPr>
      </w:pPr>
      <w:r>
        <w:rPr>
          <w:rFonts w:eastAsia="Bookman-Light"/>
          <w:lang w:val="en-AU"/>
        </w:rPr>
        <w:t>A</w:t>
      </w:r>
      <w:r>
        <w:rPr>
          <w:rFonts w:eastAsia="Bookman-Light"/>
        </w:rPr>
        <w:t xml:space="preserve"> way to get quick and dirty load balancing</w:t>
      </w:r>
      <w:r>
        <w:rPr>
          <w:rFonts w:eastAsia="Bookman-Light"/>
          <w:lang w:val="en-AU"/>
        </w:rPr>
        <w:t>:</w:t>
      </w:r>
    </w:p>
    <w:p w:rsidR="0034598E" w:rsidRDefault="0034598E" w:rsidP="00C7054D">
      <w:pPr>
        <w:pStyle w:val="Body"/>
        <w:rPr>
          <w:rFonts w:eastAsia="Bookman-Light"/>
        </w:rPr>
      </w:pPr>
      <w:r>
        <w:rPr>
          <w:rFonts w:eastAsia="Bookman-Light"/>
          <w:lang w:val="en-AU"/>
        </w:rPr>
        <w:t>A</w:t>
      </w:r>
      <w:r>
        <w:rPr>
          <w:rFonts w:eastAsia="Bookman-Light"/>
        </w:rPr>
        <w:t xml:space="preserve">mong multiple consumer processes: the </w:t>
      </w:r>
      <w:r>
        <w:rPr>
          <w:rFonts w:ascii="Bookman-LightItalic" w:eastAsia="Bookman-Light" w:hAnsi="Bookman-LightItalic" w:cs="Bookman-LightItalic"/>
          <w:i/>
          <w:iCs/>
        </w:rPr>
        <w:t xml:space="preserve">hungry consumer </w:t>
      </w:r>
      <w:r>
        <w:rPr>
          <w:rFonts w:eastAsia="Bookman-Light"/>
        </w:rPr>
        <w:t>model:</w:t>
      </w:r>
    </w:p>
    <w:p w:rsidR="0034598E" w:rsidRDefault="0034598E" w:rsidP="00C7054D">
      <w:pPr>
        <w:pStyle w:val="Body"/>
        <w:rPr>
          <w:rFonts w:eastAsia="Bookman-Light"/>
        </w:rPr>
      </w:pPr>
      <w:r>
        <w:rPr>
          <w:rFonts w:eastAsia="Bookman-Light"/>
        </w:rPr>
        <w:t>In a hungry consumer model, you replace the central scheduler with a</w:t>
      </w:r>
      <w:r>
        <w:rPr>
          <w:rFonts w:eastAsia="Bookman-Light"/>
          <w:lang w:val="en-AU"/>
        </w:rPr>
        <w:t xml:space="preserve"> </w:t>
      </w:r>
      <w:r>
        <w:rPr>
          <w:rFonts w:eastAsia="Bookman-Light"/>
        </w:rPr>
        <w:t>number of independent consumer tasks and a centralized work queue.</w:t>
      </w:r>
      <w:r>
        <w:rPr>
          <w:rFonts w:eastAsia="Bookman-Light"/>
          <w:lang w:val="en-AU"/>
        </w:rPr>
        <w:t xml:space="preserve"> </w:t>
      </w:r>
      <w:r>
        <w:rPr>
          <w:rFonts w:eastAsia="Bookman-Light"/>
        </w:rPr>
        <w:t>Each consumer task grabs a piece from the work queue and goes on</w:t>
      </w:r>
      <w:r>
        <w:rPr>
          <w:rFonts w:eastAsia="Bookman-Light"/>
          <w:lang w:val="en-AU"/>
        </w:rPr>
        <w:t xml:space="preserve"> </w:t>
      </w:r>
      <w:r>
        <w:rPr>
          <w:rFonts w:eastAsia="Bookman-Light"/>
        </w:rPr>
        <w:t>about the business of processing it. As each task finishes its work, it</w:t>
      </w:r>
      <w:r>
        <w:rPr>
          <w:rFonts w:eastAsia="Bookman-Light"/>
          <w:lang w:val="en-AU"/>
        </w:rPr>
        <w:t xml:space="preserve"> </w:t>
      </w:r>
      <w:r>
        <w:rPr>
          <w:rFonts w:eastAsia="Bookman-Light"/>
        </w:rPr>
        <w:t>goes back to the queue for some more. This way, if any particular task</w:t>
      </w:r>
      <w:r>
        <w:rPr>
          <w:rFonts w:eastAsia="Bookman-Light"/>
          <w:lang w:val="en-AU"/>
        </w:rPr>
        <w:t xml:space="preserve"> </w:t>
      </w:r>
      <w:r>
        <w:rPr>
          <w:rFonts w:eastAsia="Bookman-Light"/>
        </w:rPr>
        <w:t>gets bogged down, the others can pick up the slack, and each individual</w:t>
      </w:r>
      <w:r>
        <w:rPr>
          <w:rFonts w:eastAsia="Bookman-Light"/>
          <w:lang w:val="en-AU"/>
        </w:rPr>
        <w:t xml:space="preserve"> </w:t>
      </w:r>
      <w:r>
        <w:rPr>
          <w:rFonts w:eastAsia="Bookman-Light"/>
        </w:rPr>
        <w:t>component can proceed at its own pace. Each component is temporally</w:t>
      </w:r>
      <w:r>
        <w:rPr>
          <w:rFonts w:eastAsia="Bookman-Light"/>
          <w:lang w:val="en-AU"/>
        </w:rPr>
        <w:t xml:space="preserve"> </w:t>
      </w:r>
      <w:r>
        <w:rPr>
          <w:rFonts w:eastAsia="Bookman-Light"/>
        </w:rPr>
        <w:t>decoupled from the others.</w:t>
      </w:r>
    </w:p>
    <w:p w:rsidR="002B744E" w:rsidRDefault="002B744E" w:rsidP="00C7054D">
      <w:pPr>
        <w:pStyle w:val="Heading3"/>
        <w:rPr>
          <w:rFonts w:eastAsiaTheme="minorHAnsi"/>
          <w:lang w:val="en-AU"/>
        </w:rPr>
      </w:pPr>
      <w:r>
        <w:rPr>
          <w:rFonts w:eastAsiaTheme="minorHAnsi"/>
          <w:lang w:val="en-AU"/>
        </w:rPr>
        <w:t>Design for Concurrency</w:t>
      </w:r>
    </w:p>
    <w:p w:rsidR="002B744E" w:rsidRDefault="002B744E" w:rsidP="00C7054D">
      <w:pPr>
        <w:pStyle w:val="Body"/>
        <w:rPr>
          <w:rFonts w:eastAsia="Bookman-Light"/>
        </w:rPr>
      </w:pPr>
      <w:r>
        <w:rPr>
          <w:rFonts w:eastAsia="Bookman-Light"/>
        </w:rPr>
        <w:t>With linear code, it’</w:t>
      </w:r>
      <w:r>
        <w:rPr>
          <w:rFonts w:eastAsia="Bookman-Light"/>
          <w:lang w:val="en-AU"/>
        </w:rPr>
        <w:t>s</w:t>
      </w:r>
      <w:r>
        <w:rPr>
          <w:rFonts w:eastAsia="Bookman-Light"/>
        </w:rPr>
        <w:t xml:space="preserve"> easy to make assumptions that lead to sloppy</w:t>
      </w:r>
      <w:r>
        <w:rPr>
          <w:rFonts w:eastAsia="Bookman-Light"/>
          <w:lang w:val="en-AU"/>
        </w:rPr>
        <w:t xml:space="preserve"> </w:t>
      </w:r>
      <w:r>
        <w:rPr>
          <w:rFonts w:eastAsia="Bookman-Light"/>
        </w:rPr>
        <w:t>programming. But concurrency forces you to think through things a bit</w:t>
      </w:r>
      <w:r>
        <w:rPr>
          <w:rFonts w:eastAsia="Bookman-Light"/>
          <w:lang w:val="en-AU"/>
        </w:rPr>
        <w:t xml:space="preserve"> </w:t>
      </w:r>
      <w:r>
        <w:rPr>
          <w:rFonts w:eastAsia="Bookman-Light"/>
        </w:rPr>
        <w:t>more carefully</w:t>
      </w:r>
      <w:r>
        <w:rPr>
          <w:rFonts w:eastAsia="Bookman-Light" w:hint="eastAsia"/>
        </w:rPr>
        <w:t>—</w:t>
      </w:r>
      <w:r>
        <w:rPr>
          <w:rFonts w:eastAsia="Bookman-Light"/>
        </w:rPr>
        <w:t>you’re not alone at the party anymore. Because things</w:t>
      </w:r>
      <w:r>
        <w:rPr>
          <w:rFonts w:eastAsia="Bookman-Light"/>
          <w:lang w:val="en-AU"/>
        </w:rPr>
        <w:t xml:space="preserve"> </w:t>
      </w:r>
      <w:r>
        <w:rPr>
          <w:rFonts w:eastAsia="Bookman-Light"/>
        </w:rPr>
        <w:t xml:space="preserve">can now happen at the </w:t>
      </w:r>
      <w:r>
        <w:rPr>
          <w:rFonts w:eastAsia="Bookman-Light"/>
          <w:lang w:val="en-AU"/>
        </w:rPr>
        <w:t>“</w:t>
      </w:r>
      <w:r>
        <w:rPr>
          <w:rFonts w:eastAsia="Bookman-Light"/>
        </w:rPr>
        <w:t>same time,</w:t>
      </w:r>
      <w:r>
        <w:rPr>
          <w:rFonts w:eastAsia="Bookman-Light"/>
          <w:lang w:val="en-AU"/>
        </w:rPr>
        <w:t xml:space="preserve">” </w:t>
      </w:r>
      <w:r>
        <w:rPr>
          <w:rFonts w:eastAsia="Bookman-Light"/>
        </w:rPr>
        <w:t>you may suddenly see some time</w:t>
      </w:r>
      <w:r w:rsidR="00A1681E">
        <w:rPr>
          <w:rFonts w:eastAsia="Bookman-Light"/>
          <w:lang w:val="en-AU"/>
        </w:rPr>
        <w:t>-</w:t>
      </w:r>
      <w:r>
        <w:rPr>
          <w:rFonts w:eastAsia="Bookman-Light"/>
        </w:rPr>
        <w:t>based</w:t>
      </w:r>
      <w:r>
        <w:rPr>
          <w:rFonts w:eastAsia="Bookman-Light"/>
          <w:lang w:val="en-AU"/>
        </w:rPr>
        <w:t xml:space="preserve"> </w:t>
      </w:r>
      <w:r>
        <w:rPr>
          <w:rFonts w:eastAsia="Bookman-Light"/>
        </w:rPr>
        <w:t>dependencies.</w:t>
      </w:r>
    </w:p>
    <w:p w:rsidR="002B744E" w:rsidRDefault="002B744E" w:rsidP="00C7054D">
      <w:pPr>
        <w:pStyle w:val="Body"/>
        <w:rPr>
          <w:rFonts w:eastAsia="Bookman-Light"/>
        </w:rPr>
      </w:pPr>
      <w:r>
        <w:rPr>
          <w:rFonts w:eastAsia="Bookman-Light"/>
        </w:rPr>
        <w:t xml:space="preserve">To begin with, </w:t>
      </w:r>
      <w:r w:rsidRPr="00A1681E">
        <w:rPr>
          <w:rFonts w:eastAsia="Bookman-Light"/>
          <w:b/>
          <w:bCs/>
        </w:rPr>
        <w:t>any global or static variables must be protected from</w:t>
      </w:r>
      <w:r w:rsidRPr="00A1681E">
        <w:rPr>
          <w:rFonts w:eastAsia="Bookman-Light"/>
          <w:b/>
          <w:bCs/>
          <w:lang w:val="en-AU"/>
        </w:rPr>
        <w:t xml:space="preserve"> </w:t>
      </w:r>
      <w:r w:rsidRPr="00A1681E">
        <w:rPr>
          <w:rFonts w:eastAsia="Bookman-Light"/>
          <w:b/>
          <w:bCs/>
        </w:rPr>
        <w:t>concurrent access.</w:t>
      </w:r>
    </w:p>
    <w:p w:rsidR="002B744E" w:rsidRDefault="002B744E" w:rsidP="00C7054D">
      <w:pPr>
        <w:pStyle w:val="Body"/>
        <w:rPr>
          <w:rFonts w:eastAsia="Bookman-Light"/>
        </w:rPr>
      </w:pPr>
      <w:r>
        <w:rPr>
          <w:rFonts w:eastAsia="Bookman-Light"/>
        </w:rPr>
        <w:t xml:space="preserve">In addition, </w:t>
      </w:r>
      <w:r w:rsidRPr="00A1681E">
        <w:rPr>
          <w:rFonts w:eastAsia="Bookman-Light"/>
          <w:b/>
          <w:bCs/>
        </w:rPr>
        <w:t>you need to make</w:t>
      </w:r>
      <w:r w:rsidRPr="00A1681E">
        <w:rPr>
          <w:rFonts w:eastAsia="Bookman-Light"/>
          <w:b/>
          <w:bCs/>
          <w:lang w:val="en-AU"/>
        </w:rPr>
        <w:t xml:space="preserve"> </w:t>
      </w:r>
      <w:r w:rsidRPr="00A1681E">
        <w:rPr>
          <w:rFonts w:eastAsia="Bookman-Light"/>
          <w:b/>
          <w:bCs/>
        </w:rPr>
        <w:t xml:space="preserve">sure that </w:t>
      </w:r>
      <w:r w:rsidR="00A1681E" w:rsidRPr="00A1681E">
        <w:rPr>
          <w:rFonts w:eastAsia="Bookman-Light"/>
          <w:b/>
          <w:bCs/>
          <w:lang w:val="en-AU"/>
        </w:rPr>
        <w:t>your objects are always in a consistent and meaningful state.</w:t>
      </w:r>
      <w:r w:rsidR="00A1681E">
        <w:rPr>
          <w:rFonts w:eastAsia="Bookman-Light"/>
          <w:lang w:val="en-AU"/>
        </w:rPr>
        <w:t xml:space="preserve"> I need to make sure that </w:t>
      </w:r>
      <w:r>
        <w:rPr>
          <w:rFonts w:eastAsia="Bookman-Light"/>
        </w:rPr>
        <w:t>you present consistent state information, regardless of the</w:t>
      </w:r>
      <w:r>
        <w:rPr>
          <w:rFonts w:eastAsia="Bookman-Light"/>
          <w:lang w:val="en-AU"/>
        </w:rPr>
        <w:t xml:space="preserve"> </w:t>
      </w:r>
      <w:r>
        <w:rPr>
          <w:rFonts w:eastAsia="Bookman-Light"/>
        </w:rPr>
        <w:t>order of calls. For example, when is it valid to query the state of your</w:t>
      </w:r>
      <w:r>
        <w:rPr>
          <w:rFonts w:eastAsia="Bookman-Light"/>
          <w:lang w:val="en-AU"/>
        </w:rPr>
        <w:t xml:space="preserve"> </w:t>
      </w:r>
      <w:r>
        <w:rPr>
          <w:rFonts w:eastAsia="Bookman-Light"/>
        </w:rPr>
        <w:t>object? If your object is in an invalid state between certain calls, you</w:t>
      </w:r>
      <w:r>
        <w:rPr>
          <w:rFonts w:eastAsia="Bookman-Light"/>
          <w:lang w:val="en-AU"/>
        </w:rPr>
        <w:t xml:space="preserve"> </w:t>
      </w:r>
      <w:r>
        <w:rPr>
          <w:rFonts w:eastAsia="Bookman-Light"/>
        </w:rPr>
        <w:t>may be relying on a coincidence that no one can call your object at that</w:t>
      </w:r>
      <w:r>
        <w:rPr>
          <w:rFonts w:eastAsia="Bookman-Light"/>
          <w:lang w:val="en-AU"/>
        </w:rPr>
        <w:t xml:space="preserve"> </w:t>
      </w:r>
      <w:r>
        <w:rPr>
          <w:rFonts w:eastAsia="Bookman-Light"/>
        </w:rPr>
        <w:t>point in time.</w:t>
      </w:r>
    </w:p>
    <w:p w:rsidR="00A1681E" w:rsidRDefault="00A1681E" w:rsidP="00C7054D">
      <w:pPr>
        <w:pStyle w:val="Heading3"/>
        <w:rPr>
          <w:rFonts w:eastAsiaTheme="minorHAnsi"/>
          <w:lang w:val="en-AU"/>
        </w:rPr>
      </w:pPr>
      <w:r>
        <w:rPr>
          <w:rFonts w:eastAsiaTheme="minorHAnsi"/>
          <w:lang w:val="en-AU"/>
        </w:rPr>
        <w:t>Cleaner Interfaces</w:t>
      </w:r>
    </w:p>
    <w:p w:rsidR="00A1681E" w:rsidRDefault="00A1681E" w:rsidP="00C7054D">
      <w:pPr>
        <w:pStyle w:val="Body"/>
        <w:rPr>
          <w:rFonts w:eastAsia="Bookman-Light"/>
        </w:rPr>
      </w:pPr>
      <w:r>
        <w:rPr>
          <w:rFonts w:eastAsia="Bookman-Light"/>
        </w:rPr>
        <w:t>Thinking about concurrency and time-ordered dependencies can lead</w:t>
      </w:r>
      <w:r w:rsidR="00EC63E0">
        <w:rPr>
          <w:rFonts w:eastAsia="Bookman-Light"/>
          <w:lang w:val="en-AU"/>
        </w:rPr>
        <w:t xml:space="preserve"> </w:t>
      </w:r>
      <w:r>
        <w:rPr>
          <w:rFonts w:eastAsia="Bookman-Light"/>
        </w:rPr>
        <w:t>you to design cleaner interfaces as well.</w:t>
      </w:r>
    </w:p>
    <w:p w:rsidR="00EC63E0" w:rsidRDefault="00EC63E0" w:rsidP="00C7054D">
      <w:pPr>
        <w:pStyle w:val="Body"/>
        <w:rPr>
          <w:rStyle w:val="CodeChar"/>
          <w:rFonts w:eastAsia="Bookman-Light"/>
          <w:lang w:val="en-AU"/>
        </w:rPr>
      </w:pPr>
      <w:r>
        <w:rPr>
          <w:rFonts w:eastAsia="Bookman-Light"/>
          <w:lang w:val="en-AU"/>
        </w:rPr>
        <w:t xml:space="preserve">An example on non-thread safe code and how not to do things is the C library function </w:t>
      </w:r>
      <w:proofErr w:type="spellStart"/>
      <w:r w:rsidRPr="00EC63E0">
        <w:rPr>
          <w:rStyle w:val="CodeChar"/>
          <w:rFonts w:eastAsia="Bookman-Light"/>
        </w:rPr>
        <w:t>strtok</w:t>
      </w:r>
      <w:proofErr w:type="spellEnd"/>
      <w:r>
        <w:rPr>
          <w:rStyle w:val="CodeChar"/>
          <w:rFonts w:eastAsia="Bookman-Light"/>
          <w:lang w:val="en-AU"/>
        </w:rPr>
        <w:t>.</w:t>
      </w:r>
    </w:p>
    <w:p w:rsidR="00EC63E0" w:rsidRDefault="00EC63E0" w:rsidP="00C7054D">
      <w:pPr>
        <w:pStyle w:val="Body"/>
        <w:rPr>
          <w:rStyle w:val="CodeChar"/>
          <w:rFonts w:eastAsiaTheme="minorHAnsi"/>
        </w:rPr>
      </w:pPr>
      <w:r>
        <w:rPr>
          <w:lang w:val="en-AU"/>
        </w:rPr>
        <w:t xml:space="preserve">An example of how to design a string tokens extractor in a better, thread-safe way is the Java library class </w:t>
      </w:r>
      <w:proofErr w:type="spellStart"/>
      <w:r w:rsidRPr="00EC63E0">
        <w:rPr>
          <w:rStyle w:val="CodeChar"/>
          <w:rFonts w:eastAsiaTheme="minorHAnsi"/>
        </w:rPr>
        <w:t>StringTokenizer</w:t>
      </w:r>
      <w:proofErr w:type="spellEnd"/>
    </w:p>
    <w:p w:rsidR="00EC63E0" w:rsidRDefault="00F230E6" w:rsidP="00C7054D">
      <w:pPr>
        <w:pStyle w:val="Heading3"/>
        <w:rPr>
          <w:lang w:val="en-AU"/>
        </w:rPr>
      </w:pPr>
      <w:r>
        <w:rPr>
          <w:lang w:val="en-AU"/>
        </w:rPr>
        <w:lastRenderedPageBreak/>
        <w:t>Deployment</w:t>
      </w:r>
    </w:p>
    <w:p w:rsidR="009970F0" w:rsidRDefault="009970F0" w:rsidP="00C7054D">
      <w:pPr>
        <w:pStyle w:val="Body"/>
        <w:rPr>
          <w:rFonts w:eastAsia="Bookman-Light"/>
          <w:lang w:val="en-AU"/>
        </w:rPr>
      </w:pPr>
      <w:r>
        <w:rPr>
          <w:rFonts w:eastAsia="Bookman-Light"/>
        </w:rPr>
        <w:t>Once you’ve designed an architecture with an element of concurrency,</w:t>
      </w:r>
      <w:r>
        <w:rPr>
          <w:rFonts w:eastAsia="Bookman-Light"/>
          <w:lang w:val="en-AU"/>
        </w:rPr>
        <w:t xml:space="preserve"> </w:t>
      </w:r>
      <w:r>
        <w:rPr>
          <w:rFonts w:eastAsia="Bookman-Light"/>
        </w:rPr>
        <w:t xml:space="preserve">it becomes easier to think about handling </w:t>
      </w:r>
      <w:r>
        <w:rPr>
          <w:rFonts w:ascii="Bookman-LightItalic" w:eastAsia="Bookman-Light" w:hAnsi="Bookman-LightItalic" w:cs="Bookman-LightItalic"/>
          <w:i/>
          <w:iCs/>
        </w:rPr>
        <w:t xml:space="preserve">many </w:t>
      </w:r>
      <w:r>
        <w:rPr>
          <w:rFonts w:eastAsia="Bookman-Light"/>
        </w:rPr>
        <w:t>concurrent services:</w:t>
      </w:r>
      <w:r>
        <w:rPr>
          <w:rFonts w:eastAsia="Bookman-Light"/>
          <w:lang w:val="en-AU"/>
        </w:rPr>
        <w:t xml:space="preserve"> </w:t>
      </w:r>
    </w:p>
    <w:p w:rsidR="009970F0" w:rsidRDefault="009970F0" w:rsidP="00C7054D">
      <w:pPr>
        <w:pStyle w:val="Body"/>
        <w:rPr>
          <w:rFonts w:eastAsia="Bookman-Light"/>
        </w:rPr>
      </w:pPr>
      <w:r>
        <w:rPr>
          <w:rFonts w:eastAsia="Bookman-Light"/>
        </w:rPr>
        <w:t>the model becomes pervasive.</w:t>
      </w:r>
    </w:p>
    <w:p w:rsidR="009970F0" w:rsidRDefault="009970F0" w:rsidP="00C7054D">
      <w:pPr>
        <w:pStyle w:val="Body"/>
        <w:rPr>
          <w:rFonts w:eastAsia="Bookman-Light"/>
        </w:rPr>
      </w:pPr>
      <w:r>
        <w:rPr>
          <w:rFonts w:eastAsia="Bookman-Light"/>
        </w:rPr>
        <w:t>Now you can be flexible as to how the application is deployed: standalone,</w:t>
      </w:r>
      <w:r>
        <w:rPr>
          <w:rFonts w:eastAsia="Bookman-Light"/>
          <w:lang w:val="en-AU"/>
        </w:rPr>
        <w:t xml:space="preserve"> </w:t>
      </w:r>
      <w:r>
        <w:rPr>
          <w:rFonts w:eastAsia="Bookman-Light"/>
        </w:rPr>
        <w:t xml:space="preserve">client-server, or </w:t>
      </w:r>
      <w:r>
        <w:rPr>
          <w:rFonts w:ascii="Bookman-LightItalic" w:eastAsia="Bookman-Light" w:hAnsi="Bookman-LightItalic" w:cs="Bookman-LightItalic"/>
          <w:i/>
          <w:iCs/>
        </w:rPr>
        <w:t>n</w:t>
      </w:r>
      <w:r>
        <w:rPr>
          <w:rFonts w:eastAsia="Bookman-Light"/>
        </w:rPr>
        <w:t>-tier. By architecting your system as independent</w:t>
      </w:r>
      <w:r>
        <w:rPr>
          <w:rFonts w:eastAsia="Bookman-Light"/>
          <w:lang w:val="en-AU"/>
        </w:rPr>
        <w:t xml:space="preserve"> </w:t>
      </w:r>
      <w:r>
        <w:rPr>
          <w:rFonts w:eastAsia="Bookman-Light"/>
        </w:rPr>
        <w:t>services, you can make the configuration dynamic as well.</w:t>
      </w:r>
      <w:r>
        <w:rPr>
          <w:rFonts w:eastAsia="Bookman-Light"/>
          <w:lang w:val="en-AU"/>
        </w:rPr>
        <w:t xml:space="preserve"> </w:t>
      </w:r>
      <w:r>
        <w:rPr>
          <w:rFonts w:eastAsia="Bookman-Light"/>
        </w:rPr>
        <w:t>By planning for concurrency, and decoupling operations in time, you</w:t>
      </w:r>
      <w:r>
        <w:rPr>
          <w:rFonts w:eastAsia="Bookman-Light"/>
          <w:lang w:val="en-AU"/>
        </w:rPr>
        <w:t xml:space="preserve"> </w:t>
      </w:r>
      <w:r>
        <w:rPr>
          <w:rFonts w:eastAsia="Bookman-Light"/>
        </w:rPr>
        <w:t>have all these options</w:t>
      </w:r>
      <w:r>
        <w:rPr>
          <w:rFonts w:eastAsia="Bookman-Light" w:hint="eastAsia"/>
        </w:rPr>
        <w:t>—</w:t>
      </w:r>
      <w:r>
        <w:rPr>
          <w:rFonts w:eastAsia="Bookman-Light"/>
        </w:rPr>
        <w:t>including the stand-alone option, where you</w:t>
      </w:r>
      <w:r>
        <w:rPr>
          <w:rFonts w:eastAsia="Bookman-Light"/>
          <w:lang w:val="en-AU"/>
        </w:rPr>
        <w:t xml:space="preserve"> </w:t>
      </w:r>
      <w:r>
        <w:rPr>
          <w:rFonts w:eastAsia="Bookman-Light"/>
        </w:rPr>
        <w:t xml:space="preserve">can choose </w:t>
      </w:r>
      <w:r>
        <w:rPr>
          <w:rFonts w:ascii="Bookman-LightItalic" w:eastAsia="Bookman-Light" w:hAnsi="Bookman-LightItalic" w:cs="Bookman-LightItalic"/>
          <w:i/>
          <w:iCs/>
        </w:rPr>
        <w:t xml:space="preserve">not </w:t>
      </w:r>
      <w:r>
        <w:rPr>
          <w:rFonts w:eastAsia="Bookman-Light"/>
        </w:rPr>
        <w:t>to be concurrent.</w:t>
      </w:r>
    </w:p>
    <w:p w:rsidR="00F230E6" w:rsidRDefault="009970F0" w:rsidP="00C7054D">
      <w:pPr>
        <w:pStyle w:val="Body"/>
        <w:rPr>
          <w:rFonts w:eastAsia="Bookman-Light"/>
        </w:rPr>
      </w:pPr>
      <w:r>
        <w:rPr>
          <w:rFonts w:eastAsia="Bookman-Light"/>
        </w:rPr>
        <w:t>Going the other way (trying to add concurrency to a non</w:t>
      </w:r>
      <w:r>
        <w:rPr>
          <w:rFonts w:eastAsia="Bookman-Light"/>
          <w:lang w:val="en-AU"/>
        </w:rPr>
        <w:t>-</w:t>
      </w:r>
      <w:r>
        <w:rPr>
          <w:rFonts w:eastAsia="Bookman-Light"/>
        </w:rPr>
        <w:t>concurrent</w:t>
      </w:r>
      <w:r>
        <w:rPr>
          <w:rFonts w:eastAsia="Bookman-Light"/>
          <w:lang w:val="en-AU"/>
        </w:rPr>
        <w:t xml:space="preserve"> </w:t>
      </w:r>
      <w:r>
        <w:rPr>
          <w:rFonts w:eastAsia="Bookman-Light"/>
        </w:rPr>
        <w:t xml:space="preserve">application) is </w:t>
      </w:r>
      <w:r>
        <w:rPr>
          <w:rFonts w:ascii="Bookman-LightItalic" w:eastAsia="Bookman-Light" w:hAnsi="Bookman-LightItalic" w:cs="Bookman-LightItalic"/>
          <w:i/>
          <w:iCs/>
        </w:rPr>
        <w:t xml:space="preserve">much </w:t>
      </w:r>
      <w:r>
        <w:rPr>
          <w:rFonts w:eastAsia="Bookman-Light"/>
        </w:rPr>
        <w:t>harder. If we design to allow for concurrency, w</w:t>
      </w:r>
      <w:r>
        <w:rPr>
          <w:rFonts w:eastAsia="Bookman-Light"/>
          <w:lang w:val="en-AU"/>
        </w:rPr>
        <w:t xml:space="preserve">e </w:t>
      </w:r>
      <w:r>
        <w:rPr>
          <w:rFonts w:eastAsia="Bookman-Light"/>
        </w:rPr>
        <w:t>can more easily meet scalability or performance requirements when the</w:t>
      </w:r>
      <w:r>
        <w:rPr>
          <w:rFonts w:eastAsia="Bookman-Light"/>
          <w:lang w:val="en-AU"/>
        </w:rPr>
        <w:t xml:space="preserve"> </w:t>
      </w:r>
      <w:r>
        <w:rPr>
          <w:rFonts w:eastAsia="Bookman-Light"/>
        </w:rPr>
        <w:t>time comes</w:t>
      </w:r>
      <w:r>
        <w:rPr>
          <w:rFonts w:eastAsia="Bookman-Light" w:hint="eastAsia"/>
        </w:rPr>
        <w:t>—</w:t>
      </w:r>
      <w:r>
        <w:rPr>
          <w:rFonts w:eastAsia="Bookman-Light"/>
        </w:rPr>
        <w:t>and if the time never comes, we still have the benefit of a</w:t>
      </w:r>
      <w:r>
        <w:rPr>
          <w:rFonts w:eastAsia="Bookman-Light"/>
          <w:lang w:val="en-AU"/>
        </w:rPr>
        <w:t xml:space="preserve"> </w:t>
      </w:r>
      <w:r>
        <w:rPr>
          <w:rFonts w:eastAsia="Bookman-Light"/>
        </w:rPr>
        <w:t>cleaner design.</w:t>
      </w:r>
    </w:p>
    <w:p w:rsidR="00C16D7D" w:rsidRDefault="00C16D7D" w:rsidP="00C7054D">
      <w:pPr>
        <w:pStyle w:val="Heading2"/>
        <w:rPr>
          <w:rFonts w:eastAsia="Bookman-Light"/>
        </w:rPr>
      </w:pPr>
      <w:r>
        <w:rPr>
          <w:rFonts w:eastAsia="Bookman-Light"/>
        </w:rPr>
        <w:t>It’s Just a View</w:t>
      </w:r>
    </w:p>
    <w:p w:rsidR="00C16D7D" w:rsidRDefault="00C16D7D" w:rsidP="00C7054D">
      <w:pPr>
        <w:pStyle w:val="Body"/>
        <w:rPr>
          <w:lang w:val="en-AU"/>
        </w:rPr>
      </w:pPr>
      <w:r>
        <w:rPr>
          <w:lang w:val="en-AU"/>
        </w:rPr>
        <w:t xml:space="preserve">Events is a great way to decouple objects. </w:t>
      </w:r>
    </w:p>
    <w:p w:rsidR="00C16D7D" w:rsidRDefault="00C16D7D" w:rsidP="00C7054D">
      <w:pPr>
        <w:pStyle w:val="Heading3"/>
        <w:rPr>
          <w:lang w:val="en-AU"/>
        </w:rPr>
      </w:pPr>
      <w:r>
        <w:rPr>
          <w:lang w:val="en-AU"/>
        </w:rPr>
        <w:t>Publish/Subscribe</w:t>
      </w:r>
    </w:p>
    <w:p w:rsidR="00C16D7D" w:rsidRDefault="00C16D7D" w:rsidP="00C7054D">
      <w:pPr>
        <w:pStyle w:val="Body"/>
        <w:rPr>
          <w:lang w:val="en-AU"/>
        </w:rPr>
      </w:pPr>
      <w:r>
        <w:rPr>
          <w:lang w:val="en-AU"/>
        </w:rPr>
        <w:t>This is the Observer pattern. In can be implemented if different ways depending on its intended use:</w:t>
      </w:r>
    </w:p>
    <w:p w:rsidR="00C16D7D" w:rsidRDefault="00C16D7D" w:rsidP="007B5E8A">
      <w:pPr>
        <w:pStyle w:val="Body"/>
        <w:numPr>
          <w:ilvl w:val="0"/>
          <w:numId w:val="3"/>
        </w:numPr>
        <w:rPr>
          <w:rFonts w:eastAsia="Bookman-Light"/>
          <w:lang w:val="en-AU"/>
        </w:rPr>
      </w:pPr>
      <w:r>
        <w:rPr>
          <w:rFonts w:eastAsia="Bookman-Light"/>
        </w:rPr>
        <w:t>Objects may use publish/subscribe on a peer-to-peer</w:t>
      </w:r>
      <w:r>
        <w:rPr>
          <w:rFonts w:eastAsia="Bookman-Light"/>
          <w:lang w:val="en-AU"/>
        </w:rPr>
        <w:t xml:space="preserve"> </w:t>
      </w:r>
      <w:r>
        <w:rPr>
          <w:rFonts w:eastAsia="Bookman-Light"/>
        </w:rPr>
        <w:t>basis (</w:t>
      </w:r>
      <w:r>
        <w:rPr>
          <w:rFonts w:eastAsia="Bookman-Light"/>
          <w:lang w:val="en-AU"/>
        </w:rPr>
        <w:t>classic Observer pattern)</w:t>
      </w:r>
    </w:p>
    <w:p w:rsidR="00C16D7D" w:rsidRPr="00C16D7D" w:rsidRDefault="00C16D7D" w:rsidP="007B5E8A">
      <w:pPr>
        <w:pStyle w:val="Body"/>
        <w:numPr>
          <w:ilvl w:val="0"/>
          <w:numId w:val="3"/>
        </w:numPr>
        <w:rPr>
          <w:rFonts w:eastAsia="Bookman-Light"/>
          <w:lang w:val="en-AU"/>
        </w:rPr>
      </w:pPr>
      <w:r>
        <w:rPr>
          <w:rFonts w:eastAsia="Bookman-Light"/>
          <w:lang w:val="en-AU"/>
        </w:rPr>
        <w:t xml:space="preserve">You can </w:t>
      </w:r>
      <w:r>
        <w:rPr>
          <w:rFonts w:eastAsia="Bookman-Light"/>
        </w:rPr>
        <w:t>use a</w:t>
      </w:r>
      <w:r>
        <w:rPr>
          <w:rFonts w:eastAsia="Bookman-Light"/>
          <w:lang w:val="en-AU"/>
        </w:rPr>
        <w:t xml:space="preserve"> “</w:t>
      </w:r>
      <w:r>
        <w:rPr>
          <w:rFonts w:eastAsia="Bookman-Light"/>
        </w:rPr>
        <w:t>software bus</w:t>
      </w:r>
      <w:r>
        <w:rPr>
          <w:rFonts w:eastAsia="Bookman-Light"/>
          <w:lang w:val="en-AU"/>
        </w:rPr>
        <w:t xml:space="preserve">” </w:t>
      </w:r>
      <w:r>
        <w:rPr>
          <w:rFonts w:eastAsia="Bookman-Light"/>
        </w:rPr>
        <w:t>where a</w:t>
      </w:r>
      <w:r>
        <w:rPr>
          <w:rFonts w:eastAsia="Bookman-Light"/>
          <w:lang w:val="en-AU"/>
        </w:rPr>
        <w:t xml:space="preserve"> </w:t>
      </w:r>
      <w:r>
        <w:rPr>
          <w:rFonts w:eastAsia="Bookman-Light"/>
        </w:rPr>
        <w:t>centralized object maintains the database of listeners and dispatches</w:t>
      </w:r>
      <w:r>
        <w:rPr>
          <w:rFonts w:eastAsia="Bookman-Light"/>
          <w:lang w:val="en-AU"/>
        </w:rPr>
        <w:t xml:space="preserve"> </w:t>
      </w:r>
      <w:r>
        <w:rPr>
          <w:rFonts w:eastAsia="Bookman-Light"/>
        </w:rPr>
        <w:t xml:space="preserve">messages appropriately. </w:t>
      </w:r>
      <w:r>
        <w:rPr>
          <w:rFonts w:eastAsia="Bookman-Light"/>
          <w:lang w:val="en-AU"/>
        </w:rPr>
        <w:t>An example for this is the COBRA Event Service that allows implementing the publish/Subscribe pattern across different programing languages, systems and locations.</w:t>
      </w:r>
    </w:p>
    <w:p w:rsidR="00C16D7D" w:rsidRDefault="00C16D7D" w:rsidP="007B5E8A">
      <w:pPr>
        <w:pStyle w:val="Body"/>
        <w:numPr>
          <w:ilvl w:val="0"/>
          <w:numId w:val="3"/>
        </w:numPr>
        <w:rPr>
          <w:rFonts w:eastAsia="Bookman-Light"/>
        </w:rPr>
      </w:pPr>
      <w:r>
        <w:rPr>
          <w:rFonts w:eastAsia="Bookman-Light"/>
        </w:rPr>
        <w:t>You might even have a scheme where critical</w:t>
      </w:r>
      <w:r>
        <w:rPr>
          <w:rFonts w:eastAsia="Bookman-Light"/>
          <w:lang w:val="en-AU"/>
        </w:rPr>
        <w:t xml:space="preserve"> </w:t>
      </w:r>
      <w:r>
        <w:rPr>
          <w:rFonts w:eastAsia="Bookman-Light"/>
        </w:rPr>
        <w:t>events get broadcast to all listeners</w:t>
      </w:r>
      <w:r>
        <w:rPr>
          <w:rFonts w:eastAsia="Bookman-Light" w:hint="eastAsia"/>
        </w:rPr>
        <w:t>—</w:t>
      </w:r>
      <w:r>
        <w:rPr>
          <w:rFonts w:eastAsia="Bookman-Light"/>
        </w:rPr>
        <w:t xml:space="preserve">registered or not. </w:t>
      </w:r>
    </w:p>
    <w:p w:rsidR="00C16D7D" w:rsidRDefault="00C16D7D" w:rsidP="00C7054D">
      <w:pPr>
        <w:pStyle w:val="Heading3"/>
        <w:rPr>
          <w:rFonts w:eastAsia="Bookman-Light"/>
        </w:rPr>
      </w:pPr>
      <w:r>
        <w:rPr>
          <w:rFonts w:eastAsia="Bookman-Light"/>
        </w:rPr>
        <w:t>Model-View-Controller</w:t>
      </w:r>
    </w:p>
    <w:p w:rsidR="00C16D7D" w:rsidRDefault="004013D1" w:rsidP="007B5E8A">
      <w:pPr>
        <w:pStyle w:val="Body"/>
        <w:numPr>
          <w:ilvl w:val="0"/>
          <w:numId w:val="4"/>
        </w:numPr>
        <w:rPr>
          <w:rFonts w:eastAsia="Bookman-Light"/>
        </w:rPr>
      </w:pPr>
      <w:r w:rsidRPr="004013D1">
        <w:rPr>
          <w:rFonts w:eastAsia="Bookman-Light"/>
          <w:b/>
          <w:bCs/>
        </w:rPr>
        <w:t>Model:</w:t>
      </w:r>
      <w:r>
        <w:rPr>
          <w:rFonts w:eastAsia="Bookman-Light"/>
        </w:rPr>
        <w:t xml:space="preserve"> </w:t>
      </w:r>
      <w:r w:rsidR="004103B4">
        <w:rPr>
          <w:rFonts w:eastAsia="Bookman-Light"/>
        </w:rPr>
        <w:t>The Model is the data that you operate on, including common operations to manipulate it.</w:t>
      </w:r>
      <w:r>
        <w:rPr>
          <w:rFonts w:eastAsia="Bookman-Light"/>
        </w:rPr>
        <w:t xml:space="preserve"> </w:t>
      </w:r>
      <w:r>
        <w:rPr>
          <w:rFonts w:eastAsia="Bookman-Light"/>
        </w:rPr>
        <w:br/>
      </w:r>
      <w:r w:rsidRPr="004013D1">
        <w:rPr>
          <w:rFonts w:eastAsia="Bookman-Light"/>
          <w:b/>
          <w:bCs/>
          <w:i/>
          <w:iCs/>
        </w:rPr>
        <w:t>The model have not knowledge of any Viewers or Controllers.</w:t>
      </w:r>
    </w:p>
    <w:p w:rsidR="004103B4" w:rsidRDefault="004013D1" w:rsidP="007B5E8A">
      <w:pPr>
        <w:pStyle w:val="Body"/>
        <w:numPr>
          <w:ilvl w:val="0"/>
          <w:numId w:val="4"/>
        </w:numPr>
        <w:rPr>
          <w:rFonts w:eastAsia="Bookman-Light"/>
        </w:rPr>
      </w:pPr>
      <w:r w:rsidRPr="004013D1">
        <w:rPr>
          <w:rFonts w:eastAsia="Bookman-Light"/>
          <w:b/>
          <w:bCs/>
        </w:rPr>
        <w:t>View:</w:t>
      </w:r>
      <w:r>
        <w:rPr>
          <w:rFonts w:eastAsia="Bookman-Light"/>
        </w:rPr>
        <w:t xml:space="preserve"> </w:t>
      </w:r>
      <w:r w:rsidR="004103B4">
        <w:rPr>
          <w:rFonts w:eastAsia="Bookman-Light"/>
        </w:rPr>
        <w:t>The View is the way the data is displayed e.g. web-page, spreadsheet, graph etc.</w:t>
      </w:r>
      <w:r>
        <w:rPr>
          <w:rFonts w:eastAsia="Bookman-Light"/>
        </w:rPr>
        <w:t xml:space="preserve"> In can also be a non-graphical way for example, different subsets of the data or the data manipulated in different ways (e.g. currencies?)</w:t>
      </w:r>
      <w:r>
        <w:rPr>
          <w:rFonts w:eastAsia="Bookman-Light"/>
        </w:rPr>
        <w:br/>
      </w:r>
      <w:r w:rsidRPr="004013D1">
        <w:rPr>
          <w:rFonts w:eastAsia="Bookman-Light"/>
          <w:b/>
          <w:bCs/>
          <w:i/>
          <w:iCs/>
        </w:rPr>
        <w:t>It subscribes to changes in the Model and logical events from the Controller.</w:t>
      </w:r>
    </w:p>
    <w:p w:rsidR="004103B4" w:rsidRDefault="004013D1" w:rsidP="007B5E8A">
      <w:pPr>
        <w:pStyle w:val="Body"/>
        <w:numPr>
          <w:ilvl w:val="0"/>
          <w:numId w:val="4"/>
        </w:numPr>
        <w:rPr>
          <w:rFonts w:eastAsia="Bookman-Light"/>
        </w:rPr>
      </w:pPr>
      <w:r w:rsidRPr="004013D1">
        <w:rPr>
          <w:rFonts w:eastAsia="Bookman-Light"/>
          <w:b/>
          <w:bCs/>
        </w:rPr>
        <w:t>Controller:</w:t>
      </w:r>
      <w:r>
        <w:rPr>
          <w:rFonts w:eastAsia="Bookman-Light"/>
        </w:rPr>
        <w:t xml:space="preserve"> </w:t>
      </w:r>
      <w:r w:rsidR="004103B4">
        <w:rPr>
          <w:rFonts w:eastAsia="Bookman-Light"/>
        </w:rPr>
        <w:t>The Controller allows user interaction with the View</w:t>
      </w:r>
      <w:r w:rsidR="00B90F6B">
        <w:rPr>
          <w:rFonts w:eastAsia="Bookman-Light"/>
        </w:rPr>
        <w:t xml:space="preserve"> e.g. buttons on forms etc.</w:t>
      </w:r>
      <w:r>
        <w:rPr>
          <w:rFonts w:eastAsia="Bookman-Light"/>
        </w:rPr>
        <w:t xml:space="preserve"> In can also be non-graphical way for example: different sets of commands for different types of users (e.g. </w:t>
      </w:r>
      <w:proofErr w:type="gramStart"/>
      <w:r>
        <w:rPr>
          <w:rFonts w:eastAsia="Bookman-Light"/>
        </w:rPr>
        <w:t>administrators</w:t>
      </w:r>
      <w:proofErr w:type="gramEnd"/>
      <w:r>
        <w:rPr>
          <w:rFonts w:eastAsia="Bookman-Light"/>
        </w:rPr>
        <w:t xml:space="preserve"> vs users).</w:t>
      </w:r>
      <w:r>
        <w:rPr>
          <w:rFonts w:eastAsia="Bookman-Light"/>
        </w:rPr>
        <w:br/>
      </w:r>
      <w:r w:rsidRPr="004013D1">
        <w:rPr>
          <w:rFonts w:eastAsia="Bookman-Light"/>
          <w:b/>
          <w:bCs/>
          <w:i/>
          <w:iCs/>
        </w:rPr>
        <w:t>It publishes events to both the Model and the View.</w:t>
      </w:r>
    </w:p>
    <w:p w:rsidR="00B90F6B" w:rsidRPr="009D0787" w:rsidRDefault="00B90F6B" w:rsidP="00C7054D">
      <w:pPr>
        <w:pStyle w:val="Body"/>
        <w:rPr>
          <w:rFonts w:eastAsia="Bookman-Light"/>
        </w:rPr>
      </w:pPr>
      <w:r w:rsidRPr="009D0787">
        <w:rPr>
          <w:rFonts w:eastAsia="Bookman-Light"/>
        </w:rPr>
        <w:lastRenderedPageBreak/>
        <w:t>This is the key concept behind the Model-View-Controller (MVC) idiom:</w:t>
      </w:r>
      <w:r w:rsidRPr="009D0787">
        <w:rPr>
          <w:rFonts w:eastAsia="Bookman-Light"/>
        </w:rPr>
        <w:br/>
        <w:t>Separating the model from both the GUI that represents it and the controls that manage the view.</w:t>
      </w:r>
      <w:r w:rsidR="009D0787" w:rsidRPr="009D0787">
        <w:rPr>
          <w:rFonts w:eastAsia="Bookman-Light"/>
        </w:rPr>
        <w:br/>
        <w:t>By doing so, you can take advantage of some interesting possibilities.</w:t>
      </w:r>
      <w:r w:rsidR="009D0787">
        <w:rPr>
          <w:rFonts w:eastAsia="Bookman-Light"/>
        </w:rPr>
        <w:t xml:space="preserve"> </w:t>
      </w:r>
      <w:r w:rsidR="009D0787" w:rsidRPr="009D0787">
        <w:rPr>
          <w:rFonts w:eastAsia="Bookman-Light"/>
        </w:rPr>
        <w:t>You can support multiple views of the same data model. You can use</w:t>
      </w:r>
      <w:r w:rsidR="009D0787">
        <w:rPr>
          <w:rFonts w:eastAsia="Bookman-Light"/>
        </w:rPr>
        <w:t xml:space="preserve"> </w:t>
      </w:r>
      <w:r w:rsidR="009D0787" w:rsidRPr="009D0787">
        <w:rPr>
          <w:rFonts w:eastAsia="Bookman-Light"/>
        </w:rPr>
        <w:t>common viewers on many different data models. You can even support</w:t>
      </w:r>
      <w:r w:rsidR="009D0787">
        <w:rPr>
          <w:rFonts w:eastAsia="Bookman-Light"/>
        </w:rPr>
        <w:t xml:space="preserve"> </w:t>
      </w:r>
      <w:r w:rsidR="009D0787" w:rsidRPr="009D0787">
        <w:rPr>
          <w:rFonts w:eastAsia="Bookman-Light"/>
        </w:rPr>
        <w:t>multiple controllers to provide nontraditional input mechanisms.</w:t>
      </w:r>
    </w:p>
    <w:p w:rsidR="00B90F6B" w:rsidRPr="00B90F6B" w:rsidRDefault="00B90F6B" w:rsidP="00C7054D">
      <w:pPr>
        <w:pStyle w:val="Body"/>
        <w:rPr>
          <w:rFonts w:eastAsia="Bookman-Light"/>
        </w:rPr>
      </w:pPr>
      <w:r>
        <w:rPr>
          <w:rFonts w:eastAsia="Bookman-Light"/>
        </w:rPr>
        <w:t xml:space="preserve">Note that </w:t>
      </w:r>
      <w:r w:rsidRPr="007E443A">
        <w:rPr>
          <w:rFonts w:eastAsia="Bookman-Light"/>
          <w:b/>
          <w:bCs/>
        </w:rPr>
        <w:t>The view and controller are tightly coupled</w:t>
      </w:r>
      <w:r w:rsidRPr="00B90F6B">
        <w:rPr>
          <w:rFonts w:eastAsia="Bookman-Light"/>
        </w:rPr>
        <w:t>, and in some implementations of MVC</w:t>
      </w:r>
      <w:r>
        <w:rPr>
          <w:rFonts w:eastAsia="Bookman-Light"/>
          <w:lang w:val="en-AU"/>
        </w:rPr>
        <w:t xml:space="preserve"> </w:t>
      </w:r>
      <w:r w:rsidRPr="00B90F6B">
        <w:rPr>
          <w:rFonts w:eastAsia="Bookman-Light"/>
        </w:rPr>
        <w:t>the view and controller are a single component.</w:t>
      </w:r>
    </w:p>
    <w:p w:rsidR="00C16D7D" w:rsidRDefault="007E443A" w:rsidP="00C7054D">
      <w:pPr>
        <w:pStyle w:val="Body"/>
        <w:rPr>
          <w:rFonts w:eastAsia="Bookman-Light"/>
          <w:lang w:val="en-AU"/>
        </w:rPr>
      </w:pPr>
      <w:r>
        <w:rPr>
          <w:rFonts w:eastAsia="Bookman-Light"/>
        </w:rPr>
        <w:t>By loosening the coupling between the model and the view/controller,</w:t>
      </w:r>
      <w:r>
        <w:rPr>
          <w:rFonts w:eastAsia="Bookman-Light"/>
          <w:lang w:val="en-AU"/>
        </w:rPr>
        <w:t xml:space="preserve"> </w:t>
      </w:r>
      <w:r>
        <w:rPr>
          <w:rFonts w:eastAsia="Bookman-Light"/>
        </w:rPr>
        <w:t>you buy yourself a lot of flexibility at low cost. In fact, this technique</w:t>
      </w:r>
      <w:r>
        <w:rPr>
          <w:rFonts w:eastAsia="Bookman-Light"/>
          <w:lang w:val="en-AU"/>
        </w:rPr>
        <w:t xml:space="preserve"> </w:t>
      </w:r>
      <w:r>
        <w:rPr>
          <w:rFonts w:eastAsia="Bookman-Light"/>
        </w:rPr>
        <w:t>is one of the most important ways of maintaining reversibility</w:t>
      </w:r>
      <w:r>
        <w:rPr>
          <w:rFonts w:eastAsia="Bookman-Light"/>
          <w:lang w:val="en-AU"/>
        </w:rPr>
        <w:t>.</w:t>
      </w:r>
    </w:p>
    <w:p w:rsidR="00F639C4" w:rsidRDefault="00DC4D64" w:rsidP="00C7054D">
      <w:pPr>
        <w:pStyle w:val="Heading2"/>
        <w:rPr>
          <w:lang w:val="en-AU"/>
        </w:rPr>
      </w:pPr>
      <w:r>
        <w:rPr>
          <w:lang w:val="en-AU"/>
        </w:rPr>
        <w:t>Blackboard Pattern</w:t>
      </w:r>
    </w:p>
    <w:p w:rsidR="00432FE0" w:rsidRPr="00432FE0" w:rsidRDefault="00432FE0" w:rsidP="00C7054D">
      <w:pPr>
        <w:pStyle w:val="Heading3"/>
        <w:rPr>
          <w:lang w:val="en-AU"/>
        </w:rPr>
      </w:pPr>
      <w:r>
        <w:rPr>
          <w:lang w:val="en-AU"/>
        </w:rPr>
        <w:t>Pattern</w:t>
      </w:r>
    </w:p>
    <w:p w:rsidR="00DC4D64" w:rsidRDefault="00432FE0" w:rsidP="00C7054D">
      <w:pPr>
        <w:pStyle w:val="Body"/>
      </w:pPr>
      <w:r>
        <w:t xml:space="preserve">The Blackboard pattern is a </w:t>
      </w:r>
      <w:hyperlink r:id="rId10" w:history="1">
        <w:r w:rsidRPr="00432FE0">
          <w:t>design pattern</w:t>
        </w:r>
      </w:hyperlink>
      <w:r>
        <w:t xml:space="preserve">, used in software engineering, to </w:t>
      </w:r>
      <w:r w:rsidRPr="00432FE0">
        <w:rPr>
          <w:b/>
          <w:bCs/>
        </w:rPr>
        <w:t>coordinate separate, disparate systems that need to work together</w:t>
      </w:r>
      <w:r>
        <w:t>, or in sequence, continually prioritizing the actors (or knowledge sources).</w:t>
      </w:r>
      <w:r>
        <w:br/>
      </w:r>
      <w:r>
        <w:br/>
        <w:t xml:space="preserve">It is defined as a </w:t>
      </w:r>
      <w:hyperlink r:id="rId11" w:history="1">
        <w:r w:rsidRPr="00432FE0">
          <w:t>behavioral design pattern</w:t>
        </w:r>
      </w:hyperlink>
      <w:r>
        <w:t xml:space="preserve"> because it affects when and how programs react and perform.</w:t>
      </w:r>
      <w:r>
        <w:br/>
      </w:r>
      <w:r>
        <w:br/>
        <w:t>The blackboard consists of a number of stores or "global variables", like a repository of messages, which can be accessed by separate autonomous processes, which could potentially be physically separate. A "controller" monitors the properties on the blackboard and decides which actors (or knowledge sources) to prioritize.</w:t>
      </w:r>
    </w:p>
    <w:p w:rsidR="008B50C8" w:rsidRDefault="008B50C8" w:rsidP="00C7054D">
      <w:pPr>
        <w:pStyle w:val="Body"/>
        <w:rPr>
          <w:lang w:val="en-AU"/>
        </w:rPr>
      </w:pPr>
      <w:r>
        <w:rPr>
          <w:b/>
          <w:bCs/>
          <w:u w:val="single"/>
          <w:lang w:val="en-AU"/>
        </w:rPr>
        <w:t>Use Blackboards to Coordinate Workflow where the results of one process affect other processes.</w:t>
      </w:r>
    </w:p>
    <w:p w:rsidR="002F217C" w:rsidRDefault="002F217C" w:rsidP="00C7054D">
      <w:pPr>
        <w:pStyle w:val="Body"/>
        <w:rPr>
          <w:lang w:val="en-AU"/>
        </w:rPr>
      </w:pPr>
      <w:r w:rsidRPr="002F217C">
        <w:rPr>
          <w:lang w:val="en-AU"/>
        </w:rPr>
        <w:t xml:space="preserve">Think </w:t>
      </w:r>
      <w:r>
        <w:rPr>
          <w:lang w:val="en-AU"/>
        </w:rPr>
        <w:t xml:space="preserve">police investigation </w:t>
      </w:r>
      <w:proofErr w:type="spellStart"/>
      <w:r>
        <w:rPr>
          <w:lang w:val="en-AU"/>
        </w:rPr>
        <w:t>balckboard</w:t>
      </w:r>
      <w:proofErr w:type="spellEnd"/>
      <w:r>
        <w:rPr>
          <w:lang w:val="en-AU"/>
        </w:rPr>
        <w:t xml:space="preserve"> where:</w:t>
      </w:r>
    </w:p>
    <w:p w:rsidR="002F217C" w:rsidRDefault="002F217C" w:rsidP="007B5E8A">
      <w:pPr>
        <w:pStyle w:val="Body"/>
        <w:numPr>
          <w:ilvl w:val="0"/>
          <w:numId w:val="4"/>
        </w:numPr>
        <w:rPr>
          <w:lang w:val="en-AU"/>
        </w:rPr>
      </w:pPr>
      <w:r>
        <w:rPr>
          <w:lang w:val="en-AU"/>
        </w:rPr>
        <w:t>The blackboard contains all the relevant data for the investigation</w:t>
      </w:r>
    </w:p>
    <w:p w:rsidR="002F217C" w:rsidRDefault="002F217C" w:rsidP="007B5E8A">
      <w:pPr>
        <w:pStyle w:val="Body"/>
        <w:numPr>
          <w:ilvl w:val="0"/>
          <w:numId w:val="4"/>
        </w:numPr>
        <w:rPr>
          <w:lang w:val="en-AU"/>
        </w:rPr>
      </w:pPr>
      <w:r>
        <w:rPr>
          <w:lang w:val="en-AU"/>
        </w:rPr>
        <w:t>Different people with different skills can put relevant data on the boards</w:t>
      </w:r>
    </w:p>
    <w:p w:rsidR="002F217C" w:rsidRDefault="002F217C" w:rsidP="007B5E8A">
      <w:pPr>
        <w:pStyle w:val="Body"/>
        <w:numPr>
          <w:ilvl w:val="0"/>
          <w:numId w:val="4"/>
        </w:numPr>
        <w:rPr>
          <w:lang w:val="en-AU"/>
        </w:rPr>
      </w:pPr>
      <w:r>
        <w:rPr>
          <w:lang w:val="en-AU"/>
        </w:rPr>
        <w:t>Different people with different skills can read the board and use the data on it to further the investigation.</w:t>
      </w:r>
    </w:p>
    <w:p w:rsidR="002F217C" w:rsidRDefault="002F217C" w:rsidP="00C7054D">
      <w:pPr>
        <w:pStyle w:val="Body"/>
        <w:ind w:left="1440"/>
        <w:rPr>
          <w:lang w:val="en-AU"/>
        </w:rPr>
      </w:pPr>
      <w:r>
        <w:rPr>
          <w:lang w:val="en-AU"/>
        </w:rPr>
        <w:t>The main operations in the Blackboard Pattern are:</w:t>
      </w:r>
    </w:p>
    <w:p w:rsidR="002F217C" w:rsidRDefault="002F217C" w:rsidP="007B5E8A">
      <w:pPr>
        <w:pStyle w:val="Body"/>
        <w:numPr>
          <w:ilvl w:val="0"/>
          <w:numId w:val="4"/>
        </w:numPr>
        <w:rPr>
          <w:rFonts w:eastAsia="Bookman-Light"/>
        </w:rPr>
      </w:pPr>
      <w:r>
        <w:rPr>
          <w:rFonts w:ascii="Bookman-Demi" w:eastAsia="Bookman-Light" w:hAnsi="Bookman-Demi" w:cs="Bookman-Demi"/>
          <w:b/>
          <w:bCs/>
        </w:rPr>
        <w:t>Read</w:t>
      </w:r>
      <w:r>
        <w:rPr>
          <w:rFonts w:ascii="Bookman-Demi" w:eastAsia="Bookman-Light" w:hAnsi="Bookman-Demi" w:cs="Bookman-Demi"/>
          <w:b/>
          <w:bCs/>
          <w:lang w:val="en-AU"/>
        </w:rPr>
        <w:t>:</w:t>
      </w:r>
      <w:r>
        <w:rPr>
          <w:rFonts w:ascii="Bookman-Demi" w:eastAsia="Bookman-Light" w:hAnsi="Bookman-Demi" w:cs="Bookman-Demi"/>
          <w:b/>
          <w:bCs/>
        </w:rPr>
        <w:t xml:space="preserve"> </w:t>
      </w:r>
      <w:r>
        <w:rPr>
          <w:rFonts w:eastAsia="Bookman-Light"/>
        </w:rPr>
        <w:t>Search for and retrieve data from the space.</w:t>
      </w:r>
    </w:p>
    <w:p w:rsidR="002F217C" w:rsidRDefault="002F217C" w:rsidP="007B5E8A">
      <w:pPr>
        <w:pStyle w:val="Body"/>
        <w:numPr>
          <w:ilvl w:val="0"/>
          <w:numId w:val="4"/>
        </w:numPr>
        <w:rPr>
          <w:rFonts w:eastAsia="Bookman-Light"/>
        </w:rPr>
      </w:pPr>
      <w:r>
        <w:rPr>
          <w:rFonts w:ascii="Bookman-Demi" w:eastAsia="Bookman-Light" w:hAnsi="Bookman-Demi" w:cs="Bookman-Demi"/>
          <w:b/>
          <w:bCs/>
        </w:rPr>
        <w:t>Write</w:t>
      </w:r>
      <w:r>
        <w:rPr>
          <w:rFonts w:ascii="Bookman-Demi" w:eastAsia="Bookman-Light" w:hAnsi="Bookman-Demi" w:cs="Bookman-Demi"/>
          <w:b/>
          <w:bCs/>
          <w:lang w:val="en-AU"/>
        </w:rPr>
        <w:t>:</w:t>
      </w:r>
      <w:r>
        <w:rPr>
          <w:rFonts w:ascii="Bookman-Demi" w:eastAsia="Bookman-Light" w:hAnsi="Bookman-Demi" w:cs="Bookman-Demi"/>
          <w:b/>
          <w:bCs/>
        </w:rPr>
        <w:t xml:space="preserve"> </w:t>
      </w:r>
      <w:r>
        <w:rPr>
          <w:rFonts w:eastAsia="Bookman-Light"/>
        </w:rPr>
        <w:t>Put an item into the space.</w:t>
      </w:r>
    </w:p>
    <w:p w:rsidR="002F217C" w:rsidRPr="002F217C" w:rsidRDefault="002F217C" w:rsidP="007B5E8A">
      <w:pPr>
        <w:pStyle w:val="Body"/>
        <w:numPr>
          <w:ilvl w:val="0"/>
          <w:numId w:val="4"/>
        </w:numPr>
        <w:rPr>
          <w:rFonts w:eastAsia="Bookman-Light"/>
        </w:rPr>
      </w:pPr>
      <w:r w:rsidRPr="002F217C">
        <w:rPr>
          <w:rFonts w:ascii="Bookman-Demi" w:eastAsia="Bookman-Light" w:hAnsi="Bookman-Demi" w:cs="Bookman-Demi"/>
          <w:b/>
          <w:bCs/>
        </w:rPr>
        <w:t>Take</w:t>
      </w:r>
      <w:r w:rsidRPr="002F217C">
        <w:rPr>
          <w:rFonts w:ascii="Bookman-Demi" w:eastAsia="Bookman-Light" w:hAnsi="Bookman-Demi" w:cs="Bookman-Demi"/>
          <w:b/>
          <w:bCs/>
          <w:lang w:val="en-AU"/>
        </w:rPr>
        <w:t>:</w:t>
      </w:r>
      <w:r w:rsidRPr="002F217C">
        <w:rPr>
          <w:rFonts w:ascii="Bookman-Demi" w:eastAsia="Bookman-Light" w:hAnsi="Bookman-Demi" w:cs="Bookman-Demi"/>
          <w:b/>
          <w:bCs/>
        </w:rPr>
        <w:t xml:space="preserve"> </w:t>
      </w:r>
      <w:r w:rsidRPr="002F217C">
        <w:rPr>
          <w:rFonts w:eastAsia="Bookman-Light"/>
        </w:rPr>
        <w:t>Similar to read, but removes the item from</w:t>
      </w:r>
      <w:r w:rsidRPr="002F217C">
        <w:rPr>
          <w:rFonts w:eastAsia="Bookman-Light"/>
          <w:lang w:val="en-AU"/>
        </w:rPr>
        <w:t xml:space="preserve"> </w:t>
      </w:r>
      <w:r w:rsidRPr="002F217C">
        <w:rPr>
          <w:rFonts w:eastAsia="Bookman-Light"/>
        </w:rPr>
        <w:t>the space as well.</w:t>
      </w:r>
    </w:p>
    <w:p w:rsidR="00602A8D" w:rsidRPr="00602A8D" w:rsidRDefault="002F217C" w:rsidP="007B5E8A">
      <w:pPr>
        <w:pStyle w:val="Body"/>
        <w:numPr>
          <w:ilvl w:val="0"/>
          <w:numId w:val="4"/>
        </w:numPr>
      </w:pPr>
      <w:r w:rsidRPr="002F217C">
        <w:rPr>
          <w:rFonts w:ascii="Bookman-Demi" w:eastAsia="Bookman-Light" w:hAnsi="Bookman-Demi" w:cs="Bookman-Demi"/>
          <w:b/>
          <w:bCs/>
        </w:rPr>
        <w:t>Notify</w:t>
      </w:r>
      <w:r w:rsidRPr="002F217C">
        <w:rPr>
          <w:rFonts w:ascii="Bookman-Demi" w:eastAsia="Bookman-Light" w:hAnsi="Bookman-Demi" w:cs="Bookman-Demi"/>
          <w:b/>
          <w:bCs/>
          <w:lang w:val="en-AU"/>
        </w:rPr>
        <w:t xml:space="preserve">: </w:t>
      </w:r>
      <w:r w:rsidRPr="002F217C">
        <w:rPr>
          <w:rFonts w:eastAsia="Bookman-Light"/>
        </w:rPr>
        <w:t>Set up a notification to occur whenever an</w:t>
      </w:r>
      <w:r w:rsidRPr="002F217C">
        <w:rPr>
          <w:rFonts w:eastAsia="Bookman-Light"/>
          <w:lang w:val="en-AU"/>
        </w:rPr>
        <w:t xml:space="preserve"> </w:t>
      </w:r>
      <w:r w:rsidRPr="002F217C">
        <w:rPr>
          <w:rFonts w:eastAsia="Bookman-Light"/>
        </w:rPr>
        <w:t>object is written that matches the template.</w:t>
      </w:r>
    </w:p>
    <w:p w:rsidR="00602A8D" w:rsidRPr="00602A8D" w:rsidRDefault="00602A8D" w:rsidP="00C7054D">
      <w:pPr>
        <w:pStyle w:val="Body"/>
        <w:rPr>
          <w:b/>
          <w:bCs/>
          <w:lang w:val="en-AU"/>
        </w:rPr>
      </w:pPr>
      <w:r w:rsidRPr="00602A8D">
        <w:rPr>
          <w:b/>
          <w:bCs/>
          <w:lang w:val="en-AU"/>
        </w:rPr>
        <w:t>Usage Examples:</w:t>
      </w:r>
    </w:p>
    <w:p w:rsidR="00602A8D" w:rsidRPr="00602A8D" w:rsidRDefault="008B50C8" w:rsidP="00C7054D">
      <w:pPr>
        <w:pStyle w:val="Body"/>
        <w:rPr>
          <w:lang w:val="en-AU"/>
        </w:rPr>
      </w:pPr>
      <w:r>
        <w:lastRenderedPageBreak/>
        <w:t xml:space="preserve">A common example of this pattern is in speech recognition. Separate threads can process different parts of the sound sample, updating the blackboard with words that have been recognized. Then another process can pick up these words and perform grammar and sentence formation. Meanwhile more words and meanings are coming in, and eventually even higher level processes can pick up the formed sentences and various alternative guesses and begin to formulate it's meaning, then further intelligence systems can start to choose the most appropriate answer. All these systems have access to the blackboard and work together through </w:t>
      </w:r>
      <w:proofErr w:type="spellStart"/>
      <w:r>
        <w:t>it's</w:t>
      </w:r>
      <w:proofErr w:type="spellEnd"/>
      <w:r>
        <w:t xml:space="preserve"> central platform.</w:t>
      </w:r>
    </w:p>
    <w:p w:rsidR="00A8586F" w:rsidRPr="00A8586F" w:rsidRDefault="00A8586F" w:rsidP="00C7054D">
      <w:pPr>
        <w:pStyle w:val="Heading1"/>
      </w:pPr>
      <w:r>
        <w:rPr>
          <w:lang w:val="en-AU"/>
        </w:rPr>
        <w:lastRenderedPageBreak/>
        <w:t>While You Are Coding</w:t>
      </w:r>
    </w:p>
    <w:p w:rsidR="00A8586F" w:rsidRDefault="00A8586F" w:rsidP="00C7054D">
      <w:pPr>
        <w:pStyle w:val="Heading2"/>
        <w:rPr>
          <w:lang w:val="en-AU"/>
        </w:rPr>
      </w:pPr>
      <w:r>
        <w:rPr>
          <w:lang w:val="en-AU"/>
        </w:rPr>
        <w:t xml:space="preserve">Don’t Code by Coincidence </w:t>
      </w:r>
    </w:p>
    <w:p w:rsidR="0016048B" w:rsidRPr="0016048B" w:rsidRDefault="0016048B" w:rsidP="00C7054D">
      <w:pPr>
        <w:pStyle w:val="Heading3"/>
        <w:rPr>
          <w:lang w:val="en-AU"/>
        </w:rPr>
      </w:pPr>
      <w:r>
        <w:rPr>
          <w:lang w:val="en-AU"/>
        </w:rPr>
        <w:t>Don’t Rely on Undocumented Behaviour</w:t>
      </w:r>
    </w:p>
    <w:p w:rsidR="0016048B" w:rsidRPr="0016048B" w:rsidRDefault="0016048B" w:rsidP="00C7054D">
      <w:pPr>
        <w:pStyle w:val="Body"/>
        <w:rPr>
          <w:lang w:val="en-AU"/>
        </w:rPr>
      </w:pPr>
      <w:r>
        <w:rPr>
          <w:lang w:val="en-AU"/>
        </w:rPr>
        <w:t>When using libraries, don’t assume that you understand how a function behaves only because it returned some value for some function call. It can be an accident that will be fixed in the next release or it can be a coincidence you don’t fully understand.</w:t>
      </w:r>
    </w:p>
    <w:p w:rsidR="00A8586F" w:rsidRDefault="0016048B" w:rsidP="00C7054D">
      <w:pPr>
        <w:pStyle w:val="Body"/>
        <w:rPr>
          <w:rFonts w:eastAsia="Bookman-Light"/>
        </w:rPr>
      </w:pPr>
      <w:r>
        <w:rPr>
          <w:rFonts w:eastAsia="Bookman-Light"/>
        </w:rPr>
        <w:t xml:space="preserve">For routines you call, </w:t>
      </w:r>
      <w:r w:rsidRPr="0016048B">
        <w:rPr>
          <w:rFonts w:eastAsia="Bookman-Light"/>
          <w:b/>
          <w:bCs/>
        </w:rPr>
        <w:t xml:space="preserve">rely only on documented </w:t>
      </w:r>
      <w:proofErr w:type="spellStart"/>
      <w:r w:rsidRPr="0016048B">
        <w:rPr>
          <w:rFonts w:eastAsia="Bookman-Light"/>
          <w:b/>
          <w:bCs/>
        </w:rPr>
        <w:t>behavio</w:t>
      </w:r>
      <w:proofErr w:type="spellEnd"/>
      <w:r w:rsidR="00F97EE5">
        <w:rPr>
          <w:rFonts w:eastAsia="Bookman-Light"/>
          <w:b/>
          <w:bCs/>
          <w:lang w:val="en-AU"/>
        </w:rPr>
        <w:t>u</w:t>
      </w:r>
      <w:r w:rsidRPr="0016048B">
        <w:rPr>
          <w:rFonts w:eastAsia="Bookman-Light"/>
          <w:b/>
          <w:bCs/>
        </w:rPr>
        <w:t>r</w:t>
      </w:r>
      <w:r>
        <w:rPr>
          <w:rFonts w:eastAsia="Bookman-Light"/>
        </w:rPr>
        <w:t>. If you can’t,</w:t>
      </w:r>
      <w:r>
        <w:rPr>
          <w:rFonts w:eastAsia="Bookman-Light"/>
          <w:lang w:val="en-AU"/>
        </w:rPr>
        <w:t xml:space="preserve"> </w:t>
      </w:r>
      <w:r>
        <w:rPr>
          <w:rFonts w:eastAsia="Bookman-Light"/>
        </w:rPr>
        <w:t>for whatever reason, then document your assumption well.</w:t>
      </w:r>
    </w:p>
    <w:p w:rsidR="0016048B" w:rsidRDefault="0016048B" w:rsidP="00C7054D">
      <w:pPr>
        <w:pStyle w:val="Body"/>
        <w:rPr>
          <w:rFonts w:eastAsia="Bookman-Light"/>
        </w:rPr>
      </w:pPr>
      <w:r w:rsidRPr="0016048B">
        <w:rPr>
          <w:rFonts w:eastAsia="Bookman-Light"/>
          <w:b/>
          <w:bCs/>
        </w:rPr>
        <w:t>For code you write</w:t>
      </w:r>
      <w:r>
        <w:rPr>
          <w:rFonts w:eastAsia="Bookman-Light"/>
        </w:rPr>
        <w:t xml:space="preserve"> that others will call, the basic principles of good</w:t>
      </w:r>
      <w:r>
        <w:rPr>
          <w:rFonts w:eastAsia="Bookman-Light"/>
          <w:lang w:val="en-AU"/>
        </w:rPr>
        <w:t xml:space="preserve"> </w:t>
      </w:r>
      <w:r>
        <w:rPr>
          <w:rFonts w:eastAsia="Bookman-Light"/>
        </w:rPr>
        <w:t xml:space="preserve">modularization and of hiding implementation behind </w:t>
      </w:r>
      <w:r w:rsidRPr="0016048B">
        <w:rPr>
          <w:rFonts w:eastAsia="Bookman-Light"/>
          <w:b/>
          <w:bCs/>
        </w:rPr>
        <w:t>small, well-</w:t>
      </w:r>
      <w:r w:rsidRPr="0016048B">
        <w:rPr>
          <w:rFonts w:eastAsia="Bookman-Light"/>
          <w:b/>
          <w:bCs/>
          <w:lang w:val="en-AU"/>
        </w:rPr>
        <w:t>d</w:t>
      </w:r>
      <w:proofErr w:type="spellStart"/>
      <w:r w:rsidRPr="0016048B">
        <w:rPr>
          <w:rFonts w:eastAsia="Bookman-Light"/>
          <w:b/>
          <w:bCs/>
        </w:rPr>
        <w:t>ocumented</w:t>
      </w:r>
      <w:proofErr w:type="spellEnd"/>
      <w:r w:rsidRPr="0016048B">
        <w:rPr>
          <w:rFonts w:eastAsia="Bookman-Light"/>
          <w:b/>
          <w:bCs/>
          <w:lang w:val="en-AU"/>
        </w:rPr>
        <w:t xml:space="preserve"> </w:t>
      </w:r>
      <w:r w:rsidRPr="0016048B">
        <w:rPr>
          <w:rFonts w:eastAsia="Bookman-Light"/>
          <w:b/>
          <w:bCs/>
        </w:rPr>
        <w:t>interfaces</w:t>
      </w:r>
      <w:r>
        <w:rPr>
          <w:rFonts w:eastAsia="Bookman-Light"/>
        </w:rPr>
        <w:t xml:space="preserve"> can all help. A well-specified contract  can help eliminate misunderstandings.</w:t>
      </w:r>
    </w:p>
    <w:p w:rsidR="00923D2E" w:rsidRDefault="00923D2E" w:rsidP="00C7054D">
      <w:pPr>
        <w:pStyle w:val="Heading3"/>
      </w:pPr>
      <w:r>
        <w:t>Don’t Assume – Prove/Document</w:t>
      </w:r>
    </w:p>
    <w:p w:rsidR="00923D2E" w:rsidRDefault="00923D2E" w:rsidP="00C7054D">
      <w:pPr>
        <w:pStyle w:val="Body"/>
        <w:rPr>
          <w:lang w:val="en-AU"/>
        </w:rPr>
      </w:pPr>
      <w:r>
        <w:rPr>
          <w:lang w:val="en-AU"/>
        </w:rPr>
        <w:t>Never code under undocumented assumptions.</w:t>
      </w:r>
    </w:p>
    <w:p w:rsidR="00923D2E" w:rsidRDefault="00923D2E" w:rsidP="00C7054D">
      <w:pPr>
        <w:pStyle w:val="Body"/>
        <w:rPr>
          <w:lang w:val="en-AU"/>
        </w:rPr>
      </w:pPr>
      <w:r>
        <w:rPr>
          <w:lang w:val="en-AU"/>
        </w:rPr>
        <w:t>If you can, prove your assumptions (e.g. rely on documented and well tested library). Otherwise, document your assumptions so that they will be clear to your future self/other developers.</w:t>
      </w:r>
    </w:p>
    <w:p w:rsidR="00923D2E" w:rsidRDefault="00923D2E" w:rsidP="00C7054D">
      <w:pPr>
        <w:pStyle w:val="Heading3"/>
        <w:rPr>
          <w:lang w:val="en-AU"/>
        </w:rPr>
      </w:pPr>
      <w:r>
        <w:rPr>
          <w:lang w:val="en-AU"/>
        </w:rPr>
        <w:t>Program Deliberately</w:t>
      </w:r>
    </w:p>
    <w:p w:rsidR="00923D2E" w:rsidRDefault="00923D2E" w:rsidP="007B5E8A">
      <w:pPr>
        <w:pStyle w:val="Body"/>
        <w:numPr>
          <w:ilvl w:val="0"/>
          <w:numId w:val="4"/>
        </w:numPr>
        <w:rPr>
          <w:lang w:val="en-AU"/>
        </w:rPr>
      </w:pPr>
      <w:r>
        <w:rPr>
          <w:lang w:val="en-AU"/>
        </w:rPr>
        <w:t xml:space="preserve">Don’t play around until your code work. </w:t>
      </w:r>
      <w:r w:rsidRPr="00A14933">
        <w:rPr>
          <w:b/>
          <w:bCs/>
          <w:lang w:val="en-AU"/>
        </w:rPr>
        <w:t>Plan what you want to do and understand why you’re doing it.</w:t>
      </w:r>
    </w:p>
    <w:p w:rsidR="00923D2E" w:rsidRDefault="00923D2E" w:rsidP="007B5E8A">
      <w:pPr>
        <w:pStyle w:val="Body"/>
        <w:numPr>
          <w:ilvl w:val="0"/>
          <w:numId w:val="4"/>
        </w:numPr>
        <w:rPr>
          <w:lang w:val="en-AU"/>
        </w:rPr>
      </w:pPr>
      <w:r w:rsidRPr="00A14933">
        <w:rPr>
          <w:b/>
          <w:bCs/>
          <w:lang w:val="en-AU"/>
        </w:rPr>
        <w:t>Don’t code blindfolded</w:t>
      </w:r>
      <w:r>
        <w:rPr>
          <w:lang w:val="en-AU"/>
        </w:rPr>
        <w:t>. Understand the application you’re building as well as any new technology you plan on using.</w:t>
      </w:r>
    </w:p>
    <w:p w:rsidR="00923D2E" w:rsidRPr="00923D2E" w:rsidRDefault="00923D2E" w:rsidP="007B5E8A">
      <w:pPr>
        <w:pStyle w:val="Body"/>
        <w:numPr>
          <w:ilvl w:val="0"/>
          <w:numId w:val="4"/>
        </w:numPr>
      </w:pPr>
      <w:r w:rsidRPr="00A14933">
        <w:rPr>
          <w:rFonts w:eastAsia="Bookman-Light"/>
          <w:b/>
          <w:bCs/>
        </w:rPr>
        <w:t>Rely only on reliable things</w:t>
      </w:r>
      <w:r>
        <w:rPr>
          <w:rFonts w:eastAsia="Bookman-Light"/>
        </w:rPr>
        <w:t>. Don</w:t>
      </w:r>
      <w:r>
        <w:rPr>
          <w:rFonts w:eastAsia="Bookman-Light"/>
          <w:lang w:val="en-AU"/>
        </w:rPr>
        <w:t>’</w:t>
      </w:r>
      <w:r>
        <w:rPr>
          <w:rFonts w:eastAsia="Bookman-Light"/>
        </w:rPr>
        <w:t>t depend on accidents or assumptions.</w:t>
      </w:r>
      <w:r>
        <w:rPr>
          <w:rFonts w:eastAsia="Bookman-Light"/>
          <w:lang w:val="en-AU"/>
        </w:rPr>
        <w:t xml:space="preserve"> </w:t>
      </w:r>
      <w:r>
        <w:rPr>
          <w:rFonts w:eastAsia="Bookman-Light"/>
        </w:rPr>
        <w:t>If you can</w:t>
      </w:r>
      <w:r>
        <w:rPr>
          <w:rFonts w:eastAsia="Bookman-Light"/>
          <w:lang w:val="en-AU"/>
        </w:rPr>
        <w:t>’</w:t>
      </w:r>
      <w:r>
        <w:rPr>
          <w:rFonts w:eastAsia="Bookman-Light"/>
        </w:rPr>
        <w:t>t tell the difference in particular circumstances,</w:t>
      </w:r>
      <w:r>
        <w:rPr>
          <w:rFonts w:eastAsia="Bookman-Light"/>
          <w:lang w:val="en-AU"/>
        </w:rPr>
        <w:t xml:space="preserve"> </w:t>
      </w:r>
      <w:r w:rsidRPr="00A14933">
        <w:rPr>
          <w:rFonts w:eastAsia="Bookman-Light"/>
          <w:b/>
          <w:bCs/>
        </w:rPr>
        <w:t>assume the worst</w:t>
      </w:r>
      <w:r>
        <w:rPr>
          <w:rFonts w:eastAsia="Bookman-Light"/>
        </w:rPr>
        <w:t>.</w:t>
      </w:r>
    </w:p>
    <w:p w:rsidR="00923D2E" w:rsidRPr="00923D2E" w:rsidRDefault="00923D2E" w:rsidP="007B5E8A">
      <w:pPr>
        <w:pStyle w:val="Body"/>
        <w:numPr>
          <w:ilvl w:val="0"/>
          <w:numId w:val="4"/>
        </w:numPr>
      </w:pPr>
      <w:r w:rsidRPr="00A14933">
        <w:rPr>
          <w:rFonts w:eastAsia="Bookman-Light"/>
          <w:b/>
          <w:bCs/>
        </w:rPr>
        <w:t>Document your assumptions</w:t>
      </w:r>
      <w:r w:rsidRPr="00923D2E">
        <w:rPr>
          <w:rFonts w:eastAsia="Bookman-Light"/>
        </w:rPr>
        <w:t xml:space="preserve">. </w:t>
      </w:r>
      <w:r w:rsidRPr="00923D2E">
        <w:rPr>
          <w:rFonts w:ascii="Bookman-LightItalic" w:eastAsia="Bookman-Light" w:hAnsi="Bookman-LightItalic" w:cs="Bookman-LightItalic"/>
          <w:i/>
          <w:iCs/>
        </w:rPr>
        <w:t>Design by Contract</w:t>
      </w:r>
      <w:r w:rsidRPr="00923D2E">
        <w:rPr>
          <w:rFonts w:eastAsia="Bookman-Light"/>
        </w:rPr>
        <w:t xml:space="preserve"> can</w:t>
      </w:r>
      <w:r w:rsidRPr="00923D2E">
        <w:rPr>
          <w:rFonts w:eastAsia="Bookman-Light"/>
          <w:lang w:val="en-AU"/>
        </w:rPr>
        <w:t xml:space="preserve"> </w:t>
      </w:r>
      <w:r w:rsidRPr="00923D2E">
        <w:rPr>
          <w:rFonts w:eastAsia="Bookman-Light"/>
        </w:rPr>
        <w:t>help clarify your assumptions in your own mind, as well as help</w:t>
      </w:r>
      <w:r w:rsidRPr="00923D2E">
        <w:rPr>
          <w:rFonts w:eastAsia="Bookman-Light"/>
          <w:lang w:val="en-AU"/>
        </w:rPr>
        <w:t xml:space="preserve"> </w:t>
      </w:r>
      <w:r w:rsidRPr="00923D2E">
        <w:rPr>
          <w:rFonts w:eastAsia="Bookman-Light"/>
        </w:rPr>
        <w:t>communicate them to others.</w:t>
      </w:r>
    </w:p>
    <w:p w:rsidR="00923D2E" w:rsidRPr="00923D2E" w:rsidRDefault="00923D2E" w:rsidP="007B5E8A">
      <w:pPr>
        <w:pStyle w:val="Body"/>
        <w:numPr>
          <w:ilvl w:val="0"/>
          <w:numId w:val="4"/>
        </w:numPr>
      </w:pPr>
      <w:r w:rsidRPr="00923D2E">
        <w:rPr>
          <w:rFonts w:eastAsia="Bookman-Light"/>
        </w:rPr>
        <w:t>Don</w:t>
      </w:r>
      <w:r w:rsidRPr="00923D2E">
        <w:rPr>
          <w:rFonts w:eastAsia="Bookman-Light"/>
          <w:lang w:val="en-AU"/>
        </w:rPr>
        <w:t>’</w:t>
      </w:r>
      <w:r w:rsidRPr="00923D2E">
        <w:rPr>
          <w:rFonts w:eastAsia="Bookman-Light"/>
        </w:rPr>
        <w:t xml:space="preserve">t just test your code, but </w:t>
      </w:r>
      <w:r w:rsidRPr="00A14933">
        <w:rPr>
          <w:rFonts w:eastAsia="Bookman-Light"/>
          <w:b/>
          <w:bCs/>
        </w:rPr>
        <w:t>test your assumptions as well</w:t>
      </w:r>
      <w:r w:rsidRPr="00923D2E">
        <w:rPr>
          <w:rFonts w:eastAsia="Bookman-Light"/>
        </w:rPr>
        <w:t>. Don</w:t>
      </w:r>
      <w:r w:rsidRPr="00923D2E">
        <w:rPr>
          <w:rFonts w:eastAsia="Bookman-Light"/>
          <w:lang w:val="en-AU"/>
        </w:rPr>
        <w:t>’</w:t>
      </w:r>
      <w:r w:rsidRPr="00923D2E">
        <w:rPr>
          <w:rFonts w:eastAsia="Bookman-Light"/>
        </w:rPr>
        <w:t>t</w:t>
      </w:r>
      <w:r w:rsidRPr="00923D2E">
        <w:rPr>
          <w:rFonts w:eastAsia="Bookman-Light"/>
          <w:lang w:val="en-AU"/>
        </w:rPr>
        <w:t xml:space="preserve"> </w:t>
      </w:r>
      <w:r w:rsidRPr="00923D2E">
        <w:rPr>
          <w:rFonts w:eastAsia="Bookman-Light"/>
        </w:rPr>
        <w:t>guess; actually try it. Write an assertion to test your assumptions. If your assertion is right,</w:t>
      </w:r>
      <w:r w:rsidRPr="00923D2E">
        <w:rPr>
          <w:rFonts w:eastAsia="Bookman-Light"/>
          <w:lang w:val="en-AU"/>
        </w:rPr>
        <w:t xml:space="preserve"> </w:t>
      </w:r>
      <w:r w:rsidRPr="00923D2E">
        <w:rPr>
          <w:rFonts w:eastAsia="Bookman-Light"/>
        </w:rPr>
        <w:t>you have improved the documentation in your code. If you discover</w:t>
      </w:r>
      <w:r w:rsidRPr="00923D2E">
        <w:rPr>
          <w:rFonts w:eastAsia="Bookman-Light"/>
          <w:lang w:val="en-AU"/>
        </w:rPr>
        <w:t xml:space="preserve"> </w:t>
      </w:r>
      <w:r w:rsidRPr="00923D2E">
        <w:rPr>
          <w:rFonts w:eastAsia="Bookman-Light"/>
        </w:rPr>
        <w:t>your assumption is wrong, then count yourself lucky.</w:t>
      </w:r>
    </w:p>
    <w:p w:rsidR="00923D2E" w:rsidRPr="00923D2E" w:rsidRDefault="00923D2E" w:rsidP="007B5E8A">
      <w:pPr>
        <w:pStyle w:val="Body"/>
        <w:numPr>
          <w:ilvl w:val="0"/>
          <w:numId w:val="4"/>
        </w:numPr>
      </w:pPr>
      <w:r w:rsidRPr="00A14933">
        <w:rPr>
          <w:rFonts w:eastAsia="Bookman-Light"/>
          <w:b/>
          <w:bCs/>
        </w:rPr>
        <w:t>Prioritize your effort</w:t>
      </w:r>
      <w:r w:rsidRPr="00923D2E">
        <w:rPr>
          <w:rFonts w:eastAsia="Bookman-Light"/>
        </w:rPr>
        <w:t>. Spend time on the important aspects; more</w:t>
      </w:r>
      <w:r w:rsidRPr="00923D2E">
        <w:rPr>
          <w:rFonts w:eastAsia="Bookman-Light"/>
          <w:lang w:val="en-AU"/>
        </w:rPr>
        <w:t xml:space="preserve"> </w:t>
      </w:r>
      <w:r w:rsidRPr="00923D2E">
        <w:rPr>
          <w:rFonts w:eastAsia="Bookman-Light"/>
        </w:rPr>
        <w:t xml:space="preserve">than </w:t>
      </w:r>
      <w:r w:rsidRPr="00923D2E">
        <w:rPr>
          <w:rFonts w:eastAsia="Bookman-Light"/>
          <w:lang w:val="en-AU"/>
        </w:rPr>
        <w:t>l</w:t>
      </w:r>
      <w:proofErr w:type="spellStart"/>
      <w:r w:rsidRPr="00923D2E">
        <w:rPr>
          <w:rFonts w:eastAsia="Bookman-Light"/>
        </w:rPr>
        <w:t>ikely</w:t>
      </w:r>
      <w:proofErr w:type="spellEnd"/>
      <w:r w:rsidRPr="00923D2E">
        <w:rPr>
          <w:rFonts w:eastAsia="Bookman-Light"/>
        </w:rPr>
        <w:t>, these are the hard parts. If you don</w:t>
      </w:r>
      <w:r w:rsidRPr="00923D2E">
        <w:rPr>
          <w:rFonts w:eastAsia="Bookman-Light"/>
          <w:lang w:val="en-AU"/>
        </w:rPr>
        <w:t>’</w:t>
      </w:r>
      <w:r w:rsidRPr="00923D2E">
        <w:rPr>
          <w:rFonts w:eastAsia="Bookman-Light"/>
        </w:rPr>
        <w:t>t have fundamentals or infrastructure correct, brilliant bells and whistles will be</w:t>
      </w:r>
      <w:r w:rsidRPr="00923D2E">
        <w:rPr>
          <w:rFonts w:eastAsia="Bookman-Light"/>
          <w:lang w:val="en-AU"/>
        </w:rPr>
        <w:t xml:space="preserve"> </w:t>
      </w:r>
      <w:r w:rsidRPr="00923D2E">
        <w:rPr>
          <w:rFonts w:eastAsia="Bookman-Light"/>
        </w:rPr>
        <w:t>irrelevant.</w:t>
      </w:r>
    </w:p>
    <w:p w:rsidR="00923D2E" w:rsidRPr="00923D2E" w:rsidRDefault="00923D2E" w:rsidP="007B5E8A">
      <w:pPr>
        <w:pStyle w:val="Body"/>
        <w:numPr>
          <w:ilvl w:val="0"/>
          <w:numId w:val="4"/>
        </w:numPr>
      </w:pPr>
      <w:r w:rsidRPr="00A14933">
        <w:rPr>
          <w:rFonts w:eastAsia="Bookman-Light"/>
          <w:b/>
          <w:bCs/>
        </w:rPr>
        <w:t>Don</w:t>
      </w:r>
      <w:r w:rsidRPr="00A14933">
        <w:rPr>
          <w:rFonts w:eastAsia="Bookman-Light"/>
          <w:b/>
          <w:bCs/>
          <w:lang w:val="en-AU"/>
        </w:rPr>
        <w:t>’</w:t>
      </w:r>
      <w:r w:rsidRPr="00A14933">
        <w:rPr>
          <w:rFonts w:eastAsia="Bookman-Light"/>
          <w:b/>
          <w:bCs/>
        </w:rPr>
        <w:t>t be a slave to history</w:t>
      </w:r>
      <w:r w:rsidRPr="00923D2E">
        <w:rPr>
          <w:rFonts w:eastAsia="Bookman-Light"/>
        </w:rPr>
        <w:t>. Don</w:t>
      </w:r>
      <w:r w:rsidRPr="00923D2E">
        <w:rPr>
          <w:rFonts w:eastAsia="Bookman-Light"/>
          <w:lang w:val="en-AU"/>
        </w:rPr>
        <w:t>’</w:t>
      </w:r>
      <w:r w:rsidRPr="00923D2E">
        <w:rPr>
          <w:rFonts w:eastAsia="Bookman-Light"/>
        </w:rPr>
        <w:t>t let existing code dictate future</w:t>
      </w:r>
      <w:r w:rsidRPr="00923D2E">
        <w:rPr>
          <w:rFonts w:eastAsia="Bookman-Light"/>
          <w:lang w:val="en-AU"/>
        </w:rPr>
        <w:t xml:space="preserve"> </w:t>
      </w:r>
      <w:r w:rsidRPr="00923D2E">
        <w:rPr>
          <w:rFonts w:eastAsia="Bookman-Light"/>
        </w:rPr>
        <w:t>code. All code can be replaced if it is no longer appropriate. Even</w:t>
      </w:r>
      <w:r w:rsidRPr="00923D2E">
        <w:rPr>
          <w:rFonts w:eastAsia="Bookman-Light"/>
          <w:lang w:val="en-AU"/>
        </w:rPr>
        <w:t xml:space="preserve"> </w:t>
      </w:r>
      <w:r w:rsidRPr="00923D2E">
        <w:rPr>
          <w:rFonts w:eastAsia="Bookman-Light"/>
        </w:rPr>
        <w:t xml:space="preserve">within one </w:t>
      </w:r>
      <w:r w:rsidRPr="00923D2E">
        <w:rPr>
          <w:rFonts w:eastAsia="Bookman-Light"/>
          <w:lang w:val="en-AU"/>
        </w:rPr>
        <w:t>p</w:t>
      </w:r>
      <w:proofErr w:type="spellStart"/>
      <w:r w:rsidRPr="00923D2E">
        <w:rPr>
          <w:rFonts w:eastAsia="Bookman-Light"/>
        </w:rPr>
        <w:t>rogram</w:t>
      </w:r>
      <w:proofErr w:type="spellEnd"/>
      <w:r w:rsidRPr="00923D2E">
        <w:rPr>
          <w:rFonts w:eastAsia="Bookman-Light"/>
        </w:rPr>
        <w:t>, don</w:t>
      </w:r>
      <w:r w:rsidRPr="00923D2E">
        <w:rPr>
          <w:rFonts w:eastAsia="Bookman-Light"/>
          <w:lang w:val="en-AU"/>
        </w:rPr>
        <w:t>’</w:t>
      </w:r>
      <w:r w:rsidRPr="00923D2E">
        <w:rPr>
          <w:rFonts w:eastAsia="Bookman-Light"/>
        </w:rPr>
        <w:t>t let what you</w:t>
      </w:r>
      <w:r w:rsidRPr="00923D2E">
        <w:rPr>
          <w:rFonts w:eastAsia="Bookman-Light"/>
          <w:lang w:val="en-AU"/>
        </w:rPr>
        <w:t>’</w:t>
      </w:r>
      <w:proofErr w:type="spellStart"/>
      <w:r w:rsidRPr="00923D2E">
        <w:rPr>
          <w:rFonts w:eastAsia="Bookman-Light"/>
        </w:rPr>
        <w:t>ve</w:t>
      </w:r>
      <w:proofErr w:type="spellEnd"/>
      <w:r w:rsidRPr="00923D2E">
        <w:rPr>
          <w:rFonts w:eastAsia="Bookman-Light"/>
        </w:rPr>
        <w:t xml:space="preserve"> already done constrain</w:t>
      </w:r>
      <w:r w:rsidRPr="00923D2E">
        <w:rPr>
          <w:rFonts w:eastAsia="Bookman-Light"/>
          <w:lang w:val="en-AU"/>
        </w:rPr>
        <w:t xml:space="preserve"> </w:t>
      </w:r>
      <w:r w:rsidRPr="00923D2E">
        <w:rPr>
          <w:rFonts w:eastAsia="Bookman-Light"/>
        </w:rPr>
        <w:t>what you do next</w:t>
      </w:r>
      <w:r w:rsidRPr="00923D2E">
        <w:rPr>
          <w:rFonts w:eastAsia="Bookman-Light" w:hint="eastAsia"/>
        </w:rPr>
        <w:t>—</w:t>
      </w:r>
      <w:r w:rsidRPr="00923D2E">
        <w:rPr>
          <w:rFonts w:eastAsia="Bookman-Light"/>
        </w:rPr>
        <w:t xml:space="preserve">be ready to </w:t>
      </w:r>
      <w:r w:rsidRPr="00923D2E">
        <w:rPr>
          <w:rFonts w:eastAsia="Bookman-Light"/>
        </w:rPr>
        <w:lastRenderedPageBreak/>
        <w:t>refactor.</w:t>
      </w:r>
      <w:r w:rsidRPr="00923D2E">
        <w:rPr>
          <w:rFonts w:eastAsia="Bookman-Light"/>
          <w:lang w:val="en-AU"/>
        </w:rPr>
        <w:t xml:space="preserve"> </w:t>
      </w:r>
      <w:r w:rsidRPr="00923D2E">
        <w:rPr>
          <w:rFonts w:eastAsia="Bookman-Light"/>
        </w:rPr>
        <w:t>This decision may impact the project schedule. The assumption is</w:t>
      </w:r>
      <w:r w:rsidRPr="00923D2E">
        <w:rPr>
          <w:rFonts w:eastAsia="Bookman-Light"/>
          <w:lang w:val="en-AU"/>
        </w:rPr>
        <w:t xml:space="preserve"> </w:t>
      </w:r>
      <w:r w:rsidRPr="00923D2E">
        <w:rPr>
          <w:rFonts w:eastAsia="Bookman-Light"/>
        </w:rPr>
        <w:t xml:space="preserve">that the impact will be less than the cost of </w:t>
      </w:r>
      <w:r w:rsidRPr="00923D2E">
        <w:rPr>
          <w:rFonts w:ascii="Bookman-LightItalic" w:eastAsia="Bookman-Light" w:hAnsi="Bookman-LightItalic" w:cs="Bookman-LightItalic"/>
          <w:i/>
          <w:iCs/>
        </w:rPr>
        <w:t xml:space="preserve">not </w:t>
      </w:r>
      <w:r w:rsidRPr="00923D2E">
        <w:rPr>
          <w:rFonts w:eastAsia="Bookman-Light"/>
        </w:rPr>
        <w:t>making the change.</w:t>
      </w:r>
    </w:p>
    <w:p w:rsidR="00923D2E" w:rsidRPr="00923D2E" w:rsidRDefault="00923D2E" w:rsidP="00C7054D">
      <w:pPr>
        <w:pStyle w:val="Body"/>
        <w:jc w:val="center"/>
        <w:rPr>
          <w:rFonts w:eastAsia="Bookman-Light"/>
          <w:b/>
          <w:bCs/>
        </w:rPr>
      </w:pPr>
      <w:r w:rsidRPr="00923D2E">
        <w:rPr>
          <w:rFonts w:eastAsia="Bookman-Light"/>
          <w:b/>
          <w:bCs/>
          <w:lang w:val="en-AU"/>
        </w:rPr>
        <w:t>N</w:t>
      </w:r>
      <w:proofErr w:type="spellStart"/>
      <w:r w:rsidRPr="00923D2E">
        <w:rPr>
          <w:rFonts w:eastAsia="Bookman-Light"/>
          <w:b/>
          <w:bCs/>
        </w:rPr>
        <w:t>ext</w:t>
      </w:r>
      <w:proofErr w:type="spellEnd"/>
      <w:r w:rsidRPr="00923D2E">
        <w:rPr>
          <w:rFonts w:eastAsia="Bookman-Light"/>
          <w:b/>
          <w:bCs/>
        </w:rPr>
        <w:t xml:space="preserve"> time something seems to work, but you don</w:t>
      </w:r>
      <w:r w:rsidRPr="00923D2E">
        <w:rPr>
          <w:rFonts w:eastAsia="Bookman-Light"/>
          <w:b/>
          <w:bCs/>
          <w:lang w:val="en-AU"/>
        </w:rPr>
        <w:t>’</w:t>
      </w:r>
      <w:r w:rsidRPr="00923D2E">
        <w:rPr>
          <w:rFonts w:eastAsia="Bookman-Light"/>
          <w:b/>
          <w:bCs/>
        </w:rPr>
        <w:t>t know why,</w:t>
      </w:r>
    </w:p>
    <w:p w:rsidR="00923D2E" w:rsidRPr="00923D2E" w:rsidRDefault="00923D2E" w:rsidP="00C7054D">
      <w:pPr>
        <w:pStyle w:val="Body"/>
        <w:jc w:val="center"/>
        <w:rPr>
          <w:b/>
          <w:bCs/>
        </w:rPr>
      </w:pPr>
      <w:r w:rsidRPr="00923D2E">
        <w:rPr>
          <w:rFonts w:eastAsia="Bookman-Light"/>
          <w:b/>
          <w:bCs/>
        </w:rPr>
        <w:t>Make</w:t>
      </w:r>
      <w:r w:rsidRPr="00923D2E">
        <w:rPr>
          <w:rFonts w:eastAsia="Bookman-Light"/>
          <w:b/>
          <w:bCs/>
          <w:lang w:val="en-AU"/>
        </w:rPr>
        <w:t xml:space="preserve"> </w:t>
      </w:r>
      <w:r w:rsidRPr="00923D2E">
        <w:rPr>
          <w:rFonts w:eastAsia="Bookman-Light"/>
          <w:b/>
          <w:bCs/>
        </w:rPr>
        <w:t xml:space="preserve">sure it </w:t>
      </w:r>
      <w:proofErr w:type="spellStart"/>
      <w:r w:rsidRPr="00923D2E">
        <w:rPr>
          <w:rFonts w:eastAsia="Bookman-Light"/>
          <w:b/>
          <w:bCs/>
        </w:rPr>
        <w:t>isn</w:t>
      </w:r>
      <w:proofErr w:type="spellEnd"/>
      <w:r w:rsidRPr="00923D2E">
        <w:rPr>
          <w:rFonts w:eastAsia="Bookman-Light"/>
          <w:b/>
          <w:bCs/>
          <w:lang w:val="en-AU"/>
        </w:rPr>
        <w:t>’</w:t>
      </w:r>
      <w:r w:rsidRPr="00923D2E">
        <w:rPr>
          <w:rFonts w:eastAsia="Bookman-Light"/>
          <w:b/>
          <w:bCs/>
        </w:rPr>
        <w:t>t just a coincidence.</w:t>
      </w:r>
    </w:p>
    <w:p w:rsidR="003D0BDB" w:rsidRDefault="003D0BDB" w:rsidP="00C7054D">
      <w:pPr>
        <w:pStyle w:val="Heading2"/>
        <w:rPr>
          <w:rFonts w:eastAsia="Bookman-Light"/>
          <w:lang w:val="en-AU"/>
        </w:rPr>
      </w:pPr>
      <w:r>
        <w:rPr>
          <w:rFonts w:eastAsia="Bookman-Light"/>
          <w:lang w:val="en-AU"/>
        </w:rPr>
        <w:t>Algorithm Speed</w:t>
      </w:r>
    </w:p>
    <w:tbl>
      <w:tblPr>
        <w:tblStyle w:val="TableGrid"/>
        <w:tblW w:w="0" w:type="auto"/>
        <w:tblInd w:w="1531" w:type="dxa"/>
        <w:tblLook w:val="04A0" w:firstRow="1" w:lastRow="0" w:firstColumn="1" w:lastColumn="0" w:noHBand="0" w:noVBand="1"/>
      </w:tblPr>
      <w:tblGrid>
        <w:gridCol w:w="1826"/>
        <w:gridCol w:w="1828"/>
        <w:gridCol w:w="2109"/>
        <w:gridCol w:w="1722"/>
      </w:tblGrid>
      <w:tr w:rsidR="00E04546" w:rsidRPr="00E04546" w:rsidTr="00E04546">
        <w:tc>
          <w:tcPr>
            <w:tcW w:w="1826" w:type="dxa"/>
            <w:shd w:val="clear" w:color="auto" w:fill="D9D9D9" w:themeFill="background1" w:themeFillShade="D9"/>
          </w:tcPr>
          <w:p w:rsidR="003D0BDB" w:rsidRPr="00E04546" w:rsidRDefault="003D0BDB" w:rsidP="00C7054D">
            <w:pPr>
              <w:pStyle w:val="TableBody"/>
              <w:rPr>
                <w:rFonts w:eastAsia="Bookman-Light"/>
                <w:b/>
                <w:bCs/>
                <w:lang w:bidi="he-IL"/>
              </w:rPr>
            </w:pPr>
            <w:r w:rsidRPr="00E04546">
              <w:rPr>
                <w:rFonts w:eastAsia="Bookman-Light"/>
                <w:b/>
                <w:bCs/>
                <w:lang w:bidi="he-IL"/>
              </w:rPr>
              <w:t>Name</w:t>
            </w:r>
          </w:p>
        </w:tc>
        <w:tc>
          <w:tcPr>
            <w:tcW w:w="1828" w:type="dxa"/>
            <w:shd w:val="clear" w:color="auto" w:fill="D9D9D9" w:themeFill="background1" w:themeFillShade="D9"/>
          </w:tcPr>
          <w:p w:rsidR="003D0BDB" w:rsidRPr="00E04546" w:rsidRDefault="003D0BDB" w:rsidP="00C7054D">
            <w:pPr>
              <w:pStyle w:val="TableBody"/>
              <w:rPr>
                <w:rFonts w:eastAsia="Bookman-Light"/>
                <w:b/>
                <w:bCs/>
                <w:lang w:bidi="he-IL"/>
              </w:rPr>
            </w:pPr>
            <w:r w:rsidRPr="00E04546">
              <w:rPr>
                <w:rFonts w:eastAsia="Bookman-Light"/>
                <w:b/>
                <w:bCs/>
                <w:lang w:bidi="he-IL"/>
              </w:rPr>
              <w:t>O()</w:t>
            </w:r>
          </w:p>
        </w:tc>
        <w:tc>
          <w:tcPr>
            <w:tcW w:w="2109" w:type="dxa"/>
            <w:shd w:val="clear" w:color="auto" w:fill="D9D9D9" w:themeFill="background1" w:themeFillShade="D9"/>
          </w:tcPr>
          <w:p w:rsidR="003D0BDB" w:rsidRPr="00E04546" w:rsidRDefault="003D0BDB" w:rsidP="00C7054D">
            <w:pPr>
              <w:pStyle w:val="TableBody"/>
              <w:rPr>
                <w:rFonts w:eastAsia="Bookman-Light"/>
                <w:b/>
                <w:bCs/>
                <w:lang w:bidi="he-IL"/>
              </w:rPr>
            </w:pPr>
            <w:r w:rsidRPr="00E04546">
              <w:rPr>
                <w:rFonts w:eastAsia="Bookman-Light"/>
                <w:b/>
                <w:bCs/>
                <w:lang w:bidi="he-IL"/>
              </w:rPr>
              <w:t>Description</w:t>
            </w:r>
          </w:p>
        </w:tc>
        <w:tc>
          <w:tcPr>
            <w:tcW w:w="1722" w:type="dxa"/>
            <w:shd w:val="clear" w:color="auto" w:fill="D9D9D9" w:themeFill="background1" w:themeFillShade="D9"/>
          </w:tcPr>
          <w:p w:rsidR="003D0BDB" w:rsidRPr="00E04546" w:rsidRDefault="003D0BDB" w:rsidP="00C7054D">
            <w:pPr>
              <w:pStyle w:val="TableBody"/>
              <w:rPr>
                <w:rFonts w:eastAsia="Bookman-Light"/>
                <w:b/>
                <w:bCs/>
                <w:lang w:bidi="he-IL"/>
              </w:rPr>
            </w:pPr>
            <w:r w:rsidRPr="00E04546">
              <w:rPr>
                <w:rFonts w:eastAsia="Bookman-Light"/>
                <w:b/>
                <w:bCs/>
                <w:lang w:bidi="he-IL"/>
              </w:rPr>
              <w:t>Example</w:t>
            </w:r>
          </w:p>
        </w:tc>
      </w:tr>
      <w:tr w:rsidR="005E6690" w:rsidTr="00E04546">
        <w:tc>
          <w:tcPr>
            <w:tcW w:w="1826" w:type="dxa"/>
          </w:tcPr>
          <w:p w:rsidR="003D0BDB" w:rsidRDefault="003D0BDB" w:rsidP="00C7054D">
            <w:pPr>
              <w:pStyle w:val="TableBody"/>
              <w:rPr>
                <w:rFonts w:eastAsia="Bookman-Light"/>
                <w:lang w:bidi="he-IL"/>
              </w:rPr>
            </w:pPr>
            <w:r>
              <w:rPr>
                <w:rFonts w:eastAsia="Bookman-Light"/>
                <w:lang w:bidi="he-IL"/>
              </w:rPr>
              <w:t>Simple Loops</w:t>
            </w:r>
          </w:p>
        </w:tc>
        <w:tc>
          <w:tcPr>
            <w:tcW w:w="1828" w:type="dxa"/>
          </w:tcPr>
          <w:p w:rsidR="003D0BDB" w:rsidRDefault="003D0BDB" w:rsidP="00C7054D">
            <w:pPr>
              <w:pStyle w:val="TableBody"/>
              <w:rPr>
                <w:rFonts w:eastAsia="Bookman-Light"/>
                <w:lang w:bidi="he-IL"/>
              </w:rPr>
            </w:pPr>
            <w:r>
              <w:rPr>
                <w:rFonts w:eastAsia="Bookman-Light"/>
                <w:lang w:bidi="he-IL"/>
              </w:rPr>
              <w:t>O(n)</w:t>
            </w:r>
          </w:p>
        </w:tc>
        <w:tc>
          <w:tcPr>
            <w:tcW w:w="2109" w:type="dxa"/>
          </w:tcPr>
          <w:p w:rsidR="003D0BDB" w:rsidRDefault="005E6690" w:rsidP="00C7054D">
            <w:pPr>
              <w:pStyle w:val="TableBody"/>
              <w:rPr>
                <w:rFonts w:eastAsia="Bookman-Light"/>
                <w:lang w:bidi="he-IL"/>
              </w:rPr>
            </w:pPr>
            <w:r>
              <w:rPr>
                <w:rFonts w:eastAsia="Bookman-Light"/>
                <w:lang w:bidi="he-IL"/>
              </w:rPr>
              <w:t>Exhaustive searches/manipulation  in and array</w:t>
            </w:r>
          </w:p>
        </w:tc>
        <w:tc>
          <w:tcPr>
            <w:tcW w:w="1722" w:type="dxa"/>
          </w:tcPr>
          <w:p w:rsidR="003D0BDB" w:rsidRDefault="005E6690" w:rsidP="00C7054D">
            <w:pPr>
              <w:pStyle w:val="TableBody"/>
              <w:rPr>
                <w:rFonts w:eastAsia="Bookman-Light"/>
                <w:lang w:bidi="he-IL"/>
              </w:rPr>
            </w:pPr>
            <w:r>
              <w:rPr>
                <w:rFonts w:eastAsia="Bookman-Light"/>
                <w:lang w:bidi="he-IL"/>
              </w:rPr>
              <w:t>Find min/max, calculate checksum etc.</w:t>
            </w:r>
          </w:p>
        </w:tc>
      </w:tr>
      <w:tr w:rsidR="005E6690" w:rsidTr="00E04546">
        <w:tc>
          <w:tcPr>
            <w:tcW w:w="1826" w:type="dxa"/>
          </w:tcPr>
          <w:p w:rsidR="003D0BDB" w:rsidRDefault="005E6690" w:rsidP="00C7054D">
            <w:pPr>
              <w:pStyle w:val="TableBody"/>
              <w:rPr>
                <w:rFonts w:eastAsia="Bookman-Light"/>
                <w:lang w:bidi="he-IL"/>
              </w:rPr>
            </w:pPr>
            <w:r>
              <w:rPr>
                <w:rFonts w:eastAsia="Bookman-Light"/>
                <w:lang w:bidi="he-IL"/>
              </w:rPr>
              <w:t>Nested Loops</w:t>
            </w:r>
          </w:p>
        </w:tc>
        <w:tc>
          <w:tcPr>
            <w:tcW w:w="1828" w:type="dxa"/>
          </w:tcPr>
          <w:p w:rsidR="003D0BDB" w:rsidRDefault="005E6690" w:rsidP="00C7054D">
            <w:pPr>
              <w:pStyle w:val="TableBody"/>
              <w:rPr>
                <w:rFonts w:eastAsia="Bookman-Light"/>
                <w:lang w:bidi="he-IL"/>
              </w:rPr>
            </w:pPr>
            <w:r>
              <w:rPr>
                <w:rFonts w:eastAsia="Bookman-Light"/>
                <w:lang w:bidi="he-IL"/>
              </w:rPr>
              <w:t>O(m x n)</w:t>
            </w:r>
            <w:r>
              <w:rPr>
                <w:rFonts w:eastAsia="Bookman-Light"/>
                <w:lang w:bidi="he-IL"/>
              </w:rPr>
              <w:br/>
              <w:t>O(n^2)</w:t>
            </w:r>
          </w:p>
        </w:tc>
        <w:tc>
          <w:tcPr>
            <w:tcW w:w="2109" w:type="dxa"/>
          </w:tcPr>
          <w:p w:rsidR="003D0BDB" w:rsidRDefault="005E6690" w:rsidP="00C7054D">
            <w:pPr>
              <w:pStyle w:val="TableBody"/>
              <w:rPr>
                <w:rFonts w:eastAsia="Bookman-Light"/>
                <w:lang w:bidi="he-IL"/>
              </w:rPr>
            </w:pPr>
            <w:r>
              <w:rPr>
                <w:rFonts w:eastAsia="Bookman-Light"/>
                <w:lang w:bidi="he-IL"/>
              </w:rPr>
              <w:t>Simple sorting algorithms e.g. bubble sort</w:t>
            </w:r>
          </w:p>
        </w:tc>
        <w:tc>
          <w:tcPr>
            <w:tcW w:w="1722" w:type="dxa"/>
          </w:tcPr>
          <w:p w:rsidR="003D0BDB" w:rsidRDefault="003D0BDB" w:rsidP="00C7054D">
            <w:pPr>
              <w:pStyle w:val="TableBody"/>
              <w:rPr>
                <w:rFonts w:eastAsia="Bookman-Light"/>
                <w:lang w:bidi="he-IL"/>
              </w:rPr>
            </w:pPr>
          </w:p>
        </w:tc>
      </w:tr>
      <w:tr w:rsidR="005E6690" w:rsidTr="00E04546">
        <w:tc>
          <w:tcPr>
            <w:tcW w:w="1826" w:type="dxa"/>
          </w:tcPr>
          <w:p w:rsidR="003D0BDB" w:rsidRDefault="005E6690" w:rsidP="00C7054D">
            <w:pPr>
              <w:pStyle w:val="TableBody"/>
              <w:rPr>
                <w:rFonts w:eastAsia="Bookman-Light"/>
                <w:lang w:bidi="he-IL"/>
              </w:rPr>
            </w:pPr>
            <w:r>
              <w:rPr>
                <w:rFonts w:eastAsia="Bookman-Light"/>
                <w:lang w:bidi="he-IL"/>
              </w:rPr>
              <w:t>Binary Chop</w:t>
            </w:r>
          </w:p>
        </w:tc>
        <w:tc>
          <w:tcPr>
            <w:tcW w:w="1828" w:type="dxa"/>
          </w:tcPr>
          <w:p w:rsidR="003D0BDB" w:rsidRDefault="005E6690" w:rsidP="00C7054D">
            <w:pPr>
              <w:pStyle w:val="TableBody"/>
              <w:rPr>
                <w:rFonts w:eastAsia="Bookman-Light"/>
                <w:lang w:bidi="he-IL"/>
              </w:rPr>
            </w:pPr>
            <w:r>
              <w:rPr>
                <w:rFonts w:eastAsia="Bookman-Light"/>
                <w:lang w:bidi="he-IL"/>
              </w:rPr>
              <w:t>O(</w:t>
            </w:r>
            <w:proofErr w:type="spellStart"/>
            <w:r>
              <w:rPr>
                <w:rFonts w:eastAsia="Bookman-Light"/>
                <w:lang w:bidi="he-IL"/>
              </w:rPr>
              <w:t>lg</w:t>
            </w:r>
            <w:proofErr w:type="spellEnd"/>
            <w:r>
              <w:rPr>
                <w:rFonts w:eastAsia="Bookman-Light"/>
                <w:lang w:bidi="he-IL"/>
              </w:rPr>
              <w:t>(n))</w:t>
            </w:r>
          </w:p>
        </w:tc>
        <w:tc>
          <w:tcPr>
            <w:tcW w:w="2109" w:type="dxa"/>
          </w:tcPr>
          <w:p w:rsidR="003D0BDB" w:rsidRDefault="005E6690" w:rsidP="00C7054D">
            <w:pPr>
              <w:pStyle w:val="TableBody"/>
              <w:rPr>
                <w:rFonts w:eastAsia="Bookman-Light"/>
                <w:lang w:bidi="he-IL"/>
              </w:rPr>
            </w:pPr>
            <w:r>
              <w:rPr>
                <w:rFonts w:eastAsia="Bookman-Light"/>
                <w:lang w:bidi="he-IL"/>
              </w:rPr>
              <w:t>If your algorithm halves the set of things it considers each time around the loop</w:t>
            </w:r>
          </w:p>
        </w:tc>
        <w:tc>
          <w:tcPr>
            <w:tcW w:w="1722" w:type="dxa"/>
          </w:tcPr>
          <w:p w:rsidR="003D0BDB" w:rsidRDefault="005E6690" w:rsidP="00C7054D">
            <w:pPr>
              <w:pStyle w:val="TableBody"/>
              <w:rPr>
                <w:rFonts w:eastAsia="Bookman-Light"/>
                <w:lang w:bidi="he-IL"/>
              </w:rPr>
            </w:pPr>
            <w:r>
              <w:rPr>
                <w:rFonts w:eastAsia="Bookman-Light"/>
                <w:lang w:bidi="he-IL"/>
              </w:rPr>
              <w:t>Binary search or a sorted loop, traversing a binary tree</w:t>
            </w:r>
          </w:p>
        </w:tc>
      </w:tr>
      <w:tr w:rsidR="005E6690" w:rsidTr="00E04546">
        <w:tc>
          <w:tcPr>
            <w:tcW w:w="1826" w:type="dxa"/>
          </w:tcPr>
          <w:p w:rsidR="003D0BDB" w:rsidRDefault="005E6690" w:rsidP="00C7054D">
            <w:pPr>
              <w:pStyle w:val="TableBody"/>
              <w:rPr>
                <w:rFonts w:eastAsia="Bookman-Light"/>
                <w:lang w:bidi="he-IL"/>
              </w:rPr>
            </w:pPr>
            <w:r>
              <w:rPr>
                <w:rFonts w:eastAsia="Bookman-Light"/>
                <w:lang w:bidi="he-IL"/>
              </w:rPr>
              <w:t>Divide and Conquer</w:t>
            </w:r>
          </w:p>
        </w:tc>
        <w:tc>
          <w:tcPr>
            <w:tcW w:w="1828" w:type="dxa"/>
          </w:tcPr>
          <w:p w:rsidR="003D0BDB" w:rsidRPr="005E6690" w:rsidRDefault="005E6690" w:rsidP="00C7054D">
            <w:pPr>
              <w:pStyle w:val="TableBody"/>
              <w:rPr>
                <w:rFonts w:eastAsia="Bookman-Light"/>
                <w:lang w:val="en-AU" w:bidi="he-IL"/>
              </w:rPr>
            </w:pPr>
            <w:r>
              <w:rPr>
                <w:rFonts w:eastAsia="Bookman-Light"/>
                <w:lang w:val="en-AU" w:bidi="he-IL"/>
              </w:rPr>
              <w:t xml:space="preserve">O(n </w:t>
            </w:r>
            <w:proofErr w:type="spellStart"/>
            <w:r>
              <w:rPr>
                <w:rFonts w:eastAsia="Bookman-Light"/>
                <w:lang w:val="en-AU" w:bidi="he-IL"/>
              </w:rPr>
              <w:t>lg</w:t>
            </w:r>
            <w:proofErr w:type="spellEnd"/>
            <w:r>
              <w:rPr>
                <w:rFonts w:eastAsia="Bookman-Light"/>
                <w:lang w:val="en-AU" w:bidi="he-IL"/>
              </w:rPr>
              <w:t>(n))</w:t>
            </w:r>
          </w:p>
        </w:tc>
        <w:tc>
          <w:tcPr>
            <w:tcW w:w="2109" w:type="dxa"/>
          </w:tcPr>
          <w:p w:rsidR="005E6690" w:rsidRPr="005E6690" w:rsidRDefault="005E6690" w:rsidP="00C7054D">
            <w:pPr>
              <w:pStyle w:val="TableBody"/>
              <w:rPr>
                <w:rFonts w:eastAsia="Bookman-Light"/>
                <w:lang w:bidi="he-IL"/>
              </w:rPr>
            </w:pPr>
            <w:r w:rsidRPr="005E6690">
              <w:rPr>
                <w:rFonts w:eastAsia="Bookman-Light"/>
                <w:lang w:bidi="he-IL"/>
              </w:rPr>
              <w:t>Algorithms that partition their input, work</w:t>
            </w:r>
          </w:p>
          <w:p w:rsidR="003D0BDB" w:rsidRDefault="005E6690" w:rsidP="00C7054D">
            <w:pPr>
              <w:pStyle w:val="TableBody"/>
              <w:rPr>
                <w:rFonts w:eastAsia="Bookman-Light"/>
                <w:lang w:bidi="he-IL"/>
              </w:rPr>
            </w:pPr>
            <w:r w:rsidRPr="005E6690">
              <w:rPr>
                <w:rFonts w:eastAsia="Bookman-Light"/>
                <w:lang w:bidi="he-IL"/>
              </w:rPr>
              <w:t>on the two halves independently, and then combine the result</w:t>
            </w:r>
          </w:p>
        </w:tc>
        <w:tc>
          <w:tcPr>
            <w:tcW w:w="1722" w:type="dxa"/>
          </w:tcPr>
          <w:p w:rsidR="003D0BDB" w:rsidRPr="005E6690" w:rsidRDefault="005E6690" w:rsidP="00C7054D">
            <w:pPr>
              <w:pStyle w:val="TableBody"/>
              <w:rPr>
                <w:rFonts w:eastAsia="Bookman-Light"/>
                <w:lang w:val="en-AU" w:bidi="he-IL"/>
              </w:rPr>
            </w:pPr>
            <w:r>
              <w:rPr>
                <w:rFonts w:eastAsia="Bookman-Light"/>
                <w:lang w:val="en-AU" w:bidi="he-IL"/>
              </w:rPr>
              <w:t>Quicksort (on average. On worst case scenario – it’s O(n^2)</w:t>
            </w:r>
          </w:p>
        </w:tc>
      </w:tr>
      <w:tr w:rsidR="00E04546" w:rsidTr="00E04546">
        <w:tc>
          <w:tcPr>
            <w:tcW w:w="1826" w:type="dxa"/>
          </w:tcPr>
          <w:p w:rsidR="00E04546" w:rsidRDefault="00E04546" w:rsidP="00C7054D">
            <w:pPr>
              <w:pStyle w:val="TableBody"/>
              <w:rPr>
                <w:rFonts w:eastAsia="Bookman-Light"/>
                <w:lang w:bidi="he-IL"/>
              </w:rPr>
            </w:pPr>
            <w:r w:rsidRPr="005E6690">
              <w:rPr>
                <w:rFonts w:eastAsia="Bookman-Light"/>
                <w:lang w:bidi="he-IL"/>
              </w:rPr>
              <w:t>Combinatoric</w:t>
            </w:r>
          </w:p>
        </w:tc>
        <w:tc>
          <w:tcPr>
            <w:tcW w:w="1828" w:type="dxa"/>
          </w:tcPr>
          <w:p w:rsidR="00E04546" w:rsidRDefault="00E04546" w:rsidP="00C7054D">
            <w:pPr>
              <w:pStyle w:val="TableBody"/>
              <w:rPr>
                <w:rFonts w:eastAsia="Bookman-Light"/>
                <w:lang w:val="en-AU" w:bidi="he-IL"/>
              </w:rPr>
            </w:pPr>
            <w:r>
              <w:rPr>
                <w:rFonts w:eastAsia="Bookman-Light"/>
                <w:lang w:val="en-AU" w:bidi="he-IL"/>
              </w:rPr>
              <w:t>O(n!)</w:t>
            </w:r>
          </w:p>
          <w:p w:rsidR="00E04546" w:rsidRPr="00E04546" w:rsidRDefault="00E04546" w:rsidP="00C7054D">
            <w:pPr>
              <w:pStyle w:val="TableBody"/>
              <w:rPr>
                <w:rFonts w:eastAsia="Bookman-Light"/>
                <w:lang w:val="en-AU" w:bidi="he-IL"/>
              </w:rPr>
            </w:pPr>
            <w:r>
              <w:rPr>
                <w:rFonts w:eastAsia="Bookman-Light"/>
                <w:lang w:val="en-AU" w:bidi="he-IL"/>
              </w:rPr>
              <w:t>O(</w:t>
            </w:r>
            <w:proofErr w:type="spellStart"/>
            <w:r>
              <w:rPr>
                <w:rFonts w:eastAsia="Bookman-Light"/>
                <w:lang w:val="en-AU" w:bidi="he-IL"/>
              </w:rPr>
              <w:t>c^n</w:t>
            </w:r>
            <w:proofErr w:type="spellEnd"/>
            <w:r>
              <w:rPr>
                <w:rFonts w:eastAsia="Bookman-Light"/>
                <w:lang w:val="en-AU" w:bidi="he-IL"/>
              </w:rPr>
              <w:t>)</w:t>
            </w:r>
          </w:p>
        </w:tc>
        <w:tc>
          <w:tcPr>
            <w:tcW w:w="2109" w:type="dxa"/>
          </w:tcPr>
          <w:p w:rsidR="00E04546" w:rsidRPr="005E6690" w:rsidRDefault="00E04546" w:rsidP="00C7054D">
            <w:pPr>
              <w:pStyle w:val="TableBody"/>
              <w:rPr>
                <w:rFonts w:eastAsia="Bookman-Light"/>
                <w:lang w:bidi="he-IL"/>
              </w:rPr>
            </w:pPr>
            <w:r w:rsidRPr="005E6690">
              <w:rPr>
                <w:rFonts w:eastAsia="Bookman-Light"/>
                <w:lang w:bidi="he-IL"/>
              </w:rPr>
              <w:t>Whenever algorithms start looking at the permutations</w:t>
            </w:r>
          </w:p>
          <w:p w:rsidR="00E04546" w:rsidRPr="005E6690" w:rsidRDefault="00E04546" w:rsidP="00C7054D">
            <w:pPr>
              <w:pStyle w:val="TableBody"/>
              <w:rPr>
                <w:rFonts w:eastAsia="Bookman-Light"/>
                <w:lang w:bidi="he-IL"/>
              </w:rPr>
            </w:pPr>
            <w:r w:rsidRPr="005E6690">
              <w:rPr>
                <w:rFonts w:eastAsia="Bookman-Light"/>
                <w:lang w:bidi="he-IL"/>
              </w:rPr>
              <w:t>of things, their running times may get out of hand</w:t>
            </w:r>
          </w:p>
        </w:tc>
        <w:tc>
          <w:tcPr>
            <w:tcW w:w="1722" w:type="dxa"/>
          </w:tcPr>
          <w:p w:rsidR="00E04546" w:rsidRDefault="00E04546" w:rsidP="00C7054D">
            <w:pPr>
              <w:pStyle w:val="TableBody"/>
              <w:rPr>
                <w:rFonts w:eastAsia="Bookman-Light"/>
                <w:lang w:val="en-AU" w:bidi="he-IL"/>
              </w:rPr>
            </w:pPr>
          </w:p>
        </w:tc>
      </w:tr>
    </w:tbl>
    <w:p w:rsidR="00BE57F4" w:rsidRDefault="00BE57F4" w:rsidP="00C7054D">
      <w:pPr>
        <w:autoSpaceDE w:val="0"/>
        <w:autoSpaceDN w:val="0"/>
        <w:adjustRightInd w:val="0"/>
        <w:rPr>
          <w:rFonts w:ascii="Bookman-Light" w:eastAsia="Bookman-Light" w:cs="Bookman-Light"/>
          <w:color w:val="252525"/>
          <w:szCs w:val="20"/>
          <w:lang w:val="en-AU"/>
        </w:rPr>
      </w:pPr>
    </w:p>
    <w:p w:rsidR="00BE57F4" w:rsidRDefault="00BE57F4" w:rsidP="00C7054D">
      <w:pPr>
        <w:pStyle w:val="Body"/>
        <w:rPr>
          <w:rFonts w:eastAsia="Bookman-Light"/>
        </w:rPr>
      </w:pPr>
      <w:r>
        <w:rPr>
          <w:rFonts w:eastAsia="Bookman-Light"/>
        </w:rPr>
        <w:t>Don’t Reinvent the Wheel - Most library implementation will outperform anything you’ll write.</w:t>
      </w:r>
    </w:p>
    <w:p w:rsidR="00BE57F4" w:rsidRDefault="00BE57F4" w:rsidP="00C7054D">
      <w:pPr>
        <w:pStyle w:val="Body"/>
        <w:rPr>
          <w:rFonts w:eastAsia="Bookman-Light"/>
          <w:lang w:val="en-AU"/>
        </w:rPr>
      </w:pPr>
      <w:r>
        <w:rPr>
          <w:rFonts w:eastAsia="Bookman-Light"/>
        </w:rPr>
        <w:t>However, using loops to go over or manipulate data pop up time and time</w:t>
      </w:r>
      <w:r>
        <w:rPr>
          <w:rFonts w:eastAsia="Bookman-Light"/>
          <w:lang w:val="en-AU"/>
        </w:rPr>
        <w:t xml:space="preserve"> </w:t>
      </w:r>
      <w:r>
        <w:rPr>
          <w:rFonts w:eastAsia="Bookman-Light"/>
        </w:rPr>
        <w:t>again. Whenever you find yourself writing a simple loop, you know that</w:t>
      </w:r>
      <w:r>
        <w:rPr>
          <w:rFonts w:eastAsia="Bookman-Light"/>
          <w:lang w:val="en-AU"/>
        </w:rPr>
        <w:t xml:space="preserve"> </w:t>
      </w:r>
      <w:r>
        <w:rPr>
          <w:rFonts w:eastAsia="Bookman-Light"/>
        </w:rPr>
        <w:t>you have an O(n) algorithm. If that loop contains an inner loop, then</w:t>
      </w:r>
      <w:r>
        <w:rPr>
          <w:rFonts w:eastAsia="Bookman-Light"/>
          <w:lang w:val="en-AU"/>
        </w:rPr>
        <w:t xml:space="preserve"> </w:t>
      </w:r>
      <w:r>
        <w:rPr>
          <w:rFonts w:eastAsia="Bookman-Light"/>
        </w:rPr>
        <w:t>you’re looking at O(n^2). You should be asking yourself how large</w:t>
      </w:r>
      <w:r>
        <w:rPr>
          <w:rFonts w:eastAsia="Bookman-Light"/>
          <w:lang w:val="en-AU"/>
        </w:rPr>
        <w:t xml:space="preserve"> </w:t>
      </w:r>
      <w:r>
        <w:rPr>
          <w:rFonts w:eastAsia="Bookman-Light"/>
        </w:rPr>
        <w:t>these values can get</w:t>
      </w:r>
      <w:r>
        <w:rPr>
          <w:rFonts w:eastAsia="Bookman-Light"/>
          <w:lang w:val="en-AU"/>
        </w:rPr>
        <w:t>:</w:t>
      </w:r>
    </w:p>
    <w:p w:rsidR="00BE57F4" w:rsidRPr="00BE57F4" w:rsidRDefault="00BE57F4" w:rsidP="007B5E8A">
      <w:pPr>
        <w:pStyle w:val="Body"/>
        <w:numPr>
          <w:ilvl w:val="0"/>
          <w:numId w:val="4"/>
        </w:numPr>
        <w:rPr>
          <w:rFonts w:eastAsia="Bookman-Light"/>
          <w:b/>
          <w:bCs/>
        </w:rPr>
      </w:pPr>
      <w:r w:rsidRPr="00BE57F4">
        <w:rPr>
          <w:rFonts w:eastAsia="Bookman-Light"/>
          <w:b/>
          <w:bCs/>
        </w:rPr>
        <w:t>If the numbers are bounded, then you’ll know</w:t>
      </w:r>
      <w:r w:rsidRPr="00BE57F4">
        <w:rPr>
          <w:rFonts w:eastAsia="Bookman-Light"/>
          <w:b/>
          <w:bCs/>
          <w:lang w:val="en-AU"/>
        </w:rPr>
        <w:t xml:space="preserve"> </w:t>
      </w:r>
      <w:r w:rsidRPr="00BE57F4">
        <w:rPr>
          <w:rFonts w:eastAsia="Bookman-Light"/>
          <w:b/>
          <w:bCs/>
        </w:rPr>
        <w:t>how long the code will take to run</w:t>
      </w:r>
      <w:r w:rsidRPr="00BE57F4">
        <w:rPr>
          <w:rFonts w:eastAsia="Bookman-Light"/>
        </w:rPr>
        <w:t xml:space="preserve">. </w:t>
      </w:r>
    </w:p>
    <w:p w:rsidR="003D0BDB" w:rsidRPr="006512C3" w:rsidRDefault="00BE57F4" w:rsidP="007B5E8A">
      <w:pPr>
        <w:pStyle w:val="Body"/>
        <w:numPr>
          <w:ilvl w:val="0"/>
          <w:numId w:val="4"/>
        </w:numPr>
        <w:rPr>
          <w:rFonts w:eastAsia="Bookman-Light"/>
        </w:rPr>
      </w:pPr>
      <w:r w:rsidRPr="00BE57F4">
        <w:rPr>
          <w:rFonts w:eastAsia="Bookman-Light"/>
          <w:b/>
          <w:bCs/>
        </w:rPr>
        <w:t>If the numbers depend on external</w:t>
      </w:r>
      <w:r w:rsidRPr="00BE57F4">
        <w:rPr>
          <w:rFonts w:eastAsia="Bookman-Light"/>
          <w:b/>
          <w:bCs/>
          <w:lang w:val="en-AU"/>
        </w:rPr>
        <w:t xml:space="preserve"> </w:t>
      </w:r>
      <w:r w:rsidRPr="00BE57F4">
        <w:rPr>
          <w:rFonts w:eastAsia="Bookman-Light"/>
          <w:b/>
          <w:bCs/>
        </w:rPr>
        <w:t>factors</w:t>
      </w:r>
      <w:r w:rsidRPr="00BE57F4">
        <w:rPr>
          <w:rFonts w:eastAsia="Bookman-Light"/>
        </w:rPr>
        <w:t xml:space="preserve"> (such as the number of records in an overnight batch run, or</w:t>
      </w:r>
      <w:r w:rsidRPr="00BE57F4">
        <w:rPr>
          <w:rFonts w:eastAsia="Bookman-Light"/>
          <w:lang w:val="en-AU"/>
        </w:rPr>
        <w:t xml:space="preserve"> </w:t>
      </w:r>
      <w:r w:rsidRPr="00BE57F4">
        <w:rPr>
          <w:rFonts w:eastAsia="Bookman-Light"/>
        </w:rPr>
        <w:t xml:space="preserve">the number of names in a list of people), </w:t>
      </w:r>
      <w:r w:rsidRPr="00BE57F4">
        <w:rPr>
          <w:rFonts w:eastAsia="Bookman-Light"/>
          <w:b/>
          <w:bCs/>
        </w:rPr>
        <w:t>then you might want to stop</w:t>
      </w:r>
      <w:r w:rsidRPr="00BE57F4">
        <w:rPr>
          <w:rFonts w:eastAsia="Bookman-Light"/>
          <w:b/>
          <w:bCs/>
          <w:lang w:val="en-AU"/>
        </w:rPr>
        <w:t xml:space="preserve"> </w:t>
      </w:r>
      <w:r w:rsidRPr="00BE57F4">
        <w:rPr>
          <w:rFonts w:eastAsia="Bookman-Light"/>
          <w:b/>
          <w:bCs/>
        </w:rPr>
        <w:t xml:space="preserve">and consider </w:t>
      </w:r>
      <w:r w:rsidRPr="00BE57F4">
        <w:rPr>
          <w:rFonts w:eastAsia="Bookman-Light"/>
        </w:rPr>
        <w:t>the effect that large values may have on</w:t>
      </w:r>
      <w:r w:rsidRPr="00BE57F4">
        <w:rPr>
          <w:rFonts w:eastAsia="Bookman-Light"/>
          <w:b/>
          <w:bCs/>
        </w:rPr>
        <w:t xml:space="preserve"> your running</w:t>
      </w:r>
      <w:r w:rsidRPr="00BE57F4">
        <w:rPr>
          <w:rFonts w:eastAsia="Bookman-Light"/>
          <w:b/>
          <w:bCs/>
          <w:lang w:val="en-AU"/>
        </w:rPr>
        <w:t xml:space="preserve"> </w:t>
      </w:r>
      <w:r w:rsidRPr="00BE57F4">
        <w:rPr>
          <w:rFonts w:eastAsia="Bookman-Light"/>
          <w:b/>
          <w:bCs/>
        </w:rPr>
        <w:t>time or memory consumption</w:t>
      </w:r>
      <w:r w:rsidRPr="00BE57F4">
        <w:rPr>
          <w:rFonts w:eastAsia="Bookman-Light"/>
        </w:rPr>
        <w:t>.</w:t>
      </w:r>
    </w:p>
    <w:p w:rsidR="006512C3" w:rsidRDefault="006512C3" w:rsidP="00C7054D">
      <w:pPr>
        <w:pStyle w:val="Body"/>
        <w:ind w:left="1440"/>
        <w:rPr>
          <w:rFonts w:eastAsia="Bookman-Light"/>
          <w:lang w:val="en-AU"/>
        </w:rPr>
      </w:pPr>
      <w:r w:rsidRPr="006512C3">
        <w:rPr>
          <w:rFonts w:eastAsia="Bookman-Light"/>
          <w:lang w:val="en-AU"/>
        </w:rPr>
        <w:t>How to overcome potential problems:</w:t>
      </w:r>
    </w:p>
    <w:p w:rsidR="006512C3" w:rsidRDefault="006512C3" w:rsidP="007B5E8A">
      <w:pPr>
        <w:pStyle w:val="Body"/>
        <w:numPr>
          <w:ilvl w:val="0"/>
          <w:numId w:val="4"/>
        </w:numPr>
        <w:rPr>
          <w:rFonts w:eastAsia="Bookman-Light"/>
          <w:lang w:val="en-AU"/>
        </w:rPr>
      </w:pPr>
      <w:r>
        <w:rPr>
          <w:rFonts w:eastAsia="Bookman-Light"/>
          <w:lang w:val="en-AU"/>
        </w:rPr>
        <w:t xml:space="preserve">If you have an inefficient algorithm, try to see if you can divide and conquer to reduce the complexity of it (e.g. from O(n^2) to O(n </w:t>
      </w:r>
      <w:proofErr w:type="spellStart"/>
      <w:r>
        <w:rPr>
          <w:rFonts w:eastAsia="Bookman-Light"/>
          <w:lang w:val="en-AU"/>
        </w:rPr>
        <w:t>lg</w:t>
      </w:r>
      <w:proofErr w:type="spellEnd"/>
      <w:r>
        <w:rPr>
          <w:rFonts w:eastAsia="Bookman-Light"/>
          <w:lang w:val="en-AU"/>
        </w:rPr>
        <w:t>(n))</w:t>
      </w:r>
    </w:p>
    <w:p w:rsidR="006512C3" w:rsidRDefault="006512C3" w:rsidP="007B5E8A">
      <w:pPr>
        <w:pStyle w:val="Body"/>
        <w:numPr>
          <w:ilvl w:val="0"/>
          <w:numId w:val="4"/>
        </w:numPr>
        <w:rPr>
          <w:rFonts w:eastAsia="Bookman-Light"/>
          <w:lang w:val="en-AU"/>
        </w:rPr>
      </w:pPr>
      <w:r>
        <w:rPr>
          <w:rFonts w:eastAsia="Bookman-Light"/>
          <w:lang w:val="en-AU"/>
        </w:rPr>
        <w:lastRenderedPageBreak/>
        <w:t xml:space="preserve">If you’re not sure how long your code will take or how much memory it consumes, try running it with different data sizes and plot the result. You should be able to see </w:t>
      </w:r>
      <w:r w:rsidR="001E7A25">
        <w:rPr>
          <w:rFonts w:eastAsia="Bookman-Light"/>
          <w:lang w:val="en-AU"/>
        </w:rPr>
        <w:t>the shape of the curve. You can also use code profilers if it’s tricky getting accurate timings.</w:t>
      </w:r>
    </w:p>
    <w:p w:rsidR="001E7A25" w:rsidRDefault="001E7A25" w:rsidP="007B5E8A">
      <w:pPr>
        <w:pStyle w:val="Body"/>
        <w:numPr>
          <w:ilvl w:val="0"/>
          <w:numId w:val="4"/>
        </w:numPr>
        <w:rPr>
          <w:rFonts w:eastAsia="Bookman-Light"/>
          <w:lang w:val="en-AU"/>
        </w:rPr>
      </w:pPr>
      <w:r>
        <w:rPr>
          <w:rFonts w:eastAsia="Bookman-Light"/>
          <w:lang w:val="en-AU"/>
        </w:rPr>
        <w:t>Considered different types of input (e.g. random data vs ordered list)</w:t>
      </w:r>
    </w:p>
    <w:p w:rsidR="001E7A25" w:rsidRDefault="001E7A25" w:rsidP="007B5E8A">
      <w:pPr>
        <w:pStyle w:val="Body"/>
        <w:numPr>
          <w:ilvl w:val="0"/>
          <w:numId w:val="4"/>
        </w:numPr>
        <w:rPr>
          <w:rFonts w:eastAsia="Bookman-Light"/>
          <w:lang w:val="en-AU"/>
        </w:rPr>
      </w:pPr>
      <w:r>
        <w:rPr>
          <w:rFonts w:eastAsia="Bookman-Light"/>
          <w:lang w:val="en-AU"/>
        </w:rPr>
        <w:t xml:space="preserve">Test your estimations with real data. </w:t>
      </w:r>
    </w:p>
    <w:p w:rsidR="001E7A25" w:rsidRPr="001E7A25" w:rsidRDefault="001E7A25" w:rsidP="007B5E8A">
      <w:pPr>
        <w:pStyle w:val="Body"/>
        <w:numPr>
          <w:ilvl w:val="0"/>
          <w:numId w:val="4"/>
        </w:numPr>
        <w:rPr>
          <w:rFonts w:eastAsia="Bookman-Light"/>
        </w:rPr>
      </w:pPr>
      <w:r w:rsidRPr="001E7A25">
        <w:rPr>
          <w:rFonts w:eastAsia="Bookman-Light"/>
        </w:rPr>
        <w:t xml:space="preserve">be wary of </w:t>
      </w:r>
      <w:r w:rsidRPr="001E7A25">
        <w:rPr>
          <w:rFonts w:ascii="Bookman-LightItalic" w:eastAsia="Bookman-Light" w:hAnsi="Bookman-LightItalic" w:cs="Bookman-LightItalic"/>
          <w:i/>
          <w:iCs/>
        </w:rPr>
        <w:t>premature optimization</w:t>
      </w:r>
      <w:r w:rsidRPr="001E7A25">
        <w:rPr>
          <w:rFonts w:eastAsia="Bookman-Light"/>
        </w:rPr>
        <w:t>. It</w:t>
      </w:r>
      <w:r w:rsidRPr="001E7A25">
        <w:rPr>
          <w:rFonts w:eastAsia="Bookman-Light"/>
          <w:lang w:val="en-AU"/>
        </w:rPr>
        <w:t>’</w:t>
      </w:r>
      <w:r w:rsidRPr="001E7A25">
        <w:rPr>
          <w:rFonts w:eastAsia="Bookman-Light"/>
        </w:rPr>
        <w:t>s always a good idea to make</w:t>
      </w:r>
      <w:r w:rsidRPr="001E7A25">
        <w:rPr>
          <w:rFonts w:eastAsia="Bookman-Light"/>
          <w:lang w:val="en-AU"/>
        </w:rPr>
        <w:t xml:space="preserve"> </w:t>
      </w:r>
      <w:r w:rsidRPr="001E7A25">
        <w:rPr>
          <w:rFonts w:eastAsia="Bookman-Light"/>
        </w:rPr>
        <w:t>sure an algorithm really is a bottleneck before investing your precious</w:t>
      </w:r>
      <w:r w:rsidRPr="001E7A25">
        <w:rPr>
          <w:rFonts w:eastAsia="Bookman-Light"/>
          <w:lang w:val="en-AU"/>
        </w:rPr>
        <w:t xml:space="preserve"> </w:t>
      </w:r>
      <w:r w:rsidRPr="001E7A25">
        <w:rPr>
          <w:rFonts w:eastAsia="Bookman-Light"/>
        </w:rPr>
        <w:t>time trying to improve it.</w:t>
      </w:r>
    </w:p>
    <w:p w:rsidR="009943CE" w:rsidRDefault="009943CE" w:rsidP="00C7054D">
      <w:pPr>
        <w:pStyle w:val="Heading2"/>
        <w:rPr>
          <w:lang w:val="en-AU"/>
        </w:rPr>
      </w:pPr>
      <w:r>
        <w:rPr>
          <w:lang w:val="en-AU"/>
        </w:rPr>
        <w:t>Refactor Early, Refactor Often</w:t>
      </w:r>
    </w:p>
    <w:p w:rsidR="00625601" w:rsidRDefault="009943CE" w:rsidP="00C7054D">
      <w:pPr>
        <w:pStyle w:val="Body"/>
        <w:rPr>
          <w:rFonts w:eastAsia="Bookman-Light"/>
          <w:lang w:val="en-AU"/>
        </w:rPr>
      </w:pPr>
      <w:r>
        <w:rPr>
          <w:rFonts w:eastAsia="Bookman-Light"/>
        </w:rPr>
        <w:t xml:space="preserve">When you come across a </w:t>
      </w:r>
      <w:r w:rsidR="00625601">
        <w:rPr>
          <w:rFonts w:eastAsia="Bookman-Light"/>
        </w:rPr>
        <w:t xml:space="preserve">piece of code that </w:t>
      </w:r>
      <w:proofErr w:type="spellStart"/>
      <w:r w:rsidR="00625601">
        <w:rPr>
          <w:rFonts w:eastAsia="Bookman-Light"/>
        </w:rPr>
        <w:t>isn</w:t>
      </w:r>
      <w:proofErr w:type="spellEnd"/>
      <w:r w:rsidR="00625601">
        <w:rPr>
          <w:rFonts w:eastAsia="Bookman-Light"/>
          <w:lang w:val="en-AU"/>
        </w:rPr>
        <w:t>’</w:t>
      </w:r>
      <w:r w:rsidR="00625601">
        <w:rPr>
          <w:rFonts w:eastAsia="Bookman-Light"/>
        </w:rPr>
        <w:t>t quite as it should be, fix</w:t>
      </w:r>
      <w:r w:rsidR="00625601">
        <w:rPr>
          <w:rFonts w:eastAsia="Bookman-Light"/>
          <w:lang w:val="en-AU"/>
        </w:rPr>
        <w:t xml:space="preserve"> </w:t>
      </w:r>
      <w:r w:rsidR="00625601">
        <w:rPr>
          <w:rFonts w:eastAsia="Bookman-Light"/>
        </w:rPr>
        <w:t xml:space="preserve">both it and everything that depends on it. Manage the pain: </w:t>
      </w:r>
      <w:r w:rsidR="00625601" w:rsidRPr="007A2F84">
        <w:rPr>
          <w:rFonts w:eastAsia="Bookman-Light"/>
          <w:b/>
          <w:bCs/>
        </w:rPr>
        <w:t>if it hurts</w:t>
      </w:r>
      <w:r w:rsidR="00625601" w:rsidRPr="007A2F84">
        <w:rPr>
          <w:rFonts w:eastAsia="Bookman-Light"/>
          <w:b/>
          <w:bCs/>
          <w:lang w:val="en-AU"/>
        </w:rPr>
        <w:t xml:space="preserve"> </w:t>
      </w:r>
      <w:r w:rsidR="00625601" w:rsidRPr="007A2F84">
        <w:rPr>
          <w:rFonts w:eastAsia="Bookman-Light"/>
          <w:b/>
          <w:bCs/>
        </w:rPr>
        <w:t>now, but is going to hurt even more later, you might as well get it over</w:t>
      </w:r>
      <w:r w:rsidR="00625601" w:rsidRPr="007A2F84">
        <w:rPr>
          <w:rFonts w:eastAsia="Bookman-Light"/>
          <w:b/>
          <w:bCs/>
          <w:lang w:val="en-AU"/>
        </w:rPr>
        <w:t xml:space="preserve"> with</w:t>
      </w:r>
      <w:r w:rsidR="00625601">
        <w:rPr>
          <w:rFonts w:eastAsia="Bookman-Light"/>
          <w:lang w:val="en-AU"/>
        </w:rPr>
        <w:t>.</w:t>
      </w:r>
    </w:p>
    <w:p w:rsidR="009943CE" w:rsidRDefault="009943CE" w:rsidP="00C7054D">
      <w:pPr>
        <w:pStyle w:val="Body"/>
        <w:rPr>
          <w:rFonts w:eastAsia="Bookman-Light"/>
        </w:rPr>
      </w:pPr>
      <w:r>
        <w:rPr>
          <w:rFonts w:eastAsia="Bookman-Light"/>
        </w:rPr>
        <w:t>Any number of things may</w:t>
      </w:r>
      <w:r w:rsidR="00625601">
        <w:rPr>
          <w:rFonts w:eastAsia="Bookman-Light"/>
          <w:lang w:val="en-AU"/>
        </w:rPr>
        <w:t xml:space="preserve"> </w:t>
      </w:r>
      <w:r>
        <w:rPr>
          <w:rFonts w:eastAsia="Bookman-Light"/>
        </w:rPr>
        <w:t>cause code to qualify for refactoring:</w:t>
      </w:r>
    </w:p>
    <w:p w:rsidR="009943CE" w:rsidRDefault="009943CE" w:rsidP="007B5E8A">
      <w:pPr>
        <w:pStyle w:val="Body"/>
        <w:numPr>
          <w:ilvl w:val="0"/>
          <w:numId w:val="4"/>
        </w:numPr>
        <w:rPr>
          <w:rFonts w:eastAsia="Bookman-Light"/>
        </w:rPr>
      </w:pPr>
      <w:r>
        <w:rPr>
          <w:rFonts w:ascii="BookmanMdITC" w:eastAsia="Bookman-Light" w:hAnsi="BookmanMdITC" w:cs="BookmanMdITC"/>
        </w:rPr>
        <w:t xml:space="preserve">Duplication. </w:t>
      </w:r>
      <w:r>
        <w:rPr>
          <w:rFonts w:eastAsia="Bookman-Light"/>
        </w:rPr>
        <w:t>You</w:t>
      </w:r>
      <w:r w:rsidR="00625601">
        <w:rPr>
          <w:rFonts w:eastAsia="Bookman-Light"/>
          <w:lang w:val="en-AU"/>
        </w:rPr>
        <w:t>’</w:t>
      </w:r>
      <w:proofErr w:type="spellStart"/>
      <w:r>
        <w:rPr>
          <w:rFonts w:eastAsia="Bookman-Light"/>
        </w:rPr>
        <w:t>ve</w:t>
      </w:r>
      <w:proofErr w:type="spellEnd"/>
      <w:r>
        <w:rPr>
          <w:rFonts w:eastAsia="Bookman-Light"/>
        </w:rPr>
        <w:t xml:space="preserve"> discovered a violation of the </w:t>
      </w:r>
      <w:r>
        <w:rPr>
          <w:rFonts w:ascii="Bookman-LightItalic" w:eastAsia="Bookman-Light" w:hAnsi="Bookman-LightItalic" w:cs="Bookman-LightItalic"/>
          <w:i/>
          <w:iCs/>
        </w:rPr>
        <w:t xml:space="preserve">DRY </w:t>
      </w:r>
      <w:r>
        <w:rPr>
          <w:rFonts w:eastAsia="Bookman-Light"/>
        </w:rPr>
        <w:t>principle</w:t>
      </w:r>
    </w:p>
    <w:p w:rsidR="009943CE" w:rsidRDefault="009943CE" w:rsidP="007B5E8A">
      <w:pPr>
        <w:pStyle w:val="Body"/>
        <w:numPr>
          <w:ilvl w:val="0"/>
          <w:numId w:val="4"/>
        </w:numPr>
        <w:rPr>
          <w:rFonts w:eastAsia="Bookman-Light"/>
        </w:rPr>
      </w:pPr>
      <w:r w:rsidRPr="00625601">
        <w:rPr>
          <w:rFonts w:ascii="BookmanMdITC" w:eastAsia="Bookman-Light" w:hAnsi="BookmanMdITC" w:cs="BookmanMdITC"/>
        </w:rPr>
        <w:t xml:space="preserve">Nonorthogonal design. </w:t>
      </w:r>
      <w:r w:rsidRPr="00625601">
        <w:rPr>
          <w:rFonts w:eastAsia="Bookman-Light"/>
        </w:rPr>
        <w:t>You</w:t>
      </w:r>
      <w:r w:rsidR="00625601" w:rsidRPr="00625601">
        <w:rPr>
          <w:rFonts w:eastAsia="Bookman-Light"/>
          <w:lang w:val="en-AU"/>
        </w:rPr>
        <w:t>’</w:t>
      </w:r>
      <w:proofErr w:type="spellStart"/>
      <w:r w:rsidRPr="00625601">
        <w:rPr>
          <w:rFonts w:eastAsia="Bookman-Light"/>
        </w:rPr>
        <w:t>ve</w:t>
      </w:r>
      <w:proofErr w:type="spellEnd"/>
      <w:r w:rsidRPr="00625601">
        <w:rPr>
          <w:rFonts w:eastAsia="Bookman-Light"/>
        </w:rPr>
        <w:t xml:space="preserve"> discovered some code or design</w:t>
      </w:r>
      <w:r w:rsidR="00625601" w:rsidRPr="00625601">
        <w:rPr>
          <w:rFonts w:eastAsia="Bookman-Light"/>
          <w:lang w:val="en-AU"/>
        </w:rPr>
        <w:t xml:space="preserve"> </w:t>
      </w:r>
      <w:r w:rsidRPr="00625601">
        <w:rPr>
          <w:rFonts w:eastAsia="Bookman-Light"/>
        </w:rPr>
        <w:t>that could be made more orthogonal.</w:t>
      </w:r>
    </w:p>
    <w:p w:rsidR="00625601" w:rsidRPr="00625601" w:rsidRDefault="009943CE" w:rsidP="007B5E8A">
      <w:pPr>
        <w:pStyle w:val="Body"/>
        <w:numPr>
          <w:ilvl w:val="0"/>
          <w:numId w:val="4"/>
        </w:numPr>
        <w:rPr>
          <w:rFonts w:eastAsia="Bookman-Light"/>
        </w:rPr>
      </w:pPr>
      <w:r w:rsidRPr="00625601">
        <w:rPr>
          <w:rFonts w:ascii="BookmanMdITC" w:eastAsia="Bookman-Light" w:hAnsi="BookmanMdITC" w:cs="BookmanMdITC"/>
        </w:rPr>
        <w:t xml:space="preserve">Outdated knowledge. </w:t>
      </w:r>
      <w:r w:rsidRPr="00625601">
        <w:rPr>
          <w:rFonts w:eastAsia="Bookman-Light"/>
        </w:rPr>
        <w:t>Things change, requirements drift, and your</w:t>
      </w:r>
      <w:r w:rsidR="00625601" w:rsidRPr="00625601">
        <w:rPr>
          <w:rFonts w:eastAsia="Bookman-Light"/>
          <w:lang w:val="en-AU"/>
        </w:rPr>
        <w:t xml:space="preserve"> </w:t>
      </w:r>
      <w:r w:rsidRPr="00625601">
        <w:rPr>
          <w:rFonts w:eastAsia="Bookman-Light"/>
        </w:rPr>
        <w:t>knowledge of the problem increases. Code needs to keep up.</w:t>
      </w:r>
      <w:r w:rsidR="00625601" w:rsidRPr="00625601">
        <w:rPr>
          <w:rFonts w:eastAsia="Bookman-Light"/>
          <w:lang w:val="en-AU"/>
        </w:rPr>
        <w:t xml:space="preserve"> </w:t>
      </w:r>
    </w:p>
    <w:p w:rsidR="009943CE" w:rsidRPr="00625601" w:rsidRDefault="009943CE" w:rsidP="007B5E8A">
      <w:pPr>
        <w:pStyle w:val="Body"/>
        <w:numPr>
          <w:ilvl w:val="0"/>
          <w:numId w:val="4"/>
        </w:numPr>
        <w:rPr>
          <w:rFonts w:eastAsia="Bookman-Light"/>
        </w:rPr>
      </w:pPr>
      <w:r w:rsidRPr="00625601">
        <w:rPr>
          <w:rFonts w:ascii="BookmanMdITC" w:eastAsia="Bookman-Light" w:hAnsi="BookmanMdITC" w:cs="BookmanMdITC"/>
        </w:rPr>
        <w:t xml:space="preserve">Performance. </w:t>
      </w:r>
      <w:r w:rsidRPr="00625601">
        <w:rPr>
          <w:rFonts w:eastAsia="Bookman-Light"/>
        </w:rPr>
        <w:t>You need to move functionality from one area of the</w:t>
      </w:r>
      <w:r w:rsidR="00625601" w:rsidRPr="00625601">
        <w:rPr>
          <w:rFonts w:eastAsia="Bookman-Light"/>
          <w:lang w:val="en-AU"/>
        </w:rPr>
        <w:t xml:space="preserve"> </w:t>
      </w:r>
      <w:r w:rsidRPr="00625601">
        <w:rPr>
          <w:rFonts w:eastAsia="Bookman-Light"/>
        </w:rPr>
        <w:t>system to another to improve performance.</w:t>
      </w:r>
    </w:p>
    <w:p w:rsidR="00625601" w:rsidRDefault="00625601" w:rsidP="00C7054D">
      <w:pPr>
        <w:pStyle w:val="Body"/>
        <w:rPr>
          <w:rFonts w:eastAsia="Bookman-Light"/>
        </w:rPr>
      </w:pPr>
      <w:r w:rsidRPr="007A2F84">
        <w:rPr>
          <w:rFonts w:eastAsia="Bookman-Light"/>
          <w:b/>
          <w:bCs/>
        </w:rPr>
        <w:t>Keep track of the things that need to be refactored</w:t>
      </w:r>
      <w:r>
        <w:rPr>
          <w:rFonts w:eastAsia="Bookman-Light"/>
        </w:rPr>
        <w:t>. If you can</w:t>
      </w:r>
      <w:r>
        <w:rPr>
          <w:rFonts w:eastAsia="Bookman-Light"/>
          <w:lang w:val="en-AU"/>
        </w:rPr>
        <w:t>’</w:t>
      </w:r>
      <w:r>
        <w:rPr>
          <w:rFonts w:eastAsia="Bookman-Light"/>
        </w:rPr>
        <w:t>t refactor</w:t>
      </w:r>
      <w:r>
        <w:rPr>
          <w:rFonts w:eastAsia="Bookman-Light"/>
          <w:lang w:val="en-AU"/>
        </w:rPr>
        <w:t xml:space="preserve"> </w:t>
      </w:r>
      <w:r>
        <w:rPr>
          <w:rFonts w:eastAsia="Bookman-Light"/>
        </w:rPr>
        <w:t>something immediately, make sure that it gets placed on the schedule.</w:t>
      </w:r>
    </w:p>
    <w:p w:rsidR="009943CE" w:rsidRDefault="00625601" w:rsidP="00C7054D">
      <w:pPr>
        <w:pStyle w:val="Body"/>
        <w:rPr>
          <w:rFonts w:eastAsia="Bookman-Light"/>
        </w:rPr>
      </w:pPr>
      <w:r>
        <w:rPr>
          <w:rFonts w:eastAsia="Bookman-Light"/>
        </w:rPr>
        <w:t xml:space="preserve">Make sure that users of the affected code </w:t>
      </w:r>
      <w:r>
        <w:rPr>
          <w:rFonts w:ascii="Bookman-LightItalic" w:eastAsia="Bookman-Light" w:hAnsi="Bookman-LightItalic" w:cs="Bookman-LightItalic"/>
          <w:i/>
          <w:iCs/>
        </w:rPr>
        <w:t xml:space="preserve">know </w:t>
      </w:r>
      <w:r>
        <w:rPr>
          <w:rFonts w:eastAsia="Bookman-Light"/>
        </w:rPr>
        <w:t>that it is scheduled to</w:t>
      </w:r>
      <w:r>
        <w:rPr>
          <w:rFonts w:eastAsia="Bookman-Light"/>
          <w:lang w:val="en-AU"/>
        </w:rPr>
        <w:t xml:space="preserve"> </w:t>
      </w:r>
      <w:r>
        <w:rPr>
          <w:rFonts w:eastAsia="Bookman-Light"/>
        </w:rPr>
        <w:t>be refactored and how this might affect them.</w:t>
      </w:r>
    </w:p>
    <w:p w:rsidR="00625601" w:rsidRPr="00625601" w:rsidRDefault="00625601" w:rsidP="00C7054D">
      <w:pPr>
        <w:pStyle w:val="Body"/>
        <w:rPr>
          <w:rFonts w:eastAsia="Bookman-Light"/>
          <w:lang w:val="en-AU"/>
        </w:rPr>
      </w:pPr>
      <w:r>
        <w:rPr>
          <w:rFonts w:eastAsia="Bookman-Light"/>
          <w:lang w:val="en-AU"/>
        </w:rPr>
        <w:t>Rules for easy refactoring:</w:t>
      </w:r>
    </w:p>
    <w:p w:rsidR="00625601" w:rsidRDefault="00625601" w:rsidP="007B5E8A">
      <w:pPr>
        <w:pStyle w:val="Body"/>
        <w:numPr>
          <w:ilvl w:val="0"/>
          <w:numId w:val="5"/>
        </w:numPr>
        <w:rPr>
          <w:rFonts w:eastAsia="Bookman-Light"/>
        </w:rPr>
      </w:pPr>
      <w:r>
        <w:rPr>
          <w:rFonts w:eastAsia="Bookman-Light"/>
        </w:rPr>
        <w:t>Don</w:t>
      </w:r>
      <w:r>
        <w:rPr>
          <w:rFonts w:eastAsia="Bookman-Light"/>
          <w:lang w:val="en-AU"/>
        </w:rPr>
        <w:t>’</w:t>
      </w:r>
      <w:r>
        <w:rPr>
          <w:rFonts w:eastAsia="Bookman-Light"/>
        </w:rPr>
        <w:t>t try to refactor and add functionality at the same time.</w:t>
      </w:r>
    </w:p>
    <w:p w:rsidR="00625601" w:rsidRDefault="00625601" w:rsidP="007B5E8A">
      <w:pPr>
        <w:pStyle w:val="Body"/>
        <w:numPr>
          <w:ilvl w:val="0"/>
          <w:numId w:val="5"/>
        </w:numPr>
        <w:rPr>
          <w:rFonts w:eastAsia="Bookman-Light"/>
        </w:rPr>
      </w:pPr>
      <w:r>
        <w:rPr>
          <w:rFonts w:eastAsia="Bookman-Light"/>
        </w:rPr>
        <w:t>Make sure you have good tests before you begin refactoring. Run</w:t>
      </w:r>
      <w:r>
        <w:rPr>
          <w:rFonts w:eastAsia="Bookman-Light"/>
          <w:lang w:val="en-AU"/>
        </w:rPr>
        <w:t xml:space="preserve"> </w:t>
      </w:r>
      <w:r>
        <w:rPr>
          <w:rFonts w:eastAsia="Bookman-Light"/>
        </w:rPr>
        <w:t>the tests as often as possible. That way you will know quickly if</w:t>
      </w:r>
      <w:r>
        <w:rPr>
          <w:rFonts w:eastAsia="Bookman-Light"/>
          <w:lang w:val="en-AU"/>
        </w:rPr>
        <w:t xml:space="preserve"> </w:t>
      </w:r>
      <w:r>
        <w:rPr>
          <w:rFonts w:eastAsia="Bookman-Light"/>
        </w:rPr>
        <w:t>your changes have broken anything.</w:t>
      </w:r>
    </w:p>
    <w:p w:rsidR="00625601" w:rsidRDefault="00625601" w:rsidP="007B5E8A">
      <w:pPr>
        <w:pStyle w:val="Body"/>
        <w:numPr>
          <w:ilvl w:val="0"/>
          <w:numId w:val="5"/>
        </w:numPr>
        <w:rPr>
          <w:rFonts w:eastAsia="Bookman-Light"/>
        </w:rPr>
      </w:pPr>
      <w:r w:rsidRPr="00625601">
        <w:rPr>
          <w:rFonts w:eastAsia="Bookman-Light"/>
        </w:rPr>
        <w:t>Take short, deliberate steps: move a field from one class to another,</w:t>
      </w:r>
      <w:r w:rsidRPr="00625601">
        <w:rPr>
          <w:rFonts w:eastAsia="Bookman-Light"/>
          <w:lang w:val="en-AU"/>
        </w:rPr>
        <w:t xml:space="preserve"> </w:t>
      </w:r>
      <w:r w:rsidRPr="00625601">
        <w:rPr>
          <w:rFonts w:eastAsia="Bookman-Light"/>
        </w:rPr>
        <w:t>fuse two similar methods into a superclass. Refactoring often involves</w:t>
      </w:r>
      <w:r w:rsidRPr="00625601">
        <w:rPr>
          <w:rFonts w:eastAsia="Bookman-Light"/>
          <w:lang w:val="en-AU"/>
        </w:rPr>
        <w:t xml:space="preserve"> </w:t>
      </w:r>
      <w:r w:rsidRPr="00625601">
        <w:rPr>
          <w:rFonts w:eastAsia="Bookman-Light"/>
        </w:rPr>
        <w:t>making many localized changes that result in a larger-scale</w:t>
      </w:r>
      <w:r w:rsidRPr="00625601">
        <w:rPr>
          <w:rFonts w:eastAsia="Bookman-Light"/>
          <w:lang w:val="en-AU"/>
        </w:rPr>
        <w:t xml:space="preserve"> </w:t>
      </w:r>
      <w:r w:rsidRPr="00625601">
        <w:rPr>
          <w:rFonts w:eastAsia="Bookman-Light"/>
        </w:rPr>
        <w:t>change. If you keep your steps small, and test after each step, you</w:t>
      </w:r>
      <w:r w:rsidRPr="00625601">
        <w:rPr>
          <w:rFonts w:eastAsia="Bookman-Light"/>
          <w:lang w:val="en-AU"/>
        </w:rPr>
        <w:t xml:space="preserve"> </w:t>
      </w:r>
      <w:r w:rsidRPr="00625601">
        <w:rPr>
          <w:rFonts w:eastAsia="Bookman-Light"/>
        </w:rPr>
        <w:t>will avoid prolonged debugging.</w:t>
      </w:r>
    </w:p>
    <w:p w:rsidR="00625601" w:rsidRPr="009943CE" w:rsidRDefault="00625601" w:rsidP="007B5E8A">
      <w:pPr>
        <w:pStyle w:val="Body"/>
        <w:numPr>
          <w:ilvl w:val="0"/>
          <w:numId w:val="5"/>
        </w:numPr>
      </w:pPr>
      <w:r w:rsidRPr="00625601">
        <w:rPr>
          <w:rFonts w:eastAsia="Bookman-Light"/>
        </w:rPr>
        <w:t>It can also be helpful to make sure that drastic changes to a module</w:t>
      </w:r>
      <w:r w:rsidRPr="00625601">
        <w:rPr>
          <w:rFonts w:eastAsia="Bookman-Light" w:hint="eastAsia"/>
        </w:rPr>
        <w:t>—</w:t>
      </w:r>
      <w:r w:rsidRPr="00625601">
        <w:rPr>
          <w:rFonts w:eastAsia="Bookman-Light"/>
        </w:rPr>
        <w:t>such as altering its interface or its functionality in an incompatible</w:t>
      </w:r>
      <w:r w:rsidRPr="00625601">
        <w:rPr>
          <w:rFonts w:eastAsia="Bookman-Light"/>
          <w:lang w:val="en-AU"/>
        </w:rPr>
        <w:t xml:space="preserve"> </w:t>
      </w:r>
      <w:r w:rsidRPr="00625601">
        <w:rPr>
          <w:rFonts w:eastAsia="Bookman-Light"/>
        </w:rPr>
        <w:t>manner</w:t>
      </w:r>
      <w:r w:rsidRPr="00625601">
        <w:rPr>
          <w:rFonts w:eastAsia="Bookman-Light" w:hint="eastAsia"/>
        </w:rPr>
        <w:t>—</w:t>
      </w:r>
      <w:r w:rsidRPr="00625601">
        <w:rPr>
          <w:rFonts w:eastAsia="Bookman-Light"/>
        </w:rPr>
        <w:t>break the build. That is, old clients of this code should fail</w:t>
      </w:r>
      <w:r w:rsidRPr="00625601">
        <w:rPr>
          <w:rFonts w:eastAsia="Bookman-Light"/>
          <w:lang w:val="en-AU"/>
        </w:rPr>
        <w:t xml:space="preserve"> </w:t>
      </w:r>
      <w:r w:rsidRPr="00625601">
        <w:rPr>
          <w:rFonts w:eastAsia="Bookman-Light"/>
        </w:rPr>
        <w:t>to compile. You can then quickly find the old clients and make the</w:t>
      </w:r>
      <w:r w:rsidRPr="00625601">
        <w:rPr>
          <w:rFonts w:eastAsia="Bookman-Light"/>
          <w:lang w:val="en-AU"/>
        </w:rPr>
        <w:t xml:space="preserve"> </w:t>
      </w:r>
      <w:r w:rsidRPr="00625601">
        <w:rPr>
          <w:rFonts w:eastAsia="Bookman-Light"/>
        </w:rPr>
        <w:t>necessary changes to bring them up to date.</w:t>
      </w:r>
    </w:p>
    <w:p w:rsidR="00976787" w:rsidRDefault="00976787" w:rsidP="00C7054D">
      <w:pPr>
        <w:pStyle w:val="Heading2"/>
        <w:rPr>
          <w:lang w:val="en-AU"/>
        </w:rPr>
      </w:pPr>
      <w:r>
        <w:rPr>
          <w:lang w:val="en-AU"/>
        </w:rPr>
        <w:lastRenderedPageBreak/>
        <w:t>Code that’s Easy to Test</w:t>
      </w:r>
    </w:p>
    <w:p w:rsidR="00781EB1" w:rsidRPr="00781EB1" w:rsidRDefault="00781EB1" w:rsidP="00C7054D">
      <w:pPr>
        <w:pStyle w:val="Body"/>
        <w:rPr>
          <w:b/>
          <w:bCs/>
          <w:sz w:val="28"/>
          <w:szCs w:val="28"/>
          <w:lang w:val="en-AU"/>
        </w:rPr>
      </w:pPr>
      <w:r w:rsidRPr="00781EB1">
        <w:rPr>
          <w:b/>
          <w:bCs/>
          <w:sz w:val="28"/>
          <w:szCs w:val="28"/>
          <w:lang w:val="en-AU"/>
        </w:rPr>
        <w:t>Test your Software, or Your Users Will</w:t>
      </w:r>
    </w:p>
    <w:p w:rsidR="00976787" w:rsidRDefault="00976787" w:rsidP="00C7054D">
      <w:pPr>
        <w:pStyle w:val="Heading3"/>
        <w:rPr>
          <w:lang w:val="en-AU"/>
        </w:rPr>
      </w:pPr>
      <w:r>
        <w:rPr>
          <w:lang w:val="en-AU"/>
        </w:rPr>
        <w:t>Unit Testing</w:t>
      </w:r>
    </w:p>
    <w:p w:rsidR="00976787" w:rsidRDefault="00976787" w:rsidP="00C7054D">
      <w:pPr>
        <w:pStyle w:val="Body"/>
        <w:rPr>
          <w:lang w:val="en-AU"/>
        </w:rPr>
      </w:pPr>
      <w:r>
        <w:rPr>
          <w:lang w:val="en-AU"/>
        </w:rPr>
        <w:t>Each module should have unit tests that check and verify it against its contract. It will verify that:</w:t>
      </w:r>
    </w:p>
    <w:p w:rsidR="00976787" w:rsidRDefault="00976787" w:rsidP="007B5E8A">
      <w:pPr>
        <w:pStyle w:val="Body"/>
        <w:numPr>
          <w:ilvl w:val="0"/>
          <w:numId w:val="4"/>
        </w:numPr>
        <w:rPr>
          <w:lang w:val="en-AU"/>
        </w:rPr>
      </w:pPr>
      <w:r>
        <w:rPr>
          <w:lang w:val="en-AU"/>
        </w:rPr>
        <w:t>The unit meets the contract</w:t>
      </w:r>
    </w:p>
    <w:p w:rsidR="00976787" w:rsidRPr="00976787" w:rsidRDefault="00976787" w:rsidP="007B5E8A">
      <w:pPr>
        <w:pStyle w:val="Body"/>
        <w:numPr>
          <w:ilvl w:val="0"/>
          <w:numId w:val="4"/>
        </w:numPr>
        <w:rPr>
          <w:lang w:val="en-AU"/>
        </w:rPr>
      </w:pPr>
      <w:r>
        <w:rPr>
          <w:lang w:val="en-AU"/>
        </w:rPr>
        <w:t>The contract means what we think it means.</w:t>
      </w:r>
    </w:p>
    <w:p w:rsidR="00976787" w:rsidRDefault="005A7E20" w:rsidP="00C7054D">
      <w:pPr>
        <w:pStyle w:val="Heading3"/>
        <w:rPr>
          <w:lang w:val="en-AU"/>
        </w:rPr>
      </w:pPr>
      <w:r>
        <w:rPr>
          <w:lang w:val="en-AU"/>
        </w:rPr>
        <w:t>Test Window</w:t>
      </w:r>
    </w:p>
    <w:p w:rsidR="005A7E20" w:rsidRDefault="005A7E20" w:rsidP="00C7054D">
      <w:pPr>
        <w:pStyle w:val="Body"/>
        <w:rPr>
          <w:lang w:val="en-AU"/>
        </w:rPr>
      </w:pPr>
      <w:r>
        <w:rPr>
          <w:lang w:val="en-AU"/>
        </w:rPr>
        <w:t>We also need a way to monitor inside a running system in production environment. These are some of the methods:</w:t>
      </w:r>
    </w:p>
    <w:p w:rsidR="005A7E20" w:rsidRDefault="005A7E20" w:rsidP="007B5E8A">
      <w:pPr>
        <w:pStyle w:val="Body"/>
        <w:numPr>
          <w:ilvl w:val="0"/>
          <w:numId w:val="4"/>
        </w:numPr>
        <w:rPr>
          <w:lang w:val="en-AU"/>
        </w:rPr>
      </w:pPr>
      <w:r>
        <w:rPr>
          <w:lang w:val="en-AU"/>
        </w:rPr>
        <w:t>Log files. Make sure they are consistent and can be automatically parsed.</w:t>
      </w:r>
    </w:p>
    <w:p w:rsidR="005A7E20" w:rsidRDefault="005A7E20" w:rsidP="007B5E8A">
      <w:pPr>
        <w:pStyle w:val="Body"/>
        <w:numPr>
          <w:ilvl w:val="0"/>
          <w:numId w:val="4"/>
        </w:numPr>
        <w:rPr>
          <w:lang w:val="en-AU"/>
        </w:rPr>
      </w:pPr>
      <w:r>
        <w:rPr>
          <w:lang w:val="en-AU"/>
        </w:rPr>
        <w:t>“Hot-Key” combination. A secret (from the users) key combinations that cause the program to start printing diagnostic/debug information.</w:t>
      </w:r>
    </w:p>
    <w:p w:rsidR="005A7E20" w:rsidRPr="005A7E20" w:rsidRDefault="005A7E20" w:rsidP="007B5E8A">
      <w:pPr>
        <w:pStyle w:val="Body"/>
        <w:numPr>
          <w:ilvl w:val="0"/>
          <w:numId w:val="4"/>
        </w:numPr>
        <w:rPr>
          <w:lang w:val="en-AU"/>
        </w:rPr>
      </w:pPr>
      <w:r>
        <w:rPr>
          <w:lang w:val="en-AU"/>
        </w:rPr>
        <w:t>Implement an HTTP web server as the debug and diagnostic port where users can go to see debug output and control.</w:t>
      </w:r>
    </w:p>
    <w:p w:rsidR="009965CE" w:rsidRPr="009965CE" w:rsidRDefault="009965CE" w:rsidP="00C7054D">
      <w:pPr>
        <w:pStyle w:val="Heading1"/>
      </w:pPr>
      <w:r>
        <w:rPr>
          <w:lang w:val="en-AU"/>
        </w:rPr>
        <w:lastRenderedPageBreak/>
        <w:t>Before the Project</w:t>
      </w:r>
    </w:p>
    <w:p w:rsidR="009965CE" w:rsidRDefault="009965CE" w:rsidP="00C7054D">
      <w:pPr>
        <w:pStyle w:val="Heading2"/>
        <w:rPr>
          <w:lang w:val="en-AU"/>
        </w:rPr>
      </w:pPr>
      <w:r>
        <w:rPr>
          <w:lang w:val="en-AU"/>
        </w:rPr>
        <w:t>The Requirements Pit</w:t>
      </w:r>
    </w:p>
    <w:p w:rsidR="001767BF" w:rsidRPr="001767BF" w:rsidRDefault="001767BF" w:rsidP="001767BF">
      <w:pPr>
        <w:pStyle w:val="Body"/>
        <w:rPr>
          <w:lang w:val="en-AU"/>
        </w:rPr>
      </w:pPr>
      <w:r w:rsidRPr="001767BF">
        <w:rPr>
          <w:b/>
          <w:bCs/>
          <w:lang w:val="en-AU"/>
        </w:rPr>
        <w:t xml:space="preserve">Make sure you understand and solve the </w:t>
      </w:r>
      <w:r w:rsidRPr="001767BF">
        <w:rPr>
          <w:b/>
          <w:bCs/>
          <w:u w:val="single"/>
          <w:lang w:val="en-AU"/>
        </w:rPr>
        <w:t>right</w:t>
      </w:r>
      <w:r w:rsidRPr="001767BF">
        <w:rPr>
          <w:b/>
          <w:bCs/>
          <w:lang w:val="en-AU"/>
        </w:rPr>
        <w:t xml:space="preserve"> problem</w:t>
      </w:r>
      <w:r>
        <w:rPr>
          <w:b/>
          <w:bCs/>
          <w:lang w:val="en-AU"/>
        </w:rPr>
        <w:t xml:space="preserve"> </w:t>
      </w:r>
      <w:r>
        <w:rPr>
          <w:lang w:val="en-AU"/>
        </w:rPr>
        <w:t>and not some representation of the problem mixed in with user assumptions, business policies etc.</w:t>
      </w:r>
    </w:p>
    <w:p w:rsidR="00A327BB" w:rsidRDefault="00A327BB" w:rsidP="00C7054D">
      <w:pPr>
        <w:pStyle w:val="Body"/>
        <w:rPr>
          <w:rFonts w:eastAsia="Bookman-Light"/>
          <w:lang w:val="en-AU"/>
        </w:rPr>
      </w:pPr>
      <w:r>
        <w:rPr>
          <w:rFonts w:eastAsia="Bookman-Light"/>
          <w:lang w:val="en-AU"/>
        </w:rPr>
        <w:t>Many times policies get mixed up with requirements, creating a harder system to maintain. For example:</w:t>
      </w:r>
    </w:p>
    <w:p w:rsidR="00A327BB" w:rsidRDefault="00A327BB" w:rsidP="00C7054D">
      <w:pPr>
        <w:pStyle w:val="Code"/>
        <w:ind w:left="1531"/>
      </w:pPr>
      <w:r>
        <w:t>“Only an employee’s supervisors and the personnel department may view that employee’s records.”</w:t>
      </w:r>
    </w:p>
    <w:p w:rsidR="00A327BB" w:rsidRDefault="00A327BB" w:rsidP="00C7054D">
      <w:pPr>
        <w:pStyle w:val="Body"/>
      </w:pPr>
      <w:r>
        <w:t>Mixes the requirement:</w:t>
      </w:r>
    </w:p>
    <w:p w:rsidR="00A327BB" w:rsidRDefault="00A327BB" w:rsidP="00C7054D">
      <w:pPr>
        <w:pStyle w:val="Code"/>
        <w:ind w:left="1531"/>
      </w:pPr>
      <w:r>
        <w:t>“An employee record may be viewed only by a nominated group of people.”</w:t>
      </w:r>
    </w:p>
    <w:p w:rsidR="00A327BB" w:rsidRDefault="00A327BB" w:rsidP="00C7054D">
      <w:pPr>
        <w:pStyle w:val="Body"/>
        <w:rPr>
          <w:rFonts w:eastAsia="Bookman-Light"/>
        </w:rPr>
      </w:pPr>
      <w:r>
        <w:rPr>
          <w:rFonts w:eastAsia="Bookman-Light"/>
        </w:rPr>
        <w:t xml:space="preserve">With the business policy (that may change over time) that we saw above. </w:t>
      </w:r>
    </w:p>
    <w:p w:rsidR="009965CE" w:rsidRDefault="00A327BB" w:rsidP="00C7054D">
      <w:pPr>
        <w:pStyle w:val="Body"/>
        <w:rPr>
          <w:rFonts w:eastAsia="Bookman-Light"/>
        </w:rPr>
      </w:pPr>
      <w:r>
        <w:rPr>
          <w:rFonts w:eastAsia="Bookman-Light"/>
          <w:lang w:val="en-AU"/>
        </w:rPr>
        <w:t>D</w:t>
      </w:r>
      <w:proofErr w:type="spellStart"/>
      <w:r>
        <w:rPr>
          <w:rFonts w:eastAsia="Bookman-Light"/>
        </w:rPr>
        <w:t>ocument</w:t>
      </w:r>
      <w:proofErr w:type="spellEnd"/>
      <w:r>
        <w:rPr>
          <w:rFonts w:eastAsia="Bookman-Light"/>
        </w:rPr>
        <w:t xml:space="preserve"> these policies</w:t>
      </w:r>
      <w:r>
        <w:rPr>
          <w:rFonts w:eastAsia="Bookman-Light"/>
          <w:lang w:val="en-AU"/>
        </w:rPr>
        <w:t xml:space="preserve"> </w:t>
      </w:r>
      <w:r>
        <w:rPr>
          <w:rFonts w:eastAsia="Bookman-Light"/>
        </w:rPr>
        <w:t>separately from the requirement, and hyperlink the two. Make the</w:t>
      </w:r>
      <w:r>
        <w:rPr>
          <w:rFonts w:eastAsia="Bookman-Light"/>
          <w:lang w:val="en-AU"/>
        </w:rPr>
        <w:t xml:space="preserve"> </w:t>
      </w:r>
      <w:r>
        <w:rPr>
          <w:rFonts w:eastAsia="Bookman-Light"/>
        </w:rPr>
        <w:t>requirement the general statement, and give the developers</w:t>
      </w:r>
      <w:r>
        <w:rPr>
          <w:rFonts w:eastAsia="Bookman-Light"/>
          <w:lang w:val="en-AU"/>
        </w:rPr>
        <w:t xml:space="preserve"> t</w:t>
      </w:r>
      <w:r>
        <w:rPr>
          <w:rFonts w:eastAsia="Bookman-Light"/>
        </w:rPr>
        <w:t>he policy</w:t>
      </w:r>
      <w:r>
        <w:rPr>
          <w:rFonts w:eastAsia="Bookman-Light"/>
          <w:lang w:val="en-AU"/>
        </w:rPr>
        <w:t xml:space="preserve"> </w:t>
      </w:r>
      <w:r>
        <w:rPr>
          <w:rFonts w:eastAsia="Bookman-Light"/>
        </w:rPr>
        <w:t>information as an example of the type of thing they</w:t>
      </w:r>
      <w:r>
        <w:rPr>
          <w:rFonts w:eastAsia="Bookman-Light"/>
          <w:lang w:val="en-AU"/>
        </w:rPr>
        <w:t>’</w:t>
      </w:r>
      <w:proofErr w:type="spellStart"/>
      <w:r>
        <w:rPr>
          <w:rFonts w:eastAsia="Bookman-Light"/>
        </w:rPr>
        <w:t>ll</w:t>
      </w:r>
      <w:proofErr w:type="spellEnd"/>
      <w:r>
        <w:rPr>
          <w:rFonts w:eastAsia="Bookman-Light"/>
        </w:rPr>
        <w:t xml:space="preserve"> need to support</w:t>
      </w:r>
      <w:r>
        <w:rPr>
          <w:rFonts w:eastAsia="Bookman-Light"/>
          <w:lang w:val="en-AU"/>
        </w:rPr>
        <w:t xml:space="preserve"> </w:t>
      </w:r>
      <w:r>
        <w:rPr>
          <w:rFonts w:eastAsia="Bookman-Light"/>
        </w:rPr>
        <w:t>in the implementation.</w:t>
      </w:r>
    </w:p>
    <w:p w:rsidR="00B96D6D" w:rsidRDefault="00B96D6D" w:rsidP="00C7054D">
      <w:pPr>
        <w:pStyle w:val="Body"/>
        <w:rPr>
          <w:rFonts w:eastAsia="Bookman-Light"/>
        </w:rPr>
      </w:pPr>
      <w:r>
        <w:rPr>
          <w:rFonts w:eastAsia="Bookman-Light"/>
        </w:rPr>
        <w:t>Documenting the reasons behind</w:t>
      </w:r>
      <w:r>
        <w:rPr>
          <w:rFonts w:eastAsia="Bookman-Light"/>
          <w:lang w:val="en-AU"/>
        </w:rPr>
        <w:t xml:space="preserve"> </w:t>
      </w:r>
      <w:r>
        <w:rPr>
          <w:rFonts w:eastAsia="Bookman-Light"/>
        </w:rPr>
        <w:t>requirements will give your team invaluable information when making</w:t>
      </w:r>
      <w:r>
        <w:rPr>
          <w:rFonts w:eastAsia="Bookman-Light"/>
          <w:lang w:val="en-AU"/>
        </w:rPr>
        <w:t xml:space="preserve"> </w:t>
      </w:r>
      <w:r>
        <w:rPr>
          <w:rFonts w:eastAsia="Bookman-Light"/>
        </w:rPr>
        <w:t>daily implementation decisions.</w:t>
      </w:r>
    </w:p>
    <w:p w:rsidR="00B96D6D" w:rsidRDefault="00B96D6D" w:rsidP="00C7054D">
      <w:pPr>
        <w:pStyle w:val="Body"/>
        <w:rPr>
          <w:rFonts w:eastAsia="Bookman-Light"/>
          <w:b/>
          <w:bCs/>
        </w:rPr>
      </w:pPr>
      <w:r w:rsidRPr="00B96D6D">
        <w:rPr>
          <w:rFonts w:eastAsia="Bookman-Light"/>
          <w:b/>
          <w:bCs/>
        </w:rPr>
        <w:t>Work with a User to Think Like a User</w:t>
      </w:r>
    </w:p>
    <w:p w:rsidR="00B96D6D" w:rsidRDefault="00B96D6D" w:rsidP="00C7054D">
      <w:pPr>
        <w:pStyle w:val="Body"/>
        <w:rPr>
          <w:rFonts w:eastAsia="Bookman-Light"/>
        </w:rPr>
      </w:pPr>
      <w:r>
        <w:rPr>
          <w:rFonts w:eastAsia="Bookman-Light"/>
        </w:rPr>
        <w:t>As well as giving</w:t>
      </w:r>
      <w:r>
        <w:rPr>
          <w:rFonts w:eastAsia="Bookman-Light"/>
          <w:lang w:val="en-AU"/>
        </w:rPr>
        <w:t xml:space="preserve"> </w:t>
      </w:r>
      <w:r>
        <w:rPr>
          <w:rFonts w:eastAsia="Bookman-Light"/>
        </w:rPr>
        <w:t xml:space="preserve">you </w:t>
      </w:r>
      <w:r>
        <w:rPr>
          <w:rFonts w:eastAsia="Bookman-Light"/>
          <w:lang w:val="en-AU"/>
        </w:rPr>
        <w:t xml:space="preserve">invaluable </w:t>
      </w:r>
      <w:r>
        <w:rPr>
          <w:rFonts w:eastAsia="Bookman-Light"/>
        </w:rPr>
        <w:t xml:space="preserve">insight into how the system will </w:t>
      </w:r>
      <w:r>
        <w:rPr>
          <w:rFonts w:ascii="Bookman-LightItalic" w:eastAsia="Bookman-Light" w:hAnsi="Bookman-LightItalic" w:cs="Bookman-LightItalic"/>
          <w:i/>
          <w:iCs/>
        </w:rPr>
        <w:t xml:space="preserve">really </w:t>
      </w:r>
      <w:r>
        <w:rPr>
          <w:rFonts w:eastAsia="Bookman-Light"/>
        </w:rPr>
        <w:t>be used, you</w:t>
      </w:r>
      <w:r>
        <w:rPr>
          <w:rFonts w:eastAsia="Bookman-Light"/>
          <w:lang w:val="en-AU"/>
        </w:rPr>
        <w:t>’</w:t>
      </w:r>
      <w:r>
        <w:rPr>
          <w:rFonts w:eastAsia="Bookman-Light"/>
        </w:rPr>
        <w:t>d be amazed at</w:t>
      </w:r>
      <w:r>
        <w:rPr>
          <w:rFonts w:eastAsia="Bookman-Light"/>
          <w:lang w:val="en-AU"/>
        </w:rPr>
        <w:t xml:space="preserve"> </w:t>
      </w:r>
      <w:r>
        <w:rPr>
          <w:rFonts w:eastAsia="Bookman-Light"/>
        </w:rPr>
        <w:t>how the request</w:t>
      </w:r>
      <w:r>
        <w:rPr>
          <w:rFonts w:eastAsia="Bookman-Light"/>
          <w:lang w:val="en-AU"/>
        </w:rPr>
        <w:t xml:space="preserve"> “</w:t>
      </w:r>
      <w:r>
        <w:rPr>
          <w:rFonts w:eastAsia="Bookman-Light"/>
        </w:rPr>
        <w:t>May I sit in for a week while you do your job?</w:t>
      </w:r>
      <w:r>
        <w:rPr>
          <w:rFonts w:eastAsia="Bookman-Light"/>
          <w:lang w:val="en-AU"/>
        </w:rPr>
        <w:t xml:space="preserve">” </w:t>
      </w:r>
      <w:r>
        <w:rPr>
          <w:rFonts w:eastAsia="Bookman-Light"/>
        </w:rPr>
        <w:t>helps</w:t>
      </w:r>
      <w:r>
        <w:rPr>
          <w:rFonts w:eastAsia="Bookman-Light"/>
          <w:lang w:val="en-AU"/>
        </w:rPr>
        <w:t xml:space="preserve"> </w:t>
      </w:r>
      <w:r>
        <w:rPr>
          <w:rFonts w:eastAsia="Bookman-Light"/>
        </w:rPr>
        <w:t>build trust and establishes a basis for communication with your users.</w:t>
      </w:r>
    </w:p>
    <w:p w:rsidR="00240312" w:rsidRDefault="00240312" w:rsidP="00C7054D">
      <w:pPr>
        <w:pStyle w:val="Heading2"/>
        <w:rPr>
          <w:rFonts w:eastAsia="Bookman-Light"/>
          <w:lang w:val="en-AU"/>
        </w:rPr>
      </w:pPr>
      <w:r>
        <w:rPr>
          <w:rFonts w:eastAsia="Bookman-Light"/>
          <w:lang w:val="en-AU"/>
        </w:rPr>
        <w:t>Requirements Checklist</w:t>
      </w:r>
    </w:p>
    <w:p w:rsidR="00240312" w:rsidRDefault="00240312" w:rsidP="00C7054D">
      <w:pPr>
        <w:pStyle w:val="Body"/>
        <w:rPr>
          <w:rFonts w:eastAsia="Bookman-Light"/>
          <w:lang w:val="en-AU"/>
        </w:rPr>
      </w:pPr>
      <w:r>
        <w:rPr>
          <w:rFonts w:eastAsia="Bookman-Light"/>
          <w:lang w:val="en-AU"/>
        </w:rPr>
        <w:t>The following should be addressed as part of the requirements, in additional to the business and functional requirements:</w:t>
      </w:r>
    </w:p>
    <w:p w:rsidR="00240312" w:rsidRDefault="00240312" w:rsidP="007B5E8A">
      <w:pPr>
        <w:pStyle w:val="Body"/>
        <w:numPr>
          <w:ilvl w:val="0"/>
          <w:numId w:val="4"/>
        </w:numPr>
        <w:rPr>
          <w:rFonts w:eastAsia="Bookman-Light"/>
          <w:lang w:val="en-AU"/>
        </w:rPr>
      </w:pPr>
      <w:r>
        <w:rPr>
          <w:rFonts w:eastAsia="Bookman-Light"/>
          <w:lang w:val="en-AU"/>
        </w:rPr>
        <w:t>Environment – what operating system/server etc.</w:t>
      </w:r>
    </w:p>
    <w:p w:rsidR="00240312" w:rsidRDefault="00240312" w:rsidP="007B5E8A">
      <w:pPr>
        <w:pStyle w:val="Body"/>
        <w:numPr>
          <w:ilvl w:val="0"/>
          <w:numId w:val="4"/>
        </w:numPr>
        <w:rPr>
          <w:rFonts w:eastAsia="Bookman-Light"/>
          <w:lang w:val="en-AU"/>
        </w:rPr>
      </w:pPr>
      <w:r>
        <w:rPr>
          <w:rFonts w:eastAsia="Bookman-Light"/>
          <w:lang w:val="en-AU"/>
        </w:rPr>
        <w:t>Error Handling and Fault Tolerance</w:t>
      </w:r>
    </w:p>
    <w:p w:rsidR="00240312" w:rsidRDefault="00240312" w:rsidP="007B5E8A">
      <w:pPr>
        <w:pStyle w:val="Body"/>
        <w:numPr>
          <w:ilvl w:val="0"/>
          <w:numId w:val="4"/>
        </w:numPr>
        <w:rPr>
          <w:rFonts w:eastAsia="Bookman-Light"/>
          <w:lang w:val="en-AU"/>
        </w:rPr>
      </w:pPr>
      <w:r>
        <w:rPr>
          <w:rFonts w:eastAsia="Bookman-Light"/>
          <w:lang w:val="en-AU"/>
        </w:rPr>
        <w:t>Quality – what is the quality requirements of the system?</w:t>
      </w:r>
    </w:p>
    <w:p w:rsidR="00240312" w:rsidRDefault="00240312" w:rsidP="007B5E8A">
      <w:pPr>
        <w:pStyle w:val="Body"/>
        <w:numPr>
          <w:ilvl w:val="0"/>
          <w:numId w:val="4"/>
        </w:numPr>
        <w:rPr>
          <w:rFonts w:eastAsia="Bookman-Light"/>
          <w:lang w:val="en-AU"/>
        </w:rPr>
      </w:pPr>
      <w:r>
        <w:rPr>
          <w:rFonts w:eastAsia="Bookman-Light"/>
          <w:lang w:val="en-AU"/>
        </w:rPr>
        <w:t>Security</w:t>
      </w:r>
    </w:p>
    <w:p w:rsidR="00240312" w:rsidRDefault="00240312" w:rsidP="007B5E8A">
      <w:pPr>
        <w:pStyle w:val="Body"/>
        <w:numPr>
          <w:ilvl w:val="0"/>
          <w:numId w:val="4"/>
        </w:numPr>
        <w:rPr>
          <w:rFonts w:eastAsia="Bookman-Light"/>
          <w:lang w:val="en-AU"/>
        </w:rPr>
      </w:pPr>
      <w:r>
        <w:rPr>
          <w:rFonts w:eastAsia="Bookman-Light"/>
          <w:lang w:val="en-AU"/>
        </w:rPr>
        <w:t>Performance</w:t>
      </w:r>
    </w:p>
    <w:p w:rsidR="00240312" w:rsidRPr="00240312" w:rsidRDefault="00240312" w:rsidP="007B5E8A">
      <w:pPr>
        <w:pStyle w:val="Body"/>
        <w:numPr>
          <w:ilvl w:val="0"/>
          <w:numId w:val="4"/>
        </w:numPr>
        <w:rPr>
          <w:rFonts w:eastAsia="Bookman-Light"/>
          <w:lang w:val="en-AU"/>
        </w:rPr>
      </w:pPr>
      <w:r>
        <w:rPr>
          <w:rFonts w:eastAsia="Bookman-Light"/>
          <w:lang w:val="en-AU"/>
        </w:rPr>
        <w:t>Scalability</w:t>
      </w:r>
    </w:p>
    <w:p w:rsidR="00B96D6D" w:rsidRPr="009965CE" w:rsidRDefault="00B96D6D" w:rsidP="00C7054D">
      <w:pPr>
        <w:pStyle w:val="Body"/>
      </w:pPr>
    </w:p>
    <w:p w:rsidR="009D7564" w:rsidRDefault="009D7564" w:rsidP="00C7054D">
      <w:pPr>
        <w:pStyle w:val="Heading2"/>
        <w:rPr>
          <w:lang w:val="en-AU"/>
        </w:rPr>
      </w:pPr>
      <w:r>
        <w:rPr>
          <w:lang w:val="en-AU"/>
        </w:rPr>
        <w:lastRenderedPageBreak/>
        <w:t>Requirements Documentation</w:t>
      </w:r>
    </w:p>
    <w:p w:rsidR="00860286" w:rsidRPr="00860286" w:rsidRDefault="00860286" w:rsidP="00C7054D">
      <w:pPr>
        <w:pStyle w:val="Body"/>
        <w:rPr>
          <w:lang w:val="en-AU"/>
        </w:rPr>
      </w:pPr>
      <w:r w:rsidRPr="00672002">
        <w:rPr>
          <w:b/>
          <w:bCs/>
          <w:lang w:val="en-AU"/>
        </w:rPr>
        <w:t>Use cases is an excellent way to capture requirements</w:t>
      </w:r>
      <w:r>
        <w:rPr>
          <w:lang w:val="en-AU"/>
        </w:rPr>
        <w:t xml:space="preserve"> since they tend to stick to what the user actually requires without mixing in design decisions as requirements.</w:t>
      </w:r>
    </w:p>
    <w:p w:rsidR="009D7564" w:rsidRDefault="009D7564" w:rsidP="00C7054D">
      <w:pPr>
        <w:pStyle w:val="Body"/>
        <w:rPr>
          <w:rFonts w:eastAsia="Bookman-Light"/>
        </w:rPr>
      </w:pPr>
      <w:r>
        <w:rPr>
          <w:rFonts w:eastAsia="Bookman-Light"/>
        </w:rPr>
        <w:t>One way of looking at use cases is to emphasize their goal-driven</w:t>
      </w:r>
      <w:r>
        <w:rPr>
          <w:rFonts w:eastAsia="Bookman-Light"/>
          <w:lang w:val="en-AU"/>
        </w:rPr>
        <w:t xml:space="preserve"> </w:t>
      </w:r>
      <w:r>
        <w:rPr>
          <w:rFonts w:eastAsia="Bookman-Light"/>
        </w:rPr>
        <w:t>nature. Alistair Cockburn has a paper that describes this approach,</w:t>
      </w:r>
      <w:r>
        <w:rPr>
          <w:rFonts w:eastAsia="Bookman-Light"/>
          <w:lang w:val="en-AU"/>
        </w:rPr>
        <w:t xml:space="preserve"> </w:t>
      </w:r>
      <w:r>
        <w:rPr>
          <w:rFonts w:eastAsia="Bookman-Light"/>
        </w:rPr>
        <w:t>as well as templates that can be used (strictly or not) as a starting</w:t>
      </w:r>
      <w:r>
        <w:rPr>
          <w:rFonts w:eastAsia="Bookman-Light"/>
          <w:lang w:val="en-AU"/>
        </w:rPr>
        <w:t xml:space="preserve"> </w:t>
      </w:r>
      <w:r>
        <w:rPr>
          <w:rFonts w:eastAsia="Bookman-Light"/>
        </w:rPr>
        <w:t>place</w:t>
      </w:r>
    </w:p>
    <w:p w:rsidR="009D7564" w:rsidRDefault="009D7564" w:rsidP="00C7054D">
      <w:pPr>
        <w:pStyle w:val="Body"/>
        <w:rPr>
          <w:rFonts w:eastAsia="Bookman-Light"/>
        </w:rPr>
      </w:pPr>
      <w:r w:rsidRPr="009D7564">
        <w:rPr>
          <w:rFonts w:eastAsia="Bookman-Light"/>
        </w:rPr>
        <w:t>By using a formal template, you can be sure that you include all the information you need in a use case: performance characteristics, other involved parties, priority, frequency, and various</w:t>
      </w:r>
      <w:r>
        <w:rPr>
          <w:rFonts w:eastAsia="Bookman-Light"/>
          <w:lang w:val="en-AU"/>
        </w:rPr>
        <w:t xml:space="preserve"> </w:t>
      </w:r>
      <w:r w:rsidRPr="009D7564">
        <w:rPr>
          <w:rFonts w:eastAsia="Bookman-Light"/>
        </w:rPr>
        <w:t>errors and exceptions that can crop up (</w:t>
      </w:r>
      <w:r>
        <w:rPr>
          <w:rFonts w:eastAsia="Bookman-Light"/>
          <w:lang w:val="en-AU"/>
        </w:rPr>
        <w:t xml:space="preserve"> “</w:t>
      </w:r>
      <w:r w:rsidRPr="009D7564">
        <w:rPr>
          <w:rFonts w:eastAsia="Bookman-Light"/>
        </w:rPr>
        <w:t>nonfunctional requirements</w:t>
      </w:r>
      <w:r>
        <w:rPr>
          <w:rFonts w:eastAsia="Bookman-Light"/>
        </w:rPr>
        <w:t>”</w:t>
      </w:r>
      <w:r w:rsidRPr="009D7564">
        <w:rPr>
          <w:rFonts w:eastAsia="Bookman-Light"/>
        </w:rPr>
        <w:t>).</w:t>
      </w:r>
      <w:r>
        <w:rPr>
          <w:rFonts w:eastAsia="Bookman-Light"/>
        </w:rPr>
        <w:br/>
      </w:r>
      <w:r w:rsidRPr="009D7564">
        <w:rPr>
          <w:rFonts w:eastAsia="Bookman-Light"/>
        </w:rPr>
        <w:t xml:space="preserve">This is also a great place to record user comments such </w:t>
      </w:r>
      <w:proofErr w:type="gramStart"/>
      <w:r w:rsidRPr="009D7564">
        <w:rPr>
          <w:rFonts w:eastAsia="Bookman-Light"/>
        </w:rPr>
        <w:t>as</w:t>
      </w:r>
      <w:r>
        <w:rPr>
          <w:rFonts w:eastAsia="Bookman-Light"/>
          <w:lang w:val="en-AU"/>
        </w:rPr>
        <w:t xml:space="preserve"> ”</w:t>
      </w:r>
      <w:proofErr w:type="gramEnd"/>
      <w:r w:rsidRPr="009D7564">
        <w:rPr>
          <w:rFonts w:eastAsia="Bookman-Light"/>
        </w:rPr>
        <w:t>oh, except</w:t>
      </w:r>
      <w:r>
        <w:rPr>
          <w:rFonts w:eastAsia="Bookman-Light"/>
          <w:lang w:val="en-AU"/>
        </w:rPr>
        <w:t xml:space="preserve"> </w:t>
      </w:r>
      <w:r w:rsidRPr="009D7564">
        <w:rPr>
          <w:rFonts w:eastAsia="Bookman-Light"/>
        </w:rPr>
        <w:t xml:space="preserve">if we get a xxx condition, then we have to do </w:t>
      </w:r>
      <w:proofErr w:type="spellStart"/>
      <w:r w:rsidRPr="009D7564">
        <w:rPr>
          <w:rFonts w:eastAsia="Bookman-Light"/>
        </w:rPr>
        <w:t>yyy</w:t>
      </w:r>
      <w:proofErr w:type="spellEnd"/>
      <w:r w:rsidRPr="009D7564">
        <w:rPr>
          <w:rFonts w:eastAsia="Bookman-Light"/>
        </w:rPr>
        <w:t xml:space="preserve"> instead.</w:t>
      </w:r>
      <w:r>
        <w:rPr>
          <w:rFonts w:eastAsia="Bookman-Light" w:hint="eastAsia"/>
        </w:rPr>
        <w:t xml:space="preserve"> </w:t>
      </w:r>
      <w:r>
        <w:rPr>
          <w:rFonts w:eastAsia="Bookman-Light"/>
          <w:lang w:val="en-AU"/>
        </w:rPr>
        <w:t xml:space="preserve">“ </w:t>
      </w:r>
      <w:r w:rsidRPr="009D7564">
        <w:rPr>
          <w:rFonts w:eastAsia="Bookman-Light"/>
        </w:rPr>
        <w:t>The template</w:t>
      </w:r>
      <w:r>
        <w:rPr>
          <w:rFonts w:eastAsia="Bookman-Light"/>
          <w:lang w:val="en-AU"/>
        </w:rPr>
        <w:t xml:space="preserve"> </w:t>
      </w:r>
      <w:r w:rsidRPr="009D7564">
        <w:rPr>
          <w:rFonts w:eastAsia="Bookman-Light"/>
        </w:rPr>
        <w:t>also serves as a ready-made agenda for meetings with your users.</w:t>
      </w:r>
    </w:p>
    <w:p w:rsidR="00A15393" w:rsidRDefault="00A15393" w:rsidP="00C7054D">
      <w:pPr>
        <w:pStyle w:val="Body"/>
        <w:rPr>
          <w:rFonts w:eastAsia="Bookman-Light"/>
        </w:rPr>
      </w:pPr>
    </w:p>
    <w:p w:rsidR="00933FE2" w:rsidRDefault="009D7564" w:rsidP="00C7054D">
      <w:pPr>
        <w:pStyle w:val="Body"/>
      </w:pPr>
      <w:r>
        <w:rPr>
          <w:noProof/>
          <w:lang w:bidi="ar-SA"/>
        </w:rPr>
        <w:drawing>
          <wp:inline distT="0" distB="0" distL="0" distR="0" wp14:anchorId="47E9367C" wp14:editId="7A8C7870">
            <wp:extent cx="4834393" cy="467531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344" cy="4697514"/>
                    </a:xfrm>
                    <a:prstGeom prst="rect">
                      <a:avLst/>
                    </a:prstGeom>
                  </pic:spPr>
                </pic:pic>
              </a:graphicData>
            </a:graphic>
          </wp:inline>
        </w:drawing>
      </w:r>
    </w:p>
    <w:p w:rsidR="00933FE2" w:rsidRDefault="00933FE2" w:rsidP="00C7054D">
      <w:pPr>
        <w:pStyle w:val="Heading3"/>
        <w:rPr>
          <w:lang w:val="en-AU"/>
        </w:rPr>
      </w:pPr>
      <w:r>
        <w:rPr>
          <w:lang w:val="en-AU"/>
        </w:rPr>
        <w:t>Don’t Over-Specify</w:t>
      </w:r>
    </w:p>
    <w:p w:rsidR="00933FE2" w:rsidRDefault="00933FE2" w:rsidP="00C7054D">
      <w:pPr>
        <w:pStyle w:val="Body"/>
        <w:rPr>
          <w:rFonts w:eastAsia="Bookman-Light"/>
        </w:rPr>
      </w:pPr>
      <w:r>
        <w:rPr>
          <w:rFonts w:eastAsia="Bookman-Light"/>
        </w:rPr>
        <w:t>A big danger in producing a requirements document is being too specific.</w:t>
      </w:r>
    </w:p>
    <w:p w:rsidR="00933FE2" w:rsidRDefault="00933FE2" w:rsidP="00C7054D">
      <w:pPr>
        <w:pStyle w:val="Body"/>
        <w:rPr>
          <w:rFonts w:eastAsia="Bookman-Light"/>
        </w:rPr>
      </w:pPr>
      <w:r>
        <w:rPr>
          <w:rFonts w:eastAsia="Bookman-Light"/>
        </w:rPr>
        <w:lastRenderedPageBreak/>
        <w:t>Where requirements</w:t>
      </w:r>
      <w:r>
        <w:rPr>
          <w:rFonts w:eastAsia="Bookman-Light"/>
          <w:lang w:val="en-AU"/>
        </w:rPr>
        <w:t xml:space="preserve"> </w:t>
      </w:r>
      <w:r>
        <w:rPr>
          <w:rFonts w:eastAsia="Bookman-Light"/>
        </w:rPr>
        <w:t>are concerned, the simplest statement that accurately reflects</w:t>
      </w:r>
      <w:r>
        <w:rPr>
          <w:rFonts w:eastAsia="Bookman-Light"/>
          <w:lang w:val="en-AU"/>
        </w:rPr>
        <w:t xml:space="preserve"> </w:t>
      </w:r>
      <w:r>
        <w:rPr>
          <w:rFonts w:eastAsia="Bookman-Light"/>
        </w:rPr>
        <w:t>the business need is best. This doesn’t mean you can be vague</w:t>
      </w:r>
      <w:r>
        <w:rPr>
          <w:rFonts w:eastAsia="Bookman-Light" w:hint="eastAsia"/>
        </w:rPr>
        <w:t>—</w:t>
      </w:r>
      <w:r>
        <w:rPr>
          <w:rFonts w:eastAsia="Bookman-Light"/>
        </w:rPr>
        <w:t>you</w:t>
      </w:r>
      <w:r>
        <w:rPr>
          <w:rFonts w:eastAsia="Bookman-Light"/>
          <w:lang w:val="en-AU"/>
        </w:rPr>
        <w:t xml:space="preserve"> </w:t>
      </w:r>
      <w:r>
        <w:rPr>
          <w:rFonts w:eastAsia="Bookman-Light"/>
        </w:rPr>
        <w:t>must capture the underlying semantic invariants as requirements</w:t>
      </w:r>
      <w:r w:rsidR="0066204B">
        <w:rPr>
          <w:rFonts w:eastAsia="Bookman-Light"/>
          <w:lang w:val="en-AU"/>
        </w:rPr>
        <w:t xml:space="preserve">. However, </w:t>
      </w:r>
      <w:r>
        <w:rPr>
          <w:rFonts w:eastAsia="Bookman-Light"/>
        </w:rPr>
        <w:t>document the specific or current work practices as policy</w:t>
      </w:r>
      <w:r w:rsidR="0066204B">
        <w:rPr>
          <w:rFonts w:eastAsia="Bookman-Light"/>
          <w:lang w:val="en-AU"/>
        </w:rPr>
        <w:t xml:space="preserve"> and not as an integral part of the requirements</w:t>
      </w:r>
      <w:r>
        <w:rPr>
          <w:rFonts w:eastAsia="Bookman-Light"/>
        </w:rPr>
        <w:t>.</w:t>
      </w:r>
    </w:p>
    <w:p w:rsidR="00933FE2" w:rsidRPr="00672002" w:rsidRDefault="00933FE2" w:rsidP="00C7054D">
      <w:pPr>
        <w:pStyle w:val="Body"/>
        <w:rPr>
          <w:rFonts w:eastAsia="Bookman-Light"/>
          <w:b/>
          <w:bCs/>
        </w:rPr>
      </w:pPr>
      <w:r w:rsidRPr="00672002">
        <w:rPr>
          <w:rFonts w:eastAsia="Bookman-Light"/>
          <w:b/>
          <w:bCs/>
        </w:rPr>
        <w:t>Requirements are not architecture. Requirements are not design, nor</w:t>
      </w:r>
      <w:r w:rsidRPr="00672002">
        <w:rPr>
          <w:rFonts w:eastAsia="Bookman-Light"/>
          <w:b/>
          <w:bCs/>
          <w:lang w:val="en-AU"/>
        </w:rPr>
        <w:t xml:space="preserve"> </w:t>
      </w:r>
      <w:r w:rsidRPr="00672002">
        <w:rPr>
          <w:rFonts w:eastAsia="Bookman-Light"/>
          <w:b/>
          <w:bCs/>
        </w:rPr>
        <w:t xml:space="preserve">are they the user interface. Requirements are </w:t>
      </w:r>
      <w:r w:rsidRPr="00672002">
        <w:rPr>
          <w:rFonts w:ascii="Bookman-LightItalic" w:eastAsia="Bookman-Light" w:hAnsi="Bookman-LightItalic" w:cs="Bookman-LightItalic"/>
          <w:b/>
          <w:bCs/>
          <w:i/>
          <w:iCs/>
        </w:rPr>
        <w:t>need</w:t>
      </w:r>
      <w:r w:rsidRPr="00672002">
        <w:rPr>
          <w:rFonts w:eastAsia="Bookman-Light"/>
          <w:b/>
          <w:bCs/>
        </w:rPr>
        <w:t>.</w:t>
      </w:r>
    </w:p>
    <w:p w:rsidR="00FE0C8D" w:rsidRDefault="00933FE2" w:rsidP="00C7054D">
      <w:pPr>
        <w:pStyle w:val="Body"/>
        <w:rPr>
          <w:rFonts w:eastAsia="Bookman-Light"/>
          <w:lang w:val="en-AU"/>
        </w:rPr>
      </w:pPr>
      <w:r>
        <w:rPr>
          <w:rFonts w:eastAsia="Bookman-Light"/>
          <w:lang w:val="en-AU"/>
        </w:rPr>
        <w:t xml:space="preserve">Be careful not to document design decision as requirements that will prevent you from changing the design or implementation later on. </w:t>
      </w:r>
    </w:p>
    <w:p w:rsidR="00FE0C8D" w:rsidRDefault="00FE0C8D" w:rsidP="00C7054D">
      <w:pPr>
        <w:pStyle w:val="Heading3"/>
        <w:rPr>
          <w:rFonts w:eastAsia="Bookman-Light"/>
          <w:lang w:val="en-AU"/>
        </w:rPr>
      </w:pPr>
      <w:r>
        <w:rPr>
          <w:rFonts w:eastAsia="Bookman-Light"/>
          <w:lang w:val="en-AU"/>
        </w:rPr>
        <w:t>Requirements Creep</w:t>
      </w:r>
    </w:p>
    <w:p w:rsidR="00FE0C8D" w:rsidRDefault="00FE0C8D" w:rsidP="00C7054D">
      <w:pPr>
        <w:pStyle w:val="Body"/>
        <w:rPr>
          <w:rFonts w:eastAsia="Bookman-Light"/>
        </w:rPr>
      </w:pPr>
      <w:r>
        <w:rPr>
          <w:rFonts w:eastAsia="Bookman-Light"/>
        </w:rPr>
        <w:t xml:space="preserve">The key to managing growth of requirements is to </w:t>
      </w:r>
      <w:r w:rsidRPr="00672002">
        <w:rPr>
          <w:rFonts w:eastAsia="Bookman-Light"/>
          <w:b/>
          <w:bCs/>
        </w:rPr>
        <w:t>point out each new</w:t>
      </w:r>
      <w:r w:rsidRPr="00672002">
        <w:rPr>
          <w:rFonts w:eastAsia="Bookman-Light"/>
          <w:b/>
          <w:bCs/>
          <w:lang w:val="en-AU"/>
        </w:rPr>
        <w:t xml:space="preserve"> </w:t>
      </w:r>
      <w:r w:rsidRPr="00672002">
        <w:rPr>
          <w:rFonts w:eastAsia="Bookman-Light"/>
          <w:b/>
          <w:bCs/>
        </w:rPr>
        <w:t>feature</w:t>
      </w:r>
      <w:r w:rsidRPr="00672002">
        <w:rPr>
          <w:rFonts w:eastAsia="Bookman-Light"/>
          <w:b/>
          <w:bCs/>
          <w:lang w:val="en-AU"/>
        </w:rPr>
        <w:t>’</w:t>
      </w:r>
      <w:r w:rsidRPr="00672002">
        <w:rPr>
          <w:rFonts w:eastAsia="Bookman-Light"/>
          <w:b/>
          <w:bCs/>
        </w:rPr>
        <w:t>s impact on the schedule to the project sponsors.</w:t>
      </w:r>
      <w:r>
        <w:rPr>
          <w:rFonts w:eastAsia="Bookman-Light"/>
        </w:rPr>
        <w:t xml:space="preserve"> When the</w:t>
      </w:r>
      <w:r>
        <w:rPr>
          <w:rFonts w:eastAsia="Bookman-Light"/>
          <w:lang w:val="en-AU"/>
        </w:rPr>
        <w:t xml:space="preserve"> </w:t>
      </w:r>
      <w:r>
        <w:rPr>
          <w:rFonts w:eastAsia="Bookman-Light"/>
        </w:rPr>
        <w:t>project is a year late from initial estimates and accusations start flying,</w:t>
      </w:r>
      <w:r>
        <w:rPr>
          <w:rFonts w:eastAsia="Bookman-Light"/>
          <w:lang w:val="en-AU"/>
        </w:rPr>
        <w:t xml:space="preserve"> </w:t>
      </w:r>
      <w:r>
        <w:rPr>
          <w:rFonts w:eastAsia="Bookman-Light"/>
        </w:rPr>
        <w:t>it can be helpful to have an accurate, complete picture of how, and</w:t>
      </w:r>
      <w:r>
        <w:rPr>
          <w:rFonts w:eastAsia="Bookman-Light"/>
          <w:lang w:val="en-AU"/>
        </w:rPr>
        <w:t xml:space="preserve"> </w:t>
      </w:r>
      <w:r>
        <w:rPr>
          <w:rFonts w:eastAsia="Bookman-Light"/>
        </w:rPr>
        <w:t xml:space="preserve">when, </w:t>
      </w:r>
      <w:r>
        <w:rPr>
          <w:rFonts w:eastAsia="Bookman-Light"/>
          <w:lang w:val="en-AU"/>
        </w:rPr>
        <w:t>r</w:t>
      </w:r>
      <w:proofErr w:type="spellStart"/>
      <w:r>
        <w:rPr>
          <w:rFonts w:eastAsia="Bookman-Light"/>
        </w:rPr>
        <w:t>equirements</w:t>
      </w:r>
      <w:proofErr w:type="spellEnd"/>
      <w:r>
        <w:rPr>
          <w:rFonts w:eastAsia="Bookman-Light"/>
        </w:rPr>
        <w:t xml:space="preserve"> growth occurred.</w:t>
      </w:r>
    </w:p>
    <w:p w:rsidR="00297AE9" w:rsidRDefault="00FE0C8D" w:rsidP="00C7054D">
      <w:pPr>
        <w:pStyle w:val="Body"/>
        <w:rPr>
          <w:rFonts w:eastAsia="Bookman-Light"/>
        </w:rPr>
      </w:pPr>
      <w:r>
        <w:rPr>
          <w:rFonts w:eastAsia="Bookman-Light"/>
        </w:rPr>
        <w:t>It</w:t>
      </w:r>
      <w:r>
        <w:rPr>
          <w:rFonts w:eastAsia="Bookman-Light"/>
          <w:lang w:val="en-AU"/>
        </w:rPr>
        <w:t>’</w:t>
      </w:r>
      <w:r>
        <w:rPr>
          <w:rFonts w:eastAsia="Bookman-Light"/>
        </w:rPr>
        <w:t>s easy to get sucked into the</w:t>
      </w:r>
      <w:r>
        <w:rPr>
          <w:rFonts w:eastAsia="Bookman-Light"/>
          <w:lang w:val="en-AU"/>
        </w:rPr>
        <w:t xml:space="preserve"> “</w:t>
      </w:r>
      <w:r>
        <w:rPr>
          <w:rFonts w:eastAsia="Bookman-Light"/>
        </w:rPr>
        <w:t>just one more feature</w:t>
      </w:r>
      <w:r>
        <w:rPr>
          <w:rFonts w:eastAsia="Bookman-Light"/>
          <w:lang w:val="en-AU"/>
        </w:rPr>
        <w:t>”</w:t>
      </w:r>
      <w:r>
        <w:rPr>
          <w:rFonts w:eastAsia="Bookman-Light"/>
        </w:rPr>
        <w:t xml:space="preserve"> maelstrom, but</w:t>
      </w:r>
      <w:r>
        <w:rPr>
          <w:rFonts w:eastAsia="Bookman-Light"/>
          <w:lang w:val="en-AU"/>
        </w:rPr>
        <w:t xml:space="preserve"> </w:t>
      </w:r>
      <w:r>
        <w:rPr>
          <w:rFonts w:eastAsia="Bookman-Light"/>
        </w:rPr>
        <w:t xml:space="preserve">by tracking requirements you can get a clearer picture that </w:t>
      </w:r>
      <w:r>
        <w:rPr>
          <w:rFonts w:eastAsia="Bookman-Light"/>
          <w:lang w:val="en-AU"/>
        </w:rPr>
        <w:t>“</w:t>
      </w:r>
      <w:r>
        <w:rPr>
          <w:rFonts w:eastAsia="Bookman-Light"/>
        </w:rPr>
        <w:t>just one</w:t>
      </w:r>
      <w:r>
        <w:rPr>
          <w:rFonts w:eastAsia="Bookman-Light"/>
          <w:lang w:val="en-AU"/>
        </w:rPr>
        <w:t xml:space="preserve"> </w:t>
      </w:r>
      <w:r>
        <w:rPr>
          <w:rFonts w:eastAsia="Bookman-Light"/>
        </w:rPr>
        <w:t>more feature</w:t>
      </w:r>
      <w:r>
        <w:rPr>
          <w:rFonts w:eastAsia="Bookman-Light"/>
          <w:lang w:val="en-AU"/>
        </w:rPr>
        <w:t>”</w:t>
      </w:r>
      <w:r>
        <w:rPr>
          <w:rFonts w:eastAsia="Bookman-Light"/>
        </w:rPr>
        <w:t xml:space="preserve"> is really the fifteenth new feature added this month.</w:t>
      </w:r>
    </w:p>
    <w:p w:rsidR="00297AE9" w:rsidRDefault="00297AE9" w:rsidP="00C7054D">
      <w:pPr>
        <w:pStyle w:val="Heading3"/>
      </w:pPr>
      <w:r>
        <w:t>Maintain a Glossary</w:t>
      </w:r>
    </w:p>
    <w:p w:rsidR="00297AE9" w:rsidRDefault="00297AE9" w:rsidP="00C7054D">
      <w:pPr>
        <w:pStyle w:val="Body"/>
        <w:rPr>
          <w:rFonts w:eastAsia="Bookman-Light"/>
        </w:rPr>
      </w:pPr>
      <w:r>
        <w:rPr>
          <w:rFonts w:eastAsia="Bookman-Light"/>
        </w:rPr>
        <w:t>As soon as you start discussing requirements, users and domain experts</w:t>
      </w:r>
      <w:r>
        <w:rPr>
          <w:rFonts w:eastAsia="Bookman-Light"/>
          <w:lang w:val="en-AU"/>
        </w:rPr>
        <w:t xml:space="preserve"> </w:t>
      </w:r>
      <w:r>
        <w:rPr>
          <w:rFonts w:eastAsia="Bookman-Light"/>
        </w:rPr>
        <w:t>will use certain terms that have specific meaning to them.</w:t>
      </w:r>
    </w:p>
    <w:p w:rsidR="002F217C" w:rsidRPr="002F217C" w:rsidRDefault="00297AE9" w:rsidP="00C7054D">
      <w:pPr>
        <w:pStyle w:val="Body"/>
      </w:pPr>
      <w:r>
        <w:rPr>
          <w:rFonts w:eastAsia="Bookman-Light"/>
        </w:rPr>
        <w:t xml:space="preserve">Create and maintain a </w:t>
      </w:r>
      <w:r>
        <w:rPr>
          <w:rFonts w:ascii="Bookman-LightItalic" w:eastAsia="Bookman-Light" w:hAnsi="Bookman-LightItalic" w:cs="Bookman-LightItalic"/>
          <w:i/>
          <w:iCs/>
        </w:rPr>
        <w:t>project glossary</w:t>
      </w:r>
      <w:r>
        <w:rPr>
          <w:rFonts w:eastAsia="Bookman-Light" w:hint="eastAsia"/>
        </w:rPr>
        <w:t>—</w:t>
      </w:r>
      <w:r>
        <w:rPr>
          <w:rFonts w:eastAsia="Bookman-Light"/>
        </w:rPr>
        <w:t>one place that defines all the</w:t>
      </w:r>
      <w:r>
        <w:rPr>
          <w:rFonts w:eastAsia="Bookman-Light"/>
          <w:lang w:val="en-AU"/>
        </w:rPr>
        <w:t xml:space="preserve"> </w:t>
      </w:r>
      <w:r>
        <w:rPr>
          <w:rFonts w:eastAsia="Bookman-Light"/>
        </w:rPr>
        <w:t>specific terms and vocabulary used in a project. All participants in the</w:t>
      </w:r>
      <w:r>
        <w:rPr>
          <w:rFonts w:eastAsia="Bookman-Light"/>
          <w:lang w:val="en-AU"/>
        </w:rPr>
        <w:t xml:space="preserve"> </w:t>
      </w:r>
      <w:r>
        <w:rPr>
          <w:rFonts w:eastAsia="Bookman-Light"/>
        </w:rPr>
        <w:t>project, from end users to support staff, should use the glossary to</w:t>
      </w:r>
      <w:r>
        <w:rPr>
          <w:rFonts w:eastAsia="Bookman-Light"/>
          <w:lang w:val="en-AU"/>
        </w:rPr>
        <w:t xml:space="preserve"> </w:t>
      </w:r>
      <w:r>
        <w:rPr>
          <w:rFonts w:eastAsia="Bookman-Light"/>
        </w:rPr>
        <w:t>ensure consistency. This implies that the glossary needs to be widely</w:t>
      </w:r>
      <w:r>
        <w:rPr>
          <w:rFonts w:eastAsia="Bookman-Light"/>
          <w:lang w:val="en-AU"/>
        </w:rPr>
        <w:t xml:space="preserve"> </w:t>
      </w:r>
      <w:r>
        <w:rPr>
          <w:rFonts w:eastAsia="Bookman-Light"/>
        </w:rPr>
        <w:t>accessible</w:t>
      </w:r>
      <w:r>
        <w:rPr>
          <w:rFonts w:eastAsia="Bookman-Light" w:hint="eastAsia"/>
        </w:rPr>
        <w:t>—</w:t>
      </w:r>
      <w:r>
        <w:rPr>
          <w:rFonts w:eastAsia="Bookman-Light"/>
        </w:rPr>
        <w:t>a good argument for Web-based documentation</w:t>
      </w:r>
      <w:r>
        <w:rPr>
          <w:rFonts w:eastAsia="Bookman-Light"/>
          <w:lang w:val="en-AU"/>
        </w:rPr>
        <w:t>.</w:t>
      </w:r>
      <w:r w:rsidR="002F217C">
        <w:br/>
      </w:r>
    </w:p>
    <w:p w:rsidR="00DC4D64" w:rsidRDefault="00A15393" w:rsidP="00C7054D">
      <w:pPr>
        <w:pStyle w:val="Heading2"/>
        <w:rPr>
          <w:lang w:val="en-AU"/>
        </w:rPr>
      </w:pPr>
      <w:r>
        <w:rPr>
          <w:lang w:val="en-AU"/>
        </w:rPr>
        <w:t>Solving Impossible Puzzles</w:t>
      </w:r>
    </w:p>
    <w:p w:rsidR="00A15393" w:rsidRPr="00A15393" w:rsidRDefault="00A15393" w:rsidP="00C7054D">
      <w:pPr>
        <w:pStyle w:val="Heading3"/>
        <w:rPr>
          <w:lang w:val="en-AU"/>
        </w:rPr>
      </w:pPr>
      <w:r>
        <w:rPr>
          <w:lang w:val="en-AU"/>
        </w:rPr>
        <w:t>Don’t Think Outside the Box – Find the Box</w:t>
      </w:r>
    </w:p>
    <w:p w:rsidR="00A15393" w:rsidRDefault="00A15393" w:rsidP="00C7054D">
      <w:pPr>
        <w:pStyle w:val="Body"/>
        <w:rPr>
          <w:rFonts w:eastAsia="Bookman-Light"/>
        </w:rPr>
      </w:pPr>
      <w:r>
        <w:rPr>
          <w:rFonts w:eastAsia="Bookman-Light"/>
        </w:rPr>
        <w:t xml:space="preserve">When faced with an intractable problem, </w:t>
      </w:r>
      <w:r w:rsidRPr="00672002">
        <w:rPr>
          <w:rFonts w:eastAsia="Bookman-Light"/>
          <w:b/>
          <w:bCs/>
        </w:rPr>
        <w:t xml:space="preserve">enumerate </w:t>
      </w:r>
      <w:r w:rsidRPr="00672002">
        <w:rPr>
          <w:rFonts w:ascii="Bookman-LightItalic" w:eastAsia="Bookman-Light" w:hAnsi="Bookman-LightItalic" w:cs="Bookman-LightItalic"/>
          <w:b/>
          <w:bCs/>
          <w:i/>
          <w:iCs/>
        </w:rPr>
        <w:t xml:space="preserve">all </w:t>
      </w:r>
      <w:r w:rsidRPr="00672002">
        <w:rPr>
          <w:rFonts w:eastAsia="Bookman-Light"/>
          <w:b/>
          <w:bCs/>
        </w:rPr>
        <w:t>the possible</w:t>
      </w:r>
      <w:r w:rsidR="0052240C" w:rsidRPr="00672002">
        <w:rPr>
          <w:rFonts w:eastAsia="Bookman-Light"/>
          <w:b/>
          <w:bCs/>
          <w:lang w:val="en-AU"/>
        </w:rPr>
        <w:t xml:space="preserve"> </w:t>
      </w:r>
      <w:r w:rsidRPr="00672002">
        <w:rPr>
          <w:rFonts w:eastAsia="Bookman-Light"/>
          <w:b/>
          <w:bCs/>
        </w:rPr>
        <w:t>avenues you have before you.</w:t>
      </w:r>
      <w:r>
        <w:rPr>
          <w:rFonts w:eastAsia="Bookman-Light"/>
        </w:rPr>
        <w:t xml:space="preserve"> </w:t>
      </w:r>
      <w:r w:rsidRPr="0052240C">
        <w:rPr>
          <w:rFonts w:eastAsia="Bookman-Light"/>
          <w:b/>
          <w:bCs/>
        </w:rPr>
        <w:t>Don</w:t>
      </w:r>
      <w:r w:rsidR="0052240C" w:rsidRPr="0052240C">
        <w:rPr>
          <w:rFonts w:eastAsia="Bookman-Light"/>
          <w:b/>
          <w:bCs/>
        </w:rPr>
        <w:t>’</w:t>
      </w:r>
      <w:r w:rsidRPr="0052240C">
        <w:rPr>
          <w:rFonts w:eastAsia="Bookman-Light"/>
          <w:b/>
          <w:bCs/>
        </w:rPr>
        <w:t>t dismiss anything, no matter how</w:t>
      </w:r>
      <w:r w:rsidR="0052240C" w:rsidRPr="0052240C">
        <w:rPr>
          <w:rFonts w:eastAsia="Bookman-Light"/>
          <w:b/>
          <w:bCs/>
          <w:lang w:val="en-AU"/>
        </w:rPr>
        <w:t xml:space="preserve"> </w:t>
      </w:r>
      <w:r w:rsidRPr="0052240C">
        <w:rPr>
          <w:rFonts w:eastAsia="Bookman-Light"/>
          <w:b/>
          <w:bCs/>
        </w:rPr>
        <w:t>unusable or stupid it sounds.</w:t>
      </w:r>
      <w:r>
        <w:rPr>
          <w:rFonts w:eastAsia="Bookman-Light"/>
        </w:rPr>
        <w:t xml:space="preserve"> Now go through the list and explain why</w:t>
      </w:r>
      <w:r w:rsidR="0052240C">
        <w:rPr>
          <w:rFonts w:eastAsia="Bookman-Light"/>
          <w:lang w:val="en-AU"/>
        </w:rPr>
        <w:t xml:space="preserve"> </w:t>
      </w:r>
      <w:r>
        <w:rPr>
          <w:rFonts w:eastAsia="Bookman-Light"/>
        </w:rPr>
        <w:t xml:space="preserve">a certain path cannot be taken. Are you sure? Can you </w:t>
      </w:r>
      <w:r>
        <w:rPr>
          <w:rFonts w:ascii="Bookman-LightItalic" w:eastAsia="Bookman-Light" w:hAnsi="Bookman-LightItalic" w:cs="Bookman-LightItalic"/>
          <w:i/>
          <w:iCs/>
        </w:rPr>
        <w:t xml:space="preserve">prove </w:t>
      </w:r>
      <w:r>
        <w:rPr>
          <w:rFonts w:eastAsia="Bookman-Light"/>
        </w:rPr>
        <w:t>it?</w:t>
      </w:r>
    </w:p>
    <w:p w:rsidR="00A15393" w:rsidRDefault="00A15393" w:rsidP="00C7054D">
      <w:pPr>
        <w:pStyle w:val="Body"/>
        <w:rPr>
          <w:rFonts w:eastAsia="Bookman-Light"/>
        </w:rPr>
      </w:pPr>
      <w:r>
        <w:rPr>
          <w:rFonts w:eastAsia="Bookman-Light"/>
        </w:rPr>
        <w:t>Consider the Trojan horse</w:t>
      </w:r>
      <w:r>
        <w:rPr>
          <w:rFonts w:eastAsia="Bookman-Light" w:hint="eastAsia"/>
        </w:rPr>
        <w:t>—</w:t>
      </w:r>
      <w:r>
        <w:rPr>
          <w:rFonts w:eastAsia="Bookman-Light"/>
        </w:rPr>
        <w:t>a novel solution to an intractable problem.</w:t>
      </w:r>
      <w:r w:rsidR="0052240C">
        <w:rPr>
          <w:rFonts w:eastAsia="Bookman-Light"/>
          <w:lang w:val="en-AU"/>
        </w:rPr>
        <w:t xml:space="preserve"> </w:t>
      </w:r>
      <w:r>
        <w:rPr>
          <w:rFonts w:eastAsia="Bookman-Light"/>
        </w:rPr>
        <w:t>How do you get troops into a walled city without being discovered? You</w:t>
      </w:r>
      <w:r w:rsidR="0052240C">
        <w:rPr>
          <w:rFonts w:eastAsia="Bookman-Light"/>
          <w:lang w:val="en-AU"/>
        </w:rPr>
        <w:t xml:space="preserve"> </w:t>
      </w:r>
      <w:r>
        <w:rPr>
          <w:rFonts w:eastAsia="Bookman-Light"/>
        </w:rPr>
        <w:t xml:space="preserve">can bet that </w:t>
      </w:r>
      <w:r>
        <w:rPr>
          <w:rFonts w:eastAsia="Bookman-Light" w:hint="eastAsia"/>
        </w:rPr>
        <w:t>“</w:t>
      </w:r>
      <w:r>
        <w:rPr>
          <w:rFonts w:eastAsia="Bookman-Light"/>
        </w:rPr>
        <w:t>through the front door</w:t>
      </w:r>
      <w:r>
        <w:rPr>
          <w:rFonts w:eastAsia="Bookman-Light" w:hint="eastAsia"/>
        </w:rPr>
        <w:t>”</w:t>
      </w:r>
      <w:r>
        <w:rPr>
          <w:rFonts w:eastAsia="Bookman-Light"/>
        </w:rPr>
        <w:t xml:space="preserve"> was initially dismissed as suicide.</w:t>
      </w:r>
    </w:p>
    <w:p w:rsidR="00A15393" w:rsidRDefault="00A15393" w:rsidP="00C7054D">
      <w:pPr>
        <w:pStyle w:val="Body"/>
        <w:rPr>
          <w:rFonts w:eastAsia="Bookman-Light"/>
        </w:rPr>
      </w:pPr>
      <w:r>
        <w:rPr>
          <w:rFonts w:eastAsia="Bookman-Light"/>
        </w:rPr>
        <w:t>Categorize and prioritize your constraints. When woodworkers begin a</w:t>
      </w:r>
      <w:r w:rsidR="0052240C">
        <w:rPr>
          <w:rFonts w:eastAsia="Bookman-Light"/>
          <w:lang w:val="en-AU"/>
        </w:rPr>
        <w:t xml:space="preserve"> </w:t>
      </w:r>
      <w:r>
        <w:rPr>
          <w:rFonts w:eastAsia="Bookman-Light"/>
        </w:rPr>
        <w:t>project, they cut the longest pieces first, then cut the smaller pieces</w:t>
      </w:r>
      <w:r w:rsidR="0052240C">
        <w:rPr>
          <w:rFonts w:eastAsia="Bookman-Light"/>
          <w:lang w:val="en-AU"/>
        </w:rPr>
        <w:t xml:space="preserve"> </w:t>
      </w:r>
      <w:r>
        <w:rPr>
          <w:rFonts w:eastAsia="Bookman-Light"/>
        </w:rPr>
        <w:t xml:space="preserve">out of the remaining wood. In the same manner, we want to </w:t>
      </w:r>
      <w:r w:rsidRPr="0052240C">
        <w:rPr>
          <w:rFonts w:eastAsia="Bookman-Light"/>
          <w:b/>
          <w:bCs/>
        </w:rPr>
        <w:t>identify</w:t>
      </w:r>
      <w:r w:rsidR="0052240C" w:rsidRPr="0052240C">
        <w:rPr>
          <w:rFonts w:eastAsia="Bookman-Light"/>
          <w:b/>
          <w:bCs/>
          <w:lang w:val="en-AU"/>
        </w:rPr>
        <w:t xml:space="preserve"> </w:t>
      </w:r>
      <w:r w:rsidRPr="0052240C">
        <w:rPr>
          <w:rFonts w:eastAsia="Bookman-Light"/>
          <w:b/>
          <w:bCs/>
        </w:rPr>
        <w:t>the most restrictive constraints first, and fit the remaining constraints</w:t>
      </w:r>
      <w:r w:rsidR="0052240C" w:rsidRPr="0052240C">
        <w:rPr>
          <w:rFonts w:eastAsia="Bookman-Light"/>
          <w:b/>
          <w:bCs/>
          <w:lang w:val="en-AU"/>
        </w:rPr>
        <w:t xml:space="preserve"> </w:t>
      </w:r>
      <w:r w:rsidRPr="0052240C">
        <w:rPr>
          <w:rFonts w:eastAsia="Bookman-Light"/>
          <w:b/>
          <w:bCs/>
        </w:rPr>
        <w:t>within them</w:t>
      </w:r>
      <w:r>
        <w:rPr>
          <w:rFonts w:eastAsia="Bookman-Light"/>
        </w:rPr>
        <w:t>.</w:t>
      </w:r>
    </w:p>
    <w:p w:rsidR="005C4068" w:rsidRDefault="005C4068" w:rsidP="00C7054D">
      <w:pPr>
        <w:pStyle w:val="Heading2"/>
        <w:rPr>
          <w:rFonts w:eastAsiaTheme="minorHAnsi"/>
        </w:rPr>
      </w:pPr>
      <w:r>
        <w:rPr>
          <w:rFonts w:eastAsiaTheme="minorHAnsi"/>
        </w:rPr>
        <w:lastRenderedPageBreak/>
        <w:t>There Must Be an Easier Way!</w:t>
      </w:r>
    </w:p>
    <w:p w:rsidR="005C4068" w:rsidRDefault="005C4068" w:rsidP="00C7054D">
      <w:pPr>
        <w:pStyle w:val="Body"/>
        <w:rPr>
          <w:rFonts w:eastAsia="Bookman-Light"/>
        </w:rPr>
      </w:pPr>
      <w:r>
        <w:rPr>
          <w:rFonts w:eastAsia="Bookman-Light"/>
        </w:rPr>
        <w:t>Sometimes you will find yourself working on a problem that seems</w:t>
      </w:r>
      <w:r>
        <w:rPr>
          <w:rFonts w:eastAsia="Bookman-Light"/>
          <w:lang w:val="en-AU"/>
        </w:rPr>
        <w:t xml:space="preserve"> </w:t>
      </w:r>
      <w:r>
        <w:rPr>
          <w:rFonts w:eastAsia="Bookman-Light"/>
        </w:rPr>
        <w:t>much harder than you thought it should be. Maybe it feels like you’re</w:t>
      </w:r>
      <w:r>
        <w:rPr>
          <w:rFonts w:eastAsia="Bookman-Light"/>
          <w:lang w:val="en-AU"/>
        </w:rPr>
        <w:t xml:space="preserve"> </w:t>
      </w:r>
      <w:r>
        <w:rPr>
          <w:rFonts w:eastAsia="Bookman-Light"/>
        </w:rPr>
        <w:t>going down the wrong path</w:t>
      </w:r>
      <w:r>
        <w:rPr>
          <w:rFonts w:eastAsia="Bookman-Light" w:hint="eastAsia"/>
        </w:rPr>
        <w:t>—</w:t>
      </w:r>
      <w:r>
        <w:rPr>
          <w:rFonts w:eastAsia="Bookman-Light"/>
        </w:rPr>
        <w:t>that there must be an easier way than</w:t>
      </w:r>
      <w:r>
        <w:rPr>
          <w:rFonts w:eastAsia="Bookman-Light"/>
          <w:lang w:val="en-AU"/>
        </w:rPr>
        <w:t xml:space="preserve"> </w:t>
      </w:r>
      <w:r>
        <w:rPr>
          <w:rFonts w:eastAsia="Bookman-Light"/>
        </w:rPr>
        <w:t>this! Perhaps you are running late on the schedule now, or even despair</w:t>
      </w:r>
      <w:r>
        <w:rPr>
          <w:rFonts w:eastAsia="Bookman-Light"/>
          <w:lang w:val="en-AU"/>
        </w:rPr>
        <w:t xml:space="preserve"> </w:t>
      </w:r>
      <w:r>
        <w:rPr>
          <w:rFonts w:eastAsia="Bookman-Light"/>
        </w:rPr>
        <w:t>of ever getting the system to work because this particular problem is</w:t>
      </w:r>
      <w:r>
        <w:rPr>
          <w:rFonts w:eastAsia="Bookman-Light"/>
          <w:lang w:val="en-AU"/>
        </w:rPr>
        <w:t xml:space="preserve"> “</w:t>
      </w:r>
      <w:r>
        <w:rPr>
          <w:rFonts w:eastAsia="Bookman-Light"/>
        </w:rPr>
        <w:t>impossible.</w:t>
      </w:r>
      <w:r>
        <w:rPr>
          <w:rFonts w:eastAsia="Bookman-Light" w:hint="eastAsia"/>
        </w:rPr>
        <w:t>”</w:t>
      </w:r>
    </w:p>
    <w:p w:rsidR="005C4068" w:rsidRDefault="005C4068" w:rsidP="00C7054D">
      <w:pPr>
        <w:pStyle w:val="Body"/>
        <w:rPr>
          <w:rFonts w:eastAsia="Bookman-Light"/>
        </w:rPr>
      </w:pPr>
      <w:r>
        <w:rPr>
          <w:rFonts w:eastAsia="Bookman-Light"/>
        </w:rPr>
        <w:t>That</w:t>
      </w:r>
      <w:r>
        <w:rPr>
          <w:rFonts w:eastAsia="Bookman-Light"/>
          <w:lang w:val="en-AU"/>
        </w:rPr>
        <w:t>’</w:t>
      </w:r>
      <w:r>
        <w:rPr>
          <w:rFonts w:eastAsia="Bookman-Light"/>
        </w:rPr>
        <w:t xml:space="preserve">s when you </w:t>
      </w:r>
      <w:r w:rsidRPr="005C4068">
        <w:rPr>
          <w:rFonts w:eastAsia="Bookman-Light"/>
          <w:b/>
          <w:bCs/>
        </w:rPr>
        <w:t>step back a pace and ask yourself these questions:</w:t>
      </w:r>
    </w:p>
    <w:p w:rsidR="005C4068" w:rsidRDefault="005C4068" w:rsidP="007B5E8A">
      <w:pPr>
        <w:pStyle w:val="Body"/>
        <w:numPr>
          <w:ilvl w:val="0"/>
          <w:numId w:val="4"/>
        </w:numPr>
        <w:rPr>
          <w:rFonts w:eastAsia="Bookman-Light"/>
        </w:rPr>
      </w:pPr>
      <w:r>
        <w:rPr>
          <w:rFonts w:ascii="Bookman-LightItalic" w:eastAsia="Bookman-Light" w:hAnsi="Bookman-LightItalic" w:cs="Bookman-LightItalic"/>
          <w:i/>
          <w:iCs/>
        </w:rPr>
        <w:t xml:space="preserve">Is </w:t>
      </w:r>
      <w:r>
        <w:rPr>
          <w:rFonts w:eastAsia="Bookman-Light"/>
        </w:rPr>
        <w:t>there an easier way?</w:t>
      </w:r>
    </w:p>
    <w:p w:rsidR="005C4068" w:rsidRPr="005C4068" w:rsidRDefault="005C4068" w:rsidP="007B5E8A">
      <w:pPr>
        <w:pStyle w:val="Body"/>
        <w:numPr>
          <w:ilvl w:val="0"/>
          <w:numId w:val="4"/>
        </w:numPr>
        <w:rPr>
          <w:rFonts w:eastAsia="Bookman-Light"/>
        </w:rPr>
      </w:pPr>
      <w:r w:rsidRPr="005C4068">
        <w:rPr>
          <w:rFonts w:eastAsia="Bookman-Light"/>
        </w:rPr>
        <w:t>Are you trying to solve the right problem, or have you been distracted</w:t>
      </w:r>
      <w:r w:rsidRPr="005C4068">
        <w:rPr>
          <w:rFonts w:eastAsia="Bookman-Light"/>
          <w:lang w:val="en-AU"/>
        </w:rPr>
        <w:t xml:space="preserve"> </w:t>
      </w:r>
      <w:r w:rsidRPr="005C4068">
        <w:rPr>
          <w:rFonts w:eastAsia="Bookman-Light"/>
        </w:rPr>
        <w:t>by a peripheral technicality?</w:t>
      </w:r>
    </w:p>
    <w:p w:rsidR="005C4068" w:rsidRDefault="005C4068" w:rsidP="007B5E8A">
      <w:pPr>
        <w:pStyle w:val="Body"/>
        <w:numPr>
          <w:ilvl w:val="0"/>
          <w:numId w:val="4"/>
        </w:numPr>
        <w:rPr>
          <w:rFonts w:eastAsia="Bookman-Light"/>
        </w:rPr>
      </w:pPr>
      <w:r>
        <w:rPr>
          <w:rFonts w:ascii="Bookman-LightItalic" w:eastAsia="Bookman-Light" w:hAnsi="Bookman-LightItalic" w:cs="Bookman-LightItalic"/>
          <w:i/>
          <w:iCs/>
        </w:rPr>
        <w:t xml:space="preserve">Why </w:t>
      </w:r>
      <w:r>
        <w:rPr>
          <w:rFonts w:eastAsia="Bookman-Light"/>
        </w:rPr>
        <w:t>is this thing a problem?</w:t>
      </w:r>
    </w:p>
    <w:p w:rsidR="005C4068" w:rsidRDefault="005C4068" w:rsidP="007B5E8A">
      <w:pPr>
        <w:pStyle w:val="Body"/>
        <w:numPr>
          <w:ilvl w:val="0"/>
          <w:numId w:val="4"/>
        </w:numPr>
        <w:rPr>
          <w:rFonts w:eastAsia="Bookman-Light"/>
        </w:rPr>
      </w:pPr>
      <w:r>
        <w:rPr>
          <w:rFonts w:eastAsia="Bookman-Light"/>
        </w:rPr>
        <w:t>What is it that’s making it so hard to solve?</w:t>
      </w:r>
    </w:p>
    <w:p w:rsidR="005C4068" w:rsidRDefault="005C4068" w:rsidP="007B5E8A">
      <w:pPr>
        <w:pStyle w:val="Body"/>
        <w:numPr>
          <w:ilvl w:val="0"/>
          <w:numId w:val="4"/>
        </w:numPr>
        <w:rPr>
          <w:rFonts w:eastAsia="Bookman-Light"/>
        </w:rPr>
      </w:pPr>
      <w:r>
        <w:rPr>
          <w:rFonts w:eastAsia="Bookman-Light"/>
        </w:rPr>
        <w:t>Does it have to be done this way?</w:t>
      </w:r>
    </w:p>
    <w:p w:rsidR="005C4068" w:rsidRDefault="005C4068" w:rsidP="007B5E8A">
      <w:pPr>
        <w:pStyle w:val="Body"/>
        <w:numPr>
          <w:ilvl w:val="0"/>
          <w:numId w:val="4"/>
        </w:numPr>
        <w:rPr>
          <w:rFonts w:eastAsia="Bookman-Light"/>
        </w:rPr>
      </w:pPr>
      <w:r>
        <w:rPr>
          <w:rFonts w:eastAsia="Bookman-Light"/>
        </w:rPr>
        <w:t>Does it have to be done at all?</w:t>
      </w:r>
    </w:p>
    <w:p w:rsidR="005C4068" w:rsidRDefault="005C4068" w:rsidP="00C7054D">
      <w:pPr>
        <w:pStyle w:val="Body"/>
        <w:rPr>
          <w:rFonts w:eastAsia="Bookman-Light"/>
        </w:rPr>
      </w:pPr>
      <w:r>
        <w:rPr>
          <w:rFonts w:eastAsia="Bookman-Light"/>
        </w:rPr>
        <w:t>Many times a surprising revelation will come to you as you try to answer</w:t>
      </w:r>
      <w:r>
        <w:rPr>
          <w:rFonts w:eastAsia="Bookman-Light"/>
          <w:lang w:val="en-AU"/>
        </w:rPr>
        <w:t xml:space="preserve"> </w:t>
      </w:r>
      <w:r>
        <w:rPr>
          <w:rFonts w:eastAsia="Bookman-Light"/>
        </w:rPr>
        <w:t>one of these questions. Many times a reinterpretation of the requirements</w:t>
      </w:r>
      <w:r>
        <w:rPr>
          <w:rFonts w:eastAsia="Bookman-Light"/>
          <w:lang w:val="en-AU"/>
        </w:rPr>
        <w:t xml:space="preserve"> </w:t>
      </w:r>
      <w:r>
        <w:rPr>
          <w:rFonts w:eastAsia="Bookman-Light"/>
        </w:rPr>
        <w:t>can make a whole set of problems go away</w:t>
      </w:r>
      <w:r>
        <w:rPr>
          <w:rFonts w:eastAsia="Bookman-Light" w:hint="eastAsia"/>
        </w:rPr>
        <w:t>—</w:t>
      </w:r>
      <w:r>
        <w:rPr>
          <w:rFonts w:eastAsia="Bookman-Light"/>
        </w:rPr>
        <w:t>just like the Gordian</w:t>
      </w:r>
      <w:r>
        <w:rPr>
          <w:rFonts w:eastAsia="Bookman-Light"/>
          <w:lang w:val="en-AU"/>
        </w:rPr>
        <w:t xml:space="preserve"> </w:t>
      </w:r>
      <w:r>
        <w:rPr>
          <w:rFonts w:eastAsia="Bookman-Light"/>
        </w:rPr>
        <w:t>knot.</w:t>
      </w:r>
    </w:p>
    <w:p w:rsidR="005C4068" w:rsidRDefault="005C4068" w:rsidP="00C7054D">
      <w:pPr>
        <w:pStyle w:val="Body"/>
        <w:rPr>
          <w:rFonts w:eastAsia="Bookman-Light"/>
          <w:b/>
          <w:bCs/>
        </w:rPr>
      </w:pPr>
      <w:r w:rsidRPr="005C4068">
        <w:rPr>
          <w:rFonts w:eastAsia="Bookman-Light"/>
          <w:b/>
          <w:bCs/>
        </w:rPr>
        <w:t>All you need are the real constraints, the misleading constraints, and</w:t>
      </w:r>
      <w:r w:rsidRPr="005C4068">
        <w:rPr>
          <w:rFonts w:eastAsia="Bookman-Light"/>
          <w:b/>
          <w:bCs/>
          <w:lang w:val="en-AU"/>
        </w:rPr>
        <w:t xml:space="preserve"> </w:t>
      </w:r>
      <w:r w:rsidRPr="005C4068">
        <w:rPr>
          <w:rFonts w:eastAsia="Bookman-Light"/>
          <w:b/>
          <w:bCs/>
        </w:rPr>
        <w:t>the wisdom to know the difference.</w:t>
      </w:r>
    </w:p>
    <w:p w:rsidR="00801D12" w:rsidRDefault="00801D12" w:rsidP="00C7054D">
      <w:pPr>
        <w:pStyle w:val="Heading2"/>
        <w:rPr>
          <w:lang w:val="en-AU"/>
        </w:rPr>
      </w:pPr>
      <w:r>
        <w:rPr>
          <w:lang w:val="en-AU"/>
        </w:rPr>
        <w:t>Not before You’re Ready</w:t>
      </w:r>
    </w:p>
    <w:p w:rsidR="00801D12" w:rsidRDefault="00801D12" w:rsidP="00C7054D">
      <w:pPr>
        <w:pStyle w:val="Body"/>
        <w:rPr>
          <w:rFonts w:eastAsia="Bookman-Light"/>
        </w:rPr>
      </w:pPr>
      <w:r>
        <w:rPr>
          <w:rFonts w:eastAsia="Bookman-Light"/>
        </w:rPr>
        <w:t>When</w:t>
      </w:r>
      <w:r>
        <w:rPr>
          <w:rFonts w:eastAsia="Bookman-Light"/>
          <w:lang w:val="en-AU"/>
        </w:rPr>
        <w:t xml:space="preserve"> </w:t>
      </w:r>
      <w:r>
        <w:rPr>
          <w:rFonts w:eastAsia="Bookman-Light"/>
        </w:rPr>
        <w:t>you feel a nagging doubt, or experience some reluctance when faced</w:t>
      </w:r>
      <w:r>
        <w:rPr>
          <w:rFonts w:eastAsia="Bookman-Light"/>
          <w:lang w:val="en-AU"/>
        </w:rPr>
        <w:t xml:space="preserve"> </w:t>
      </w:r>
      <w:r>
        <w:rPr>
          <w:rFonts w:eastAsia="Bookman-Light"/>
        </w:rPr>
        <w:t>with a task, heed it. You may not be able to put your finger on exactly</w:t>
      </w:r>
      <w:r>
        <w:rPr>
          <w:rFonts w:eastAsia="Bookman-Light"/>
          <w:lang w:val="en-AU"/>
        </w:rPr>
        <w:t xml:space="preserve"> </w:t>
      </w:r>
      <w:r>
        <w:rPr>
          <w:rFonts w:eastAsia="Bookman-Light"/>
        </w:rPr>
        <w:t>what</w:t>
      </w:r>
      <w:r>
        <w:rPr>
          <w:rFonts w:eastAsia="Bookman-Light"/>
          <w:lang w:val="en-AU"/>
        </w:rPr>
        <w:t>’</w:t>
      </w:r>
      <w:r>
        <w:rPr>
          <w:rFonts w:eastAsia="Bookman-Light"/>
        </w:rPr>
        <w:t>s wrong, but give it time and your doubts will probably crystallize</w:t>
      </w:r>
      <w:r>
        <w:rPr>
          <w:rFonts w:eastAsia="Bookman-Light"/>
          <w:lang w:val="en-AU"/>
        </w:rPr>
        <w:t xml:space="preserve"> </w:t>
      </w:r>
      <w:r>
        <w:rPr>
          <w:rFonts w:eastAsia="Bookman-Light"/>
        </w:rPr>
        <w:t xml:space="preserve">into </w:t>
      </w:r>
      <w:r>
        <w:rPr>
          <w:rFonts w:eastAsia="Bookman-Light"/>
          <w:lang w:val="en-AU"/>
        </w:rPr>
        <w:t>s</w:t>
      </w:r>
      <w:proofErr w:type="spellStart"/>
      <w:r>
        <w:rPr>
          <w:rFonts w:eastAsia="Bookman-Light"/>
        </w:rPr>
        <w:t>omething</w:t>
      </w:r>
      <w:proofErr w:type="spellEnd"/>
      <w:r>
        <w:rPr>
          <w:rFonts w:eastAsia="Bookman-Light"/>
        </w:rPr>
        <w:t xml:space="preserve"> more solid, something you can address. Software</w:t>
      </w:r>
      <w:r>
        <w:rPr>
          <w:rFonts w:eastAsia="Bookman-Light"/>
          <w:lang w:val="en-AU"/>
        </w:rPr>
        <w:t xml:space="preserve"> </w:t>
      </w:r>
      <w:r>
        <w:rPr>
          <w:rFonts w:eastAsia="Bookman-Light"/>
        </w:rPr>
        <w:t>development is still not a science. Let your instincts contribute to your</w:t>
      </w:r>
      <w:r>
        <w:rPr>
          <w:rFonts w:eastAsia="Bookman-Light"/>
          <w:lang w:val="en-AU"/>
        </w:rPr>
        <w:t xml:space="preserve"> </w:t>
      </w:r>
      <w:r>
        <w:rPr>
          <w:rFonts w:eastAsia="Bookman-Light"/>
        </w:rPr>
        <w:t>performance.</w:t>
      </w:r>
    </w:p>
    <w:p w:rsidR="00A53DA8" w:rsidRPr="00C1115B" w:rsidRDefault="0010666A" w:rsidP="00C7054D">
      <w:pPr>
        <w:pStyle w:val="Heading3"/>
        <w:rPr>
          <w:lang w:val="en-AU"/>
        </w:rPr>
      </w:pPr>
      <w:r>
        <w:rPr>
          <w:lang w:val="en-AU"/>
        </w:rPr>
        <w:t xml:space="preserve">When in Doubt - </w:t>
      </w:r>
      <w:r w:rsidR="00801D12">
        <w:rPr>
          <w:lang w:val="en-AU"/>
        </w:rPr>
        <w:t>Prototype</w:t>
      </w:r>
    </w:p>
    <w:p w:rsidR="00801D12" w:rsidRDefault="00801D12" w:rsidP="00C7054D">
      <w:pPr>
        <w:pStyle w:val="Body"/>
        <w:rPr>
          <w:rFonts w:eastAsia="Bookman-Light"/>
        </w:rPr>
      </w:pPr>
      <w:r>
        <w:rPr>
          <w:rFonts w:eastAsia="Bookman-Light"/>
        </w:rPr>
        <w:t>how can you tell when you</w:t>
      </w:r>
      <w:r>
        <w:rPr>
          <w:rFonts w:eastAsia="Bookman-Light"/>
          <w:lang w:val="en-AU"/>
        </w:rPr>
        <w:t>’</w:t>
      </w:r>
      <w:r>
        <w:rPr>
          <w:rFonts w:eastAsia="Bookman-Light"/>
        </w:rPr>
        <w:t>re simply procrastinating, rather</w:t>
      </w:r>
      <w:r>
        <w:rPr>
          <w:rFonts w:eastAsia="Bookman-Light"/>
          <w:lang w:val="en-AU"/>
        </w:rPr>
        <w:t xml:space="preserve"> </w:t>
      </w:r>
      <w:r>
        <w:rPr>
          <w:rFonts w:eastAsia="Bookman-Light"/>
        </w:rPr>
        <w:t>than responsibly waiting for all the pieces to fall into place?</w:t>
      </w:r>
    </w:p>
    <w:p w:rsidR="00801D12" w:rsidRDefault="00801D12" w:rsidP="00C7054D">
      <w:pPr>
        <w:pStyle w:val="Body"/>
        <w:rPr>
          <w:rFonts w:eastAsia="Bookman-Light"/>
        </w:rPr>
      </w:pPr>
      <w:r w:rsidRPr="0010666A">
        <w:rPr>
          <w:rFonts w:eastAsia="Bookman-Light"/>
          <w:b/>
          <w:bCs/>
          <w:lang w:val="en-AU"/>
        </w:rPr>
        <w:t>S</w:t>
      </w:r>
      <w:r w:rsidRPr="0010666A">
        <w:rPr>
          <w:rFonts w:eastAsia="Bookman-Light"/>
          <w:b/>
          <w:bCs/>
        </w:rPr>
        <w:t>tart</w:t>
      </w:r>
      <w:r w:rsidRPr="0010666A">
        <w:rPr>
          <w:rFonts w:eastAsia="Bookman-Light"/>
          <w:b/>
          <w:bCs/>
          <w:lang w:val="en-AU"/>
        </w:rPr>
        <w:t xml:space="preserve"> </w:t>
      </w:r>
      <w:r w:rsidRPr="0010666A">
        <w:rPr>
          <w:rFonts w:eastAsia="Bookman-Light"/>
          <w:b/>
          <w:bCs/>
        </w:rPr>
        <w:t>prototyping</w:t>
      </w:r>
      <w:r w:rsidR="0010666A">
        <w:rPr>
          <w:rFonts w:eastAsia="Bookman-Light"/>
          <w:b/>
          <w:bCs/>
          <w:lang w:val="en-AU"/>
        </w:rPr>
        <w:t>:</w:t>
      </w:r>
      <w:r>
        <w:rPr>
          <w:rFonts w:eastAsia="Bookman-Light"/>
        </w:rPr>
        <w:br/>
        <w:t>Choose an area that you feel will be difficult and begin</w:t>
      </w:r>
      <w:r>
        <w:rPr>
          <w:rFonts w:eastAsia="Bookman-Light"/>
          <w:lang w:val="en-AU"/>
        </w:rPr>
        <w:t xml:space="preserve"> </w:t>
      </w:r>
      <w:r>
        <w:rPr>
          <w:rFonts w:eastAsia="Bookman-Light"/>
        </w:rPr>
        <w:t>producing some kind of proof of concept. One of two things will typically</w:t>
      </w:r>
      <w:r>
        <w:rPr>
          <w:rFonts w:eastAsia="Bookman-Light"/>
          <w:lang w:val="en-AU"/>
        </w:rPr>
        <w:t xml:space="preserve"> </w:t>
      </w:r>
      <w:r>
        <w:rPr>
          <w:rFonts w:eastAsia="Bookman-Light"/>
        </w:rPr>
        <w:t>happen. Shortly after starting, you may feel that you’re wasting</w:t>
      </w:r>
      <w:r>
        <w:rPr>
          <w:rFonts w:eastAsia="Bookman-Light"/>
          <w:lang w:val="en-AU"/>
        </w:rPr>
        <w:t xml:space="preserve"> </w:t>
      </w:r>
      <w:r>
        <w:rPr>
          <w:rFonts w:eastAsia="Bookman-Light"/>
        </w:rPr>
        <w:t>your time. This boredom is probably a good indication that your initial</w:t>
      </w:r>
      <w:r>
        <w:rPr>
          <w:rFonts w:eastAsia="Bookman-Light"/>
          <w:lang w:val="en-AU"/>
        </w:rPr>
        <w:t xml:space="preserve"> </w:t>
      </w:r>
      <w:r>
        <w:rPr>
          <w:rFonts w:eastAsia="Bookman-Light"/>
        </w:rPr>
        <w:t>reluctance was just a desire to put off the commitment to start. Give</w:t>
      </w:r>
      <w:r>
        <w:rPr>
          <w:rFonts w:eastAsia="Bookman-Light"/>
          <w:lang w:val="en-AU"/>
        </w:rPr>
        <w:t xml:space="preserve"> </w:t>
      </w:r>
      <w:r>
        <w:rPr>
          <w:rFonts w:eastAsia="Bookman-Light"/>
        </w:rPr>
        <w:t>up on the prototype, and hack into the real development.</w:t>
      </w:r>
    </w:p>
    <w:p w:rsidR="00A53DA8" w:rsidRDefault="00801D12" w:rsidP="00C7054D">
      <w:pPr>
        <w:pStyle w:val="Body"/>
        <w:rPr>
          <w:rFonts w:eastAsia="Bookman-Light"/>
        </w:rPr>
      </w:pPr>
      <w:r>
        <w:rPr>
          <w:rFonts w:eastAsia="Bookman-Light"/>
        </w:rPr>
        <w:t>On the other hand, as the prototype progresses you may have one of</w:t>
      </w:r>
      <w:r>
        <w:rPr>
          <w:rFonts w:eastAsia="Bookman-Light"/>
          <w:lang w:val="en-AU"/>
        </w:rPr>
        <w:t xml:space="preserve"> </w:t>
      </w:r>
      <w:r>
        <w:rPr>
          <w:rFonts w:eastAsia="Bookman-Light"/>
        </w:rPr>
        <w:t>those moments of revelation when you suddenly realize that some basic</w:t>
      </w:r>
      <w:r>
        <w:rPr>
          <w:rFonts w:eastAsia="Bookman-Light"/>
          <w:lang w:val="en-AU"/>
        </w:rPr>
        <w:t xml:space="preserve"> </w:t>
      </w:r>
      <w:r>
        <w:rPr>
          <w:rFonts w:eastAsia="Bookman-Light"/>
        </w:rPr>
        <w:t>premise was wrong. Not only that, but you’ll see clearly how you can put</w:t>
      </w:r>
      <w:r>
        <w:rPr>
          <w:rFonts w:eastAsia="Bookman-Light"/>
          <w:lang w:val="en-AU"/>
        </w:rPr>
        <w:t xml:space="preserve"> </w:t>
      </w:r>
      <w:r w:rsidR="006C4403">
        <w:rPr>
          <w:rFonts w:eastAsia="Bookman-Light"/>
        </w:rPr>
        <w:t>it right. Yo</w:t>
      </w:r>
      <w:r w:rsidR="006C4403">
        <w:rPr>
          <w:rFonts w:eastAsia="Bookman-Light"/>
          <w:lang w:val="en-AU"/>
        </w:rPr>
        <w:t>u’ll</w:t>
      </w:r>
      <w:r>
        <w:rPr>
          <w:rFonts w:eastAsia="Bookman-Light"/>
        </w:rPr>
        <w:t xml:space="preserve"> feel comfortable abandoning the prototype and launching</w:t>
      </w:r>
      <w:r>
        <w:rPr>
          <w:rFonts w:eastAsia="Bookman-Light"/>
          <w:lang w:val="en-AU"/>
        </w:rPr>
        <w:t xml:space="preserve"> </w:t>
      </w:r>
      <w:r>
        <w:rPr>
          <w:rFonts w:eastAsia="Bookman-Light"/>
        </w:rPr>
        <w:t xml:space="preserve">into the project proper. </w:t>
      </w:r>
      <w:r>
        <w:rPr>
          <w:rFonts w:eastAsia="Bookman-Light"/>
        </w:rPr>
        <w:lastRenderedPageBreak/>
        <w:t>Your instincts were right, and you’ve just saved</w:t>
      </w:r>
      <w:r>
        <w:rPr>
          <w:rFonts w:eastAsia="Bookman-Light"/>
          <w:lang w:val="en-AU"/>
        </w:rPr>
        <w:t xml:space="preserve"> </w:t>
      </w:r>
      <w:r>
        <w:rPr>
          <w:rFonts w:eastAsia="Bookman-Light"/>
        </w:rPr>
        <w:t>yourself and your team a considerable amount of wasted effort.</w:t>
      </w:r>
    </w:p>
    <w:p w:rsidR="0010666A" w:rsidRDefault="0010666A" w:rsidP="00C7054D">
      <w:pPr>
        <w:pStyle w:val="Body"/>
        <w:rPr>
          <w:rFonts w:eastAsia="Bookman-Light"/>
        </w:rPr>
      </w:pPr>
      <w:r w:rsidRPr="0010666A">
        <w:rPr>
          <w:rFonts w:eastAsia="Bookman-Light"/>
          <w:b/>
          <w:bCs/>
        </w:rPr>
        <w:t>Don’t forget to dispose:</w:t>
      </w:r>
      <w:r>
        <w:rPr>
          <w:rFonts w:eastAsia="Bookman-Light"/>
        </w:rPr>
        <w:t xml:space="preserve"> remember, prototype is throw-away code. When you’re ready to start the real development, throw away the prototype and start writing the real code. </w:t>
      </w:r>
      <w:r w:rsidRPr="0010666A">
        <w:rPr>
          <w:rFonts w:eastAsia="Bookman-Light"/>
        </w:rPr>
        <w:t>The last thing you</w:t>
      </w:r>
      <w:r>
        <w:rPr>
          <w:rFonts w:eastAsia="Bookman-Light"/>
          <w:lang w:val="en-AU"/>
        </w:rPr>
        <w:t xml:space="preserve"> </w:t>
      </w:r>
      <w:r w:rsidRPr="0010666A">
        <w:rPr>
          <w:rFonts w:eastAsia="Bookman-Light"/>
        </w:rPr>
        <w:t>want is to find yourself several weeks into serious development before</w:t>
      </w:r>
      <w:r>
        <w:rPr>
          <w:rFonts w:eastAsia="Bookman-Light"/>
          <w:lang w:val="en-AU"/>
        </w:rPr>
        <w:t xml:space="preserve"> </w:t>
      </w:r>
      <w:r w:rsidRPr="0010666A">
        <w:rPr>
          <w:rFonts w:eastAsia="Bookman-Light"/>
        </w:rPr>
        <w:t>remembering that you started out writing a prototype.</w:t>
      </w:r>
    </w:p>
    <w:p w:rsidR="00672002" w:rsidRDefault="00672002" w:rsidP="00C7054D">
      <w:pPr>
        <w:pStyle w:val="Heading2"/>
        <w:rPr>
          <w:lang w:val="en-AU"/>
        </w:rPr>
      </w:pPr>
      <w:r>
        <w:rPr>
          <w:lang w:val="en-AU"/>
        </w:rPr>
        <w:t>The Specification Trap</w:t>
      </w:r>
    </w:p>
    <w:p w:rsidR="00672002" w:rsidRDefault="00672002" w:rsidP="00C7054D">
      <w:pPr>
        <w:pStyle w:val="Body"/>
        <w:rPr>
          <w:rFonts w:eastAsia="Bookman-Light"/>
        </w:rPr>
      </w:pPr>
      <w:r>
        <w:rPr>
          <w:rFonts w:eastAsia="Bookman-Light"/>
        </w:rPr>
        <w:t>Finally, there is the straightjacket effect. A design that leaves the coder</w:t>
      </w:r>
      <w:r>
        <w:rPr>
          <w:rFonts w:eastAsia="Bookman-Light"/>
          <w:lang w:val="en-AU"/>
        </w:rPr>
        <w:t xml:space="preserve"> </w:t>
      </w:r>
      <w:r>
        <w:rPr>
          <w:rFonts w:eastAsia="Bookman-Light"/>
        </w:rPr>
        <w:t>no room for interpretation robs the programming effort of any skill and</w:t>
      </w:r>
      <w:r>
        <w:rPr>
          <w:rFonts w:eastAsia="Bookman-Light"/>
          <w:lang w:val="en-AU"/>
        </w:rPr>
        <w:t xml:space="preserve"> </w:t>
      </w:r>
      <w:r>
        <w:rPr>
          <w:rFonts w:eastAsia="Bookman-Light"/>
        </w:rPr>
        <w:t>art. Some would say this is for the best, but they’re wrong. Often, it is</w:t>
      </w:r>
      <w:r>
        <w:rPr>
          <w:rFonts w:eastAsia="Bookman-Light"/>
          <w:lang w:val="en-AU"/>
        </w:rPr>
        <w:t xml:space="preserve"> </w:t>
      </w:r>
      <w:r>
        <w:rPr>
          <w:rFonts w:eastAsia="Bookman-Light"/>
        </w:rPr>
        <w:t>only during coding that certain options become apparent.</w:t>
      </w:r>
    </w:p>
    <w:p w:rsidR="00672002" w:rsidRDefault="00672002" w:rsidP="00C7054D">
      <w:pPr>
        <w:pStyle w:val="Body"/>
        <w:rPr>
          <w:rFonts w:eastAsia="Bookman-Light"/>
        </w:rPr>
      </w:pPr>
      <w:r>
        <w:rPr>
          <w:rFonts w:eastAsia="Bookman-Light"/>
          <w:lang w:val="en-AU"/>
        </w:rPr>
        <w:t>W</w:t>
      </w:r>
      <w:proofErr w:type="spellStart"/>
      <w:r>
        <w:rPr>
          <w:rFonts w:eastAsia="Bookman-Light"/>
        </w:rPr>
        <w:t>e</w:t>
      </w:r>
      <w:proofErr w:type="spellEnd"/>
      <w:r>
        <w:rPr>
          <w:rFonts w:eastAsia="Bookman-Light"/>
          <w:lang w:val="en-AU"/>
        </w:rPr>
        <w:t xml:space="preserve"> </w:t>
      </w:r>
      <w:r>
        <w:rPr>
          <w:rFonts w:eastAsia="Bookman-Light"/>
        </w:rPr>
        <w:t>recognize that there are times where incredibly detailed specifications</w:t>
      </w:r>
      <w:r>
        <w:rPr>
          <w:rFonts w:eastAsia="Bookman-Light"/>
          <w:lang w:val="en-AU"/>
        </w:rPr>
        <w:t xml:space="preserve"> </w:t>
      </w:r>
      <w:r>
        <w:rPr>
          <w:rFonts w:eastAsia="Bookman-Light"/>
        </w:rPr>
        <w:t>are demanded</w:t>
      </w:r>
      <w:r>
        <w:rPr>
          <w:rFonts w:eastAsia="Bookman-Light" w:hint="eastAsia"/>
        </w:rPr>
        <w:t>—</w:t>
      </w:r>
      <w:r>
        <w:rPr>
          <w:rFonts w:eastAsia="Bookman-Light"/>
        </w:rPr>
        <w:t>for contractual reasons, because of the environment</w:t>
      </w:r>
      <w:r>
        <w:rPr>
          <w:rFonts w:eastAsia="Bookman-Light"/>
          <w:lang w:val="en-AU"/>
        </w:rPr>
        <w:t xml:space="preserve"> </w:t>
      </w:r>
      <w:r>
        <w:rPr>
          <w:rFonts w:eastAsia="Bookman-Light"/>
        </w:rPr>
        <w:t>where you work, or because of the nature of the product you are developing.</w:t>
      </w:r>
    </w:p>
    <w:p w:rsidR="00672002" w:rsidRDefault="00672002" w:rsidP="00C7054D">
      <w:pPr>
        <w:pStyle w:val="Body"/>
        <w:rPr>
          <w:rFonts w:eastAsia="Bookman-Light"/>
        </w:rPr>
      </w:pPr>
      <w:r>
        <w:rPr>
          <w:rFonts w:eastAsia="Bookman-Light"/>
        </w:rPr>
        <w:t>Just be aware that you reach a point of diminishing, or even</w:t>
      </w:r>
      <w:r>
        <w:rPr>
          <w:rFonts w:eastAsia="Bookman-Light"/>
          <w:lang w:val="en-AU"/>
        </w:rPr>
        <w:t xml:space="preserve"> </w:t>
      </w:r>
      <w:r>
        <w:rPr>
          <w:rFonts w:eastAsia="Bookman-Light"/>
        </w:rPr>
        <w:t>negative, returns as the specifications get more and more detailed. Also</w:t>
      </w:r>
      <w:r>
        <w:rPr>
          <w:rFonts w:eastAsia="Bookman-Light"/>
          <w:lang w:val="en-AU"/>
        </w:rPr>
        <w:t xml:space="preserve"> </w:t>
      </w:r>
      <w:r>
        <w:rPr>
          <w:rFonts w:eastAsia="Bookman-Light"/>
        </w:rPr>
        <w:t>be careful about building specifications layered on top of specifications,</w:t>
      </w:r>
      <w:r>
        <w:rPr>
          <w:rFonts w:eastAsia="Bookman-Light"/>
          <w:lang w:val="en-AU"/>
        </w:rPr>
        <w:t xml:space="preserve"> </w:t>
      </w:r>
      <w:r>
        <w:rPr>
          <w:rFonts w:eastAsia="Bookman-Light"/>
        </w:rPr>
        <w:t>without any supporting implementation or prototyping; it</w:t>
      </w:r>
      <w:r>
        <w:rPr>
          <w:rFonts w:eastAsia="Bookman-Light"/>
          <w:lang w:val="en-AU"/>
        </w:rPr>
        <w:t>’</w:t>
      </w:r>
      <w:r>
        <w:rPr>
          <w:rFonts w:eastAsia="Bookman-Light"/>
        </w:rPr>
        <w:t>s all too easy</w:t>
      </w:r>
      <w:r>
        <w:rPr>
          <w:rFonts w:eastAsia="Bookman-Light"/>
          <w:lang w:val="en-AU"/>
        </w:rPr>
        <w:t xml:space="preserve"> </w:t>
      </w:r>
      <w:r>
        <w:rPr>
          <w:rFonts w:eastAsia="Bookman-Light"/>
        </w:rPr>
        <w:t>to specify something that can</w:t>
      </w:r>
      <w:r>
        <w:rPr>
          <w:rFonts w:eastAsia="Bookman-Light"/>
          <w:lang w:val="en-AU"/>
        </w:rPr>
        <w:t>’</w:t>
      </w:r>
      <w:r>
        <w:rPr>
          <w:rFonts w:eastAsia="Bookman-Light"/>
        </w:rPr>
        <w:t>t be built.</w:t>
      </w:r>
    </w:p>
    <w:p w:rsidR="00672002" w:rsidRDefault="00672002" w:rsidP="00C7054D">
      <w:pPr>
        <w:pStyle w:val="Body"/>
        <w:rPr>
          <w:rFonts w:eastAsia="Bookman-Light"/>
        </w:rPr>
      </w:pPr>
      <w:r>
        <w:rPr>
          <w:rFonts w:eastAsia="Bookman-Light"/>
        </w:rPr>
        <w:t>The longer you allow specifications to be security blankets, protecting</w:t>
      </w:r>
      <w:r>
        <w:rPr>
          <w:rFonts w:eastAsia="Bookman-Light"/>
          <w:lang w:val="en-AU"/>
        </w:rPr>
        <w:t xml:space="preserve"> </w:t>
      </w:r>
      <w:r>
        <w:rPr>
          <w:rFonts w:eastAsia="Bookman-Light"/>
        </w:rPr>
        <w:t>developers from the scary world of writing code, the harder it will be to</w:t>
      </w:r>
      <w:r>
        <w:rPr>
          <w:rFonts w:eastAsia="Bookman-Light"/>
          <w:lang w:val="en-AU"/>
        </w:rPr>
        <w:t xml:space="preserve"> </w:t>
      </w:r>
      <w:r>
        <w:rPr>
          <w:rFonts w:eastAsia="Bookman-Light"/>
        </w:rPr>
        <w:t xml:space="preserve">move on to hacking out code. </w:t>
      </w:r>
      <w:r w:rsidRPr="00672002">
        <w:rPr>
          <w:rFonts w:eastAsia="Bookman-Light"/>
          <w:b/>
          <w:bCs/>
        </w:rPr>
        <w:t>Don’t fall into this specification spiral: at</w:t>
      </w:r>
      <w:r w:rsidRPr="00672002">
        <w:rPr>
          <w:rFonts w:eastAsia="Bookman-Light"/>
          <w:b/>
          <w:bCs/>
          <w:lang w:val="en-AU"/>
        </w:rPr>
        <w:t xml:space="preserve"> </w:t>
      </w:r>
      <w:r w:rsidRPr="00672002">
        <w:rPr>
          <w:rFonts w:eastAsia="Bookman-Light"/>
          <w:b/>
          <w:bCs/>
        </w:rPr>
        <w:t>some point, you need to start coding!</w:t>
      </w:r>
      <w:r>
        <w:rPr>
          <w:rFonts w:eastAsia="Bookman-Light"/>
        </w:rPr>
        <w:t xml:space="preserve"> If you find your team all wrapped</w:t>
      </w:r>
      <w:r>
        <w:rPr>
          <w:rFonts w:eastAsia="Bookman-Light"/>
          <w:lang w:val="en-AU"/>
        </w:rPr>
        <w:t xml:space="preserve"> </w:t>
      </w:r>
      <w:r>
        <w:rPr>
          <w:rFonts w:eastAsia="Bookman-Light"/>
        </w:rPr>
        <w:t>up in warm, comfy specifications, break them out. Look at prototyping,</w:t>
      </w:r>
      <w:r>
        <w:rPr>
          <w:rFonts w:eastAsia="Bookman-Light"/>
          <w:lang w:val="en-AU"/>
        </w:rPr>
        <w:t xml:space="preserve"> </w:t>
      </w:r>
      <w:r>
        <w:rPr>
          <w:rFonts w:eastAsia="Bookman-Light"/>
        </w:rPr>
        <w:t>or consider a tracer bullet development.</w:t>
      </w:r>
    </w:p>
    <w:p w:rsidR="0032783B" w:rsidRDefault="0032783B" w:rsidP="00C7054D">
      <w:pPr>
        <w:pStyle w:val="Heading1"/>
        <w:rPr>
          <w:lang w:val="en-AU"/>
        </w:rPr>
      </w:pPr>
      <w:r>
        <w:rPr>
          <w:lang w:val="en-AU"/>
        </w:rPr>
        <w:lastRenderedPageBreak/>
        <w:t>Project Management</w:t>
      </w:r>
    </w:p>
    <w:p w:rsidR="006B4B03" w:rsidRPr="006B4B03" w:rsidRDefault="006B4B03" w:rsidP="00C7054D">
      <w:pPr>
        <w:pStyle w:val="Heading2"/>
      </w:pPr>
      <w:r>
        <w:rPr>
          <w:lang w:val="en-AU"/>
        </w:rPr>
        <w:t>Team Principles</w:t>
      </w:r>
    </w:p>
    <w:p w:rsidR="0032783B" w:rsidRDefault="0032783B" w:rsidP="007B5E8A">
      <w:pPr>
        <w:pStyle w:val="Body"/>
        <w:numPr>
          <w:ilvl w:val="0"/>
          <w:numId w:val="4"/>
        </w:numPr>
        <w:rPr>
          <w:rFonts w:eastAsia="Bookman-Light"/>
        </w:rPr>
      </w:pPr>
      <w:r w:rsidRPr="007C59A0">
        <w:rPr>
          <w:b/>
          <w:bCs/>
          <w:lang w:val="en-AU"/>
        </w:rPr>
        <w:t>No broken windows</w:t>
      </w:r>
      <w:r w:rsidR="007C59A0" w:rsidRPr="007C59A0">
        <w:rPr>
          <w:b/>
          <w:bCs/>
          <w:lang w:val="en-AU"/>
        </w:rPr>
        <w:t>:</w:t>
      </w:r>
      <w:r w:rsidR="007C59A0" w:rsidRPr="007C59A0">
        <w:rPr>
          <w:lang w:val="en-AU"/>
        </w:rPr>
        <w:br/>
      </w:r>
      <w:r w:rsidRPr="007C59A0">
        <w:rPr>
          <w:rFonts w:eastAsia="Bookman-Light"/>
        </w:rPr>
        <w:t>Teams as a whole should not tolerate broken windows. The team must take responsibility for</w:t>
      </w:r>
      <w:r w:rsidR="007C59A0" w:rsidRPr="007C59A0">
        <w:rPr>
          <w:rFonts w:eastAsia="Bookman-Light"/>
          <w:lang w:val="en-AU"/>
        </w:rPr>
        <w:t xml:space="preserve"> </w:t>
      </w:r>
      <w:r w:rsidRPr="007C59A0">
        <w:rPr>
          <w:rFonts w:eastAsia="Bookman-Light"/>
        </w:rPr>
        <w:t>the quality of the product, supporting developers who understand the</w:t>
      </w:r>
      <w:r w:rsidR="007C59A0" w:rsidRPr="007C59A0">
        <w:rPr>
          <w:rFonts w:eastAsia="Bookman-Light"/>
          <w:lang w:val="en-AU"/>
        </w:rPr>
        <w:t xml:space="preserve"> </w:t>
      </w:r>
      <w:r w:rsidRPr="007C59A0">
        <w:rPr>
          <w:rFonts w:eastAsia="Bookman-Light"/>
        </w:rPr>
        <w:t>no broken windows philosophy</w:t>
      </w:r>
      <w:r w:rsidR="007C59A0">
        <w:rPr>
          <w:rFonts w:eastAsia="Bookman-Light"/>
          <w:lang w:val="en-AU"/>
        </w:rPr>
        <w:t xml:space="preserve"> </w:t>
      </w:r>
      <w:r w:rsidRPr="007C59A0">
        <w:rPr>
          <w:rFonts w:eastAsia="Bookman-Light"/>
        </w:rPr>
        <w:t>and encouraging those who haven</w:t>
      </w:r>
      <w:r w:rsidR="007C59A0">
        <w:rPr>
          <w:rFonts w:eastAsia="Bookman-Light"/>
        </w:rPr>
        <w:t>’</w:t>
      </w:r>
      <w:r w:rsidRPr="007C59A0">
        <w:rPr>
          <w:rFonts w:eastAsia="Bookman-Light"/>
        </w:rPr>
        <w:t>t yet discovered it.</w:t>
      </w:r>
    </w:p>
    <w:p w:rsidR="007C59A0" w:rsidRDefault="007C59A0" w:rsidP="007B5E8A">
      <w:pPr>
        <w:pStyle w:val="Body"/>
        <w:numPr>
          <w:ilvl w:val="0"/>
          <w:numId w:val="4"/>
        </w:numPr>
        <w:rPr>
          <w:lang w:val="en-AU"/>
        </w:rPr>
      </w:pPr>
      <w:r w:rsidRPr="007C59A0">
        <w:rPr>
          <w:b/>
          <w:bCs/>
          <w:lang w:val="en-AU"/>
        </w:rPr>
        <w:t>Boiled Frogs:</w:t>
      </w:r>
      <w:r w:rsidRPr="007C59A0">
        <w:rPr>
          <w:b/>
          <w:bCs/>
          <w:lang w:val="en-AU"/>
        </w:rPr>
        <w:br/>
      </w:r>
      <w:r w:rsidRPr="007C59A0">
        <w:rPr>
          <w:lang w:val="en-AU"/>
        </w:rPr>
        <w:t>It</w:t>
      </w:r>
      <w:r w:rsidRPr="007C59A0">
        <w:rPr>
          <w:rFonts w:hint="eastAsia"/>
          <w:lang w:val="en-AU"/>
        </w:rPr>
        <w:t>’</w:t>
      </w:r>
      <w:r w:rsidRPr="007C59A0">
        <w:rPr>
          <w:lang w:val="en-AU"/>
        </w:rPr>
        <w:t>s even easier for teams as a whole to get boiled. Fight this. Make sure everyone actively monitors the environment for changes. Maybe appoint a chief water tester. Have this person check constantly for increased scope, decreased time scales, additional features, new environments</w:t>
      </w:r>
      <w:r w:rsidRPr="007C59A0">
        <w:rPr>
          <w:rFonts w:hint="eastAsia"/>
          <w:lang w:val="en-AU"/>
        </w:rPr>
        <w:t>—</w:t>
      </w:r>
      <w:r w:rsidRPr="007C59A0">
        <w:rPr>
          <w:lang w:val="en-AU"/>
        </w:rPr>
        <w:t>anything that wasn</w:t>
      </w:r>
      <w:r w:rsidRPr="007C59A0">
        <w:rPr>
          <w:rFonts w:hint="eastAsia"/>
          <w:lang w:val="en-AU"/>
        </w:rPr>
        <w:t>’</w:t>
      </w:r>
      <w:r w:rsidRPr="007C59A0">
        <w:rPr>
          <w:lang w:val="en-AU"/>
        </w:rPr>
        <w:t>t in the original agreement.</w:t>
      </w:r>
      <w:r w:rsidRPr="007C59A0">
        <w:rPr>
          <w:lang w:val="en-AU"/>
        </w:rPr>
        <w:br/>
        <w:t>The team needn</w:t>
      </w:r>
      <w:r w:rsidRPr="007C59A0">
        <w:rPr>
          <w:rFonts w:hint="eastAsia"/>
          <w:lang w:val="en-AU"/>
        </w:rPr>
        <w:t>’</w:t>
      </w:r>
      <w:r w:rsidRPr="007C59A0">
        <w:rPr>
          <w:lang w:val="en-AU"/>
        </w:rPr>
        <w:t>t reject changes out of hand</w:t>
      </w:r>
      <w:r w:rsidRPr="007C59A0">
        <w:rPr>
          <w:rFonts w:hint="eastAsia"/>
          <w:lang w:val="en-AU"/>
        </w:rPr>
        <w:t>—</w:t>
      </w:r>
      <w:r w:rsidRPr="007C59A0">
        <w:rPr>
          <w:lang w:val="en-AU"/>
        </w:rPr>
        <w:t>you simply need to be aware that they</w:t>
      </w:r>
      <w:r w:rsidRPr="007C59A0">
        <w:rPr>
          <w:rFonts w:hint="eastAsia"/>
          <w:lang w:val="en-AU"/>
        </w:rPr>
        <w:t>’</w:t>
      </w:r>
      <w:r w:rsidRPr="007C59A0">
        <w:rPr>
          <w:lang w:val="en-AU"/>
        </w:rPr>
        <w:t>re happening. Otherwise, it</w:t>
      </w:r>
      <w:r w:rsidR="00F54B7D">
        <w:rPr>
          <w:lang w:val="en-AU"/>
        </w:rPr>
        <w:t>’</w:t>
      </w:r>
      <w:r w:rsidRPr="007C59A0">
        <w:rPr>
          <w:lang w:val="en-AU"/>
        </w:rPr>
        <w:t>ll be you in the hot water.</w:t>
      </w:r>
    </w:p>
    <w:p w:rsidR="007C59A0" w:rsidRDefault="00F54B7D" w:rsidP="007B5E8A">
      <w:pPr>
        <w:pStyle w:val="Body"/>
        <w:numPr>
          <w:ilvl w:val="0"/>
          <w:numId w:val="4"/>
        </w:numPr>
        <w:rPr>
          <w:lang w:val="en-AU"/>
        </w:rPr>
      </w:pPr>
      <w:r w:rsidRPr="00F54B7D">
        <w:rPr>
          <w:b/>
          <w:bCs/>
          <w:lang w:val="en-AU"/>
        </w:rPr>
        <w:t>Communicate:</w:t>
      </w:r>
      <w:r w:rsidRPr="00F54B7D">
        <w:rPr>
          <w:lang w:val="en-AU"/>
        </w:rPr>
        <w:br/>
        <w:t>Great project teams have a distinct personality. People look forward to meetings with them, because they know that they</w:t>
      </w:r>
      <w:r>
        <w:rPr>
          <w:lang w:val="en-AU"/>
        </w:rPr>
        <w:t>’</w:t>
      </w:r>
      <w:r w:rsidRPr="00F54B7D">
        <w:rPr>
          <w:lang w:val="en-AU"/>
        </w:rPr>
        <w:t xml:space="preserve">ll see a well-prepared performance that makes everyone feel good. The documentation they produce is crisp, accurate, and consistent. The team speaks with one voice. They may even have a sense of </w:t>
      </w:r>
      <w:proofErr w:type="spellStart"/>
      <w:r w:rsidRPr="00F54B7D">
        <w:rPr>
          <w:lang w:val="en-AU"/>
        </w:rPr>
        <w:t>humor</w:t>
      </w:r>
      <w:proofErr w:type="spellEnd"/>
      <w:r w:rsidRPr="00F54B7D">
        <w:rPr>
          <w:lang w:val="en-AU"/>
        </w:rPr>
        <w:t>.</w:t>
      </w:r>
    </w:p>
    <w:p w:rsidR="00EC2737" w:rsidRPr="00EC2737" w:rsidRDefault="00EC2737" w:rsidP="007B5E8A">
      <w:pPr>
        <w:pStyle w:val="Body"/>
        <w:numPr>
          <w:ilvl w:val="0"/>
          <w:numId w:val="4"/>
        </w:numPr>
        <w:rPr>
          <w:rFonts w:eastAsia="Bookman-Light"/>
        </w:rPr>
      </w:pPr>
      <w:r w:rsidRPr="00EC2737">
        <w:rPr>
          <w:b/>
          <w:bCs/>
        </w:rPr>
        <w:t>Don’t Repeat Yourself:</w:t>
      </w:r>
    </w:p>
    <w:p w:rsidR="00EC2737" w:rsidRDefault="00EC2737" w:rsidP="007B5E8A">
      <w:pPr>
        <w:pStyle w:val="Body"/>
        <w:numPr>
          <w:ilvl w:val="1"/>
          <w:numId w:val="4"/>
        </w:numPr>
        <w:rPr>
          <w:rFonts w:eastAsia="Bookman-Light"/>
        </w:rPr>
      </w:pPr>
      <w:r w:rsidRPr="00EC2737">
        <w:rPr>
          <w:rFonts w:eastAsia="Bookman-Light"/>
        </w:rPr>
        <w:t xml:space="preserve">Some teams appoint a member as the </w:t>
      </w:r>
      <w:r w:rsidRPr="00EC2737">
        <w:rPr>
          <w:rFonts w:eastAsia="Bookman-Light"/>
          <w:b/>
          <w:bCs/>
        </w:rPr>
        <w:t>project librarian</w:t>
      </w:r>
      <w:r w:rsidRPr="00EC2737">
        <w:rPr>
          <w:rFonts w:eastAsia="Bookman-Light"/>
        </w:rPr>
        <w:t>, responsible for</w:t>
      </w:r>
      <w:r w:rsidRPr="00EC2737">
        <w:rPr>
          <w:rFonts w:eastAsia="Bookman-Light"/>
          <w:lang w:val="en-AU"/>
        </w:rPr>
        <w:t xml:space="preserve"> </w:t>
      </w:r>
      <w:r w:rsidRPr="00EC2737">
        <w:rPr>
          <w:rFonts w:eastAsia="Bookman-Light"/>
        </w:rPr>
        <w:t>coordinating documentation and code repositories. Other team members</w:t>
      </w:r>
      <w:r w:rsidRPr="00EC2737">
        <w:rPr>
          <w:rFonts w:eastAsia="Bookman-Light"/>
          <w:lang w:val="en-AU"/>
        </w:rPr>
        <w:t xml:space="preserve"> </w:t>
      </w:r>
      <w:r w:rsidRPr="00EC2737">
        <w:rPr>
          <w:rFonts w:eastAsia="Bookman-Light"/>
        </w:rPr>
        <w:t>can use this person as the first port of call when they</w:t>
      </w:r>
      <w:r w:rsidRPr="00EC2737">
        <w:rPr>
          <w:rFonts w:eastAsia="Bookman-Light"/>
          <w:lang w:val="en-AU"/>
        </w:rPr>
        <w:t>’</w:t>
      </w:r>
      <w:r w:rsidRPr="00EC2737">
        <w:rPr>
          <w:rFonts w:eastAsia="Bookman-Light"/>
        </w:rPr>
        <w:t>re looking</w:t>
      </w:r>
      <w:r w:rsidRPr="00EC2737">
        <w:rPr>
          <w:rFonts w:eastAsia="Bookman-Light"/>
          <w:lang w:val="en-AU"/>
        </w:rPr>
        <w:t xml:space="preserve"> </w:t>
      </w:r>
      <w:r w:rsidRPr="00EC2737">
        <w:rPr>
          <w:rFonts w:eastAsia="Bookman-Light"/>
        </w:rPr>
        <w:t>for something. A good librarian will also be able to spot impending</w:t>
      </w:r>
      <w:r w:rsidRPr="00EC2737">
        <w:rPr>
          <w:rFonts w:eastAsia="Bookman-Light"/>
          <w:lang w:val="en-AU"/>
        </w:rPr>
        <w:t xml:space="preserve"> </w:t>
      </w:r>
      <w:r w:rsidRPr="00EC2737">
        <w:rPr>
          <w:rFonts w:eastAsia="Bookman-Light"/>
        </w:rPr>
        <w:t>duplication by reading the material that they</w:t>
      </w:r>
      <w:r w:rsidRPr="00EC2737">
        <w:rPr>
          <w:rFonts w:eastAsia="Bookman-Light"/>
          <w:lang w:val="en-AU"/>
        </w:rPr>
        <w:t>’</w:t>
      </w:r>
      <w:r w:rsidRPr="00EC2737">
        <w:rPr>
          <w:rFonts w:eastAsia="Bookman-Light"/>
        </w:rPr>
        <w:t>re handling.</w:t>
      </w:r>
    </w:p>
    <w:p w:rsidR="00EC2737" w:rsidRDefault="00EC2737" w:rsidP="007B5E8A">
      <w:pPr>
        <w:pStyle w:val="Body"/>
        <w:numPr>
          <w:ilvl w:val="1"/>
          <w:numId w:val="4"/>
        </w:numPr>
        <w:rPr>
          <w:rFonts w:eastAsia="Bookman-Light"/>
        </w:rPr>
      </w:pPr>
      <w:r w:rsidRPr="00EC2737">
        <w:rPr>
          <w:rFonts w:eastAsia="Bookman-Light"/>
        </w:rPr>
        <w:t>When the project</w:t>
      </w:r>
      <w:r w:rsidRPr="00EC2737">
        <w:rPr>
          <w:rFonts w:eastAsia="Bookman-Light"/>
          <w:lang w:val="en-AU"/>
        </w:rPr>
        <w:t>’</w:t>
      </w:r>
      <w:r w:rsidRPr="00EC2737">
        <w:rPr>
          <w:rFonts w:eastAsia="Bookman-Light"/>
        </w:rPr>
        <w:t>s too big for one librarian (or when no one wants</w:t>
      </w:r>
      <w:r w:rsidRPr="00EC2737">
        <w:rPr>
          <w:rFonts w:eastAsia="Bookman-Light"/>
          <w:lang w:val="en-AU"/>
        </w:rPr>
        <w:t xml:space="preserve"> </w:t>
      </w:r>
      <w:r w:rsidRPr="00EC2737">
        <w:rPr>
          <w:rFonts w:eastAsia="Bookman-Light"/>
        </w:rPr>
        <w:t xml:space="preserve">to play the role), </w:t>
      </w:r>
      <w:r w:rsidRPr="000254B5">
        <w:rPr>
          <w:rFonts w:eastAsia="Bookman-Light"/>
          <w:b/>
          <w:bCs/>
        </w:rPr>
        <w:t>appoint people as</w:t>
      </w:r>
      <w:r w:rsidRPr="00EC2737">
        <w:rPr>
          <w:rFonts w:eastAsia="Bookman-Light"/>
        </w:rPr>
        <w:t xml:space="preserve"> </w:t>
      </w:r>
      <w:r w:rsidRPr="00EC2737">
        <w:rPr>
          <w:rFonts w:eastAsia="Bookman-Light"/>
          <w:b/>
          <w:bCs/>
        </w:rPr>
        <w:t>focal points</w:t>
      </w:r>
      <w:r w:rsidRPr="00EC2737">
        <w:rPr>
          <w:rFonts w:eastAsia="Bookman-Light"/>
        </w:rPr>
        <w:t xml:space="preserve"> for various functional</w:t>
      </w:r>
      <w:r w:rsidRPr="00EC2737">
        <w:rPr>
          <w:rFonts w:eastAsia="Bookman-Light"/>
          <w:lang w:val="en-AU"/>
        </w:rPr>
        <w:t xml:space="preserve"> </w:t>
      </w:r>
      <w:r w:rsidRPr="00EC2737">
        <w:rPr>
          <w:rFonts w:eastAsia="Bookman-Light"/>
        </w:rPr>
        <w:t>aspects of the work. If people want to talk over date handling, they</w:t>
      </w:r>
      <w:r w:rsidRPr="00EC2737">
        <w:rPr>
          <w:rFonts w:eastAsia="Bookman-Light"/>
          <w:lang w:val="en-AU"/>
        </w:rPr>
        <w:t xml:space="preserve"> </w:t>
      </w:r>
      <w:r w:rsidRPr="00EC2737">
        <w:rPr>
          <w:rFonts w:eastAsia="Bookman-Light"/>
        </w:rPr>
        <w:t>should know to talk with Mary. If there’s a database schema issue, see</w:t>
      </w:r>
      <w:r w:rsidRPr="00EC2737">
        <w:rPr>
          <w:rFonts w:eastAsia="Bookman-Light"/>
          <w:lang w:val="en-AU"/>
        </w:rPr>
        <w:t xml:space="preserve"> </w:t>
      </w:r>
      <w:r w:rsidRPr="00EC2737">
        <w:rPr>
          <w:rFonts w:eastAsia="Bookman-Light"/>
        </w:rPr>
        <w:t>Fred.</w:t>
      </w:r>
    </w:p>
    <w:p w:rsidR="00EC2737" w:rsidRDefault="00EC2737" w:rsidP="007B5E8A">
      <w:pPr>
        <w:pStyle w:val="Body"/>
        <w:numPr>
          <w:ilvl w:val="1"/>
          <w:numId w:val="4"/>
        </w:numPr>
      </w:pPr>
      <w:r w:rsidRPr="000254B5">
        <w:rPr>
          <w:rFonts w:eastAsia="Bookman-Light"/>
        </w:rPr>
        <w:t xml:space="preserve">And don’t forget the value of </w:t>
      </w:r>
      <w:r w:rsidRPr="000254B5">
        <w:rPr>
          <w:rFonts w:eastAsia="Bookman-Light"/>
          <w:b/>
          <w:bCs/>
        </w:rPr>
        <w:t>groupware systems</w:t>
      </w:r>
      <w:r w:rsidRPr="000254B5">
        <w:rPr>
          <w:rFonts w:eastAsia="Bookman-Light"/>
        </w:rPr>
        <w:t xml:space="preserve"> and local Usenet newsgroups</w:t>
      </w:r>
      <w:r w:rsidR="000254B5" w:rsidRPr="000254B5">
        <w:rPr>
          <w:rFonts w:eastAsia="Bookman-Light"/>
          <w:lang w:val="en-AU"/>
        </w:rPr>
        <w:t xml:space="preserve"> </w:t>
      </w:r>
      <w:r w:rsidRPr="000254B5">
        <w:rPr>
          <w:rFonts w:eastAsia="Bookman-Light"/>
        </w:rPr>
        <w:t>for communicating and archiving questions and answers.</w:t>
      </w:r>
    </w:p>
    <w:p w:rsidR="006B4B03" w:rsidRDefault="006B4B03" w:rsidP="00C7054D">
      <w:pPr>
        <w:pStyle w:val="Heading2"/>
        <w:rPr>
          <w:rFonts w:eastAsia="Bookman-Light"/>
        </w:rPr>
      </w:pPr>
      <w:r>
        <w:rPr>
          <w:rFonts w:eastAsia="Bookman-Light"/>
          <w:lang w:val="en-AU"/>
        </w:rPr>
        <w:t>Team Creation</w:t>
      </w:r>
    </w:p>
    <w:p w:rsidR="00A7610A" w:rsidRPr="00A7610A" w:rsidRDefault="00A7610A" w:rsidP="00C7054D">
      <w:pPr>
        <w:pStyle w:val="Body"/>
        <w:rPr>
          <w:rFonts w:eastAsia="Bookman-Light"/>
          <w:b/>
          <w:bCs/>
        </w:rPr>
      </w:pPr>
      <w:r w:rsidRPr="00A7610A">
        <w:rPr>
          <w:rFonts w:eastAsia="Bookman-Light"/>
          <w:b/>
          <w:bCs/>
        </w:rPr>
        <w:t xml:space="preserve">Organise around functionality, not job </w:t>
      </w:r>
      <w:r>
        <w:rPr>
          <w:rFonts w:eastAsia="Bookman-Light"/>
          <w:b/>
          <w:bCs/>
          <w:lang w:val="en-AU"/>
        </w:rPr>
        <w:t>description</w:t>
      </w:r>
    </w:p>
    <w:p w:rsidR="00A7610A" w:rsidRPr="00A7610A" w:rsidRDefault="00A7610A" w:rsidP="007B5E8A">
      <w:pPr>
        <w:pStyle w:val="Body"/>
        <w:numPr>
          <w:ilvl w:val="0"/>
          <w:numId w:val="4"/>
        </w:numPr>
        <w:rPr>
          <w:rFonts w:eastAsia="Bookman-Light"/>
        </w:rPr>
      </w:pPr>
      <w:r w:rsidRPr="00A7610A">
        <w:rPr>
          <w:rFonts w:eastAsia="Bookman-Light"/>
          <w:lang w:val="en-AU"/>
        </w:rPr>
        <w:t>Instead of a team of architects, a team of developers and a team of testers, have teams with all these rolls (or have the team divide the rolls themselves) that are responsible of one part of the system from start to finish.</w:t>
      </w:r>
    </w:p>
    <w:p w:rsidR="00EC2737" w:rsidRPr="0054710F" w:rsidRDefault="00A7610A" w:rsidP="007B5E8A">
      <w:pPr>
        <w:pStyle w:val="Body"/>
        <w:numPr>
          <w:ilvl w:val="0"/>
          <w:numId w:val="4"/>
        </w:numPr>
        <w:rPr>
          <w:rFonts w:eastAsia="Bookman-Light"/>
          <w:b/>
          <w:bCs/>
        </w:rPr>
      </w:pPr>
      <w:r w:rsidRPr="00A7610A">
        <w:rPr>
          <w:rFonts w:eastAsia="Bookman-Light"/>
        </w:rPr>
        <w:lastRenderedPageBreak/>
        <w:t xml:space="preserve">Organize </w:t>
      </w:r>
      <w:r w:rsidRPr="00A7610A">
        <w:rPr>
          <w:rFonts w:eastAsia="Bookman-Light"/>
          <w:lang w:val="en-AU"/>
        </w:rPr>
        <w:t xml:space="preserve">your teams </w:t>
      </w:r>
      <w:r w:rsidRPr="00A7610A">
        <w:rPr>
          <w:rFonts w:eastAsia="Bookman-Light"/>
        </w:rPr>
        <w:t>using the same techniques we use to organize code, using</w:t>
      </w:r>
      <w:r w:rsidRPr="00A7610A">
        <w:rPr>
          <w:rFonts w:eastAsia="Bookman-Light"/>
          <w:lang w:val="en-AU"/>
        </w:rPr>
        <w:t xml:space="preserve"> </w:t>
      </w:r>
      <w:r w:rsidRPr="00A7610A">
        <w:rPr>
          <w:rFonts w:eastAsia="Bookman-Light"/>
        </w:rPr>
        <w:t>techniques such as contracts (Design by Contract), decoupling</w:t>
      </w:r>
      <w:r w:rsidRPr="00A7610A">
        <w:rPr>
          <w:rFonts w:eastAsia="Bookman-Light"/>
          <w:lang w:val="en-AU"/>
        </w:rPr>
        <w:t xml:space="preserve"> </w:t>
      </w:r>
      <w:r w:rsidRPr="00A7610A">
        <w:rPr>
          <w:rFonts w:eastAsia="Bookman-Light"/>
        </w:rPr>
        <w:t>and orthogonality</w:t>
      </w:r>
      <w:r w:rsidRPr="00A7610A">
        <w:rPr>
          <w:rFonts w:eastAsia="Bookman-Light"/>
          <w:lang w:val="en-AU"/>
        </w:rPr>
        <w:t xml:space="preserve">. This </w:t>
      </w:r>
      <w:r w:rsidRPr="00A7610A">
        <w:rPr>
          <w:rFonts w:eastAsia="Bookman-Light"/>
        </w:rPr>
        <w:t>help isolate the team as a whole from</w:t>
      </w:r>
      <w:r w:rsidRPr="00A7610A">
        <w:rPr>
          <w:rFonts w:eastAsia="Bookman-Light"/>
          <w:lang w:val="en-AU"/>
        </w:rPr>
        <w:t xml:space="preserve"> </w:t>
      </w:r>
      <w:r w:rsidRPr="00A7610A">
        <w:rPr>
          <w:rFonts w:eastAsia="Bookman-Light"/>
        </w:rPr>
        <w:t>the effects of change. If the user suddenly decides to change database</w:t>
      </w:r>
      <w:r w:rsidRPr="00A7610A">
        <w:rPr>
          <w:rFonts w:eastAsia="Bookman-Light"/>
          <w:lang w:val="en-AU"/>
        </w:rPr>
        <w:t xml:space="preserve"> </w:t>
      </w:r>
      <w:r w:rsidRPr="00A7610A">
        <w:rPr>
          <w:rFonts w:eastAsia="Bookman-Light"/>
        </w:rPr>
        <w:t>vendors, only the database team should be affected. Should marketing</w:t>
      </w:r>
      <w:r w:rsidRPr="00A7610A">
        <w:rPr>
          <w:rFonts w:eastAsia="Bookman-Light"/>
          <w:lang w:val="en-AU"/>
        </w:rPr>
        <w:t xml:space="preserve"> </w:t>
      </w:r>
      <w:r w:rsidRPr="00A7610A">
        <w:rPr>
          <w:rFonts w:eastAsia="Bookman-Light"/>
        </w:rPr>
        <w:t>suddenly decide to use an off-the-shelf tool for the calendar function,</w:t>
      </w:r>
      <w:r w:rsidRPr="00A7610A">
        <w:rPr>
          <w:rFonts w:eastAsia="Bookman-Light"/>
          <w:lang w:val="en-AU"/>
        </w:rPr>
        <w:t xml:space="preserve"> </w:t>
      </w:r>
      <w:r w:rsidRPr="00A7610A">
        <w:rPr>
          <w:rFonts w:eastAsia="Bookman-Light"/>
        </w:rPr>
        <w:t>the calendar group takes a hit. Properly executed, this kind of group</w:t>
      </w:r>
      <w:r w:rsidRPr="00A7610A">
        <w:rPr>
          <w:rFonts w:eastAsia="Bookman-Light"/>
          <w:lang w:val="en-AU"/>
        </w:rPr>
        <w:t xml:space="preserve"> </w:t>
      </w:r>
      <w:r w:rsidRPr="00A7610A">
        <w:rPr>
          <w:rFonts w:eastAsia="Bookman-Light"/>
        </w:rPr>
        <w:t>approach can dramatically reduce the number of interactions between</w:t>
      </w:r>
      <w:r w:rsidRPr="00A7610A">
        <w:rPr>
          <w:rFonts w:eastAsia="Bookman-Light"/>
          <w:lang w:val="en-AU"/>
        </w:rPr>
        <w:t xml:space="preserve"> </w:t>
      </w:r>
      <w:r w:rsidRPr="00A7610A">
        <w:rPr>
          <w:rFonts w:eastAsia="Bookman-Light"/>
        </w:rPr>
        <w:t>individuals’</w:t>
      </w:r>
      <w:r w:rsidRPr="00A7610A">
        <w:rPr>
          <w:rFonts w:eastAsia="Bookman-Light"/>
          <w:lang w:val="en-AU"/>
        </w:rPr>
        <w:t xml:space="preserve"> </w:t>
      </w:r>
      <w:r w:rsidRPr="00A7610A">
        <w:rPr>
          <w:rFonts w:eastAsia="Bookman-Light"/>
        </w:rPr>
        <w:t>work, reducing time scales, increasing quality, and cutting</w:t>
      </w:r>
      <w:r w:rsidRPr="00A7610A">
        <w:rPr>
          <w:rFonts w:eastAsia="Bookman-Light"/>
          <w:lang w:val="en-AU"/>
        </w:rPr>
        <w:t xml:space="preserve"> </w:t>
      </w:r>
      <w:r w:rsidRPr="00A7610A">
        <w:rPr>
          <w:rFonts w:eastAsia="Bookman-Light"/>
        </w:rPr>
        <w:t>down on the number of defects. This approach can also lead to a more</w:t>
      </w:r>
      <w:r w:rsidRPr="00A7610A">
        <w:rPr>
          <w:rFonts w:eastAsia="Bookman-Light"/>
          <w:lang w:val="en-AU"/>
        </w:rPr>
        <w:t xml:space="preserve"> </w:t>
      </w:r>
      <w:r w:rsidRPr="00A7610A">
        <w:rPr>
          <w:rFonts w:eastAsia="Bookman-Light"/>
        </w:rPr>
        <w:t>committed set of developers. Each team knows that they alone are responsible</w:t>
      </w:r>
      <w:r w:rsidRPr="00A7610A">
        <w:rPr>
          <w:rFonts w:eastAsia="Bookman-Light"/>
          <w:lang w:val="en-AU"/>
        </w:rPr>
        <w:t xml:space="preserve"> </w:t>
      </w:r>
      <w:r w:rsidRPr="00A7610A">
        <w:rPr>
          <w:rFonts w:eastAsia="Bookman-Light"/>
        </w:rPr>
        <w:t>for a particular function, so they feel more ownership of their</w:t>
      </w:r>
      <w:r w:rsidRPr="00A7610A">
        <w:rPr>
          <w:rFonts w:eastAsia="Bookman-Light"/>
          <w:lang w:val="en-AU"/>
        </w:rPr>
        <w:t xml:space="preserve"> </w:t>
      </w:r>
      <w:r w:rsidRPr="00A7610A">
        <w:rPr>
          <w:rFonts w:eastAsia="Bookman-Light"/>
        </w:rPr>
        <w:t>output.</w:t>
      </w:r>
    </w:p>
    <w:p w:rsidR="0054710F" w:rsidRDefault="0054710F" w:rsidP="007B5E8A">
      <w:pPr>
        <w:pStyle w:val="Body"/>
        <w:numPr>
          <w:ilvl w:val="0"/>
          <w:numId w:val="4"/>
        </w:numPr>
        <w:rPr>
          <w:rFonts w:eastAsia="Bookman-Light"/>
        </w:rPr>
      </w:pPr>
      <w:r w:rsidRPr="0054710F">
        <w:rPr>
          <w:rFonts w:eastAsia="Bookman-Light"/>
        </w:rPr>
        <w:t>However, this approach works only with responsible developers and</w:t>
      </w:r>
      <w:r w:rsidRPr="0054710F">
        <w:rPr>
          <w:rFonts w:eastAsia="Bookman-Light"/>
          <w:lang w:val="en-AU"/>
        </w:rPr>
        <w:t xml:space="preserve"> </w:t>
      </w:r>
      <w:r w:rsidRPr="0054710F">
        <w:rPr>
          <w:rFonts w:eastAsia="Bookman-Light"/>
        </w:rPr>
        <w:t>strong project management. Creating a pool of autonomous teams and</w:t>
      </w:r>
      <w:r w:rsidRPr="0054710F">
        <w:rPr>
          <w:rFonts w:eastAsia="Bookman-Light"/>
          <w:lang w:val="en-AU"/>
        </w:rPr>
        <w:t xml:space="preserve"> </w:t>
      </w:r>
      <w:r w:rsidRPr="0054710F">
        <w:rPr>
          <w:rFonts w:eastAsia="Bookman-Light"/>
        </w:rPr>
        <w:t>letting them loose without leadership is a recipe for disaster</w:t>
      </w:r>
      <w:r w:rsidRPr="00A0289A">
        <w:rPr>
          <w:rFonts w:eastAsia="Bookman-Light"/>
          <w:b/>
          <w:bCs/>
        </w:rPr>
        <w:t>. The project</w:t>
      </w:r>
      <w:r w:rsidRPr="00A0289A">
        <w:rPr>
          <w:rFonts w:eastAsia="Bookman-Light"/>
          <w:b/>
          <w:bCs/>
          <w:lang w:val="en-AU"/>
        </w:rPr>
        <w:t xml:space="preserve"> </w:t>
      </w:r>
      <w:r w:rsidRPr="00A0289A">
        <w:rPr>
          <w:rFonts w:eastAsia="Bookman-Light"/>
          <w:b/>
          <w:bCs/>
        </w:rPr>
        <w:t xml:space="preserve">needs at least two </w:t>
      </w:r>
      <w:r w:rsidRPr="00A0289A">
        <w:rPr>
          <w:rFonts w:eastAsia="Bookman-Light" w:hint="eastAsia"/>
          <w:b/>
          <w:bCs/>
        </w:rPr>
        <w:t>“</w:t>
      </w:r>
      <w:r w:rsidRPr="00A0289A">
        <w:rPr>
          <w:rFonts w:eastAsia="Bookman-Light"/>
          <w:b/>
          <w:bCs/>
        </w:rPr>
        <w:t>heads</w:t>
      </w:r>
      <w:r w:rsidRPr="00A0289A">
        <w:rPr>
          <w:rFonts w:eastAsia="Bookman-Light" w:hint="eastAsia"/>
          <w:b/>
          <w:bCs/>
        </w:rPr>
        <w:t>”—</w:t>
      </w:r>
      <w:r w:rsidRPr="00A0289A">
        <w:rPr>
          <w:rFonts w:eastAsia="Bookman-Light"/>
          <w:b/>
          <w:bCs/>
        </w:rPr>
        <w:t>one technical, the other</w:t>
      </w:r>
      <w:r w:rsidRPr="00A0289A">
        <w:rPr>
          <w:rFonts w:eastAsia="Bookman-Light"/>
          <w:b/>
          <w:bCs/>
          <w:lang w:val="en-AU"/>
        </w:rPr>
        <w:t xml:space="preserve"> a</w:t>
      </w:r>
      <w:proofErr w:type="spellStart"/>
      <w:r w:rsidRPr="00A0289A">
        <w:rPr>
          <w:rFonts w:eastAsia="Bookman-Light"/>
          <w:b/>
          <w:bCs/>
        </w:rPr>
        <w:t>dministrative</w:t>
      </w:r>
      <w:proofErr w:type="spellEnd"/>
      <w:r w:rsidRPr="00A0289A">
        <w:rPr>
          <w:rFonts w:eastAsia="Bookman-Light"/>
          <w:b/>
          <w:bCs/>
        </w:rPr>
        <w:t>.</w:t>
      </w:r>
      <w:r w:rsidRPr="0054710F">
        <w:rPr>
          <w:rFonts w:eastAsia="Bookman-Light"/>
        </w:rPr>
        <w:br/>
        <w:t xml:space="preserve">The technical </w:t>
      </w:r>
      <w:proofErr w:type="spellStart"/>
      <w:r w:rsidRPr="0054710F">
        <w:rPr>
          <w:rFonts w:eastAsia="Bookman-Light"/>
        </w:rPr>
        <w:t>head sets</w:t>
      </w:r>
      <w:proofErr w:type="spellEnd"/>
      <w:r w:rsidRPr="0054710F">
        <w:rPr>
          <w:rFonts w:eastAsia="Bookman-Light"/>
        </w:rPr>
        <w:t xml:space="preserve"> the development philosophy and style, assigns</w:t>
      </w:r>
      <w:r w:rsidRPr="0054710F">
        <w:rPr>
          <w:rFonts w:eastAsia="Bookman-Light"/>
          <w:lang w:val="en-AU"/>
        </w:rPr>
        <w:t xml:space="preserve"> </w:t>
      </w:r>
      <w:r w:rsidRPr="0054710F">
        <w:rPr>
          <w:rFonts w:eastAsia="Bookman-Light"/>
        </w:rPr>
        <w:t xml:space="preserve">responsibilities to teams, and arbitrates the inevitable </w:t>
      </w:r>
      <w:r w:rsidRPr="0054710F">
        <w:rPr>
          <w:rFonts w:eastAsia="Bookman-Light" w:hint="eastAsia"/>
        </w:rPr>
        <w:t>“</w:t>
      </w:r>
      <w:r w:rsidRPr="0054710F">
        <w:rPr>
          <w:rFonts w:eastAsia="Bookman-Light"/>
        </w:rPr>
        <w:t>discussions</w:t>
      </w:r>
      <w:r w:rsidRPr="0054710F">
        <w:rPr>
          <w:rFonts w:eastAsia="Bookman-Light" w:hint="eastAsia"/>
        </w:rPr>
        <w:t>”</w:t>
      </w:r>
      <w:r w:rsidRPr="0054710F">
        <w:rPr>
          <w:rFonts w:eastAsia="Bookman-Light"/>
        </w:rPr>
        <w:t>between people. The technical head also looks constantly at the big picture,</w:t>
      </w:r>
      <w:r w:rsidRPr="0054710F">
        <w:rPr>
          <w:rFonts w:eastAsia="Bookman-Light"/>
          <w:lang w:val="en-AU"/>
        </w:rPr>
        <w:t xml:space="preserve"> </w:t>
      </w:r>
      <w:r w:rsidRPr="0054710F">
        <w:rPr>
          <w:rFonts w:eastAsia="Bookman-Light"/>
        </w:rPr>
        <w:t>trying to find any unnecessary commonality between teams that</w:t>
      </w:r>
      <w:r w:rsidRPr="0054710F">
        <w:rPr>
          <w:rFonts w:eastAsia="Bookman-Light"/>
          <w:lang w:val="en-AU"/>
        </w:rPr>
        <w:t xml:space="preserve"> </w:t>
      </w:r>
      <w:r w:rsidRPr="0054710F">
        <w:rPr>
          <w:rFonts w:eastAsia="Bookman-Light"/>
        </w:rPr>
        <w:t xml:space="preserve">could reduce the orthogonality of the overall effort. </w:t>
      </w:r>
      <w:r w:rsidRPr="0054710F">
        <w:rPr>
          <w:rFonts w:eastAsia="Bookman-Light"/>
        </w:rPr>
        <w:br/>
        <w:t xml:space="preserve">The </w:t>
      </w:r>
      <w:r w:rsidRPr="0054710F">
        <w:rPr>
          <w:rFonts w:eastAsia="Bookman-Light"/>
          <w:lang w:val="en-AU"/>
        </w:rPr>
        <w:t>a</w:t>
      </w:r>
      <w:proofErr w:type="spellStart"/>
      <w:r w:rsidRPr="0054710F">
        <w:rPr>
          <w:rFonts w:eastAsia="Bookman-Light"/>
        </w:rPr>
        <w:t>dministrative</w:t>
      </w:r>
      <w:proofErr w:type="spellEnd"/>
      <w:r w:rsidRPr="0054710F">
        <w:rPr>
          <w:rFonts w:eastAsia="Bookman-Light"/>
          <w:lang w:val="en-AU"/>
        </w:rPr>
        <w:t xml:space="preserve"> </w:t>
      </w:r>
      <w:r w:rsidRPr="0054710F">
        <w:rPr>
          <w:rFonts w:eastAsia="Bookman-Light"/>
        </w:rPr>
        <w:t>head, or project manager, schedules the resources that the teams need,</w:t>
      </w:r>
      <w:r w:rsidRPr="0054710F">
        <w:rPr>
          <w:rFonts w:eastAsia="Bookman-Light"/>
          <w:lang w:val="en-AU"/>
        </w:rPr>
        <w:t xml:space="preserve"> </w:t>
      </w:r>
      <w:r w:rsidRPr="0054710F">
        <w:rPr>
          <w:rFonts w:eastAsia="Bookman-Light"/>
        </w:rPr>
        <w:t>monitors and reports on progress, and helps decide priorities in terms</w:t>
      </w:r>
      <w:r w:rsidRPr="0054710F">
        <w:rPr>
          <w:rFonts w:eastAsia="Bookman-Light"/>
          <w:lang w:val="en-AU"/>
        </w:rPr>
        <w:t xml:space="preserve"> </w:t>
      </w:r>
      <w:r w:rsidRPr="0054710F">
        <w:rPr>
          <w:rFonts w:eastAsia="Bookman-Light"/>
        </w:rPr>
        <w:t>of business needs. The administrative head might also act as the team’s</w:t>
      </w:r>
      <w:r w:rsidRPr="0054710F">
        <w:rPr>
          <w:rFonts w:eastAsia="Bookman-Light"/>
          <w:lang w:val="en-AU"/>
        </w:rPr>
        <w:t xml:space="preserve"> </w:t>
      </w:r>
      <w:r w:rsidRPr="0054710F">
        <w:rPr>
          <w:rFonts w:eastAsia="Bookman-Light"/>
        </w:rPr>
        <w:t>ambassador when communicating with the outside world.</w:t>
      </w:r>
    </w:p>
    <w:p w:rsidR="00AE27CA" w:rsidRDefault="00AE27CA" w:rsidP="007B5E8A">
      <w:pPr>
        <w:pStyle w:val="Body"/>
        <w:numPr>
          <w:ilvl w:val="0"/>
          <w:numId w:val="4"/>
        </w:numPr>
        <w:rPr>
          <w:rFonts w:eastAsia="Bookman-Light"/>
        </w:rPr>
      </w:pPr>
      <w:r w:rsidRPr="00AE27CA">
        <w:rPr>
          <w:rFonts w:eastAsia="Bookman-Light"/>
        </w:rPr>
        <w:t>Teams on larger projects need additional resources: a librarian who</w:t>
      </w:r>
      <w:r w:rsidRPr="00AE27CA">
        <w:rPr>
          <w:rFonts w:eastAsia="Bookman-Light"/>
          <w:lang w:val="en-AU"/>
        </w:rPr>
        <w:t xml:space="preserve"> </w:t>
      </w:r>
      <w:r w:rsidRPr="00AE27CA">
        <w:rPr>
          <w:rFonts w:eastAsia="Bookman-Light"/>
        </w:rPr>
        <w:t>indexes and stores code and documentation, a tool builder who provides</w:t>
      </w:r>
      <w:r w:rsidRPr="00AE27CA">
        <w:rPr>
          <w:rFonts w:eastAsia="Bookman-Light"/>
          <w:lang w:val="en-AU"/>
        </w:rPr>
        <w:t xml:space="preserve"> </w:t>
      </w:r>
      <w:r w:rsidRPr="00AE27CA">
        <w:rPr>
          <w:rFonts w:eastAsia="Bookman-Light"/>
        </w:rPr>
        <w:t>common tools and environments, operational support, and so on.</w:t>
      </w:r>
    </w:p>
    <w:p w:rsidR="00A0289A" w:rsidRDefault="00A0289A" w:rsidP="00C7054D">
      <w:pPr>
        <w:pStyle w:val="Heading2"/>
        <w:rPr>
          <w:rFonts w:eastAsia="Bookman-Light"/>
          <w:lang w:val="en-AU"/>
        </w:rPr>
      </w:pPr>
      <w:r>
        <w:rPr>
          <w:rFonts w:eastAsia="Bookman-Light"/>
          <w:lang w:val="en-AU"/>
        </w:rPr>
        <w:t>Automation</w:t>
      </w:r>
    </w:p>
    <w:p w:rsidR="0032783B" w:rsidRDefault="00A0289A" w:rsidP="00C7054D">
      <w:pPr>
        <w:pStyle w:val="Body"/>
        <w:rPr>
          <w:rFonts w:eastAsia="Bookman-Light"/>
          <w:lang w:val="en-AU"/>
        </w:rPr>
      </w:pPr>
      <w:r>
        <w:rPr>
          <w:rFonts w:eastAsia="Bookman-Light"/>
        </w:rPr>
        <w:t>Automation is an essential component of every project team. To ensure that things get automated, appoint one or more</w:t>
      </w:r>
      <w:r>
        <w:rPr>
          <w:rFonts w:eastAsia="Bookman-Light"/>
          <w:lang w:val="en-AU"/>
        </w:rPr>
        <w:t xml:space="preserve"> </w:t>
      </w:r>
      <w:r>
        <w:rPr>
          <w:rFonts w:eastAsia="Bookman-Light"/>
        </w:rPr>
        <w:t xml:space="preserve">team members as </w:t>
      </w:r>
      <w:r>
        <w:rPr>
          <w:rFonts w:ascii="Bookman-LightItalic" w:eastAsia="Bookman-Light" w:hAnsi="Bookman-LightItalic" w:cs="Bookman-LightItalic"/>
          <w:i/>
          <w:iCs/>
        </w:rPr>
        <w:t xml:space="preserve">tool builders </w:t>
      </w:r>
      <w:r>
        <w:rPr>
          <w:rFonts w:eastAsia="Bookman-Light"/>
        </w:rPr>
        <w:t>to construct and deploy the tools that</w:t>
      </w:r>
      <w:r>
        <w:rPr>
          <w:rFonts w:eastAsia="Bookman-Light"/>
          <w:lang w:val="en-AU"/>
        </w:rPr>
        <w:t xml:space="preserve"> </w:t>
      </w:r>
      <w:r>
        <w:rPr>
          <w:rFonts w:eastAsia="Bookman-Light"/>
        </w:rPr>
        <w:t xml:space="preserve">automate the project drudgery. Have them produce </w:t>
      </w:r>
      <w:proofErr w:type="spellStart"/>
      <w:r>
        <w:rPr>
          <w:rFonts w:eastAsia="Bookman-Light"/>
        </w:rPr>
        <w:t>makefiles</w:t>
      </w:r>
      <w:proofErr w:type="spellEnd"/>
      <w:r>
        <w:rPr>
          <w:rFonts w:eastAsia="Bookman-Light"/>
        </w:rPr>
        <w:t>, shell</w:t>
      </w:r>
      <w:r>
        <w:rPr>
          <w:rFonts w:eastAsia="Bookman-Light"/>
          <w:lang w:val="en-AU"/>
        </w:rPr>
        <w:t xml:space="preserve"> </w:t>
      </w:r>
      <w:r>
        <w:rPr>
          <w:rFonts w:eastAsia="Bookman-Light"/>
        </w:rPr>
        <w:t>scripts, editor templates, utility programs, and the like.</w:t>
      </w:r>
      <w:r>
        <w:rPr>
          <w:rFonts w:eastAsia="Bookman-Light"/>
          <w:lang w:val="en-AU"/>
        </w:rPr>
        <w:t xml:space="preserve"> And of course, tie everything together with a continuous integration and deployment system.</w:t>
      </w:r>
    </w:p>
    <w:p w:rsidR="00A0289A" w:rsidRDefault="00A0289A" w:rsidP="00C7054D">
      <w:pPr>
        <w:pStyle w:val="Heading3"/>
        <w:rPr>
          <w:lang w:val="en-AU"/>
        </w:rPr>
      </w:pPr>
      <w:r>
        <w:rPr>
          <w:lang w:val="en-AU"/>
        </w:rPr>
        <w:t>Compiling the Project</w:t>
      </w:r>
    </w:p>
    <w:p w:rsidR="00A0289A" w:rsidRDefault="00A0289A" w:rsidP="00C7054D">
      <w:pPr>
        <w:pStyle w:val="Body"/>
        <w:rPr>
          <w:rFonts w:eastAsia="Bookman-Light"/>
        </w:rPr>
      </w:pPr>
      <w:r>
        <w:rPr>
          <w:rFonts w:eastAsia="Bookman-Light"/>
        </w:rPr>
        <w:t xml:space="preserve">We generally compile projects with </w:t>
      </w:r>
      <w:proofErr w:type="spellStart"/>
      <w:r>
        <w:rPr>
          <w:rFonts w:eastAsia="Bookman-Light"/>
        </w:rPr>
        <w:t>makefiles</w:t>
      </w:r>
      <w:proofErr w:type="spellEnd"/>
      <w:r>
        <w:rPr>
          <w:rFonts w:eastAsia="Bookman-Light"/>
        </w:rPr>
        <w:t>, even when using an</w:t>
      </w:r>
      <w:r>
        <w:rPr>
          <w:rFonts w:eastAsia="Bookman-Light"/>
          <w:lang w:val="en-AU"/>
        </w:rPr>
        <w:t xml:space="preserve"> </w:t>
      </w:r>
      <w:r>
        <w:rPr>
          <w:rFonts w:eastAsia="Bookman-Light"/>
        </w:rPr>
        <w:t xml:space="preserve">IDE environment. There are several advantages in using </w:t>
      </w:r>
      <w:proofErr w:type="spellStart"/>
      <w:r>
        <w:rPr>
          <w:rFonts w:eastAsia="Bookman-Light"/>
        </w:rPr>
        <w:t>makefiles</w:t>
      </w:r>
      <w:proofErr w:type="spellEnd"/>
      <w:r>
        <w:rPr>
          <w:rFonts w:eastAsia="Bookman-Light"/>
        </w:rPr>
        <w:t>. It</w:t>
      </w:r>
      <w:r>
        <w:rPr>
          <w:rFonts w:eastAsia="Bookman-Light"/>
          <w:lang w:val="en-AU"/>
        </w:rPr>
        <w:t xml:space="preserve"> </w:t>
      </w:r>
      <w:r>
        <w:rPr>
          <w:rFonts w:eastAsia="Bookman-Light"/>
        </w:rPr>
        <w:t>is a scripted, automatic procedure. We can add in hooks to generate</w:t>
      </w:r>
      <w:r>
        <w:rPr>
          <w:rFonts w:eastAsia="Bookman-Light"/>
          <w:lang w:val="en-AU"/>
        </w:rPr>
        <w:t xml:space="preserve"> </w:t>
      </w:r>
      <w:r>
        <w:rPr>
          <w:rFonts w:eastAsia="Bookman-Light"/>
        </w:rPr>
        <w:t>code for us, and run regression tests automatically. IDEs have their</w:t>
      </w:r>
      <w:r>
        <w:rPr>
          <w:rFonts w:eastAsia="Bookman-Light"/>
          <w:lang w:val="en-AU"/>
        </w:rPr>
        <w:t xml:space="preserve"> </w:t>
      </w:r>
      <w:r>
        <w:rPr>
          <w:rFonts w:eastAsia="Bookman-Light"/>
        </w:rPr>
        <w:t>advantages, but with IDEs alone it can be hard to achieve the level of</w:t>
      </w:r>
      <w:r>
        <w:rPr>
          <w:rFonts w:eastAsia="Bookman-Light"/>
          <w:lang w:val="en-AU"/>
        </w:rPr>
        <w:t xml:space="preserve"> </w:t>
      </w:r>
      <w:r>
        <w:rPr>
          <w:rFonts w:eastAsia="Bookman-Light"/>
        </w:rPr>
        <w:t>automation that we</w:t>
      </w:r>
      <w:r>
        <w:rPr>
          <w:rFonts w:eastAsia="Bookman-Light"/>
          <w:lang w:val="en-AU"/>
        </w:rPr>
        <w:t>’</w:t>
      </w:r>
      <w:r>
        <w:rPr>
          <w:rFonts w:eastAsia="Bookman-Light"/>
        </w:rPr>
        <w:t xml:space="preserve">re </w:t>
      </w:r>
      <w:r>
        <w:rPr>
          <w:rFonts w:eastAsia="Bookman-Light"/>
          <w:lang w:val="en-AU"/>
        </w:rPr>
        <w:t>l</w:t>
      </w:r>
      <w:proofErr w:type="spellStart"/>
      <w:r>
        <w:rPr>
          <w:rFonts w:eastAsia="Bookman-Light"/>
        </w:rPr>
        <w:t>ooking</w:t>
      </w:r>
      <w:proofErr w:type="spellEnd"/>
      <w:r>
        <w:rPr>
          <w:rFonts w:eastAsia="Bookman-Light"/>
        </w:rPr>
        <w:t xml:space="preserve"> for. We want to check out, build, test,</w:t>
      </w:r>
      <w:r>
        <w:rPr>
          <w:rFonts w:eastAsia="Bookman-Light"/>
          <w:lang w:val="en-AU"/>
        </w:rPr>
        <w:t xml:space="preserve"> </w:t>
      </w:r>
      <w:r>
        <w:rPr>
          <w:rFonts w:eastAsia="Bookman-Light"/>
        </w:rPr>
        <w:t>and ship with a single command.</w:t>
      </w:r>
    </w:p>
    <w:p w:rsidR="00A0289A" w:rsidRDefault="00A0289A" w:rsidP="00C7054D">
      <w:pPr>
        <w:pStyle w:val="Heading3"/>
      </w:pPr>
      <w:r w:rsidRPr="00A0289A">
        <w:lastRenderedPageBreak/>
        <w:t>Generating</w:t>
      </w:r>
      <w:r>
        <w:t xml:space="preserve"> Code</w:t>
      </w:r>
    </w:p>
    <w:p w:rsidR="00A0289A" w:rsidRDefault="00A0289A" w:rsidP="00C7054D">
      <w:pPr>
        <w:pStyle w:val="Body"/>
        <w:rPr>
          <w:rFonts w:eastAsia="Bookman-Light"/>
        </w:rPr>
      </w:pPr>
      <w:r>
        <w:rPr>
          <w:rFonts w:eastAsia="Bookman-Light"/>
        </w:rPr>
        <w:t xml:space="preserve">In </w:t>
      </w:r>
      <w:r>
        <w:rPr>
          <w:rFonts w:ascii="Bookman-LightItalic" w:eastAsia="Bookman-Light" w:hAnsi="Bookman-LightItalic" w:cs="Bookman-LightItalic"/>
          <w:i/>
          <w:iCs/>
        </w:rPr>
        <w:t>The Evils of Duplication</w:t>
      </w:r>
      <w:r>
        <w:rPr>
          <w:rFonts w:eastAsia="Bookman-Light"/>
        </w:rPr>
        <w:t>, we advocated generating code to</w:t>
      </w:r>
      <w:r>
        <w:rPr>
          <w:rFonts w:eastAsia="Bookman-Light"/>
          <w:lang w:val="en-AU"/>
        </w:rPr>
        <w:t xml:space="preserve"> </w:t>
      </w:r>
      <w:r>
        <w:rPr>
          <w:rFonts w:eastAsia="Bookman-Light"/>
        </w:rPr>
        <w:t xml:space="preserve">derive knowledge from common sources. We can exploit </w:t>
      </w:r>
      <w:r>
        <w:rPr>
          <w:rFonts w:ascii="LucidaTypewriter" w:eastAsia="Bookman-Light" w:hAnsi="LucidaTypewriter" w:cs="LucidaTypewriter"/>
          <w:sz w:val="17"/>
          <w:szCs w:val="17"/>
        </w:rPr>
        <w:t>make</w:t>
      </w:r>
      <w:r>
        <w:rPr>
          <w:rFonts w:eastAsia="Bookman-Light"/>
        </w:rPr>
        <w:t>’s dependency</w:t>
      </w:r>
      <w:r>
        <w:rPr>
          <w:rFonts w:eastAsia="Bookman-Light"/>
          <w:lang w:val="en-AU"/>
        </w:rPr>
        <w:t xml:space="preserve"> </w:t>
      </w:r>
      <w:r>
        <w:rPr>
          <w:rFonts w:eastAsia="Bookman-Light"/>
        </w:rPr>
        <w:t>analysis mechanism to make this process easy. It’s a pretty simple</w:t>
      </w:r>
      <w:r>
        <w:rPr>
          <w:rFonts w:eastAsia="Bookman-Light"/>
          <w:lang w:val="en-AU"/>
        </w:rPr>
        <w:t xml:space="preserve"> </w:t>
      </w:r>
      <w:r>
        <w:rPr>
          <w:rFonts w:eastAsia="Bookman-Light"/>
        </w:rPr>
        <w:t>matter to add rules to a makefile to generate a file from some other</w:t>
      </w:r>
      <w:r>
        <w:rPr>
          <w:rFonts w:eastAsia="Bookman-Light"/>
          <w:lang w:val="en-AU"/>
        </w:rPr>
        <w:t xml:space="preserve"> </w:t>
      </w:r>
      <w:r>
        <w:rPr>
          <w:rFonts w:eastAsia="Bookman-Light"/>
        </w:rPr>
        <w:t>source automatically.</w:t>
      </w:r>
      <w:r w:rsidRPr="00A0289A">
        <w:rPr>
          <w:rFonts w:eastAsia="Bookman-Light"/>
        </w:rPr>
        <w:t xml:space="preserve"> </w:t>
      </w:r>
      <w:r>
        <w:rPr>
          <w:rFonts w:eastAsia="Bookman-Light"/>
        </w:rPr>
        <w:t>We can use the same sort of rules to generate source code, header files,</w:t>
      </w:r>
      <w:r>
        <w:rPr>
          <w:rFonts w:eastAsia="Bookman-Light"/>
          <w:lang w:val="en-AU"/>
        </w:rPr>
        <w:t xml:space="preserve"> </w:t>
      </w:r>
      <w:r>
        <w:rPr>
          <w:rFonts w:eastAsia="Bookman-Light"/>
        </w:rPr>
        <w:t>or documentation automatically from some other form as well</w:t>
      </w:r>
    </w:p>
    <w:p w:rsidR="00080679" w:rsidRDefault="00080679" w:rsidP="00C7054D">
      <w:pPr>
        <w:pStyle w:val="Heading2"/>
        <w:rPr>
          <w:lang w:val="en-AU"/>
        </w:rPr>
      </w:pPr>
      <w:r>
        <w:rPr>
          <w:lang w:val="en-AU"/>
        </w:rPr>
        <w:t>Testing</w:t>
      </w:r>
    </w:p>
    <w:p w:rsidR="00080679" w:rsidRDefault="00080679" w:rsidP="00C7054D">
      <w:pPr>
        <w:pStyle w:val="Heading3"/>
        <w:rPr>
          <w:lang w:val="en-AU"/>
        </w:rPr>
      </w:pPr>
      <w:r>
        <w:rPr>
          <w:lang w:val="en-AU"/>
        </w:rPr>
        <w:t>Unit Testing</w:t>
      </w:r>
    </w:p>
    <w:p w:rsidR="00080679" w:rsidRDefault="00080679" w:rsidP="00C7054D">
      <w:pPr>
        <w:pStyle w:val="Heading3"/>
        <w:rPr>
          <w:lang w:val="en-AU"/>
        </w:rPr>
      </w:pPr>
      <w:r>
        <w:rPr>
          <w:lang w:val="en-AU"/>
        </w:rPr>
        <w:t>Integration Testing</w:t>
      </w:r>
    </w:p>
    <w:p w:rsidR="00080679" w:rsidRDefault="00080679" w:rsidP="00C7054D">
      <w:pPr>
        <w:pStyle w:val="Heading3"/>
        <w:rPr>
          <w:lang w:val="en-AU"/>
        </w:rPr>
      </w:pPr>
      <w:r>
        <w:rPr>
          <w:lang w:val="en-AU"/>
        </w:rPr>
        <w:t>Validation and Verification</w:t>
      </w:r>
    </w:p>
    <w:p w:rsidR="00080679" w:rsidRDefault="00080679" w:rsidP="00C7054D">
      <w:pPr>
        <w:pStyle w:val="Body"/>
        <w:rPr>
          <w:lang w:val="en-AU"/>
        </w:rPr>
      </w:pPr>
      <w:r>
        <w:rPr>
          <w:lang w:val="en-AU"/>
        </w:rPr>
        <w:t>Apart from testing that the system comply with the requirements, the testing should be conscious of the end-user usage and access patterns and how they differ from the developer test data.</w:t>
      </w:r>
    </w:p>
    <w:p w:rsidR="00080679" w:rsidRDefault="00080679" w:rsidP="00C7054D">
      <w:pPr>
        <w:pStyle w:val="Heading3"/>
        <w:rPr>
          <w:lang w:val="en-AU"/>
        </w:rPr>
      </w:pPr>
      <w:r>
        <w:rPr>
          <w:lang w:val="en-AU"/>
        </w:rPr>
        <w:t>Resource Exhaustion, Errors and Recovery</w:t>
      </w:r>
    </w:p>
    <w:p w:rsidR="00080679" w:rsidRDefault="00080679" w:rsidP="00C7054D">
      <w:pPr>
        <w:pStyle w:val="Body"/>
        <w:rPr>
          <w:rFonts w:eastAsia="Bookman-Light"/>
          <w:lang w:val="en-AU"/>
        </w:rPr>
      </w:pPr>
      <w:r>
        <w:rPr>
          <w:rFonts w:eastAsia="Bookman-Light"/>
        </w:rPr>
        <w:t>Now that you have a pretty good idea that the system will behave correctly</w:t>
      </w:r>
      <w:r>
        <w:rPr>
          <w:rFonts w:eastAsia="Bookman-Light"/>
          <w:lang w:val="en-AU"/>
        </w:rPr>
        <w:t xml:space="preserve"> </w:t>
      </w:r>
      <w:r>
        <w:rPr>
          <w:rFonts w:eastAsia="Bookman-Light"/>
        </w:rPr>
        <w:t>under ideal conditions, you need to discover how it will behave</w:t>
      </w:r>
      <w:r>
        <w:rPr>
          <w:rFonts w:eastAsia="Bookman-Light"/>
          <w:lang w:val="en-AU"/>
        </w:rPr>
        <w:t xml:space="preserve"> </w:t>
      </w:r>
      <w:r>
        <w:rPr>
          <w:rFonts w:eastAsia="Bookman-Light"/>
        </w:rPr>
        <w:t xml:space="preserve">under </w:t>
      </w:r>
      <w:r>
        <w:rPr>
          <w:rFonts w:ascii="Bookman-LightItalic" w:eastAsia="Bookman-Light" w:hAnsi="Bookman-LightItalic" w:cs="Bookman-LightItalic"/>
          <w:i/>
          <w:iCs/>
        </w:rPr>
        <w:t xml:space="preserve">real-world </w:t>
      </w:r>
      <w:r>
        <w:rPr>
          <w:rFonts w:eastAsia="Bookman-Light"/>
        </w:rPr>
        <w:t>conditions</w:t>
      </w:r>
      <w:r>
        <w:rPr>
          <w:rFonts w:eastAsia="Bookman-Light"/>
          <w:lang w:val="en-AU"/>
        </w:rPr>
        <w:t>, when it runs out of disk space, the network will not work or the battery will run out.</w:t>
      </w:r>
    </w:p>
    <w:p w:rsidR="00080679" w:rsidRDefault="00080679" w:rsidP="00C7054D">
      <w:pPr>
        <w:pStyle w:val="Body"/>
        <w:rPr>
          <w:rFonts w:eastAsia="Bookman-Light"/>
          <w:lang w:val="en-AU"/>
        </w:rPr>
      </w:pPr>
      <w:r>
        <w:rPr>
          <w:rFonts w:eastAsia="Bookman-Light"/>
          <w:lang w:val="en-AU"/>
        </w:rPr>
        <w:t>You need to define all the scenarios that your system needs to handle and how it should handle them and test it!</w:t>
      </w:r>
    </w:p>
    <w:p w:rsidR="00080679" w:rsidRDefault="00080679" w:rsidP="00C7054D">
      <w:pPr>
        <w:pStyle w:val="Heading3"/>
        <w:rPr>
          <w:lang w:val="en-AU"/>
        </w:rPr>
      </w:pPr>
      <w:r>
        <w:rPr>
          <w:lang w:val="en-AU"/>
        </w:rPr>
        <w:t>Performance Testing</w:t>
      </w:r>
    </w:p>
    <w:p w:rsidR="00080679" w:rsidRDefault="00AB3A33" w:rsidP="00C7054D">
      <w:pPr>
        <w:pStyle w:val="Body"/>
        <w:rPr>
          <w:rFonts w:eastAsia="Bookman-Light"/>
        </w:rPr>
      </w:pPr>
      <w:r>
        <w:rPr>
          <w:rFonts w:eastAsia="Bookman-Light"/>
        </w:rPr>
        <w:t>Performance testing, stress testing, or testing under load may be an</w:t>
      </w:r>
      <w:r>
        <w:rPr>
          <w:rFonts w:eastAsia="Bookman-Light"/>
          <w:lang w:val="en-AU"/>
        </w:rPr>
        <w:t xml:space="preserve"> </w:t>
      </w:r>
      <w:r>
        <w:rPr>
          <w:rFonts w:eastAsia="Bookman-Light"/>
        </w:rPr>
        <w:t>important aspect of the project as well.</w:t>
      </w:r>
    </w:p>
    <w:p w:rsidR="00AB3A33" w:rsidRDefault="00AB3A33" w:rsidP="00C7054D">
      <w:pPr>
        <w:pStyle w:val="Heading3"/>
        <w:rPr>
          <w:rFonts w:eastAsia="Bookman-Light"/>
          <w:lang w:val="en-AU"/>
        </w:rPr>
      </w:pPr>
      <w:r>
        <w:rPr>
          <w:rFonts w:eastAsia="Bookman-Light"/>
          <w:lang w:val="en-AU"/>
        </w:rPr>
        <w:t>Usability Testing</w:t>
      </w:r>
    </w:p>
    <w:p w:rsidR="00AB3A33" w:rsidRDefault="00AB3A33" w:rsidP="00C7054D">
      <w:pPr>
        <w:pStyle w:val="Body"/>
        <w:rPr>
          <w:rFonts w:eastAsia="Bookman-Light"/>
        </w:rPr>
      </w:pPr>
      <w:r>
        <w:rPr>
          <w:rFonts w:eastAsia="Bookman-Light"/>
        </w:rPr>
        <w:t>Usability testing is different from the types of testing discussed so far.</w:t>
      </w:r>
    </w:p>
    <w:p w:rsidR="00AB3A33" w:rsidRDefault="00AB3A33" w:rsidP="00C7054D">
      <w:pPr>
        <w:pStyle w:val="Body"/>
        <w:rPr>
          <w:rFonts w:eastAsia="Bookman-Light"/>
        </w:rPr>
      </w:pPr>
      <w:r>
        <w:rPr>
          <w:rFonts w:eastAsia="Bookman-Light"/>
        </w:rPr>
        <w:t>It is performed with real users, under real environmental conditions.</w:t>
      </w:r>
      <w:r>
        <w:rPr>
          <w:rFonts w:eastAsia="Bookman-Light"/>
          <w:lang w:val="en-AU"/>
        </w:rPr>
        <w:t xml:space="preserve"> </w:t>
      </w:r>
      <w:r>
        <w:rPr>
          <w:rFonts w:eastAsia="Bookman-Light"/>
        </w:rPr>
        <w:t>Look at usability in terms of human factors. Were there any misunderstandings</w:t>
      </w:r>
      <w:r>
        <w:rPr>
          <w:rFonts w:eastAsia="Bookman-Light"/>
          <w:lang w:val="en-AU"/>
        </w:rPr>
        <w:t xml:space="preserve"> </w:t>
      </w:r>
      <w:r>
        <w:rPr>
          <w:rFonts w:eastAsia="Bookman-Light"/>
        </w:rPr>
        <w:t>during requirements analysis that need to be addressed?</w:t>
      </w:r>
    </w:p>
    <w:p w:rsidR="00AB3A33" w:rsidRDefault="00AB3A33" w:rsidP="00C7054D">
      <w:pPr>
        <w:pStyle w:val="Body"/>
        <w:rPr>
          <w:rFonts w:eastAsia="Bookman-Light"/>
        </w:rPr>
      </w:pPr>
      <w:r>
        <w:rPr>
          <w:rFonts w:eastAsia="Bookman-Light"/>
        </w:rPr>
        <w:t>Does the software fit the user like an extension of the hand?</w:t>
      </w:r>
    </w:p>
    <w:p w:rsidR="00AB3A33" w:rsidRDefault="00AB3A33" w:rsidP="00C7054D">
      <w:pPr>
        <w:pStyle w:val="Body"/>
        <w:rPr>
          <w:rFonts w:eastAsia="Bookman-Light"/>
        </w:rPr>
      </w:pPr>
      <w:r>
        <w:rPr>
          <w:rFonts w:eastAsia="Bookman-Light"/>
        </w:rPr>
        <w:t>As with validation and verification, you need to perform usability testing</w:t>
      </w:r>
      <w:r>
        <w:rPr>
          <w:rFonts w:eastAsia="Bookman-Light"/>
          <w:lang w:val="en-AU"/>
        </w:rPr>
        <w:t xml:space="preserve"> </w:t>
      </w:r>
      <w:r>
        <w:rPr>
          <w:rFonts w:eastAsia="Bookman-Light"/>
        </w:rPr>
        <w:t>as early as you can, while there is still time to make corrections.</w:t>
      </w:r>
    </w:p>
    <w:p w:rsidR="00A8143A" w:rsidRDefault="00A8143A" w:rsidP="00C7054D">
      <w:pPr>
        <w:pStyle w:val="Heading3"/>
      </w:pPr>
      <w:r>
        <w:lastRenderedPageBreak/>
        <w:t>Regression Testing</w:t>
      </w:r>
    </w:p>
    <w:p w:rsidR="003144C2" w:rsidRDefault="00A8143A" w:rsidP="00C7054D">
      <w:pPr>
        <w:pStyle w:val="Heading3"/>
        <w:rPr>
          <w:lang w:val="en-AU"/>
        </w:rPr>
      </w:pPr>
      <w:r>
        <w:rPr>
          <w:lang w:val="en-AU"/>
        </w:rPr>
        <w:t>Test Data</w:t>
      </w:r>
    </w:p>
    <w:p w:rsidR="00A8143A" w:rsidRDefault="00A8143A" w:rsidP="007B5E8A">
      <w:pPr>
        <w:pStyle w:val="Body"/>
        <w:numPr>
          <w:ilvl w:val="0"/>
          <w:numId w:val="4"/>
        </w:numPr>
        <w:rPr>
          <w:lang w:val="en-AU"/>
        </w:rPr>
      </w:pPr>
      <w:r>
        <w:rPr>
          <w:lang w:val="en-AU"/>
        </w:rPr>
        <w:t>Real world data</w:t>
      </w:r>
    </w:p>
    <w:p w:rsidR="00A8143A" w:rsidRDefault="00A8143A" w:rsidP="007B5E8A">
      <w:pPr>
        <w:pStyle w:val="Body"/>
        <w:numPr>
          <w:ilvl w:val="0"/>
          <w:numId w:val="4"/>
        </w:numPr>
        <w:rPr>
          <w:lang w:val="en-AU"/>
        </w:rPr>
      </w:pPr>
      <w:r>
        <w:rPr>
          <w:lang w:val="en-AU"/>
        </w:rPr>
        <w:t>Synthetic data – generated specifically to test certain conditions/boundaries</w:t>
      </w:r>
    </w:p>
    <w:p w:rsidR="00A8143A" w:rsidRDefault="004B1853" w:rsidP="00C7054D">
      <w:pPr>
        <w:pStyle w:val="Heading3"/>
        <w:rPr>
          <w:lang w:val="en-AU"/>
        </w:rPr>
      </w:pPr>
      <w:r>
        <w:rPr>
          <w:lang w:val="en-AU"/>
        </w:rPr>
        <w:t>Testing GUI Systems</w:t>
      </w:r>
    </w:p>
    <w:p w:rsidR="004B1853" w:rsidRDefault="004B1853" w:rsidP="007B5E8A">
      <w:pPr>
        <w:pStyle w:val="Body"/>
        <w:numPr>
          <w:ilvl w:val="0"/>
          <w:numId w:val="4"/>
        </w:numPr>
        <w:rPr>
          <w:lang w:val="en-AU"/>
        </w:rPr>
      </w:pPr>
      <w:r>
        <w:rPr>
          <w:lang w:val="en-AU"/>
        </w:rPr>
        <w:t>Decoupling will allow you to test all the application’s logic, without the GUI and then test the GUI without worrying about the application’s logic.</w:t>
      </w:r>
    </w:p>
    <w:p w:rsidR="004B1853" w:rsidRDefault="004B1853" w:rsidP="00C7054D">
      <w:pPr>
        <w:pStyle w:val="Heading3"/>
        <w:rPr>
          <w:lang w:val="en-AU"/>
        </w:rPr>
      </w:pPr>
      <w:r>
        <w:rPr>
          <w:lang w:val="en-AU"/>
        </w:rPr>
        <w:t>Testing the Tests</w:t>
      </w:r>
    </w:p>
    <w:p w:rsidR="004B1853" w:rsidRPr="004B1853" w:rsidRDefault="004B1853" w:rsidP="00C7054D">
      <w:pPr>
        <w:pStyle w:val="Body"/>
      </w:pPr>
      <w:r>
        <w:rPr>
          <w:rFonts w:ascii="Helvetica" w:eastAsiaTheme="minorHAnsi" w:hAnsi="Helvetica" w:cs="Helvetica"/>
          <w:sz w:val="22"/>
          <w:szCs w:val="22"/>
        </w:rPr>
        <w:t xml:space="preserve">Use Saboteurs to Test Your Testing - </w:t>
      </w:r>
      <w:r>
        <w:rPr>
          <w:rFonts w:eastAsia="Bookman-Light"/>
        </w:rPr>
        <w:t xml:space="preserve">The saboteur’s role is to take a </w:t>
      </w:r>
      <w:r>
        <w:rPr>
          <w:rFonts w:eastAsia="Bookman-Light"/>
          <w:lang w:val="en-AU"/>
        </w:rPr>
        <w:t xml:space="preserve"> </w:t>
      </w:r>
      <w:r w:rsidR="00FB7030">
        <w:rPr>
          <w:rFonts w:eastAsia="Bookman-Light"/>
        </w:rPr>
        <w:t>separate</w:t>
      </w:r>
      <w:r>
        <w:rPr>
          <w:rFonts w:eastAsia="Bookman-Light"/>
        </w:rPr>
        <w:t xml:space="preserve"> copy of the</w:t>
      </w:r>
      <w:r w:rsidRPr="004B1853">
        <w:rPr>
          <w:rFonts w:eastAsia="Bookman-Light"/>
        </w:rPr>
        <w:t xml:space="preserve"> </w:t>
      </w:r>
      <w:r>
        <w:rPr>
          <w:rFonts w:eastAsia="Bookman-Light"/>
        </w:rPr>
        <w:t>source tree, introduce bugs on purpose, and verify that the tests will</w:t>
      </w:r>
      <w:r>
        <w:rPr>
          <w:rFonts w:eastAsia="Bookman-Light"/>
          <w:lang w:val="en-AU"/>
        </w:rPr>
        <w:t xml:space="preserve"> </w:t>
      </w:r>
      <w:r>
        <w:rPr>
          <w:rFonts w:eastAsia="Bookman-Light"/>
        </w:rPr>
        <w:t>catch them.</w:t>
      </w:r>
    </w:p>
    <w:p w:rsidR="003144C2" w:rsidRDefault="00EC5AC5" w:rsidP="00C7054D">
      <w:pPr>
        <w:pStyle w:val="Heading3"/>
      </w:pPr>
      <w:r>
        <w:t>Testing Thoroughly</w:t>
      </w:r>
    </w:p>
    <w:p w:rsidR="00EC5AC5" w:rsidRDefault="001E5A47" w:rsidP="007B5E8A">
      <w:pPr>
        <w:pStyle w:val="Body"/>
        <w:numPr>
          <w:ilvl w:val="0"/>
          <w:numId w:val="4"/>
        </w:numPr>
      </w:pPr>
      <w:r>
        <w:t>Coverage analysis tools can give you a general feel for how comprehensive your testing is.</w:t>
      </w:r>
    </w:p>
    <w:p w:rsidR="001E5A47" w:rsidRDefault="001E5A47" w:rsidP="007B5E8A">
      <w:pPr>
        <w:pStyle w:val="Body"/>
        <w:numPr>
          <w:ilvl w:val="0"/>
          <w:numId w:val="4"/>
        </w:numPr>
      </w:pPr>
      <w:r>
        <w:t xml:space="preserve">However, they won’t give you the whole picture. Try to </w:t>
      </w:r>
      <w:r w:rsidRPr="001E5A47">
        <w:rPr>
          <w:b/>
          <w:bCs/>
        </w:rPr>
        <w:t>focus on testing State Coverage</w:t>
      </w:r>
      <w:r>
        <w:t xml:space="preserve"> and not Code Coverage</w:t>
      </w:r>
      <w:r w:rsidR="00F17AAD">
        <w:t xml:space="preserve"> when you are writing your test plan.</w:t>
      </w:r>
    </w:p>
    <w:p w:rsidR="00F17AAD" w:rsidRDefault="00F17AAD" w:rsidP="00C7054D">
      <w:pPr>
        <w:pStyle w:val="Heading3"/>
      </w:pPr>
      <w:r>
        <w:t>When to Test</w:t>
      </w:r>
    </w:p>
    <w:p w:rsidR="00F17AAD" w:rsidRDefault="00F17AAD" w:rsidP="00C7054D">
      <w:pPr>
        <w:pStyle w:val="Body"/>
      </w:pPr>
      <w:r>
        <w:t>Early</w:t>
      </w:r>
      <w:r w:rsidR="00470329">
        <w:t xml:space="preserve">, </w:t>
      </w:r>
      <w:r>
        <w:t>always</w:t>
      </w:r>
      <w:r w:rsidR="00470329">
        <w:t xml:space="preserve"> and automatically!</w:t>
      </w:r>
    </w:p>
    <w:p w:rsidR="00470329" w:rsidRDefault="00470329" w:rsidP="00C7054D">
      <w:pPr>
        <w:pStyle w:val="Heading3"/>
      </w:pPr>
      <w:r>
        <w:t>Tightening the Net</w:t>
      </w:r>
    </w:p>
    <w:p w:rsidR="00470329" w:rsidRDefault="00470329" w:rsidP="00C7054D">
      <w:pPr>
        <w:pStyle w:val="Body"/>
        <w:rPr>
          <w:rFonts w:eastAsia="Bookman-Light"/>
        </w:rPr>
      </w:pPr>
      <w:r>
        <w:rPr>
          <w:rFonts w:eastAsia="Bookman-Light"/>
        </w:rPr>
        <w:t>If a bug slips through the net of existing tests, you need to add a new</w:t>
      </w:r>
      <w:r>
        <w:rPr>
          <w:rFonts w:eastAsia="Bookman-Light"/>
          <w:lang w:val="en-AU"/>
        </w:rPr>
        <w:t xml:space="preserve"> </w:t>
      </w:r>
      <w:r>
        <w:rPr>
          <w:rFonts w:eastAsia="Bookman-Light"/>
        </w:rPr>
        <w:t>test to trap it next time.</w:t>
      </w:r>
    </w:p>
    <w:p w:rsidR="00E15B1F" w:rsidRDefault="00D34485" w:rsidP="00C7054D">
      <w:pPr>
        <w:pStyle w:val="Heading3"/>
        <w:rPr>
          <w:rFonts w:eastAsia="Bookman-Light"/>
          <w:lang w:val="en-AU"/>
        </w:rPr>
      </w:pPr>
      <w:r>
        <w:rPr>
          <w:rFonts w:eastAsia="Bookman-Light"/>
          <w:lang w:val="en-AU"/>
        </w:rPr>
        <w:t>Learning</w:t>
      </w:r>
    </w:p>
    <w:p w:rsidR="00D34485" w:rsidRDefault="00D34485" w:rsidP="00C7054D">
      <w:pPr>
        <w:pStyle w:val="Body"/>
        <w:rPr>
          <w:szCs w:val="24"/>
          <w:lang w:val="en-AU"/>
        </w:rPr>
      </w:pPr>
      <w:r>
        <w:t>Some new developers are afraid to enter into the realm of testing, but it represents one of the most effective ways of understanding the flow of execution and functionalities of a piece of software. It can be especially helpful for people who are new at a project and want to learn the structure and workings of it.</w:t>
      </w:r>
    </w:p>
    <w:p w:rsidR="00D34485" w:rsidRDefault="00D34485" w:rsidP="00C7054D">
      <w:pPr>
        <w:pStyle w:val="Body"/>
      </w:pPr>
      <w:r>
        <w:t>If you want to learn how a particular open source framework works, you can improve your grasp of it by writing tests. This way, you will not only understand that framework a lot better, but your tests can contribute to the project as well.</w:t>
      </w:r>
    </w:p>
    <w:p w:rsidR="00D34485" w:rsidRDefault="00D34485" w:rsidP="00C7054D">
      <w:pPr>
        <w:pStyle w:val="Body"/>
      </w:pPr>
      <w:r>
        <w:t>In cases where you are working on a large project and something is unclear to you, you can break the execution flow down into several components and write tests for each one of them.</w:t>
      </w:r>
    </w:p>
    <w:p w:rsidR="00D34485" w:rsidRDefault="00D34485" w:rsidP="00C7054D">
      <w:pPr>
        <w:pStyle w:val="Body"/>
      </w:pPr>
      <w:r>
        <w:t>Writing tests will not only help your understanding, but it will also allow you to find potential bugs, and as a result contribute to the project overall.</w:t>
      </w:r>
    </w:p>
    <w:p w:rsidR="00D34485" w:rsidRPr="00D34485" w:rsidRDefault="00D34485" w:rsidP="00C7054D">
      <w:pPr>
        <w:pStyle w:val="Body"/>
        <w:rPr>
          <w:rFonts w:eastAsia="Bookman-Light"/>
          <w:lang w:val="en-AU"/>
        </w:rPr>
      </w:pPr>
    </w:p>
    <w:p w:rsidR="00E15B1F" w:rsidRDefault="00E15B1F" w:rsidP="00C7054D">
      <w:pPr>
        <w:pStyle w:val="Heading2"/>
        <w:rPr>
          <w:lang w:val="en-AU"/>
        </w:rPr>
      </w:pPr>
      <w:r>
        <w:rPr>
          <w:lang w:val="en-AU"/>
        </w:rPr>
        <w:t>Documentation</w:t>
      </w:r>
    </w:p>
    <w:p w:rsidR="00E15B1F" w:rsidRDefault="00E15B1F" w:rsidP="00C7054D">
      <w:pPr>
        <w:pStyle w:val="Body"/>
        <w:rPr>
          <w:lang w:val="en-AU"/>
        </w:rPr>
      </w:pPr>
      <w:r>
        <w:rPr>
          <w:rFonts w:eastAsiaTheme="minorHAnsi"/>
        </w:rPr>
        <w:t>The palest ink is better than the best memory.</w:t>
      </w:r>
      <w:r>
        <w:rPr>
          <w:rFonts w:eastAsiaTheme="minorHAnsi"/>
          <w:lang w:val="en-AU"/>
        </w:rPr>
        <w:t xml:space="preserve"> </w:t>
      </w:r>
      <w:r>
        <w:rPr>
          <w:rFonts w:ascii="Bookman-Demi" w:eastAsiaTheme="minorHAnsi" w:hAnsi="Bookman-Demi" w:cs="Bookman-Demi"/>
          <w:b/>
          <w:bCs/>
          <w:color w:val="252525"/>
          <w:sz w:val="18"/>
          <w:szCs w:val="18"/>
          <w:lang w:val="en-AU"/>
        </w:rPr>
        <w:t>Chinese Proverb</w:t>
      </w:r>
      <w:r>
        <w:rPr>
          <w:lang w:val="en-AU"/>
        </w:rPr>
        <w:t xml:space="preserve"> </w:t>
      </w:r>
    </w:p>
    <w:p w:rsidR="00E15B1F" w:rsidRDefault="00E15B1F" w:rsidP="00C7054D">
      <w:pPr>
        <w:pStyle w:val="Heading3"/>
        <w:rPr>
          <w:lang w:val="en-AU"/>
        </w:rPr>
      </w:pPr>
      <w:r>
        <w:rPr>
          <w:lang w:val="en-AU"/>
        </w:rPr>
        <w:t>Comments in Code</w:t>
      </w:r>
    </w:p>
    <w:p w:rsidR="00E15B1F" w:rsidRDefault="00E15B1F" w:rsidP="00C7054D">
      <w:pPr>
        <w:pStyle w:val="Body"/>
        <w:rPr>
          <w:rFonts w:eastAsia="Bookman-Light"/>
        </w:rPr>
      </w:pPr>
      <w:r>
        <w:rPr>
          <w:rFonts w:eastAsia="Bookman-Light"/>
          <w:lang w:val="en-AU"/>
        </w:rPr>
        <w:t>C</w:t>
      </w:r>
      <w:proofErr w:type="spellStart"/>
      <w:r>
        <w:rPr>
          <w:rFonts w:eastAsia="Bookman-Light"/>
        </w:rPr>
        <w:t>omments</w:t>
      </w:r>
      <w:proofErr w:type="spellEnd"/>
      <w:r>
        <w:rPr>
          <w:rFonts w:eastAsia="Bookman-Light"/>
        </w:rPr>
        <w:t xml:space="preserve"> should discuss </w:t>
      </w:r>
      <w:r>
        <w:rPr>
          <w:rFonts w:ascii="Bookman-LightItalic" w:eastAsia="Bookman-Light" w:hAnsi="Bookman-LightItalic" w:cs="Bookman-LightItalic"/>
          <w:i/>
          <w:iCs/>
        </w:rPr>
        <w:t xml:space="preserve">why </w:t>
      </w:r>
      <w:r>
        <w:rPr>
          <w:rFonts w:eastAsia="Bookman-Light"/>
        </w:rPr>
        <w:t>something is done, its purpose</w:t>
      </w:r>
      <w:r>
        <w:rPr>
          <w:rFonts w:eastAsia="Bookman-Light"/>
          <w:lang w:val="en-AU"/>
        </w:rPr>
        <w:t xml:space="preserve"> </w:t>
      </w:r>
      <w:r>
        <w:rPr>
          <w:rFonts w:eastAsia="Bookman-Light"/>
        </w:rPr>
        <w:t xml:space="preserve">and its goal. The code already shows </w:t>
      </w:r>
      <w:r>
        <w:rPr>
          <w:rFonts w:ascii="Bookman-LightItalic" w:eastAsia="Bookman-Light" w:hAnsi="Bookman-LightItalic" w:cs="Bookman-LightItalic"/>
          <w:i/>
          <w:iCs/>
        </w:rPr>
        <w:t xml:space="preserve">how </w:t>
      </w:r>
      <w:r>
        <w:rPr>
          <w:rFonts w:eastAsia="Bookman-Light"/>
        </w:rPr>
        <w:t>it is done, so commenting</w:t>
      </w:r>
      <w:r>
        <w:rPr>
          <w:rFonts w:eastAsia="Bookman-Light"/>
          <w:lang w:val="en-AU"/>
        </w:rPr>
        <w:t xml:space="preserve"> </w:t>
      </w:r>
      <w:r>
        <w:rPr>
          <w:rFonts w:eastAsia="Bookman-Light"/>
        </w:rPr>
        <w:t>on this is redundant</w:t>
      </w:r>
      <w:r>
        <w:rPr>
          <w:rFonts w:eastAsia="Bookman-Light" w:hint="eastAsia"/>
        </w:rPr>
        <w:t>—</w:t>
      </w:r>
      <w:r>
        <w:rPr>
          <w:rFonts w:eastAsia="Bookman-Light"/>
        </w:rPr>
        <w:t xml:space="preserve">and is a violation of the </w:t>
      </w:r>
      <w:r>
        <w:rPr>
          <w:rFonts w:ascii="Bookman-LightItalic" w:eastAsia="Bookman-Light" w:hAnsi="Bookman-LightItalic" w:cs="Bookman-LightItalic"/>
          <w:i/>
          <w:iCs/>
        </w:rPr>
        <w:t xml:space="preserve">DRY </w:t>
      </w:r>
      <w:r>
        <w:rPr>
          <w:rFonts w:eastAsia="Bookman-Light"/>
        </w:rPr>
        <w:t>principle.</w:t>
      </w:r>
    </w:p>
    <w:p w:rsidR="00E15B1F" w:rsidRPr="00E15B1F" w:rsidRDefault="00E15B1F" w:rsidP="00C7054D">
      <w:pPr>
        <w:pStyle w:val="Body"/>
        <w:rPr>
          <w:rFonts w:eastAsia="Bookman-Light"/>
        </w:rPr>
      </w:pPr>
      <w:r w:rsidRPr="00E15B1F">
        <w:rPr>
          <w:rFonts w:eastAsia="Bookman-Light"/>
        </w:rPr>
        <w:t>Commenting source code gives you the perfect opportunity to document</w:t>
      </w:r>
      <w:r>
        <w:rPr>
          <w:rFonts w:eastAsia="Bookman-Light"/>
          <w:lang w:val="en-AU"/>
        </w:rPr>
        <w:t xml:space="preserve"> </w:t>
      </w:r>
      <w:r w:rsidRPr="00E15B1F">
        <w:rPr>
          <w:rFonts w:eastAsia="Bookman-Light"/>
        </w:rPr>
        <w:t>those elusive bits of a project that can</w:t>
      </w:r>
      <w:r>
        <w:rPr>
          <w:rFonts w:eastAsia="Bookman-Light"/>
          <w:lang w:val="en-AU"/>
        </w:rPr>
        <w:t>’</w:t>
      </w:r>
      <w:r w:rsidRPr="00E15B1F">
        <w:rPr>
          <w:rFonts w:eastAsia="Bookman-Light"/>
        </w:rPr>
        <w:t>t be documented anywhere</w:t>
      </w:r>
      <w:r>
        <w:rPr>
          <w:rFonts w:eastAsia="Bookman-Light"/>
          <w:lang w:val="en-AU"/>
        </w:rPr>
        <w:t xml:space="preserve"> </w:t>
      </w:r>
      <w:r w:rsidRPr="00E15B1F">
        <w:rPr>
          <w:rFonts w:eastAsia="Bookman-Light"/>
        </w:rPr>
        <w:t>else: engineering trade-offs, why decisions were made, what other alternatives</w:t>
      </w:r>
      <w:r>
        <w:rPr>
          <w:rFonts w:eastAsia="Bookman-Light"/>
          <w:lang w:val="en-AU"/>
        </w:rPr>
        <w:t xml:space="preserve"> </w:t>
      </w:r>
      <w:r w:rsidRPr="00E15B1F">
        <w:rPr>
          <w:rFonts w:eastAsia="Bookman-Light"/>
        </w:rPr>
        <w:t>were discarded, and so on.</w:t>
      </w:r>
    </w:p>
    <w:p w:rsidR="00E15B1F" w:rsidRPr="00E15B1F" w:rsidRDefault="00E15B1F" w:rsidP="00C7054D">
      <w:pPr>
        <w:pStyle w:val="Body"/>
        <w:rPr>
          <w:rFonts w:eastAsia="Bookman-Light"/>
        </w:rPr>
      </w:pPr>
      <w:r w:rsidRPr="00E15B1F">
        <w:rPr>
          <w:rFonts w:eastAsia="Bookman-Light"/>
        </w:rPr>
        <w:t>We like to see a simple module-level header comment, comments for</w:t>
      </w:r>
      <w:r>
        <w:rPr>
          <w:rFonts w:eastAsia="Bookman-Light"/>
          <w:lang w:val="en-AU"/>
        </w:rPr>
        <w:t xml:space="preserve"> </w:t>
      </w:r>
      <w:r w:rsidRPr="00E15B1F">
        <w:rPr>
          <w:rFonts w:eastAsia="Bookman-Light"/>
        </w:rPr>
        <w:t>significant data and type declarations, and a brief per-class and per</w:t>
      </w:r>
      <w:r>
        <w:rPr>
          <w:rFonts w:eastAsia="Bookman-Light"/>
          <w:lang w:val="en-AU"/>
        </w:rPr>
        <w:t>-</w:t>
      </w:r>
      <w:r w:rsidRPr="00E15B1F">
        <w:rPr>
          <w:rFonts w:eastAsia="Bookman-Light"/>
        </w:rPr>
        <w:t>method</w:t>
      </w:r>
      <w:r>
        <w:rPr>
          <w:rFonts w:eastAsia="Bookman-Light"/>
          <w:lang w:val="en-AU"/>
        </w:rPr>
        <w:t xml:space="preserve"> </w:t>
      </w:r>
      <w:r w:rsidRPr="00E15B1F">
        <w:rPr>
          <w:rFonts w:eastAsia="Bookman-Light"/>
        </w:rPr>
        <w:t>header, describing how the function is used</w:t>
      </w:r>
      <w:r>
        <w:rPr>
          <w:rFonts w:eastAsia="Bookman-Light"/>
          <w:lang w:val="en-AU"/>
        </w:rPr>
        <w:t>, parameters and returned values</w:t>
      </w:r>
      <w:r w:rsidRPr="00E15B1F">
        <w:rPr>
          <w:rFonts w:eastAsia="Bookman-Light"/>
        </w:rPr>
        <w:t xml:space="preserve"> and anything that</w:t>
      </w:r>
      <w:r>
        <w:rPr>
          <w:rFonts w:eastAsia="Bookman-Light"/>
          <w:lang w:val="en-AU"/>
        </w:rPr>
        <w:t xml:space="preserve"> </w:t>
      </w:r>
      <w:r w:rsidRPr="00E15B1F">
        <w:rPr>
          <w:rFonts w:eastAsia="Bookman-Light"/>
        </w:rPr>
        <w:t>it does that is not obvious.</w:t>
      </w:r>
    </w:p>
    <w:p w:rsidR="00E15B1F" w:rsidRDefault="00E15B1F" w:rsidP="00C7054D">
      <w:pPr>
        <w:pStyle w:val="Body"/>
        <w:rPr>
          <w:rFonts w:eastAsia="Bookman-Light"/>
        </w:rPr>
      </w:pPr>
      <w:r w:rsidRPr="00E15B1F">
        <w:rPr>
          <w:rFonts w:eastAsia="Bookman-Light"/>
        </w:rPr>
        <w:t xml:space="preserve">With meaningful comments in place, tools such as </w:t>
      </w:r>
      <w:proofErr w:type="spellStart"/>
      <w:r w:rsidRPr="00E15B1F">
        <w:rPr>
          <w:rFonts w:eastAsia="Bookman-Light"/>
        </w:rPr>
        <w:t>JavaDoc</w:t>
      </w:r>
      <w:proofErr w:type="spellEnd"/>
      <w:r w:rsidRPr="00E15B1F">
        <w:rPr>
          <w:rFonts w:eastAsia="Bookman-Light"/>
        </w:rPr>
        <w:t xml:space="preserve"> [URL 7] and</w:t>
      </w:r>
      <w:r>
        <w:rPr>
          <w:rFonts w:eastAsia="Bookman-Light"/>
          <w:lang w:val="en-AU"/>
        </w:rPr>
        <w:t xml:space="preserve"> </w:t>
      </w:r>
      <w:r w:rsidRPr="00E15B1F">
        <w:rPr>
          <w:rFonts w:eastAsia="Bookman-Light"/>
        </w:rPr>
        <w:t>DOC++ [URL 21] can extract and format them to automatically produce</w:t>
      </w:r>
      <w:r>
        <w:rPr>
          <w:rFonts w:eastAsia="Bookman-Light"/>
          <w:lang w:val="en-AU"/>
        </w:rPr>
        <w:t xml:space="preserve"> </w:t>
      </w:r>
      <w:r w:rsidRPr="00E15B1F">
        <w:rPr>
          <w:rFonts w:eastAsia="Bookman-Light"/>
        </w:rPr>
        <w:t>API-level documentation. This is one specific example of a more general</w:t>
      </w:r>
      <w:r>
        <w:rPr>
          <w:rFonts w:eastAsia="Bookman-Light"/>
          <w:lang w:val="en-AU"/>
        </w:rPr>
        <w:t xml:space="preserve"> </w:t>
      </w:r>
      <w:r w:rsidRPr="00E15B1F">
        <w:rPr>
          <w:rFonts w:eastAsia="Bookman-Light"/>
        </w:rPr>
        <w:t>technique we use</w:t>
      </w:r>
      <w:r w:rsidRPr="00E15B1F">
        <w:rPr>
          <w:rFonts w:eastAsia="Bookman-Light" w:hint="eastAsia"/>
        </w:rPr>
        <w:t>—</w:t>
      </w:r>
      <w:r w:rsidRPr="00E15B1F">
        <w:rPr>
          <w:rFonts w:eastAsia="Bookman-Light"/>
        </w:rPr>
        <w:t>executable documents.</w:t>
      </w:r>
    </w:p>
    <w:p w:rsidR="009C26B2" w:rsidRDefault="009C26B2" w:rsidP="00C7054D">
      <w:pPr>
        <w:pStyle w:val="Heading3"/>
        <w:rPr>
          <w:rFonts w:eastAsia="Bookman-Light"/>
          <w:lang w:val="en-AU"/>
        </w:rPr>
      </w:pPr>
      <w:r>
        <w:rPr>
          <w:rFonts w:eastAsia="Bookman-Light"/>
          <w:lang w:val="en-AU"/>
        </w:rPr>
        <w:t>Executable Documents</w:t>
      </w:r>
    </w:p>
    <w:p w:rsidR="009C26B2" w:rsidRDefault="009C26B2" w:rsidP="00C7054D">
      <w:pPr>
        <w:pStyle w:val="Body"/>
        <w:rPr>
          <w:rFonts w:eastAsia="Bookman-Light"/>
          <w:lang w:val="en-AU"/>
        </w:rPr>
      </w:pPr>
      <w:r>
        <w:rPr>
          <w:rFonts w:eastAsia="Bookman-Light"/>
          <w:lang w:val="en-AU"/>
        </w:rPr>
        <w:t>Where possible, use your documentation as the source for creating your source code (for example when creating data base schema and queries). This will prevent DRY and help keep your code and documentation consistent.</w:t>
      </w:r>
    </w:p>
    <w:p w:rsidR="009C26B2" w:rsidRDefault="009C26B2" w:rsidP="00C7054D">
      <w:pPr>
        <w:pStyle w:val="Body"/>
        <w:rPr>
          <w:rFonts w:eastAsia="Bookman-Light"/>
        </w:rPr>
      </w:pPr>
      <w:r>
        <w:rPr>
          <w:rFonts w:eastAsia="Bookman-Light"/>
        </w:rPr>
        <w:t>It will ensure that your document is an integral part of the project development. The</w:t>
      </w:r>
      <w:r>
        <w:rPr>
          <w:rFonts w:eastAsia="Bookman-Light"/>
          <w:lang w:val="en-AU"/>
        </w:rPr>
        <w:t xml:space="preserve"> </w:t>
      </w:r>
      <w:r>
        <w:rPr>
          <w:rFonts w:eastAsia="Bookman-Light"/>
        </w:rPr>
        <w:t>only way to change the schema is to change the document. You are</w:t>
      </w:r>
      <w:r>
        <w:rPr>
          <w:rFonts w:eastAsia="Bookman-Light"/>
          <w:lang w:val="en-AU"/>
        </w:rPr>
        <w:t xml:space="preserve"> </w:t>
      </w:r>
      <w:r>
        <w:rPr>
          <w:rFonts w:eastAsia="Bookman-Light"/>
        </w:rPr>
        <w:t>guaranteeing that the specification, schema, and code all agree. You</w:t>
      </w:r>
      <w:r>
        <w:rPr>
          <w:rFonts w:eastAsia="Bookman-Light"/>
          <w:lang w:val="en-AU"/>
        </w:rPr>
        <w:t xml:space="preserve"> </w:t>
      </w:r>
      <w:r>
        <w:rPr>
          <w:rFonts w:eastAsia="Bookman-Light"/>
        </w:rPr>
        <w:t>minimize the amount of work you have to do for each change, and you</w:t>
      </w:r>
      <w:r>
        <w:rPr>
          <w:rFonts w:eastAsia="Bookman-Light"/>
          <w:lang w:val="en-AU"/>
        </w:rPr>
        <w:t xml:space="preserve"> </w:t>
      </w:r>
      <w:r>
        <w:rPr>
          <w:rFonts w:eastAsia="Bookman-Light"/>
        </w:rPr>
        <w:t>can update the views of the change automatically.</w:t>
      </w:r>
    </w:p>
    <w:p w:rsidR="00CB6BF4" w:rsidRDefault="00CB6BF4" w:rsidP="00C7054D">
      <w:pPr>
        <w:pStyle w:val="Body"/>
        <w:rPr>
          <w:rFonts w:eastAsia="Bookman-Light"/>
        </w:rPr>
      </w:pPr>
      <w:r>
        <w:rPr>
          <w:rFonts w:eastAsia="Bookman-Light"/>
        </w:rPr>
        <w:t xml:space="preserve">We can </w:t>
      </w:r>
      <w:r>
        <w:rPr>
          <w:rFonts w:eastAsia="Bookman-Light"/>
          <w:lang w:val="en-AU"/>
        </w:rPr>
        <w:t xml:space="preserve">also </w:t>
      </w:r>
      <w:r>
        <w:rPr>
          <w:rFonts w:eastAsia="Bookman-Light"/>
        </w:rPr>
        <w:t>generate API-level documentation from source code using tools</w:t>
      </w:r>
      <w:r>
        <w:rPr>
          <w:rFonts w:eastAsia="Bookman-Light"/>
          <w:lang w:val="en-AU"/>
        </w:rPr>
        <w:t xml:space="preserve"> </w:t>
      </w:r>
      <w:r>
        <w:rPr>
          <w:rFonts w:eastAsia="Bookman-Light"/>
        </w:rPr>
        <w:t xml:space="preserve">such as </w:t>
      </w:r>
      <w:proofErr w:type="spellStart"/>
      <w:r>
        <w:rPr>
          <w:rFonts w:eastAsia="Bookman-Light"/>
        </w:rPr>
        <w:t>JavaDoc</w:t>
      </w:r>
      <w:proofErr w:type="spellEnd"/>
      <w:r>
        <w:rPr>
          <w:rFonts w:eastAsia="Bookman-Light"/>
        </w:rPr>
        <w:t xml:space="preserve"> and </w:t>
      </w:r>
      <w:r>
        <w:rPr>
          <w:rFonts w:eastAsia="Bookman-Light"/>
          <w:sz w:val="18"/>
          <w:szCs w:val="18"/>
        </w:rPr>
        <w:t xml:space="preserve">DOC++ </w:t>
      </w:r>
      <w:r>
        <w:rPr>
          <w:rFonts w:eastAsia="Bookman-Light"/>
        </w:rPr>
        <w:t>in a similar fashion. The model is the</w:t>
      </w:r>
      <w:r>
        <w:rPr>
          <w:rFonts w:eastAsia="Bookman-Light"/>
          <w:lang w:val="en-AU"/>
        </w:rPr>
        <w:t xml:space="preserve"> </w:t>
      </w:r>
      <w:r>
        <w:rPr>
          <w:rFonts w:eastAsia="Bookman-Light"/>
        </w:rPr>
        <w:t>source code: one view of the model can be compiled; other views are</w:t>
      </w:r>
      <w:r>
        <w:rPr>
          <w:rFonts w:eastAsia="Bookman-Light"/>
          <w:lang w:val="en-AU"/>
        </w:rPr>
        <w:t xml:space="preserve"> </w:t>
      </w:r>
      <w:r>
        <w:rPr>
          <w:rFonts w:eastAsia="Bookman-Light"/>
        </w:rPr>
        <w:t>meant to be printed out or viewed on the Web. Our goal is always to</w:t>
      </w:r>
      <w:r>
        <w:rPr>
          <w:rFonts w:eastAsia="Bookman-Light"/>
          <w:lang w:val="en-AU"/>
        </w:rPr>
        <w:t xml:space="preserve"> </w:t>
      </w:r>
      <w:r>
        <w:rPr>
          <w:rFonts w:eastAsia="Bookman-Light"/>
        </w:rPr>
        <w:t>work on the model</w:t>
      </w:r>
      <w:r>
        <w:rPr>
          <w:rFonts w:eastAsia="Bookman-Light" w:hint="eastAsia"/>
        </w:rPr>
        <w:t>—</w:t>
      </w:r>
      <w:r>
        <w:rPr>
          <w:rFonts w:eastAsia="Bookman-Light"/>
        </w:rPr>
        <w:t>whether the model is the code itself or some other</w:t>
      </w:r>
      <w:r>
        <w:rPr>
          <w:rFonts w:eastAsia="Bookman-Light"/>
          <w:lang w:val="en-AU"/>
        </w:rPr>
        <w:t xml:space="preserve"> </w:t>
      </w:r>
      <w:r>
        <w:rPr>
          <w:rFonts w:eastAsia="Bookman-Light"/>
        </w:rPr>
        <w:t>document</w:t>
      </w:r>
      <w:r>
        <w:rPr>
          <w:rFonts w:eastAsia="Bookman-Light" w:hint="eastAsia"/>
        </w:rPr>
        <w:t>—</w:t>
      </w:r>
      <w:r>
        <w:rPr>
          <w:rFonts w:eastAsia="Bookman-Light"/>
        </w:rPr>
        <w:t>and have all views updated automatically</w:t>
      </w:r>
    </w:p>
    <w:p w:rsidR="001C3614" w:rsidRPr="00D6533A" w:rsidRDefault="00D6533A" w:rsidP="00C7054D">
      <w:pPr>
        <w:pStyle w:val="Heading2"/>
        <w:rPr>
          <w:rFonts w:eastAsia="Bookman-Light"/>
        </w:rPr>
      </w:pPr>
      <w:r w:rsidRPr="00D6533A">
        <w:rPr>
          <w:rFonts w:eastAsiaTheme="minorHAnsi"/>
          <w:u w:val="single"/>
        </w:rPr>
        <w:t>Gently</w:t>
      </w:r>
      <w:r w:rsidRPr="00D6533A">
        <w:rPr>
          <w:rFonts w:eastAsiaTheme="minorHAnsi"/>
        </w:rPr>
        <w:t xml:space="preserve"> Exceed Your Users’ Expectations</w:t>
      </w:r>
    </w:p>
    <w:p w:rsidR="001C3614" w:rsidRDefault="001C3614" w:rsidP="00C7054D">
      <w:pPr>
        <w:pStyle w:val="Body"/>
        <w:rPr>
          <w:rFonts w:eastAsia="Bookman-Light"/>
        </w:rPr>
      </w:pPr>
      <w:r>
        <w:rPr>
          <w:rFonts w:eastAsia="Bookman-Light"/>
        </w:rPr>
        <w:t>The success of a project is measured by how well it meets the</w:t>
      </w:r>
      <w:r>
        <w:rPr>
          <w:rFonts w:eastAsia="Bookman-Light"/>
          <w:lang w:val="en-AU"/>
        </w:rPr>
        <w:t xml:space="preserve"> </w:t>
      </w:r>
      <w:r>
        <w:rPr>
          <w:rFonts w:ascii="Bookman-LightItalic" w:eastAsia="Bookman-Light" w:hAnsi="Bookman-LightItalic" w:cs="Bookman-LightItalic"/>
          <w:i/>
          <w:iCs/>
        </w:rPr>
        <w:t xml:space="preserve">expectations </w:t>
      </w:r>
      <w:r>
        <w:rPr>
          <w:rFonts w:eastAsia="Bookman-Light"/>
        </w:rPr>
        <w:t>of its users. A project that falls below their expectations</w:t>
      </w:r>
      <w:r>
        <w:rPr>
          <w:rFonts w:eastAsia="Bookman-Light"/>
          <w:lang w:val="en-AU"/>
        </w:rPr>
        <w:t xml:space="preserve"> </w:t>
      </w:r>
      <w:r>
        <w:rPr>
          <w:rFonts w:eastAsia="Bookman-Light"/>
        </w:rPr>
        <w:t>is deemed a failure, no matter how good the deliverable is in absolute</w:t>
      </w:r>
      <w:r>
        <w:rPr>
          <w:rFonts w:eastAsia="Bookman-Light"/>
          <w:lang w:val="en-AU"/>
        </w:rPr>
        <w:t xml:space="preserve"> </w:t>
      </w:r>
      <w:r>
        <w:rPr>
          <w:rFonts w:eastAsia="Bookman-Light"/>
        </w:rPr>
        <w:t>terms.</w:t>
      </w:r>
    </w:p>
    <w:p w:rsidR="00D6533A" w:rsidRDefault="00D6533A" w:rsidP="00C7054D">
      <w:pPr>
        <w:pStyle w:val="Heading3"/>
        <w:rPr>
          <w:rFonts w:eastAsia="Bookman-Light"/>
        </w:rPr>
      </w:pPr>
      <w:r>
        <w:rPr>
          <w:rFonts w:eastAsia="Bookman-Light"/>
        </w:rPr>
        <w:lastRenderedPageBreak/>
        <w:t>Communicate and Manage Expectations</w:t>
      </w:r>
    </w:p>
    <w:p w:rsidR="00D6533A" w:rsidRDefault="00D6533A" w:rsidP="00C7054D">
      <w:pPr>
        <w:pStyle w:val="Body"/>
        <w:rPr>
          <w:rFonts w:eastAsia="Bookman-Light"/>
        </w:rPr>
      </w:pPr>
      <w:r>
        <w:rPr>
          <w:rFonts w:eastAsia="Bookman-Light"/>
        </w:rPr>
        <w:t>As your understanding of their needs develops, you’ll find areas where</w:t>
      </w:r>
      <w:r>
        <w:rPr>
          <w:rFonts w:eastAsia="Bookman-Light"/>
          <w:lang w:val="en-AU"/>
        </w:rPr>
        <w:t xml:space="preserve"> </w:t>
      </w:r>
      <w:r>
        <w:rPr>
          <w:rFonts w:eastAsia="Bookman-Light"/>
        </w:rPr>
        <w:t>their expectations cannot be met, or where their expectations are perhaps</w:t>
      </w:r>
      <w:r>
        <w:rPr>
          <w:rFonts w:eastAsia="Bookman-Light"/>
          <w:lang w:val="en-AU"/>
        </w:rPr>
        <w:t xml:space="preserve"> </w:t>
      </w:r>
      <w:r>
        <w:rPr>
          <w:rFonts w:eastAsia="Bookman-Light"/>
        </w:rPr>
        <w:t>too conservative. Part of your role is to communicate this. Work</w:t>
      </w:r>
      <w:r>
        <w:rPr>
          <w:rFonts w:eastAsia="Bookman-Light"/>
          <w:lang w:val="en-AU"/>
        </w:rPr>
        <w:t xml:space="preserve"> </w:t>
      </w:r>
      <w:r>
        <w:rPr>
          <w:rFonts w:eastAsia="Bookman-Light"/>
        </w:rPr>
        <w:t>with your users so that their understanding of what you</w:t>
      </w:r>
      <w:r>
        <w:rPr>
          <w:rFonts w:eastAsia="Bookman-Light"/>
          <w:lang w:val="en-AU"/>
        </w:rPr>
        <w:t>’</w:t>
      </w:r>
      <w:proofErr w:type="spellStart"/>
      <w:r>
        <w:rPr>
          <w:rFonts w:eastAsia="Bookman-Light"/>
        </w:rPr>
        <w:t>ll</w:t>
      </w:r>
      <w:proofErr w:type="spellEnd"/>
      <w:r>
        <w:rPr>
          <w:rFonts w:eastAsia="Bookman-Light"/>
        </w:rPr>
        <w:t xml:space="preserve"> be delivering</w:t>
      </w:r>
      <w:r>
        <w:rPr>
          <w:rFonts w:eastAsia="Bookman-Light"/>
          <w:lang w:val="en-AU"/>
        </w:rPr>
        <w:t xml:space="preserve"> </w:t>
      </w:r>
      <w:r>
        <w:rPr>
          <w:rFonts w:eastAsia="Bookman-Light"/>
        </w:rPr>
        <w:t>is accurate. And do this throughout the development process.</w:t>
      </w:r>
      <w:r>
        <w:rPr>
          <w:rFonts w:eastAsia="Bookman-Light"/>
          <w:lang w:val="en-AU"/>
        </w:rPr>
        <w:t xml:space="preserve"> </w:t>
      </w:r>
      <w:r>
        <w:rPr>
          <w:rFonts w:eastAsia="Bookman-Light"/>
        </w:rPr>
        <w:t>Never lose sight of the business problems your application is intended</w:t>
      </w:r>
      <w:r>
        <w:rPr>
          <w:rFonts w:eastAsia="Bookman-Light"/>
          <w:lang w:val="en-AU"/>
        </w:rPr>
        <w:t xml:space="preserve"> </w:t>
      </w:r>
      <w:r>
        <w:rPr>
          <w:rFonts w:eastAsia="Bookman-Light"/>
        </w:rPr>
        <w:t>to solve.</w:t>
      </w:r>
    </w:p>
    <w:p w:rsidR="007B322B" w:rsidRDefault="007B322B" w:rsidP="00C7054D">
      <w:pPr>
        <w:pStyle w:val="Heading3"/>
        <w:rPr>
          <w:rFonts w:eastAsia="Bookman-Light"/>
        </w:rPr>
      </w:pPr>
      <w:r>
        <w:rPr>
          <w:rFonts w:eastAsia="Bookman-Light"/>
        </w:rPr>
        <w:t>The Extra Mile</w:t>
      </w:r>
    </w:p>
    <w:p w:rsidR="007B322B" w:rsidRDefault="007B322B" w:rsidP="00C7054D">
      <w:pPr>
        <w:pStyle w:val="Body"/>
        <w:rPr>
          <w:rFonts w:eastAsia="Bookman-Light"/>
        </w:rPr>
      </w:pPr>
      <w:r>
        <w:rPr>
          <w:rFonts w:eastAsia="Bookman-Light"/>
        </w:rPr>
        <w:t>Try to surprise your users. Not scare them, mind</w:t>
      </w:r>
      <w:r>
        <w:rPr>
          <w:rFonts w:eastAsia="Bookman-Light"/>
          <w:lang w:val="en-AU"/>
        </w:rPr>
        <w:t xml:space="preserve"> </w:t>
      </w:r>
      <w:r>
        <w:rPr>
          <w:rFonts w:eastAsia="Bookman-Light"/>
        </w:rPr>
        <w:t xml:space="preserve">you, but </w:t>
      </w:r>
      <w:r>
        <w:rPr>
          <w:rFonts w:ascii="Bookman-LightItalic" w:eastAsia="Bookman-Light" w:hAnsi="Bookman-LightItalic" w:cs="Bookman-LightItalic"/>
          <w:i/>
          <w:iCs/>
        </w:rPr>
        <w:t xml:space="preserve">delight </w:t>
      </w:r>
      <w:r>
        <w:rPr>
          <w:rFonts w:eastAsia="Bookman-Light"/>
        </w:rPr>
        <w:t>them.</w:t>
      </w:r>
    </w:p>
    <w:p w:rsidR="007B322B" w:rsidRDefault="007B322B" w:rsidP="00C7054D">
      <w:pPr>
        <w:pStyle w:val="Body"/>
        <w:rPr>
          <w:rFonts w:eastAsia="Bookman-Light"/>
          <w:lang w:val="en-AU"/>
        </w:rPr>
      </w:pPr>
      <w:r>
        <w:rPr>
          <w:rFonts w:eastAsia="Bookman-Light"/>
        </w:rPr>
        <w:t>Give them that little bit more than they were expecting. The extra bit of</w:t>
      </w:r>
      <w:r>
        <w:rPr>
          <w:rFonts w:eastAsia="Bookman-Light"/>
          <w:lang w:val="en-AU"/>
        </w:rPr>
        <w:t xml:space="preserve"> </w:t>
      </w:r>
      <w:r>
        <w:rPr>
          <w:rFonts w:eastAsia="Bookman-Light"/>
        </w:rPr>
        <w:t>effort it requires to add some user-oriented feature to the system will</w:t>
      </w:r>
      <w:r>
        <w:rPr>
          <w:rFonts w:eastAsia="Bookman-Light"/>
          <w:lang w:val="en-AU"/>
        </w:rPr>
        <w:t xml:space="preserve"> </w:t>
      </w:r>
      <w:r>
        <w:rPr>
          <w:rFonts w:eastAsia="Bookman-Light"/>
        </w:rPr>
        <w:t>pay for itself time and time again in goodwill.</w:t>
      </w:r>
      <w:r>
        <w:rPr>
          <w:rFonts w:eastAsia="Bookman-Light"/>
          <w:lang w:val="en-AU"/>
        </w:rPr>
        <w:t xml:space="preserve"> </w:t>
      </w:r>
    </w:p>
    <w:p w:rsidR="007B322B" w:rsidRDefault="007B322B" w:rsidP="00C7054D">
      <w:pPr>
        <w:pStyle w:val="Body"/>
        <w:rPr>
          <w:rFonts w:eastAsia="Bookman-Light"/>
        </w:rPr>
      </w:pPr>
      <w:r>
        <w:rPr>
          <w:rFonts w:eastAsia="Bookman-Light"/>
        </w:rPr>
        <w:t>Listen to your users as the project progresses for clues about what</w:t>
      </w:r>
      <w:r>
        <w:rPr>
          <w:rFonts w:eastAsia="Bookman-Light"/>
          <w:lang w:val="en-AU"/>
        </w:rPr>
        <w:t xml:space="preserve"> </w:t>
      </w:r>
      <w:r>
        <w:rPr>
          <w:rFonts w:eastAsia="Bookman-Light"/>
        </w:rPr>
        <w:t>features would really delight them.</w:t>
      </w:r>
      <w:r w:rsidR="00E31403" w:rsidRPr="00E31403">
        <w:rPr>
          <w:rFonts w:eastAsia="Bookman-Light"/>
          <w:lang w:val="en-AU"/>
        </w:rPr>
        <w:t xml:space="preserve"> </w:t>
      </w:r>
      <w:r w:rsidR="00E31403" w:rsidRPr="00E31403">
        <w:rPr>
          <w:rFonts w:eastAsia="Bookman-Light"/>
        </w:rPr>
        <w:t>Just remember not to over complicate or break the system adding</w:t>
      </w:r>
      <w:r w:rsidR="00E31403">
        <w:rPr>
          <w:rFonts w:eastAsia="Bookman-Light"/>
          <w:lang w:val="en-AU"/>
        </w:rPr>
        <w:t xml:space="preserve"> </w:t>
      </w:r>
      <w:r w:rsidR="00E31403" w:rsidRPr="00E31403">
        <w:rPr>
          <w:rFonts w:eastAsia="Bookman-Light"/>
        </w:rPr>
        <w:t>these new features.</w:t>
      </w:r>
    </w:p>
    <w:p w:rsidR="00BC40AD" w:rsidRDefault="00BC40AD" w:rsidP="00C7054D">
      <w:pPr>
        <w:pStyle w:val="Heading2"/>
        <w:rPr>
          <w:rFonts w:eastAsia="Bookman-Light"/>
          <w:lang w:val="en-AU"/>
        </w:rPr>
      </w:pPr>
      <w:r>
        <w:rPr>
          <w:rFonts w:eastAsia="Bookman-Light"/>
          <w:lang w:val="en-AU"/>
        </w:rPr>
        <w:t>Change Requests</w:t>
      </w:r>
    </w:p>
    <w:p w:rsidR="00BC40AD" w:rsidRDefault="00BC40AD" w:rsidP="00C7054D">
      <w:pPr>
        <w:pStyle w:val="Body"/>
        <w:rPr>
          <w:rFonts w:eastAsiaTheme="minorHAnsi"/>
          <w:lang w:val="en-AU"/>
        </w:rPr>
      </w:pPr>
      <w:r>
        <w:rPr>
          <w:rFonts w:eastAsiaTheme="minorHAnsi"/>
        </w:rPr>
        <w:t>Make sure everyone knows the cost of requirements changes</w:t>
      </w:r>
      <w:r>
        <w:rPr>
          <w:rFonts w:eastAsiaTheme="minorHAnsi"/>
          <w:lang w:val="en-AU"/>
        </w:rPr>
        <w:t>, including time and cost of the product.</w:t>
      </w:r>
    </w:p>
    <w:p w:rsidR="00BC40AD" w:rsidRDefault="00BC40AD" w:rsidP="00C7054D">
      <w:pPr>
        <w:pStyle w:val="Body"/>
        <w:rPr>
          <w:rFonts w:eastAsiaTheme="minorHAnsi"/>
          <w:lang w:val="en-AU"/>
        </w:rPr>
      </w:pPr>
      <w:r>
        <w:rPr>
          <w:rFonts w:eastAsiaTheme="minorHAnsi"/>
          <w:lang w:val="en-AU"/>
        </w:rPr>
        <w:t xml:space="preserve">Set up a system where change requests can be submitted and reviewed at specific points. Don’t allow the requirements to keep changing on the go – separate the base requirements from the change requests so that you can control the scope and schedule of the project. </w:t>
      </w:r>
    </w:p>
    <w:p w:rsidR="00BC40AD" w:rsidRDefault="00BC40AD" w:rsidP="00C7054D">
      <w:pPr>
        <w:pStyle w:val="Body"/>
        <w:rPr>
          <w:rFonts w:eastAsiaTheme="minorHAnsi"/>
          <w:lang w:val="en-AU"/>
        </w:rPr>
      </w:pPr>
      <w:r>
        <w:rPr>
          <w:rFonts w:eastAsiaTheme="minorHAnsi"/>
          <w:lang w:val="en-AU"/>
        </w:rPr>
        <w:t>Agile programing, deliverable sprints and customer involvement can help identify changing requirements and accommodate change requests throughout the project.</w:t>
      </w:r>
    </w:p>
    <w:p w:rsidR="00BC40AD" w:rsidRPr="00BC40AD" w:rsidRDefault="00BC40AD" w:rsidP="00C7054D">
      <w:pPr>
        <w:pStyle w:val="Body"/>
        <w:rPr>
          <w:rFonts w:eastAsiaTheme="minorHAnsi"/>
          <w:lang w:val="en-AU"/>
        </w:rPr>
      </w:pPr>
    </w:p>
    <w:p w:rsidR="007B322B" w:rsidRPr="007B322B" w:rsidRDefault="007B322B" w:rsidP="00C7054D">
      <w:pPr>
        <w:pStyle w:val="Body"/>
        <w:rPr>
          <w:rFonts w:eastAsia="Bookman-Light"/>
        </w:rPr>
      </w:pPr>
    </w:p>
    <w:p w:rsidR="000869BB" w:rsidRDefault="000869BB" w:rsidP="000869BB">
      <w:pPr>
        <w:pStyle w:val="Heading1"/>
      </w:pPr>
      <w:r>
        <w:lastRenderedPageBreak/>
        <w:t>Programing Resources</w:t>
      </w:r>
    </w:p>
    <w:p w:rsidR="003B797F" w:rsidRDefault="003B797F" w:rsidP="000869BB">
      <w:pPr>
        <w:pStyle w:val="Heading2"/>
        <w:rPr>
          <w:lang w:val="en-AU"/>
        </w:rPr>
      </w:pPr>
      <w:r>
        <w:rPr>
          <w:lang w:val="en-AU"/>
        </w:rPr>
        <w:t>How to Learn Effectively</w:t>
      </w:r>
    </w:p>
    <w:p w:rsidR="003B797F" w:rsidRPr="003200AE" w:rsidRDefault="003B797F" w:rsidP="007B5E8A">
      <w:pPr>
        <w:pStyle w:val="Body"/>
        <w:numPr>
          <w:ilvl w:val="0"/>
          <w:numId w:val="7"/>
        </w:numPr>
      </w:pPr>
      <w:r>
        <w:rPr>
          <w:lang w:val="en-AU"/>
        </w:rPr>
        <w:t>Plan exactly what you want to learn. In practical terms: no learn language x but instead: I want to be able to build a specific x function/program with this language/technology.</w:t>
      </w:r>
    </w:p>
    <w:p w:rsidR="003200AE" w:rsidRPr="00BF6B1C" w:rsidRDefault="003200AE" w:rsidP="007B5E8A">
      <w:pPr>
        <w:pStyle w:val="Body"/>
        <w:numPr>
          <w:ilvl w:val="0"/>
          <w:numId w:val="7"/>
        </w:numPr>
      </w:pPr>
      <w:r>
        <w:rPr>
          <w:lang w:val="en-AU"/>
        </w:rPr>
        <w:t>If you want to learn fast - don’t learn more than one thing at a time. Don’t learn a new domain while learning a new language and vice versa.</w:t>
      </w:r>
    </w:p>
    <w:p w:rsidR="00BF6B1C" w:rsidRPr="00BF6B1C" w:rsidRDefault="00BF6B1C" w:rsidP="007B5E8A">
      <w:pPr>
        <w:pStyle w:val="Body"/>
        <w:numPr>
          <w:ilvl w:val="0"/>
          <w:numId w:val="7"/>
        </w:numPr>
      </w:pPr>
      <w:r>
        <w:rPr>
          <w:lang w:val="en-AU"/>
        </w:rPr>
        <w:t xml:space="preserve">Divide into small bites: </w:t>
      </w:r>
    </w:p>
    <w:p w:rsidR="00BF6B1C" w:rsidRPr="00BF6B1C" w:rsidRDefault="00BF6B1C" w:rsidP="007B5E8A">
      <w:pPr>
        <w:pStyle w:val="Body"/>
        <w:numPr>
          <w:ilvl w:val="1"/>
          <w:numId w:val="7"/>
        </w:numPr>
      </w:pPr>
      <w:r>
        <w:rPr>
          <w:lang w:val="en-AU"/>
        </w:rPr>
        <w:t>I want to display ‘Hello World’ screen</w:t>
      </w:r>
    </w:p>
    <w:p w:rsidR="00BF6B1C" w:rsidRPr="00BF6B1C" w:rsidRDefault="00BF6B1C" w:rsidP="007B5E8A">
      <w:pPr>
        <w:pStyle w:val="Body"/>
        <w:numPr>
          <w:ilvl w:val="1"/>
          <w:numId w:val="7"/>
        </w:numPr>
      </w:pPr>
      <w:r>
        <w:rPr>
          <w:lang w:val="en-AU"/>
        </w:rPr>
        <w:t>I want to add a button that does x</w:t>
      </w:r>
    </w:p>
    <w:p w:rsidR="00BF6B1C" w:rsidRPr="003200AE" w:rsidRDefault="00BF6B1C" w:rsidP="007B5E8A">
      <w:pPr>
        <w:pStyle w:val="Body"/>
        <w:numPr>
          <w:ilvl w:val="1"/>
          <w:numId w:val="7"/>
        </w:numPr>
      </w:pPr>
      <w:r>
        <w:rPr>
          <w:lang w:val="en-AU"/>
        </w:rPr>
        <w:t>And so on.</w:t>
      </w:r>
    </w:p>
    <w:p w:rsidR="003200AE" w:rsidRPr="003B797F" w:rsidRDefault="003200AE" w:rsidP="007B5E8A">
      <w:pPr>
        <w:pStyle w:val="Body"/>
        <w:numPr>
          <w:ilvl w:val="0"/>
          <w:numId w:val="7"/>
        </w:numPr>
      </w:pPr>
    </w:p>
    <w:p w:rsidR="003B797F" w:rsidRDefault="003B797F" w:rsidP="003B797F">
      <w:pPr>
        <w:pStyle w:val="Body"/>
      </w:pPr>
    </w:p>
    <w:p w:rsidR="003B797F" w:rsidRDefault="003B797F" w:rsidP="007B5E8A">
      <w:pPr>
        <w:pStyle w:val="Body"/>
        <w:numPr>
          <w:ilvl w:val="0"/>
          <w:numId w:val="4"/>
        </w:numPr>
        <w:rPr>
          <w:lang w:val="en-AU"/>
        </w:rPr>
      </w:pPr>
      <w:r>
        <w:rPr>
          <w:lang w:val="en-AU"/>
        </w:rPr>
        <w:t>Don’t read books cover to cover – read only the parts that are relevant to the task at hand and ignore the rest.</w:t>
      </w:r>
    </w:p>
    <w:p w:rsidR="00780CAE" w:rsidRPr="003B797F" w:rsidRDefault="00780CAE" w:rsidP="007B5E8A">
      <w:pPr>
        <w:pStyle w:val="Body"/>
        <w:numPr>
          <w:ilvl w:val="0"/>
          <w:numId w:val="4"/>
        </w:numPr>
        <w:rPr>
          <w:lang w:val="en-AU"/>
        </w:rPr>
      </w:pPr>
      <w:r>
        <w:rPr>
          <w:lang w:val="en-AU"/>
        </w:rPr>
        <w:t>Learn by solving problems not by passively reading/watching tutorials. Constantly seek new challenges for your current level of experience.</w:t>
      </w:r>
    </w:p>
    <w:p w:rsidR="00CC58EB" w:rsidRDefault="00CC58EB" w:rsidP="000869BB">
      <w:pPr>
        <w:pStyle w:val="Heading2"/>
        <w:rPr>
          <w:lang w:val="en-AU"/>
        </w:rPr>
      </w:pPr>
      <w:r>
        <w:rPr>
          <w:lang w:val="en-AU"/>
        </w:rPr>
        <w:t>Refactoring</w:t>
      </w:r>
    </w:p>
    <w:p w:rsidR="00A42DEB" w:rsidRPr="00A42DEB" w:rsidRDefault="009770AC" w:rsidP="00A42DEB">
      <w:pPr>
        <w:pStyle w:val="Body"/>
        <w:rPr>
          <w:lang w:val="en-AU"/>
        </w:rPr>
      </w:pPr>
      <w:hyperlink r:id="rId13" w:history="1">
        <w:r w:rsidR="00A42DEB" w:rsidRPr="00037A9A">
          <w:rPr>
            <w:rStyle w:val="Hyperlink"/>
            <w:lang w:val="en-AU"/>
          </w:rPr>
          <w:t>https://www.youtube.com/watch?v=0rsilnpU1DU&amp;t=13s</w:t>
        </w:r>
      </w:hyperlink>
      <w:r w:rsidR="00A42DEB">
        <w:rPr>
          <w:lang w:val="en-AU"/>
        </w:rPr>
        <w:t xml:space="preserve"> </w:t>
      </w:r>
    </w:p>
    <w:p w:rsidR="00683CA9" w:rsidRDefault="00683CA9" w:rsidP="00683CA9">
      <w:pPr>
        <w:pStyle w:val="Heading3"/>
        <w:rPr>
          <w:lang w:val="en-AU"/>
        </w:rPr>
      </w:pPr>
      <w:r>
        <w:rPr>
          <w:lang w:val="en-AU"/>
        </w:rPr>
        <w:t>Explicit Instead of Implicit</w:t>
      </w:r>
    </w:p>
    <w:p w:rsidR="00683CA9" w:rsidRPr="00683CA9" w:rsidRDefault="00683CA9" w:rsidP="00683CA9">
      <w:pPr>
        <w:pStyle w:val="Body"/>
        <w:rPr>
          <w:lang w:val="en-AU"/>
        </w:rPr>
      </w:pPr>
      <w:r>
        <w:rPr>
          <w:lang w:val="en-AU"/>
        </w:rPr>
        <w:t>Try to make anything that is implicit in your code such as anything that you need to have additional knowledge to understand or something that you’ll need to ask a team mate and try making it explicit.</w:t>
      </w:r>
    </w:p>
    <w:p w:rsidR="00683CA9" w:rsidRDefault="00683CA9" w:rsidP="00683CA9">
      <w:pPr>
        <w:pStyle w:val="Heading3"/>
      </w:pPr>
      <w:r>
        <w:rPr>
          <w:lang w:val="en-AU"/>
        </w:rPr>
        <w:t>Extract Compound Conditions to Private Methods</w:t>
      </w:r>
    </w:p>
    <w:p w:rsidR="00CC58EB" w:rsidRPr="00CC58EB" w:rsidRDefault="00CC58EB" w:rsidP="00CC58EB">
      <w:pPr>
        <w:pStyle w:val="Body"/>
        <w:rPr>
          <w:lang w:val="en-AU"/>
        </w:rPr>
      </w:pPr>
      <w:r w:rsidRPr="00CC58EB">
        <w:rPr>
          <w:lang w:val="en-AU"/>
        </w:rPr>
        <w:t>Extract compound conditions and create a functions from them.</w:t>
      </w:r>
      <w:r w:rsidRPr="00CC58EB">
        <w:rPr>
          <w:lang w:val="en-AU"/>
        </w:rPr>
        <w:br/>
        <w:t>This make the code more readable and makes explicit what was previous explicit. Example</w:t>
      </w:r>
      <w:proofErr w:type="gramStart"/>
      <w:r w:rsidRPr="00CC58EB">
        <w:rPr>
          <w:lang w:val="en-AU"/>
        </w:rPr>
        <w:t>:</w:t>
      </w:r>
      <w:proofErr w:type="gramEnd"/>
      <w:r w:rsidRPr="00CC58EB">
        <w:rPr>
          <w:lang w:val="en-AU"/>
        </w:rPr>
        <w:br/>
        <w:t>Before:</w:t>
      </w:r>
    </w:p>
    <w:p w:rsidR="00995A22" w:rsidRDefault="00995A22" w:rsidP="00995A22">
      <w:pPr>
        <w:pStyle w:val="Code"/>
        <w:ind w:left="1531"/>
      </w:pPr>
      <w:r>
        <w:rPr>
          <w:rStyle w:val="Strong"/>
          <w:rFonts w:ascii="Helvetica" w:hAnsi="Helvetica"/>
          <w:color w:val="222222"/>
          <w:sz w:val="21"/>
          <w:szCs w:val="21"/>
        </w:rPr>
        <w:t>Before</w:t>
      </w:r>
      <w:r>
        <w:t>:</w:t>
      </w:r>
    </w:p>
    <w:p w:rsidR="00995A22" w:rsidRDefault="00995A22" w:rsidP="00995A22">
      <w:pPr>
        <w:pStyle w:val="Code"/>
        <w:ind w:left="1531"/>
        <w:rPr>
          <w:rStyle w:val="HTMLCode"/>
          <w:rFonts w:ascii="Consolas" w:hAnsi="Consolas" w:cs="Consolas"/>
          <w:color w:val="333333"/>
          <w:sz w:val="21"/>
          <w:szCs w:val="21"/>
          <w:shd w:val="clear" w:color="auto" w:fill="F8F8F8"/>
        </w:rPr>
      </w:pPr>
      <w:proofErr w:type="gramStart"/>
      <w:r>
        <w:rPr>
          <w:rStyle w:val="hljs-keyword"/>
          <w:rFonts w:ascii="Consolas" w:hAnsi="Consolas" w:cs="Consolas"/>
          <w:b/>
          <w:bCs/>
          <w:color w:val="333333"/>
          <w:sz w:val="21"/>
          <w:szCs w:val="21"/>
          <w:shd w:val="clear" w:color="auto" w:fill="F8F8F8"/>
        </w:rPr>
        <w:t>if</w:t>
      </w:r>
      <w:proofErr w:type="gramEnd"/>
      <w:r>
        <w:rPr>
          <w:rStyle w:val="HTMLCode"/>
          <w:rFonts w:ascii="Consolas" w:hAnsi="Consolas" w:cs="Consolas"/>
          <w:color w:val="333333"/>
          <w:sz w:val="21"/>
          <w:szCs w:val="21"/>
          <w:shd w:val="clear" w:color="auto" w:fill="F8F8F8"/>
        </w:rPr>
        <w:t xml:space="preserve"> </w:t>
      </w:r>
      <w:proofErr w:type="spellStart"/>
      <w:r>
        <w:rPr>
          <w:rStyle w:val="HTMLCode"/>
          <w:rFonts w:ascii="Consolas" w:hAnsi="Consolas" w:cs="Consolas"/>
          <w:color w:val="333333"/>
          <w:sz w:val="21"/>
          <w:szCs w:val="21"/>
          <w:shd w:val="clear" w:color="auto" w:fill="F8F8F8"/>
        </w:rPr>
        <w:t>user_created_account_today</w:t>
      </w:r>
      <w:proofErr w:type="spellEnd"/>
      <w:r>
        <w:rPr>
          <w:rStyle w:val="HTMLCode"/>
          <w:rFonts w:ascii="Consolas" w:hAnsi="Consolas" w:cs="Consolas"/>
          <w:color w:val="333333"/>
          <w:sz w:val="21"/>
          <w:szCs w:val="21"/>
          <w:shd w:val="clear" w:color="auto" w:fill="F8F8F8"/>
        </w:rPr>
        <w:t xml:space="preserve">? &amp;&amp; </w:t>
      </w:r>
      <w:proofErr w:type="spellStart"/>
      <w:r>
        <w:rPr>
          <w:rStyle w:val="HTMLCode"/>
          <w:rFonts w:ascii="Consolas" w:hAnsi="Consolas" w:cs="Consolas"/>
          <w:color w:val="333333"/>
          <w:sz w:val="21"/>
          <w:szCs w:val="21"/>
          <w:shd w:val="clear" w:color="auto" w:fill="F8F8F8"/>
        </w:rPr>
        <w:t>user_has_unconfirmed_email</w:t>
      </w:r>
      <w:proofErr w:type="spellEnd"/>
      <w:r>
        <w:rPr>
          <w:rStyle w:val="HTMLCode"/>
          <w:rFonts w:ascii="Consolas" w:hAnsi="Consolas" w:cs="Consolas"/>
          <w:color w:val="333333"/>
          <w:sz w:val="21"/>
          <w:szCs w:val="21"/>
          <w:shd w:val="clear" w:color="auto" w:fill="F8F8F8"/>
        </w:rPr>
        <w:t>?</w:t>
      </w:r>
    </w:p>
    <w:p w:rsidR="00995A22" w:rsidRDefault="00995A22" w:rsidP="00995A22">
      <w:pPr>
        <w:pStyle w:val="Code"/>
        <w:ind w:left="1531"/>
        <w:rPr>
          <w:rStyle w:val="HTMLCode"/>
          <w:rFonts w:ascii="Consolas" w:hAnsi="Consolas" w:cs="Consolas"/>
          <w:color w:val="333333"/>
          <w:sz w:val="21"/>
          <w:szCs w:val="21"/>
          <w:shd w:val="clear" w:color="auto" w:fill="F8F8F8"/>
        </w:rPr>
      </w:pPr>
      <w:r>
        <w:rPr>
          <w:rStyle w:val="HTMLCode"/>
          <w:rFonts w:ascii="Consolas" w:hAnsi="Consolas" w:cs="Consolas"/>
          <w:color w:val="333333"/>
          <w:sz w:val="21"/>
          <w:szCs w:val="21"/>
          <w:shd w:val="clear" w:color="auto" w:fill="F8F8F8"/>
        </w:rPr>
        <w:t xml:space="preserve">  </w:t>
      </w:r>
      <w:proofErr w:type="spellStart"/>
      <w:r>
        <w:rPr>
          <w:rStyle w:val="HTMLCode"/>
          <w:rFonts w:ascii="Consolas" w:hAnsi="Consolas" w:cs="Consolas"/>
          <w:color w:val="333333"/>
          <w:sz w:val="21"/>
          <w:szCs w:val="21"/>
          <w:shd w:val="clear" w:color="auto" w:fill="F8F8F8"/>
        </w:rPr>
        <w:t>prevent_user_from_posting</w:t>
      </w:r>
      <w:proofErr w:type="spellEnd"/>
    </w:p>
    <w:p w:rsidR="00995A22" w:rsidRDefault="00995A22" w:rsidP="00995A22">
      <w:pPr>
        <w:pStyle w:val="Code"/>
        <w:ind w:left="1531"/>
        <w:rPr>
          <w:rStyle w:val="HTMLCode"/>
          <w:rFonts w:ascii="Consolas" w:hAnsi="Consolas" w:cs="Consolas"/>
          <w:color w:val="333333"/>
          <w:sz w:val="21"/>
          <w:szCs w:val="21"/>
          <w:shd w:val="clear" w:color="auto" w:fill="F8F8F8"/>
        </w:rPr>
      </w:pPr>
      <w:proofErr w:type="gramStart"/>
      <w:r>
        <w:rPr>
          <w:rStyle w:val="hljs-keyword"/>
          <w:rFonts w:ascii="Consolas" w:hAnsi="Consolas" w:cs="Consolas"/>
          <w:b/>
          <w:bCs/>
          <w:color w:val="333333"/>
          <w:sz w:val="21"/>
          <w:szCs w:val="21"/>
          <w:shd w:val="clear" w:color="auto" w:fill="F8F8F8"/>
        </w:rPr>
        <w:t>end</w:t>
      </w:r>
      <w:proofErr w:type="gramEnd"/>
    </w:p>
    <w:p w:rsidR="00995A22" w:rsidRDefault="00995A22" w:rsidP="00995A22">
      <w:pPr>
        <w:pStyle w:val="Code"/>
        <w:ind w:left="1531"/>
      </w:pPr>
      <w:r>
        <w:rPr>
          <w:rStyle w:val="Strong"/>
          <w:rFonts w:ascii="Helvetica" w:hAnsi="Helvetica"/>
          <w:color w:val="222222"/>
          <w:sz w:val="21"/>
          <w:szCs w:val="21"/>
        </w:rPr>
        <w:t>After</w:t>
      </w:r>
      <w:r>
        <w:t>:</w:t>
      </w:r>
    </w:p>
    <w:p w:rsidR="00995A22" w:rsidRDefault="00995A22" w:rsidP="00995A22">
      <w:pPr>
        <w:pStyle w:val="Code"/>
        <w:ind w:left="1531"/>
        <w:rPr>
          <w:rStyle w:val="HTMLCode"/>
          <w:rFonts w:ascii="Consolas" w:hAnsi="Consolas" w:cs="Consolas"/>
          <w:color w:val="333333"/>
          <w:sz w:val="21"/>
          <w:szCs w:val="21"/>
          <w:shd w:val="clear" w:color="auto" w:fill="F8F8F8"/>
        </w:rPr>
      </w:pPr>
      <w:proofErr w:type="gramStart"/>
      <w:r>
        <w:rPr>
          <w:rStyle w:val="hljs-keyword"/>
          <w:rFonts w:ascii="Consolas" w:hAnsi="Consolas" w:cs="Consolas"/>
          <w:b/>
          <w:bCs/>
          <w:color w:val="333333"/>
          <w:sz w:val="21"/>
          <w:szCs w:val="21"/>
          <w:shd w:val="clear" w:color="auto" w:fill="F8F8F8"/>
        </w:rPr>
        <w:lastRenderedPageBreak/>
        <w:t>if</w:t>
      </w:r>
      <w:proofErr w:type="gramEnd"/>
      <w:r>
        <w:rPr>
          <w:rStyle w:val="HTMLCode"/>
          <w:rFonts w:ascii="Consolas" w:hAnsi="Consolas" w:cs="Consolas"/>
          <w:color w:val="333333"/>
          <w:sz w:val="21"/>
          <w:szCs w:val="21"/>
          <w:shd w:val="clear" w:color="auto" w:fill="F8F8F8"/>
        </w:rPr>
        <w:t xml:space="preserve"> </w:t>
      </w:r>
      <w:proofErr w:type="spellStart"/>
      <w:r>
        <w:rPr>
          <w:rStyle w:val="HTMLCode"/>
          <w:rFonts w:ascii="Consolas" w:hAnsi="Consolas" w:cs="Consolas"/>
          <w:color w:val="333333"/>
          <w:sz w:val="21"/>
          <w:szCs w:val="21"/>
          <w:shd w:val="clear" w:color="auto" w:fill="F8F8F8"/>
        </w:rPr>
        <w:t>user_has_high_spam_risk</w:t>
      </w:r>
      <w:proofErr w:type="spellEnd"/>
      <w:r>
        <w:rPr>
          <w:rStyle w:val="HTMLCode"/>
          <w:rFonts w:ascii="Consolas" w:hAnsi="Consolas" w:cs="Consolas"/>
          <w:color w:val="333333"/>
          <w:sz w:val="21"/>
          <w:szCs w:val="21"/>
          <w:shd w:val="clear" w:color="auto" w:fill="F8F8F8"/>
        </w:rPr>
        <w:t>?</w:t>
      </w:r>
    </w:p>
    <w:p w:rsidR="00995A22" w:rsidRDefault="00995A22" w:rsidP="00995A22">
      <w:pPr>
        <w:pStyle w:val="Code"/>
        <w:ind w:left="1531"/>
        <w:rPr>
          <w:rStyle w:val="HTMLCode"/>
          <w:rFonts w:ascii="Consolas" w:hAnsi="Consolas" w:cs="Consolas"/>
          <w:color w:val="333333"/>
          <w:sz w:val="21"/>
          <w:szCs w:val="21"/>
          <w:shd w:val="clear" w:color="auto" w:fill="F8F8F8"/>
        </w:rPr>
      </w:pPr>
      <w:r>
        <w:rPr>
          <w:rStyle w:val="HTMLCode"/>
          <w:rFonts w:ascii="Consolas" w:hAnsi="Consolas" w:cs="Consolas"/>
          <w:color w:val="333333"/>
          <w:sz w:val="21"/>
          <w:szCs w:val="21"/>
          <w:shd w:val="clear" w:color="auto" w:fill="F8F8F8"/>
        </w:rPr>
        <w:t xml:space="preserve">  </w:t>
      </w:r>
      <w:proofErr w:type="spellStart"/>
      <w:r>
        <w:rPr>
          <w:rStyle w:val="HTMLCode"/>
          <w:rFonts w:ascii="Consolas" w:hAnsi="Consolas" w:cs="Consolas"/>
          <w:color w:val="333333"/>
          <w:sz w:val="21"/>
          <w:szCs w:val="21"/>
          <w:shd w:val="clear" w:color="auto" w:fill="F8F8F8"/>
        </w:rPr>
        <w:t>prevent_user_from_posting</w:t>
      </w:r>
      <w:proofErr w:type="spellEnd"/>
    </w:p>
    <w:p w:rsidR="00995A22" w:rsidRDefault="00995A22" w:rsidP="00995A22">
      <w:pPr>
        <w:pStyle w:val="Code"/>
        <w:ind w:left="1531"/>
        <w:rPr>
          <w:rStyle w:val="HTMLCode"/>
          <w:rFonts w:ascii="Consolas" w:hAnsi="Consolas" w:cs="Consolas"/>
          <w:color w:val="333333"/>
          <w:sz w:val="21"/>
          <w:szCs w:val="21"/>
          <w:shd w:val="clear" w:color="auto" w:fill="F8F8F8"/>
        </w:rPr>
      </w:pPr>
      <w:proofErr w:type="gramStart"/>
      <w:r>
        <w:rPr>
          <w:rStyle w:val="hljs-keyword"/>
          <w:rFonts w:ascii="Consolas" w:hAnsi="Consolas" w:cs="Consolas"/>
          <w:b/>
          <w:bCs/>
          <w:color w:val="333333"/>
          <w:sz w:val="21"/>
          <w:szCs w:val="21"/>
          <w:shd w:val="clear" w:color="auto" w:fill="F8F8F8"/>
        </w:rPr>
        <w:t>end</w:t>
      </w:r>
      <w:proofErr w:type="gramEnd"/>
    </w:p>
    <w:p w:rsidR="00995A22" w:rsidRDefault="00995A22" w:rsidP="00995A22">
      <w:pPr>
        <w:pStyle w:val="Code"/>
        <w:ind w:left="1531"/>
        <w:rPr>
          <w:rStyle w:val="HTMLCode"/>
          <w:rFonts w:ascii="Consolas" w:hAnsi="Consolas" w:cs="Consolas"/>
          <w:color w:val="333333"/>
          <w:sz w:val="21"/>
          <w:szCs w:val="21"/>
          <w:shd w:val="clear" w:color="auto" w:fill="F8F8F8"/>
        </w:rPr>
      </w:pPr>
    </w:p>
    <w:p w:rsidR="00995A22" w:rsidRDefault="00995A22" w:rsidP="00995A22">
      <w:pPr>
        <w:pStyle w:val="Code"/>
        <w:ind w:left="1531"/>
        <w:rPr>
          <w:rStyle w:val="HTMLCode"/>
          <w:rFonts w:ascii="Consolas" w:hAnsi="Consolas" w:cs="Consolas"/>
          <w:color w:val="333333"/>
          <w:sz w:val="21"/>
          <w:szCs w:val="21"/>
          <w:shd w:val="clear" w:color="auto" w:fill="F8F8F8"/>
        </w:rPr>
      </w:pPr>
      <w:proofErr w:type="gramStart"/>
      <w:r>
        <w:rPr>
          <w:rStyle w:val="HTMLCode"/>
          <w:rFonts w:ascii="Consolas" w:hAnsi="Consolas" w:cs="Consolas"/>
          <w:color w:val="333333"/>
          <w:sz w:val="21"/>
          <w:szCs w:val="21"/>
          <w:shd w:val="clear" w:color="auto" w:fill="F8F8F8"/>
        </w:rPr>
        <w:t>private</w:t>
      </w:r>
      <w:proofErr w:type="gramEnd"/>
    </w:p>
    <w:p w:rsidR="00995A22" w:rsidRDefault="00995A22" w:rsidP="00995A22">
      <w:pPr>
        <w:pStyle w:val="Code"/>
        <w:ind w:left="1531"/>
        <w:rPr>
          <w:rStyle w:val="HTMLCode"/>
          <w:rFonts w:ascii="Consolas" w:hAnsi="Consolas" w:cs="Consolas"/>
          <w:color w:val="333333"/>
          <w:sz w:val="21"/>
          <w:szCs w:val="21"/>
          <w:shd w:val="clear" w:color="auto" w:fill="F8F8F8"/>
        </w:rPr>
      </w:pPr>
    </w:p>
    <w:p w:rsidR="00995A22" w:rsidRDefault="00995A22" w:rsidP="00995A22">
      <w:pPr>
        <w:pStyle w:val="Code"/>
        <w:ind w:left="1531"/>
        <w:rPr>
          <w:rStyle w:val="HTMLCode"/>
          <w:rFonts w:ascii="Consolas" w:hAnsi="Consolas" w:cs="Consolas"/>
          <w:color w:val="333333"/>
          <w:sz w:val="21"/>
          <w:szCs w:val="21"/>
          <w:shd w:val="clear" w:color="auto" w:fill="F8F8F8"/>
        </w:rPr>
      </w:pPr>
      <w:proofErr w:type="spellStart"/>
      <w:proofErr w:type="gramStart"/>
      <w:r>
        <w:rPr>
          <w:rStyle w:val="hljs-keyword"/>
          <w:rFonts w:ascii="Consolas" w:hAnsi="Consolas" w:cs="Consolas"/>
          <w:b/>
          <w:bCs/>
          <w:color w:val="333333"/>
          <w:sz w:val="21"/>
          <w:szCs w:val="21"/>
          <w:shd w:val="clear" w:color="auto" w:fill="F8F8F8"/>
        </w:rPr>
        <w:t>def</w:t>
      </w:r>
      <w:proofErr w:type="spellEnd"/>
      <w:proofErr w:type="gramEnd"/>
      <w:r>
        <w:rPr>
          <w:rStyle w:val="hljs-function"/>
          <w:rFonts w:ascii="Consolas" w:hAnsi="Consolas" w:cs="Consolas"/>
          <w:color w:val="333333"/>
          <w:sz w:val="21"/>
          <w:szCs w:val="21"/>
          <w:shd w:val="clear" w:color="auto" w:fill="F8F8F8"/>
        </w:rPr>
        <w:t xml:space="preserve"> </w:t>
      </w:r>
      <w:proofErr w:type="spellStart"/>
      <w:r>
        <w:rPr>
          <w:rStyle w:val="hljs-title"/>
          <w:rFonts w:ascii="Consolas" w:hAnsi="Consolas" w:cs="Consolas"/>
          <w:b/>
          <w:bCs/>
          <w:color w:val="DD1144"/>
          <w:sz w:val="21"/>
          <w:szCs w:val="21"/>
          <w:shd w:val="clear" w:color="auto" w:fill="F8F8F8"/>
        </w:rPr>
        <w:t>user_has_high_spam_risk</w:t>
      </w:r>
      <w:proofErr w:type="spellEnd"/>
      <w:r>
        <w:rPr>
          <w:rStyle w:val="hljs-title"/>
          <w:rFonts w:ascii="Consolas" w:hAnsi="Consolas" w:cs="Consolas"/>
          <w:b/>
          <w:bCs/>
          <w:color w:val="DD1144"/>
          <w:sz w:val="21"/>
          <w:szCs w:val="21"/>
          <w:shd w:val="clear" w:color="auto" w:fill="F8F8F8"/>
        </w:rPr>
        <w:t>?</w:t>
      </w:r>
    </w:p>
    <w:p w:rsidR="00995A22" w:rsidRDefault="00995A22" w:rsidP="00995A22">
      <w:pPr>
        <w:pStyle w:val="Code"/>
        <w:ind w:left="1531"/>
        <w:rPr>
          <w:rStyle w:val="HTMLCode"/>
          <w:rFonts w:ascii="Consolas" w:hAnsi="Consolas" w:cs="Consolas"/>
          <w:color w:val="333333"/>
          <w:sz w:val="21"/>
          <w:szCs w:val="21"/>
          <w:shd w:val="clear" w:color="auto" w:fill="F8F8F8"/>
        </w:rPr>
      </w:pPr>
      <w:r>
        <w:rPr>
          <w:rStyle w:val="HTMLCode"/>
          <w:rFonts w:ascii="Consolas" w:hAnsi="Consolas" w:cs="Consolas"/>
          <w:color w:val="333333"/>
          <w:sz w:val="21"/>
          <w:szCs w:val="21"/>
          <w:shd w:val="clear" w:color="auto" w:fill="F8F8F8"/>
        </w:rPr>
        <w:t xml:space="preserve">  </w:t>
      </w:r>
      <w:proofErr w:type="spellStart"/>
      <w:r>
        <w:rPr>
          <w:rStyle w:val="HTMLCode"/>
          <w:rFonts w:ascii="Consolas" w:hAnsi="Consolas" w:cs="Consolas"/>
          <w:color w:val="333333"/>
          <w:sz w:val="21"/>
          <w:szCs w:val="21"/>
          <w:shd w:val="clear" w:color="auto" w:fill="F8F8F8"/>
        </w:rPr>
        <w:t>user_created_account_today</w:t>
      </w:r>
      <w:proofErr w:type="spellEnd"/>
      <w:r>
        <w:rPr>
          <w:rStyle w:val="HTMLCode"/>
          <w:rFonts w:ascii="Consolas" w:hAnsi="Consolas" w:cs="Consolas"/>
          <w:color w:val="333333"/>
          <w:sz w:val="21"/>
          <w:szCs w:val="21"/>
          <w:shd w:val="clear" w:color="auto" w:fill="F8F8F8"/>
        </w:rPr>
        <w:t xml:space="preserve">? &amp;&amp; </w:t>
      </w:r>
      <w:proofErr w:type="spellStart"/>
      <w:r>
        <w:rPr>
          <w:rStyle w:val="HTMLCode"/>
          <w:rFonts w:ascii="Consolas" w:hAnsi="Consolas" w:cs="Consolas"/>
          <w:color w:val="333333"/>
          <w:sz w:val="21"/>
          <w:szCs w:val="21"/>
          <w:shd w:val="clear" w:color="auto" w:fill="F8F8F8"/>
        </w:rPr>
        <w:t>user_has_unconfirmed_email</w:t>
      </w:r>
      <w:proofErr w:type="spellEnd"/>
      <w:r>
        <w:rPr>
          <w:rStyle w:val="HTMLCode"/>
          <w:rFonts w:ascii="Consolas" w:hAnsi="Consolas" w:cs="Consolas"/>
          <w:color w:val="333333"/>
          <w:sz w:val="21"/>
          <w:szCs w:val="21"/>
          <w:shd w:val="clear" w:color="auto" w:fill="F8F8F8"/>
        </w:rPr>
        <w:t>?</w:t>
      </w:r>
    </w:p>
    <w:p w:rsidR="00995A22" w:rsidRDefault="00995A22" w:rsidP="00995A22">
      <w:pPr>
        <w:pStyle w:val="Code"/>
        <w:ind w:left="1531"/>
        <w:rPr>
          <w:rFonts w:ascii="Consolas" w:hAnsi="Consolas" w:cs="Consolas"/>
        </w:rPr>
      </w:pPr>
      <w:proofErr w:type="gramStart"/>
      <w:r>
        <w:rPr>
          <w:rStyle w:val="hljs-keyword"/>
          <w:rFonts w:ascii="Consolas" w:hAnsi="Consolas" w:cs="Consolas"/>
          <w:b/>
          <w:bCs/>
          <w:color w:val="333333"/>
          <w:sz w:val="21"/>
          <w:szCs w:val="21"/>
          <w:shd w:val="clear" w:color="auto" w:fill="F8F8F8"/>
        </w:rPr>
        <w:t>end</w:t>
      </w:r>
      <w:proofErr w:type="gramEnd"/>
    </w:p>
    <w:p w:rsidR="00CC58EB" w:rsidRDefault="00CC58EB" w:rsidP="00CC58EB">
      <w:pPr>
        <w:pStyle w:val="Code"/>
        <w:ind w:left="1531"/>
      </w:pPr>
    </w:p>
    <w:p w:rsidR="00A42DEB" w:rsidRPr="00A42DEB" w:rsidRDefault="00A42DEB" w:rsidP="00A42DEB">
      <w:pPr>
        <w:pStyle w:val="Body"/>
        <w:rPr>
          <w:lang w:val="en-AU"/>
        </w:rPr>
      </w:pPr>
      <w:r>
        <w:t xml:space="preserve">2. </w:t>
      </w:r>
      <w:r>
        <w:rPr>
          <w:lang w:val="en-AU"/>
        </w:rPr>
        <w:t>Policy object</w:t>
      </w:r>
      <w:proofErr w:type="gramStart"/>
      <w:r>
        <w:rPr>
          <w:lang w:val="en-AU"/>
        </w:rPr>
        <w:t>:</w:t>
      </w:r>
      <w:proofErr w:type="gramEnd"/>
      <w:r>
        <w:rPr>
          <w:lang w:val="en-AU"/>
        </w:rPr>
        <w:br/>
        <w:t xml:space="preserve">If my conditions become too complicated and extracting the function is not simple enough, create a policy object that define the </w:t>
      </w:r>
    </w:p>
    <w:p w:rsidR="00C66D9B" w:rsidRDefault="00C66D9B" w:rsidP="000869BB">
      <w:pPr>
        <w:pStyle w:val="Heading2"/>
        <w:rPr>
          <w:lang w:val="en-AU"/>
        </w:rPr>
      </w:pPr>
      <w:r>
        <w:rPr>
          <w:lang w:val="en-AU"/>
        </w:rPr>
        <w:t>Coding Quality Challenge</w:t>
      </w:r>
    </w:p>
    <w:p w:rsidR="00C66D9B" w:rsidRPr="00C66D9B" w:rsidRDefault="00C66D9B" w:rsidP="00BA75E8">
      <w:pPr>
        <w:pStyle w:val="Body"/>
        <w:ind w:left="0"/>
        <w:rPr>
          <w:lang w:val="en-AU"/>
        </w:rPr>
      </w:pPr>
    </w:p>
    <w:p w:rsidR="000869BB" w:rsidRDefault="000869BB" w:rsidP="000869BB">
      <w:pPr>
        <w:pStyle w:val="Heading2"/>
      </w:pPr>
      <w:r>
        <w:t>Books</w:t>
      </w:r>
    </w:p>
    <w:p w:rsidR="000869BB" w:rsidRPr="000869BB" w:rsidRDefault="000869BB" w:rsidP="000869BB">
      <w:pPr>
        <w:pStyle w:val="Heading3"/>
      </w:pPr>
      <w:r>
        <w:rPr>
          <w:lang w:val="en-AU"/>
        </w:rPr>
        <w:t>Rails</w:t>
      </w:r>
    </w:p>
    <w:p w:rsidR="000869BB" w:rsidRDefault="000869BB" w:rsidP="007B5E8A">
      <w:pPr>
        <w:pStyle w:val="Body"/>
        <w:numPr>
          <w:ilvl w:val="0"/>
          <w:numId w:val="6"/>
        </w:numPr>
      </w:pPr>
      <w:r w:rsidRPr="000869BB">
        <w:rPr>
          <w:shd w:val="clear" w:color="auto" w:fill="F6F6EF"/>
        </w:rPr>
        <w:t xml:space="preserve">Michael </w:t>
      </w:r>
      <w:proofErr w:type="spellStart"/>
      <w:r w:rsidRPr="000869BB">
        <w:rPr>
          <w:shd w:val="clear" w:color="auto" w:fill="F6F6EF"/>
        </w:rPr>
        <w:t>Hartl's</w:t>
      </w:r>
      <w:proofErr w:type="spellEnd"/>
      <w:r w:rsidRPr="000869BB">
        <w:rPr>
          <w:shd w:val="clear" w:color="auto" w:fill="F6F6EF"/>
        </w:rPr>
        <w:t xml:space="preserve"> Rails tutorial (</w:t>
      </w:r>
      <w:hyperlink r:id="rId14" w:history="1">
        <w:r w:rsidRPr="000869BB">
          <w:rPr>
            <w:rStyle w:val="Hyperlink"/>
            <w:rFonts w:ascii="Verdana" w:hAnsi="Verdana"/>
            <w:color w:val="000000"/>
            <w:sz w:val="18"/>
            <w:szCs w:val="18"/>
            <w:shd w:val="clear" w:color="auto" w:fill="F6F6EF"/>
          </w:rPr>
          <w:t>https://www.railstutorial.org/</w:t>
        </w:r>
      </w:hyperlink>
      <w:r w:rsidRPr="000869BB">
        <w:rPr>
          <w:shd w:val="clear" w:color="auto" w:fill="F6F6EF"/>
        </w:rPr>
        <w:t>) is a great example of this.</w:t>
      </w:r>
      <w:r w:rsidRPr="000869BB">
        <w:rPr>
          <w:shd w:val="clear" w:color="auto" w:fill="F6F6EF"/>
          <w:lang w:val="en-AU"/>
        </w:rPr>
        <w:t xml:space="preserve"> </w:t>
      </w:r>
      <w:r>
        <w:t xml:space="preserve">It'll run you through building a twitter clone and introduce you to </w:t>
      </w:r>
      <w:proofErr w:type="spellStart"/>
      <w:r>
        <w:t>git</w:t>
      </w:r>
      <w:proofErr w:type="spellEnd"/>
      <w:r>
        <w:t xml:space="preserve">, </w:t>
      </w:r>
      <w:proofErr w:type="spellStart"/>
      <w:r>
        <w:t>heroku</w:t>
      </w:r>
      <w:proofErr w:type="spellEnd"/>
      <w:r>
        <w:t>, a bit of CSS/HTML, and even goes into AJAX a bit.</w:t>
      </w:r>
      <w:r w:rsidRPr="000869BB">
        <w:rPr>
          <w:lang w:val="en-AU"/>
        </w:rPr>
        <w:t xml:space="preserve"> </w:t>
      </w:r>
      <w:r>
        <w:t>I can't recommend it enough to people looking to get into rails.</w:t>
      </w:r>
    </w:p>
    <w:p w:rsidR="003D686A" w:rsidRDefault="003D686A" w:rsidP="003D686A">
      <w:pPr>
        <w:pStyle w:val="Heading3"/>
        <w:rPr>
          <w:lang w:val="en-AU"/>
        </w:rPr>
      </w:pPr>
      <w:r>
        <w:rPr>
          <w:lang w:val="en-AU"/>
        </w:rPr>
        <w:t>Python</w:t>
      </w:r>
    </w:p>
    <w:p w:rsidR="003D686A" w:rsidRPr="003D686A" w:rsidRDefault="003D686A" w:rsidP="00A0289A">
      <w:pPr>
        <w:pStyle w:val="Heading4"/>
        <w:rPr>
          <w:lang w:val="en-AU"/>
        </w:rPr>
      </w:pPr>
      <w:proofErr w:type="spellStart"/>
      <w:r>
        <w:rPr>
          <w:lang w:val="en-AU"/>
        </w:rPr>
        <w:t>DJango</w:t>
      </w:r>
      <w:proofErr w:type="spellEnd"/>
    </w:p>
    <w:p w:rsidR="003D686A" w:rsidRDefault="003D686A" w:rsidP="003D686A">
      <w:pPr>
        <w:pStyle w:val="Body"/>
        <w:rPr>
          <w:szCs w:val="24"/>
          <w:lang w:val="en-AU"/>
        </w:rPr>
      </w:pPr>
      <w:r>
        <w:rPr>
          <w:shd w:val="clear" w:color="auto" w:fill="F6F6EF"/>
        </w:rPr>
        <w:t>Django Unleashed is written as a step-by-step guide to building a single Django project. The link below has links to Amazon or to Pearson's own site (DRM-Free!).</w:t>
      </w:r>
    </w:p>
    <w:p w:rsidR="003D686A" w:rsidRDefault="009770AC" w:rsidP="003D686A">
      <w:pPr>
        <w:pStyle w:val="Body"/>
      </w:pPr>
      <w:hyperlink r:id="rId15" w:history="1">
        <w:r w:rsidR="003D686A">
          <w:rPr>
            <w:rStyle w:val="Hyperlink"/>
            <w:rFonts w:ascii="Verdana" w:hAnsi="Verdana"/>
            <w:color w:val="000000"/>
            <w:sz w:val="18"/>
            <w:szCs w:val="18"/>
          </w:rPr>
          <w:t>http://django-unleashed.com/</w:t>
        </w:r>
      </w:hyperlink>
    </w:p>
    <w:p w:rsidR="003D686A" w:rsidRDefault="003D686A" w:rsidP="003D686A">
      <w:pPr>
        <w:pStyle w:val="Body"/>
      </w:pPr>
      <w:r>
        <w:t>Full Disclosure: I'm the author.</w:t>
      </w:r>
    </w:p>
    <w:p w:rsidR="003D686A" w:rsidRDefault="003D686A" w:rsidP="003D686A">
      <w:pPr>
        <w:pStyle w:val="Body"/>
      </w:pPr>
      <w:r>
        <w:t>If you're looking to go nuts, I recommend reading the first twelve chapters of Django Unleashed, following it up with Harry Percival's Test Driven Development with Python book (also written as a step-by-step guide), and then finishing Unleashed.</w:t>
      </w:r>
    </w:p>
    <w:p w:rsidR="003D686A" w:rsidRDefault="009770AC" w:rsidP="003D686A">
      <w:pPr>
        <w:pStyle w:val="Body"/>
      </w:pPr>
      <w:hyperlink r:id="rId16" w:history="1">
        <w:r w:rsidR="003D686A">
          <w:rPr>
            <w:rStyle w:val="Hyperlink"/>
            <w:rFonts w:ascii="Verdana" w:hAnsi="Verdana"/>
            <w:color w:val="000000"/>
            <w:sz w:val="18"/>
            <w:szCs w:val="18"/>
          </w:rPr>
          <w:t>http://chimera.labs.oreilly.com/books/1234000000754/index.ht...</w:t>
        </w:r>
      </w:hyperlink>
    </w:p>
    <w:p w:rsidR="003D686A" w:rsidRDefault="003D686A" w:rsidP="003D686A">
      <w:pPr>
        <w:pStyle w:val="Body"/>
      </w:pPr>
      <w:r>
        <w:t>Two Scoops of Django (not a guide) is great to have after that.</w:t>
      </w:r>
    </w:p>
    <w:p w:rsidR="003D686A" w:rsidRDefault="009770AC" w:rsidP="003D686A">
      <w:pPr>
        <w:pStyle w:val="Body"/>
      </w:pPr>
      <w:hyperlink r:id="rId17" w:history="1">
        <w:r w:rsidR="003D686A">
          <w:rPr>
            <w:rStyle w:val="Hyperlink"/>
            <w:rFonts w:ascii="Verdana" w:hAnsi="Verdana"/>
            <w:color w:val="000000"/>
            <w:sz w:val="18"/>
            <w:szCs w:val="18"/>
          </w:rPr>
          <w:t>https://www.twoscoopspress.com/products/two-scoops-of-django...</w:t>
        </w:r>
      </w:hyperlink>
    </w:p>
    <w:p w:rsidR="003D686A" w:rsidRDefault="003D686A" w:rsidP="003D686A">
      <w:pPr>
        <w:pStyle w:val="Body"/>
      </w:pPr>
      <w:r>
        <w:t>Hope that helps!</w:t>
      </w:r>
    </w:p>
    <w:p w:rsidR="003D686A" w:rsidRDefault="003D686A" w:rsidP="00A0289A">
      <w:pPr>
        <w:pStyle w:val="Heading4"/>
      </w:pPr>
      <w:r>
        <w:t>Flask</w:t>
      </w:r>
    </w:p>
    <w:p w:rsidR="003D686A" w:rsidRDefault="003D686A" w:rsidP="003D686A">
      <w:pPr>
        <w:pStyle w:val="Body"/>
        <w:rPr>
          <w:szCs w:val="24"/>
          <w:lang w:val="en-AU"/>
        </w:rPr>
      </w:pPr>
      <w:r>
        <w:rPr>
          <w:shd w:val="clear" w:color="auto" w:fill="F6F6EF"/>
        </w:rPr>
        <w:t xml:space="preserve">Miguel </w:t>
      </w:r>
      <w:proofErr w:type="spellStart"/>
      <w:r>
        <w:rPr>
          <w:shd w:val="clear" w:color="auto" w:fill="F6F6EF"/>
        </w:rPr>
        <w:t>Grinberg's</w:t>
      </w:r>
      <w:proofErr w:type="spellEnd"/>
      <w:r>
        <w:rPr>
          <w:shd w:val="clear" w:color="auto" w:fill="F6F6EF"/>
        </w:rPr>
        <w:t xml:space="preserve"> "Flask Web Development" [1] is an excellent introduction Python-based web development. You build a Twitter-clone. The book is an adaptation of the authors 18-part tutorial on the same topic [2].</w:t>
      </w:r>
    </w:p>
    <w:p w:rsidR="003D686A" w:rsidRDefault="003D686A" w:rsidP="003D686A">
      <w:pPr>
        <w:pStyle w:val="Body"/>
      </w:pPr>
      <w:r>
        <w:t>[1]</w:t>
      </w:r>
      <w:r>
        <w:rPr>
          <w:rStyle w:val="apple-converted-space"/>
          <w:rFonts w:ascii="Verdana" w:hAnsi="Verdana"/>
          <w:color w:val="000000"/>
          <w:sz w:val="18"/>
          <w:szCs w:val="18"/>
        </w:rPr>
        <w:t> </w:t>
      </w:r>
      <w:hyperlink r:id="rId18" w:history="1">
        <w:r>
          <w:rPr>
            <w:rStyle w:val="Hyperlink"/>
            <w:rFonts w:ascii="Verdana" w:hAnsi="Verdana"/>
            <w:color w:val="000000"/>
            <w:sz w:val="18"/>
            <w:szCs w:val="18"/>
          </w:rPr>
          <w:t>http://shop.oreilly.com/product/0636920031116.do</w:t>
        </w:r>
      </w:hyperlink>
    </w:p>
    <w:p w:rsidR="003D686A" w:rsidRDefault="003D686A" w:rsidP="003D686A">
      <w:pPr>
        <w:pStyle w:val="Body"/>
      </w:pPr>
      <w:r>
        <w:t>[2]</w:t>
      </w:r>
      <w:r>
        <w:rPr>
          <w:rStyle w:val="apple-converted-space"/>
          <w:rFonts w:ascii="Verdana" w:hAnsi="Verdana"/>
          <w:color w:val="000000"/>
          <w:sz w:val="18"/>
          <w:szCs w:val="18"/>
        </w:rPr>
        <w:t> </w:t>
      </w:r>
      <w:hyperlink r:id="rId19" w:history="1">
        <w:r>
          <w:rPr>
            <w:rStyle w:val="Hyperlink"/>
            <w:rFonts w:ascii="Verdana" w:hAnsi="Verdana"/>
            <w:color w:val="000000"/>
            <w:sz w:val="18"/>
            <w:szCs w:val="18"/>
          </w:rPr>
          <w:t>https://blog.miguelgrinberg.com/post/the-flask-mega-tutorial...</w:t>
        </w:r>
      </w:hyperlink>
    </w:p>
    <w:p w:rsidR="003D686A" w:rsidRPr="003D686A" w:rsidRDefault="003D686A" w:rsidP="003D686A">
      <w:pPr>
        <w:pStyle w:val="Body"/>
        <w:rPr>
          <w:lang w:val="en-AU"/>
        </w:rPr>
      </w:pPr>
    </w:p>
    <w:p w:rsidR="003D686A" w:rsidRDefault="003D686A" w:rsidP="003D686A">
      <w:pPr>
        <w:pStyle w:val="Heading3"/>
        <w:rPr>
          <w:lang w:val="en-AU"/>
        </w:rPr>
      </w:pPr>
      <w:r>
        <w:rPr>
          <w:lang w:val="en-AU"/>
        </w:rPr>
        <w:t>Linux</w:t>
      </w:r>
    </w:p>
    <w:tbl>
      <w:tblPr>
        <w:tblW w:w="0" w:type="auto"/>
        <w:tblCellSpacing w:w="15" w:type="dxa"/>
        <w:shd w:val="clear" w:color="auto" w:fill="F6F6EF"/>
        <w:tblCellMar>
          <w:top w:w="15" w:type="dxa"/>
          <w:left w:w="15" w:type="dxa"/>
          <w:bottom w:w="15" w:type="dxa"/>
          <w:right w:w="15" w:type="dxa"/>
        </w:tblCellMar>
        <w:tblLook w:val="04A0" w:firstRow="1" w:lastRow="0" w:firstColumn="1" w:lastColumn="0" w:noHBand="0" w:noVBand="1"/>
      </w:tblPr>
      <w:tblGrid>
        <w:gridCol w:w="9026"/>
      </w:tblGrid>
      <w:tr w:rsidR="003D686A" w:rsidTr="003D686A">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3D686A">
              <w:trPr>
                <w:tblCellSpacing w:w="15" w:type="dxa"/>
              </w:trPr>
              <w:tc>
                <w:tcPr>
                  <w:tcW w:w="0" w:type="auto"/>
                  <w:vAlign w:val="center"/>
                  <w:hideMark/>
                </w:tcPr>
                <w:p w:rsidR="003D686A" w:rsidRDefault="003D686A" w:rsidP="003D686A">
                  <w:pPr>
                    <w:pStyle w:val="Body"/>
                    <w:rPr>
                      <w:rStyle w:val="c00"/>
                      <w:rFonts w:ascii="Verdana" w:hAnsi="Verdana"/>
                      <w:color w:val="000000"/>
                      <w:sz w:val="18"/>
                      <w:szCs w:val="18"/>
                    </w:rPr>
                  </w:pPr>
                  <w:r>
                    <w:rPr>
                      <w:rStyle w:val="c00"/>
                      <w:rFonts w:ascii="Verdana" w:hAnsi="Verdana"/>
                      <w:color w:val="000000"/>
                      <w:sz w:val="18"/>
                      <w:szCs w:val="18"/>
                    </w:rPr>
                    <w:t>Linux From Scratch:</w:t>
                  </w:r>
                  <w:r>
                    <w:rPr>
                      <w:rStyle w:val="apple-converted-space"/>
                      <w:rFonts w:ascii="Verdana" w:hAnsi="Verdana"/>
                      <w:color w:val="000000"/>
                      <w:sz w:val="18"/>
                      <w:szCs w:val="18"/>
                    </w:rPr>
                    <w:t> </w:t>
                  </w:r>
                  <w:hyperlink r:id="rId20" w:history="1">
                    <w:r>
                      <w:rPr>
                        <w:rStyle w:val="Hyperlink"/>
                        <w:rFonts w:ascii="Verdana" w:hAnsi="Verdana"/>
                        <w:color w:val="000000"/>
                        <w:sz w:val="18"/>
                        <w:szCs w:val="18"/>
                      </w:rPr>
                      <w:t>http://www.linuxfromscratch.org/lfs/</w:t>
                    </w:r>
                  </w:hyperlink>
                </w:p>
                <w:p w:rsidR="003D686A" w:rsidRDefault="003D686A" w:rsidP="003D686A">
                  <w:pPr>
                    <w:pStyle w:val="Body"/>
                  </w:pPr>
                  <w:r>
                    <w:t>Goes through building a Linux system from the ground up, and gives a pretty thorough overview of why everything is working the way that it is.</w:t>
                  </w:r>
                </w:p>
                <w:p w:rsidR="003D686A" w:rsidRDefault="009770AC" w:rsidP="003D686A">
                  <w:pPr>
                    <w:pStyle w:val="Body"/>
                  </w:pPr>
                  <w:hyperlink r:id="rId21" w:history="1">
                    <w:r w:rsidR="003D686A">
                      <w:rPr>
                        <w:rStyle w:val="Hyperlink"/>
                        <w:rFonts w:ascii="Verdana" w:hAnsi="Verdana"/>
                        <w:color w:val="000000"/>
                        <w:sz w:val="15"/>
                        <w:szCs w:val="15"/>
                      </w:rPr>
                      <w:t>reply</w:t>
                    </w:r>
                  </w:hyperlink>
                </w:p>
              </w:tc>
            </w:tr>
          </w:tbl>
          <w:p w:rsidR="003D686A" w:rsidRDefault="003D686A" w:rsidP="003D686A">
            <w:pPr>
              <w:pStyle w:val="Body"/>
              <w:rPr>
                <w:color w:val="828282"/>
                <w:sz w:val="20"/>
              </w:rPr>
            </w:pPr>
          </w:p>
        </w:tc>
      </w:tr>
      <w:tr w:rsidR="003D686A" w:rsidTr="003D686A">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9770AC" w:rsidP="003D686A">
                  <w:pPr>
                    <w:pStyle w:val="Body"/>
                    <w:ind w:left="0"/>
                    <w:rPr>
                      <w:color w:val="828282"/>
                      <w:sz w:val="20"/>
                    </w:rPr>
                  </w:pPr>
                  <w:hyperlink r:id="rId22" w:history="1">
                    <w:proofErr w:type="spellStart"/>
                    <w:r w:rsidR="008E0BAC">
                      <w:rPr>
                        <w:rStyle w:val="Hyperlink"/>
                        <w:rFonts w:ascii="Verdana" w:hAnsi="Verdana"/>
                        <w:color w:val="828282"/>
                        <w:sz w:val="16"/>
                        <w:szCs w:val="16"/>
                      </w:rPr>
                      <w:t>captainlego</w:t>
                    </w:r>
                    <w:proofErr w:type="spellEnd"/>
                  </w:hyperlink>
                  <w:r w:rsidR="008E0BAC">
                    <w:rPr>
                      <w:rStyle w:val="apple-converted-space"/>
                      <w:rFonts w:ascii="Verdana" w:hAnsi="Verdana"/>
                      <w:color w:val="828282"/>
                      <w:sz w:val="16"/>
                      <w:szCs w:val="16"/>
                    </w:rPr>
                    <w:t> </w:t>
                  </w:r>
                  <w:hyperlink r:id="rId23" w:history="1">
                    <w:r w:rsidR="008E0BAC">
                      <w:rPr>
                        <w:rStyle w:val="Hyperlink"/>
                        <w:rFonts w:ascii="Verdana" w:hAnsi="Verdana"/>
                        <w:color w:val="828282"/>
                        <w:sz w:val="16"/>
                        <w:szCs w:val="16"/>
                      </w:rPr>
                      <w:t>2 days ago</w:t>
                    </w:r>
                  </w:hyperlink>
                  <w:r w:rsidR="008E0BAC">
                    <w:rPr>
                      <w:rStyle w:val="apple-converted-space"/>
                      <w:rFonts w:ascii="Verdana" w:hAnsi="Verdana"/>
                      <w:color w:val="828282"/>
                      <w:sz w:val="16"/>
                      <w:szCs w:val="16"/>
                    </w:rPr>
                    <w:t> </w:t>
                  </w:r>
                  <w:hyperlink r:id="rId24" w:history="1">
                    <w:r w:rsidR="008E0BAC">
                      <w:rPr>
                        <w:rStyle w:val="Hyperlink"/>
                        <w:rFonts w:ascii="Verdana" w:hAnsi="Verdana"/>
                        <w:color w:val="828282"/>
                        <w:sz w:val="16"/>
                        <w:szCs w:val="16"/>
                      </w:rPr>
                      <w:t>[-]</w:t>
                    </w:r>
                  </w:hyperlink>
                </w:p>
                <w:p w:rsidR="008E0BAC" w:rsidRDefault="008E0BAC" w:rsidP="003D686A">
                  <w:pPr>
                    <w:pStyle w:val="Body"/>
                    <w:rPr>
                      <w:color w:val="828282"/>
                      <w:sz w:val="20"/>
                    </w:rPr>
                  </w:pPr>
                </w:p>
                <w:p w:rsidR="008E0BAC" w:rsidRDefault="008E0BAC" w:rsidP="003D686A">
                  <w:pPr>
                    <w:pStyle w:val="Body"/>
                    <w:ind w:left="0"/>
                    <w:rPr>
                      <w:rStyle w:val="c00"/>
                      <w:color w:val="000000"/>
                      <w:sz w:val="18"/>
                      <w:szCs w:val="18"/>
                    </w:rPr>
                  </w:pPr>
                  <w:r>
                    <w:rPr>
                      <w:rStyle w:val="c00"/>
                      <w:rFonts w:ascii="Verdana" w:hAnsi="Verdana"/>
                      <w:color w:val="000000"/>
                      <w:sz w:val="18"/>
                      <w:szCs w:val="18"/>
                    </w:rPr>
                    <w:t>Any idea about how long this would take from start to finish for someone who has a bit of experience using Linux and higher-level programming languages?</w:t>
                  </w:r>
                </w:p>
                <w:p w:rsidR="008E0BAC" w:rsidRDefault="009770AC" w:rsidP="003D686A">
                  <w:pPr>
                    <w:pStyle w:val="Body"/>
                  </w:pPr>
                  <w:hyperlink r:id="rId25" w:history="1">
                    <w:r w:rsidR="008E0BAC">
                      <w:rPr>
                        <w:rStyle w:val="Hyperlink"/>
                        <w:rFonts w:ascii="Verdana" w:hAnsi="Verdana"/>
                        <w:color w:val="000000"/>
                        <w:sz w:val="15"/>
                        <w:szCs w:val="15"/>
                      </w:rPr>
                      <w:t>reply</w:t>
                    </w:r>
                  </w:hyperlink>
                </w:p>
              </w:tc>
            </w:tr>
          </w:tbl>
          <w:p w:rsidR="003D686A" w:rsidRDefault="003D686A" w:rsidP="003D686A">
            <w:pPr>
              <w:pStyle w:val="Body"/>
              <w:rPr>
                <w:color w:val="828282"/>
                <w:sz w:val="20"/>
              </w:rPr>
            </w:pPr>
          </w:p>
        </w:tc>
      </w:tr>
      <w:tr w:rsidR="003D686A" w:rsidTr="003D686A">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9770AC" w:rsidP="003D686A">
                  <w:pPr>
                    <w:pStyle w:val="Body"/>
                    <w:rPr>
                      <w:color w:val="828282"/>
                      <w:sz w:val="20"/>
                    </w:rPr>
                  </w:pPr>
                  <w:hyperlink r:id="rId26" w:history="1">
                    <w:proofErr w:type="spellStart"/>
                    <w:r w:rsidR="008E0BAC">
                      <w:rPr>
                        <w:rStyle w:val="Hyperlink"/>
                        <w:rFonts w:ascii="Verdana" w:hAnsi="Verdana"/>
                        <w:color w:val="828282"/>
                        <w:sz w:val="16"/>
                        <w:szCs w:val="16"/>
                      </w:rPr>
                      <w:t>elorm</w:t>
                    </w:r>
                    <w:proofErr w:type="spellEnd"/>
                  </w:hyperlink>
                  <w:r w:rsidR="008E0BAC">
                    <w:rPr>
                      <w:rStyle w:val="apple-converted-space"/>
                      <w:rFonts w:ascii="Verdana" w:hAnsi="Verdana"/>
                      <w:color w:val="828282"/>
                      <w:sz w:val="16"/>
                      <w:szCs w:val="16"/>
                    </w:rPr>
                    <w:t> </w:t>
                  </w:r>
                  <w:hyperlink r:id="rId27" w:history="1">
                    <w:r w:rsidR="008E0BAC">
                      <w:rPr>
                        <w:rStyle w:val="Hyperlink"/>
                        <w:rFonts w:ascii="Verdana" w:hAnsi="Verdana"/>
                        <w:color w:val="828282"/>
                        <w:sz w:val="16"/>
                        <w:szCs w:val="16"/>
                      </w:rPr>
                      <w:t>1 day ago</w:t>
                    </w:r>
                  </w:hyperlink>
                  <w:r w:rsidR="008E0BAC">
                    <w:rPr>
                      <w:rStyle w:val="apple-converted-space"/>
                      <w:rFonts w:ascii="Verdana" w:hAnsi="Verdana"/>
                      <w:color w:val="828282"/>
                      <w:sz w:val="16"/>
                      <w:szCs w:val="16"/>
                    </w:rPr>
                    <w:t> </w:t>
                  </w:r>
                  <w:hyperlink r:id="rId28" w:history="1">
                    <w:r w:rsidR="008E0BAC">
                      <w:rPr>
                        <w:rStyle w:val="Hyperlink"/>
                        <w:rFonts w:ascii="Verdana" w:hAnsi="Verdana"/>
                        <w:color w:val="828282"/>
                        <w:sz w:val="16"/>
                        <w:szCs w:val="16"/>
                      </w:rPr>
                      <w:t>[-]</w:t>
                    </w:r>
                  </w:hyperlink>
                </w:p>
                <w:p w:rsidR="008E0BAC" w:rsidRDefault="008E0BAC" w:rsidP="003D686A">
                  <w:pPr>
                    <w:pStyle w:val="Body"/>
                    <w:rPr>
                      <w:color w:val="828282"/>
                      <w:sz w:val="20"/>
                    </w:rPr>
                  </w:pPr>
                </w:p>
                <w:p w:rsidR="008E0BAC" w:rsidRDefault="008E0BAC" w:rsidP="003D686A">
                  <w:pPr>
                    <w:pStyle w:val="Body"/>
                    <w:rPr>
                      <w:rStyle w:val="c00"/>
                      <w:color w:val="000000"/>
                      <w:sz w:val="18"/>
                      <w:szCs w:val="18"/>
                    </w:rPr>
                  </w:pPr>
                  <w:r>
                    <w:rPr>
                      <w:rStyle w:val="c00"/>
                      <w:rFonts w:ascii="Verdana" w:hAnsi="Verdana"/>
                      <w:color w:val="000000"/>
                      <w:sz w:val="18"/>
                      <w:szCs w:val="18"/>
                    </w:rPr>
                    <w:t>If you're just doing basic LFS packages and don't come up on any hitches, You should be done in 24 - 48 hours</w:t>
                  </w:r>
                </w:p>
                <w:p w:rsidR="008E0BAC" w:rsidRDefault="009770AC" w:rsidP="003D686A">
                  <w:pPr>
                    <w:pStyle w:val="Body"/>
                  </w:pPr>
                  <w:hyperlink r:id="rId29" w:history="1">
                    <w:r w:rsidR="008E0BAC">
                      <w:rPr>
                        <w:rStyle w:val="Hyperlink"/>
                        <w:rFonts w:ascii="Verdana" w:hAnsi="Verdana"/>
                        <w:color w:val="000000"/>
                        <w:sz w:val="15"/>
                        <w:szCs w:val="15"/>
                      </w:rPr>
                      <w:t>reply</w:t>
                    </w:r>
                  </w:hyperlink>
                </w:p>
              </w:tc>
            </w:tr>
          </w:tbl>
          <w:p w:rsidR="003D686A" w:rsidRDefault="003D686A" w:rsidP="003D686A">
            <w:pPr>
              <w:pStyle w:val="Body"/>
              <w:rPr>
                <w:color w:val="828282"/>
                <w:sz w:val="20"/>
              </w:rPr>
            </w:pPr>
          </w:p>
        </w:tc>
      </w:tr>
      <w:tr w:rsidR="003D686A" w:rsidTr="003D686A">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9770AC" w:rsidP="003D686A">
                  <w:pPr>
                    <w:pStyle w:val="Body"/>
                    <w:rPr>
                      <w:color w:val="828282"/>
                      <w:sz w:val="20"/>
                    </w:rPr>
                  </w:pPr>
                  <w:hyperlink r:id="rId30" w:history="1">
                    <w:proofErr w:type="spellStart"/>
                    <w:r w:rsidR="008E0BAC">
                      <w:rPr>
                        <w:rStyle w:val="Hyperlink"/>
                        <w:rFonts w:ascii="Verdana" w:hAnsi="Verdana"/>
                        <w:color w:val="828282"/>
                        <w:sz w:val="16"/>
                        <w:szCs w:val="16"/>
                      </w:rPr>
                      <w:t>jajern</w:t>
                    </w:r>
                    <w:proofErr w:type="spellEnd"/>
                  </w:hyperlink>
                  <w:r w:rsidR="008E0BAC">
                    <w:rPr>
                      <w:rStyle w:val="apple-converted-space"/>
                      <w:rFonts w:ascii="Verdana" w:hAnsi="Verdana"/>
                      <w:color w:val="828282"/>
                      <w:sz w:val="16"/>
                      <w:szCs w:val="16"/>
                    </w:rPr>
                    <w:t> </w:t>
                  </w:r>
                  <w:hyperlink r:id="rId31" w:history="1">
                    <w:r w:rsidR="008E0BAC">
                      <w:rPr>
                        <w:rStyle w:val="Hyperlink"/>
                        <w:rFonts w:ascii="Verdana" w:hAnsi="Verdana"/>
                        <w:color w:val="828282"/>
                        <w:sz w:val="16"/>
                        <w:szCs w:val="16"/>
                      </w:rPr>
                      <w:t>2 days ago</w:t>
                    </w:r>
                  </w:hyperlink>
                  <w:r w:rsidR="008E0BAC">
                    <w:rPr>
                      <w:rStyle w:val="apple-converted-space"/>
                      <w:rFonts w:ascii="Verdana" w:hAnsi="Verdana"/>
                      <w:color w:val="828282"/>
                      <w:sz w:val="16"/>
                      <w:szCs w:val="16"/>
                    </w:rPr>
                    <w:t> </w:t>
                  </w:r>
                  <w:hyperlink r:id="rId32" w:history="1">
                    <w:r w:rsidR="008E0BAC">
                      <w:rPr>
                        <w:rStyle w:val="Hyperlink"/>
                        <w:rFonts w:ascii="Verdana" w:hAnsi="Verdana"/>
                        <w:color w:val="828282"/>
                        <w:sz w:val="16"/>
                        <w:szCs w:val="16"/>
                      </w:rPr>
                      <w:t>[-]</w:t>
                    </w:r>
                  </w:hyperlink>
                </w:p>
                <w:p w:rsidR="008E0BAC" w:rsidRDefault="008E0BAC" w:rsidP="003D686A">
                  <w:pPr>
                    <w:pStyle w:val="Body"/>
                    <w:rPr>
                      <w:color w:val="828282"/>
                      <w:sz w:val="20"/>
                    </w:rPr>
                  </w:pPr>
                </w:p>
                <w:p w:rsidR="008E0BAC" w:rsidRDefault="008E0BAC" w:rsidP="003D686A">
                  <w:pPr>
                    <w:pStyle w:val="Body"/>
                    <w:rPr>
                      <w:rStyle w:val="c00"/>
                      <w:color w:val="000000"/>
                      <w:sz w:val="18"/>
                      <w:szCs w:val="18"/>
                    </w:rPr>
                  </w:pPr>
                  <w:r>
                    <w:rPr>
                      <w:rStyle w:val="c00"/>
                      <w:rFonts w:ascii="Verdana" w:hAnsi="Verdana"/>
                      <w:color w:val="000000"/>
                      <w:sz w:val="18"/>
                      <w:szCs w:val="18"/>
                    </w:rPr>
                    <w:t>I did this a couple years ago. It was pretty enjoyable and I learned quite a bit about Linux that I still apply almost every day.</w:t>
                  </w:r>
                </w:p>
                <w:p w:rsidR="008E0BAC" w:rsidRDefault="009770AC" w:rsidP="003D686A">
                  <w:pPr>
                    <w:pStyle w:val="Body"/>
                  </w:pPr>
                  <w:hyperlink r:id="rId33" w:history="1">
                    <w:r w:rsidR="008E0BAC">
                      <w:rPr>
                        <w:rStyle w:val="Hyperlink"/>
                        <w:rFonts w:ascii="Verdana" w:hAnsi="Verdana"/>
                        <w:color w:val="000000"/>
                        <w:sz w:val="15"/>
                        <w:szCs w:val="15"/>
                      </w:rPr>
                      <w:t>reply</w:t>
                    </w:r>
                  </w:hyperlink>
                </w:p>
              </w:tc>
            </w:tr>
          </w:tbl>
          <w:p w:rsidR="003D686A" w:rsidRDefault="003D686A" w:rsidP="003D686A">
            <w:pPr>
              <w:pStyle w:val="Body"/>
              <w:rPr>
                <w:color w:val="828282"/>
                <w:sz w:val="20"/>
              </w:rPr>
            </w:pPr>
          </w:p>
        </w:tc>
      </w:tr>
    </w:tbl>
    <w:p w:rsidR="003D686A" w:rsidRDefault="008E0BAC" w:rsidP="008E0BAC">
      <w:pPr>
        <w:pStyle w:val="Heading3"/>
        <w:rPr>
          <w:lang w:val="en-AU"/>
        </w:rPr>
      </w:pPr>
      <w:r>
        <w:rPr>
          <w:lang w:val="en-AU"/>
        </w:rPr>
        <w:t>Java Script</w:t>
      </w:r>
    </w:p>
    <w:tbl>
      <w:tblPr>
        <w:tblW w:w="0" w:type="auto"/>
        <w:tblCellSpacing w:w="15" w:type="dxa"/>
        <w:shd w:val="clear" w:color="auto" w:fill="F6F6EF"/>
        <w:tblCellMar>
          <w:top w:w="15" w:type="dxa"/>
          <w:left w:w="15" w:type="dxa"/>
          <w:bottom w:w="15" w:type="dxa"/>
          <w:right w:w="15" w:type="dxa"/>
        </w:tblCellMar>
        <w:tblLook w:val="04A0" w:firstRow="1" w:lastRow="0" w:firstColumn="1" w:lastColumn="0" w:noHBand="0" w:noVBand="1"/>
      </w:tblPr>
      <w:tblGrid>
        <w:gridCol w:w="9026"/>
      </w:tblGrid>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8E0BAC" w:rsidP="008E0BAC">
                  <w:pPr>
                    <w:rPr>
                      <w:rStyle w:val="c00"/>
                      <w:rFonts w:ascii="Verdana" w:hAnsi="Verdana"/>
                      <w:color w:val="000000"/>
                      <w:sz w:val="18"/>
                      <w:szCs w:val="18"/>
                    </w:rPr>
                  </w:pPr>
                  <w:r>
                    <w:rPr>
                      <w:rStyle w:val="c00"/>
                      <w:rFonts w:ascii="Verdana" w:hAnsi="Verdana"/>
                      <w:color w:val="000000"/>
                      <w:sz w:val="18"/>
                      <w:szCs w:val="18"/>
                    </w:rPr>
                    <w:t xml:space="preserve">Eloquent </w:t>
                  </w:r>
                  <w:proofErr w:type="spellStart"/>
                  <w:r>
                    <w:rPr>
                      <w:rStyle w:val="c00"/>
                      <w:rFonts w:ascii="Verdana" w:hAnsi="Verdana"/>
                      <w:color w:val="000000"/>
                      <w:sz w:val="18"/>
                      <w:szCs w:val="18"/>
                    </w:rPr>
                    <w:t>Javascript</w:t>
                  </w:r>
                  <w:proofErr w:type="spellEnd"/>
                  <w:r>
                    <w:rPr>
                      <w:rStyle w:val="c00"/>
                      <w:rFonts w:ascii="Verdana" w:hAnsi="Verdana"/>
                      <w:color w:val="000000"/>
                      <w:sz w:val="18"/>
                      <w:szCs w:val="18"/>
                    </w:rPr>
                    <w:t xml:space="preserve"> -</w:t>
                  </w:r>
                  <w:r>
                    <w:rPr>
                      <w:rStyle w:val="apple-converted-space"/>
                      <w:rFonts w:ascii="Verdana" w:hAnsi="Verdana"/>
                      <w:color w:val="000000"/>
                      <w:sz w:val="18"/>
                      <w:szCs w:val="18"/>
                    </w:rPr>
                    <w:t> </w:t>
                  </w:r>
                  <w:hyperlink r:id="rId34" w:history="1">
                    <w:r>
                      <w:rPr>
                        <w:rStyle w:val="Hyperlink"/>
                        <w:rFonts w:ascii="Verdana" w:hAnsi="Verdana"/>
                        <w:color w:val="000000"/>
                        <w:sz w:val="18"/>
                        <w:szCs w:val="18"/>
                      </w:rPr>
                      <w:t>http://eloquentjavascript.net/</w:t>
                    </w:r>
                  </w:hyperlink>
                </w:p>
                <w:p w:rsidR="008E0BAC" w:rsidRDefault="008E0BAC" w:rsidP="008E0BAC">
                  <w:pPr>
                    <w:pStyle w:val="NormalWeb"/>
                    <w:spacing w:before="120"/>
                  </w:pPr>
                  <w:r>
                    <w:rPr>
                      <w:rFonts w:ascii="Verdana" w:hAnsi="Verdana"/>
                      <w:color w:val="000000"/>
                      <w:sz w:val="18"/>
                      <w:szCs w:val="18"/>
                    </w:rPr>
                    <w:t xml:space="preserve">You build 5 projects through the book - a programming language, paint program, a </w:t>
                  </w:r>
                  <w:proofErr w:type="spellStart"/>
                  <w:r>
                    <w:rPr>
                      <w:rFonts w:ascii="Verdana" w:hAnsi="Verdana"/>
                      <w:color w:val="000000"/>
                      <w:sz w:val="18"/>
                      <w:szCs w:val="18"/>
                    </w:rPr>
                    <w:t>dom</w:t>
                  </w:r>
                  <w:proofErr w:type="spellEnd"/>
                  <w:r>
                    <w:rPr>
                      <w:rFonts w:ascii="Verdana" w:hAnsi="Verdana"/>
                      <w:color w:val="000000"/>
                      <w:sz w:val="18"/>
                      <w:szCs w:val="18"/>
                    </w:rPr>
                    <w:t xml:space="preserve"> game and a skill sharing website using node </w:t>
                  </w:r>
                  <w:proofErr w:type="spellStart"/>
                  <w:r>
                    <w:rPr>
                      <w:rFonts w:ascii="Verdana" w:hAnsi="Verdana"/>
                      <w:color w:val="000000"/>
                      <w:sz w:val="18"/>
                      <w:szCs w:val="18"/>
                    </w:rPr>
                    <w:t>js</w:t>
                  </w:r>
                  <w:proofErr w:type="spellEnd"/>
                  <w:r>
                    <w:rPr>
                      <w:rFonts w:ascii="Verdana" w:hAnsi="Verdana"/>
                      <w:color w:val="000000"/>
                      <w:sz w:val="18"/>
                      <w:szCs w:val="18"/>
                    </w:rPr>
                    <w:t>.</w:t>
                  </w:r>
                </w:p>
                <w:p w:rsidR="008E0BAC" w:rsidRDefault="009770AC" w:rsidP="008E0BAC">
                  <w:pPr>
                    <w:pStyle w:val="NormalWeb"/>
                    <w:spacing w:before="120"/>
                    <w:rPr>
                      <w:rFonts w:ascii="Verdana" w:hAnsi="Verdana"/>
                      <w:color w:val="000000"/>
                      <w:sz w:val="18"/>
                      <w:szCs w:val="18"/>
                    </w:rPr>
                  </w:pPr>
                  <w:hyperlink r:id="rId35"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8194"/>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drawing>
                      <wp:inline distT="0" distB="0" distL="0" distR="0">
                        <wp:extent cx="381635" cy="8255"/>
                        <wp:effectExtent l="0" t="0" r="0" b="0"/>
                        <wp:docPr id="9" name="Picture 9"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"https://news.ycombinator.com/vote?id=13665754&amp;how=up&amp;goto=item%3Fid%3D13660086"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37" w:history="1">
                    <w:r w:rsidR="008E0BAC">
                      <w:rPr>
                        <w:rStyle w:val="Hyperlink"/>
                        <w:rFonts w:ascii="Verdana" w:hAnsi="Verdana"/>
                        <w:color w:val="828282"/>
                        <w:sz w:val="16"/>
                        <w:szCs w:val="16"/>
                      </w:rPr>
                      <w:t>gingerbread-man</w:t>
                    </w:r>
                  </w:hyperlink>
                  <w:r w:rsidR="008E0BAC">
                    <w:rPr>
                      <w:rStyle w:val="apple-converted-space"/>
                      <w:rFonts w:ascii="Verdana" w:hAnsi="Verdana"/>
                      <w:color w:val="828282"/>
                      <w:sz w:val="16"/>
                      <w:szCs w:val="16"/>
                    </w:rPr>
                    <w:t> </w:t>
                  </w:r>
                  <w:hyperlink r:id="rId38" w:history="1">
                    <w:r w:rsidR="008E0BAC">
                      <w:rPr>
                        <w:rStyle w:val="Hyperlink"/>
                        <w:rFonts w:ascii="Verdana" w:hAnsi="Verdana"/>
                        <w:color w:val="828282"/>
                        <w:sz w:val="16"/>
                        <w:szCs w:val="16"/>
                      </w:rPr>
                      <w:t>2 days ago</w:t>
                    </w:r>
                  </w:hyperlink>
                  <w:r w:rsidR="008E0BAC">
                    <w:rPr>
                      <w:rStyle w:val="apple-converted-space"/>
                      <w:rFonts w:ascii="Verdana" w:hAnsi="Verdana"/>
                      <w:color w:val="828282"/>
                      <w:sz w:val="16"/>
                      <w:szCs w:val="16"/>
                    </w:rPr>
                    <w:t> </w:t>
                  </w:r>
                  <w:hyperlink r:id="rId39"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Style w:val="c00"/>
                      <w:color w:val="000000"/>
                      <w:sz w:val="18"/>
                      <w:szCs w:val="18"/>
                    </w:rPr>
                  </w:pPr>
                  <w:r>
                    <w:rPr>
                      <w:rStyle w:val="c00"/>
                      <w:rFonts w:ascii="Verdana" w:hAnsi="Verdana"/>
                      <w:color w:val="000000"/>
                      <w:sz w:val="18"/>
                      <w:szCs w:val="18"/>
                    </w:rPr>
                    <w:t>For anyone who hasn't read this book, it's great, but very much an intro-to-programming book, at least for the first 6-or-so chapters.</w:t>
                  </w:r>
                </w:p>
                <w:p w:rsidR="008E0BAC" w:rsidRDefault="009770AC" w:rsidP="008E0BAC">
                  <w:pPr>
                    <w:pStyle w:val="NormalWeb"/>
                    <w:spacing w:before="120"/>
                  </w:pPr>
                  <w:hyperlink r:id="rId40"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3339"/>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lastRenderedPageBreak/>
                    <w:drawing>
                      <wp:inline distT="0" distB="0" distL="0" distR="0">
                        <wp:extent cx="381635" cy="8255"/>
                        <wp:effectExtent l="0" t="0" r="0" b="0"/>
                        <wp:docPr id="8" name="Picture 8"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"https://news.ycombinator.com/vote?id=13662105&amp;how=up&amp;goto=item%3Fid%3D13660086"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41" w:history="1">
                    <w:proofErr w:type="spellStart"/>
                    <w:r w:rsidR="008E0BAC">
                      <w:rPr>
                        <w:rStyle w:val="Hyperlink"/>
                        <w:rFonts w:ascii="Verdana" w:hAnsi="Verdana"/>
                        <w:color w:val="828282"/>
                        <w:sz w:val="16"/>
                        <w:szCs w:val="16"/>
                      </w:rPr>
                      <w:t>imdsm</w:t>
                    </w:r>
                    <w:proofErr w:type="spellEnd"/>
                  </w:hyperlink>
                  <w:r w:rsidR="008E0BAC">
                    <w:rPr>
                      <w:rStyle w:val="apple-converted-space"/>
                      <w:rFonts w:ascii="Verdana" w:hAnsi="Verdana"/>
                      <w:color w:val="828282"/>
                      <w:sz w:val="16"/>
                      <w:szCs w:val="16"/>
                    </w:rPr>
                    <w:t> </w:t>
                  </w:r>
                  <w:hyperlink r:id="rId42" w:history="1">
                    <w:r w:rsidR="008E0BAC">
                      <w:rPr>
                        <w:rStyle w:val="Hyperlink"/>
                        <w:rFonts w:ascii="Verdana" w:hAnsi="Verdana"/>
                        <w:color w:val="828282"/>
                        <w:sz w:val="16"/>
                        <w:szCs w:val="16"/>
                      </w:rPr>
                      <w:t>3 days ago</w:t>
                    </w:r>
                  </w:hyperlink>
                  <w:r w:rsidR="008E0BAC">
                    <w:rPr>
                      <w:rStyle w:val="apple-converted-space"/>
                      <w:rFonts w:ascii="Verdana" w:hAnsi="Verdana"/>
                      <w:color w:val="828282"/>
                      <w:sz w:val="16"/>
                      <w:szCs w:val="16"/>
                    </w:rPr>
                    <w:t> </w:t>
                  </w:r>
                  <w:hyperlink r:id="rId43"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Style w:val="c00"/>
                      <w:color w:val="000000"/>
                      <w:sz w:val="18"/>
                      <w:szCs w:val="18"/>
                    </w:rPr>
                  </w:pPr>
                  <w:r>
                    <w:rPr>
                      <w:rStyle w:val="c00"/>
                      <w:rFonts w:ascii="Verdana" w:hAnsi="Verdana"/>
                      <w:color w:val="000000"/>
                      <w:sz w:val="18"/>
                      <w:szCs w:val="18"/>
                    </w:rPr>
                    <w:t>Added bonus: beautiful typography.</w:t>
                  </w:r>
                </w:p>
                <w:p w:rsidR="008E0BAC" w:rsidRDefault="009770AC" w:rsidP="008E0BAC">
                  <w:pPr>
                    <w:pStyle w:val="NormalWeb"/>
                    <w:spacing w:before="120"/>
                  </w:pPr>
                  <w:hyperlink r:id="rId44"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bl>
    <w:p w:rsidR="008E0BAC" w:rsidRDefault="008E0BAC" w:rsidP="008E0BAC">
      <w:pPr>
        <w:pStyle w:val="Heading3"/>
        <w:rPr>
          <w:lang w:val="en-AU"/>
        </w:rPr>
      </w:pPr>
      <w:r>
        <w:rPr>
          <w:lang w:val="en-AU"/>
        </w:rPr>
        <w:t>Inform 7 – Text Adventure Language</w:t>
      </w:r>
    </w:p>
    <w:tbl>
      <w:tblPr>
        <w:tblW w:w="0" w:type="auto"/>
        <w:tblCellSpacing w:w="15" w:type="dxa"/>
        <w:shd w:val="clear" w:color="auto" w:fill="F6F6EF"/>
        <w:tblCellMar>
          <w:top w:w="15" w:type="dxa"/>
          <w:left w:w="15" w:type="dxa"/>
          <w:bottom w:w="15" w:type="dxa"/>
          <w:right w:w="15" w:type="dxa"/>
        </w:tblCellMar>
        <w:tblLook w:val="04A0" w:firstRow="1" w:lastRow="0" w:firstColumn="1" w:lastColumn="0" w:noHBand="0" w:noVBand="1"/>
      </w:tblPr>
      <w:tblGrid>
        <w:gridCol w:w="9026"/>
      </w:tblGrid>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8E0BAC" w:rsidP="008E0BAC">
                  <w:pPr>
                    <w:rPr>
                      <w:rStyle w:val="c00"/>
                      <w:rFonts w:ascii="Verdana" w:hAnsi="Verdana"/>
                      <w:color w:val="000000"/>
                      <w:sz w:val="18"/>
                      <w:szCs w:val="18"/>
                    </w:rPr>
                  </w:pPr>
                  <w:r>
                    <w:rPr>
                      <w:rStyle w:val="c00"/>
                      <w:rFonts w:ascii="Verdana" w:hAnsi="Verdana"/>
                      <w:color w:val="000000"/>
                      <w:sz w:val="18"/>
                      <w:szCs w:val="18"/>
                    </w:rPr>
                    <w:t>Aaron Reed has a terrific book, "Creating Interactive Fiction with Inform 7" (</w:t>
                  </w:r>
                  <w:hyperlink r:id="rId45" w:history="1">
                    <w:r>
                      <w:rPr>
                        <w:rStyle w:val="Hyperlink"/>
                        <w:rFonts w:ascii="Verdana" w:hAnsi="Verdana"/>
                        <w:color w:val="000000"/>
                        <w:sz w:val="18"/>
                        <w:szCs w:val="18"/>
                      </w:rPr>
                      <w:t>http://inform7.textories.com</w:t>
                    </w:r>
                  </w:hyperlink>
                  <w:r>
                    <w:rPr>
                      <w:rStyle w:val="c00"/>
                      <w:rFonts w:ascii="Verdana" w:hAnsi="Verdana"/>
                      <w:color w:val="000000"/>
                      <w:sz w:val="18"/>
                      <w:szCs w:val="18"/>
                    </w:rPr>
                    <w:t>) that walks you through building a complete (and fairly sophisticated) text adventure.</w:t>
                  </w:r>
                </w:p>
                <w:p w:rsidR="008E0BAC" w:rsidRDefault="008E0BAC" w:rsidP="008E0BAC">
                  <w:pPr>
                    <w:pStyle w:val="NormalWeb"/>
                    <w:spacing w:before="120"/>
                  </w:pPr>
                  <w:r>
                    <w:rPr>
                      <w:rFonts w:ascii="Verdana" w:hAnsi="Verdana"/>
                      <w:color w:val="000000"/>
                      <w:sz w:val="18"/>
                      <w:szCs w:val="18"/>
                    </w:rPr>
                    <w:t>Inform 7 is very much a niche programming language, but it's really interesting and unusual, well worth investigating if you want to broaden your horizons. Vaguely Prolog-like, but written in natural language.</w:t>
                  </w:r>
                </w:p>
                <w:p w:rsidR="008E0BAC" w:rsidRDefault="009770AC" w:rsidP="008E0BAC">
                  <w:pPr>
                    <w:pStyle w:val="NormalWeb"/>
                    <w:spacing w:before="120"/>
                    <w:rPr>
                      <w:rFonts w:ascii="Verdana" w:hAnsi="Verdana"/>
                      <w:color w:val="000000"/>
                      <w:sz w:val="18"/>
                      <w:szCs w:val="18"/>
                    </w:rPr>
                  </w:pPr>
                  <w:hyperlink r:id="rId46"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8194"/>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drawing>
                      <wp:inline distT="0" distB="0" distL="0" distR="0">
                        <wp:extent cx="381635" cy="8255"/>
                        <wp:effectExtent l="0" t="0" r="0" b="0"/>
                        <wp:docPr id="10" name="Picture 10"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"https://news.ycombinator.com/vote?id=13661914&amp;how=up&amp;goto=item%3Fid%3D13660086"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47" w:history="1">
                    <w:r w:rsidR="008E0BAC">
                      <w:rPr>
                        <w:rStyle w:val="Hyperlink"/>
                        <w:rFonts w:ascii="Verdana" w:hAnsi="Verdana"/>
                        <w:color w:val="828282"/>
                        <w:sz w:val="16"/>
                        <w:szCs w:val="16"/>
                      </w:rPr>
                      <w:t>throwaway7645</w:t>
                    </w:r>
                  </w:hyperlink>
                  <w:r w:rsidR="008E0BAC">
                    <w:rPr>
                      <w:rStyle w:val="apple-converted-space"/>
                      <w:rFonts w:ascii="Verdana" w:hAnsi="Verdana"/>
                      <w:color w:val="828282"/>
                      <w:sz w:val="16"/>
                      <w:szCs w:val="16"/>
                    </w:rPr>
                    <w:t> </w:t>
                  </w:r>
                  <w:hyperlink r:id="rId48" w:history="1">
                    <w:r w:rsidR="008E0BAC">
                      <w:rPr>
                        <w:rStyle w:val="Hyperlink"/>
                        <w:rFonts w:ascii="Verdana" w:hAnsi="Verdana"/>
                        <w:color w:val="828282"/>
                        <w:sz w:val="16"/>
                        <w:szCs w:val="16"/>
                      </w:rPr>
                      <w:t>3 days ago</w:t>
                    </w:r>
                  </w:hyperlink>
                  <w:r w:rsidR="008E0BAC">
                    <w:rPr>
                      <w:rStyle w:val="apple-converted-space"/>
                      <w:rFonts w:ascii="Verdana" w:hAnsi="Verdana"/>
                      <w:color w:val="828282"/>
                      <w:sz w:val="16"/>
                      <w:szCs w:val="16"/>
                    </w:rPr>
                    <w:t> </w:t>
                  </w:r>
                  <w:hyperlink r:id="rId49"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Style w:val="c00"/>
                      <w:color w:val="000000"/>
                      <w:sz w:val="18"/>
                      <w:szCs w:val="18"/>
                    </w:rPr>
                  </w:pPr>
                  <w:r>
                    <w:rPr>
                      <w:rStyle w:val="c00"/>
                      <w:rFonts w:ascii="Verdana" w:hAnsi="Verdana"/>
                      <w:color w:val="000000"/>
                      <w:sz w:val="18"/>
                      <w:szCs w:val="18"/>
                    </w:rPr>
                    <w:t>I've played many games created with Inform7. All beautiful works of art. Emily short has a few on her site. Just download something like Gargoyle to play the image.</w:t>
                  </w:r>
                </w:p>
                <w:p w:rsidR="008E0BAC" w:rsidRDefault="009770AC" w:rsidP="008E0BAC">
                  <w:pPr>
                    <w:pStyle w:val="NormalWeb"/>
                    <w:spacing w:before="120"/>
                  </w:pPr>
                  <w:hyperlink r:id="rId50"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bl>
    <w:p w:rsidR="008E0BAC" w:rsidRDefault="008E0BAC" w:rsidP="008E0BAC">
      <w:pPr>
        <w:pStyle w:val="Heading3"/>
        <w:rPr>
          <w:lang w:val="en-AU"/>
        </w:rPr>
      </w:pPr>
      <w:r>
        <w:rPr>
          <w:lang w:val="en-AU"/>
        </w:rPr>
        <w:t>Game Development</w:t>
      </w:r>
    </w:p>
    <w:tbl>
      <w:tblPr>
        <w:tblW w:w="0" w:type="auto"/>
        <w:tblCellSpacing w:w="15" w:type="dxa"/>
        <w:shd w:val="clear" w:color="auto" w:fill="F6F6EF"/>
        <w:tblCellMar>
          <w:top w:w="15" w:type="dxa"/>
          <w:left w:w="15" w:type="dxa"/>
          <w:bottom w:w="15" w:type="dxa"/>
          <w:right w:w="15" w:type="dxa"/>
        </w:tblCellMar>
        <w:tblLook w:val="04A0" w:firstRow="1" w:lastRow="0" w:firstColumn="1" w:lastColumn="0" w:noHBand="0" w:noVBand="1"/>
      </w:tblPr>
      <w:tblGrid>
        <w:gridCol w:w="9026"/>
      </w:tblGrid>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8E0BAC" w:rsidP="008E0BAC">
                  <w:pPr>
                    <w:rPr>
                      <w:rStyle w:val="c00"/>
                      <w:rFonts w:ascii="Verdana" w:hAnsi="Verdana"/>
                      <w:color w:val="000000"/>
                      <w:sz w:val="18"/>
                      <w:szCs w:val="18"/>
                    </w:rPr>
                  </w:pPr>
                  <w:r>
                    <w:rPr>
                      <w:rStyle w:val="c00"/>
                      <w:rFonts w:ascii="Verdana" w:hAnsi="Verdana"/>
                      <w:color w:val="000000"/>
                      <w:sz w:val="18"/>
                      <w:szCs w:val="18"/>
                    </w:rPr>
                    <w:t>Two decent ones for game development:</w:t>
                  </w:r>
                </w:p>
                <w:p w:rsidR="008E0BAC" w:rsidRDefault="009770AC" w:rsidP="008E0BAC">
                  <w:pPr>
                    <w:pStyle w:val="NormalWeb"/>
                    <w:spacing w:before="120"/>
                  </w:pPr>
                  <w:hyperlink r:id="rId51" w:history="1">
                    <w:r w:rsidR="008E0BAC">
                      <w:rPr>
                        <w:rStyle w:val="Hyperlink"/>
                        <w:rFonts w:ascii="Verdana" w:hAnsi="Verdana"/>
                        <w:color w:val="000000"/>
                        <w:sz w:val="18"/>
                        <w:szCs w:val="18"/>
                      </w:rPr>
                      <w:t>https://howtomakeanrpg.com/</w:t>
                    </w:r>
                  </w:hyperlink>
                </w:p>
                <w:p w:rsidR="008E0BAC" w:rsidRDefault="008E0BAC" w:rsidP="008E0BAC">
                  <w:pPr>
                    <w:pStyle w:val="NormalWeb"/>
                    <w:spacing w:before="120"/>
                    <w:rPr>
                      <w:rFonts w:ascii="Verdana" w:hAnsi="Verdana"/>
                      <w:color w:val="000000"/>
                      <w:sz w:val="18"/>
                      <w:szCs w:val="18"/>
                    </w:rPr>
                  </w:pPr>
                  <w:r>
                    <w:rPr>
                      <w:rFonts w:ascii="Verdana" w:hAnsi="Verdana"/>
                      <w:color w:val="000000"/>
                      <w:sz w:val="18"/>
                      <w:szCs w:val="18"/>
                    </w:rPr>
                    <w:t>Walks through building a JRPG-style game with Lua. Pretty impressive for the price, especially with all the royalty-free assets that are included.</w:t>
                  </w:r>
                </w:p>
                <w:p w:rsidR="008E0BAC" w:rsidRDefault="009770AC" w:rsidP="008E0BAC">
                  <w:pPr>
                    <w:pStyle w:val="NormalWeb"/>
                    <w:spacing w:before="120"/>
                    <w:rPr>
                      <w:rFonts w:ascii="Verdana" w:hAnsi="Verdana"/>
                      <w:color w:val="000000"/>
                      <w:sz w:val="18"/>
                      <w:szCs w:val="18"/>
                    </w:rPr>
                  </w:pPr>
                  <w:hyperlink r:id="rId52" w:history="1">
                    <w:r w:rsidR="008E0BAC">
                      <w:rPr>
                        <w:rStyle w:val="Hyperlink"/>
                        <w:rFonts w:ascii="Verdana" w:hAnsi="Verdana"/>
                        <w:color w:val="000000"/>
                        <w:sz w:val="18"/>
                        <w:szCs w:val="18"/>
                      </w:rPr>
                      <w:t>https://books.google.com/books/about/Programming_an_RTS_Game...</w:t>
                    </w:r>
                  </w:hyperlink>
                </w:p>
                <w:p w:rsidR="008E0BAC" w:rsidRDefault="008E0BAC" w:rsidP="008E0BAC">
                  <w:pPr>
                    <w:pStyle w:val="NormalWeb"/>
                    <w:spacing w:before="120"/>
                    <w:rPr>
                      <w:rFonts w:ascii="Verdana" w:hAnsi="Verdana"/>
                      <w:color w:val="000000"/>
                      <w:sz w:val="18"/>
                      <w:szCs w:val="18"/>
                    </w:rPr>
                  </w:pPr>
                  <w:r>
                    <w:rPr>
                      <w:rFonts w:ascii="Verdana" w:hAnsi="Verdana"/>
                      <w:color w:val="000000"/>
                      <w:sz w:val="18"/>
                      <w:szCs w:val="18"/>
                    </w:rPr>
                    <w:t xml:space="preserve">A little dated now, (although DirectX 9 isn't quite dead yet), but this one has some pretty interesting topics. Good chapter on procedural terrain generation, some basic pathfinding, </w:t>
                  </w:r>
                  <w:proofErr w:type="spellStart"/>
                  <w:r>
                    <w:rPr>
                      <w:rFonts w:ascii="Verdana" w:hAnsi="Verdana"/>
                      <w:color w:val="000000"/>
                      <w:sz w:val="18"/>
                      <w:szCs w:val="18"/>
                    </w:rPr>
                    <w:t>minimaps</w:t>
                  </w:r>
                  <w:proofErr w:type="spellEnd"/>
                  <w:r>
                    <w:rPr>
                      <w:rFonts w:ascii="Verdana" w:hAnsi="Verdana"/>
                      <w:color w:val="000000"/>
                      <w:sz w:val="18"/>
                      <w:szCs w:val="18"/>
                    </w:rPr>
                    <w:t xml:space="preserve"> and fog-of-war.</w:t>
                  </w:r>
                </w:p>
                <w:p w:rsidR="008E0BAC" w:rsidRDefault="009770AC" w:rsidP="008E0BAC">
                  <w:pPr>
                    <w:pStyle w:val="NormalWeb"/>
                    <w:spacing w:before="120"/>
                    <w:rPr>
                      <w:rFonts w:ascii="Verdana" w:hAnsi="Verdana"/>
                      <w:color w:val="000000"/>
                      <w:sz w:val="18"/>
                      <w:szCs w:val="18"/>
                    </w:rPr>
                  </w:pPr>
                  <w:hyperlink r:id="rId53"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7060"/>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drawing>
                      <wp:inline distT="0" distB="0" distL="0" distR="0">
                        <wp:extent cx="381635" cy="8255"/>
                        <wp:effectExtent l="0" t="0" r="0" b="0"/>
                        <wp:docPr id="12" name="Picture 12"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"https://news.ycombinator.com/vote?id=13669145&amp;how=up&amp;goto=item%3Fid%3D13660086"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54" w:history="1">
                    <w:proofErr w:type="spellStart"/>
                    <w:r w:rsidR="008E0BAC">
                      <w:rPr>
                        <w:rStyle w:val="Hyperlink"/>
                        <w:rFonts w:ascii="Verdana" w:hAnsi="Verdana"/>
                        <w:color w:val="828282"/>
                        <w:sz w:val="16"/>
                        <w:szCs w:val="16"/>
                      </w:rPr>
                      <w:t>makufiru</w:t>
                    </w:r>
                    <w:proofErr w:type="spellEnd"/>
                  </w:hyperlink>
                  <w:r w:rsidR="008E0BAC">
                    <w:rPr>
                      <w:rStyle w:val="apple-converted-space"/>
                      <w:rFonts w:ascii="Verdana" w:hAnsi="Verdana"/>
                      <w:color w:val="828282"/>
                      <w:sz w:val="16"/>
                      <w:szCs w:val="16"/>
                    </w:rPr>
                    <w:t> </w:t>
                  </w:r>
                  <w:hyperlink r:id="rId55" w:history="1">
                    <w:r w:rsidR="008E0BAC">
                      <w:rPr>
                        <w:rStyle w:val="Hyperlink"/>
                        <w:rFonts w:ascii="Verdana" w:hAnsi="Verdana"/>
                        <w:color w:val="828282"/>
                        <w:sz w:val="16"/>
                        <w:szCs w:val="16"/>
                      </w:rPr>
                      <w:t>2 days ago</w:t>
                    </w:r>
                  </w:hyperlink>
                  <w:r w:rsidR="008E0BAC">
                    <w:rPr>
                      <w:rStyle w:val="apple-converted-space"/>
                      <w:rFonts w:ascii="Verdana" w:hAnsi="Verdana"/>
                      <w:color w:val="828282"/>
                      <w:sz w:val="16"/>
                      <w:szCs w:val="16"/>
                    </w:rPr>
                    <w:t> </w:t>
                  </w:r>
                  <w:hyperlink r:id="rId56"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Style w:val="c00"/>
                      <w:color w:val="000000"/>
                      <w:sz w:val="18"/>
                      <w:szCs w:val="18"/>
                    </w:rPr>
                  </w:pPr>
                  <w:r>
                    <w:rPr>
                      <w:rStyle w:val="c00"/>
                      <w:rFonts w:ascii="Verdana" w:hAnsi="Verdana"/>
                      <w:color w:val="000000"/>
                      <w:sz w:val="18"/>
                      <w:szCs w:val="18"/>
                    </w:rPr>
                    <w:t>Thanks for sharing! I'm just getting into games and these look really helpful.</w:t>
                  </w:r>
                </w:p>
                <w:p w:rsidR="008E0BAC" w:rsidRDefault="009770AC" w:rsidP="008E0BAC">
                  <w:pPr>
                    <w:pStyle w:val="NormalWeb"/>
                    <w:spacing w:before="120"/>
                  </w:pPr>
                  <w:hyperlink r:id="rId57"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2692"/>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drawing>
                      <wp:inline distT="0" distB="0" distL="0" distR="0">
                        <wp:extent cx="381635" cy="8255"/>
                        <wp:effectExtent l="0" t="0" r="0" b="0"/>
                        <wp:docPr id="11" name="Picture 11"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"https://news.ycombinator.com/vote?id=13662066&amp;how=up&amp;goto=item%3Fid%3D13660086"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58" w:history="1">
                    <w:r w:rsidR="008E0BAC">
                      <w:rPr>
                        <w:rStyle w:val="Hyperlink"/>
                        <w:rFonts w:ascii="Verdana" w:hAnsi="Verdana"/>
                        <w:color w:val="828282"/>
                        <w:sz w:val="16"/>
                        <w:szCs w:val="16"/>
                      </w:rPr>
                      <w:t>throwaway7645</w:t>
                    </w:r>
                  </w:hyperlink>
                  <w:r w:rsidR="008E0BAC">
                    <w:rPr>
                      <w:rStyle w:val="apple-converted-space"/>
                      <w:rFonts w:ascii="Verdana" w:hAnsi="Verdana"/>
                      <w:color w:val="828282"/>
                      <w:sz w:val="16"/>
                      <w:szCs w:val="16"/>
                    </w:rPr>
                    <w:t> </w:t>
                  </w:r>
                  <w:hyperlink r:id="rId59" w:history="1">
                    <w:r w:rsidR="008E0BAC">
                      <w:rPr>
                        <w:rStyle w:val="Hyperlink"/>
                        <w:rFonts w:ascii="Verdana" w:hAnsi="Verdana"/>
                        <w:color w:val="828282"/>
                        <w:sz w:val="16"/>
                        <w:szCs w:val="16"/>
                      </w:rPr>
                      <w:t>3 days ago</w:t>
                    </w:r>
                  </w:hyperlink>
                  <w:r w:rsidR="008E0BAC">
                    <w:rPr>
                      <w:rStyle w:val="apple-converted-space"/>
                      <w:rFonts w:ascii="Verdana" w:hAnsi="Verdana"/>
                      <w:color w:val="828282"/>
                      <w:sz w:val="16"/>
                      <w:szCs w:val="16"/>
                    </w:rPr>
                    <w:t> </w:t>
                  </w:r>
                  <w:hyperlink r:id="rId60"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Fonts w:ascii="Verdana" w:hAnsi="Verdana"/>
                      <w:color w:val="828282"/>
                      <w:sz w:val="18"/>
                      <w:szCs w:val="18"/>
                    </w:rPr>
                  </w:pPr>
                  <w:r>
                    <w:rPr>
                      <w:rStyle w:val="c00"/>
                      <w:rFonts w:ascii="Verdana" w:hAnsi="Verdana"/>
                      <w:color w:val="000000"/>
                      <w:sz w:val="18"/>
                      <w:szCs w:val="18"/>
                    </w:rPr>
                    <w:t>Lua and RPGs? Bookmarked!</w:t>
                  </w:r>
                </w:p>
              </w:tc>
            </w:tr>
          </w:tbl>
          <w:p w:rsidR="008E0BAC" w:rsidRDefault="008E0BAC">
            <w:pPr>
              <w:rPr>
                <w:rFonts w:ascii="Verdana" w:hAnsi="Verdana"/>
                <w:color w:val="828282"/>
                <w:szCs w:val="20"/>
              </w:rPr>
            </w:pPr>
          </w:p>
        </w:tc>
      </w:tr>
    </w:tbl>
    <w:p w:rsidR="008E0BAC" w:rsidRDefault="008E0BAC" w:rsidP="008E0BAC">
      <w:pPr>
        <w:pStyle w:val="Heading3"/>
        <w:rPr>
          <w:lang w:val="en-AU"/>
        </w:rPr>
      </w:pPr>
      <w:r>
        <w:rPr>
          <w:lang w:val="en-AU"/>
        </w:rPr>
        <w:t>C++</w:t>
      </w:r>
    </w:p>
    <w:tbl>
      <w:tblPr>
        <w:tblW w:w="0" w:type="auto"/>
        <w:tblCellSpacing w:w="15" w:type="dxa"/>
        <w:shd w:val="clear" w:color="auto" w:fill="F6F6EF"/>
        <w:tblCellMar>
          <w:top w:w="15" w:type="dxa"/>
          <w:left w:w="15" w:type="dxa"/>
          <w:bottom w:w="15" w:type="dxa"/>
          <w:right w:w="15" w:type="dxa"/>
        </w:tblCellMar>
        <w:tblLook w:val="04A0" w:firstRow="1" w:lastRow="0" w:firstColumn="1" w:lastColumn="0" w:noHBand="0" w:noVBand="1"/>
      </w:tblPr>
      <w:tblGrid>
        <w:gridCol w:w="9026"/>
      </w:tblGrid>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6"/>
            </w:tblGrid>
            <w:tr w:rsidR="008E0BAC">
              <w:trPr>
                <w:tblCellSpacing w:w="15" w:type="dxa"/>
              </w:trPr>
              <w:tc>
                <w:tcPr>
                  <w:tcW w:w="0" w:type="auto"/>
                  <w:vAlign w:val="center"/>
                  <w:hideMark/>
                </w:tcPr>
                <w:p w:rsidR="008E0BAC" w:rsidRDefault="008E0BAC" w:rsidP="008E0BAC">
                  <w:pPr>
                    <w:rPr>
                      <w:rStyle w:val="c00"/>
                      <w:rFonts w:ascii="Verdana" w:hAnsi="Verdana"/>
                      <w:color w:val="000000"/>
                      <w:sz w:val="18"/>
                      <w:szCs w:val="18"/>
                    </w:rPr>
                  </w:pPr>
                  <w:r>
                    <w:rPr>
                      <w:rStyle w:val="c00"/>
                      <w:rFonts w:ascii="Verdana" w:hAnsi="Verdana"/>
                      <w:color w:val="000000"/>
                      <w:sz w:val="18"/>
                      <w:szCs w:val="18"/>
                    </w:rPr>
                    <w:t xml:space="preserve">I remember seeing a C++ (Borland) book that was entirely about building a flight simulator. Google is betraying my attempts to find it though, and </w:t>
                  </w:r>
                  <w:proofErr w:type="spellStart"/>
                  <w:r>
                    <w:rPr>
                      <w:rStyle w:val="c00"/>
                      <w:rFonts w:ascii="Verdana" w:hAnsi="Verdana"/>
                      <w:color w:val="000000"/>
                      <w:sz w:val="18"/>
                      <w:szCs w:val="18"/>
                    </w:rPr>
                    <w:t>i'm</w:t>
                  </w:r>
                  <w:proofErr w:type="spellEnd"/>
                  <w:r>
                    <w:rPr>
                      <w:rStyle w:val="c00"/>
                      <w:rFonts w:ascii="Verdana" w:hAnsi="Verdana"/>
                      <w:color w:val="000000"/>
                      <w:sz w:val="18"/>
                      <w:szCs w:val="18"/>
                    </w:rPr>
                    <w:t xml:space="preserve"> not sure who the actual publisher was. That was during the 90's when I was 14 or something so it was a bit above my head, but I remember almost buying it anyway.</w:t>
                  </w:r>
                </w:p>
                <w:p w:rsidR="008E0BAC" w:rsidRDefault="008E0BAC" w:rsidP="008E0BAC">
                  <w:pPr>
                    <w:pStyle w:val="NormalWeb"/>
                    <w:spacing w:before="120"/>
                  </w:pPr>
                  <w:r>
                    <w:rPr>
                      <w:rFonts w:ascii="Verdana" w:hAnsi="Verdana"/>
                      <w:color w:val="000000"/>
                      <w:sz w:val="18"/>
                      <w:szCs w:val="18"/>
                    </w:rPr>
                    <w:t>Edit: It may have been this:</w:t>
                  </w:r>
                  <w:r>
                    <w:rPr>
                      <w:rStyle w:val="apple-converted-space"/>
                      <w:rFonts w:ascii="Verdana" w:hAnsi="Verdana"/>
                      <w:color w:val="000000"/>
                      <w:sz w:val="18"/>
                      <w:szCs w:val="18"/>
                    </w:rPr>
                    <w:t> </w:t>
                  </w:r>
                  <w:hyperlink r:id="rId61" w:history="1">
                    <w:r>
                      <w:rPr>
                        <w:rStyle w:val="Hyperlink"/>
                        <w:rFonts w:ascii="Verdana" w:hAnsi="Verdana"/>
                        <w:color w:val="000000"/>
                        <w:sz w:val="18"/>
                        <w:szCs w:val="18"/>
                      </w:rPr>
                      <w:t>https://www.amazon.com/Build-Your-Own-Flight-Sim/dp/15716902...</w:t>
                    </w:r>
                  </w:hyperlink>
                </w:p>
                <w:p w:rsidR="008E0BAC" w:rsidRDefault="009770AC" w:rsidP="008E0BAC">
                  <w:pPr>
                    <w:pStyle w:val="NormalWeb"/>
                    <w:spacing w:before="120"/>
                    <w:rPr>
                      <w:rFonts w:ascii="Verdana" w:hAnsi="Verdana"/>
                      <w:color w:val="000000"/>
                      <w:sz w:val="18"/>
                      <w:szCs w:val="18"/>
                    </w:rPr>
                  </w:pPr>
                  <w:hyperlink r:id="rId62"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r w:rsidR="008E0BAC" w:rsidTr="008E0BAC">
        <w:trPr>
          <w:tblCellSpacing w:w="15" w:type="dxa"/>
        </w:trPr>
        <w:tc>
          <w:tcPr>
            <w:tcW w:w="0" w:type="auto"/>
            <w:shd w:val="clear" w:color="auto" w:fill="F6F6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6486"/>
            </w:tblGrid>
            <w:tr w:rsidR="008E0BAC">
              <w:trPr>
                <w:tblCellSpacing w:w="15" w:type="dxa"/>
              </w:trPr>
              <w:tc>
                <w:tcPr>
                  <w:tcW w:w="0" w:type="auto"/>
                  <w:vAlign w:val="center"/>
                  <w:hideMark/>
                </w:tcPr>
                <w:p w:rsidR="008E0BAC" w:rsidRDefault="008E0BAC">
                  <w:pPr>
                    <w:rPr>
                      <w:rFonts w:ascii="Verdana" w:hAnsi="Verdana"/>
                      <w:color w:val="828282"/>
                      <w:szCs w:val="20"/>
                    </w:rPr>
                  </w:pPr>
                  <w:r>
                    <w:rPr>
                      <w:rFonts w:ascii="Verdana" w:hAnsi="Verdana"/>
                      <w:noProof/>
                      <w:color w:val="828282"/>
                      <w:szCs w:val="20"/>
                      <w:lang w:bidi="ar-SA"/>
                    </w:rPr>
                    <w:drawing>
                      <wp:inline distT="0" distB="0" distL="0" distR="0">
                        <wp:extent cx="381635" cy="8255"/>
                        <wp:effectExtent l="0" t="0" r="0" b="0"/>
                        <wp:docPr id="13" name="Picture 13" descr="https://news.ycombinator.co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ews.ycombinator.com/s.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8255"/>
                                </a:xfrm>
                                <a:prstGeom prst="rect">
                                  <a:avLst/>
                                </a:prstGeom>
                                <a:noFill/>
                                <a:ln>
                                  <a:noFill/>
                                </a:ln>
                              </pic:spPr>
                            </pic:pic>
                          </a:graphicData>
                        </a:graphic>
                      </wp:inline>
                    </w:drawing>
                  </w:r>
                </w:p>
              </w:tc>
              <w:tc>
                <w:tcPr>
                  <w:tcW w:w="0" w:type="auto"/>
                  <w:hideMark/>
                </w:tcPr>
                <w:p w:rsidR="008E0BAC" w:rsidRDefault="008E0BAC">
                  <w:pPr>
                    <w:jc w:val="center"/>
                    <w:rPr>
                      <w:rStyle w:val="Hyperlink"/>
                      <w:color w:val="828282"/>
                      <w:u w:val="none"/>
                    </w:rPr>
                  </w:pPr>
                  <w:r>
                    <w:rPr>
                      <w:rFonts w:ascii="Verdana" w:hAnsi="Verdana"/>
                      <w:color w:val="828282"/>
                      <w:szCs w:val="20"/>
                    </w:rPr>
                    <w:fldChar w:fldCharType="begin"/>
                  </w:r>
                  <w:r>
                    <w:rPr>
                      <w:rFonts w:ascii="Verdana" w:hAnsi="Verdana"/>
                      <w:color w:val="828282"/>
                      <w:szCs w:val="20"/>
                    </w:rPr>
                    <w:instrText xml:space="preserve"> HYPERLINK "https://news.ycombinator.com/vote?id=13662524&amp;how=up&amp;goto=item%3Fid%3D13660086" </w:instrText>
                  </w:r>
                  <w:r>
                    <w:rPr>
                      <w:rFonts w:ascii="Verdana" w:hAnsi="Verdana"/>
                      <w:color w:val="828282"/>
                      <w:szCs w:val="20"/>
                    </w:rPr>
                    <w:fldChar w:fldCharType="separate"/>
                  </w:r>
                </w:p>
                <w:p w:rsidR="008E0BAC" w:rsidRDefault="008E0BAC">
                  <w:pPr>
                    <w:jc w:val="center"/>
                  </w:pPr>
                  <w:r>
                    <w:rPr>
                      <w:rFonts w:ascii="Verdana" w:hAnsi="Verdana"/>
                      <w:color w:val="828282"/>
                      <w:szCs w:val="20"/>
                    </w:rPr>
                    <w:fldChar w:fldCharType="end"/>
                  </w:r>
                </w:p>
              </w:tc>
              <w:tc>
                <w:tcPr>
                  <w:tcW w:w="0" w:type="auto"/>
                  <w:vAlign w:val="center"/>
                  <w:hideMark/>
                </w:tcPr>
                <w:p w:rsidR="008E0BAC" w:rsidRDefault="009770AC" w:rsidP="008E0BAC">
                  <w:pPr>
                    <w:rPr>
                      <w:rFonts w:ascii="Verdana" w:hAnsi="Verdana"/>
                      <w:color w:val="828282"/>
                      <w:szCs w:val="20"/>
                    </w:rPr>
                  </w:pPr>
                  <w:hyperlink r:id="rId63" w:history="1">
                    <w:proofErr w:type="spellStart"/>
                    <w:r w:rsidR="008E0BAC">
                      <w:rPr>
                        <w:rStyle w:val="Hyperlink"/>
                        <w:rFonts w:ascii="Verdana" w:hAnsi="Verdana"/>
                        <w:color w:val="828282"/>
                        <w:sz w:val="16"/>
                        <w:szCs w:val="16"/>
                      </w:rPr>
                      <w:t>sigstoat</w:t>
                    </w:r>
                    <w:proofErr w:type="spellEnd"/>
                  </w:hyperlink>
                  <w:r w:rsidR="008E0BAC">
                    <w:rPr>
                      <w:rStyle w:val="apple-converted-space"/>
                      <w:rFonts w:ascii="Verdana" w:hAnsi="Verdana"/>
                      <w:color w:val="828282"/>
                      <w:sz w:val="16"/>
                      <w:szCs w:val="16"/>
                    </w:rPr>
                    <w:t> </w:t>
                  </w:r>
                  <w:hyperlink r:id="rId64" w:history="1">
                    <w:r w:rsidR="008E0BAC">
                      <w:rPr>
                        <w:rStyle w:val="Hyperlink"/>
                        <w:rFonts w:ascii="Verdana" w:hAnsi="Verdana"/>
                        <w:color w:val="828282"/>
                        <w:sz w:val="16"/>
                        <w:szCs w:val="16"/>
                      </w:rPr>
                      <w:t>3 days ago</w:t>
                    </w:r>
                  </w:hyperlink>
                  <w:r w:rsidR="008E0BAC">
                    <w:rPr>
                      <w:rStyle w:val="apple-converted-space"/>
                      <w:rFonts w:ascii="Verdana" w:hAnsi="Verdana"/>
                      <w:color w:val="828282"/>
                      <w:sz w:val="16"/>
                      <w:szCs w:val="16"/>
                    </w:rPr>
                    <w:t> </w:t>
                  </w:r>
                  <w:hyperlink r:id="rId65" w:history="1">
                    <w:r w:rsidR="008E0BAC">
                      <w:rPr>
                        <w:rStyle w:val="Hyperlink"/>
                        <w:rFonts w:ascii="Verdana" w:hAnsi="Verdana"/>
                        <w:color w:val="828282"/>
                        <w:sz w:val="16"/>
                        <w:szCs w:val="16"/>
                      </w:rPr>
                      <w:t>[-]</w:t>
                    </w:r>
                  </w:hyperlink>
                </w:p>
                <w:p w:rsidR="008E0BAC" w:rsidRDefault="008E0BAC">
                  <w:pPr>
                    <w:rPr>
                      <w:rFonts w:ascii="Verdana" w:hAnsi="Verdana"/>
                      <w:color w:val="828282"/>
                      <w:szCs w:val="20"/>
                    </w:rPr>
                  </w:pPr>
                </w:p>
                <w:p w:rsidR="008E0BAC" w:rsidRDefault="008E0BAC" w:rsidP="008E0BAC">
                  <w:pPr>
                    <w:rPr>
                      <w:rStyle w:val="c00"/>
                      <w:color w:val="000000"/>
                      <w:sz w:val="18"/>
                      <w:szCs w:val="18"/>
                    </w:rPr>
                  </w:pPr>
                  <w:r>
                    <w:rPr>
                      <w:rStyle w:val="c00"/>
                      <w:rFonts w:ascii="Verdana" w:hAnsi="Verdana"/>
                      <w:color w:val="000000"/>
                      <w:sz w:val="18"/>
                      <w:szCs w:val="18"/>
                    </w:rPr>
                    <w:t>Flights of Fantasy</w:t>
                  </w:r>
                </w:p>
                <w:p w:rsidR="008E0BAC" w:rsidRDefault="009770AC" w:rsidP="008E0BAC">
                  <w:pPr>
                    <w:pStyle w:val="NormalWeb"/>
                    <w:spacing w:before="120"/>
                  </w:pPr>
                  <w:hyperlink r:id="rId66" w:history="1">
                    <w:r w:rsidR="008E0BAC">
                      <w:rPr>
                        <w:rStyle w:val="Hyperlink"/>
                        <w:rFonts w:ascii="Verdana" w:hAnsi="Verdana"/>
                        <w:color w:val="000000"/>
                        <w:sz w:val="18"/>
                        <w:szCs w:val="18"/>
                      </w:rPr>
                      <w:t>https://www.amazon.com/Flights-Fantasy-Programming-Video-Gam...</w:t>
                    </w:r>
                  </w:hyperlink>
                </w:p>
                <w:p w:rsidR="008E0BAC" w:rsidRDefault="009770AC" w:rsidP="008E0BAC">
                  <w:pPr>
                    <w:pStyle w:val="NormalWeb"/>
                    <w:spacing w:before="120"/>
                    <w:rPr>
                      <w:rFonts w:ascii="Verdana" w:hAnsi="Verdana"/>
                      <w:color w:val="000000"/>
                      <w:sz w:val="18"/>
                      <w:szCs w:val="18"/>
                    </w:rPr>
                  </w:pPr>
                  <w:hyperlink r:id="rId67" w:history="1">
                    <w:r w:rsidR="008E0BAC">
                      <w:rPr>
                        <w:rStyle w:val="Hyperlink"/>
                        <w:rFonts w:ascii="Verdana" w:hAnsi="Verdana"/>
                        <w:color w:val="000000"/>
                        <w:sz w:val="15"/>
                        <w:szCs w:val="15"/>
                      </w:rPr>
                      <w:t>reply</w:t>
                    </w:r>
                  </w:hyperlink>
                </w:p>
              </w:tc>
            </w:tr>
          </w:tbl>
          <w:p w:rsidR="008E0BAC" w:rsidRDefault="008E0BAC">
            <w:pPr>
              <w:rPr>
                <w:rFonts w:ascii="Verdana" w:hAnsi="Verdana"/>
                <w:color w:val="828282"/>
                <w:szCs w:val="20"/>
              </w:rPr>
            </w:pPr>
          </w:p>
        </w:tc>
      </w:tr>
    </w:tbl>
    <w:p w:rsidR="008E0BAC" w:rsidRDefault="008E0BAC" w:rsidP="008E0BAC">
      <w:pPr>
        <w:pStyle w:val="Heading3"/>
        <w:rPr>
          <w:lang w:val="en-AU"/>
        </w:rPr>
      </w:pPr>
      <w:r>
        <w:rPr>
          <w:lang w:val="en-AU"/>
        </w:rPr>
        <w:lastRenderedPageBreak/>
        <w:t>Java</w:t>
      </w:r>
    </w:p>
    <w:p w:rsidR="008E0BAC" w:rsidRDefault="008E0BAC" w:rsidP="008E0BAC">
      <w:pPr>
        <w:rPr>
          <w:lang w:val="en-AU"/>
        </w:rPr>
      </w:pPr>
      <w:r>
        <w:rPr>
          <w:rStyle w:val="apple-converted-space"/>
          <w:rFonts w:ascii="Verdana" w:hAnsi="Verdana"/>
          <w:color w:val="000000"/>
          <w:sz w:val="18"/>
          <w:szCs w:val="18"/>
          <w:shd w:val="clear" w:color="auto" w:fill="F6F6EF"/>
        </w:rPr>
        <w:t> </w:t>
      </w:r>
      <w:r>
        <w:rPr>
          <w:rFonts w:ascii="Verdana" w:hAnsi="Verdana"/>
          <w:color w:val="000000"/>
          <w:sz w:val="18"/>
          <w:szCs w:val="18"/>
          <w:shd w:val="clear" w:color="auto" w:fill="F6F6EF"/>
        </w:rPr>
        <w:t>Each chapter builds on the last by adding something new to the same project</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I bet this is what you are looking for:</w:t>
      </w:r>
    </w:p>
    <w:p w:rsidR="008E0BAC" w:rsidRDefault="009770AC" w:rsidP="008E0BAC">
      <w:pPr>
        <w:pStyle w:val="NormalWeb"/>
        <w:shd w:val="clear" w:color="auto" w:fill="F6F6EF"/>
        <w:spacing w:before="120"/>
        <w:rPr>
          <w:rFonts w:ascii="Verdana" w:hAnsi="Verdana"/>
          <w:color w:val="000000"/>
          <w:sz w:val="18"/>
          <w:szCs w:val="18"/>
        </w:rPr>
      </w:pPr>
      <w:hyperlink r:id="rId68" w:history="1">
        <w:r w:rsidR="008E0BAC">
          <w:rPr>
            <w:rStyle w:val="Hyperlink"/>
            <w:rFonts w:ascii="Verdana" w:hAnsi="Verdana"/>
            <w:color w:val="000000"/>
            <w:sz w:val="18"/>
            <w:szCs w:val="18"/>
          </w:rPr>
          <w:t>https://www.amazon.com/Compiler-Construction-Using-Java-Java...</w:t>
        </w:r>
      </w:hyperlink>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This book taught me how to write a compiler.</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Here is its description from its website:</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Comprehensive treatment of compiler construction.</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JavaCC</w:t>
      </w:r>
      <w:proofErr w:type="spellEnd"/>
      <w:r>
        <w:rPr>
          <w:rFonts w:ascii="Verdana" w:hAnsi="Verdana"/>
          <w:color w:val="000000"/>
          <w:sz w:val="18"/>
          <w:szCs w:val="18"/>
        </w:rPr>
        <w:t xml:space="preserve"> and </w:t>
      </w:r>
      <w:proofErr w:type="spellStart"/>
      <w:r>
        <w:rPr>
          <w:rFonts w:ascii="Verdana" w:hAnsi="Verdana"/>
          <w:color w:val="000000"/>
          <w:sz w:val="18"/>
          <w:szCs w:val="18"/>
        </w:rPr>
        <w:t>Yacc</w:t>
      </w:r>
      <w:proofErr w:type="spellEnd"/>
      <w:r>
        <w:rPr>
          <w:rFonts w:ascii="Verdana" w:hAnsi="Verdana"/>
          <w:color w:val="000000"/>
          <w:sz w:val="18"/>
          <w:szCs w:val="18"/>
        </w:rPr>
        <w:t xml:space="preserve"> coverage optional.</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Entire book is Java oriented.</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Powerful software package available to students that tests and evaluates their compilers.</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Fully defines many projects so students can learn how to put the theory into practice.</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Includes supplements on theory so that the book can be used in a course that combines compiler construction with formal languages, automata theory, and computability theory.</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If you already know C or C++ or Java then this book is for you. In my opinion, you can learn many computer science concepts and be able to apply to your field. The book will teach you how to write a grammar then write a parser from it then eventually be able to improve it as you go on reading and doing the exercises. It was a great moment when I feel comfortable writing recursive functions since grammars are composed of recursive functions. You'll also learn a nice way on how you can get your compiler to generate assembly code. Another feature of the book is the chapter on Finite Automata wherein you'll learn how to convert between regular expressions, regular grammars and finite automata and eventually write your own 'grep' which was for me is a mind-blowing experience. There are lots of other stuffs in this book that you could learn. Thank you Anthony J. Dos Reis for writing great books for people like me.</w:t>
      </w:r>
    </w:p>
    <w:p w:rsidR="008E0BAC" w:rsidRDefault="008E0BAC" w:rsidP="008E0BAC">
      <w:pPr>
        <w:pStyle w:val="Heading3"/>
        <w:rPr>
          <w:lang w:val="en-AU"/>
        </w:rPr>
      </w:pPr>
      <w:r>
        <w:rPr>
          <w:lang w:val="en-AU"/>
        </w:rPr>
        <w:t>Calculus</w:t>
      </w:r>
    </w:p>
    <w:p w:rsidR="008E0BAC" w:rsidRDefault="008E0BAC" w:rsidP="008E0BAC">
      <w:pPr>
        <w:rPr>
          <w:lang w:val="en-AU"/>
        </w:rPr>
      </w:pPr>
      <w:r>
        <w:rPr>
          <w:rFonts w:ascii="Verdana" w:hAnsi="Verdana"/>
          <w:color w:val="000000"/>
          <w:sz w:val="18"/>
          <w:szCs w:val="18"/>
          <w:shd w:val="clear" w:color="auto" w:fill="F6F6EF"/>
        </w:rPr>
        <w:t>This is a slightly different response from others, but I think fits the intent of the question: The Better Explained Guide to Calculus:</w:t>
      </w:r>
      <w:r>
        <w:rPr>
          <w:rStyle w:val="apple-converted-space"/>
          <w:rFonts w:ascii="Verdana" w:hAnsi="Verdana"/>
          <w:color w:val="000000"/>
          <w:sz w:val="18"/>
          <w:szCs w:val="18"/>
          <w:shd w:val="clear" w:color="auto" w:fill="F6F6EF"/>
        </w:rPr>
        <w:t> </w:t>
      </w:r>
      <w:hyperlink r:id="rId69" w:history="1">
        <w:r>
          <w:rPr>
            <w:rStyle w:val="Hyperlink"/>
            <w:rFonts w:ascii="Verdana" w:hAnsi="Verdana"/>
            <w:color w:val="000000"/>
            <w:sz w:val="18"/>
            <w:szCs w:val="18"/>
            <w:shd w:val="clear" w:color="auto" w:fill="F6F6EF"/>
          </w:rPr>
          <w:t>https://betterexplained.com/calculus/</w:t>
        </w:r>
      </w:hyperlink>
    </w:p>
    <w:p w:rsidR="008E0BAC" w:rsidRDefault="008E0BAC" w:rsidP="008E0BAC">
      <w:pPr>
        <w:pStyle w:val="NormalWeb"/>
        <w:shd w:val="clear" w:color="auto" w:fill="F6F6EF"/>
        <w:spacing w:before="120"/>
        <w:rPr>
          <w:rFonts w:ascii="Verdana" w:hAnsi="Verdana"/>
          <w:color w:val="000000"/>
          <w:sz w:val="18"/>
          <w:szCs w:val="18"/>
        </w:rPr>
      </w:pPr>
      <w:proofErr w:type="spellStart"/>
      <w:r>
        <w:rPr>
          <w:rFonts w:ascii="Verdana" w:hAnsi="Verdana"/>
          <w:color w:val="000000"/>
          <w:sz w:val="18"/>
          <w:szCs w:val="18"/>
        </w:rPr>
        <w:t>Kalid</w:t>
      </w:r>
      <w:proofErr w:type="spellEnd"/>
      <w:r>
        <w:rPr>
          <w:rFonts w:ascii="Verdana" w:hAnsi="Verdana"/>
          <w:color w:val="000000"/>
          <w:sz w:val="18"/>
          <w:szCs w:val="18"/>
        </w:rPr>
        <w:t xml:space="preserve"> basically iterates the series around the concept of deriving the formula for the area/perimeter of a circle, and then builds up to deriving the surface area/volume of a sphere. The focus throughout is the building up of an intuition of calculus before leaping into formulas. Even with </w:t>
      </w:r>
      <w:proofErr w:type="spellStart"/>
      <w:r>
        <w:rPr>
          <w:rFonts w:ascii="Verdana" w:hAnsi="Verdana"/>
          <w:color w:val="000000"/>
          <w:sz w:val="18"/>
          <w:szCs w:val="18"/>
        </w:rPr>
        <w:t>uni</w:t>
      </w:r>
      <w:proofErr w:type="spellEnd"/>
      <w:r>
        <w:rPr>
          <w:rFonts w:ascii="Verdana" w:hAnsi="Verdana"/>
          <w:color w:val="000000"/>
          <w:sz w:val="18"/>
          <w:szCs w:val="18"/>
        </w:rPr>
        <w:t>-level calculus, I did strengthen my intuition of what's going on by reading through his book.</w:t>
      </w:r>
    </w:p>
    <w:p w:rsidR="008E0BAC" w:rsidRDefault="008E0BAC" w:rsidP="008E0BAC">
      <w:pPr>
        <w:pStyle w:val="NormalWeb"/>
        <w:shd w:val="clear" w:color="auto" w:fill="F6F6EF"/>
        <w:spacing w:before="120"/>
        <w:rPr>
          <w:rFonts w:ascii="Verdana" w:hAnsi="Verdana"/>
          <w:color w:val="000000"/>
          <w:sz w:val="18"/>
          <w:szCs w:val="18"/>
        </w:rPr>
      </w:pPr>
      <w:r>
        <w:rPr>
          <w:rFonts w:ascii="Verdana" w:hAnsi="Verdana"/>
          <w:color w:val="000000"/>
          <w:sz w:val="18"/>
          <w:szCs w:val="18"/>
        </w:rPr>
        <w:t xml:space="preserve">It's pretty fun, and I actually spent some time visualizing the calculus of geometric solids afterward </w:t>
      </w:r>
      <w:proofErr w:type="spellStart"/>
      <w:r>
        <w:rPr>
          <w:rFonts w:ascii="Verdana" w:hAnsi="Verdana"/>
          <w:color w:val="000000"/>
          <w:sz w:val="18"/>
          <w:szCs w:val="18"/>
        </w:rPr>
        <w:t>i.e</w:t>
      </w:r>
      <w:proofErr w:type="spellEnd"/>
      <w:r>
        <w:rPr>
          <w:rStyle w:val="apple-converted-space"/>
          <w:rFonts w:ascii="Verdana" w:hAnsi="Verdana"/>
          <w:color w:val="000000"/>
          <w:sz w:val="18"/>
          <w:szCs w:val="18"/>
        </w:rPr>
        <w:t> </w:t>
      </w:r>
      <w:hyperlink r:id="rId70" w:history="1">
        <w:r>
          <w:rPr>
            <w:rStyle w:val="Hyperlink"/>
            <w:rFonts w:ascii="Verdana" w:hAnsi="Verdana"/>
            <w:color w:val="000000"/>
            <w:sz w:val="18"/>
            <w:szCs w:val="18"/>
          </w:rPr>
          <w:t>http://www.trinco.io/blog/derivative-of-x3</w:t>
        </w:r>
      </w:hyperlink>
    </w:p>
    <w:p w:rsidR="008E0BAC" w:rsidRPr="008E0BAC" w:rsidRDefault="008E0BAC" w:rsidP="008E0BAC">
      <w:pPr>
        <w:pStyle w:val="Body"/>
        <w:rPr>
          <w:lang w:val="en-AU"/>
        </w:rPr>
      </w:pPr>
    </w:p>
    <w:p w:rsidR="000869BB" w:rsidRPr="000869BB" w:rsidRDefault="000869BB" w:rsidP="000869BB">
      <w:pPr>
        <w:pStyle w:val="Body"/>
        <w:rPr>
          <w:lang w:val="en-AU"/>
        </w:rPr>
      </w:pPr>
    </w:p>
    <w:p w:rsidR="000869BB" w:rsidRPr="000869BB" w:rsidRDefault="000869BB" w:rsidP="000869BB">
      <w:pPr>
        <w:pStyle w:val="Body"/>
        <w:rPr>
          <w:lang w:val="en-AU"/>
        </w:rPr>
      </w:pPr>
    </w:p>
    <w:p w:rsidR="007420BE" w:rsidRDefault="00BE150A" w:rsidP="000869BB">
      <w:pPr>
        <w:pStyle w:val="Heading2"/>
        <w:rPr>
          <w:lang w:val="en-AU"/>
        </w:rPr>
      </w:pPr>
      <w:r>
        <w:rPr>
          <w:lang w:val="en-AU"/>
        </w:rPr>
        <w:t xml:space="preserve">Programing </w:t>
      </w:r>
      <w:r w:rsidRPr="000869BB">
        <w:t>Challenges</w:t>
      </w:r>
      <w:r>
        <w:rPr>
          <w:lang w:val="en-AU"/>
        </w:rPr>
        <w:t>/Katas:</w:t>
      </w:r>
    </w:p>
    <w:p w:rsidR="007420BE" w:rsidRPr="007420BE" w:rsidRDefault="007420BE" w:rsidP="007420BE">
      <w:pPr>
        <w:pStyle w:val="Body"/>
        <w:ind w:left="0"/>
        <w:rPr>
          <w:b/>
          <w:bCs/>
          <w:lang w:val="en-AU"/>
        </w:rPr>
      </w:pPr>
      <w:r w:rsidRPr="007420BE">
        <w:rPr>
          <w:b/>
          <w:bCs/>
          <w:lang w:val="en-AU"/>
        </w:rPr>
        <w:t>Recommended:</w:t>
      </w:r>
    </w:p>
    <w:p w:rsidR="007420BE" w:rsidRDefault="007420BE" w:rsidP="007420BE">
      <w:r>
        <w:t>https://www.topcoder.com/</w:t>
      </w:r>
    </w:p>
    <w:p w:rsidR="007420BE" w:rsidRDefault="007420BE" w:rsidP="007420BE">
      <w:r>
        <w:t>* https://codility.com/programmers/lessons/1-iterations/</w:t>
      </w:r>
    </w:p>
    <w:p w:rsidR="007420BE" w:rsidRDefault="007420BE" w:rsidP="007420BE">
      <w:r>
        <w:t>* Cracking the coding interview</w:t>
      </w:r>
    </w:p>
    <w:p w:rsidR="007420BE" w:rsidRDefault="007420BE" w:rsidP="007420BE">
      <w:r>
        <w:t>* Programing pearls</w:t>
      </w:r>
    </w:p>
    <w:p w:rsidR="007420BE" w:rsidRDefault="007420BE" w:rsidP="007420BE"/>
    <w:p w:rsidR="007420BE" w:rsidRPr="007420BE" w:rsidRDefault="007420BE" w:rsidP="007420BE">
      <w:pPr>
        <w:rPr>
          <w:b/>
          <w:bCs/>
        </w:rPr>
      </w:pPr>
      <w:r w:rsidRPr="007420BE">
        <w:rPr>
          <w:b/>
          <w:bCs/>
        </w:rPr>
        <w:t>Additional resources:</w:t>
      </w:r>
    </w:p>
    <w:p w:rsidR="007420BE" w:rsidRDefault="007420BE" w:rsidP="007420BE"/>
    <w:p w:rsidR="00BE150A" w:rsidRDefault="009770AC" w:rsidP="00BE150A">
      <w:hyperlink r:id="rId71" w:history="1">
        <w:r w:rsidR="00BE150A" w:rsidRPr="00A4312C">
          <w:rPr>
            <w:rStyle w:val="Hyperlink"/>
          </w:rPr>
          <w:t>https://projecteuler.net/</w:t>
        </w:r>
      </w:hyperlink>
    </w:p>
    <w:p w:rsidR="00BE150A" w:rsidRDefault="009770AC" w:rsidP="00BE150A">
      <w:hyperlink r:id="rId72" w:history="1">
        <w:r w:rsidR="00BE150A" w:rsidRPr="00A4312C">
          <w:rPr>
            <w:rStyle w:val="Hyperlink"/>
          </w:rPr>
          <w:t>https://github.com/garora/TDD-Katas</w:t>
        </w:r>
      </w:hyperlink>
    </w:p>
    <w:p w:rsidR="00BE150A" w:rsidRDefault="009770AC" w:rsidP="00BE150A">
      <w:hyperlink r:id="rId73" w:history="1">
        <w:r w:rsidR="00BE150A" w:rsidRPr="00A4312C">
          <w:rPr>
            <w:rStyle w:val="Hyperlink"/>
          </w:rPr>
          <w:t>http://www.codekatas.org/</w:t>
        </w:r>
      </w:hyperlink>
      <w:r w:rsidR="00BE150A">
        <w:t xml:space="preserve"> </w:t>
      </w:r>
    </w:p>
    <w:p w:rsidR="00BE150A" w:rsidRDefault="00BE150A" w:rsidP="00BE150A">
      <w:r>
        <w:t xml:space="preserve">Ruby Quiz: </w:t>
      </w:r>
      <w:hyperlink r:id="rId74" w:history="1">
        <w:r w:rsidRPr="00A4312C">
          <w:rPr>
            <w:rStyle w:val="Hyperlink"/>
          </w:rPr>
          <w:t>http://rubyquiz.com/</w:t>
        </w:r>
      </w:hyperlink>
    </w:p>
    <w:p w:rsidR="00BE150A" w:rsidRPr="00BE150A" w:rsidRDefault="00BE150A" w:rsidP="00BE150A"/>
    <w:p w:rsidR="00561124" w:rsidRDefault="007B5E8A" w:rsidP="007B5E8A">
      <w:pPr>
        <w:pStyle w:val="Heading1"/>
      </w:pPr>
      <w:r>
        <w:lastRenderedPageBreak/>
        <w:t>Soft Skills</w:t>
      </w:r>
    </w:p>
    <w:p w:rsidR="007B5E8A" w:rsidRDefault="007B5E8A" w:rsidP="007B5E8A">
      <w:pPr>
        <w:pStyle w:val="Heading2"/>
      </w:pPr>
      <w:r>
        <w:t>How to criticize</w:t>
      </w:r>
    </w:p>
    <w:p w:rsidR="007B5E8A" w:rsidRPr="007B5E8A" w:rsidRDefault="007B5E8A" w:rsidP="007B5E8A">
      <w:pPr>
        <w:pStyle w:val="Body"/>
      </w:pPr>
      <w:r w:rsidRPr="007B5E8A">
        <w:t>Your message should be: "I support what you're doing. I want you to succeed. You've really disappointed me though, because you're better than this. I’m not an attacker but an ally"</w:t>
      </w:r>
    </w:p>
    <w:p w:rsidR="007B5E8A" w:rsidRPr="007B5E8A" w:rsidRDefault="007B5E8A" w:rsidP="007B5E8A">
      <w:pPr>
        <w:pStyle w:val="Body"/>
        <w:numPr>
          <w:ilvl w:val="0"/>
          <w:numId w:val="6"/>
        </w:numPr>
      </w:pPr>
      <w:r w:rsidRPr="007B5E8A">
        <w:t>Don’t say ‘you’re this and that’. Say what you’re feeling etc.</w:t>
      </w:r>
    </w:p>
    <w:p w:rsidR="007B5E8A" w:rsidRPr="007B5E8A" w:rsidRDefault="007B5E8A" w:rsidP="007B5E8A">
      <w:pPr>
        <w:pStyle w:val="Body"/>
        <w:numPr>
          <w:ilvl w:val="0"/>
          <w:numId w:val="6"/>
        </w:numPr>
      </w:pPr>
      <w:r w:rsidRPr="007B5E8A">
        <w:t>Establish ‘why should I listen to you’? Make sure that you have the knowledge/authority to critic and that you come across as a supporter and not a hater.</w:t>
      </w:r>
    </w:p>
    <w:p w:rsidR="007B5E8A" w:rsidRPr="007B5E8A" w:rsidRDefault="007B5E8A" w:rsidP="007B5E8A">
      <w:pPr>
        <w:pStyle w:val="Body"/>
        <w:numPr>
          <w:ilvl w:val="0"/>
          <w:numId w:val="6"/>
        </w:numPr>
      </w:pPr>
      <w:r w:rsidRPr="007B5E8A">
        <w:t>Offer the criticism in a nice way</w:t>
      </w:r>
    </w:p>
    <w:p w:rsidR="007B5E8A" w:rsidRDefault="007B5E8A" w:rsidP="007B5E8A">
      <w:pPr>
        <w:pStyle w:val="Body"/>
        <w:numPr>
          <w:ilvl w:val="0"/>
          <w:numId w:val="6"/>
        </w:numPr>
      </w:pPr>
      <w:r w:rsidRPr="007B5E8A">
        <w:t>Re-iterate that you’re a supporter and not an attacker</w:t>
      </w:r>
    </w:p>
    <w:p w:rsidR="00D52995" w:rsidRDefault="00D52995" w:rsidP="00D52995">
      <w:pPr>
        <w:pStyle w:val="Heading2"/>
      </w:pPr>
      <w:r>
        <w:t>How to Respond to Criticism</w:t>
      </w:r>
    </w:p>
    <w:p w:rsidR="00D52995" w:rsidRDefault="00D52995" w:rsidP="00D52995">
      <w:pPr>
        <w:pStyle w:val="Body"/>
        <w:numPr>
          <w:ilvl w:val="0"/>
          <w:numId w:val="6"/>
        </w:numPr>
      </w:pPr>
      <w:r>
        <w:t xml:space="preserve">Acknowledge the other side’s feeling / </w:t>
      </w:r>
      <w:r w:rsidR="009770AC">
        <w:t xml:space="preserve">viewpoint / </w:t>
      </w:r>
      <w:bookmarkStart w:id="0" w:name="_GoBack"/>
      <w:bookmarkEnd w:id="0"/>
      <w:r>
        <w:t>effort etc.</w:t>
      </w:r>
    </w:p>
    <w:p w:rsidR="00D52995" w:rsidRPr="00D52995" w:rsidRDefault="00D52995" w:rsidP="00D52995">
      <w:pPr>
        <w:pStyle w:val="Body"/>
        <w:numPr>
          <w:ilvl w:val="0"/>
          <w:numId w:val="6"/>
        </w:numPr>
      </w:pPr>
      <w:r w:rsidRPr="00D52995">
        <w:t>Rather than finding the point of conflict and hammering the other person with the "facts" of why you're right</w:t>
      </w:r>
      <w:r>
        <w:t xml:space="preserve"> and they are wrong</w:t>
      </w:r>
      <w:r w:rsidRPr="00D52995">
        <w:t>, look for a point where you both agree.</w:t>
      </w:r>
      <w:r w:rsidRPr="00D52995">
        <w:br/>
      </w:r>
      <w:r w:rsidRPr="00D52995">
        <w:br/>
        <w:t>Call out that agreement—then start to build your case from there.</w:t>
      </w:r>
      <w:r w:rsidRPr="00D52995">
        <w:br/>
      </w:r>
      <w:r w:rsidRPr="00D52995">
        <w:br/>
        <w:t>Often you'll find this will cut the tension and allow you to make your case more effectively than if you'd come out guns blazing. </w:t>
      </w:r>
    </w:p>
    <w:sectPr w:rsidR="00D52995" w:rsidRPr="00D5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Bookman-Light">
    <w:altName w:val="MS Mincho"/>
    <w:panose1 w:val="00000000000000000000"/>
    <w:charset w:val="80"/>
    <w:family w:val="auto"/>
    <w:notTrueType/>
    <w:pitch w:val="default"/>
    <w:sig w:usb0="00000001" w:usb1="08070000" w:usb2="00000010" w:usb3="00000000" w:csb0="00020000" w:csb1="00000000"/>
  </w:font>
  <w:font w:name="Bookman-Demi">
    <w:altName w:val="Calibri"/>
    <w:panose1 w:val="00000000000000000000"/>
    <w:charset w:val="00"/>
    <w:family w:val="auto"/>
    <w:notTrueType/>
    <w:pitch w:val="default"/>
    <w:sig w:usb0="00000003" w:usb1="00000000" w:usb2="00000000" w:usb3="00000000" w:csb0="00000001" w:csb1="00000000"/>
  </w:font>
  <w:font w:name="LucidaTypewrite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TypewriterBold">
    <w:altName w:val="Calibri"/>
    <w:panose1 w:val="00000000000000000000"/>
    <w:charset w:val="00"/>
    <w:family w:val="auto"/>
    <w:notTrueType/>
    <w:pitch w:val="default"/>
    <w:sig w:usb0="00000003" w:usb1="00000000" w:usb2="00000000" w:usb3="00000000" w:csb0="00000001" w:csb1="00000000"/>
  </w:font>
  <w:font w:name="Bookman-LightItalic">
    <w:altName w:val="Calibri"/>
    <w:panose1 w:val="00000000000000000000"/>
    <w:charset w:val="00"/>
    <w:family w:val="auto"/>
    <w:notTrueType/>
    <w:pitch w:val="default"/>
    <w:sig w:usb0="00000003" w:usb1="00000000" w:usb2="00000000" w:usb3="00000000" w:csb0="00000001" w:csb1="00000000"/>
  </w:font>
  <w:font w:name="BookmanMdIT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4"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6" w15:restartNumberingAfterBreak="0">
    <w:nsid w:val="22ED04DC"/>
    <w:multiLevelType w:val="hybridMultilevel"/>
    <w:tmpl w:val="30242144"/>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8"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1"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2" w15:restartNumberingAfterBreak="0">
    <w:nsid w:val="2EC02AEC"/>
    <w:multiLevelType w:val="hybridMultilevel"/>
    <w:tmpl w:val="A2E260A2"/>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3"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D3F53E5"/>
    <w:multiLevelType w:val="hybridMultilevel"/>
    <w:tmpl w:val="7CDECC4E"/>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5"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F124BE7"/>
    <w:multiLevelType w:val="hybridMultilevel"/>
    <w:tmpl w:val="CA48E23E"/>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1531" w:hanging="360"/>
      </w:pPr>
      <w:rPr>
        <w:rFonts w:ascii="Courier New" w:hAnsi="Courier New" w:cs="Courier New" w:hint="default"/>
      </w:rPr>
    </w:lvl>
    <w:lvl w:ilvl="2" w:tplc="0C090005">
      <w:start w:val="1"/>
      <w:numFmt w:val="bullet"/>
      <w:lvlText w:val=""/>
      <w:lvlJc w:val="left"/>
      <w:pPr>
        <w:ind w:left="2251" w:hanging="360"/>
      </w:pPr>
      <w:rPr>
        <w:rFonts w:ascii="Wingdings" w:hAnsi="Wingdings" w:hint="default"/>
      </w:rPr>
    </w:lvl>
    <w:lvl w:ilvl="3" w:tplc="0C090001" w:tentative="1">
      <w:start w:val="1"/>
      <w:numFmt w:val="bullet"/>
      <w:lvlText w:val=""/>
      <w:lvlJc w:val="left"/>
      <w:pPr>
        <w:ind w:left="2971" w:hanging="360"/>
      </w:pPr>
      <w:rPr>
        <w:rFonts w:ascii="Symbol" w:hAnsi="Symbol" w:hint="default"/>
      </w:rPr>
    </w:lvl>
    <w:lvl w:ilvl="4" w:tplc="0C090003" w:tentative="1">
      <w:start w:val="1"/>
      <w:numFmt w:val="bullet"/>
      <w:lvlText w:val="o"/>
      <w:lvlJc w:val="left"/>
      <w:pPr>
        <w:ind w:left="3691" w:hanging="360"/>
      </w:pPr>
      <w:rPr>
        <w:rFonts w:ascii="Courier New" w:hAnsi="Courier New" w:cs="Courier New" w:hint="default"/>
      </w:rPr>
    </w:lvl>
    <w:lvl w:ilvl="5" w:tplc="0C090005" w:tentative="1">
      <w:start w:val="1"/>
      <w:numFmt w:val="bullet"/>
      <w:lvlText w:val=""/>
      <w:lvlJc w:val="left"/>
      <w:pPr>
        <w:ind w:left="4411" w:hanging="360"/>
      </w:pPr>
      <w:rPr>
        <w:rFonts w:ascii="Wingdings" w:hAnsi="Wingdings" w:hint="default"/>
      </w:rPr>
    </w:lvl>
    <w:lvl w:ilvl="6" w:tplc="0C090001" w:tentative="1">
      <w:start w:val="1"/>
      <w:numFmt w:val="bullet"/>
      <w:lvlText w:val=""/>
      <w:lvlJc w:val="left"/>
      <w:pPr>
        <w:ind w:left="5131" w:hanging="360"/>
      </w:pPr>
      <w:rPr>
        <w:rFonts w:ascii="Symbol" w:hAnsi="Symbol" w:hint="default"/>
      </w:rPr>
    </w:lvl>
    <w:lvl w:ilvl="7" w:tplc="0C090003" w:tentative="1">
      <w:start w:val="1"/>
      <w:numFmt w:val="bullet"/>
      <w:lvlText w:val="o"/>
      <w:lvlJc w:val="left"/>
      <w:pPr>
        <w:ind w:left="5851" w:hanging="360"/>
      </w:pPr>
      <w:rPr>
        <w:rFonts w:ascii="Courier New" w:hAnsi="Courier New" w:cs="Courier New" w:hint="default"/>
      </w:rPr>
    </w:lvl>
    <w:lvl w:ilvl="8" w:tplc="0C090005" w:tentative="1">
      <w:start w:val="1"/>
      <w:numFmt w:val="bullet"/>
      <w:lvlText w:val=""/>
      <w:lvlJc w:val="left"/>
      <w:pPr>
        <w:ind w:left="6571" w:hanging="360"/>
      </w:pPr>
      <w:rPr>
        <w:rFonts w:ascii="Wingdings" w:hAnsi="Wingdings" w:hint="default"/>
      </w:rPr>
    </w:lvl>
  </w:abstractNum>
  <w:abstractNum w:abstractNumId="17"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8" w15:restartNumberingAfterBreak="0">
    <w:nsid w:val="473F0A98"/>
    <w:multiLevelType w:val="hybridMultilevel"/>
    <w:tmpl w:val="13389944"/>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9"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38E073A"/>
    <w:multiLevelType w:val="hybridMultilevel"/>
    <w:tmpl w:val="BBE24A5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0C1E9D"/>
    <w:multiLevelType w:val="multilevel"/>
    <w:tmpl w:val="08090023"/>
    <w:numStyleLink w:val="ArticleSection"/>
  </w:abstractNum>
  <w:abstractNum w:abstractNumId="30"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1" w15:restartNumberingAfterBreak="0">
    <w:nsid w:val="6B2377C0"/>
    <w:multiLevelType w:val="multilevel"/>
    <w:tmpl w:val="0809001D"/>
    <w:numStyleLink w:val="1ai"/>
  </w:abstractNum>
  <w:abstractNum w:abstractNumId="32"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4" w15:restartNumberingAfterBreak="0">
    <w:nsid w:val="730C675E"/>
    <w:multiLevelType w:val="hybridMultilevel"/>
    <w:tmpl w:val="2C0E97B0"/>
    <w:lvl w:ilvl="0" w:tplc="0C090001">
      <w:start w:val="1"/>
      <w:numFmt w:val="bullet"/>
      <w:lvlText w:val=""/>
      <w:lvlJc w:val="left"/>
      <w:pPr>
        <w:ind w:left="2251" w:hanging="360"/>
      </w:pPr>
      <w:rPr>
        <w:rFonts w:ascii="Symbol" w:hAnsi="Symbol" w:hint="default"/>
      </w:rPr>
    </w:lvl>
    <w:lvl w:ilvl="1" w:tplc="0C09000F">
      <w:start w:val="1"/>
      <w:numFmt w:val="decimal"/>
      <w:lvlText w:val="%2."/>
      <w:lvlJc w:val="lef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35"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6265293"/>
    <w:multiLevelType w:val="hybridMultilevel"/>
    <w:tmpl w:val="B1CC532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7"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9"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34"/>
  </w:num>
  <w:num w:numId="2">
    <w:abstractNumId w:val="12"/>
  </w:num>
  <w:num w:numId="3">
    <w:abstractNumId w:val="18"/>
  </w:num>
  <w:num w:numId="4">
    <w:abstractNumId w:val="36"/>
  </w:num>
  <w:num w:numId="5">
    <w:abstractNumId w:val="6"/>
  </w:num>
  <w:num w:numId="6">
    <w:abstractNumId w:val="16"/>
  </w:num>
  <w:num w:numId="7">
    <w:abstractNumId w:val="14"/>
  </w:num>
  <w:num w:numId="8">
    <w:abstractNumId w:val="28"/>
  </w:num>
  <w:num w:numId="9">
    <w:abstractNumId w:val="8"/>
  </w:num>
  <w:num w:numId="10">
    <w:abstractNumId w:val="9"/>
  </w:num>
  <w:num w:numId="11">
    <w:abstractNumId w:val="5"/>
  </w:num>
  <w:num w:numId="12">
    <w:abstractNumId w:val="21"/>
  </w:num>
  <w:num w:numId="13">
    <w:abstractNumId w:val="22"/>
  </w:num>
  <w:num w:numId="14">
    <w:abstractNumId w:val="3"/>
  </w:num>
  <w:num w:numId="15">
    <w:abstractNumId w:val="19"/>
  </w:num>
  <w:num w:numId="16">
    <w:abstractNumId w:val="2"/>
  </w:num>
  <w:num w:numId="17">
    <w:abstractNumId w:val="38"/>
  </w:num>
  <w:num w:numId="18">
    <w:abstractNumId w:val="27"/>
  </w:num>
  <w:num w:numId="19">
    <w:abstractNumId w:val="4"/>
  </w:num>
  <w:num w:numId="20">
    <w:abstractNumId w:val="7"/>
  </w:num>
  <w:num w:numId="21">
    <w:abstractNumId w:val="40"/>
  </w:num>
  <w:num w:numId="22">
    <w:abstractNumId w:val="33"/>
  </w:num>
  <w:num w:numId="23">
    <w:abstractNumId w:val="17"/>
  </w:num>
  <w:num w:numId="24">
    <w:abstractNumId w:val="32"/>
  </w:num>
  <w:num w:numId="25">
    <w:abstractNumId w:val="37"/>
  </w:num>
  <w:num w:numId="26">
    <w:abstractNumId w:val="30"/>
  </w:num>
  <w:num w:numId="27">
    <w:abstractNumId w:val="35"/>
  </w:num>
  <w:num w:numId="28">
    <w:abstractNumId w:val="10"/>
  </w:num>
  <w:num w:numId="29">
    <w:abstractNumId w:val="13"/>
  </w:num>
  <w:num w:numId="30">
    <w:abstractNumId w:val="26"/>
  </w:num>
  <w:num w:numId="31">
    <w:abstractNumId w:val="24"/>
  </w:num>
  <w:num w:numId="32">
    <w:abstractNumId w:val="39"/>
  </w:num>
  <w:num w:numId="33">
    <w:abstractNumId w:val="11"/>
  </w:num>
  <w:num w:numId="34">
    <w:abstractNumId w:val="15"/>
  </w:num>
  <w:num w:numId="35">
    <w:abstractNumId w:val="1"/>
  </w:num>
  <w:num w:numId="36">
    <w:abstractNumId w:val="25"/>
  </w:num>
  <w:num w:numId="37">
    <w:abstractNumId w:val="31"/>
  </w:num>
  <w:num w:numId="38">
    <w:abstractNumId w:val="29"/>
  </w:num>
  <w:num w:numId="39">
    <w:abstractNumId w:val="20"/>
  </w:num>
  <w:num w:numId="40">
    <w:abstractNumId w:val="0"/>
  </w:num>
  <w:num w:numId="41">
    <w:abstractNumId w:val="23"/>
    <w:lvlOverride w:ilvl="0">
      <w:lvl w:ilvl="0">
        <w:numFmt w:val="bullet"/>
        <w:lvlText w:val=""/>
        <w:lvlJc w:val="left"/>
        <w:pPr>
          <w:tabs>
            <w:tab w:val="num" w:pos="720"/>
          </w:tabs>
          <w:ind w:left="720" w:hanging="360"/>
        </w:pPr>
        <w:rPr>
          <w:rFonts w:ascii="Wingdings" w:hAnsi="Wingdings" w:hint="default"/>
          <w:sz w:val="20"/>
        </w:rPr>
      </w:lvl>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24"/>
    <w:rsid w:val="00017336"/>
    <w:rsid w:val="000254B5"/>
    <w:rsid w:val="00046827"/>
    <w:rsid w:val="00070216"/>
    <w:rsid w:val="000710CB"/>
    <w:rsid w:val="00080679"/>
    <w:rsid w:val="000869BB"/>
    <w:rsid w:val="000968CB"/>
    <w:rsid w:val="00096B26"/>
    <w:rsid w:val="000A4555"/>
    <w:rsid w:val="000C15C2"/>
    <w:rsid w:val="000C4753"/>
    <w:rsid w:val="000D19EF"/>
    <w:rsid w:val="000F38B7"/>
    <w:rsid w:val="000F46FE"/>
    <w:rsid w:val="0010666A"/>
    <w:rsid w:val="001248FF"/>
    <w:rsid w:val="00126848"/>
    <w:rsid w:val="00127E39"/>
    <w:rsid w:val="001324F9"/>
    <w:rsid w:val="0016048B"/>
    <w:rsid w:val="00171361"/>
    <w:rsid w:val="001767BF"/>
    <w:rsid w:val="00180560"/>
    <w:rsid w:val="00184ECB"/>
    <w:rsid w:val="00190BB1"/>
    <w:rsid w:val="001C3614"/>
    <w:rsid w:val="001E4DFE"/>
    <w:rsid w:val="001E5A47"/>
    <w:rsid w:val="001E7A25"/>
    <w:rsid w:val="001F0E8D"/>
    <w:rsid w:val="001F3CB0"/>
    <w:rsid w:val="00212D67"/>
    <w:rsid w:val="00227C14"/>
    <w:rsid w:val="00240312"/>
    <w:rsid w:val="002500F3"/>
    <w:rsid w:val="0025189B"/>
    <w:rsid w:val="00252CA6"/>
    <w:rsid w:val="00254005"/>
    <w:rsid w:val="00255979"/>
    <w:rsid w:val="00282EC7"/>
    <w:rsid w:val="00291E6D"/>
    <w:rsid w:val="00297057"/>
    <w:rsid w:val="00297AE9"/>
    <w:rsid w:val="002A3673"/>
    <w:rsid w:val="002B744E"/>
    <w:rsid w:val="002C32BE"/>
    <w:rsid w:val="002C7AE6"/>
    <w:rsid w:val="002D192B"/>
    <w:rsid w:val="002D53E0"/>
    <w:rsid w:val="002E3BC6"/>
    <w:rsid w:val="002F217C"/>
    <w:rsid w:val="003144C2"/>
    <w:rsid w:val="003200AE"/>
    <w:rsid w:val="0032783B"/>
    <w:rsid w:val="0034598E"/>
    <w:rsid w:val="0035187A"/>
    <w:rsid w:val="00355E34"/>
    <w:rsid w:val="00362E87"/>
    <w:rsid w:val="00374361"/>
    <w:rsid w:val="00384B9D"/>
    <w:rsid w:val="003858F0"/>
    <w:rsid w:val="0039610C"/>
    <w:rsid w:val="003B16E8"/>
    <w:rsid w:val="003B797F"/>
    <w:rsid w:val="003D0BDB"/>
    <w:rsid w:val="003D686A"/>
    <w:rsid w:val="004013D1"/>
    <w:rsid w:val="004103B4"/>
    <w:rsid w:val="004152A3"/>
    <w:rsid w:val="00432FE0"/>
    <w:rsid w:val="00433EC3"/>
    <w:rsid w:val="00443E22"/>
    <w:rsid w:val="00452B74"/>
    <w:rsid w:val="00455A6E"/>
    <w:rsid w:val="00470329"/>
    <w:rsid w:val="004920C2"/>
    <w:rsid w:val="004A7A97"/>
    <w:rsid w:val="004B1853"/>
    <w:rsid w:val="004E602E"/>
    <w:rsid w:val="00506921"/>
    <w:rsid w:val="00516EFC"/>
    <w:rsid w:val="0052240C"/>
    <w:rsid w:val="00523749"/>
    <w:rsid w:val="00541A77"/>
    <w:rsid w:val="0054710F"/>
    <w:rsid w:val="00550162"/>
    <w:rsid w:val="00561124"/>
    <w:rsid w:val="00571DB3"/>
    <w:rsid w:val="005906F5"/>
    <w:rsid w:val="005A6055"/>
    <w:rsid w:val="005A7007"/>
    <w:rsid w:val="005A7E20"/>
    <w:rsid w:val="005B11C1"/>
    <w:rsid w:val="005C4068"/>
    <w:rsid w:val="005E6690"/>
    <w:rsid w:val="005F0CDC"/>
    <w:rsid w:val="005F453D"/>
    <w:rsid w:val="00602A8D"/>
    <w:rsid w:val="00605D47"/>
    <w:rsid w:val="00606964"/>
    <w:rsid w:val="0062043B"/>
    <w:rsid w:val="00625601"/>
    <w:rsid w:val="00630E00"/>
    <w:rsid w:val="006512C3"/>
    <w:rsid w:val="0066204B"/>
    <w:rsid w:val="00664D26"/>
    <w:rsid w:val="006704E0"/>
    <w:rsid w:val="00672002"/>
    <w:rsid w:val="00683CA9"/>
    <w:rsid w:val="00697A17"/>
    <w:rsid w:val="006A7AB8"/>
    <w:rsid w:val="006B4B03"/>
    <w:rsid w:val="006C4403"/>
    <w:rsid w:val="00700FCE"/>
    <w:rsid w:val="007131B4"/>
    <w:rsid w:val="007420BE"/>
    <w:rsid w:val="00780CAE"/>
    <w:rsid w:val="00781EB1"/>
    <w:rsid w:val="007A2F84"/>
    <w:rsid w:val="007B288A"/>
    <w:rsid w:val="007B322B"/>
    <w:rsid w:val="007B55D4"/>
    <w:rsid w:val="007B5E8A"/>
    <w:rsid w:val="007C59A0"/>
    <w:rsid w:val="007C67A3"/>
    <w:rsid w:val="007E443A"/>
    <w:rsid w:val="007F2E5F"/>
    <w:rsid w:val="00801D12"/>
    <w:rsid w:val="008045DC"/>
    <w:rsid w:val="00814BBD"/>
    <w:rsid w:val="008379EC"/>
    <w:rsid w:val="00841C24"/>
    <w:rsid w:val="00860286"/>
    <w:rsid w:val="0086133C"/>
    <w:rsid w:val="008822AF"/>
    <w:rsid w:val="008961C9"/>
    <w:rsid w:val="008A5139"/>
    <w:rsid w:val="008B50C8"/>
    <w:rsid w:val="008E099E"/>
    <w:rsid w:val="008E0BAC"/>
    <w:rsid w:val="008F6A83"/>
    <w:rsid w:val="00911A8E"/>
    <w:rsid w:val="0092093D"/>
    <w:rsid w:val="00923D2E"/>
    <w:rsid w:val="00933FE2"/>
    <w:rsid w:val="00952326"/>
    <w:rsid w:val="00957CDF"/>
    <w:rsid w:val="0096757C"/>
    <w:rsid w:val="00976787"/>
    <w:rsid w:val="009770AC"/>
    <w:rsid w:val="009943CE"/>
    <w:rsid w:val="00995A22"/>
    <w:rsid w:val="009965CE"/>
    <w:rsid w:val="009970F0"/>
    <w:rsid w:val="009B5591"/>
    <w:rsid w:val="009C26B2"/>
    <w:rsid w:val="009C60E2"/>
    <w:rsid w:val="009D0787"/>
    <w:rsid w:val="009D7564"/>
    <w:rsid w:val="009E2F68"/>
    <w:rsid w:val="00A0289A"/>
    <w:rsid w:val="00A05188"/>
    <w:rsid w:val="00A14933"/>
    <w:rsid w:val="00A15393"/>
    <w:rsid w:val="00A1681E"/>
    <w:rsid w:val="00A27021"/>
    <w:rsid w:val="00A3237A"/>
    <w:rsid w:val="00A327BB"/>
    <w:rsid w:val="00A42DEB"/>
    <w:rsid w:val="00A4343B"/>
    <w:rsid w:val="00A446B7"/>
    <w:rsid w:val="00A505AE"/>
    <w:rsid w:val="00A52939"/>
    <w:rsid w:val="00A53DA8"/>
    <w:rsid w:val="00A6225C"/>
    <w:rsid w:val="00A65E5F"/>
    <w:rsid w:val="00A74B26"/>
    <w:rsid w:val="00A7610A"/>
    <w:rsid w:val="00A8143A"/>
    <w:rsid w:val="00A8586F"/>
    <w:rsid w:val="00A86D35"/>
    <w:rsid w:val="00A941B4"/>
    <w:rsid w:val="00AA0BB8"/>
    <w:rsid w:val="00AA1954"/>
    <w:rsid w:val="00AB3A33"/>
    <w:rsid w:val="00AB75AE"/>
    <w:rsid w:val="00AE27CA"/>
    <w:rsid w:val="00B15D8D"/>
    <w:rsid w:val="00B26C8C"/>
    <w:rsid w:val="00B37B9C"/>
    <w:rsid w:val="00B45952"/>
    <w:rsid w:val="00B45F94"/>
    <w:rsid w:val="00B90F6B"/>
    <w:rsid w:val="00B9515B"/>
    <w:rsid w:val="00B9630C"/>
    <w:rsid w:val="00B96D6D"/>
    <w:rsid w:val="00BA0048"/>
    <w:rsid w:val="00BA75E8"/>
    <w:rsid w:val="00BC40AD"/>
    <w:rsid w:val="00BE045C"/>
    <w:rsid w:val="00BE150A"/>
    <w:rsid w:val="00BE57F4"/>
    <w:rsid w:val="00BF6B1C"/>
    <w:rsid w:val="00C1115B"/>
    <w:rsid w:val="00C16D7D"/>
    <w:rsid w:val="00C22A13"/>
    <w:rsid w:val="00C26CC9"/>
    <w:rsid w:val="00C33CD9"/>
    <w:rsid w:val="00C34A92"/>
    <w:rsid w:val="00C40989"/>
    <w:rsid w:val="00C42B52"/>
    <w:rsid w:val="00C61F1C"/>
    <w:rsid w:val="00C66D9B"/>
    <w:rsid w:val="00C7054D"/>
    <w:rsid w:val="00CB6BF4"/>
    <w:rsid w:val="00CC58EB"/>
    <w:rsid w:val="00CE2FA4"/>
    <w:rsid w:val="00CE5BD1"/>
    <w:rsid w:val="00D11A87"/>
    <w:rsid w:val="00D25B62"/>
    <w:rsid w:val="00D270ED"/>
    <w:rsid w:val="00D31F50"/>
    <w:rsid w:val="00D34485"/>
    <w:rsid w:val="00D52995"/>
    <w:rsid w:val="00D6115D"/>
    <w:rsid w:val="00D611BB"/>
    <w:rsid w:val="00D6190D"/>
    <w:rsid w:val="00D6533A"/>
    <w:rsid w:val="00D87A92"/>
    <w:rsid w:val="00D948DA"/>
    <w:rsid w:val="00DB11C4"/>
    <w:rsid w:val="00DB72C8"/>
    <w:rsid w:val="00DB751F"/>
    <w:rsid w:val="00DC4D64"/>
    <w:rsid w:val="00DC7659"/>
    <w:rsid w:val="00DD0EA3"/>
    <w:rsid w:val="00DE41AA"/>
    <w:rsid w:val="00DE64FB"/>
    <w:rsid w:val="00E04546"/>
    <w:rsid w:val="00E15B1F"/>
    <w:rsid w:val="00E21A14"/>
    <w:rsid w:val="00E252E5"/>
    <w:rsid w:val="00E2556A"/>
    <w:rsid w:val="00E31403"/>
    <w:rsid w:val="00E42BEA"/>
    <w:rsid w:val="00E5008A"/>
    <w:rsid w:val="00E514CC"/>
    <w:rsid w:val="00E54458"/>
    <w:rsid w:val="00E75B3E"/>
    <w:rsid w:val="00E762A6"/>
    <w:rsid w:val="00E854EC"/>
    <w:rsid w:val="00E950A1"/>
    <w:rsid w:val="00EB11CB"/>
    <w:rsid w:val="00EB7C15"/>
    <w:rsid w:val="00EC2737"/>
    <w:rsid w:val="00EC453E"/>
    <w:rsid w:val="00EC5AC5"/>
    <w:rsid w:val="00EC63E0"/>
    <w:rsid w:val="00ED0401"/>
    <w:rsid w:val="00EE1903"/>
    <w:rsid w:val="00F03213"/>
    <w:rsid w:val="00F1295E"/>
    <w:rsid w:val="00F17AAD"/>
    <w:rsid w:val="00F230E6"/>
    <w:rsid w:val="00F54B7D"/>
    <w:rsid w:val="00F639C4"/>
    <w:rsid w:val="00F97EE5"/>
    <w:rsid w:val="00FA76ED"/>
    <w:rsid w:val="00FB7030"/>
    <w:rsid w:val="00FC18C8"/>
    <w:rsid w:val="00FC447E"/>
    <w:rsid w:val="00FE0C8D"/>
    <w:rsid w:val="00FF64A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19E80-3A9D-4CFE-B40D-1CE1507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95"/>
    <w:rPr>
      <w:rFonts w:ascii="Palatino Linotype" w:eastAsia="Times New Roman" w:hAnsi="Palatino Linotype"/>
      <w:szCs w:val="24"/>
      <w:lang w:val="en-US" w:bidi="he-IL"/>
    </w:rPr>
  </w:style>
  <w:style w:type="paragraph" w:styleId="Heading1">
    <w:name w:val="heading 1"/>
    <w:aliases w:val="H1"/>
    <w:next w:val="Body"/>
    <w:link w:val="Heading1Char"/>
    <w:qFormat/>
    <w:rsid w:val="00D52995"/>
    <w:pPr>
      <w:keepNext/>
      <w:keepLines/>
      <w:pageBreakBefore/>
      <w:numPr>
        <w:numId w:val="13"/>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D52995"/>
    <w:pPr>
      <w:keepNext/>
      <w:keepLines/>
      <w:numPr>
        <w:ilvl w:val="1"/>
        <w:numId w:val="13"/>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D52995"/>
    <w:pPr>
      <w:keepNext/>
      <w:keepLines/>
      <w:numPr>
        <w:ilvl w:val="2"/>
        <w:numId w:val="13"/>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D52995"/>
    <w:pPr>
      <w:keepNext/>
      <w:keepLines/>
      <w:numPr>
        <w:ilvl w:val="3"/>
        <w:numId w:val="13"/>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D52995"/>
    <w:pPr>
      <w:keepNext/>
      <w:keepLines/>
      <w:numPr>
        <w:ilvl w:val="4"/>
        <w:numId w:val="13"/>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D52995"/>
    <w:pPr>
      <w:numPr>
        <w:ilvl w:val="0"/>
        <w:numId w:val="0"/>
      </w:numPr>
      <w:outlineLvl w:val="5"/>
    </w:pPr>
  </w:style>
  <w:style w:type="paragraph" w:styleId="Heading7">
    <w:name w:val="heading 7"/>
    <w:basedOn w:val="Heading6"/>
    <w:next w:val="Normal"/>
    <w:link w:val="Heading7Char"/>
    <w:qFormat/>
    <w:rsid w:val="00D52995"/>
    <w:pPr>
      <w:outlineLvl w:val="6"/>
    </w:pPr>
  </w:style>
  <w:style w:type="paragraph" w:styleId="Heading8">
    <w:name w:val="heading 8"/>
    <w:basedOn w:val="Heading7"/>
    <w:next w:val="Normal"/>
    <w:link w:val="Heading8Char"/>
    <w:qFormat/>
    <w:rsid w:val="00D52995"/>
    <w:pPr>
      <w:outlineLvl w:val="7"/>
    </w:pPr>
  </w:style>
  <w:style w:type="paragraph" w:styleId="Heading9">
    <w:name w:val="heading 9"/>
    <w:basedOn w:val="Heading8"/>
    <w:link w:val="Heading9Char"/>
    <w:qFormat/>
    <w:rsid w:val="00D52995"/>
    <w:pPr>
      <w:outlineLvl w:val="8"/>
    </w:pPr>
  </w:style>
  <w:style w:type="character" w:default="1" w:styleId="DefaultParagraphFont">
    <w:name w:val="Default Paragraph Font"/>
    <w:uiPriority w:val="1"/>
    <w:semiHidden/>
    <w:unhideWhenUsed/>
    <w:rsid w:val="00D52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995"/>
  </w:style>
  <w:style w:type="character" w:customStyle="1" w:styleId="Heading3Char">
    <w:name w:val="Heading 3 Char"/>
    <w:aliases w:val="H3 Char"/>
    <w:link w:val="Heading3"/>
    <w:rsid w:val="00D52995"/>
    <w:rPr>
      <w:rFonts w:ascii="Trebuchet MS" w:eastAsia="Times New Roman" w:hAnsi="Trebuchet MS"/>
      <w:b/>
      <w:bCs/>
      <w:color w:val="000080"/>
      <w:sz w:val="25"/>
      <w:szCs w:val="24"/>
      <w:lang w:val="en-US" w:bidi="he-IL"/>
    </w:rPr>
  </w:style>
  <w:style w:type="paragraph" w:customStyle="1" w:styleId="Body">
    <w:name w:val="Body"/>
    <w:link w:val="BodyChar"/>
    <w:qFormat/>
    <w:rsid w:val="00D52995"/>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D52995"/>
    <w:rPr>
      <w:rFonts w:ascii="Palatino Linotype" w:eastAsia="Times New Roman" w:hAnsi="Palatino Linotype"/>
      <w:sz w:val="21"/>
      <w:szCs w:val="21"/>
      <w:lang w:val="en-US" w:bidi="he-IL"/>
    </w:rPr>
  </w:style>
  <w:style w:type="paragraph" w:customStyle="1" w:styleId="Code">
    <w:name w:val="Code"/>
    <w:basedOn w:val="Normal"/>
    <w:link w:val="CodeChar"/>
    <w:qFormat/>
    <w:rsid w:val="005906F5"/>
    <w:pPr>
      <w:shd w:val="clear" w:color="auto" w:fill="E7E6E6" w:themeFill="background2"/>
      <w:spacing w:after="160" w:line="259" w:lineRule="auto"/>
      <w:ind w:left="720"/>
    </w:pPr>
    <w:rPr>
      <w:rFonts w:ascii="Courier New" w:eastAsiaTheme="minorHAnsi" w:hAnsi="Courier New" w:cs="Courier New"/>
      <w:color w:val="1F3864" w:themeColor="accent5" w:themeShade="80"/>
      <w:szCs w:val="20"/>
      <w:lang w:val="en-AU"/>
    </w:rPr>
  </w:style>
  <w:style w:type="character" w:customStyle="1" w:styleId="CodeChar">
    <w:name w:val="Code Char"/>
    <w:link w:val="Code"/>
    <w:rsid w:val="005906F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5906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06F5"/>
    <w:rPr>
      <w:rFonts w:eastAsia="Times New Roman"/>
      <w:i/>
      <w:iCs/>
      <w:color w:val="5B9BD5" w:themeColor="accent1"/>
      <w:sz w:val="24"/>
      <w:szCs w:val="24"/>
      <w:lang w:val="en-US"/>
    </w:rPr>
  </w:style>
  <w:style w:type="character" w:customStyle="1" w:styleId="Heading1Char">
    <w:name w:val="Heading 1 Char"/>
    <w:aliases w:val="H1 Char"/>
    <w:link w:val="Heading1"/>
    <w:rsid w:val="00D52995"/>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D52995"/>
    <w:rPr>
      <w:rFonts w:ascii="Trebuchet MS" w:eastAsia="Times New Roman" w:hAnsi="Trebuchet MS"/>
      <w:b/>
      <w:bCs/>
      <w:color w:val="000080"/>
      <w:sz w:val="28"/>
      <w:szCs w:val="28"/>
      <w:lang w:val="en-US" w:bidi="he-IL"/>
    </w:rPr>
  </w:style>
  <w:style w:type="paragraph" w:styleId="ListParagraph">
    <w:name w:val="List Paragraph"/>
    <w:basedOn w:val="Normal"/>
    <w:uiPriority w:val="34"/>
    <w:qFormat/>
    <w:rsid w:val="005906F5"/>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D52995"/>
    <w:rPr>
      <w:color w:val="0000FF"/>
      <w:u w:val="single"/>
    </w:rPr>
  </w:style>
  <w:style w:type="character" w:customStyle="1" w:styleId="Heading4Char">
    <w:name w:val="Heading 4 Char"/>
    <w:aliases w:val="H4 Char"/>
    <w:link w:val="Heading4"/>
    <w:rsid w:val="00D52995"/>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D52995"/>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D52995"/>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D52995"/>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D52995"/>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D52995"/>
    <w:rPr>
      <w:rFonts w:ascii="Trebuchet MS" w:eastAsia="Times New Roman" w:hAnsi="Trebuchet MS"/>
      <w:b/>
      <w:bCs/>
      <w:iCs/>
      <w:color w:val="000080"/>
      <w:sz w:val="21"/>
      <w:szCs w:val="26"/>
      <w:lang w:val="en-US" w:bidi="he-IL"/>
    </w:rPr>
  </w:style>
  <w:style w:type="paragraph" w:styleId="NoSpacing">
    <w:name w:val="No Spacing"/>
    <w:link w:val="NoSpacingChar"/>
    <w:uiPriority w:val="1"/>
    <w:qFormat/>
    <w:rsid w:val="00D52995"/>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D52995"/>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5906F5"/>
    <w:pPr>
      <w:pageBreakBefore w:val="0"/>
      <w:tabs>
        <w:tab w:val="clear" w:pos="1418"/>
      </w:tabs>
      <w:spacing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D52995"/>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D52995"/>
    <w:pPr>
      <w:keepLines/>
      <w:spacing w:before="120" w:after="60"/>
    </w:pPr>
    <w:rPr>
      <w:rFonts w:ascii="Trebuchet MS" w:hAnsi="Trebuchet MS"/>
      <w:sz w:val="18"/>
      <w:szCs w:val="22"/>
      <w:lang w:val="en-US" w:eastAsia="en-GB"/>
    </w:rPr>
  </w:style>
  <w:style w:type="paragraph" w:customStyle="1" w:styleId="Default">
    <w:name w:val="Default"/>
    <w:rsid w:val="005906F5"/>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5906F5"/>
    <w:rPr>
      <w:rFonts w:ascii="Calibri" w:eastAsia="Times New Roman" w:hAnsi="Calibri" w:cs="Arial"/>
      <w:kern w:val="28"/>
      <w:sz w:val="18"/>
      <w:szCs w:val="21"/>
      <w:lang w:val="x-none" w:eastAsia="en-AU" w:bidi="he-IL"/>
    </w:rPr>
  </w:style>
  <w:style w:type="paragraph" w:styleId="TOC2">
    <w:name w:val="toc 2"/>
    <w:basedOn w:val="TOC1"/>
    <w:uiPriority w:val="39"/>
    <w:rsid w:val="00D52995"/>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D52995"/>
    <w:pPr>
      <w:tabs>
        <w:tab w:val="center" w:pos="4153"/>
        <w:tab w:val="right" w:pos="8306"/>
      </w:tabs>
    </w:pPr>
  </w:style>
  <w:style w:type="character" w:customStyle="1" w:styleId="HeaderChar">
    <w:name w:val="Header Char"/>
    <w:link w:val="Header"/>
    <w:rsid w:val="00D52995"/>
    <w:rPr>
      <w:rFonts w:ascii="Palatino Linotype" w:eastAsia="Times New Roman" w:hAnsi="Palatino Linotype"/>
      <w:szCs w:val="24"/>
      <w:lang w:val="en-US" w:bidi="he-IL"/>
    </w:rPr>
  </w:style>
  <w:style w:type="paragraph" w:styleId="Footer">
    <w:name w:val="footer"/>
    <w:basedOn w:val="Normal"/>
    <w:link w:val="FooterChar"/>
    <w:uiPriority w:val="99"/>
    <w:rsid w:val="00D52995"/>
    <w:pPr>
      <w:tabs>
        <w:tab w:val="center" w:pos="4153"/>
        <w:tab w:val="right" w:pos="8306"/>
      </w:tabs>
    </w:pPr>
  </w:style>
  <w:style w:type="character" w:customStyle="1" w:styleId="FooterChar">
    <w:name w:val="Footer Char"/>
    <w:link w:val="Footer"/>
    <w:uiPriority w:val="99"/>
    <w:rsid w:val="00D52995"/>
    <w:rPr>
      <w:rFonts w:ascii="Palatino Linotype" w:eastAsia="Times New Roman" w:hAnsi="Palatino Linotype"/>
      <w:szCs w:val="24"/>
      <w:lang w:val="en-US" w:bidi="he-IL"/>
    </w:rPr>
  </w:style>
  <w:style w:type="table" w:styleId="TableGrid">
    <w:name w:val="Table Grid"/>
    <w:basedOn w:val="TableNormal"/>
    <w:rsid w:val="00D52995"/>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52995"/>
  </w:style>
  <w:style w:type="character" w:styleId="CommentReference">
    <w:name w:val="annotation reference"/>
    <w:semiHidden/>
    <w:rsid w:val="005906F5"/>
    <w:rPr>
      <w:sz w:val="16"/>
      <w:szCs w:val="16"/>
    </w:rPr>
  </w:style>
  <w:style w:type="paragraph" w:styleId="CommentText">
    <w:name w:val="annotation text"/>
    <w:basedOn w:val="Normal"/>
    <w:link w:val="CommentTextChar"/>
    <w:semiHidden/>
    <w:rsid w:val="00D52995"/>
    <w:rPr>
      <w:szCs w:val="20"/>
    </w:rPr>
  </w:style>
  <w:style w:type="character" w:customStyle="1" w:styleId="CommentTextChar">
    <w:name w:val="Comment Text Char"/>
    <w:link w:val="CommentText"/>
    <w:semiHidden/>
    <w:rsid w:val="00D52995"/>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D52995"/>
    <w:rPr>
      <w:b/>
      <w:bCs/>
    </w:rPr>
  </w:style>
  <w:style w:type="character" w:customStyle="1" w:styleId="CommentSubjectChar">
    <w:name w:val="Comment Subject Char"/>
    <w:link w:val="CommentSubject"/>
    <w:semiHidden/>
    <w:rsid w:val="00D52995"/>
    <w:rPr>
      <w:rFonts w:ascii="Palatino Linotype" w:eastAsia="Times New Roman" w:hAnsi="Palatino Linotype"/>
      <w:b/>
      <w:bCs/>
      <w:lang w:val="en-US" w:bidi="he-IL"/>
    </w:rPr>
  </w:style>
  <w:style w:type="paragraph" w:styleId="BalloonText">
    <w:name w:val="Balloon Text"/>
    <w:basedOn w:val="Normal"/>
    <w:link w:val="BalloonTextChar"/>
    <w:semiHidden/>
    <w:rsid w:val="00D52995"/>
    <w:rPr>
      <w:rFonts w:ascii="Tahoma" w:hAnsi="Tahoma" w:cs="Tahoma"/>
      <w:sz w:val="16"/>
      <w:szCs w:val="16"/>
    </w:rPr>
  </w:style>
  <w:style w:type="character" w:customStyle="1" w:styleId="BalloonTextChar">
    <w:name w:val="Balloon Text Char"/>
    <w:link w:val="BalloonText"/>
    <w:semiHidden/>
    <w:rsid w:val="00D52995"/>
    <w:rPr>
      <w:rFonts w:ascii="Tahoma" w:eastAsia="Times New Roman" w:hAnsi="Tahoma" w:cs="Tahoma"/>
      <w:sz w:val="16"/>
      <w:szCs w:val="16"/>
      <w:lang w:val="en-US" w:bidi="he-IL"/>
    </w:rPr>
  </w:style>
  <w:style w:type="character" w:styleId="FollowedHyperlink">
    <w:name w:val="FollowedHyperlink"/>
    <w:semiHidden/>
    <w:rsid w:val="00D52995"/>
    <w:rPr>
      <w:color w:val="800080"/>
      <w:u w:val="single"/>
    </w:rPr>
  </w:style>
  <w:style w:type="paragraph" w:styleId="TOC3">
    <w:name w:val="toc 3"/>
    <w:basedOn w:val="TOC2"/>
    <w:rsid w:val="00D52995"/>
    <w:pPr>
      <w:tabs>
        <w:tab w:val="clear" w:pos="2410"/>
        <w:tab w:val="left" w:pos="3261"/>
      </w:tabs>
      <w:ind w:left="3261" w:hanging="851"/>
    </w:pPr>
  </w:style>
  <w:style w:type="character" w:styleId="IntenseEmphasis">
    <w:name w:val="Intense Emphasis"/>
    <w:basedOn w:val="DefaultParagraphFont"/>
    <w:uiPriority w:val="21"/>
    <w:qFormat/>
    <w:rsid w:val="005906F5"/>
    <w:rPr>
      <w:i/>
      <w:iCs/>
      <w:color w:val="5B9BD5" w:themeColor="accent1"/>
    </w:rPr>
  </w:style>
  <w:style w:type="paragraph" w:customStyle="1" w:styleId="MyDocumentsStyle">
    <w:name w:val="My_Documents_Style"/>
    <w:basedOn w:val="Body"/>
    <w:link w:val="MyDocumentsStyleChar"/>
    <w:rsid w:val="005906F5"/>
  </w:style>
  <w:style w:type="character" w:styleId="Emphasis">
    <w:name w:val="Emphasis"/>
    <w:qFormat/>
    <w:rsid w:val="00D52995"/>
    <w:rPr>
      <w:i/>
      <w:iCs/>
    </w:rPr>
  </w:style>
  <w:style w:type="character" w:customStyle="1" w:styleId="MyDocumentsStyleChar">
    <w:name w:val="My_Documents_Style Char"/>
    <w:basedOn w:val="BodyChar"/>
    <w:link w:val="MyDocumentsStyle"/>
    <w:rsid w:val="005906F5"/>
    <w:rPr>
      <w:rFonts w:ascii="Calibri" w:eastAsia="Times New Roman" w:hAnsi="Calibri"/>
      <w:kern w:val="28"/>
      <w:sz w:val="24"/>
      <w:szCs w:val="21"/>
      <w:lang w:val="x-none" w:bidi="he-IL"/>
    </w:rPr>
  </w:style>
  <w:style w:type="paragraph" w:styleId="NormalWeb">
    <w:name w:val="Normal (Web)"/>
    <w:basedOn w:val="Normal"/>
    <w:rsid w:val="00D52995"/>
  </w:style>
  <w:style w:type="character" w:styleId="Strong">
    <w:name w:val="Strong"/>
    <w:qFormat/>
    <w:rsid w:val="00D52995"/>
    <w:rPr>
      <w:b/>
      <w:bCs/>
    </w:rPr>
  </w:style>
  <w:style w:type="paragraph" w:customStyle="1" w:styleId="AppendixA">
    <w:name w:val="Appendix A"/>
    <w:basedOn w:val="Heading1"/>
    <w:next w:val="Body"/>
    <w:link w:val="AppendixAChar"/>
    <w:qFormat/>
    <w:rsid w:val="005906F5"/>
    <w:pPr>
      <w:tabs>
        <w:tab w:val="clear" w:pos="1418"/>
        <w:tab w:val="num" w:pos="720"/>
      </w:tabs>
      <w:ind w:left="720" w:hanging="720"/>
    </w:pPr>
    <w:rPr>
      <w:rFonts w:eastAsia="Calibri"/>
    </w:rPr>
  </w:style>
  <w:style w:type="character" w:customStyle="1" w:styleId="AppendixAChar">
    <w:name w:val="Appendix A Char"/>
    <w:link w:val="AppendixA"/>
    <w:rsid w:val="005906F5"/>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5906F5"/>
    <w:pPr>
      <w:numPr>
        <w:numId w:val="9"/>
      </w:numPr>
    </w:pPr>
    <w:rPr>
      <w:rFonts w:eastAsia="Calibri"/>
    </w:rPr>
  </w:style>
  <w:style w:type="character" w:customStyle="1" w:styleId="AppendixA1Char">
    <w:name w:val="Appendix A.1 Char"/>
    <w:link w:val="AppendixA1"/>
    <w:rsid w:val="005906F5"/>
    <w:rPr>
      <w:rFonts w:ascii="Trebuchet MS" w:eastAsia="Calibri" w:hAnsi="Trebuchet MS"/>
      <w:b/>
      <w:bCs/>
      <w:color w:val="000080"/>
      <w:sz w:val="28"/>
      <w:szCs w:val="28"/>
      <w:lang w:val="en-US" w:bidi="he-IL"/>
    </w:rPr>
  </w:style>
  <w:style w:type="character" w:customStyle="1" w:styleId="c00">
    <w:name w:val="c00"/>
    <w:basedOn w:val="DefaultParagraphFont"/>
    <w:rsid w:val="003D686A"/>
  </w:style>
  <w:style w:type="character" w:customStyle="1" w:styleId="apple-converted-space">
    <w:name w:val="apple-converted-space"/>
    <w:basedOn w:val="DefaultParagraphFont"/>
    <w:rsid w:val="003D686A"/>
  </w:style>
  <w:style w:type="character" w:customStyle="1" w:styleId="comhead">
    <w:name w:val="comhead"/>
    <w:basedOn w:val="DefaultParagraphFont"/>
    <w:rsid w:val="003D686A"/>
  </w:style>
  <w:style w:type="character" w:customStyle="1" w:styleId="age">
    <w:name w:val="age"/>
    <w:basedOn w:val="DefaultParagraphFont"/>
    <w:rsid w:val="003D686A"/>
  </w:style>
  <w:style w:type="paragraph" w:styleId="BodyText">
    <w:name w:val="Body Text"/>
    <w:link w:val="BodyTextChar"/>
    <w:semiHidden/>
    <w:rsid w:val="00D52995"/>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D52995"/>
    <w:rPr>
      <w:rFonts w:ascii="Palatino Linotype" w:eastAsia="Times New Roman" w:hAnsi="Palatino Linotype"/>
      <w:sz w:val="21"/>
      <w:lang w:val="en-GB" w:eastAsia="en-GB"/>
    </w:rPr>
  </w:style>
  <w:style w:type="paragraph" w:styleId="HTMLPreformatted">
    <w:name w:val="HTML Preformatted"/>
    <w:basedOn w:val="Normal"/>
    <w:link w:val="HTMLPreformattedChar"/>
    <w:semiHidden/>
    <w:rsid w:val="00D52995"/>
    <w:rPr>
      <w:rFonts w:ascii="Courier New" w:hAnsi="Courier New" w:cs="Courier New"/>
      <w:szCs w:val="20"/>
    </w:rPr>
  </w:style>
  <w:style w:type="character" w:customStyle="1" w:styleId="HTMLPreformattedChar">
    <w:name w:val="HTML Preformatted Char"/>
    <w:link w:val="HTMLPreformatted"/>
    <w:semiHidden/>
    <w:rsid w:val="00D52995"/>
    <w:rPr>
      <w:rFonts w:ascii="Courier New" w:eastAsia="Times New Roman" w:hAnsi="Courier New" w:cs="Courier New"/>
      <w:lang w:val="en-US" w:bidi="he-IL"/>
    </w:rPr>
  </w:style>
  <w:style w:type="character" w:styleId="HTMLCode">
    <w:name w:val="HTML Code"/>
    <w:semiHidden/>
    <w:rsid w:val="00D52995"/>
    <w:rPr>
      <w:rFonts w:ascii="Courier New" w:hAnsi="Courier New" w:cs="Courier New"/>
      <w:sz w:val="20"/>
      <w:szCs w:val="20"/>
    </w:rPr>
  </w:style>
  <w:style w:type="character" w:customStyle="1" w:styleId="hljs-keyword">
    <w:name w:val="hljs-keyword"/>
    <w:basedOn w:val="DefaultParagraphFont"/>
    <w:rsid w:val="00CC58EB"/>
  </w:style>
  <w:style w:type="character" w:customStyle="1" w:styleId="hljs-function">
    <w:name w:val="hljs-function"/>
    <w:basedOn w:val="DefaultParagraphFont"/>
    <w:rsid w:val="00CC58EB"/>
  </w:style>
  <w:style w:type="character" w:customStyle="1" w:styleId="hljs-title">
    <w:name w:val="hljs-title"/>
    <w:basedOn w:val="DefaultParagraphFont"/>
    <w:rsid w:val="00CC58EB"/>
  </w:style>
  <w:style w:type="paragraph" w:customStyle="1" w:styleId="ContentsTitle">
    <w:name w:val="Contents Title"/>
    <w:semiHidden/>
    <w:rsid w:val="00D52995"/>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D52995"/>
    <w:rPr>
      <w:rFonts w:ascii="Trebuchet MS" w:eastAsia="Times New Roman" w:hAnsi="Trebuchet MS"/>
      <w:sz w:val="2"/>
      <w:szCs w:val="2"/>
      <w:lang w:val="en-US" w:bidi="he-IL"/>
    </w:rPr>
  </w:style>
  <w:style w:type="paragraph" w:customStyle="1" w:styleId="ContentsListFiguresHeading">
    <w:name w:val="Contents List Figures Heading"/>
    <w:semiHidden/>
    <w:rsid w:val="00D52995"/>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D52995"/>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D52995"/>
    <w:pPr>
      <w:keepNext/>
      <w:keepLines/>
      <w:spacing w:before="240"/>
    </w:pPr>
    <w:rPr>
      <w:rFonts w:ascii="Trebuchet MS" w:hAnsi="Trebuchet MS"/>
      <w:b/>
      <w:color w:val="000080"/>
      <w:lang w:val="en-GB"/>
    </w:rPr>
  </w:style>
  <w:style w:type="paragraph" w:customStyle="1" w:styleId="NDSSubtitle">
    <w:name w:val="NDS Subtitle"/>
    <w:semiHidden/>
    <w:rsid w:val="00D52995"/>
    <w:rPr>
      <w:rFonts w:ascii="Trebuchet MS" w:eastAsia="Times New Roman" w:hAnsi="Trebuchet MS"/>
      <w:b/>
      <w:bCs/>
      <w:sz w:val="40"/>
      <w:szCs w:val="32"/>
      <w:lang w:val="en-US" w:bidi="he-IL"/>
    </w:rPr>
  </w:style>
  <w:style w:type="paragraph" w:customStyle="1" w:styleId="NDSMetadata">
    <w:name w:val="NDS Metadata"/>
    <w:semiHidden/>
    <w:rsid w:val="00D52995"/>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D52995"/>
    <w:pPr>
      <w:numPr>
        <w:numId w:val="16"/>
      </w:numPr>
    </w:pPr>
  </w:style>
  <w:style w:type="paragraph" w:customStyle="1" w:styleId="BodyBulletL2">
    <w:name w:val="Body Bullet L2"/>
    <w:basedOn w:val="BodyBulletL1"/>
    <w:link w:val="BodyBulletL2Char"/>
    <w:rsid w:val="00D52995"/>
    <w:pPr>
      <w:numPr>
        <w:ilvl w:val="6"/>
      </w:numPr>
    </w:pPr>
  </w:style>
  <w:style w:type="paragraph" w:customStyle="1" w:styleId="BodyBulletL1">
    <w:name w:val="Body Bullet L1"/>
    <w:basedOn w:val="Body"/>
    <w:link w:val="BodyBulletL1Char"/>
    <w:rsid w:val="00D52995"/>
    <w:pPr>
      <w:numPr>
        <w:ilvl w:val="5"/>
        <w:numId w:val="11"/>
      </w:numPr>
    </w:pPr>
  </w:style>
  <w:style w:type="paragraph" w:customStyle="1" w:styleId="BodyBulletL3">
    <w:name w:val="Body Bullet L3"/>
    <w:basedOn w:val="BodyBulletL2"/>
    <w:link w:val="BodyBulletL3Char"/>
    <w:rsid w:val="00D52995"/>
    <w:pPr>
      <w:numPr>
        <w:ilvl w:val="7"/>
      </w:numPr>
    </w:pPr>
  </w:style>
  <w:style w:type="paragraph" w:customStyle="1" w:styleId="HeaderFooterText">
    <w:name w:val="Header Footer Text"/>
    <w:semiHidden/>
    <w:rsid w:val="00D52995"/>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D52995"/>
    <w:pPr>
      <w:tabs>
        <w:tab w:val="clear" w:pos="4253"/>
      </w:tabs>
      <w:ind w:left="4253" w:firstLine="0"/>
    </w:pPr>
    <w:rPr>
      <w:szCs w:val="21"/>
    </w:rPr>
  </w:style>
  <w:style w:type="paragraph" w:styleId="TOC6">
    <w:name w:val="toc 6"/>
    <w:basedOn w:val="TOC2"/>
    <w:semiHidden/>
    <w:rsid w:val="00D52995"/>
    <w:pPr>
      <w:ind w:hanging="992"/>
    </w:pPr>
  </w:style>
  <w:style w:type="paragraph" w:customStyle="1" w:styleId="BodyListL2">
    <w:name w:val="Body List L2"/>
    <w:basedOn w:val="BodyListL1"/>
    <w:link w:val="BodyListL2Char"/>
    <w:rsid w:val="00D52995"/>
    <w:pPr>
      <w:numPr>
        <w:numId w:val="21"/>
      </w:numPr>
    </w:pPr>
  </w:style>
  <w:style w:type="paragraph" w:customStyle="1" w:styleId="BodyNotesHeading">
    <w:name w:val="Body Notes Heading"/>
    <w:basedOn w:val="BodyNotesPlain"/>
    <w:next w:val="BodyNotesPlain"/>
    <w:rsid w:val="00D52995"/>
    <w:pPr>
      <w:keepNext/>
      <w:numPr>
        <w:ilvl w:val="1"/>
      </w:numPr>
    </w:pPr>
    <w:rPr>
      <w:b/>
    </w:rPr>
  </w:style>
  <w:style w:type="paragraph" w:customStyle="1" w:styleId="BodyListL1">
    <w:name w:val="Body List L1"/>
    <w:basedOn w:val="Body"/>
    <w:link w:val="BodyListL1Char"/>
    <w:rsid w:val="00D52995"/>
    <w:pPr>
      <w:numPr>
        <w:ilvl w:val="5"/>
        <w:numId w:val="20"/>
      </w:numPr>
    </w:pPr>
  </w:style>
  <w:style w:type="paragraph" w:customStyle="1" w:styleId="BodyListL3">
    <w:name w:val="Body List L3"/>
    <w:basedOn w:val="BodyListL2"/>
    <w:rsid w:val="00D52995"/>
    <w:pPr>
      <w:numPr>
        <w:numId w:val="22"/>
      </w:numPr>
    </w:pPr>
  </w:style>
  <w:style w:type="table" w:customStyle="1" w:styleId="Table">
    <w:name w:val="Table"/>
    <w:basedOn w:val="TableNormal"/>
    <w:rsid w:val="00D52995"/>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D52995"/>
    <w:rPr>
      <w:rFonts w:ascii="Trebuchet MS" w:hAnsi="Trebuchet MS"/>
      <w:sz w:val="18"/>
      <w:szCs w:val="22"/>
      <w:lang w:val="en-US" w:eastAsia="en-GB"/>
    </w:rPr>
  </w:style>
  <w:style w:type="numbering" w:styleId="111111">
    <w:name w:val="Outline List 2"/>
    <w:basedOn w:val="NoList"/>
    <w:semiHidden/>
    <w:rsid w:val="00D52995"/>
    <w:pPr>
      <w:numPr>
        <w:numId w:val="17"/>
      </w:numPr>
    </w:pPr>
  </w:style>
  <w:style w:type="paragraph" w:customStyle="1" w:styleId="TableSpace">
    <w:name w:val="Table Space"/>
    <w:next w:val="Body"/>
    <w:rsid w:val="00D52995"/>
    <w:pPr>
      <w:keepLines/>
      <w:spacing w:line="120" w:lineRule="auto"/>
    </w:pPr>
    <w:rPr>
      <w:rFonts w:ascii="Palatino Linotype" w:eastAsia="Times New Roman" w:hAnsi="Palatino Linotype"/>
      <w:sz w:val="21"/>
      <w:lang w:val="en-GB" w:eastAsia="en-GB"/>
    </w:rPr>
  </w:style>
  <w:style w:type="paragraph" w:customStyle="1" w:styleId="BodyNote">
    <w:name w:val="Body Note"/>
    <w:rsid w:val="00D52995"/>
    <w:pPr>
      <w:keepLines/>
      <w:numPr>
        <w:ilvl w:val="2"/>
        <w:numId w:val="16"/>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D52995"/>
    <w:pPr>
      <w:tabs>
        <w:tab w:val="clear" w:pos="3261"/>
        <w:tab w:val="left" w:pos="4253"/>
      </w:tabs>
      <w:ind w:left="4252" w:hanging="992"/>
    </w:pPr>
  </w:style>
  <w:style w:type="paragraph" w:customStyle="1" w:styleId="TableBulletL1">
    <w:name w:val="Table Bullet L1"/>
    <w:basedOn w:val="TableBody"/>
    <w:rsid w:val="00D52995"/>
    <w:pPr>
      <w:numPr>
        <w:ilvl w:val="5"/>
        <w:numId w:val="14"/>
      </w:numPr>
    </w:pPr>
  </w:style>
  <w:style w:type="paragraph" w:customStyle="1" w:styleId="ContentsListTablesHeading">
    <w:name w:val="Contents List Tables Heading"/>
    <w:semiHidden/>
    <w:rsid w:val="00D52995"/>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D52995"/>
    <w:pPr>
      <w:ind w:left="1843"/>
    </w:pPr>
  </w:style>
  <w:style w:type="paragraph" w:customStyle="1" w:styleId="BodyIndentL2">
    <w:name w:val="Body Indent L2"/>
    <w:basedOn w:val="BodyIndentL1"/>
    <w:rsid w:val="00D52995"/>
    <w:pPr>
      <w:ind w:left="2268"/>
    </w:pPr>
  </w:style>
  <w:style w:type="paragraph" w:customStyle="1" w:styleId="FigureFlushRight">
    <w:name w:val="Figure Flush Right"/>
    <w:basedOn w:val="FigureIndented"/>
    <w:next w:val="FigureCaption"/>
    <w:rsid w:val="00D52995"/>
    <w:pPr>
      <w:ind w:left="0"/>
      <w:jc w:val="right"/>
    </w:pPr>
  </w:style>
  <w:style w:type="paragraph" w:customStyle="1" w:styleId="FigureInTableCaption">
    <w:name w:val="Figure In Table Caption"/>
    <w:basedOn w:val="FigureCaption"/>
    <w:next w:val="TableBody"/>
    <w:rsid w:val="00D52995"/>
    <w:pPr>
      <w:tabs>
        <w:tab w:val="clear" w:pos="2552"/>
        <w:tab w:val="left" w:pos="992"/>
      </w:tabs>
      <w:ind w:left="992" w:hanging="992"/>
    </w:pPr>
    <w:rPr>
      <w:sz w:val="18"/>
      <w:szCs w:val="18"/>
    </w:rPr>
  </w:style>
  <w:style w:type="paragraph" w:customStyle="1" w:styleId="FigureIndented">
    <w:name w:val="Figure Indented"/>
    <w:next w:val="FigureCaption"/>
    <w:rsid w:val="00D52995"/>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D52995"/>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D52995"/>
    <w:pPr>
      <w:ind w:left="2693"/>
    </w:pPr>
  </w:style>
  <w:style w:type="paragraph" w:customStyle="1" w:styleId="AppendixH2">
    <w:name w:val="Appendix H2"/>
    <w:basedOn w:val="Heading2"/>
    <w:next w:val="Body"/>
    <w:rsid w:val="00D52995"/>
    <w:pPr>
      <w:numPr>
        <w:numId w:val="10"/>
      </w:numPr>
    </w:pPr>
  </w:style>
  <w:style w:type="paragraph" w:customStyle="1" w:styleId="CodeParagraph">
    <w:name w:val="Code Paragraph"/>
    <w:link w:val="CodeParagraphChar"/>
    <w:rsid w:val="00D52995"/>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D52995"/>
    <w:pPr>
      <w:numPr>
        <w:ilvl w:val="6"/>
      </w:numPr>
    </w:pPr>
  </w:style>
  <w:style w:type="paragraph" w:customStyle="1" w:styleId="TableCaption">
    <w:name w:val="Table Caption"/>
    <w:basedOn w:val="FigureCaption"/>
    <w:rsid w:val="00D52995"/>
    <w:pPr>
      <w:keepNext/>
      <w:spacing w:after="60"/>
    </w:pPr>
  </w:style>
  <w:style w:type="paragraph" w:customStyle="1" w:styleId="BodyNotesPlain">
    <w:name w:val="Body Notes Plain"/>
    <w:basedOn w:val="BodyNote"/>
    <w:rsid w:val="00D52995"/>
    <w:pPr>
      <w:numPr>
        <w:numId w:val="12"/>
      </w:numPr>
    </w:pPr>
  </w:style>
  <w:style w:type="paragraph" w:customStyle="1" w:styleId="TableHeading">
    <w:name w:val="Table Heading"/>
    <w:basedOn w:val="TableBody"/>
    <w:rsid w:val="00D52995"/>
    <w:pPr>
      <w:keepNext/>
    </w:pPr>
    <w:rPr>
      <w:b/>
      <w:bCs/>
    </w:rPr>
  </w:style>
  <w:style w:type="paragraph" w:customStyle="1" w:styleId="BodyNotesBullet">
    <w:name w:val="Body Notes Bullet"/>
    <w:basedOn w:val="BodyNote"/>
    <w:rsid w:val="00D52995"/>
    <w:pPr>
      <w:numPr>
        <w:ilvl w:val="3"/>
        <w:numId w:val="12"/>
      </w:numPr>
    </w:pPr>
  </w:style>
  <w:style w:type="paragraph" w:customStyle="1" w:styleId="BodyNotesNumber">
    <w:name w:val="Body Notes Number"/>
    <w:basedOn w:val="BodyNotesBullet"/>
    <w:rsid w:val="00D52995"/>
    <w:pPr>
      <w:numPr>
        <w:ilvl w:val="4"/>
      </w:numPr>
    </w:pPr>
  </w:style>
  <w:style w:type="paragraph" w:customStyle="1" w:styleId="TableBulletL3">
    <w:name w:val="Table Bullet L3"/>
    <w:basedOn w:val="TableBulletL2"/>
    <w:rsid w:val="00D52995"/>
    <w:pPr>
      <w:numPr>
        <w:ilvl w:val="7"/>
      </w:numPr>
    </w:pPr>
  </w:style>
  <w:style w:type="paragraph" w:customStyle="1" w:styleId="TableListL1">
    <w:name w:val="Table List L1"/>
    <w:basedOn w:val="TableBody"/>
    <w:link w:val="TableListL1Char"/>
    <w:rsid w:val="00D52995"/>
    <w:pPr>
      <w:numPr>
        <w:ilvl w:val="5"/>
        <w:numId w:val="15"/>
      </w:numPr>
    </w:pPr>
  </w:style>
  <w:style w:type="paragraph" w:customStyle="1" w:styleId="TableListL2">
    <w:name w:val="Table List L2"/>
    <w:basedOn w:val="TableListL1"/>
    <w:link w:val="TableListL2Char"/>
    <w:rsid w:val="00D52995"/>
    <w:pPr>
      <w:numPr>
        <w:numId w:val="35"/>
      </w:numPr>
    </w:pPr>
  </w:style>
  <w:style w:type="paragraph" w:customStyle="1" w:styleId="TableListL3">
    <w:name w:val="Table List L3"/>
    <w:basedOn w:val="TableListL2"/>
    <w:link w:val="TableListL3Char"/>
    <w:rsid w:val="00D52995"/>
    <w:pPr>
      <w:numPr>
        <w:numId w:val="36"/>
      </w:numPr>
    </w:pPr>
  </w:style>
  <w:style w:type="character" w:styleId="FootnoteReference">
    <w:name w:val="footnote reference"/>
    <w:semiHidden/>
    <w:rsid w:val="00D52995"/>
    <w:rPr>
      <w:vertAlign w:val="superscript"/>
    </w:rPr>
  </w:style>
  <w:style w:type="paragraph" w:customStyle="1" w:styleId="ImportantHeading">
    <w:name w:val="Important Heading"/>
    <w:next w:val="ImportantBody"/>
    <w:link w:val="ImportantHeadingCharChar"/>
    <w:rsid w:val="00D52995"/>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D52995"/>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D52995"/>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D52995"/>
    <w:pPr>
      <w:keepNext w:val="0"/>
    </w:pPr>
    <w:rPr>
      <w:b w:val="0"/>
      <w:caps w:val="0"/>
      <w:sz w:val="20"/>
      <w:szCs w:val="20"/>
    </w:rPr>
  </w:style>
  <w:style w:type="paragraph" w:customStyle="1" w:styleId="ImportantBody">
    <w:name w:val="Important Body"/>
    <w:basedOn w:val="ImportantHeading"/>
    <w:rsid w:val="00D52995"/>
    <w:pPr>
      <w:keepNext w:val="0"/>
    </w:pPr>
    <w:rPr>
      <w:b w:val="0"/>
      <w:caps w:val="0"/>
      <w:sz w:val="20"/>
    </w:rPr>
  </w:style>
  <w:style w:type="paragraph" w:customStyle="1" w:styleId="FigureInTable">
    <w:name w:val="Figure In Table"/>
    <w:basedOn w:val="FigureIndented"/>
    <w:next w:val="FigureInTableCaption"/>
    <w:rsid w:val="00D52995"/>
    <w:pPr>
      <w:ind w:left="0"/>
    </w:pPr>
    <w:rPr>
      <w:sz w:val="18"/>
      <w:szCs w:val="18"/>
    </w:rPr>
  </w:style>
  <w:style w:type="paragraph" w:styleId="Caption">
    <w:name w:val="caption"/>
    <w:basedOn w:val="Normal"/>
    <w:next w:val="Normal"/>
    <w:qFormat/>
    <w:rsid w:val="00D52995"/>
    <w:rPr>
      <w:b/>
      <w:bCs/>
      <w:szCs w:val="20"/>
    </w:rPr>
  </w:style>
  <w:style w:type="paragraph" w:styleId="Closing">
    <w:name w:val="Closing"/>
    <w:basedOn w:val="Normal"/>
    <w:link w:val="ClosingChar"/>
    <w:semiHidden/>
    <w:rsid w:val="00D52995"/>
    <w:pPr>
      <w:ind w:left="4252"/>
    </w:pPr>
  </w:style>
  <w:style w:type="character" w:customStyle="1" w:styleId="ClosingChar">
    <w:name w:val="Closing Char"/>
    <w:link w:val="Closing"/>
    <w:semiHidden/>
    <w:rsid w:val="00D52995"/>
    <w:rPr>
      <w:rFonts w:ascii="Palatino Linotype" w:eastAsia="Times New Roman" w:hAnsi="Palatino Linotype"/>
      <w:szCs w:val="24"/>
      <w:lang w:val="en-US" w:bidi="he-IL"/>
    </w:rPr>
  </w:style>
  <w:style w:type="paragraph" w:styleId="Date">
    <w:name w:val="Date"/>
    <w:basedOn w:val="Normal"/>
    <w:next w:val="Normal"/>
    <w:link w:val="DateChar"/>
    <w:semiHidden/>
    <w:rsid w:val="00D52995"/>
  </w:style>
  <w:style w:type="character" w:customStyle="1" w:styleId="DateChar">
    <w:name w:val="Date Char"/>
    <w:link w:val="Date"/>
    <w:semiHidden/>
    <w:rsid w:val="00D52995"/>
    <w:rPr>
      <w:rFonts w:ascii="Palatino Linotype" w:eastAsia="Times New Roman" w:hAnsi="Palatino Linotype"/>
      <w:szCs w:val="24"/>
      <w:lang w:val="en-US" w:bidi="he-IL"/>
    </w:rPr>
  </w:style>
  <w:style w:type="paragraph" w:styleId="Subtitle">
    <w:name w:val="Subtitle"/>
    <w:basedOn w:val="Normal"/>
    <w:link w:val="SubtitleChar"/>
    <w:qFormat/>
    <w:rsid w:val="00D52995"/>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D52995"/>
    <w:rPr>
      <w:rFonts w:ascii="Arial" w:eastAsia="Times New Roman" w:hAnsi="Arial"/>
      <w:color w:val="000000"/>
      <w:lang w:val="en-GB" w:eastAsia="en-GB"/>
    </w:rPr>
  </w:style>
  <w:style w:type="paragraph" w:styleId="DocumentMap">
    <w:name w:val="Document Map"/>
    <w:basedOn w:val="Normal"/>
    <w:link w:val="DocumentMapChar"/>
    <w:semiHidden/>
    <w:rsid w:val="00D52995"/>
    <w:pPr>
      <w:shd w:val="clear" w:color="auto" w:fill="000080"/>
    </w:pPr>
    <w:rPr>
      <w:rFonts w:ascii="Tahoma" w:hAnsi="Tahoma" w:cs="Tahoma"/>
      <w:szCs w:val="20"/>
    </w:rPr>
  </w:style>
  <w:style w:type="character" w:customStyle="1" w:styleId="DocumentMapChar">
    <w:name w:val="Document Map Char"/>
    <w:link w:val="DocumentMap"/>
    <w:semiHidden/>
    <w:rsid w:val="00D52995"/>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D52995"/>
  </w:style>
  <w:style w:type="character" w:customStyle="1" w:styleId="E-mailSignatureChar">
    <w:name w:val="E-mail Signature Char"/>
    <w:link w:val="E-mailSignature"/>
    <w:semiHidden/>
    <w:rsid w:val="00D52995"/>
    <w:rPr>
      <w:rFonts w:ascii="Palatino Linotype" w:eastAsia="Times New Roman" w:hAnsi="Palatino Linotype"/>
      <w:szCs w:val="24"/>
      <w:lang w:val="en-US" w:bidi="he-IL"/>
    </w:rPr>
  </w:style>
  <w:style w:type="paragraph" w:customStyle="1" w:styleId="TableNote">
    <w:name w:val="Table Note"/>
    <w:basedOn w:val="BodyNote"/>
    <w:rsid w:val="00D52995"/>
    <w:pPr>
      <w:numPr>
        <w:ilvl w:val="0"/>
        <w:numId w:val="0"/>
      </w:numPr>
      <w:tabs>
        <w:tab w:val="left" w:pos="992"/>
      </w:tabs>
      <w:spacing w:after="60"/>
    </w:pPr>
    <w:rPr>
      <w:sz w:val="18"/>
      <w:szCs w:val="20"/>
      <w:lang w:eastAsia="en-GB" w:bidi="ar-SA"/>
    </w:rPr>
  </w:style>
  <w:style w:type="character" w:customStyle="1" w:styleId="CodeCharacter">
    <w:name w:val="Code Character"/>
    <w:rsid w:val="00D52995"/>
    <w:rPr>
      <w:rFonts w:ascii="Lucida Console" w:hAnsi="Lucida Console"/>
      <w:noProof/>
      <w:color w:val="000080"/>
      <w:sz w:val="18"/>
      <w:szCs w:val="18"/>
    </w:rPr>
  </w:style>
  <w:style w:type="paragraph" w:styleId="EndnoteText">
    <w:name w:val="endnote text"/>
    <w:basedOn w:val="Normal"/>
    <w:link w:val="EndnoteTextChar"/>
    <w:semiHidden/>
    <w:rsid w:val="00D52995"/>
    <w:rPr>
      <w:szCs w:val="20"/>
    </w:rPr>
  </w:style>
  <w:style w:type="character" w:customStyle="1" w:styleId="EndnoteTextChar">
    <w:name w:val="Endnote Text Char"/>
    <w:link w:val="EndnoteText"/>
    <w:semiHidden/>
    <w:rsid w:val="00D52995"/>
    <w:rPr>
      <w:rFonts w:ascii="Palatino Linotype" w:eastAsia="Times New Roman" w:hAnsi="Palatino Linotype"/>
      <w:lang w:val="en-US" w:bidi="he-IL"/>
    </w:rPr>
  </w:style>
  <w:style w:type="paragraph" w:styleId="EnvelopeAddress">
    <w:name w:val="envelope address"/>
    <w:basedOn w:val="Normal"/>
    <w:semiHidden/>
    <w:rsid w:val="00D5299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52995"/>
    <w:rPr>
      <w:rFonts w:ascii="Arial" w:hAnsi="Arial" w:cs="Arial"/>
      <w:szCs w:val="20"/>
    </w:rPr>
  </w:style>
  <w:style w:type="paragraph" w:styleId="FootnoteText">
    <w:name w:val="footnote text"/>
    <w:link w:val="FootnoteTextChar"/>
    <w:semiHidden/>
    <w:rsid w:val="00D52995"/>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D52995"/>
    <w:rPr>
      <w:rFonts w:ascii="Palatino Linotype" w:eastAsia="Times New Roman" w:hAnsi="Palatino Linotype"/>
      <w:sz w:val="18"/>
      <w:lang w:val="en-US" w:bidi="he-IL"/>
    </w:rPr>
  </w:style>
  <w:style w:type="paragraph" w:styleId="HTMLAddress">
    <w:name w:val="HTML Address"/>
    <w:basedOn w:val="Normal"/>
    <w:link w:val="HTMLAddressChar"/>
    <w:semiHidden/>
    <w:rsid w:val="00D52995"/>
    <w:rPr>
      <w:i/>
      <w:iCs/>
    </w:rPr>
  </w:style>
  <w:style w:type="character" w:customStyle="1" w:styleId="HTMLAddressChar">
    <w:name w:val="HTML Address Char"/>
    <w:link w:val="HTMLAddress"/>
    <w:semiHidden/>
    <w:rsid w:val="00D52995"/>
    <w:rPr>
      <w:rFonts w:ascii="Palatino Linotype" w:eastAsia="Times New Roman" w:hAnsi="Palatino Linotype"/>
      <w:i/>
      <w:iCs/>
      <w:szCs w:val="24"/>
      <w:lang w:val="en-US" w:bidi="he-IL"/>
    </w:rPr>
  </w:style>
  <w:style w:type="paragraph" w:styleId="Index1">
    <w:name w:val="index 1"/>
    <w:semiHidden/>
    <w:rsid w:val="00D52995"/>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D52995"/>
    <w:pPr>
      <w:ind w:left="568"/>
    </w:pPr>
  </w:style>
  <w:style w:type="paragraph" w:styleId="Index3">
    <w:name w:val="index 3"/>
    <w:basedOn w:val="Index2"/>
    <w:semiHidden/>
    <w:rsid w:val="00D52995"/>
    <w:pPr>
      <w:ind w:left="851"/>
    </w:pPr>
  </w:style>
  <w:style w:type="paragraph" w:styleId="Index4">
    <w:name w:val="index 4"/>
    <w:basedOn w:val="Index3"/>
    <w:semiHidden/>
    <w:rsid w:val="00D52995"/>
    <w:pPr>
      <w:ind w:left="1135"/>
    </w:pPr>
  </w:style>
  <w:style w:type="paragraph" w:styleId="Index5">
    <w:name w:val="index 5"/>
    <w:basedOn w:val="Index4"/>
    <w:semiHidden/>
    <w:rsid w:val="00D52995"/>
    <w:pPr>
      <w:ind w:left="1418"/>
    </w:pPr>
  </w:style>
  <w:style w:type="paragraph" w:styleId="Index6">
    <w:name w:val="index 6"/>
    <w:basedOn w:val="Normal"/>
    <w:next w:val="Normal"/>
    <w:autoRedefine/>
    <w:semiHidden/>
    <w:rsid w:val="00D52995"/>
    <w:pPr>
      <w:ind w:left="1440" w:hanging="240"/>
    </w:pPr>
    <w:rPr>
      <w:sz w:val="18"/>
      <w:szCs w:val="18"/>
    </w:rPr>
  </w:style>
  <w:style w:type="paragraph" w:styleId="Index7">
    <w:name w:val="index 7"/>
    <w:basedOn w:val="Normal"/>
    <w:next w:val="Normal"/>
    <w:autoRedefine/>
    <w:semiHidden/>
    <w:rsid w:val="00D52995"/>
    <w:pPr>
      <w:ind w:left="1680" w:hanging="240"/>
    </w:pPr>
    <w:rPr>
      <w:sz w:val="18"/>
      <w:szCs w:val="18"/>
    </w:rPr>
  </w:style>
  <w:style w:type="paragraph" w:styleId="Index8">
    <w:name w:val="index 8"/>
    <w:basedOn w:val="Normal"/>
    <w:next w:val="Normal"/>
    <w:autoRedefine/>
    <w:semiHidden/>
    <w:rsid w:val="00D52995"/>
    <w:pPr>
      <w:ind w:left="1920" w:hanging="240"/>
    </w:pPr>
    <w:rPr>
      <w:sz w:val="18"/>
      <w:szCs w:val="18"/>
    </w:rPr>
  </w:style>
  <w:style w:type="paragraph" w:styleId="Index9">
    <w:name w:val="index 9"/>
    <w:basedOn w:val="Normal"/>
    <w:next w:val="Normal"/>
    <w:autoRedefine/>
    <w:semiHidden/>
    <w:rsid w:val="00D52995"/>
    <w:pPr>
      <w:ind w:left="2160" w:hanging="240"/>
    </w:pPr>
    <w:rPr>
      <w:sz w:val="18"/>
      <w:szCs w:val="18"/>
    </w:rPr>
  </w:style>
  <w:style w:type="paragraph" w:styleId="IndexHeading">
    <w:name w:val="index heading"/>
    <w:next w:val="Index1"/>
    <w:semiHidden/>
    <w:rsid w:val="00D52995"/>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D52995"/>
    <w:pPr>
      <w:ind w:left="283" w:hanging="283"/>
    </w:pPr>
  </w:style>
  <w:style w:type="paragraph" w:styleId="List2">
    <w:name w:val="List 2"/>
    <w:basedOn w:val="Normal"/>
    <w:semiHidden/>
    <w:rsid w:val="00D52995"/>
    <w:pPr>
      <w:ind w:left="566" w:hanging="283"/>
    </w:pPr>
  </w:style>
  <w:style w:type="paragraph" w:styleId="List3">
    <w:name w:val="List 3"/>
    <w:basedOn w:val="Normal"/>
    <w:semiHidden/>
    <w:rsid w:val="00D52995"/>
    <w:pPr>
      <w:ind w:left="849" w:hanging="283"/>
    </w:pPr>
  </w:style>
  <w:style w:type="paragraph" w:styleId="List4">
    <w:name w:val="List 4"/>
    <w:basedOn w:val="Normal"/>
    <w:semiHidden/>
    <w:rsid w:val="00D52995"/>
    <w:pPr>
      <w:ind w:left="1132" w:hanging="283"/>
    </w:pPr>
  </w:style>
  <w:style w:type="paragraph" w:styleId="List5">
    <w:name w:val="List 5"/>
    <w:basedOn w:val="Normal"/>
    <w:semiHidden/>
    <w:rsid w:val="00D52995"/>
    <w:pPr>
      <w:ind w:left="1415" w:hanging="283"/>
    </w:pPr>
  </w:style>
  <w:style w:type="paragraph" w:styleId="ListBullet">
    <w:name w:val="List Bullet"/>
    <w:basedOn w:val="Normal"/>
    <w:semiHidden/>
    <w:rsid w:val="00D52995"/>
    <w:pPr>
      <w:tabs>
        <w:tab w:val="num" w:pos="360"/>
      </w:tabs>
      <w:ind w:left="360" w:hanging="360"/>
    </w:pPr>
  </w:style>
  <w:style w:type="paragraph" w:styleId="ListBullet2">
    <w:name w:val="List Bullet 2"/>
    <w:basedOn w:val="Normal"/>
    <w:semiHidden/>
    <w:rsid w:val="00D52995"/>
    <w:pPr>
      <w:tabs>
        <w:tab w:val="num" w:pos="643"/>
      </w:tabs>
      <w:ind w:left="643" w:hanging="360"/>
    </w:pPr>
  </w:style>
  <w:style w:type="paragraph" w:styleId="ListBullet3">
    <w:name w:val="List Bullet 3"/>
    <w:basedOn w:val="Normal"/>
    <w:semiHidden/>
    <w:rsid w:val="00D52995"/>
    <w:pPr>
      <w:tabs>
        <w:tab w:val="num" w:pos="926"/>
      </w:tabs>
      <w:ind w:left="926" w:hanging="360"/>
    </w:pPr>
  </w:style>
  <w:style w:type="paragraph" w:styleId="ListBullet4">
    <w:name w:val="List Bullet 4"/>
    <w:basedOn w:val="Normal"/>
    <w:semiHidden/>
    <w:rsid w:val="00D52995"/>
    <w:pPr>
      <w:tabs>
        <w:tab w:val="num" w:pos="1209"/>
      </w:tabs>
      <w:ind w:left="1209" w:hanging="360"/>
    </w:pPr>
  </w:style>
  <w:style w:type="paragraph" w:styleId="ListBullet5">
    <w:name w:val="List Bullet 5"/>
    <w:basedOn w:val="Normal"/>
    <w:semiHidden/>
    <w:rsid w:val="00D52995"/>
    <w:pPr>
      <w:tabs>
        <w:tab w:val="num" w:pos="1492"/>
      </w:tabs>
      <w:ind w:left="1492" w:hanging="360"/>
    </w:pPr>
  </w:style>
  <w:style w:type="paragraph" w:styleId="ListContinue">
    <w:name w:val="List Continue"/>
    <w:basedOn w:val="Normal"/>
    <w:semiHidden/>
    <w:rsid w:val="00D52995"/>
    <w:pPr>
      <w:spacing w:after="120"/>
      <w:ind w:left="283"/>
    </w:pPr>
  </w:style>
  <w:style w:type="paragraph" w:styleId="ListContinue2">
    <w:name w:val="List Continue 2"/>
    <w:basedOn w:val="Normal"/>
    <w:semiHidden/>
    <w:rsid w:val="00D52995"/>
    <w:pPr>
      <w:spacing w:after="120"/>
      <w:ind w:left="566"/>
    </w:pPr>
  </w:style>
  <w:style w:type="paragraph" w:styleId="ListContinue3">
    <w:name w:val="List Continue 3"/>
    <w:basedOn w:val="Normal"/>
    <w:semiHidden/>
    <w:rsid w:val="00D52995"/>
    <w:pPr>
      <w:spacing w:after="120"/>
      <w:ind w:left="849"/>
    </w:pPr>
  </w:style>
  <w:style w:type="paragraph" w:styleId="ListContinue4">
    <w:name w:val="List Continue 4"/>
    <w:basedOn w:val="Normal"/>
    <w:semiHidden/>
    <w:rsid w:val="00D52995"/>
    <w:pPr>
      <w:spacing w:after="120"/>
      <w:ind w:left="1132"/>
    </w:pPr>
  </w:style>
  <w:style w:type="paragraph" w:styleId="ListContinue5">
    <w:name w:val="List Continue 5"/>
    <w:basedOn w:val="Normal"/>
    <w:semiHidden/>
    <w:rsid w:val="00D52995"/>
    <w:pPr>
      <w:spacing w:after="120"/>
      <w:ind w:left="1415"/>
    </w:pPr>
  </w:style>
  <w:style w:type="paragraph" w:styleId="ListNumber">
    <w:name w:val="List Number"/>
    <w:basedOn w:val="Normal"/>
    <w:semiHidden/>
    <w:rsid w:val="00D52995"/>
    <w:pPr>
      <w:tabs>
        <w:tab w:val="num" w:pos="360"/>
      </w:tabs>
      <w:ind w:left="360" w:hanging="360"/>
    </w:pPr>
  </w:style>
  <w:style w:type="paragraph" w:styleId="ListNumber2">
    <w:name w:val="List Number 2"/>
    <w:basedOn w:val="Normal"/>
    <w:semiHidden/>
    <w:rsid w:val="00D52995"/>
    <w:pPr>
      <w:tabs>
        <w:tab w:val="num" w:pos="643"/>
      </w:tabs>
      <w:ind w:left="643" w:hanging="360"/>
    </w:pPr>
  </w:style>
  <w:style w:type="paragraph" w:styleId="ListNumber3">
    <w:name w:val="List Number 3"/>
    <w:basedOn w:val="Normal"/>
    <w:semiHidden/>
    <w:rsid w:val="00D52995"/>
    <w:pPr>
      <w:tabs>
        <w:tab w:val="num" w:pos="926"/>
      </w:tabs>
      <w:ind w:left="926" w:hanging="360"/>
    </w:pPr>
  </w:style>
  <w:style w:type="paragraph" w:styleId="ListNumber4">
    <w:name w:val="List Number 4"/>
    <w:basedOn w:val="Normal"/>
    <w:semiHidden/>
    <w:rsid w:val="00D52995"/>
    <w:pPr>
      <w:tabs>
        <w:tab w:val="num" w:pos="1209"/>
      </w:tabs>
      <w:ind w:left="1209" w:hanging="360"/>
    </w:pPr>
  </w:style>
  <w:style w:type="paragraph" w:styleId="ListNumber5">
    <w:name w:val="List Number 5"/>
    <w:basedOn w:val="Normal"/>
    <w:semiHidden/>
    <w:rsid w:val="00D52995"/>
    <w:pPr>
      <w:tabs>
        <w:tab w:val="num" w:pos="1492"/>
      </w:tabs>
      <w:ind w:left="1492" w:hanging="360"/>
    </w:pPr>
  </w:style>
  <w:style w:type="paragraph" w:styleId="MacroText">
    <w:name w:val="macro"/>
    <w:link w:val="MacroTextChar"/>
    <w:semiHidden/>
    <w:rsid w:val="00D5299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D52995"/>
    <w:rPr>
      <w:rFonts w:ascii="Courier New" w:eastAsia="Times New Roman" w:hAnsi="Courier New" w:cs="Courier New"/>
      <w:lang w:val="en-US" w:bidi="he-IL"/>
    </w:rPr>
  </w:style>
  <w:style w:type="paragraph" w:styleId="MessageHeader">
    <w:name w:val="Message Header"/>
    <w:basedOn w:val="Normal"/>
    <w:link w:val="MessageHeaderChar"/>
    <w:semiHidden/>
    <w:rsid w:val="00D529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D52995"/>
    <w:rPr>
      <w:rFonts w:ascii="Arial" w:eastAsia="Times New Roman" w:hAnsi="Arial" w:cs="Arial"/>
      <w:szCs w:val="24"/>
      <w:shd w:val="pct20" w:color="auto" w:fill="auto"/>
      <w:lang w:val="en-US" w:bidi="he-IL"/>
    </w:rPr>
  </w:style>
  <w:style w:type="paragraph" w:styleId="NormalIndent">
    <w:name w:val="Normal Indent"/>
    <w:basedOn w:val="Normal"/>
    <w:semiHidden/>
    <w:rsid w:val="00D52995"/>
    <w:pPr>
      <w:ind w:left="720"/>
    </w:pPr>
  </w:style>
  <w:style w:type="paragraph" w:styleId="NoteHeading">
    <w:name w:val="Note Heading"/>
    <w:basedOn w:val="Normal"/>
    <w:next w:val="Normal"/>
    <w:link w:val="NoteHeadingChar"/>
    <w:semiHidden/>
    <w:rsid w:val="00D52995"/>
  </w:style>
  <w:style w:type="character" w:customStyle="1" w:styleId="NoteHeadingChar">
    <w:name w:val="Note Heading Char"/>
    <w:link w:val="NoteHeading"/>
    <w:semiHidden/>
    <w:rsid w:val="00D52995"/>
    <w:rPr>
      <w:rFonts w:ascii="Palatino Linotype" w:eastAsia="Times New Roman" w:hAnsi="Palatino Linotype"/>
      <w:szCs w:val="24"/>
      <w:lang w:val="en-US" w:bidi="he-IL"/>
    </w:rPr>
  </w:style>
  <w:style w:type="paragraph" w:styleId="PlainText">
    <w:name w:val="Plain Text"/>
    <w:basedOn w:val="Normal"/>
    <w:link w:val="PlainTextChar"/>
    <w:semiHidden/>
    <w:rsid w:val="00D52995"/>
    <w:rPr>
      <w:rFonts w:ascii="Courier New" w:hAnsi="Courier New" w:cs="Courier New"/>
      <w:szCs w:val="20"/>
    </w:rPr>
  </w:style>
  <w:style w:type="character" w:customStyle="1" w:styleId="PlainTextChar">
    <w:name w:val="Plain Text Char"/>
    <w:link w:val="PlainText"/>
    <w:semiHidden/>
    <w:rsid w:val="00D52995"/>
    <w:rPr>
      <w:rFonts w:ascii="Courier New" w:eastAsia="Times New Roman" w:hAnsi="Courier New" w:cs="Courier New"/>
      <w:lang w:val="en-US" w:bidi="he-IL"/>
    </w:rPr>
  </w:style>
  <w:style w:type="paragraph" w:styleId="Salutation">
    <w:name w:val="Salutation"/>
    <w:basedOn w:val="Normal"/>
    <w:next w:val="Normal"/>
    <w:link w:val="SalutationChar"/>
    <w:semiHidden/>
    <w:rsid w:val="00D52995"/>
  </w:style>
  <w:style w:type="character" w:customStyle="1" w:styleId="SalutationChar">
    <w:name w:val="Salutation Char"/>
    <w:link w:val="Salutation"/>
    <w:semiHidden/>
    <w:rsid w:val="00D52995"/>
    <w:rPr>
      <w:rFonts w:ascii="Palatino Linotype" w:eastAsia="Times New Roman" w:hAnsi="Palatino Linotype"/>
      <w:szCs w:val="24"/>
      <w:lang w:val="en-US" w:bidi="he-IL"/>
    </w:rPr>
  </w:style>
  <w:style w:type="paragraph" w:styleId="Signature">
    <w:name w:val="Signature"/>
    <w:basedOn w:val="Normal"/>
    <w:link w:val="SignatureChar"/>
    <w:semiHidden/>
    <w:rsid w:val="00D52995"/>
    <w:pPr>
      <w:ind w:left="4252"/>
    </w:pPr>
  </w:style>
  <w:style w:type="character" w:customStyle="1" w:styleId="SignatureChar">
    <w:name w:val="Signature Char"/>
    <w:link w:val="Signature"/>
    <w:semiHidden/>
    <w:rsid w:val="00D52995"/>
    <w:rPr>
      <w:rFonts w:ascii="Palatino Linotype" w:eastAsia="Times New Roman" w:hAnsi="Palatino Linotype"/>
      <w:szCs w:val="24"/>
      <w:lang w:val="en-US" w:bidi="he-IL"/>
    </w:rPr>
  </w:style>
  <w:style w:type="paragraph" w:styleId="TableofAuthorities">
    <w:name w:val="table of authorities"/>
    <w:basedOn w:val="Normal"/>
    <w:next w:val="Normal"/>
    <w:semiHidden/>
    <w:rsid w:val="00D52995"/>
    <w:pPr>
      <w:ind w:left="240" w:hanging="240"/>
    </w:pPr>
  </w:style>
  <w:style w:type="paragraph" w:styleId="TableofFigures">
    <w:name w:val="table of figures"/>
    <w:basedOn w:val="TOC6"/>
    <w:semiHidden/>
    <w:rsid w:val="00D52995"/>
  </w:style>
  <w:style w:type="numbering" w:styleId="1ai">
    <w:name w:val="Outline List 1"/>
    <w:basedOn w:val="NoList"/>
    <w:semiHidden/>
    <w:rsid w:val="00D52995"/>
    <w:pPr>
      <w:numPr>
        <w:numId w:val="18"/>
      </w:numPr>
    </w:pPr>
  </w:style>
  <w:style w:type="paragraph" w:styleId="TOAHeading">
    <w:name w:val="toa heading"/>
    <w:basedOn w:val="Normal"/>
    <w:next w:val="Normal"/>
    <w:semiHidden/>
    <w:rsid w:val="00D52995"/>
    <w:pPr>
      <w:spacing w:before="120"/>
    </w:pPr>
    <w:rPr>
      <w:rFonts w:ascii="Arial" w:hAnsi="Arial" w:cs="Arial"/>
      <w:b/>
      <w:bCs/>
    </w:rPr>
  </w:style>
  <w:style w:type="paragraph" w:styleId="TOC7">
    <w:name w:val="toc 7"/>
    <w:semiHidden/>
    <w:rsid w:val="00D52995"/>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D52995"/>
    <w:pPr>
      <w:tabs>
        <w:tab w:val="clear" w:pos="1843"/>
        <w:tab w:val="left" w:pos="2835"/>
      </w:tabs>
      <w:ind w:left="2836" w:hanging="1418"/>
    </w:pPr>
  </w:style>
  <w:style w:type="paragraph" w:styleId="TOC9">
    <w:name w:val="toc 9"/>
    <w:basedOn w:val="Normal"/>
    <w:next w:val="Normal"/>
    <w:autoRedefine/>
    <w:semiHidden/>
    <w:rsid w:val="00D52995"/>
    <w:pPr>
      <w:ind w:left="1920"/>
    </w:pPr>
  </w:style>
  <w:style w:type="paragraph" w:customStyle="1" w:styleId="BodyNotesIndent">
    <w:name w:val="Body Notes Indent"/>
    <w:basedOn w:val="BodyNotesPlain"/>
    <w:rsid w:val="00D52995"/>
    <w:pPr>
      <w:numPr>
        <w:ilvl w:val="0"/>
        <w:numId w:val="0"/>
      </w:numPr>
      <w:tabs>
        <w:tab w:val="left" w:pos="2127"/>
      </w:tabs>
      <w:ind w:left="2126" w:hanging="425"/>
    </w:pPr>
  </w:style>
  <w:style w:type="paragraph" w:customStyle="1" w:styleId="TOC61ptSpacer">
    <w:name w:val="TOC 6 (1 pt Spacer)"/>
    <w:semiHidden/>
    <w:rsid w:val="00D52995"/>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D52995"/>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D52995"/>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D52995"/>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D52995"/>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D52995"/>
    <w:rPr>
      <w:rFonts w:ascii="Palatino Linotype" w:eastAsia="Times New Roman" w:hAnsi="Palatino Linotype"/>
      <w:sz w:val="21"/>
      <w:szCs w:val="21"/>
      <w:lang w:val="en-US" w:bidi="he-IL"/>
    </w:rPr>
  </w:style>
  <w:style w:type="character" w:customStyle="1" w:styleId="CodeParagraphChar">
    <w:name w:val="Code Paragraph Char"/>
    <w:link w:val="CodeParagraph"/>
    <w:rsid w:val="00D52995"/>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D52995"/>
    <w:pPr>
      <w:numPr>
        <w:numId w:val="10"/>
      </w:numPr>
    </w:pPr>
  </w:style>
  <w:style w:type="paragraph" w:customStyle="1" w:styleId="AppendixH3">
    <w:name w:val="Appendix H3"/>
    <w:basedOn w:val="Heading3"/>
    <w:next w:val="Body"/>
    <w:rsid w:val="00D52995"/>
    <w:pPr>
      <w:numPr>
        <w:numId w:val="10"/>
      </w:numPr>
    </w:pPr>
  </w:style>
  <w:style w:type="paragraph" w:customStyle="1" w:styleId="AppendixH4">
    <w:name w:val="Appendix H4"/>
    <w:basedOn w:val="Heading4"/>
    <w:next w:val="Body"/>
    <w:rsid w:val="00D52995"/>
    <w:pPr>
      <w:numPr>
        <w:numId w:val="10"/>
      </w:numPr>
    </w:pPr>
  </w:style>
  <w:style w:type="paragraph" w:customStyle="1" w:styleId="AppendixH5">
    <w:name w:val="Appendix H5"/>
    <w:basedOn w:val="Heading5"/>
    <w:next w:val="Body"/>
    <w:rsid w:val="00D52995"/>
    <w:pPr>
      <w:numPr>
        <w:numId w:val="10"/>
      </w:numPr>
    </w:pPr>
  </w:style>
  <w:style w:type="numbering" w:styleId="ArticleSection">
    <w:name w:val="Outline List 3"/>
    <w:basedOn w:val="NoList"/>
    <w:semiHidden/>
    <w:rsid w:val="00D52995"/>
    <w:pPr>
      <w:numPr>
        <w:numId w:val="19"/>
      </w:numPr>
    </w:pPr>
  </w:style>
  <w:style w:type="paragraph" w:customStyle="1" w:styleId="BodyBullet1">
    <w:name w:val="Body Bullet 1"/>
    <w:basedOn w:val="Normal"/>
    <w:semiHidden/>
    <w:rsid w:val="00D52995"/>
    <w:pPr>
      <w:tabs>
        <w:tab w:val="num" w:pos="425"/>
      </w:tabs>
      <w:ind w:left="425" w:hanging="425"/>
    </w:pPr>
  </w:style>
  <w:style w:type="paragraph" w:customStyle="1" w:styleId="TOC71ptSpacer">
    <w:name w:val="TOC 7 (1 pt Spacer)"/>
    <w:semiHidden/>
    <w:rsid w:val="00D52995"/>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D52995"/>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D52995"/>
    <w:pPr>
      <w:spacing w:after="120"/>
      <w:ind w:left="1440" w:right="1440"/>
    </w:pPr>
  </w:style>
  <w:style w:type="paragraph" w:styleId="BodyText2">
    <w:name w:val="Body Text 2"/>
    <w:basedOn w:val="Normal"/>
    <w:link w:val="BodyText2Char"/>
    <w:semiHidden/>
    <w:rsid w:val="00D52995"/>
    <w:pPr>
      <w:spacing w:after="120" w:line="480" w:lineRule="auto"/>
    </w:pPr>
  </w:style>
  <w:style w:type="character" w:customStyle="1" w:styleId="BodyText2Char">
    <w:name w:val="Body Text 2 Char"/>
    <w:link w:val="BodyText2"/>
    <w:semiHidden/>
    <w:rsid w:val="00D52995"/>
    <w:rPr>
      <w:rFonts w:ascii="Palatino Linotype" w:eastAsia="Times New Roman" w:hAnsi="Palatino Linotype"/>
      <w:szCs w:val="24"/>
      <w:lang w:val="en-US" w:bidi="he-IL"/>
    </w:rPr>
  </w:style>
  <w:style w:type="paragraph" w:styleId="BodyText3">
    <w:name w:val="Body Text 3"/>
    <w:basedOn w:val="Normal"/>
    <w:link w:val="BodyText3Char"/>
    <w:semiHidden/>
    <w:rsid w:val="00D52995"/>
    <w:pPr>
      <w:spacing w:after="120"/>
    </w:pPr>
    <w:rPr>
      <w:sz w:val="16"/>
      <w:szCs w:val="16"/>
    </w:rPr>
  </w:style>
  <w:style w:type="character" w:customStyle="1" w:styleId="BodyText3Char">
    <w:name w:val="Body Text 3 Char"/>
    <w:link w:val="BodyText3"/>
    <w:semiHidden/>
    <w:rsid w:val="00D52995"/>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D52995"/>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D52995"/>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D52995"/>
    <w:pPr>
      <w:spacing w:after="120"/>
      <w:ind w:left="283"/>
    </w:pPr>
  </w:style>
  <w:style w:type="character" w:customStyle="1" w:styleId="BodyTextIndentChar">
    <w:name w:val="Body Text Indent Char"/>
    <w:link w:val="BodyTextIndent"/>
    <w:semiHidden/>
    <w:rsid w:val="00D52995"/>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D52995"/>
    <w:pPr>
      <w:ind w:firstLine="210"/>
    </w:pPr>
  </w:style>
  <w:style w:type="character" w:customStyle="1" w:styleId="BodyTextFirstIndent2Char">
    <w:name w:val="Body Text First Indent 2 Char"/>
    <w:basedOn w:val="BodyTextIndentChar"/>
    <w:link w:val="BodyTextFirstIndent2"/>
    <w:semiHidden/>
    <w:rsid w:val="00D52995"/>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D52995"/>
    <w:pPr>
      <w:spacing w:after="120" w:line="480" w:lineRule="auto"/>
      <w:ind w:left="283"/>
    </w:pPr>
  </w:style>
  <w:style w:type="character" w:customStyle="1" w:styleId="BodyTextIndent2Char">
    <w:name w:val="Body Text Indent 2 Char"/>
    <w:link w:val="BodyTextIndent2"/>
    <w:semiHidden/>
    <w:rsid w:val="00D52995"/>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D52995"/>
    <w:pPr>
      <w:spacing w:after="120"/>
      <w:ind w:left="283"/>
    </w:pPr>
    <w:rPr>
      <w:sz w:val="16"/>
      <w:szCs w:val="16"/>
    </w:rPr>
  </w:style>
  <w:style w:type="character" w:customStyle="1" w:styleId="BodyTextIndent3Char">
    <w:name w:val="Body Text Indent 3 Char"/>
    <w:link w:val="BodyTextIndent3"/>
    <w:semiHidden/>
    <w:rsid w:val="00D52995"/>
    <w:rPr>
      <w:rFonts w:ascii="Palatino Linotype" w:eastAsia="Times New Roman" w:hAnsi="Palatino Linotype"/>
      <w:sz w:val="16"/>
      <w:szCs w:val="16"/>
      <w:lang w:val="en-US" w:bidi="he-IL"/>
    </w:rPr>
  </w:style>
  <w:style w:type="character" w:styleId="HTMLAcronym">
    <w:name w:val="HTML Acronym"/>
    <w:basedOn w:val="DefaultParagraphFont"/>
    <w:semiHidden/>
    <w:rsid w:val="00D52995"/>
  </w:style>
  <w:style w:type="character" w:styleId="HTMLCite">
    <w:name w:val="HTML Cite"/>
    <w:semiHidden/>
    <w:rsid w:val="00D52995"/>
    <w:rPr>
      <w:i/>
      <w:iCs/>
    </w:rPr>
  </w:style>
  <w:style w:type="character" w:styleId="HTMLDefinition">
    <w:name w:val="HTML Definition"/>
    <w:semiHidden/>
    <w:rsid w:val="00D52995"/>
    <w:rPr>
      <w:i/>
      <w:iCs/>
    </w:rPr>
  </w:style>
  <w:style w:type="character" w:styleId="HTMLKeyboard">
    <w:name w:val="HTML Keyboard"/>
    <w:semiHidden/>
    <w:rsid w:val="00D52995"/>
    <w:rPr>
      <w:rFonts w:ascii="Courier New" w:hAnsi="Courier New" w:cs="Courier New"/>
      <w:sz w:val="20"/>
      <w:szCs w:val="20"/>
    </w:rPr>
  </w:style>
  <w:style w:type="character" w:styleId="HTMLSample">
    <w:name w:val="HTML Sample"/>
    <w:semiHidden/>
    <w:rsid w:val="00D52995"/>
    <w:rPr>
      <w:rFonts w:ascii="Courier New" w:hAnsi="Courier New" w:cs="Courier New"/>
    </w:rPr>
  </w:style>
  <w:style w:type="character" w:styleId="HTMLTypewriter">
    <w:name w:val="HTML Typewriter"/>
    <w:semiHidden/>
    <w:rsid w:val="00D52995"/>
    <w:rPr>
      <w:rFonts w:ascii="Courier New" w:hAnsi="Courier New" w:cs="Courier New"/>
      <w:sz w:val="20"/>
      <w:szCs w:val="20"/>
    </w:rPr>
  </w:style>
  <w:style w:type="character" w:styleId="HTMLVariable">
    <w:name w:val="HTML Variable"/>
    <w:semiHidden/>
    <w:rsid w:val="00D52995"/>
    <w:rPr>
      <w:i/>
      <w:iCs/>
    </w:rPr>
  </w:style>
  <w:style w:type="character" w:styleId="LineNumber">
    <w:name w:val="line number"/>
    <w:basedOn w:val="DefaultParagraphFont"/>
    <w:semiHidden/>
    <w:rsid w:val="00D52995"/>
  </w:style>
  <w:style w:type="table" w:styleId="Table3Deffects1">
    <w:name w:val="Table 3D effects 1"/>
    <w:basedOn w:val="TableNormal"/>
    <w:semiHidden/>
    <w:rsid w:val="00D52995"/>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52995"/>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52995"/>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52995"/>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52995"/>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52995"/>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52995"/>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52995"/>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52995"/>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52995"/>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52995"/>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52995"/>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52995"/>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52995"/>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52995"/>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52995"/>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52995"/>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52995"/>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52995"/>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52995"/>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52995"/>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52995"/>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52995"/>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52995"/>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52995"/>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52995"/>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52995"/>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52995"/>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52995"/>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52995"/>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52995"/>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52995"/>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52995"/>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52995"/>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52995"/>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52995"/>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52995"/>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52995"/>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52995"/>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52995"/>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52995"/>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52995"/>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52995"/>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52995"/>
    <w:pPr>
      <w:spacing w:before="240" w:after="60"/>
      <w:jc w:val="center"/>
      <w:outlineLvl w:val="0"/>
    </w:pPr>
    <w:rPr>
      <w:rFonts w:ascii="Arial" w:hAnsi="Arial" w:cs="Arial"/>
      <w:b/>
      <w:bCs/>
      <w:kern w:val="28"/>
      <w:sz w:val="32"/>
      <w:szCs w:val="32"/>
    </w:rPr>
  </w:style>
  <w:style w:type="character" w:customStyle="1" w:styleId="TitleChar">
    <w:name w:val="Title Char"/>
    <w:link w:val="Title"/>
    <w:rsid w:val="00D52995"/>
    <w:rPr>
      <w:rFonts w:ascii="Arial" w:eastAsia="Times New Roman" w:hAnsi="Arial" w:cs="Arial"/>
      <w:b/>
      <w:bCs/>
      <w:kern w:val="28"/>
      <w:sz w:val="32"/>
      <w:szCs w:val="32"/>
      <w:lang w:val="en-US" w:bidi="he-IL"/>
    </w:rPr>
  </w:style>
  <w:style w:type="paragraph" w:customStyle="1" w:styleId="TableIndentL1">
    <w:name w:val="Table Indent L1"/>
    <w:basedOn w:val="TableBody"/>
    <w:rsid w:val="00D52995"/>
    <w:pPr>
      <w:ind w:left="425"/>
    </w:pPr>
    <w:rPr>
      <w:szCs w:val="18"/>
    </w:rPr>
  </w:style>
  <w:style w:type="paragraph" w:customStyle="1" w:styleId="TableIndentL2">
    <w:name w:val="Table Indent L2"/>
    <w:basedOn w:val="TableIndentL1"/>
    <w:rsid w:val="00D52995"/>
    <w:pPr>
      <w:ind w:left="851"/>
    </w:pPr>
  </w:style>
  <w:style w:type="paragraph" w:customStyle="1" w:styleId="TableIndentL3">
    <w:name w:val="Table Indent L3"/>
    <w:basedOn w:val="TableIndentL2"/>
    <w:rsid w:val="00D52995"/>
    <w:pPr>
      <w:ind w:left="1276"/>
    </w:pPr>
  </w:style>
  <w:style w:type="paragraph" w:customStyle="1" w:styleId="NDSMetadataSpacer-Short">
    <w:name w:val="NDS Metadata Spacer - Short"/>
    <w:semiHidden/>
    <w:rsid w:val="00D52995"/>
    <w:rPr>
      <w:rFonts w:ascii="Palatino Linotype" w:eastAsia="Times New Roman" w:hAnsi="Palatino Linotype"/>
      <w:sz w:val="16"/>
      <w:szCs w:val="16"/>
      <w:lang w:val="en-US" w:bidi="he-IL"/>
    </w:rPr>
  </w:style>
  <w:style w:type="character" w:customStyle="1" w:styleId="ConfigFileName">
    <w:name w:val="Config File Name"/>
    <w:rsid w:val="00D52995"/>
    <w:rPr>
      <w:rFonts w:ascii="Courier New" w:hAnsi="Courier New" w:cs="Courier New"/>
      <w:noProof/>
    </w:rPr>
  </w:style>
  <w:style w:type="paragraph" w:customStyle="1" w:styleId="CHIndexSubheading">
    <w:name w:val="CH_Index Subheading"/>
    <w:basedOn w:val="CHIndexHeading"/>
    <w:rsid w:val="00D52995"/>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D52995"/>
    <w:rPr>
      <w:rFonts w:ascii="Trebuchet MS" w:eastAsia="Times New Roman" w:hAnsi="Trebuchet MS"/>
      <w:lang w:val="en-US" w:bidi="he-IL"/>
    </w:rPr>
  </w:style>
  <w:style w:type="paragraph" w:customStyle="1" w:styleId="FooterSecondPage">
    <w:name w:val="Footer Second Page"/>
    <w:semiHidden/>
    <w:rsid w:val="00D52995"/>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D52995"/>
    <w:rPr>
      <w:rFonts w:ascii="Trebuchet MS" w:hAnsi="Trebuchet MS"/>
      <w:b/>
      <w:bCs/>
      <w:sz w:val="22"/>
      <w:szCs w:val="22"/>
      <w:lang w:val="en-US" w:bidi="he-IL"/>
    </w:rPr>
  </w:style>
  <w:style w:type="paragraph" w:customStyle="1" w:styleId="NDSMetadataSpacer-Top">
    <w:name w:val="NDS Metadata Spacer - Top"/>
    <w:semiHidden/>
    <w:rsid w:val="00D52995"/>
    <w:pPr>
      <w:spacing w:after="1120"/>
    </w:pPr>
    <w:rPr>
      <w:rFonts w:ascii="Palatino Linotype" w:eastAsia="Times New Roman" w:hAnsi="Palatino Linotype"/>
      <w:sz w:val="16"/>
      <w:szCs w:val="24"/>
      <w:lang w:val="en-US" w:bidi="he-IL"/>
    </w:rPr>
  </w:style>
  <w:style w:type="character" w:customStyle="1" w:styleId="ConfigParamName">
    <w:name w:val="Config Param Name"/>
    <w:rsid w:val="00D52995"/>
    <w:rPr>
      <w:rFonts w:ascii="Arial" w:hAnsi="Arial" w:cs="Arial"/>
      <w:noProof/>
      <w:color w:val="0000FF"/>
      <w:sz w:val="16"/>
      <w:szCs w:val="16"/>
    </w:rPr>
  </w:style>
  <w:style w:type="paragraph" w:customStyle="1" w:styleId="NDSMainTitle">
    <w:name w:val="NDS Main Title"/>
    <w:semiHidden/>
    <w:rsid w:val="00D52995"/>
    <w:rPr>
      <w:rFonts w:ascii="Trebuchet MS" w:eastAsia="Times New Roman" w:hAnsi="Trebuchet MS"/>
      <w:b/>
      <w:bCs/>
      <w:sz w:val="48"/>
      <w:szCs w:val="36"/>
      <w:lang w:val="en-US" w:bidi="he-IL"/>
    </w:rPr>
  </w:style>
  <w:style w:type="paragraph" w:customStyle="1" w:styleId="NDSProjectName">
    <w:name w:val="NDS Project Name"/>
    <w:semiHidden/>
    <w:rsid w:val="00D52995"/>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D52995"/>
    <w:rPr>
      <w:b/>
      <w:bCs/>
      <w:color w:val="004386"/>
    </w:rPr>
  </w:style>
  <w:style w:type="character" w:customStyle="1" w:styleId="DatabaseFieldName">
    <w:name w:val="Database Field Name"/>
    <w:rsid w:val="00D52995"/>
    <w:rPr>
      <w:i/>
      <w:noProof/>
    </w:rPr>
  </w:style>
  <w:style w:type="paragraph" w:customStyle="1" w:styleId="CodeParagraphPageWidth">
    <w:name w:val="Code Paragraph (Page Width)"/>
    <w:basedOn w:val="CodeParagraph"/>
    <w:rsid w:val="00D52995"/>
    <w:pPr>
      <w:ind w:left="0"/>
    </w:pPr>
  </w:style>
  <w:style w:type="paragraph" w:customStyle="1" w:styleId="SectionBreak">
    <w:name w:val="Section Break"/>
    <w:semiHidden/>
    <w:rsid w:val="00D52995"/>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D52995"/>
    <w:rPr>
      <w:vanish/>
      <w:color w:val="FF0000"/>
    </w:rPr>
  </w:style>
  <w:style w:type="paragraph" w:customStyle="1" w:styleId="NDSMetadataHeading">
    <w:name w:val="NDS Metadata Heading"/>
    <w:link w:val="NDSMetadataHeadingChar"/>
    <w:semiHidden/>
    <w:rsid w:val="00D52995"/>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D52995"/>
    <w:pPr>
      <w:spacing w:after="360"/>
    </w:pPr>
  </w:style>
  <w:style w:type="character" w:customStyle="1" w:styleId="DatabaseTableName">
    <w:name w:val="Database Table Name"/>
    <w:rsid w:val="00D52995"/>
    <w:rPr>
      <w:b/>
      <w:noProof/>
    </w:rPr>
  </w:style>
  <w:style w:type="character" w:customStyle="1" w:styleId="ProcessName">
    <w:name w:val="Process Name"/>
    <w:rsid w:val="00D52995"/>
    <w:rPr>
      <w:rFonts w:ascii="Courier New" w:hAnsi="Courier New"/>
      <w:caps/>
      <w:noProof/>
    </w:rPr>
  </w:style>
  <w:style w:type="table" w:customStyle="1" w:styleId="Table-NoHeadingRow">
    <w:name w:val="Table - No Heading Row"/>
    <w:basedOn w:val="Table"/>
    <w:rsid w:val="00D52995"/>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D52995"/>
    <w:rPr>
      <w:i/>
      <w:color w:val="FF0000"/>
    </w:rPr>
  </w:style>
  <w:style w:type="paragraph" w:customStyle="1" w:styleId="FigureInList">
    <w:name w:val="Figure In List"/>
    <w:basedOn w:val="FigureIndented"/>
    <w:rsid w:val="00D52995"/>
    <w:pPr>
      <w:ind w:left="1843"/>
    </w:pPr>
    <w:rPr>
      <w:lang w:val="en-GB"/>
    </w:rPr>
  </w:style>
  <w:style w:type="paragraph" w:customStyle="1" w:styleId="FigureInListCaption">
    <w:name w:val="Figure In List Caption"/>
    <w:basedOn w:val="FigureCaption"/>
    <w:rsid w:val="00D52995"/>
    <w:pPr>
      <w:tabs>
        <w:tab w:val="clear" w:pos="2552"/>
        <w:tab w:val="left" w:pos="2977"/>
      </w:tabs>
      <w:ind w:left="2977"/>
    </w:pPr>
    <w:rPr>
      <w:lang w:val="en-GB"/>
    </w:rPr>
  </w:style>
  <w:style w:type="paragraph" w:customStyle="1" w:styleId="BodyListL1Restart">
    <w:name w:val="Body List L1 Restart"/>
    <w:basedOn w:val="BodyListL1"/>
    <w:next w:val="BodyListL1"/>
    <w:rsid w:val="00D52995"/>
    <w:pPr>
      <w:numPr>
        <w:ilvl w:val="4"/>
      </w:numPr>
    </w:pPr>
  </w:style>
  <w:style w:type="paragraph" w:customStyle="1" w:styleId="BodyListL2Restart">
    <w:name w:val="Body List L2 Restart"/>
    <w:basedOn w:val="BodyListL2"/>
    <w:next w:val="BodyListL2"/>
    <w:rsid w:val="00D52995"/>
    <w:pPr>
      <w:numPr>
        <w:ilvl w:val="4"/>
      </w:numPr>
    </w:pPr>
  </w:style>
  <w:style w:type="paragraph" w:customStyle="1" w:styleId="BodyListL3Restart">
    <w:name w:val="Body List L3 Restart"/>
    <w:basedOn w:val="BodyListL3"/>
    <w:next w:val="BodyListL3"/>
    <w:rsid w:val="00D52995"/>
    <w:pPr>
      <w:numPr>
        <w:ilvl w:val="4"/>
      </w:numPr>
    </w:pPr>
  </w:style>
  <w:style w:type="table" w:customStyle="1" w:styleId="Table-HeadingColumn">
    <w:name w:val="Table - Heading Column"/>
    <w:basedOn w:val="Table"/>
    <w:rsid w:val="00D52995"/>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D52995"/>
    <w:pPr>
      <w:numPr>
        <w:numId w:val="23"/>
      </w:numPr>
    </w:pPr>
  </w:style>
  <w:style w:type="numbering" w:customStyle="1" w:styleId="NATListBodyBullets">
    <w:name w:val="NAT List Body Bullets"/>
    <w:basedOn w:val="NoList"/>
    <w:semiHidden/>
    <w:rsid w:val="00D52995"/>
    <w:pPr>
      <w:numPr>
        <w:numId w:val="24"/>
      </w:numPr>
    </w:pPr>
  </w:style>
  <w:style w:type="numbering" w:customStyle="1" w:styleId="NATListBodyListLevel1">
    <w:name w:val="NAT List Body List Level 1"/>
    <w:basedOn w:val="NoList"/>
    <w:semiHidden/>
    <w:rsid w:val="00D52995"/>
    <w:pPr>
      <w:numPr>
        <w:numId w:val="25"/>
      </w:numPr>
    </w:pPr>
  </w:style>
  <w:style w:type="numbering" w:customStyle="1" w:styleId="NATListBodyListLevel2">
    <w:name w:val="NAT List Body List Level 2"/>
    <w:basedOn w:val="NoList"/>
    <w:semiHidden/>
    <w:rsid w:val="00D52995"/>
    <w:pPr>
      <w:numPr>
        <w:numId w:val="26"/>
      </w:numPr>
    </w:pPr>
  </w:style>
  <w:style w:type="numbering" w:customStyle="1" w:styleId="NATListBodyListLevel3">
    <w:name w:val="NAT List Body List Level 3"/>
    <w:basedOn w:val="NoList"/>
    <w:semiHidden/>
    <w:rsid w:val="00D52995"/>
    <w:pPr>
      <w:numPr>
        <w:numId w:val="27"/>
      </w:numPr>
    </w:pPr>
  </w:style>
  <w:style w:type="numbering" w:customStyle="1" w:styleId="NATListBodyNote">
    <w:name w:val="NAT List Body Note"/>
    <w:basedOn w:val="NoList"/>
    <w:semiHidden/>
    <w:rsid w:val="00D52995"/>
    <w:pPr>
      <w:numPr>
        <w:numId w:val="28"/>
      </w:numPr>
    </w:pPr>
  </w:style>
  <w:style w:type="numbering" w:customStyle="1" w:styleId="NATListBodyNotes">
    <w:name w:val="NAT List Body Notes"/>
    <w:basedOn w:val="NoList"/>
    <w:semiHidden/>
    <w:rsid w:val="00D52995"/>
    <w:pPr>
      <w:numPr>
        <w:numId w:val="29"/>
      </w:numPr>
    </w:pPr>
  </w:style>
  <w:style w:type="numbering" w:customStyle="1" w:styleId="NATListHeadings">
    <w:name w:val="NAT List Headings"/>
    <w:basedOn w:val="NoList"/>
    <w:semiHidden/>
    <w:rsid w:val="00D52995"/>
    <w:pPr>
      <w:numPr>
        <w:numId w:val="30"/>
      </w:numPr>
    </w:pPr>
  </w:style>
  <w:style w:type="numbering" w:customStyle="1" w:styleId="NATListTableBullets">
    <w:name w:val="NAT List Table Bullets"/>
    <w:basedOn w:val="NoList"/>
    <w:semiHidden/>
    <w:rsid w:val="00D52995"/>
    <w:pPr>
      <w:numPr>
        <w:numId w:val="31"/>
      </w:numPr>
    </w:pPr>
  </w:style>
  <w:style w:type="numbering" w:customStyle="1" w:styleId="NATListTableListLevel1">
    <w:name w:val="NAT List Table List Level 1"/>
    <w:basedOn w:val="NoList"/>
    <w:semiHidden/>
    <w:rsid w:val="00D52995"/>
    <w:pPr>
      <w:numPr>
        <w:numId w:val="32"/>
      </w:numPr>
    </w:pPr>
  </w:style>
  <w:style w:type="numbering" w:customStyle="1" w:styleId="NATListTableListLevel2">
    <w:name w:val="NAT List Table List Level 2"/>
    <w:basedOn w:val="NoList"/>
    <w:semiHidden/>
    <w:rsid w:val="00D52995"/>
    <w:pPr>
      <w:numPr>
        <w:numId w:val="33"/>
      </w:numPr>
    </w:pPr>
  </w:style>
  <w:style w:type="numbering" w:customStyle="1" w:styleId="NATListTableListLevel3">
    <w:name w:val="NAT List Table List Level 3"/>
    <w:basedOn w:val="NoList"/>
    <w:semiHidden/>
    <w:rsid w:val="00D52995"/>
    <w:pPr>
      <w:numPr>
        <w:numId w:val="34"/>
      </w:numPr>
    </w:pPr>
  </w:style>
  <w:style w:type="character" w:customStyle="1" w:styleId="TableListL1Char">
    <w:name w:val="Table List L1 Char"/>
    <w:basedOn w:val="TableBodyCharChar"/>
    <w:link w:val="TableListL1"/>
    <w:rsid w:val="00D52995"/>
    <w:rPr>
      <w:rFonts w:ascii="Trebuchet MS" w:hAnsi="Trebuchet MS"/>
      <w:sz w:val="18"/>
      <w:szCs w:val="22"/>
      <w:lang w:val="en-US" w:eastAsia="en-GB"/>
    </w:rPr>
  </w:style>
  <w:style w:type="paragraph" w:customStyle="1" w:styleId="TableListL1Restart">
    <w:name w:val="Table List L1 Restart"/>
    <w:basedOn w:val="TableListL1"/>
    <w:next w:val="TableListL1"/>
    <w:rsid w:val="00D52995"/>
    <w:pPr>
      <w:numPr>
        <w:ilvl w:val="4"/>
      </w:numPr>
    </w:pPr>
  </w:style>
  <w:style w:type="character" w:customStyle="1" w:styleId="TableListL2Char">
    <w:name w:val="Table List L2 Char"/>
    <w:basedOn w:val="TableListL1Char"/>
    <w:link w:val="TableListL2"/>
    <w:rsid w:val="00D52995"/>
    <w:rPr>
      <w:rFonts w:ascii="Trebuchet MS" w:hAnsi="Trebuchet MS"/>
      <w:sz w:val="18"/>
      <w:szCs w:val="22"/>
      <w:lang w:val="en-US" w:eastAsia="en-GB"/>
    </w:rPr>
  </w:style>
  <w:style w:type="paragraph" w:customStyle="1" w:styleId="TableListL2Restart">
    <w:name w:val="Table List L2 Restart"/>
    <w:basedOn w:val="TableListL2"/>
    <w:next w:val="TableListL2"/>
    <w:rsid w:val="00D52995"/>
    <w:pPr>
      <w:numPr>
        <w:ilvl w:val="4"/>
      </w:numPr>
    </w:pPr>
  </w:style>
  <w:style w:type="character" w:customStyle="1" w:styleId="TableListL3Char">
    <w:name w:val="Table List L3 Char"/>
    <w:basedOn w:val="TableListL2Char"/>
    <w:link w:val="TableListL3"/>
    <w:rsid w:val="00D52995"/>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D52995"/>
    <w:pPr>
      <w:numPr>
        <w:ilvl w:val="0"/>
        <w:numId w:val="0"/>
      </w:numPr>
      <w:tabs>
        <w:tab w:val="num" w:pos="1276"/>
      </w:tabs>
      <w:ind w:left="1276" w:hanging="426"/>
    </w:pPr>
  </w:style>
  <w:style w:type="character" w:customStyle="1" w:styleId="TableListL3RestartChar">
    <w:name w:val="Table List L3 Restart Char"/>
    <w:basedOn w:val="TableListL3Char"/>
    <w:link w:val="TableListL3Restart"/>
    <w:rsid w:val="00D52995"/>
    <w:rPr>
      <w:rFonts w:ascii="Trebuchet MS" w:hAnsi="Trebuchet MS"/>
      <w:sz w:val="18"/>
      <w:szCs w:val="22"/>
      <w:lang w:val="en-US" w:eastAsia="en-GB"/>
    </w:rPr>
  </w:style>
  <w:style w:type="table" w:customStyle="1" w:styleId="Table-HeadingRowandColumn">
    <w:name w:val="Table - Heading Row and Column"/>
    <w:basedOn w:val="Table"/>
    <w:rsid w:val="00D52995"/>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D52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6692">
      <w:bodyDiv w:val="1"/>
      <w:marLeft w:val="0"/>
      <w:marRight w:val="0"/>
      <w:marTop w:val="0"/>
      <w:marBottom w:val="0"/>
      <w:divBdr>
        <w:top w:val="none" w:sz="0" w:space="0" w:color="auto"/>
        <w:left w:val="none" w:sz="0" w:space="0" w:color="auto"/>
        <w:bottom w:val="none" w:sz="0" w:space="0" w:color="auto"/>
        <w:right w:val="none" w:sz="0" w:space="0" w:color="auto"/>
      </w:divBdr>
    </w:div>
    <w:div w:id="106898623">
      <w:bodyDiv w:val="1"/>
      <w:marLeft w:val="0"/>
      <w:marRight w:val="0"/>
      <w:marTop w:val="0"/>
      <w:marBottom w:val="0"/>
      <w:divBdr>
        <w:top w:val="none" w:sz="0" w:space="0" w:color="auto"/>
        <w:left w:val="none" w:sz="0" w:space="0" w:color="auto"/>
        <w:bottom w:val="none" w:sz="0" w:space="0" w:color="auto"/>
        <w:right w:val="none" w:sz="0" w:space="0" w:color="auto"/>
      </w:divBdr>
    </w:div>
    <w:div w:id="584606241">
      <w:bodyDiv w:val="1"/>
      <w:marLeft w:val="0"/>
      <w:marRight w:val="0"/>
      <w:marTop w:val="0"/>
      <w:marBottom w:val="0"/>
      <w:divBdr>
        <w:top w:val="none" w:sz="0" w:space="0" w:color="auto"/>
        <w:left w:val="none" w:sz="0" w:space="0" w:color="auto"/>
        <w:bottom w:val="none" w:sz="0" w:space="0" w:color="auto"/>
        <w:right w:val="none" w:sz="0" w:space="0" w:color="auto"/>
      </w:divBdr>
    </w:div>
    <w:div w:id="759103944">
      <w:bodyDiv w:val="1"/>
      <w:marLeft w:val="0"/>
      <w:marRight w:val="0"/>
      <w:marTop w:val="0"/>
      <w:marBottom w:val="0"/>
      <w:divBdr>
        <w:top w:val="none" w:sz="0" w:space="0" w:color="auto"/>
        <w:left w:val="none" w:sz="0" w:space="0" w:color="auto"/>
        <w:bottom w:val="none" w:sz="0" w:space="0" w:color="auto"/>
        <w:right w:val="none" w:sz="0" w:space="0" w:color="auto"/>
      </w:divBdr>
      <w:divsChild>
        <w:div w:id="719788323">
          <w:marLeft w:val="0"/>
          <w:marRight w:val="0"/>
          <w:marTop w:val="0"/>
          <w:marBottom w:val="0"/>
          <w:divBdr>
            <w:top w:val="none" w:sz="0" w:space="0" w:color="auto"/>
            <w:left w:val="none" w:sz="0" w:space="0" w:color="auto"/>
            <w:bottom w:val="none" w:sz="0" w:space="0" w:color="auto"/>
            <w:right w:val="none" w:sz="0" w:space="0" w:color="auto"/>
          </w:divBdr>
          <w:divsChild>
            <w:div w:id="109594750">
              <w:marLeft w:val="0"/>
              <w:marRight w:val="0"/>
              <w:marTop w:val="0"/>
              <w:marBottom w:val="0"/>
              <w:divBdr>
                <w:top w:val="none" w:sz="0" w:space="0" w:color="auto"/>
                <w:left w:val="none" w:sz="0" w:space="0" w:color="auto"/>
                <w:bottom w:val="none" w:sz="0" w:space="0" w:color="auto"/>
                <w:right w:val="none" w:sz="0" w:space="0" w:color="auto"/>
              </w:divBdr>
            </w:div>
          </w:divsChild>
        </w:div>
        <w:div w:id="181361953">
          <w:marLeft w:val="0"/>
          <w:marRight w:val="0"/>
          <w:marTop w:val="30"/>
          <w:marBottom w:val="0"/>
          <w:divBdr>
            <w:top w:val="none" w:sz="0" w:space="0" w:color="auto"/>
            <w:left w:val="none" w:sz="0" w:space="0" w:color="auto"/>
            <w:bottom w:val="none" w:sz="0" w:space="0" w:color="auto"/>
            <w:right w:val="none" w:sz="0" w:space="0" w:color="auto"/>
          </w:divBdr>
        </w:div>
        <w:div w:id="1143233657">
          <w:marLeft w:val="0"/>
          <w:marRight w:val="0"/>
          <w:marTop w:val="0"/>
          <w:marBottom w:val="0"/>
          <w:divBdr>
            <w:top w:val="none" w:sz="0" w:space="0" w:color="auto"/>
            <w:left w:val="none" w:sz="0" w:space="0" w:color="auto"/>
            <w:bottom w:val="none" w:sz="0" w:space="0" w:color="auto"/>
            <w:right w:val="none" w:sz="0" w:space="0" w:color="auto"/>
          </w:divBdr>
          <w:divsChild>
            <w:div w:id="1426995686">
              <w:marLeft w:val="0"/>
              <w:marRight w:val="0"/>
              <w:marTop w:val="0"/>
              <w:marBottom w:val="0"/>
              <w:divBdr>
                <w:top w:val="none" w:sz="0" w:space="0" w:color="auto"/>
                <w:left w:val="none" w:sz="0" w:space="0" w:color="auto"/>
                <w:bottom w:val="none" w:sz="0" w:space="0" w:color="auto"/>
                <w:right w:val="none" w:sz="0" w:space="0" w:color="auto"/>
              </w:divBdr>
            </w:div>
          </w:divsChild>
        </w:div>
        <w:div w:id="1516336410">
          <w:marLeft w:val="0"/>
          <w:marRight w:val="0"/>
          <w:marTop w:val="30"/>
          <w:marBottom w:val="0"/>
          <w:divBdr>
            <w:top w:val="none" w:sz="0" w:space="0" w:color="auto"/>
            <w:left w:val="none" w:sz="0" w:space="0" w:color="auto"/>
            <w:bottom w:val="none" w:sz="0" w:space="0" w:color="auto"/>
            <w:right w:val="none" w:sz="0" w:space="0" w:color="auto"/>
          </w:divBdr>
        </w:div>
        <w:div w:id="1520388815">
          <w:marLeft w:val="0"/>
          <w:marRight w:val="0"/>
          <w:marTop w:val="0"/>
          <w:marBottom w:val="0"/>
          <w:divBdr>
            <w:top w:val="none" w:sz="0" w:space="0" w:color="auto"/>
            <w:left w:val="none" w:sz="0" w:space="0" w:color="auto"/>
            <w:bottom w:val="none" w:sz="0" w:space="0" w:color="auto"/>
            <w:right w:val="none" w:sz="0" w:space="0" w:color="auto"/>
          </w:divBdr>
          <w:divsChild>
            <w:div w:id="147941489">
              <w:marLeft w:val="0"/>
              <w:marRight w:val="0"/>
              <w:marTop w:val="0"/>
              <w:marBottom w:val="0"/>
              <w:divBdr>
                <w:top w:val="none" w:sz="0" w:space="0" w:color="auto"/>
                <w:left w:val="none" w:sz="0" w:space="0" w:color="auto"/>
                <w:bottom w:val="none" w:sz="0" w:space="0" w:color="auto"/>
                <w:right w:val="none" w:sz="0" w:space="0" w:color="auto"/>
              </w:divBdr>
            </w:div>
          </w:divsChild>
        </w:div>
        <w:div w:id="1908882021">
          <w:marLeft w:val="0"/>
          <w:marRight w:val="0"/>
          <w:marTop w:val="30"/>
          <w:marBottom w:val="0"/>
          <w:divBdr>
            <w:top w:val="none" w:sz="0" w:space="0" w:color="auto"/>
            <w:left w:val="none" w:sz="0" w:space="0" w:color="auto"/>
            <w:bottom w:val="none" w:sz="0" w:space="0" w:color="auto"/>
            <w:right w:val="none" w:sz="0" w:space="0" w:color="auto"/>
          </w:divBdr>
        </w:div>
        <w:div w:id="847139954">
          <w:marLeft w:val="0"/>
          <w:marRight w:val="0"/>
          <w:marTop w:val="0"/>
          <w:marBottom w:val="0"/>
          <w:divBdr>
            <w:top w:val="none" w:sz="0" w:space="0" w:color="auto"/>
            <w:left w:val="none" w:sz="0" w:space="0" w:color="auto"/>
            <w:bottom w:val="none" w:sz="0" w:space="0" w:color="auto"/>
            <w:right w:val="none" w:sz="0" w:space="0" w:color="auto"/>
          </w:divBdr>
          <w:divsChild>
            <w:div w:id="1151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420">
      <w:bodyDiv w:val="1"/>
      <w:marLeft w:val="0"/>
      <w:marRight w:val="0"/>
      <w:marTop w:val="0"/>
      <w:marBottom w:val="0"/>
      <w:divBdr>
        <w:top w:val="none" w:sz="0" w:space="0" w:color="auto"/>
        <w:left w:val="none" w:sz="0" w:space="0" w:color="auto"/>
        <w:bottom w:val="none" w:sz="0" w:space="0" w:color="auto"/>
        <w:right w:val="none" w:sz="0" w:space="0" w:color="auto"/>
      </w:divBdr>
    </w:div>
    <w:div w:id="1124692757">
      <w:bodyDiv w:val="1"/>
      <w:marLeft w:val="0"/>
      <w:marRight w:val="0"/>
      <w:marTop w:val="0"/>
      <w:marBottom w:val="0"/>
      <w:divBdr>
        <w:top w:val="none" w:sz="0" w:space="0" w:color="auto"/>
        <w:left w:val="none" w:sz="0" w:space="0" w:color="auto"/>
        <w:bottom w:val="none" w:sz="0" w:space="0" w:color="auto"/>
        <w:right w:val="none" w:sz="0" w:space="0" w:color="auto"/>
      </w:divBdr>
      <w:divsChild>
        <w:div w:id="1790784873">
          <w:marLeft w:val="0"/>
          <w:marRight w:val="0"/>
          <w:marTop w:val="0"/>
          <w:marBottom w:val="0"/>
          <w:divBdr>
            <w:top w:val="none" w:sz="0" w:space="0" w:color="auto"/>
            <w:left w:val="none" w:sz="0" w:space="0" w:color="auto"/>
            <w:bottom w:val="none" w:sz="0" w:space="0" w:color="auto"/>
            <w:right w:val="none" w:sz="0" w:space="0" w:color="auto"/>
          </w:divBdr>
          <w:divsChild>
            <w:div w:id="868446999">
              <w:marLeft w:val="0"/>
              <w:marRight w:val="0"/>
              <w:marTop w:val="0"/>
              <w:marBottom w:val="0"/>
              <w:divBdr>
                <w:top w:val="none" w:sz="0" w:space="0" w:color="auto"/>
                <w:left w:val="none" w:sz="0" w:space="0" w:color="auto"/>
                <w:bottom w:val="none" w:sz="0" w:space="0" w:color="auto"/>
                <w:right w:val="none" w:sz="0" w:space="0" w:color="auto"/>
              </w:divBdr>
            </w:div>
          </w:divsChild>
        </w:div>
        <w:div w:id="1276253871">
          <w:marLeft w:val="0"/>
          <w:marRight w:val="0"/>
          <w:marTop w:val="30"/>
          <w:marBottom w:val="0"/>
          <w:divBdr>
            <w:top w:val="none" w:sz="0" w:space="0" w:color="auto"/>
            <w:left w:val="none" w:sz="0" w:space="0" w:color="auto"/>
            <w:bottom w:val="none" w:sz="0" w:space="0" w:color="auto"/>
            <w:right w:val="none" w:sz="0" w:space="0" w:color="auto"/>
          </w:divBdr>
        </w:div>
        <w:div w:id="1561356705">
          <w:marLeft w:val="0"/>
          <w:marRight w:val="0"/>
          <w:marTop w:val="0"/>
          <w:marBottom w:val="0"/>
          <w:divBdr>
            <w:top w:val="none" w:sz="0" w:space="0" w:color="auto"/>
            <w:left w:val="none" w:sz="0" w:space="0" w:color="auto"/>
            <w:bottom w:val="none" w:sz="0" w:space="0" w:color="auto"/>
            <w:right w:val="none" w:sz="0" w:space="0" w:color="auto"/>
          </w:divBdr>
          <w:divsChild>
            <w:div w:id="979306699">
              <w:marLeft w:val="0"/>
              <w:marRight w:val="0"/>
              <w:marTop w:val="0"/>
              <w:marBottom w:val="0"/>
              <w:divBdr>
                <w:top w:val="none" w:sz="0" w:space="0" w:color="auto"/>
                <w:left w:val="none" w:sz="0" w:space="0" w:color="auto"/>
                <w:bottom w:val="none" w:sz="0" w:space="0" w:color="auto"/>
                <w:right w:val="none" w:sz="0" w:space="0" w:color="auto"/>
              </w:divBdr>
            </w:div>
          </w:divsChild>
        </w:div>
        <w:div w:id="223688544">
          <w:marLeft w:val="0"/>
          <w:marRight w:val="0"/>
          <w:marTop w:val="30"/>
          <w:marBottom w:val="0"/>
          <w:divBdr>
            <w:top w:val="none" w:sz="0" w:space="0" w:color="auto"/>
            <w:left w:val="none" w:sz="0" w:space="0" w:color="auto"/>
            <w:bottom w:val="none" w:sz="0" w:space="0" w:color="auto"/>
            <w:right w:val="none" w:sz="0" w:space="0" w:color="auto"/>
          </w:divBdr>
        </w:div>
        <w:div w:id="676158115">
          <w:marLeft w:val="0"/>
          <w:marRight w:val="0"/>
          <w:marTop w:val="0"/>
          <w:marBottom w:val="0"/>
          <w:divBdr>
            <w:top w:val="none" w:sz="0" w:space="0" w:color="auto"/>
            <w:left w:val="none" w:sz="0" w:space="0" w:color="auto"/>
            <w:bottom w:val="none" w:sz="0" w:space="0" w:color="auto"/>
            <w:right w:val="none" w:sz="0" w:space="0" w:color="auto"/>
          </w:divBdr>
          <w:divsChild>
            <w:div w:id="17760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sChild>
        <w:div w:id="936795524">
          <w:marLeft w:val="0"/>
          <w:marRight w:val="0"/>
          <w:marTop w:val="0"/>
          <w:marBottom w:val="0"/>
          <w:divBdr>
            <w:top w:val="none" w:sz="0" w:space="0" w:color="auto"/>
            <w:left w:val="none" w:sz="0" w:space="0" w:color="auto"/>
            <w:bottom w:val="none" w:sz="0" w:space="0" w:color="auto"/>
            <w:right w:val="none" w:sz="0" w:space="0" w:color="auto"/>
          </w:divBdr>
        </w:div>
      </w:divsChild>
    </w:div>
    <w:div w:id="1191648961">
      <w:bodyDiv w:val="1"/>
      <w:marLeft w:val="0"/>
      <w:marRight w:val="0"/>
      <w:marTop w:val="0"/>
      <w:marBottom w:val="0"/>
      <w:divBdr>
        <w:top w:val="none" w:sz="0" w:space="0" w:color="auto"/>
        <w:left w:val="none" w:sz="0" w:space="0" w:color="auto"/>
        <w:bottom w:val="none" w:sz="0" w:space="0" w:color="auto"/>
        <w:right w:val="none" w:sz="0" w:space="0" w:color="auto"/>
      </w:divBdr>
    </w:div>
    <w:div w:id="1212418880">
      <w:bodyDiv w:val="1"/>
      <w:marLeft w:val="0"/>
      <w:marRight w:val="0"/>
      <w:marTop w:val="0"/>
      <w:marBottom w:val="0"/>
      <w:divBdr>
        <w:top w:val="none" w:sz="0" w:space="0" w:color="auto"/>
        <w:left w:val="none" w:sz="0" w:space="0" w:color="auto"/>
        <w:bottom w:val="none" w:sz="0" w:space="0" w:color="auto"/>
        <w:right w:val="none" w:sz="0" w:space="0" w:color="auto"/>
      </w:divBdr>
    </w:div>
    <w:div w:id="1280263448">
      <w:bodyDiv w:val="1"/>
      <w:marLeft w:val="0"/>
      <w:marRight w:val="0"/>
      <w:marTop w:val="0"/>
      <w:marBottom w:val="0"/>
      <w:divBdr>
        <w:top w:val="none" w:sz="0" w:space="0" w:color="auto"/>
        <w:left w:val="none" w:sz="0" w:space="0" w:color="auto"/>
        <w:bottom w:val="none" w:sz="0" w:space="0" w:color="auto"/>
        <w:right w:val="none" w:sz="0" w:space="0" w:color="auto"/>
      </w:divBdr>
      <w:divsChild>
        <w:div w:id="575088580">
          <w:marLeft w:val="0"/>
          <w:marRight w:val="0"/>
          <w:marTop w:val="0"/>
          <w:marBottom w:val="0"/>
          <w:divBdr>
            <w:top w:val="none" w:sz="0" w:space="0" w:color="auto"/>
            <w:left w:val="none" w:sz="0" w:space="0" w:color="auto"/>
            <w:bottom w:val="none" w:sz="0" w:space="0" w:color="auto"/>
            <w:right w:val="none" w:sz="0" w:space="0" w:color="auto"/>
          </w:divBdr>
          <w:divsChild>
            <w:div w:id="1917471710">
              <w:marLeft w:val="0"/>
              <w:marRight w:val="0"/>
              <w:marTop w:val="0"/>
              <w:marBottom w:val="0"/>
              <w:divBdr>
                <w:top w:val="none" w:sz="0" w:space="0" w:color="auto"/>
                <w:left w:val="none" w:sz="0" w:space="0" w:color="auto"/>
                <w:bottom w:val="none" w:sz="0" w:space="0" w:color="auto"/>
                <w:right w:val="none" w:sz="0" w:space="0" w:color="auto"/>
              </w:divBdr>
            </w:div>
          </w:divsChild>
        </w:div>
        <w:div w:id="2141268401">
          <w:marLeft w:val="0"/>
          <w:marRight w:val="0"/>
          <w:marTop w:val="30"/>
          <w:marBottom w:val="0"/>
          <w:divBdr>
            <w:top w:val="none" w:sz="0" w:space="0" w:color="auto"/>
            <w:left w:val="none" w:sz="0" w:space="0" w:color="auto"/>
            <w:bottom w:val="none" w:sz="0" w:space="0" w:color="auto"/>
            <w:right w:val="none" w:sz="0" w:space="0" w:color="auto"/>
          </w:divBdr>
        </w:div>
        <w:div w:id="2088962723">
          <w:marLeft w:val="0"/>
          <w:marRight w:val="0"/>
          <w:marTop w:val="0"/>
          <w:marBottom w:val="0"/>
          <w:divBdr>
            <w:top w:val="none" w:sz="0" w:space="0" w:color="auto"/>
            <w:left w:val="none" w:sz="0" w:space="0" w:color="auto"/>
            <w:bottom w:val="none" w:sz="0" w:space="0" w:color="auto"/>
            <w:right w:val="none" w:sz="0" w:space="0" w:color="auto"/>
          </w:divBdr>
          <w:divsChild>
            <w:div w:id="2056464390">
              <w:marLeft w:val="0"/>
              <w:marRight w:val="0"/>
              <w:marTop w:val="0"/>
              <w:marBottom w:val="0"/>
              <w:divBdr>
                <w:top w:val="none" w:sz="0" w:space="0" w:color="auto"/>
                <w:left w:val="none" w:sz="0" w:space="0" w:color="auto"/>
                <w:bottom w:val="none" w:sz="0" w:space="0" w:color="auto"/>
                <w:right w:val="none" w:sz="0" w:space="0" w:color="auto"/>
              </w:divBdr>
            </w:div>
          </w:divsChild>
        </w:div>
        <w:div w:id="1929075293">
          <w:marLeft w:val="0"/>
          <w:marRight w:val="0"/>
          <w:marTop w:val="30"/>
          <w:marBottom w:val="0"/>
          <w:divBdr>
            <w:top w:val="none" w:sz="0" w:space="0" w:color="auto"/>
            <w:left w:val="none" w:sz="0" w:space="0" w:color="auto"/>
            <w:bottom w:val="none" w:sz="0" w:space="0" w:color="auto"/>
            <w:right w:val="none" w:sz="0" w:space="0" w:color="auto"/>
          </w:divBdr>
        </w:div>
        <w:div w:id="1411125027">
          <w:marLeft w:val="0"/>
          <w:marRight w:val="0"/>
          <w:marTop w:val="0"/>
          <w:marBottom w:val="0"/>
          <w:divBdr>
            <w:top w:val="none" w:sz="0" w:space="0" w:color="auto"/>
            <w:left w:val="none" w:sz="0" w:space="0" w:color="auto"/>
            <w:bottom w:val="none" w:sz="0" w:space="0" w:color="auto"/>
            <w:right w:val="none" w:sz="0" w:space="0" w:color="auto"/>
          </w:divBdr>
        </w:div>
      </w:divsChild>
    </w:div>
    <w:div w:id="1464808684">
      <w:bodyDiv w:val="1"/>
      <w:marLeft w:val="0"/>
      <w:marRight w:val="0"/>
      <w:marTop w:val="0"/>
      <w:marBottom w:val="0"/>
      <w:divBdr>
        <w:top w:val="none" w:sz="0" w:space="0" w:color="auto"/>
        <w:left w:val="none" w:sz="0" w:space="0" w:color="auto"/>
        <w:bottom w:val="none" w:sz="0" w:space="0" w:color="auto"/>
        <w:right w:val="none" w:sz="0" w:space="0" w:color="auto"/>
      </w:divBdr>
    </w:div>
    <w:div w:id="1497957134">
      <w:bodyDiv w:val="1"/>
      <w:marLeft w:val="0"/>
      <w:marRight w:val="0"/>
      <w:marTop w:val="0"/>
      <w:marBottom w:val="0"/>
      <w:divBdr>
        <w:top w:val="none" w:sz="0" w:space="0" w:color="auto"/>
        <w:left w:val="none" w:sz="0" w:space="0" w:color="auto"/>
        <w:bottom w:val="none" w:sz="0" w:space="0" w:color="auto"/>
        <w:right w:val="none" w:sz="0" w:space="0" w:color="auto"/>
      </w:divBdr>
    </w:div>
    <w:div w:id="1607033549">
      <w:bodyDiv w:val="1"/>
      <w:marLeft w:val="0"/>
      <w:marRight w:val="0"/>
      <w:marTop w:val="0"/>
      <w:marBottom w:val="0"/>
      <w:divBdr>
        <w:top w:val="none" w:sz="0" w:space="0" w:color="auto"/>
        <w:left w:val="none" w:sz="0" w:space="0" w:color="auto"/>
        <w:bottom w:val="none" w:sz="0" w:space="0" w:color="auto"/>
        <w:right w:val="none" w:sz="0" w:space="0" w:color="auto"/>
      </w:divBdr>
    </w:div>
    <w:div w:id="1670524263">
      <w:bodyDiv w:val="1"/>
      <w:marLeft w:val="0"/>
      <w:marRight w:val="0"/>
      <w:marTop w:val="0"/>
      <w:marBottom w:val="0"/>
      <w:divBdr>
        <w:top w:val="none" w:sz="0" w:space="0" w:color="auto"/>
        <w:left w:val="none" w:sz="0" w:space="0" w:color="auto"/>
        <w:bottom w:val="none" w:sz="0" w:space="0" w:color="auto"/>
        <w:right w:val="none" w:sz="0" w:space="0" w:color="auto"/>
      </w:divBdr>
      <w:divsChild>
        <w:div w:id="717705352">
          <w:marLeft w:val="0"/>
          <w:marRight w:val="0"/>
          <w:marTop w:val="0"/>
          <w:marBottom w:val="0"/>
          <w:divBdr>
            <w:top w:val="none" w:sz="0" w:space="0" w:color="auto"/>
            <w:left w:val="none" w:sz="0" w:space="0" w:color="auto"/>
            <w:bottom w:val="none" w:sz="0" w:space="0" w:color="auto"/>
            <w:right w:val="none" w:sz="0" w:space="0" w:color="auto"/>
          </w:divBdr>
          <w:divsChild>
            <w:div w:id="685137918">
              <w:marLeft w:val="0"/>
              <w:marRight w:val="0"/>
              <w:marTop w:val="0"/>
              <w:marBottom w:val="0"/>
              <w:divBdr>
                <w:top w:val="none" w:sz="0" w:space="0" w:color="auto"/>
                <w:left w:val="none" w:sz="0" w:space="0" w:color="auto"/>
                <w:bottom w:val="none" w:sz="0" w:space="0" w:color="auto"/>
                <w:right w:val="none" w:sz="0" w:space="0" w:color="auto"/>
              </w:divBdr>
            </w:div>
          </w:divsChild>
        </w:div>
        <w:div w:id="192424512">
          <w:marLeft w:val="0"/>
          <w:marRight w:val="0"/>
          <w:marTop w:val="30"/>
          <w:marBottom w:val="0"/>
          <w:divBdr>
            <w:top w:val="none" w:sz="0" w:space="0" w:color="auto"/>
            <w:left w:val="none" w:sz="0" w:space="0" w:color="auto"/>
            <w:bottom w:val="none" w:sz="0" w:space="0" w:color="auto"/>
            <w:right w:val="none" w:sz="0" w:space="0" w:color="auto"/>
          </w:divBdr>
        </w:div>
        <w:div w:id="1758165138">
          <w:marLeft w:val="0"/>
          <w:marRight w:val="0"/>
          <w:marTop w:val="0"/>
          <w:marBottom w:val="0"/>
          <w:divBdr>
            <w:top w:val="none" w:sz="0" w:space="0" w:color="auto"/>
            <w:left w:val="none" w:sz="0" w:space="0" w:color="auto"/>
            <w:bottom w:val="none" w:sz="0" w:space="0" w:color="auto"/>
            <w:right w:val="none" w:sz="0" w:space="0" w:color="auto"/>
          </w:divBdr>
          <w:divsChild>
            <w:div w:id="18687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287">
      <w:bodyDiv w:val="1"/>
      <w:marLeft w:val="0"/>
      <w:marRight w:val="0"/>
      <w:marTop w:val="0"/>
      <w:marBottom w:val="0"/>
      <w:divBdr>
        <w:top w:val="none" w:sz="0" w:space="0" w:color="auto"/>
        <w:left w:val="none" w:sz="0" w:space="0" w:color="auto"/>
        <w:bottom w:val="none" w:sz="0" w:space="0" w:color="auto"/>
        <w:right w:val="none" w:sz="0" w:space="0" w:color="auto"/>
      </w:divBdr>
    </w:div>
    <w:div w:id="1788960883">
      <w:bodyDiv w:val="1"/>
      <w:marLeft w:val="0"/>
      <w:marRight w:val="0"/>
      <w:marTop w:val="0"/>
      <w:marBottom w:val="0"/>
      <w:divBdr>
        <w:top w:val="none" w:sz="0" w:space="0" w:color="auto"/>
        <w:left w:val="none" w:sz="0" w:space="0" w:color="auto"/>
        <w:bottom w:val="none" w:sz="0" w:space="0" w:color="auto"/>
        <w:right w:val="none" w:sz="0" w:space="0" w:color="auto"/>
      </w:divBdr>
    </w:div>
    <w:div w:id="1922368460">
      <w:bodyDiv w:val="1"/>
      <w:marLeft w:val="0"/>
      <w:marRight w:val="0"/>
      <w:marTop w:val="0"/>
      <w:marBottom w:val="0"/>
      <w:divBdr>
        <w:top w:val="none" w:sz="0" w:space="0" w:color="auto"/>
        <w:left w:val="none" w:sz="0" w:space="0" w:color="auto"/>
        <w:bottom w:val="none" w:sz="0" w:space="0" w:color="auto"/>
        <w:right w:val="none" w:sz="0" w:space="0" w:color="auto"/>
      </w:divBdr>
    </w:div>
    <w:div w:id="1970355180">
      <w:bodyDiv w:val="1"/>
      <w:marLeft w:val="0"/>
      <w:marRight w:val="0"/>
      <w:marTop w:val="0"/>
      <w:marBottom w:val="0"/>
      <w:divBdr>
        <w:top w:val="none" w:sz="0" w:space="0" w:color="auto"/>
        <w:left w:val="none" w:sz="0" w:space="0" w:color="auto"/>
        <w:bottom w:val="none" w:sz="0" w:space="0" w:color="auto"/>
        <w:right w:val="none" w:sz="0" w:space="0" w:color="auto"/>
      </w:divBdr>
    </w:div>
    <w:div w:id="2028437077">
      <w:bodyDiv w:val="1"/>
      <w:marLeft w:val="0"/>
      <w:marRight w:val="0"/>
      <w:marTop w:val="0"/>
      <w:marBottom w:val="0"/>
      <w:divBdr>
        <w:top w:val="none" w:sz="0" w:space="0" w:color="auto"/>
        <w:left w:val="none" w:sz="0" w:space="0" w:color="auto"/>
        <w:bottom w:val="none" w:sz="0" w:space="0" w:color="auto"/>
        <w:right w:val="none" w:sz="0" w:space="0" w:color="auto"/>
      </w:divBdr>
      <w:divsChild>
        <w:div w:id="1846439426">
          <w:marLeft w:val="0"/>
          <w:marRight w:val="0"/>
          <w:marTop w:val="0"/>
          <w:marBottom w:val="0"/>
          <w:divBdr>
            <w:top w:val="none" w:sz="0" w:space="0" w:color="auto"/>
            <w:left w:val="none" w:sz="0" w:space="0" w:color="auto"/>
            <w:bottom w:val="none" w:sz="0" w:space="0" w:color="auto"/>
            <w:right w:val="none" w:sz="0" w:space="0" w:color="auto"/>
          </w:divBdr>
          <w:divsChild>
            <w:div w:id="1958871163">
              <w:marLeft w:val="0"/>
              <w:marRight w:val="0"/>
              <w:marTop w:val="0"/>
              <w:marBottom w:val="0"/>
              <w:divBdr>
                <w:top w:val="none" w:sz="0" w:space="0" w:color="auto"/>
                <w:left w:val="none" w:sz="0" w:space="0" w:color="auto"/>
                <w:bottom w:val="none" w:sz="0" w:space="0" w:color="auto"/>
                <w:right w:val="none" w:sz="0" w:space="0" w:color="auto"/>
              </w:divBdr>
            </w:div>
          </w:divsChild>
        </w:div>
        <w:div w:id="476842881">
          <w:marLeft w:val="0"/>
          <w:marRight w:val="0"/>
          <w:marTop w:val="30"/>
          <w:marBottom w:val="0"/>
          <w:divBdr>
            <w:top w:val="none" w:sz="0" w:space="0" w:color="auto"/>
            <w:left w:val="none" w:sz="0" w:space="0" w:color="auto"/>
            <w:bottom w:val="none" w:sz="0" w:space="0" w:color="auto"/>
            <w:right w:val="none" w:sz="0" w:space="0" w:color="auto"/>
          </w:divBdr>
        </w:div>
        <w:div w:id="991519293">
          <w:marLeft w:val="0"/>
          <w:marRight w:val="0"/>
          <w:marTop w:val="0"/>
          <w:marBottom w:val="0"/>
          <w:divBdr>
            <w:top w:val="none" w:sz="0" w:space="0" w:color="auto"/>
            <w:left w:val="none" w:sz="0" w:space="0" w:color="auto"/>
            <w:bottom w:val="none" w:sz="0" w:space="0" w:color="auto"/>
            <w:right w:val="none" w:sz="0" w:space="0" w:color="auto"/>
          </w:divBdr>
          <w:divsChild>
            <w:div w:id="12912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0rsilnpU1DU&amp;t=13s" TargetMode="External"/><Relationship Id="rId18" Type="http://schemas.openxmlformats.org/officeDocument/2006/relationships/hyperlink" Target="http://shop.oreilly.com/product/0636920031116.do" TargetMode="External"/><Relationship Id="rId26" Type="http://schemas.openxmlformats.org/officeDocument/2006/relationships/hyperlink" Target="https://news.ycombinator.com/user?id=elorm" TargetMode="External"/><Relationship Id="rId39" Type="http://schemas.openxmlformats.org/officeDocument/2006/relationships/hyperlink" Target="javascript:void(0)" TargetMode="External"/><Relationship Id="rId21" Type="http://schemas.openxmlformats.org/officeDocument/2006/relationships/hyperlink" Target="https://news.ycombinator.com/reply?id=13662155&amp;goto=item%3Fid%3D13660086%2313662155" TargetMode="External"/><Relationship Id="rId34" Type="http://schemas.openxmlformats.org/officeDocument/2006/relationships/hyperlink" Target="http://eloquentjavascript.net/" TargetMode="External"/><Relationship Id="rId42" Type="http://schemas.openxmlformats.org/officeDocument/2006/relationships/hyperlink" Target="https://news.ycombinator.com/item?id=13662105" TargetMode="External"/><Relationship Id="rId47" Type="http://schemas.openxmlformats.org/officeDocument/2006/relationships/hyperlink" Target="https://news.ycombinator.com/user?id=throwaway7645" TargetMode="External"/><Relationship Id="rId50" Type="http://schemas.openxmlformats.org/officeDocument/2006/relationships/hyperlink" Target="https://news.ycombinator.com/reply?id=13661914&amp;goto=item%3Fid%3D13660086%2313661914" TargetMode="External"/><Relationship Id="rId55" Type="http://schemas.openxmlformats.org/officeDocument/2006/relationships/hyperlink" Target="https://news.ycombinator.com/item?id=13669145" TargetMode="External"/><Relationship Id="rId63" Type="http://schemas.openxmlformats.org/officeDocument/2006/relationships/hyperlink" Target="https://news.ycombinator.com/user?id=sigstoat" TargetMode="External"/><Relationship Id="rId68" Type="http://schemas.openxmlformats.org/officeDocument/2006/relationships/hyperlink" Target="https://www.amazon.com/Compiler-Construction-Using-Java-JavaCC/dp/0470949597" TargetMode="External"/><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projecteuler.net/" TargetMode="External"/><Relationship Id="rId2" Type="http://schemas.openxmlformats.org/officeDocument/2006/relationships/styles" Target="styles.xml"/><Relationship Id="rId16" Type="http://schemas.openxmlformats.org/officeDocument/2006/relationships/hyperlink" Target="http://chimera.labs.oreilly.com/books/1234000000754/index.html" TargetMode="External"/><Relationship Id="rId29" Type="http://schemas.openxmlformats.org/officeDocument/2006/relationships/hyperlink" Target="https://news.ycombinator.com/reply?id=13673621&amp;goto=item%3Fid%3D13660086%2313673621" TargetMode="External"/><Relationship Id="rId11" Type="http://schemas.openxmlformats.org/officeDocument/2006/relationships/hyperlink" Target="http://social.technet.microsoft.com/wiki/contents/articles/13209.behavioural-design-pattern.aspx"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https://news.ycombinator.com/user?id=gingerbread-man" TargetMode="External"/><Relationship Id="rId40" Type="http://schemas.openxmlformats.org/officeDocument/2006/relationships/hyperlink" Target="https://news.ycombinator.com/reply?id=13665754&amp;goto=item%3Fid%3D13660086%2313665754" TargetMode="External"/><Relationship Id="rId45" Type="http://schemas.openxmlformats.org/officeDocument/2006/relationships/hyperlink" Target="http://inform7.textories.com/" TargetMode="External"/><Relationship Id="rId53" Type="http://schemas.openxmlformats.org/officeDocument/2006/relationships/hyperlink" Target="https://news.ycombinator.com/reply?id=13661536&amp;goto=item%3Fid%3D13660086%2313661536" TargetMode="External"/><Relationship Id="rId58" Type="http://schemas.openxmlformats.org/officeDocument/2006/relationships/hyperlink" Target="https://news.ycombinator.com/user?id=throwaway7645" TargetMode="External"/><Relationship Id="rId66" Type="http://schemas.openxmlformats.org/officeDocument/2006/relationships/hyperlink" Target="https://www.amazon.com/Flights-Fantasy-Programming-Video-Games/dp/1878739182/" TargetMode="External"/><Relationship Id="rId74" Type="http://schemas.openxmlformats.org/officeDocument/2006/relationships/hyperlink" Target="http://rubyquiz.com/" TargetMode="External"/><Relationship Id="rId5" Type="http://schemas.openxmlformats.org/officeDocument/2006/relationships/hyperlink" Target="http://swreflections.blogspot.com.au/2013/11/applying-8020-rule-in-software.html" TargetMode="External"/><Relationship Id="rId15" Type="http://schemas.openxmlformats.org/officeDocument/2006/relationships/hyperlink" Target="http://django-unleashed.com/" TargetMode="External"/><Relationship Id="rId23" Type="http://schemas.openxmlformats.org/officeDocument/2006/relationships/hyperlink" Target="https://news.ycombinator.com/item?id=13665004" TargetMode="External"/><Relationship Id="rId28" Type="http://schemas.openxmlformats.org/officeDocument/2006/relationships/hyperlink" Target="javascript:void(0)" TargetMode="External"/><Relationship Id="rId36" Type="http://schemas.openxmlformats.org/officeDocument/2006/relationships/image" Target="media/image5.gif"/><Relationship Id="rId49" Type="http://schemas.openxmlformats.org/officeDocument/2006/relationships/hyperlink" Target="javascript:void(0)" TargetMode="External"/><Relationship Id="rId57" Type="http://schemas.openxmlformats.org/officeDocument/2006/relationships/hyperlink" Target="https://news.ycombinator.com/reply?id=13669145&amp;goto=item%3Fid%3D13660086%2313669145" TargetMode="External"/><Relationship Id="rId61" Type="http://schemas.openxmlformats.org/officeDocument/2006/relationships/hyperlink" Target="https://www.amazon.com/Build-Your-Own-Flight-Sim/dp/1571690220" TargetMode="External"/><Relationship Id="rId10" Type="http://schemas.openxmlformats.org/officeDocument/2006/relationships/hyperlink" Target="http://social.technet.microsoft.com/wiki/contents/articles/13207.software-design-pattern.aspx" TargetMode="External"/><Relationship Id="rId19" Type="http://schemas.openxmlformats.org/officeDocument/2006/relationships/hyperlink" Target="https://blog.miguelgrinberg.com/post/the-flask-mega-tutorial-part-i-hello-world" TargetMode="External"/><Relationship Id="rId31" Type="http://schemas.openxmlformats.org/officeDocument/2006/relationships/hyperlink" Target="https://news.ycombinator.com/item?id=13664254" TargetMode="External"/><Relationship Id="rId44" Type="http://schemas.openxmlformats.org/officeDocument/2006/relationships/hyperlink" Target="https://news.ycombinator.com/reply?id=13662105&amp;goto=item%3Fid%3D13660086%2313662105" TargetMode="External"/><Relationship Id="rId52" Type="http://schemas.openxmlformats.org/officeDocument/2006/relationships/hyperlink" Target="https://books.google.com/books/about/Programming_an_RTS_Game_with_Direct3D.html?id=jVkmAQAACAAJ"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http://www.codekata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ilstutorial.org/" TargetMode="External"/><Relationship Id="rId22" Type="http://schemas.openxmlformats.org/officeDocument/2006/relationships/hyperlink" Target="https://news.ycombinator.com/user?id=captainlego" TargetMode="External"/><Relationship Id="rId27" Type="http://schemas.openxmlformats.org/officeDocument/2006/relationships/hyperlink" Target="https://news.ycombinator.com/item?id=13673621" TargetMode="External"/><Relationship Id="rId30" Type="http://schemas.openxmlformats.org/officeDocument/2006/relationships/hyperlink" Target="https://news.ycombinator.com/user?id=jajern" TargetMode="External"/><Relationship Id="rId35" Type="http://schemas.openxmlformats.org/officeDocument/2006/relationships/hyperlink" Target="https://news.ycombinator.com/reply?id=13661145&amp;goto=item%3Fid%3D13660086%2313661145" TargetMode="External"/><Relationship Id="rId43" Type="http://schemas.openxmlformats.org/officeDocument/2006/relationships/hyperlink" Target="javascript:void(0)" TargetMode="External"/><Relationship Id="rId48" Type="http://schemas.openxmlformats.org/officeDocument/2006/relationships/hyperlink" Target="https://news.ycombinator.com/item?id=13661914" TargetMode="External"/><Relationship Id="rId56" Type="http://schemas.openxmlformats.org/officeDocument/2006/relationships/hyperlink" Target="javascript:void(0)" TargetMode="External"/><Relationship Id="rId64" Type="http://schemas.openxmlformats.org/officeDocument/2006/relationships/hyperlink" Target="https://news.ycombinator.com/item?id=13662524" TargetMode="External"/><Relationship Id="rId69" Type="http://schemas.openxmlformats.org/officeDocument/2006/relationships/hyperlink" Target="https://betterexplained.com/calculus/" TargetMode="External"/><Relationship Id="rId8" Type="http://schemas.openxmlformats.org/officeDocument/2006/relationships/hyperlink" Target="http://www.refactoring.com/" TargetMode="External"/><Relationship Id="rId51" Type="http://schemas.openxmlformats.org/officeDocument/2006/relationships/hyperlink" Target="https://howtomakeanrpg.com/" TargetMode="External"/><Relationship Id="rId72" Type="http://schemas.openxmlformats.org/officeDocument/2006/relationships/hyperlink" Target="https://github.com/garora/TDD-Kata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twoscoopspress.com/products/two-scoops-of-django-1-8" TargetMode="External"/><Relationship Id="rId25" Type="http://schemas.openxmlformats.org/officeDocument/2006/relationships/hyperlink" Target="https://news.ycombinator.com/reply?id=13665004&amp;goto=item%3Fid%3D13660086%2313665004" TargetMode="External"/><Relationship Id="rId33" Type="http://schemas.openxmlformats.org/officeDocument/2006/relationships/hyperlink" Target="https://news.ycombinator.com/reply?id=13664254&amp;goto=item%3Fid%3D13660086%2313664254" TargetMode="External"/><Relationship Id="rId38" Type="http://schemas.openxmlformats.org/officeDocument/2006/relationships/hyperlink" Target="https://news.ycombinator.com/item?id=13665754" TargetMode="External"/><Relationship Id="rId46" Type="http://schemas.openxmlformats.org/officeDocument/2006/relationships/hyperlink" Target="https://news.ycombinator.com/reply?id=13661372&amp;goto=item%3Fid%3D13660086%2313661372" TargetMode="External"/><Relationship Id="rId59" Type="http://schemas.openxmlformats.org/officeDocument/2006/relationships/hyperlink" Target="https://news.ycombinator.com/item?id=13662066" TargetMode="External"/><Relationship Id="rId67" Type="http://schemas.openxmlformats.org/officeDocument/2006/relationships/hyperlink" Target="https://news.ycombinator.com/reply?id=13662524&amp;goto=item%3Fid%3D13660086%2313662524" TargetMode="External"/><Relationship Id="rId20" Type="http://schemas.openxmlformats.org/officeDocument/2006/relationships/hyperlink" Target="http://www.linuxfromscratch.org/lfs/" TargetMode="External"/><Relationship Id="rId41" Type="http://schemas.openxmlformats.org/officeDocument/2006/relationships/hyperlink" Target="https://news.ycombinator.com/user?id=imdsm" TargetMode="External"/><Relationship Id="rId54" Type="http://schemas.openxmlformats.org/officeDocument/2006/relationships/hyperlink" Target="https://news.ycombinator.com/user?id=makufiru" TargetMode="External"/><Relationship Id="rId62" Type="http://schemas.openxmlformats.org/officeDocument/2006/relationships/hyperlink" Target="https://news.ycombinator.com/reply?id=13661729&amp;goto=item%3Fid%3D13660086%2313661729" TargetMode="External"/><Relationship Id="rId70" Type="http://schemas.openxmlformats.org/officeDocument/2006/relationships/hyperlink" Target="http://www.trinco.io/blog/derivative-of-x3"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MyDocumentTemplate.dotx</Template>
  <TotalTime>2313</TotalTime>
  <Pages>48</Pages>
  <Words>12633</Words>
  <Characters>72014</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Sarah Ashri</cp:lastModifiedBy>
  <cp:revision>255</cp:revision>
  <dcterms:created xsi:type="dcterms:W3CDTF">2015-08-13T21:19:00Z</dcterms:created>
  <dcterms:modified xsi:type="dcterms:W3CDTF">2018-08-30T01:04:00Z</dcterms:modified>
</cp:coreProperties>
</file>