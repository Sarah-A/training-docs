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E0E18" w14:textId="13226AC9" w:rsidR="003E3051" w:rsidRDefault="003E3051" w:rsidP="000251DA">
      <w:pPr>
        <w:pStyle w:val="Heading1"/>
        <w:rPr>
          <w:lang w:val="en-AU"/>
        </w:rPr>
      </w:pPr>
      <w:r>
        <w:rPr>
          <w:lang w:val="en-AU"/>
        </w:rPr>
        <w:t>General</w:t>
      </w:r>
    </w:p>
    <w:p w14:paraId="2A6758B1" w14:textId="34744449" w:rsidR="007879ED" w:rsidRDefault="007879ED" w:rsidP="007879ED">
      <w:pPr>
        <w:pStyle w:val="Body"/>
        <w:numPr>
          <w:ilvl w:val="0"/>
          <w:numId w:val="17"/>
        </w:numPr>
        <w:rPr>
          <w:lang w:val="en-AU"/>
        </w:rPr>
      </w:pPr>
      <w:r>
        <w:rPr>
          <w:lang w:val="en-AU"/>
        </w:rPr>
        <w:t xml:space="preserve">If you try to access an undefined </w:t>
      </w:r>
      <w:proofErr w:type="spellStart"/>
      <w:r>
        <w:rPr>
          <w:lang w:val="en-AU"/>
        </w:rPr>
        <w:t>perl</w:t>
      </w:r>
      <w:proofErr w:type="spellEnd"/>
      <w:r>
        <w:rPr>
          <w:lang w:val="en-AU"/>
        </w:rPr>
        <w:t xml:space="preserve"> object, </w:t>
      </w:r>
      <w:proofErr w:type="spellStart"/>
      <w:r>
        <w:rPr>
          <w:lang w:val="en-AU"/>
        </w:rPr>
        <w:t>perl</w:t>
      </w:r>
      <w:proofErr w:type="spellEnd"/>
      <w:r>
        <w:rPr>
          <w:lang w:val="en-AU"/>
        </w:rPr>
        <w:t xml:space="preserve"> will actually create the object so that next time you test it, it will be defined!!</w:t>
      </w:r>
    </w:p>
    <w:p w14:paraId="6B6C628F" w14:textId="2100A18A" w:rsidR="007879ED" w:rsidRPr="007879ED" w:rsidRDefault="007879ED" w:rsidP="007879ED">
      <w:pPr>
        <w:pStyle w:val="Body"/>
        <w:rPr>
          <w:lang w:val="en-AU"/>
        </w:rPr>
      </w:pPr>
      <w:r w:rsidRPr="007879ED">
        <w:rPr>
          <w:lang w:val="en-AU"/>
        </w:rPr>
        <w:drawing>
          <wp:inline distT="0" distB="0" distL="0" distR="0" wp14:anchorId="46539598" wp14:editId="38FF033C">
            <wp:extent cx="2751016" cy="328224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673" cy="329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br/>
      </w:r>
      <w:r>
        <w:rPr>
          <w:lang w:val="en-AU"/>
        </w:rPr>
        <w:br/>
        <w:t>The 1</w:t>
      </w:r>
      <w:r w:rsidRPr="007879ED">
        <w:rPr>
          <w:vertAlign w:val="superscript"/>
          <w:lang w:val="en-AU"/>
        </w:rPr>
        <w:t>st</w:t>
      </w:r>
      <w:r>
        <w:rPr>
          <w:lang w:val="en-AU"/>
        </w:rPr>
        <w:t xml:space="preserve"> print will </w:t>
      </w:r>
      <w:proofErr w:type="gramStart"/>
      <w:r>
        <w:rPr>
          <w:lang w:val="en-AU"/>
        </w:rPr>
        <w:t>be :NO</w:t>
      </w:r>
      <w:proofErr w:type="gramEnd"/>
      <w:r>
        <w:rPr>
          <w:lang w:val="en-AU"/>
        </w:rPr>
        <w:t xml:space="preserve"> but the 2</w:t>
      </w:r>
      <w:r w:rsidRPr="007879ED">
        <w:rPr>
          <w:vertAlign w:val="superscript"/>
          <w:lang w:val="en-AU"/>
        </w:rPr>
        <w:t>nd</w:t>
      </w:r>
      <w:r>
        <w:rPr>
          <w:lang w:val="en-AU"/>
        </w:rPr>
        <w:t xml:space="preserve"> will be YES because the </w:t>
      </w:r>
      <w:r>
        <w:rPr>
          <w:lang w:val="en-AU"/>
        </w:rPr>
        <w:br/>
      </w:r>
      <w:r w:rsidRPr="007879ED">
        <w:rPr>
          <w:rStyle w:val="CodeChar"/>
        </w:rPr>
        <w:t>$test-&gt;{value}</w:t>
      </w:r>
      <w:r w:rsidRPr="007879ED">
        <w:t xml:space="preserve"> actually </w:t>
      </w:r>
      <w:bookmarkStart w:id="0" w:name="_GoBack"/>
      <w:bookmarkEnd w:id="0"/>
      <w:r w:rsidRPr="007879ED">
        <w:t>creates the test object!!</w:t>
      </w:r>
    </w:p>
    <w:sectPr w:rsidR="007879ED" w:rsidRPr="0078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740"/>
    <w:multiLevelType w:val="multilevel"/>
    <w:tmpl w:val="1694AC2E"/>
    <w:lvl w:ilvl="0">
      <w:start w:val="1"/>
      <w:numFmt w:val="decimal"/>
      <w:pStyle w:val="Heading1"/>
      <w:lvlText w:val="%1."/>
      <w:lvlJc w:val="left"/>
      <w:pPr>
        <w:tabs>
          <w:tab w:val="num" w:pos="1531"/>
        </w:tabs>
        <w:ind w:left="1531" w:hanging="117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1588"/>
        </w:tabs>
        <w:ind w:left="1588" w:hanging="170"/>
      </w:pPr>
      <w:rPr>
        <w:rFonts w:ascii="Tahoma" w:hAnsi="Tahoma" w:hint="default"/>
        <w:i/>
        <w:color w:val="auto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14198D"/>
    <w:multiLevelType w:val="hybridMultilevel"/>
    <w:tmpl w:val="F20692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2" w15:restartNumberingAfterBreak="0">
    <w:nsid w:val="0C2238EA"/>
    <w:multiLevelType w:val="multilevel"/>
    <w:tmpl w:val="4490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ppendixA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5553F8"/>
    <w:multiLevelType w:val="hybridMultilevel"/>
    <w:tmpl w:val="41BAC7E4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4" w15:restartNumberingAfterBreak="0">
    <w:nsid w:val="111920E6"/>
    <w:multiLevelType w:val="hybridMultilevel"/>
    <w:tmpl w:val="5E184350"/>
    <w:lvl w:ilvl="0" w:tplc="0C09000F">
      <w:start w:val="1"/>
      <w:numFmt w:val="decimal"/>
      <w:lvlText w:val="%1."/>
      <w:lvlJc w:val="left"/>
      <w:pPr>
        <w:ind w:left="2251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2971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5" w15:restartNumberingAfterBreak="0">
    <w:nsid w:val="1AFA0D78"/>
    <w:multiLevelType w:val="hybridMultilevel"/>
    <w:tmpl w:val="FBFA4804"/>
    <w:lvl w:ilvl="0" w:tplc="CE94A8FA">
      <w:start w:val="2"/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6" w15:restartNumberingAfterBreak="0">
    <w:nsid w:val="27483115"/>
    <w:multiLevelType w:val="hybridMultilevel"/>
    <w:tmpl w:val="3CB208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7" w15:restartNumberingAfterBreak="0">
    <w:nsid w:val="2A6357FD"/>
    <w:multiLevelType w:val="hybridMultilevel"/>
    <w:tmpl w:val="B666E3C6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8" w15:restartNumberingAfterBreak="0">
    <w:nsid w:val="2A6C314B"/>
    <w:multiLevelType w:val="multilevel"/>
    <w:tmpl w:val="7592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91ECE"/>
    <w:multiLevelType w:val="hybridMultilevel"/>
    <w:tmpl w:val="DA8833B6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0" w15:restartNumberingAfterBreak="0">
    <w:nsid w:val="3F061954"/>
    <w:multiLevelType w:val="hybridMultilevel"/>
    <w:tmpl w:val="01DEE6C6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1" w15:restartNumberingAfterBreak="0">
    <w:nsid w:val="606B2734"/>
    <w:multiLevelType w:val="hybridMultilevel"/>
    <w:tmpl w:val="F206924A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2" w15:restartNumberingAfterBreak="0">
    <w:nsid w:val="64670953"/>
    <w:multiLevelType w:val="hybridMultilevel"/>
    <w:tmpl w:val="22FED940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3" w15:restartNumberingAfterBreak="0">
    <w:nsid w:val="729A57D3"/>
    <w:multiLevelType w:val="hybridMultilevel"/>
    <w:tmpl w:val="9E3A8BC2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4" w15:restartNumberingAfterBreak="0">
    <w:nsid w:val="740C4E74"/>
    <w:multiLevelType w:val="hybridMultilevel"/>
    <w:tmpl w:val="38C66128"/>
    <w:lvl w:ilvl="0" w:tplc="0C09000F">
      <w:start w:val="1"/>
      <w:numFmt w:val="decimal"/>
      <w:lvlText w:val="%1."/>
      <w:lvlJc w:val="left"/>
      <w:pPr>
        <w:ind w:left="2251" w:hanging="360"/>
      </w:pPr>
    </w:lvl>
    <w:lvl w:ilvl="1" w:tplc="0C090019" w:tentative="1">
      <w:start w:val="1"/>
      <w:numFmt w:val="lowerLetter"/>
      <w:lvlText w:val="%2."/>
      <w:lvlJc w:val="left"/>
      <w:pPr>
        <w:ind w:left="2971" w:hanging="360"/>
      </w:pPr>
    </w:lvl>
    <w:lvl w:ilvl="2" w:tplc="0C09001B" w:tentative="1">
      <w:start w:val="1"/>
      <w:numFmt w:val="lowerRoman"/>
      <w:lvlText w:val="%3."/>
      <w:lvlJc w:val="right"/>
      <w:pPr>
        <w:ind w:left="3691" w:hanging="180"/>
      </w:pPr>
    </w:lvl>
    <w:lvl w:ilvl="3" w:tplc="0C09000F" w:tentative="1">
      <w:start w:val="1"/>
      <w:numFmt w:val="decimal"/>
      <w:lvlText w:val="%4."/>
      <w:lvlJc w:val="left"/>
      <w:pPr>
        <w:ind w:left="4411" w:hanging="360"/>
      </w:pPr>
    </w:lvl>
    <w:lvl w:ilvl="4" w:tplc="0C090019" w:tentative="1">
      <w:start w:val="1"/>
      <w:numFmt w:val="lowerLetter"/>
      <w:lvlText w:val="%5."/>
      <w:lvlJc w:val="left"/>
      <w:pPr>
        <w:ind w:left="5131" w:hanging="360"/>
      </w:pPr>
    </w:lvl>
    <w:lvl w:ilvl="5" w:tplc="0C09001B" w:tentative="1">
      <w:start w:val="1"/>
      <w:numFmt w:val="lowerRoman"/>
      <w:lvlText w:val="%6."/>
      <w:lvlJc w:val="right"/>
      <w:pPr>
        <w:ind w:left="5851" w:hanging="180"/>
      </w:pPr>
    </w:lvl>
    <w:lvl w:ilvl="6" w:tplc="0C09000F" w:tentative="1">
      <w:start w:val="1"/>
      <w:numFmt w:val="decimal"/>
      <w:lvlText w:val="%7."/>
      <w:lvlJc w:val="left"/>
      <w:pPr>
        <w:ind w:left="6571" w:hanging="360"/>
      </w:pPr>
    </w:lvl>
    <w:lvl w:ilvl="7" w:tplc="0C090019" w:tentative="1">
      <w:start w:val="1"/>
      <w:numFmt w:val="lowerLetter"/>
      <w:lvlText w:val="%8."/>
      <w:lvlJc w:val="left"/>
      <w:pPr>
        <w:ind w:left="7291" w:hanging="360"/>
      </w:pPr>
    </w:lvl>
    <w:lvl w:ilvl="8" w:tplc="0C09001B" w:tentative="1">
      <w:start w:val="1"/>
      <w:numFmt w:val="lowerRoman"/>
      <w:lvlText w:val="%9."/>
      <w:lvlJc w:val="right"/>
      <w:pPr>
        <w:ind w:left="8011" w:hanging="180"/>
      </w:pPr>
    </w:lvl>
  </w:abstractNum>
  <w:abstractNum w:abstractNumId="15" w15:restartNumberingAfterBreak="0">
    <w:nsid w:val="74565A9B"/>
    <w:multiLevelType w:val="hybridMultilevel"/>
    <w:tmpl w:val="8A683190"/>
    <w:lvl w:ilvl="0" w:tplc="0C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6" w15:restartNumberingAfterBreak="0">
    <w:nsid w:val="7C3D04C3"/>
    <w:multiLevelType w:val="hybridMultilevel"/>
    <w:tmpl w:val="D63A23F2"/>
    <w:lvl w:ilvl="0" w:tplc="74AEC63E">
      <w:numFmt w:val="bullet"/>
      <w:lvlText w:val=""/>
      <w:lvlJc w:val="left"/>
      <w:pPr>
        <w:ind w:left="189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15"/>
  </w:num>
  <w:num w:numId="10">
    <w:abstractNumId w:val="14"/>
  </w:num>
  <w:num w:numId="11">
    <w:abstractNumId w:val="6"/>
  </w:num>
  <w:num w:numId="12">
    <w:abstractNumId w:val="10"/>
  </w:num>
  <w:num w:numId="13">
    <w:abstractNumId w:val="12"/>
  </w:num>
  <w:num w:numId="14">
    <w:abstractNumId w:val="13"/>
  </w:num>
  <w:num w:numId="15">
    <w:abstractNumId w:val="1"/>
  </w:num>
  <w:num w:numId="16">
    <w:abstractNumId w:val="11"/>
  </w:num>
  <w:num w:numId="1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E1"/>
    <w:rsid w:val="00001BFF"/>
    <w:rsid w:val="00001E8B"/>
    <w:rsid w:val="000023BF"/>
    <w:rsid w:val="00004F50"/>
    <w:rsid w:val="00005045"/>
    <w:rsid w:val="00005377"/>
    <w:rsid w:val="000060FF"/>
    <w:rsid w:val="00006143"/>
    <w:rsid w:val="000100DC"/>
    <w:rsid w:val="0001018E"/>
    <w:rsid w:val="00010C06"/>
    <w:rsid w:val="000122A1"/>
    <w:rsid w:val="00014814"/>
    <w:rsid w:val="00015D14"/>
    <w:rsid w:val="000205AE"/>
    <w:rsid w:val="000218AC"/>
    <w:rsid w:val="00021C5D"/>
    <w:rsid w:val="000224D5"/>
    <w:rsid w:val="0002262A"/>
    <w:rsid w:val="00023024"/>
    <w:rsid w:val="000251B3"/>
    <w:rsid w:val="000251DA"/>
    <w:rsid w:val="0002716C"/>
    <w:rsid w:val="00033EC2"/>
    <w:rsid w:val="000406A1"/>
    <w:rsid w:val="00041654"/>
    <w:rsid w:val="00043B12"/>
    <w:rsid w:val="00044D18"/>
    <w:rsid w:val="00045C4B"/>
    <w:rsid w:val="00047661"/>
    <w:rsid w:val="000542B2"/>
    <w:rsid w:val="0005766C"/>
    <w:rsid w:val="00057BEC"/>
    <w:rsid w:val="000713EC"/>
    <w:rsid w:val="00074A2E"/>
    <w:rsid w:val="0007514A"/>
    <w:rsid w:val="000760F0"/>
    <w:rsid w:val="000776FA"/>
    <w:rsid w:val="000806D3"/>
    <w:rsid w:val="0008092D"/>
    <w:rsid w:val="00081765"/>
    <w:rsid w:val="00084E19"/>
    <w:rsid w:val="0009083A"/>
    <w:rsid w:val="000925F8"/>
    <w:rsid w:val="00093054"/>
    <w:rsid w:val="00093FF1"/>
    <w:rsid w:val="000940FB"/>
    <w:rsid w:val="000947E0"/>
    <w:rsid w:val="000954A9"/>
    <w:rsid w:val="00096B26"/>
    <w:rsid w:val="00096E93"/>
    <w:rsid w:val="00097561"/>
    <w:rsid w:val="00097DB3"/>
    <w:rsid w:val="000A11DF"/>
    <w:rsid w:val="000A2108"/>
    <w:rsid w:val="000A240E"/>
    <w:rsid w:val="000A429F"/>
    <w:rsid w:val="000A51B4"/>
    <w:rsid w:val="000A5EE2"/>
    <w:rsid w:val="000A61A8"/>
    <w:rsid w:val="000A661E"/>
    <w:rsid w:val="000A7936"/>
    <w:rsid w:val="000A7DF8"/>
    <w:rsid w:val="000B01B1"/>
    <w:rsid w:val="000B5B77"/>
    <w:rsid w:val="000B6C8B"/>
    <w:rsid w:val="000B6D5A"/>
    <w:rsid w:val="000B7094"/>
    <w:rsid w:val="000B7FF3"/>
    <w:rsid w:val="000C47AE"/>
    <w:rsid w:val="000C5578"/>
    <w:rsid w:val="000C6A64"/>
    <w:rsid w:val="000C75BA"/>
    <w:rsid w:val="000C7AFD"/>
    <w:rsid w:val="000C7BC2"/>
    <w:rsid w:val="000D07C7"/>
    <w:rsid w:val="000D3433"/>
    <w:rsid w:val="000D3ADB"/>
    <w:rsid w:val="000D59F4"/>
    <w:rsid w:val="000D65C4"/>
    <w:rsid w:val="000E01B2"/>
    <w:rsid w:val="000E01CD"/>
    <w:rsid w:val="000E3D67"/>
    <w:rsid w:val="000E4896"/>
    <w:rsid w:val="000E5C88"/>
    <w:rsid w:val="000F0726"/>
    <w:rsid w:val="000F38B7"/>
    <w:rsid w:val="000F4721"/>
    <w:rsid w:val="000F4813"/>
    <w:rsid w:val="000F711C"/>
    <w:rsid w:val="000F7EF5"/>
    <w:rsid w:val="001002F3"/>
    <w:rsid w:val="00100407"/>
    <w:rsid w:val="00101477"/>
    <w:rsid w:val="00105991"/>
    <w:rsid w:val="0010691A"/>
    <w:rsid w:val="00111022"/>
    <w:rsid w:val="00112484"/>
    <w:rsid w:val="00112D05"/>
    <w:rsid w:val="00115F89"/>
    <w:rsid w:val="0012143F"/>
    <w:rsid w:val="0012283C"/>
    <w:rsid w:val="00127A8E"/>
    <w:rsid w:val="00130C93"/>
    <w:rsid w:val="00132A1F"/>
    <w:rsid w:val="00134C34"/>
    <w:rsid w:val="00137327"/>
    <w:rsid w:val="00140D9F"/>
    <w:rsid w:val="00141C02"/>
    <w:rsid w:val="00142A80"/>
    <w:rsid w:val="001432DD"/>
    <w:rsid w:val="00144645"/>
    <w:rsid w:val="00145955"/>
    <w:rsid w:val="00145A04"/>
    <w:rsid w:val="0014752B"/>
    <w:rsid w:val="0015408D"/>
    <w:rsid w:val="001546AC"/>
    <w:rsid w:val="00154771"/>
    <w:rsid w:val="001602A6"/>
    <w:rsid w:val="00160784"/>
    <w:rsid w:val="00160E69"/>
    <w:rsid w:val="00160ED6"/>
    <w:rsid w:val="001619EE"/>
    <w:rsid w:val="00163A11"/>
    <w:rsid w:val="00170A4B"/>
    <w:rsid w:val="00173B31"/>
    <w:rsid w:val="00173DC0"/>
    <w:rsid w:val="00174722"/>
    <w:rsid w:val="00176392"/>
    <w:rsid w:val="00176F7E"/>
    <w:rsid w:val="001777B3"/>
    <w:rsid w:val="00180484"/>
    <w:rsid w:val="00185C24"/>
    <w:rsid w:val="0018674A"/>
    <w:rsid w:val="0019009B"/>
    <w:rsid w:val="00190282"/>
    <w:rsid w:val="00190BB1"/>
    <w:rsid w:val="001963E5"/>
    <w:rsid w:val="001A03B2"/>
    <w:rsid w:val="001A37D5"/>
    <w:rsid w:val="001B0286"/>
    <w:rsid w:val="001B0B44"/>
    <w:rsid w:val="001B433E"/>
    <w:rsid w:val="001B690D"/>
    <w:rsid w:val="001C1217"/>
    <w:rsid w:val="001C4795"/>
    <w:rsid w:val="001C5E20"/>
    <w:rsid w:val="001C79F8"/>
    <w:rsid w:val="001C7A8A"/>
    <w:rsid w:val="001C7F81"/>
    <w:rsid w:val="001D026D"/>
    <w:rsid w:val="001D070B"/>
    <w:rsid w:val="001D0CE9"/>
    <w:rsid w:val="001D54B7"/>
    <w:rsid w:val="001D6B66"/>
    <w:rsid w:val="001D6DC6"/>
    <w:rsid w:val="001D722C"/>
    <w:rsid w:val="001D79C2"/>
    <w:rsid w:val="001E07FA"/>
    <w:rsid w:val="001E0BDA"/>
    <w:rsid w:val="001E0FFF"/>
    <w:rsid w:val="001E164D"/>
    <w:rsid w:val="001E3443"/>
    <w:rsid w:val="001E37AB"/>
    <w:rsid w:val="001E38BD"/>
    <w:rsid w:val="001E4ACD"/>
    <w:rsid w:val="001E60A5"/>
    <w:rsid w:val="001E63F0"/>
    <w:rsid w:val="001E715A"/>
    <w:rsid w:val="001F01C9"/>
    <w:rsid w:val="001F149C"/>
    <w:rsid w:val="001F18AF"/>
    <w:rsid w:val="001F2760"/>
    <w:rsid w:val="001F3702"/>
    <w:rsid w:val="001F372E"/>
    <w:rsid w:val="001F3A12"/>
    <w:rsid w:val="001F4A00"/>
    <w:rsid w:val="001F5DB9"/>
    <w:rsid w:val="001F5FA9"/>
    <w:rsid w:val="001F76F0"/>
    <w:rsid w:val="001F7ECC"/>
    <w:rsid w:val="002005C9"/>
    <w:rsid w:val="00200800"/>
    <w:rsid w:val="00202B2A"/>
    <w:rsid w:val="00203678"/>
    <w:rsid w:val="0020387B"/>
    <w:rsid w:val="00204411"/>
    <w:rsid w:val="00212AB4"/>
    <w:rsid w:val="002133B5"/>
    <w:rsid w:val="002138CE"/>
    <w:rsid w:val="002144F5"/>
    <w:rsid w:val="002148C2"/>
    <w:rsid w:val="00220882"/>
    <w:rsid w:val="00223ADD"/>
    <w:rsid w:val="00224E0E"/>
    <w:rsid w:val="00225362"/>
    <w:rsid w:val="00232822"/>
    <w:rsid w:val="00232B26"/>
    <w:rsid w:val="002357D4"/>
    <w:rsid w:val="00235A5A"/>
    <w:rsid w:val="00236592"/>
    <w:rsid w:val="0023666C"/>
    <w:rsid w:val="00242772"/>
    <w:rsid w:val="00243110"/>
    <w:rsid w:val="002452C8"/>
    <w:rsid w:val="0024550F"/>
    <w:rsid w:val="00253D2B"/>
    <w:rsid w:val="0025545A"/>
    <w:rsid w:val="00255536"/>
    <w:rsid w:val="00260F2D"/>
    <w:rsid w:val="00261130"/>
    <w:rsid w:val="00265D89"/>
    <w:rsid w:val="002661AE"/>
    <w:rsid w:val="00266D95"/>
    <w:rsid w:val="00266EFD"/>
    <w:rsid w:val="00267953"/>
    <w:rsid w:val="002679A6"/>
    <w:rsid w:val="00267B15"/>
    <w:rsid w:val="00267CCF"/>
    <w:rsid w:val="0027390E"/>
    <w:rsid w:val="00275F4F"/>
    <w:rsid w:val="00277A78"/>
    <w:rsid w:val="00281261"/>
    <w:rsid w:val="0028313F"/>
    <w:rsid w:val="002845B0"/>
    <w:rsid w:val="0028630C"/>
    <w:rsid w:val="00286BD9"/>
    <w:rsid w:val="00286D13"/>
    <w:rsid w:val="002879C5"/>
    <w:rsid w:val="00287C71"/>
    <w:rsid w:val="00290154"/>
    <w:rsid w:val="00291150"/>
    <w:rsid w:val="00291EA3"/>
    <w:rsid w:val="00292597"/>
    <w:rsid w:val="0029273B"/>
    <w:rsid w:val="0029394B"/>
    <w:rsid w:val="00294D07"/>
    <w:rsid w:val="00296D53"/>
    <w:rsid w:val="00296DE3"/>
    <w:rsid w:val="002A4772"/>
    <w:rsid w:val="002A746A"/>
    <w:rsid w:val="002B1A80"/>
    <w:rsid w:val="002B383E"/>
    <w:rsid w:val="002B5858"/>
    <w:rsid w:val="002B630D"/>
    <w:rsid w:val="002B6D82"/>
    <w:rsid w:val="002B6F11"/>
    <w:rsid w:val="002B72E1"/>
    <w:rsid w:val="002B74FB"/>
    <w:rsid w:val="002C049D"/>
    <w:rsid w:val="002C5B4A"/>
    <w:rsid w:val="002C717B"/>
    <w:rsid w:val="002C7AA8"/>
    <w:rsid w:val="002D0B76"/>
    <w:rsid w:val="002D1363"/>
    <w:rsid w:val="002D25BA"/>
    <w:rsid w:val="002D3AAC"/>
    <w:rsid w:val="002D3ED8"/>
    <w:rsid w:val="002D4245"/>
    <w:rsid w:val="002D7B98"/>
    <w:rsid w:val="002D7F88"/>
    <w:rsid w:val="002E169A"/>
    <w:rsid w:val="002E233E"/>
    <w:rsid w:val="002E2860"/>
    <w:rsid w:val="002E2C7C"/>
    <w:rsid w:val="002E38AD"/>
    <w:rsid w:val="002E4545"/>
    <w:rsid w:val="002E4580"/>
    <w:rsid w:val="002E4A84"/>
    <w:rsid w:val="002E5DE4"/>
    <w:rsid w:val="002E6439"/>
    <w:rsid w:val="002E67FF"/>
    <w:rsid w:val="002E68C6"/>
    <w:rsid w:val="002E6D39"/>
    <w:rsid w:val="002E6F34"/>
    <w:rsid w:val="002E7780"/>
    <w:rsid w:val="002F11B0"/>
    <w:rsid w:val="002F1C47"/>
    <w:rsid w:val="002F22A5"/>
    <w:rsid w:val="002F7157"/>
    <w:rsid w:val="002F71C1"/>
    <w:rsid w:val="002F72F7"/>
    <w:rsid w:val="002F753C"/>
    <w:rsid w:val="003031C4"/>
    <w:rsid w:val="003039BA"/>
    <w:rsid w:val="0030436D"/>
    <w:rsid w:val="00304C93"/>
    <w:rsid w:val="00306E1F"/>
    <w:rsid w:val="00310665"/>
    <w:rsid w:val="0031124E"/>
    <w:rsid w:val="00314147"/>
    <w:rsid w:val="003141DA"/>
    <w:rsid w:val="00314E6A"/>
    <w:rsid w:val="00316774"/>
    <w:rsid w:val="0031757E"/>
    <w:rsid w:val="00322212"/>
    <w:rsid w:val="003232ED"/>
    <w:rsid w:val="00326AC4"/>
    <w:rsid w:val="003305EF"/>
    <w:rsid w:val="00332844"/>
    <w:rsid w:val="003330F5"/>
    <w:rsid w:val="00334F7D"/>
    <w:rsid w:val="00334F93"/>
    <w:rsid w:val="003408EB"/>
    <w:rsid w:val="00344367"/>
    <w:rsid w:val="003443C3"/>
    <w:rsid w:val="00345D0D"/>
    <w:rsid w:val="003463F4"/>
    <w:rsid w:val="00353394"/>
    <w:rsid w:val="00353EAE"/>
    <w:rsid w:val="003545B3"/>
    <w:rsid w:val="00355EF8"/>
    <w:rsid w:val="00360009"/>
    <w:rsid w:val="00364A52"/>
    <w:rsid w:val="0036650B"/>
    <w:rsid w:val="00367226"/>
    <w:rsid w:val="00373157"/>
    <w:rsid w:val="00374385"/>
    <w:rsid w:val="003748E5"/>
    <w:rsid w:val="00374A1B"/>
    <w:rsid w:val="0037549C"/>
    <w:rsid w:val="00375AB8"/>
    <w:rsid w:val="00375C11"/>
    <w:rsid w:val="0037676E"/>
    <w:rsid w:val="0037743D"/>
    <w:rsid w:val="00377F9E"/>
    <w:rsid w:val="00381026"/>
    <w:rsid w:val="003831F6"/>
    <w:rsid w:val="00383F61"/>
    <w:rsid w:val="0038694B"/>
    <w:rsid w:val="00387AFF"/>
    <w:rsid w:val="00387B36"/>
    <w:rsid w:val="00387B90"/>
    <w:rsid w:val="003902FF"/>
    <w:rsid w:val="00395E43"/>
    <w:rsid w:val="003A13A2"/>
    <w:rsid w:val="003A37C8"/>
    <w:rsid w:val="003B122E"/>
    <w:rsid w:val="003B4461"/>
    <w:rsid w:val="003B5347"/>
    <w:rsid w:val="003B6314"/>
    <w:rsid w:val="003B7D63"/>
    <w:rsid w:val="003C0148"/>
    <w:rsid w:val="003C08C8"/>
    <w:rsid w:val="003C11FE"/>
    <w:rsid w:val="003C3919"/>
    <w:rsid w:val="003C7A2F"/>
    <w:rsid w:val="003C7CE9"/>
    <w:rsid w:val="003D0E79"/>
    <w:rsid w:val="003D2DE5"/>
    <w:rsid w:val="003D4A08"/>
    <w:rsid w:val="003E10E9"/>
    <w:rsid w:val="003E1976"/>
    <w:rsid w:val="003E209C"/>
    <w:rsid w:val="003E2ABB"/>
    <w:rsid w:val="003E3051"/>
    <w:rsid w:val="003E53AB"/>
    <w:rsid w:val="003E76AE"/>
    <w:rsid w:val="003E7D7B"/>
    <w:rsid w:val="003F0A69"/>
    <w:rsid w:val="003F12C5"/>
    <w:rsid w:val="003F1750"/>
    <w:rsid w:val="003F18AB"/>
    <w:rsid w:val="003F3790"/>
    <w:rsid w:val="003F48B8"/>
    <w:rsid w:val="003F49AC"/>
    <w:rsid w:val="003F5005"/>
    <w:rsid w:val="004011A4"/>
    <w:rsid w:val="004046A3"/>
    <w:rsid w:val="00404855"/>
    <w:rsid w:val="004079DE"/>
    <w:rsid w:val="00407B2F"/>
    <w:rsid w:val="00410BD6"/>
    <w:rsid w:val="00411373"/>
    <w:rsid w:val="004130C8"/>
    <w:rsid w:val="0041796D"/>
    <w:rsid w:val="004206DD"/>
    <w:rsid w:val="00420B46"/>
    <w:rsid w:val="00423514"/>
    <w:rsid w:val="00423CC0"/>
    <w:rsid w:val="004242F9"/>
    <w:rsid w:val="00426874"/>
    <w:rsid w:val="00426BCE"/>
    <w:rsid w:val="00426CF5"/>
    <w:rsid w:val="00430547"/>
    <w:rsid w:val="0043102C"/>
    <w:rsid w:val="004317A0"/>
    <w:rsid w:val="00431CB3"/>
    <w:rsid w:val="00433441"/>
    <w:rsid w:val="004335B6"/>
    <w:rsid w:val="004340C8"/>
    <w:rsid w:val="004341FD"/>
    <w:rsid w:val="0044061B"/>
    <w:rsid w:val="00441B65"/>
    <w:rsid w:val="004420B4"/>
    <w:rsid w:val="00445174"/>
    <w:rsid w:val="00450227"/>
    <w:rsid w:val="004520A6"/>
    <w:rsid w:val="0045245A"/>
    <w:rsid w:val="0045346A"/>
    <w:rsid w:val="00455731"/>
    <w:rsid w:val="00456FA4"/>
    <w:rsid w:val="00460B56"/>
    <w:rsid w:val="00460BA3"/>
    <w:rsid w:val="00460C66"/>
    <w:rsid w:val="00461607"/>
    <w:rsid w:val="00462AB6"/>
    <w:rsid w:val="00465D04"/>
    <w:rsid w:val="0047368D"/>
    <w:rsid w:val="00474049"/>
    <w:rsid w:val="00476F5A"/>
    <w:rsid w:val="004832D9"/>
    <w:rsid w:val="0048377F"/>
    <w:rsid w:val="004906A2"/>
    <w:rsid w:val="004919E1"/>
    <w:rsid w:val="004923BC"/>
    <w:rsid w:val="00492821"/>
    <w:rsid w:val="0049333E"/>
    <w:rsid w:val="0049394F"/>
    <w:rsid w:val="00496B15"/>
    <w:rsid w:val="00496F10"/>
    <w:rsid w:val="004A0500"/>
    <w:rsid w:val="004A139C"/>
    <w:rsid w:val="004A449C"/>
    <w:rsid w:val="004A5710"/>
    <w:rsid w:val="004A5971"/>
    <w:rsid w:val="004A64AB"/>
    <w:rsid w:val="004A6774"/>
    <w:rsid w:val="004A7BB9"/>
    <w:rsid w:val="004B0C5A"/>
    <w:rsid w:val="004B3830"/>
    <w:rsid w:val="004B7385"/>
    <w:rsid w:val="004B73DD"/>
    <w:rsid w:val="004C1250"/>
    <w:rsid w:val="004C3CEE"/>
    <w:rsid w:val="004C3ED5"/>
    <w:rsid w:val="004C4101"/>
    <w:rsid w:val="004C4889"/>
    <w:rsid w:val="004C5625"/>
    <w:rsid w:val="004C65B3"/>
    <w:rsid w:val="004C66C1"/>
    <w:rsid w:val="004C7CA9"/>
    <w:rsid w:val="004D0400"/>
    <w:rsid w:val="004D25AC"/>
    <w:rsid w:val="004D25FF"/>
    <w:rsid w:val="004D2C4B"/>
    <w:rsid w:val="004D4B53"/>
    <w:rsid w:val="004D4C66"/>
    <w:rsid w:val="004D5DFF"/>
    <w:rsid w:val="004D6BA5"/>
    <w:rsid w:val="004E400A"/>
    <w:rsid w:val="004E4F23"/>
    <w:rsid w:val="004F09B8"/>
    <w:rsid w:val="004F0F62"/>
    <w:rsid w:val="004F170D"/>
    <w:rsid w:val="004F4188"/>
    <w:rsid w:val="004F561A"/>
    <w:rsid w:val="00500312"/>
    <w:rsid w:val="00500AE4"/>
    <w:rsid w:val="005014B7"/>
    <w:rsid w:val="0050186D"/>
    <w:rsid w:val="0050344D"/>
    <w:rsid w:val="0050378F"/>
    <w:rsid w:val="00503D6A"/>
    <w:rsid w:val="00504B50"/>
    <w:rsid w:val="00504FA6"/>
    <w:rsid w:val="0050703A"/>
    <w:rsid w:val="00510854"/>
    <w:rsid w:val="00511858"/>
    <w:rsid w:val="005118A3"/>
    <w:rsid w:val="0051355B"/>
    <w:rsid w:val="00516A14"/>
    <w:rsid w:val="00516B28"/>
    <w:rsid w:val="00517496"/>
    <w:rsid w:val="00517814"/>
    <w:rsid w:val="00521188"/>
    <w:rsid w:val="00521627"/>
    <w:rsid w:val="0052186A"/>
    <w:rsid w:val="005240B0"/>
    <w:rsid w:val="00524411"/>
    <w:rsid w:val="00527A75"/>
    <w:rsid w:val="00530A75"/>
    <w:rsid w:val="005316B5"/>
    <w:rsid w:val="00531CF3"/>
    <w:rsid w:val="00532E39"/>
    <w:rsid w:val="005333CC"/>
    <w:rsid w:val="0053648C"/>
    <w:rsid w:val="0053664A"/>
    <w:rsid w:val="00540311"/>
    <w:rsid w:val="005412BA"/>
    <w:rsid w:val="00542077"/>
    <w:rsid w:val="00544052"/>
    <w:rsid w:val="005448E2"/>
    <w:rsid w:val="00545453"/>
    <w:rsid w:val="00546BAA"/>
    <w:rsid w:val="00550016"/>
    <w:rsid w:val="00551893"/>
    <w:rsid w:val="00551ED4"/>
    <w:rsid w:val="005526BB"/>
    <w:rsid w:val="00553852"/>
    <w:rsid w:val="0055438C"/>
    <w:rsid w:val="00554DEC"/>
    <w:rsid w:val="005568C5"/>
    <w:rsid w:val="005575F9"/>
    <w:rsid w:val="00557FD3"/>
    <w:rsid w:val="005612A1"/>
    <w:rsid w:val="00564304"/>
    <w:rsid w:val="005646EF"/>
    <w:rsid w:val="0056478F"/>
    <w:rsid w:val="00564F03"/>
    <w:rsid w:val="005702B7"/>
    <w:rsid w:val="00573AE5"/>
    <w:rsid w:val="00573C16"/>
    <w:rsid w:val="0057444C"/>
    <w:rsid w:val="00575D5F"/>
    <w:rsid w:val="005762F7"/>
    <w:rsid w:val="00577C84"/>
    <w:rsid w:val="00580500"/>
    <w:rsid w:val="00580EC1"/>
    <w:rsid w:val="00581210"/>
    <w:rsid w:val="00581524"/>
    <w:rsid w:val="005822AB"/>
    <w:rsid w:val="00584447"/>
    <w:rsid w:val="005903BA"/>
    <w:rsid w:val="005913D5"/>
    <w:rsid w:val="00591C95"/>
    <w:rsid w:val="00591E4B"/>
    <w:rsid w:val="00592513"/>
    <w:rsid w:val="0059333E"/>
    <w:rsid w:val="0059368A"/>
    <w:rsid w:val="0059387D"/>
    <w:rsid w:val="00595B5E"/>
    <w:rsid w:val="00596C15"/>
    <w:rsid w:val="00597F9F"/>
    <w:rsid w:val="005A43C5"/>
    <w:rsid w:val="005A7792"/>
    <w:rsid w:val="005A7CE5"/>
    <w:rsid w:val="005B07A0"/>
    <w:rsid w:val="005B1D22"/>
    <w:rsid w:val="005B25F1"/>
    <w:rsid w:val="005B4F97"/>
    <w:rsid w:val="005B73E3"/>
    <w:rsid w:val="005C199C"/>
    <w:rsid w:val="005C2191"/>
    <w:rsid w:val="005C2216"/>
    <w:rsid w:val="005C24B8"/>
    <w:rsid w:val="005C32E5"/>
    <w:rsid w:val="005C4685"/>
    <w:rsid w:val="005C475C"/>
    <w:rsid w:val="005C64EB"/>
    <w:rsid w:val="005C7F54"/>
    <w:rsid w:val="005D0C4D"/>
    <w:rsid w:val="005D1B17"/>
    <w:rsid w:val="005D2FF1"/>
    <w:rsid w:val="005D4BD2"/>
    <w:rsid w:val="005D6C31"/>
    <w:rsid w:val="005D79A8"/>
    <w:rsid w:val="005E00B3"/>
    <w:rsid w:val="005E0164"/>
    <w:rsid w:val="005E0A17"/>
    <w:rsid w:val="005E1016"/>
    <w:rsid w:val="005E3AEB"/>
    <w:rsid w:val="005E6512"/>
    <w:rsid w:val="005E788A"/>
    <w:rsid w:val="005F2EB3"/>
    <w:rsid w:val="005F34DD"/>
    <w:rsid w:val="005F440E"/>
    <w:rsid w:val="005F4C12"/>
    <w:rsid w:val="005F5271"/>
    <w:rsid w:val="005F5BEE"/>
    <w:rsid w:val="006031B7"/>
    <w:rsid w:val="00605236"/>
    <w:rsid w:val="00605E1B"/>
    <w:rsid w:val="006074DD"/>
    <w:rsid w:val="00607F98"/>
    <w:rsid w:val="00611256"/>
    <w:rsid w:val="00611C3A"/>
    <w:rsid w:val="006121F1"/>
    <w:rsid w:val="0062090F"/>
    <w:rsid w:val="00620A04"/>
    <w:rsid w:val="0062313E"/>
    <w:rsid w:val="00623D78"/>
    <w:rsid w:val="00626159"/>
    <w:rsid w:val="00630A6A"/>
    <w:rsid w:val="00632799"/>
    <w:rsid w:val="006332E3"/>
    <w:rsid w:val="00633AE0"/>
    <w:rsid w:val="006356E4"/>
    <w:rsid w:val="00636CA1"/>
    <w:rsid w:val="006372E8"/>
    <w:rsid w:val="00643318"/>
    <w:rsid w:val="006449B8"/>
    <w:rsid w:val="00645716"/>
    <w:rsid w:val="00645F41"/>
    <w:rsid w:val="00653515"/>
    <w:rsid w:val="006538E8"/>
    <w:rsid w:val="00653EE1"/>
    <w:rsid w:val="00653FCE"/>
    <w:rsid w:val="00654385"/>
    <w:rsid w:val="006577BA"/>
    <w:rsid w:val="00657C1E"/>
    <w:rsid w:val="00657C74"/>
    <w:rsid w:val="00657DDB"/>
    <w:rsid w:val="00660856"/>
    <w:rsid w:val="00662D5C"/>
    <w:rsid w:val="00667E33"/>
    <w:rsid w:val="006738EA"/>
    <w:rsid w:val="00674D1E"/>
    <w:rsid w:val="00674D2F"/>
    <w:rsid w:val="006756B6"/>
    <w:rsid w:val="00676261"/>
    <w:rsid w:val="00680799"/>
    <w:rsid w:val="006842B7"/>
    <w:rsid w:val="00684D34"/>
    <w:rsid w:val="0068568B"/>
    <w:rsid w:val="00686294"/>
    <w:rsid w:val="00691419"/>
    <w:rsid w:val="0069203C"/>
    <w:rsid w:val="00692F42"/>
    <w:rsid w:val="0069541C"/>
    <w:rsid w:val="00696927"/>
    <w:rsid w:val="00696A43"/>
    <w:rsid w:val="006978FB"/>
    <w:rsid w:val="006A02E3"/>
    <w:rsid w:val="006A04E1"/>
    <w:rsid w:val="006A17CD"/>
    <w:rsid w:val="006A265C"/>
    <w:rsid w:val="006A2A61"/>
    <w:rsid w:val="006A4412"/>
    <w:rsid w:val="006A461B"/>
    <w:rsid w:val="006A62BC"/>
    <w:rsid w:val="006A67F3"/>
    <w:rsid w:val="006A6993"/>
    <w:rsid w:val="006B2179"/>
    <w:rsid w:val="006B3E5D"/>
    <w:rsid w:val="006B4990"/>
    <w:rsid w:val="006B4C1A"/>
    <w:rsid w:val="006B711B"/>
    <w:rsid w:val="006B791B"/>
    <w:rsid w:val="006C15C1"/>
    <w:rsid w:val="006C2D29"/>
    <w:rsid w:val="006C3DC8"/>
    <w:rsid w:val="006C5EF7"/>
    <w:rsid w:val="006C77B3"/>
    <w:rsid w:val="006C7C8E"/>
    <w:rsid w:val="006D00C3"/>
    <w:rsid w:val="006D09E7"/>
    <w:rsid w:val="006D25A9"/>
    <w:rsid w:val="006D646E"/>
    <w:rsid w:val="006E0AF7"/>
    <w:rsid w:val="006E187E"/>
    <w:rsid w:val="006E2D18"/>
    <w:rsid w:val="006E3AD9"/>
    <w:rsid w:val="006E40C5"/>
    <w:rsid w:val="006E66BC"/>
    <w:rsid w:val="006E67FA"/>
    <w:rsid w:val="006E6B6C"/>
    <w:rsid w:val="006E6E0F"/>
    <w:rsid w:val="006E736E"/>
    <w:rsid w:val="006E781C"/>
    <w:rsid w:val="006E7862"/>
    <w:rsid w:val="006F1C04"/>
    <w:rsid w:val="006F2D32"/>
    <w:rsid w:val="006F30BC"/>
    <w:rsid w:val="006F4DEF"/>
    <w:rsid w:val="006F6CF2"/>
    <w:rsid w:val="006F7AF4"/>
    <w:rsid w:val="00701225"/>
    <w:rsid w:val="00701653"/>
    <w:rsid w:val="0070166C"/>
    <w:rsid w:val="007034C9"/>
    <w:rsid w:val="007076F5"/>
    <w:rsid w:val="0071223E"/>
    <w:rsid w:val="00716041"/>
    <w:rsid w:val="0071626E"/>
    <w:rsid w:val="007208AF"/>
    <w:rsid w:val="00720AE1"/>
    <w:rsid w:val="00721944"/>
    <w:rsid w:val="00722458"/>
    <w:rsid w:val="00730A34"/>
    <w:rsid w:val="00736EC5"/>
    <w:rsid w:val="0074182C"/>
    <w:rsid w:val="00744272"/>
    <w:rsid w:val="007447AE"/>
    <w:rsid w:val="0074530B"/>
    <w:rsid w:val="00750517"/>
    <w:rsid w:val="00754771"/>
    <w:rsid w:val="007554A3"/>
    <w:rsid w:val="00756031"/>
    <w:rsid w:val="00757192"/>
    <w:rsid w:val="0076288A"/>
    <w:rsid w:val="00763629"/>
    <w:rsid w:val="00765780"/>
    <w:rsid w:val="00770D6C"/>
    <w:rsid w:val="00772A39"/>
    <w:rsid w:val="00773897"/>
    <w:rsid w:val="00775712"/>
    <w:rsid w:val="007773D0"/>
    <w:rsid w:val="00781788"/>
    <w:rsid w:val="00786245"/>
    <w:rsid w:val="0078687B"/>
    <w:rsid w:val="007879ED"/>
    <w:rsid w:val="00791107"/>
    <w:rsid w:val="00794559"/>
    <w:rsid w:val="00795460"/>
    <w:rsid w:val="00795608"/>
    <w:rsid w:val="00797F9F"/>
    <w:rsid w:val="007A5922"/>
    <w:rsid w:val="007A672F"/>
    <w:rsid w:val="007B0A6C"/>
    <w:rsid w:val="007B0CF5"/>
    <w:rsid w:val="007B361A"/>
    <w:rsid w:val="007B4D13"/>
    <w:rsid w:val="007B56D3"/>
    <w:rsid w:val="007B684E"/>
    <w:rsid w:val="007C0761"/>
    <w:rsid w:val="007C0AC7"/>
    <w:rsid w:val="007C47A2"/>
    <w:rsid w:val="007C5929"/>
    <w:rsid w:val="007C794D"/>
    <w:rsid w:val="007C7A8D"/>
    <w:rsid w:val="007D0F3C"/>
    <w:rsid w:val="007D10E0"/>
    <w:rsid w:val="007D2BB9"/>
    <w:rsid w:val="007D3B01"/>
    <w:rsid w:val="007D435A"/>
    <w:rsid w:val="007D4533"/>
    <w:rsid w:val="007D56AB"/>
    <w:rsid w:val="007D5928"/>
    <w:rsid w:val="007D6E1A"/>
    <w:rsid w:val="007D7182"/>
    <w:rsid w:val="007E0A37"/>
    <w:rsid w:val="007E2B05"/>
    <w:rsid w:val="007E2CE2"/>
    <w:rsid w:val="007E37A0"/>
    <w:rsid w:val="007E3A03"/>
    <w:rsid w:val="007E783B"/>
    <w:rsid w:val="007F0600"/>
    <w:rsid w:val="007F1B64"/>
    <w:rsid w:val="007F1F1D"/>
    <w:rsid w:val="007F460A"/>
    <w:rsid w:val="007F638B"/>
    <w:rsid w:val="007F72AF"/>
    <w:rsid w:val="008007F6"/>
    <w:rsid w:val="00800850"/>
    <w:rsid w:val="00801704"/>
    <w:rsid w:val="00803735"/>
    <w:rsid w:val="00803BAF"/>
    <w:rsid w:val="008056AF"/>
    <w:rsid w:val="00810417"/>
    <w:rsid w:val="00811E3E"/>
    <w:rsid w:val="00812C70"/>
    <w:rsid w:val="00814534"/>
    <w:rsid w:val="008147E0"/>
    <w:rsid w:val="0081517C"/>
    <w:rsid w:val="008164BB"/>
    <w:rsid w:val="008175E0"/>
    <w:rsid w:val="0082029D"/>
    <w:rsid w:val="008230D7"/>
    <w:rsid w:val="00823AE4"/>
    <w:rsid w:val="00823F70"/>
    <w:rsid w:val="00832924"/>
    <w:rsid w:val="00833339"/>
    <w:rsid w:val="0083539F"/>
    <w:rsid w:val="0083697F"/>
    <w:rsid w:val="00837305"/>
    <w:rsid w:val="008407ED"/>
    <w:rsid w:val="008441FF"/>
    <w:rsid w:val="008448A7"/>
    <w:rsid w:val="00844BFA"/>
    <w:rsid w:val="008458CF"/>
    <w:rsid w:val="00845B8B"/>
    <w:rsid w:val="008462F6"/>
    <w:rsid w:val="00846A8A"/>
    <w:rsid w:val="0084719D"/>
    <w:rsid w:val="008516D8"/>
    <w:rsid w:val="00852448"/>
    <w:rsid w:val="00852D4B"/>
    <w:rsid w:val="00853F6C"/>
    <w:rsid w:val="00854597"/>
    <w:rsid w:val="008561F3"/>
    <w:rsid w:val="008568B6"/>
    <w:rsid w:val="00856F7D"/>
    <w:rsid w:val="00857AFC"/>
    <w:rsid w:val="00860C66"/>
    <w:rsid w:val="00862959"/>
    <w:rsid w:val="00865074"/>
    <w:rsid w:val="008655AB"/>
    <w:rsid w:val="00867923"/>
    <w:rsid w:val="00867FA9"/>
    <w:rsid w:val="0087034E"/>
    <w:rsid w:val="00872AD9"/>
    <w:rsid w:val="00874450"/>
    <w:rsid w:val="008748F5"/>
    <w:rsid w:val="0087562A"/>
    <w:rsid w:val="00875BA4"/>
    <w:rsid w:val="00876C67"/>
    <w:rsid w:val="008774BD"/>
    <w:rsid w:val="00881E0E"/>
    <w:rsid w:val="008833FC"/>
    <w:rsid w:val="00885D13"/>
    <w:rsid w:val="008864EC"/>
    <w:rsid w:val="00887A09"/>
    <w:rsid w:val="0089137B"/>
    <w:rsid w:val="00892F04"/>
    <w:rsid w:val="00896313"/>
    <w:rsid w:val="008A20B3"/>
    <w:rsid w:val="008A4569"/>
    <w:rsid w:val="008A584B"/>
    <w:rsid w:val="008A5BCE"/>
    <w:rsid w:val="008B27D0"/>
    <w:rsid w:val="008B3E4C"/>
    <w:rsid w:val="008B56B6"/>
    <w:rsid w:val="008B6F51"/>
    <w:rsid w:val="008C0892"/>
    <w:rsid w:val="008C2AFC"/>
    <w:rsid w:val="008C2CBB"/>
    <w:rsid w:val="008C4A1C"/>
    <w:rsid w:val="008C6012"/>
    <w:rsid w:val="008C7592"/>
    <w:rsid w:val="008D0F4D"/>
    <w:rsid w:val="008D477C"/>
    <w:rsid w:val="008D5E39"/>
    <w:rsid w:val="008D734C"/>
    <w:rsid w:val="008E0F62"/>
    <w:rsid w:val="008E355C"/>
    <w:rsid w:val="008E3EC8"/>
    <w:rsid w:val="008E49A3"/>
    <w:rsid w:val="008E5D01"/>
    <w:rsid w:val="008E6207"/>
    <w:rsid w:val="008E6243"/>
    <w:rsid w:val="008E71ED"/>
    <w:rsid w:val="008F0093"/>
    <w:rsid w:val="008F047B"/>
    <w:rsid w:val="008F0F65"/>
    <w:rsid w:val="008F3755"/>
    <w:rsid w:val="008F3E3A"/>
    <w:rsid w:val="008F7217"/>
    <w:rsid w:val="009015E5"/>
    <w:rsid w:val="00903F57"/>
    <w:rsid w:val="0090479B"/>
    <w:rsid w:val="00905188"/>
    <w:rsid w:val="009114A5"/>
    <w:rsid w:val="00915CBC"/>
    <w:rsid w:val="0091603E"/>
    <w:rsid w:val="009177C4"/>
    <w:rsid w:val="00920B32"/>
    <w:rsid w:val="00922DEB"/>
    <w:rsid w:val="00922E1D"/>
    <w:rsid w:val="00924EA3"/>
    <w:rsid w:val="00925EF2"/>
    <w:rsid w:val="00926335"/>
    <w:rsid w:val="00927E52"/>
    <w:rsid w:val="00931552"/>
    <w:rsid w:val="00931833"/>
    <w:rsid w:val="00932A48"/>
    <w:rsid w:val="00936879"/>
    <w:rsid w:val="0093696C"/>
    <w:rsid w:val="0094072C"/>
    <w:rsid w:val="009407ED"/>
    <w:rsid w:val="00940912"/>
    <w:rsid w:val="00943F00"/>
    <w:rsid w:val="00944B63"/>
    <w:rsid w:val="00947550"/>
    <w:rsid w:val="0094773A"/>
    <w:rsid w:val="00947FA5"/>
    <w:rsid w:val="00950A2C"/>
    <w:rsid w:val="00950C5E"/>
    <w:rsid w:val="00951076"/>
    <w:rsid w:val="00951CEC"/>
    <w:rsid w:val="00951D5D"/>
    <w:rsid w:val="00955128"/>
    <w:rsid w:val="00956C74"/>
    <w:rsid w:val="009576FC"/>
    <w:rsid w:val="009621DB"/>
    <w:rsid w:val="00963756"/>
    <w:rsid w:val="009646AA"/>
    <w:rsid w:val="009652A9"/>
    <w:rsid w:val="0096678F"/>
    <w:rsid w:val="009675E1"/>
    <w:rsid w:val="0096767E"/>
    <w:rsid w:val="0097500D"/>
    <w:rsid w:val="00975384"/>
    <w:rsid w:val="00976424"/>
    <w:rsid w:val="00976449"/>
    <w:rsid w:val="009766D8"/>
    <w:rsid w:val="00976C05"/>
    <w:rsid w:val="00977E90"/>
    <w:rsid w:val="009803BE"/>
    <w:rsid w:val="00981400"/>
    <w:rsid w:val="009833B2"/>
    <w:rsid w:val="009845F6"/>
    <w:rsid w:val="00984778"/>
    <w:rsid w:val="0098790E"/>
    <w:rsid w:val="009879ED"/>
    <w:rsid w:val="00990713"/>
    <w:rsid w:val="009907D0"/>
    <w:rsid w:val="00990AEA"/>
    <w:rsid w:val="00990AF7"/>
    <w:rsid w:val="00991748"/>
    <w:rsid w:val="00991F97"/>
    <w:rsid w:val="0099483B"/>
    <w:rsid w:val="00994C7B"/>
    <w:rsid w:val="00995E39"/>
    <w:rsid w:val="00996C63"/>
    <w:rsid w:val="009A0DB8"/>
    <w:rsid w:val="009A18A7"/>
    <w:rsid w:val="009A2EB9"/>
    <w:rsid w:val="009A4227"/>
    <w:rsid w:val="009A72D7"/>
    <w:rsid w:val="009B0E01"/>
    <w:rsid w:val="009B1706"/>
    <w:rsid w:val="009B1AA4"/>
    <w:rsid w:val="009B4286"/>
    <w:rsid w:val="009B523C"/>
    <w:rsid w:val="009B58D3"/>
    <w:rsid w:val="009C068B"/>
    <w:rsid w:val="009C0CF7"/>
    <w:rsid w:val="009C45AF"/>
    <w:rsid w:val="009C4CE8"/>
    <w:rsid w:val="009C4DB4"/>
    <w:rsid w:val="009C6D69"/>
    <w:rsid w:val="009C6FDF"/>
    <w:rsid w:val="009D029B"/>
    <w:rsid w:val="009D2E03"/>
    <w:rsid w:val="009D31C6"/>
    <w:rsid w:val="009D374D"/>
    <w:rsid w:val="009D3A6A"/>
    <w:rsid w:val="009D605C"/>
    <w:rsid w:val="009D654B"/>
    <w:rsid w:val="009D7871"/>
    <w:rsid w:val="009D7F81"/>
    <w:rsid w:val="009E0A8F"/>
    <w:rsid w:val="009E2D02"/>
    <w:rsid w:val="009E3737"/>
    <w:rsid w:val="009E4009"/>
    <w:rsid w:val="009E4BB4"/>
    <w:rsid w:val="009E5495"/>
    <w:rsid w:val="009E5A2F"/>
    <w:rsid w:val="009E5EF6"/>
    <w:rsid w:val="009F1DEB"/>
    <w:rsid w:val="009F2B99"/>
    <w:rsid w:val="009F394A"/>
    <w:rsid w:val="009F4F36"/>
    <w:rsid w:val="009F5E29"/>
    <w:rsid w:val="009F60A5"/>
    <w:rsid w:val="009F621A"/>
    <w:rsid w:val="009F6F61"/>
    <w:rsid w:val="00A008AE"/>
    <w:rsid w:val="00A009E0"/>
    <w:rsid w:val="00A02547"/>
    <w:rsid w:val="00A02CF4"/>
    <w:rsid w:val="00A02DA5"/>
    <w:rsid w:val="00A03ADD"/>
    <w:rsid w:val="00A0407A"/>
    <w:rsid w:val="00A051FD"/>
    <w:rsid w:val="00A05CC2"/>
    <w:rsid w:val="00A1488E"/>
    <w:rsid w:val="00A156B4"/>
    <w:rsid w:val="00A169CB"/>
    <w:rsid w:val="00A228A2"/>
    <w:rsid w:val="00A307F6"/>
    <w:rsid w:val="00A312DC"/>
    <w:rsid w:val="00A318BD"/>
    <w:rsid w:val="00A31AF4"/>
    <w:rsid w:val="00A326DC"/>
    <w:rsid w:val="00A40A85"/>
    <w:rsid w:val="00A42612"/>
    <w:rsid w:val="00A42987"/>
    <w:rsid w:val="00A43009"/>
    <w:rsid w:val="00A4625A"/>
    <w:rsid w:val="00A46489"/>
    <w:rsid w:val="00A47FBB"/>
    <w:rsid w:val="00A51E18"/>
    <w:rsid w:val="00A520FA"/>
    <w:rsid w:val="00A55BAF"/>
    <w:rsid w:val="00A57726"/>
    <w:rsid w:val="00A62AE8"/>
    <w:rsid w:val="00A63A56"/>
    <w:rsid w:val="00A64A26"/>
    <w:rsid w:val="00A64B1A"/>
    <w:rsid w:val="00A66AE7"/>
    <w:rsid w:val="00A66E31"/>
    <w:rsid w:val="00A67F94"/>
    <w:rsid w:val="00A7129C"/>
    <w:rsid w:val="00A71530"/>
    <w:rsid w:val="00A73B1E"/>
    <w:rsid w:val="00A743D5"/>
    <w:rsid w:val="00A74AEF"/>
    <w:rsid w:val="00A74C6D"/>
    <w:rsid w:val="00A75241"/>
    <w:rsid w:val="00A75642"/>
    <w:rsid w:val="00A7606F"/>
    <w:rsid w:val="00A762FB"/>
    <w:rsid w:val="00A765E3"/>
    <w:rsid w:val="00A77E31"/>
    <w:rsid w:val="00A807B2"/>
    <w:rsid w:val="00A808DF"/>
    <w:rsid w:val="00A82855"/>
    <w:rsid w:val="00A83E66"/>
    <w:rsid w:val="00A8507E"/>
    <w:rsid w:val="00A871B9"/>
    <w:rsid w:val="00A87415"/>
    <w:rsid w:val="00A87D25"/>
    <w:rsid w:val="00A90FE3"/>
    <w:rsid w:val="00A91004"/>
    <w:rsid w:val="00A91EF6"/>
    <w:rsid w:val="00A9304B"/>
    <w:rsid w:val="00A93F4B"/>
    <w:rsid w:val="00A95E9C"/>
    <w:rsid w:val="00A96A19"/>
    <w:rsid w:val="00A96AC6"/>
    <w:rsid w:val="00A971AE"/>
    <w:rsid w:val="00A97FE4"/>
    <w:rsid w:val="00AA102E"/>
    <w:rsid w:val="00AA2C83"/>
    <w:rsid w:val="00AA2E6D"/>
    <w:rsid w:val="00AA4926"/>
    <w:rsid w:val="00AA529C"/>
    <w:rsid w:val="00AA5631"/>
    <w:rsid w:val="00AA7E92"/>
    <w:rsid w:val="00AB20EE"/>
    <w:rsid w:val="00AB3100"/>
    <w:rsid w:val="00AB514F"/>
    <w:rsid w:val="00AB57E7"/>
    <w:rsid w:val="00AB7AB5"/>
    <w:rsid w:val="00AB7B02"/>
    <w:rsid w:val="00AC3153"/>
    <w:rsid w:val="00AC4B72"/>
    <w:rsid w:val="00AC55EF"/>
    <w:rsid w:val="00AC5FBE"/>
    <w:rsid w:val="00AC6F9A"/>
    <w:rsid w:val="00AC72AC"/>
    <w:rsid w:val="00AD0FAA"/>
    <w:rsid w:val="00AD1188"/>
    <w:rsid w:val="00AD5F9C"/>
    <w:rsid w:val="00AD6E6D"/>
    <w:rsid w:val="00AD7193"/>
    <w:rsid w:val="00AD7792"/>
    <w:rsid w:val="00AE6B02"/>
    <w:rsid w:val="00AF0951"/>
    <w:rsid w:val="00AF0ED3"/>
    <w:rsid w:val="00AF372B"/>
    <w:rsid w:val="00AF383A"/>
    <w:rsid w:val="00AF3F07"/>
    <w:rsid w:val="00AF6216"/>
    <w:rsid w:val="00AF757A"/>
    <w:rsid w:val="00B00619"/>
    <w:rsid w:val="00B0084D"/>
    <w:rsid w:val="00B033FE"/>
    <w:rsid w:val="00B04EC9"/>
    <w:rsid w:val="00B06107"/>
    <w:rsid w:val="00B0631E"/>
    <w:rsid w:val="00B11ABA"/>
    <w:rsid w:val="00B165F8"/>
    <w:rsid w:val="00B16D71"/>
    <w:rsid w:val="00B1703E"/>
    <w:rsid w:val="00B22003"/>
    <w:rsid w:val="00B23785"/>
    <w:rsid w:val="00B2466A"/>
    <w:rsid w:val="00B2488F"/>
    <w:rsid w:val="00B2670B"/>
    <w:rsid w:val="00B26DA1"/>
    <w:rsid w:val="00B3537C"/>
    <w:rsid w:val="00B3639A"/>
    <w:rsid w:val="00B41EA6"/>
    <w:rsid w:val="00B43885"/>
    <w:rsid w:val="00B443B7"/>
    <w:rsid w:val="00B44CD6"/>
    <w:rsid w:val="00B46012"/>
    <w:rsid w:val="00B462EA"/>
    <w:rsid w:val="00B46DE0"/>
    <w:rsid w:val="00B542C9"/>
    <w:rsid w:val="00B55A9C"/>
    <w:rsid w:val="00B568FC"/>
    <w:rsid w:val="00B61A06"/>
    <w:rsid w:val="00B62EA8"/>
    <w:rsid w:val="00B63D44"/>
    <w:rsid w:val="00B65634"/>
    <w:rsid w:val="00B67D54"/>
    <w:rsid w:val="00B728F9"/>
    <w:rsid w:val="00B73D36"/>
    <w:rsid w:val="00B76A97"/>
    <w:rsid w:val="00B7728D"/>
    <w:rsid w:val="00B80D9C"/>
    <w:rsid w:val="00B81B4F"/>
    <w:rsid w:val="00B83B53"/>
    <w:rsid w:val="00B84494"/>
    <w:rsid w:val="00B86C74"/>
    <w:rsid w:val="00B879F5"/>
    <w:rsid w:val="00B87D32"/>
    <w:rsid w:val="00B93019"/>
    <w:rsid w:val="00B9385A"/>
    <w:rsid w:val="00B946E0"/>
    <w:rsid w:val="00B95BA9"/>
    <w:rsid w:val="00B97035"/>
    <w:rsid w:val="00B97736"/>
    <w:rsid w:val="00B97E57"/>
    <w:rsid w:val="00B97EA4"/>
    <w:rsid w:val="00BA0072"/>
    <w:rsid w:val="00BA20DC"/>
    <w:rsid w:val="00BA2133"/>
    <w:rsid w:val="00BA305C"/>
    <w:rsid w:val="00BA30DB"/>
    <w:rsid w:val="00BA35FC"/>
    <w:rsid w:val="00BB14BB"/>
    <w:rsid w:val="00BB648D"/>
    <w:rsid w:val="00BB6688"/>
    <w:rsid w:val="00BB6731"/>
    <w:rsid w:val="00BB788C"/>
    <w:rsid w:val="00BC31E2"/>
    <w:rsid w:val="00BC57E7"/>
    <w:rsid w:val="00BC7004"/>
    <w:rsid w:val="00BC7316"/>
    <w:rsid w:val="00BC76B9"/>
    <w:rsid w:val="00BD2111"/>
    <w:rsid w:val="00BD3B13"/>
    <w:rsid w:val="00BD49AA"/>
    <w:rsid w:val="00BD535F"/>
    <w:rsid w:val="00BD6D6A"/>
    <w:rsid w:val="00BD7537"/>
    <w:rsid w:val="00BD7751"/>
    <w:rsid w:val="00BD7E23"/>
    <w:rsid w:val="00BE08DA"/>
    <w:rsid w:val="00BE0BD2"/>
    <w:rsid w:val="00BE0D7A"/>
    <w:rsid w:val="00BE2F94"/>
    <w:rsid w:val="00BE7245"/>
    <w:rsid w:val="00BE7A3F"/>
    <w:rsid w:val="00BF2A8B"/>
    <w:rsid w:val="00BF5E7C"/>
    <w:rsid w:val="00BF6B41"/>
    <w:rsid w:val="00BF7450"/>
    <w:rsid w:val="00C00E6D"/>
    <w:rsid w:val="00C014D9"/>
    <w:rsid w:val="00C0166D"/>
    <w:rsid w:val="00C057B7"/>
    <w:rsid w:val="00C05A50"/>
    <w:rsid w:val="00C06270"/>
    <w:rsid w:val="00C10041"/>
    <w:rsid w:val="00C1023F"/>
    <w:rsid w:val="00C103E9"/>
    <w:rsid w:val="00C11EB4"/>
    <w:rsid w:val="00C13CEC"/>
    <w:rsid w:val="00C14FEE"/>
    <w:rsid w:val="00C1613D"/>
    <w:rsid w:val="00C1772C"/>
    <w:rsid w:val="00C179F4"/>
    <w:rsid w:val="00C2132B"/>
    <w:rsid w:val="00C21953"/>
    <w:rsid w:val="00C2266B"/>
    <w:rsid w:val="00C2473F"/>
    <w:rsid w:val="00C24C24"/>
    <w:rsid w:val="00C257B7"/>
    <w:rsid w:val="00C30B64"/>
    <w:rsid w:val="00C30D95"/>
    <w:rsid w:val="00C316AA"/>
    <w:rsid w:val="00C33CD9"/>
    <w:rsid w:val="00C35543"/>
    <w:rsid w:val="00C37995"/>
    <w:rsid w:val="00C429AA"/>
    <w:rsid w:val="00C45C8C"/>
    <w:rsid w:val="00C4698E"/>
    <w:rsid w:val="00C4752C"/>
    <w:rsid w:val="00C50EDB"/>
    <w:rsid w:val="00C54B3C"/>
    <w:rsid w:val="00C54FAE"/>
    <w:rsid w:val="00C5619E"/>
    <w:rsid w:val="00C57800"/>
    <w:rsid w:val="00C57E50"/>
    <w:rsid w:val="00C60762"/>
    <w:rsid w:val="00C6093F"/>
    <w:rsid w:val="00C61F1C"/>
    <w:rsid w:val="00C627F5"/>
    <w:rsid w:val="00C62A6E"/>
    <w:rsid w:val="00C62B9B"/>
    <w:rsid w:val="00C65A88"/>
    <w:rsid w:val="00C664DB"/>
    <w:rsid w:val="00C66F2E"/>
    <w:rsid w:val="00C6702A"/>
    <w:rsid w:val="00C7218B"/>
    <w:rsid w:val="00C74466"/>
    <w:rsid w:val="00C74CAB"/>
    <w:rsid w:val="00C8029D"/>
    <w:rsid w:val="00C8159D"/>
    <w:rsid w:val="00C82B74"/>
    <w:rsid w:val="00C837DA"/>
    <w:rsid w:val="00C83FC1"/>
    <w:rsid w:val="00C84323"/>
    <w:rsid w:val="00C849F1"/>
    <w:rsid w:val="00C85EAE"/>
    <w:rsid w:val="00C905E9"/>
    <w:rsid w:val="00C90787"/>
    <w:rsid w:val="00C92F7E"/>
    <w:rsid w:val="00C95BA3"/>
    <w:rsid w:val="00C95C7E"/>
    <w:rsid w:val="00C973DD"/>
    <w:rsid w:val="00C97A94"/>
    <w:rsid w:val="00CA15E6"/>
    <w:rsid w:val="00CA38C5"/>
    <w:rsid w:val="00CA44E9"/>
    <w:rsid w:val="00CA46F5"/>
    <w:rsid w:val="00CB092C"/>
    <w:rsid w:val="00CB1600"/>
    <w:rsid w:val="00CB46D4"/>
    <w:rsid w:val="00CB496E"/>
    <w:rsid w:val="00CB4EF1"/>
    <w:rsid w:val="00CB6B4D"/>
    <w:rsid w:val="00CC058D"/>
    <w:rsid w:val="00CC353C"/>
    <w:rsid w:val="00CC3D95"/>
    <w:rsid w:val="00CC4615"/>
    <w:rsid w:val="00CC4645"/>
    <w:rsid w:val="00CD17C1"/>
    <w:rsid w:val="00CD29BA"/>
    <w:rsid w:val="00CD4A1A"/>
    <w:rsid w:val="00CD4CCD"/>
    <w:rsid w:val="00CD4D24"/>
    <w:rsid w:val="00CD6E22"/>
    <w:rsid w:val="00CE13CB"/>
    <w:rsid w:val="00CE175D"/>
    <w:rsid w:val="00CE19AC"/>
    <w:rsid w:val="00CE1A9A"/>
    <w:rsid w:val="00CE27CD"/>
    <w:rsid w:val="00CE38D1"/>
    <w:rsid w:val="00CE589F"/>
    <w:rsid w:val="00CE7CAE"/>
    <w:rsid w:val="00CF051F"/>
    <w:rsid w:val="00CF05CE"/>
    <w:rsid w:val="00CF0C1C"/>
    <w:rsid w:val="00CF2AED"/>
    <w:rsid w:val="00CF316D"/>
    <w:rsid w:val="00CF3C0D"/>
    <w:rsid w:val="00CF7E69"/>
    <w:rsid w:val="00CF7F7A"/>
    <w:rsid w:val="00D002A7"/>
    <w:rsid w:val="00D008F4"/>
    <w:rsid w:val="00D00A88"/>
    <w:rsid w:val="00D00D93"/>
    <w:rsid w:val="00D03C95"/>
    <w:rsid w:val="00D0589E"/>
    <w:rsid w:val="00D075DA"/>
    <w:rsid w:val="00D07869"/>
    <w:rsid w:val="00D105EC"/>
    <w:rsid w:val="00D11274"/>
    <w:rsid w:val="00D1189D"/>
    <w:rsid w:val="00D1211F"/>
    <w:rsid w:val="00D12213"/>
    <w:rsid w:val="00D161A8"/>
    <w:rsid w:val="00D209A7"/>
    <w:rsid w:val="00D2397A"/>
    <w:rsid w:val="00D26226"/>
    <w:rsid w:val="00D272D2"/>
    <w:rsid w:val="00D278FC"/>
    <w:rsid w:val="00D314C7"/>
    <w:rsid w:val="00D323BF"/>
    <w:rsid w:val="00D3380D"/>
    <w:rsid w:val="00D36C03"/>
    <w:rsid w:val="00D37B0D"/>
    <w:rsid w:val="00D42E88"/>
    <w:rsid w:val="00D450A2"/>
    <w:rsid w:val="00D5328B"/>
    <w:rsid w:val="00D56ECB"/>
    <w:rsid w:val="00D60A3B"/>
    <w:rsid w:val="00D60FA7"/>
    <w:rsid w:val="00D61C75"/>
    <w:rsid w:val="00D64822"/>
    <w:rsid w:val="00D65A0C"/>
    <w:rsid w:val="00D6646C"/>
    <w:rsid w:val="00D7042D"/>
    <w:rsid w:val="00D7133F"/>
    <w:rsid w:val="00D71B2A"/>
    <w:rsid w:val="00D73C5D"/>
    <w:rsid w:val="00D74C86"/>
    <w:rsid w:val="00D7567D"/>
    <w:rsid w:val="00D77237"/>
    <w:rsid w:val="00D772E1"/>
    <w:rsid w:val="00D77546"/>
    <w:rsid w:val="00D832AA"/>
    <w:rsid w:val="00D8724D"/>
    <w:rsid w:val="00D87CEE"/>
    <w:rsid w:val="00D9134F"/>
    <w:rsid w:val="00D91483"/>
    <w:rsid w:val="00D91AD0"/>
    <w:rsid w:val="00D92103"/>
    <w:rsid w:val="00D929D4"/>
    <w:rsid w:val="00D968C6"/>
    <w:rsid w:val="00DA0619"/>
    <w:rsid w:val="00DA555B"/>
    <w:rsid w:val="00DA7E75"/>
    <w:rsid w:val="00DA7F45"/>
    <w:rsid w:val="00DB0DFA"/>
    <w:rsid w:val="00DB0E5B"/>
    <w:rsid w:val="00DB3D31"/>
    <w:rsid w:val="00DB3DB7"/>
    <w:rsid w:val="00DB4A49"/>
    <w:rsid w:val="00DB636D"/>
    <w:rsid w:val="00DB7231"/>
    <w:rsid w:val="00DB7B4E"/>
    <w:rsid w:val="00DC01ED"/>
    <w:rsid w:val="00DC02E5"/>
    <w:rsid w:val="00DC11F0"/>
    <w:rsid w:val="00DC1F48"/>
    <w:rsid w:val="00DC3C3C"/>
    <w:rsid w:val="00DC3F78"/>
    <w:rsid w:val="00DC41BF"/>
    <w:rsid w:val="00DC45E9"/>
    <w:rsid w:val="00DC48AE"/>
    <w:rsid w:val="00DC60CF"/>
    <w:rsid w:val="00DC7883"/>
    <w:rsid w:val="00DD068E"/>
    <w:rsid w:val="00DD0764"/>
    <w:rsid w:val="00DD0A5B"/>
    <w:rsid w:val="00DD42C9"/>
    <w:rsid w:val="00DD4C01"/>
    <w:rsid w:val="00DD5E48"/>
    <w:rsid w:val="00DD632E"/>
    <w:rsid w:val="00DE24E2"/>
    <w:rsid w:val="00DE2BF8"/>
    <w:rsid w:val="00DE4604"/>
    <w:rsid w:val="00DE4A83"/>
    <w:rsid w:val="00DE5A74"/>
    <w:rsid w:val="00DE5BEC"/>
    <w:rsid w:val="00DE5D35"/>
    <w:rsid w:val="00DE784C"/>
    <w:rsid w:val="00DF00BE"/>
    <w:rsid w:val="00DF283E"/>
    <w:rsid w:val="00DF291C"/>
    <w:rsid w:val="00DF2D5A"/>
    <w:rsid w:val="00DF4D26"/>
    <w:rsid w:val="00E04A6A"/>
    <w:rsid w:val="00E10D5D"/>
    <w:rsid w:val="00E11424"/>
    <w:rsid w:val="00E11665"/>
    <w:rsid w:val="00E1300C"/>
    <w:rsid w:val="00E1582B"/>
    <w:rsid w:val="00E16498"/>
    <w:rsid w:val="00E16C7B"/>
    <w:rsid w:val="00E16EDE"/>
    <w:rsid w:val="00E1738F"/>
    <w:rsid w:val="00E20D00"/>
    <w:rsid w:val="00E22BF5"/>
    <w:rsid w:val="00E2535E"/>
    <w:rsid w:val="00E26185"/>
    <w:rsid w:val="00E26DBC"/>
    <w:rsid w:val="00E26E8C"/>
    <w:rsid w:val="00E279D0"/>
    <w:rsid w:val="00E3000F"/>
    <w:rsid w:val="00E30E4F"/>
    <w:rsid w:val="00E33876"/>
    <w:rsid w:val="00E35134"/>
    <w:rsid w:val="00E355D4"/>
    <w:rsid w:val="00E41B1B"/>
    <w:rsid w:val="00E42632"/>
    <w:rsid w:val="00E4274B"/>
    <w:rsid w:val="00E42FD3"/>
    <w:rsid w:val="00E43201"/>
    <w:rsid w:val="00E445B8"/>
    <w:rsid w:val="00E501DA"/>
    <w:rsid w:val="00E5434B"/>
    <w:rsid w:val="00E57736"/>
    <w:rsid w:val="00E60D8D"/>
    <w:rsid w:val="00E60F62"/>
    <w:rsid w:val="00E61DDE"/>
    <w:rsid w:val="00E635E6"/>
    <w:rsid w:val="00E6573F"/>
    <w:rsid w:val="00E674C5"/>
    <w:rsid w:val="00E709C5"/>
    <w:rsid w:val="00E70EB3"/>
    <w:rsid w:val="00E7338C"/>
    <w:rsid w:val="00E73635"/>
    <w:rsid w:val="00E73EC3"/>
    <w:rsid w:val="00E75975"/>
    <w:rsid w:val="00E76BC0"/>
    <w:rsid w:val="00E7787B"/>
    <w:rsid w:val="00E77CCF"/>
    <w:rsid w:val="00E823DC"/>
    <w:rsid w:val="00E876F8"/>
    <w:rsid w:val="00E87F64"/>
    <w:rsid w:val="00E93045"/>
    <w:rsid w:val="00E94053"/>
    <w:rsid w:val="00E94501"/>
    <w:rsid w:val="00E94EB2"/>
    <w:rsid w:val="00E95B48"/>
    <w:rsid w:val="00E95C4C"/>
    <w:rsid w:val="00EA0370"/>
    <w:rsid w:val="00EA1A25"/>
    <w:rsid w:val="00EA1B52"/>
    <w:rsid w:val="00EA4AB7"/>
    <w:rsid w:val="00EA5202"/>
    <w:rsid w:val="00EA5F45"/>
    <w:rsid w:val="00EA6D05"/>
    <w:rsid w:val="00EA7141"/>
    <w:rsid w:val="00EB5860"/>
    <w:rsid w:val="00EB595A"/>
    <w:rsid w:val="00EB5C8C"/>
    <w:rsid w:val="00EB6CF8"/>
    <w:rsid w:val="00EB6D00"/>
    <w:rsid w:val="00EB7967"/>
    <w:rsid w:val="00EB7F44"/>
    <w:rsid w:val="00EC07D6"/>
    <w:rsid w:val="00EC15BF"/>
    <w:rsid w:val="00EC1C45"/>
    <w:rsid w:val="00EC453E"/>
    <w:rsid w:val="00EC5118"/>
    <w:rsid w:val="00EC5282"/>
    <w:rsid w:val="00ED05F3"/>
    <w:rsid w:val="00ED1F30"/>
    <w:rsid w:val="00ED228A"/>
    <w:rsid w:val="00ED231D"/>
    <w:rsid w:val="00ED32C8"/>
    <w:rsid w:val="00ED4AD7"/>
    <w:rsid w:val="00ED72F7"/>
    <w:rsid w:val="00EE43AC"/>
    <w:rsid w:val="00EF650F"/>
    <w:rsid w:val="00EF7C16"/>
    <w:rsid w:val="00F00523"/>
    <w:rsid w:val="00F02352"/>
    <w:rsid w:val="00F039B2"/>
    <w:rsid w:val="00F0451C"/>
    <w:rsid w:val="00F04BA3"/>
    <w:rsid w:val="00F04F17"/>
    <w:rsid w:val="00F06B15"/>
    <w:rsid w:val="00F103D6"/>
    <w:rsid w:val="00F104E4"/>
    <w:rsid w:val="00F10665"/>
    <w:rsid w:val="00F23322"/>
    <w:rsid w:val="00F23326"/>
    <w:rsid w:val="00F233B2"/>
    <w:rsid w:val="00F25F58"/>
    <w:rsid w:val="00F2659A"/>
    <w:rsid w:val="00F26FAE"/>
    <w:rsid w:val="00F27E1A"/>
    <w:rsid w:val="00F324C2"/>
    <w:rsid w:val="00F33D8B"/>
    <w:rsid w:val="00F33E14"/>
    <w:rsid w:val="00F34082"/>
    <w:rsid w:val="00F34336"/>
    <w:rsid w:val="00F344AD"/>
    <w:rsid w:val="00F34607"/>
    <w:rsid w:val="00F346DD"/>
    <w:rsid w:val="00F3497D"/>
    <w:rsid w:val="00F353C2"/>
    <w:rsid w:val="00F3567A"/>
    <w:rsid w:val="00F40741"/>
    <w:rsid w:val="00F427DC"/>
    <w:rsid w:val="00F446FC"/>
    <w:rsid w:val="00F44D54"/>
    <w:rsid w:val="00F4668B"/>
    <w:rsid w:val="00F4767C"/>
    <w:rsid w:val="00F509BF"/>
    <w:rsid w:val="00F568C4"/>
    <w:rsid w:val="00F60699"/>
    <w:rsid w:val="00F61529"/>
    <w:rsid w:val="00F62D4C"/>
    <w:rsid w:val="00F632CB"/>
    <w:rsid w:val="00F6419B"/>
    <w:rsid w:val="00F644B2"/>
    <w:rsid w:val="00F646E7"/>
    <w:rsid w:val="00F64D5A"/>
    <w:rsid w:val="00F65D20"/>
    <w:rsid w:val="00F67D6F"/>
    <w:rsid w:val="00F70FF3"/>
    <w:rsid w:val="00F72990"/>
    <w:rsid w:val="00F73224"/>
    <w:rsid w:val="00F7332E"/>
    <w:rsid w:val="00F73EB1"/>
    <w:rsid w:val="00F7453D"/>
    <w:rsid w:val="00F75D33"/>
    <w:rsid w:val="00F76C4B"/>
    <w:rsid w:val="00F801ED"/>
    <w:rsid w:val="00F808AB"/>
    <w:rsid w:val="00F80C73"/>
    <w:rsid w:val="00F84A96"/>
    <w:rsid w:val="00F873E1"/>
    <w:rsid w:val="00F87EC0"/>
    <w:rsid w:val="00F9267D"/>
    <w:rsid w:val="00F9379D"/>
    <w:rsid w:val="00F939F3"/>
    <w:rsid w:val="00F945A1"/>
    <w:rsid w:val="00F94B2A"/>
    <w:rsid w:val="00F96EEC"/>
    <w:rsid w:val="00F975A8"/>
    <w:rsid w:val="00F97720"/>
    <w:rsid w:val="00FA091F"/>
    <w:rsid w:val="00FA286D"/>
    <w:rsid w:val="00FA3ECD"/>
    <w:rsid w:val="00FA4A69"/>
    <w:rsid w:val="00FA4C8B"/>
    <w:rsid w:val="00FA4F3A"/>
    <w:rsid w:val="00FA66C0"/>
    <w:rsid w:val="00FB31AE"/>
    <w:rsid w:val="00FB325F"/>
    <w:rsid w:val="00FB532A"/>
    <w:rsid w:val="00FB5AEC"/>
    <w:rsid w:val="00FC0414"/>
    <w:rsid w:val="00FC0FF7"/>
    <w:rsid w:val="00FC2B1F"/>
    <w:rsid w:val="00FC2E68"/>
    <w:rsid w:val="00FC3312"/>
    <w:rsid w:val="00FC43BC"/>
    <w:rsid w:val="00FC4B6F"/>
    <w:rsid w:val="00FC6FBB"/>
    <w:rsid w:val="00FC7003"/>
    <w:rsid w:val="00FD063E"/>
    <w:rsid w:val="00FD0CF4"/>
    <w:rsid w:val="00FD0FA2"/>
    <w:rsid w:val="00FD351E"/>
    <w:rsid w:val="00FD57AD"/>
    <w:rsid w:val="00FD7352"/>
    <w:rsid w:val="00FD76C6"/>
    <w:rsid w:val="00FE31A5"/>
    <w:rsid w:val="00FE3B9C"/>
    <w:rsid w:val="00FE4740"/>
    <w:rsid w:val="00FE4E5C"/>
    <w:rsid w:val="00FE5280"/>
    <w:rsid w:val="00FE6F9F"/>
    <w:rsid w:val="00FE7567"/>
    <w:rsid w:val="00FF19AE"/>
    <w:rsid w:val="00FF2060"/>
    <w:rsid w:val="00FF28A5"/>
    <w:rsid w:val="00FF293B"/>
    <w:rsid w:val="00FF2A16"/>
    <w:rsid w:val="00FF4721"/>
    <w:rsid w:val="00FF5438"/>
    <w:rsid w:val="00FF5CDD"/>
    <w:rsid w:val="00FF6E9A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6568"/>
  <w15:chartTrackingRefBased/>
  <w15:docId w15:val="{6400AB5F-DE58-4AE3-BBEB-A2344B03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3DD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Body"/>
    <w:link w:val="Heading1Char"/>
    <w:uiPriority w:val="9"/>
    <w:qFormat/>
    <w:rsid w:val="006A17CD"/>
    <w:pPr>
      <w:keepNext/>
      <w:keepLines/>
      <w:pageBreakBefore/>
      <w:widowControl w:val="0"/>
      <w:numPr>
        <w:numId w:val="1"/>
      </w:numPr>
      <w:spacing w:before="240" w:after="60"/>
      <w:outlineLvl w:val="0"/>
    </w:pPr>
    <w:rPr>
      <w:rFonts w:ascii="Calibri" w:hAnsi="Calibri"/>
      <w:b/>
      <w:kern w:val="28"/>
      <w:sz w:val="44"/>
      <w:lang w:val="x-none"/>
    </w:rPr>
  </w:style>
  <w:style w:type="paragraph" w:styleId="Heading2">
    <w:name w:val="heading 2"/>
    <w:basedOn w:val="Normal"/>
    <w:next w:val="Body"/>
    <w:link w:val="Heading2Char"/>
    <w:uiPriority w:val="9"/>
    <w:qFormat/>
    <w:rsid w:val="006A17CD"/>
    <w:pPr>
      <w:keepNext/>
      <w:widowControl w:val="0"/>
      <w:numPr>
        <w:ilvl w:val="1"/>
        <w:numId w:val="1"/>
      </w:numPr>
      <w:spacing w:before="240" w:after="60"/>
      <w:outlineLvl w:val="1"/>
    </w:pPr>
    <w:rPr>
      <w:rFonts w:ascii="Tahoma" w:hAnsi="Tahoma"/>
      <w:b/>
      <w:i/>
      <w:kern w:val="28"/>
      <w:sz w:val="32"/>
      <w:szCs w:val="20"/>
      <w:lang w:val="x-none"/>
    </w:rPr>
  </w:style>
  <w:style w:type="paragraph" w:styleId="Heading3">
    <w:name w:val="heading 3"/>
    <w:basedOn w:val="Heading2"/>
    <w:next w:val="Body"/>
    <w:link w:val="Heading3Char"/>
    <w:uiPriority w:val="9"/>
    <w:qFormat/>
    <w:rsid w:val="006A17CD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17CD"/>
    <w:pPr>
      <w:keepNext/>
      <w:widowControl w:val="0"/>
      <w:spacing w:before="240" w:after="120"/>
      <w:ind w:left="1418"/>
      <w:outlineLvl w:val="3"/>
    </w:pPr>
    <w:rPr>
      <w:rFonts w:ascii="Tahoma" w:hAnsi="Tahoma"/>
      <w:b/>
      <w:kern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17CD"/>
    <w:pPr>
      <w:widowControl w:val="0"/>
      <w:spacing w:before="240" w:after="60"/>
      <w:outlineLvl w:val="4"/>
    </w:pPr>
    <w:rPr>
      <w:rFonts w:ascii="Tahoma" w:hAnsi="Tahoma"/>
      <w:kern w:val="28"/>
      <w:sz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17CD"/>
    <w:pPr>
      <w:widowControl w:val="0"/>
      <w:spacing w:before="240" w:after="60"/>
      <w:outlineLvl w:val="5"/>
    </w:pPr>
    <w:rPr>
      <w:i/>
      <w:kern w:val="28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6A17CD"/>
    <w:pPr>
      <w:widowControl w:val="0"/>
      <w:spacing w:before="240" w:after="60"/>
      <w:outlineLvl w:val="6"/>
    </w:pPr>
    <w:rPr>
      <w:rFonts w:ascii="Tahoma" w:hAnsi="Tahoma"/>
      <w:kern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6A17CD"/>
    <w:pPr>
      <w:widowControl w:val="0"/>
      <w:spacing w:before="240" w:after="60"/>
      <w:outlineLvl w:val="7"/>
    </w:pPr>
    <w:rPr>
      <w:rFonts w:ascii="Tahoma" w:hAnsi="Tahoma"/>
      <w:i/>
      <w:kern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6A17CD"/>
    <w:pPr>
      <w:widowControl w:val="0"/>
      <w:spacing w:before="240" w:after="60"/>
      <w:outlineLvl w:val="8"/>
    </w:pPr>
    <w:rPr>
      <w:rFonts w:ascii="Tahoma" w:hAnsi="Tahoma"/>
      <w:b/>
      <w:i/>
      <w:kern w:val="28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6A17CD"/>
    <w:rPr>
      <w:rFonts w:ascii="Tahoma" w:eastAsia="Times New Roman" w:hAnsi="Tahoma"/>
      <w:b/>
      <w:i/>
      <w:kern w:val="28"/>
      <w:sz w:val="24"/>
      <w:lang w:val="x-none"/>
    </w:rPr>
  </w:style>
  <w:style w:type="paragraph" w:customStyle="1" w:styleId="Body">
    <w:name w:val="Body"/>
    <w:basedOn w:val="Normal"/>
    <w:link w:val="BodyChar"/>
    <w:qFormat/>
    <w:rsid w:val="006A17CD"/>
    <w:pPr>
      <w:widowControl w:val="0"/>
      <w:spacing w:before="120" w:after="120"/>
      <w:ind w:left="1531"/>
    </w:pPr>
    <w:rPr>
      <w:rFonts w:ascii="Calibri" w:hAnsi="Calibri"/>
      <w:kern w:val="28"/>
      <w:szCs w:val="20"/>
      <w:lang w:val="x-none"/>
    </w:rPr>
  </w:style>
  <w:style w:type="character" w:customStyle="1" w:styleId="BodyChar">
    <w:name w:val="Body Char"/>
    <w:link w:val="Body"/>
    <w:rsid w:val="006A17CD"/>
    <w:rPr>
      <w:rFonts w:ascii="Calibri" w:eastAsia="Times New Roman" w:hAnsi="Calibri"/>
      <w:kern w:val="28"/>
      <w:sz w:val="24"/>
      <w:lang w:val="x-none"/>
    </w:rPr>
  </w:style>
  <w:style w:type="paragraph" w:customStyle="1" w:styleId="Code">
    <w:name w:val="Code"/>
    <w:basedOn w:val="Normal"/>
    <w:link w:val="CodeChar"/>
    <w:qFormat/>
    <w:rsid w:val="00DA7F45"/>
    <w:pPr>
      <w:shd w:val="clear" w:color="auto" w:fill="E7E6E6" w:themeFill="background2"/>
      <w:spacing w:after="20"/>
      <w:ind w:left="720"/>
    </w:pPr>
    <w:rPr>
      <w:rFonts w:ascii="Courier New" w:eastAsiaTheme="minorHAnsi" w:hAnsi="Courier New" w:cs="Courier New"/>
      <w:color w:val="1F3864" w:themeColor="accent5" w:themeShade="80"/>
      <w:sz w:val="20"/>
      <w:szCs w:val="20"/>
      <w:lang w:val="en-AU" w:bidi="he-IL"/>
    </w:rPr>
  </w:style>
  <w:style w:type="character" w:customStyle="1" w:styleId="CodeChar">
    <w:name w:val="Code Char"/>
    <w:link w:val="Code"/>
    <w:rsid w:val="00DA7F45"/>
    <w:rPr>
      <w:rFonts w:ascii="Courier New" w:hAnsi="Courier New" w:cs="Courier New"/>
      <w:color w:val="1F3864" w:themeColor="accent5" w:themeShade="80"/>
      <w:shd w:val="clear" w:color="auto" w:fill="E7E6E6" w:themeFill="background2"/>
      <w:lang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7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7CD"/>
    <w:rPr>
      <w:rFonts w:eastAsia="Times New Roman"/>
      <w:i/>
      <w:iCs/>
      <w:color w:val="5B9BD5" w:themeColor="accent1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A17CD"/>
    <w:rPr>
      <w:rFonts w:ascii="Calibri" w:eastAsia="Times New Roman" w:hAnsi="Calibri"/>
      <w:b/>
      <w:kern w:val="28"/>
      <w:sz w:val="44"/>
      <w:szCs w:val="24"/>
      <w:lang w:val="x-none"/>
    </w:rPr>
  </w:style>
  <w:style w:type="character" w:customStyle="1" w:styleId="Heading2Char">
    <w:name w:val="Heading 2 Char"/>
    <w:link w:val="Heading2"/>
    <w:uiPriority w:val="9"/>
    <w:rsid w:val="006A17CD"/>
    <w:rPr>
      <w:rFonts w:ascii="Tahoma" w:eastAsia="Times New Roman" w:hAnsi="Tahoma"/>
      <w:b/>
      <w:i/>
      <w:kern w:val="28"/>
      <w:sz w:val="32"/>
      <w:lang w:val="x-none"/>
    </w:rPr>
  </w:style>
  <w:style w:type="paragraph" w:styleId="NormalWeb">
    <w:name w:val="Normal (Web)"/>
    <w:basedOn w:val="Normal"/>
    <w:uiPriority w:val="99"/>
    <w:semiHidden/>
    <w:unhideWhenUsed/>
    <w:rsid w:val="004919E1"/>
    <w:pPr>
      <w:spacing w:before="100" w:beforeAutospacing="1" w:after="100" w:afterAutospacing="1"/>
    </w:pPr>
    <w:rPr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9E1"/>
    <w:rPr>
      <w:rFonts w:ascii="Courier New" w:eastAsia="Times New Roman" w:hAnsi="Courier New" w:cs="Courier New"/>
      <w:lang w:eastAsia="en-AU"/>
    </w:rPr>
  </w:style>
  <w:style w:type="character" w:customStyle="1" w:styleId="do-this">
    <w:name w:val="do-this"/>
    <w:basedOn w:val="DefaultParagraphFont"/>
    <w:rsid w:val="00701225"/>
  </w:style>
  <w:style w:type="character" w:customStyle="1" w:styleId="kwd">
    <w:name w:val="kwd"/>
    <w:basedOn w:val="DefaultParagraphFont"/>
    <w:rsid w:val="00701225"/>
  </w:style>
  <w:style w:type="character" w:customStyle="1" w:styleId="pln">
    <w:name w:val="pln"/>
    <w:basedOn w:val="DefaultParagraphFont"/>
    <w:rsid w:val="00701225"/>
  </w:style>
  <w:style w:type="character" w:customStyle="1" w:styleId="typ">
    <w:name w:val="typ"/>
    <w:basedOn w:val="DefaultParagraphFont"/>
    <w:rsid w:val="00701225"/>
  </w:style>
  <w:style w:type="character" w:customStyle="1" w:styleId="pun">
    <w:name w:val="pun"/>
    <w:basedOn w:val="DefaultParagraphFont"/>
    <w:rsid w:val="00701225"/>
  </w:style>
  <w:style w:type="character" w:customStyle="1" w:styleId="com">
    <w:name w:val="com"/>
    <w:basedOn w:val="DefaultParagraphFont"/>
    <w:rsid w:val="00701225"/>
  </w:style>
  <w:style w:type="character" w:customStyle="1" w:styleId="donot-this">
    <w:name w:val="donot-this"/>
    <w:basedOn w:val="DefaultParagraphFont"/>
    <w:rsid w:val="00701225"/>
  </w:style>
  <w:style w:type="character" w:customStyle="1" w:styleId="str">
    <w:name w:val="str"/>
    <w:basedOn w:val="DefaultParagraphFont"/>
    <w:rsid w:val="00701225"/>
  </w:style>
  <w:style w:type="character" w:customStyle="1" w:styleId="avoid-this">
    <w:name w:val="avoid-this"/>
    <w:basedOn w:val="DefaultParagraphFont"/>
    <w:rsid w:val="00701225"/>
  </w:style>
  <w:style w:type="character" w:customStyle="1" w:styleId="lit">
    <w:name w:val="lit"/>
    <w:basedOn w:val="DefaultParagraphFont"/>
    <w:rsid w:val="00701225"/>
  </w:style>
  <w:style w:type="character" w:styleId="Emphasis">
    <w:name w:val="Emphasis"/>
    <w:basedOn w:val="DefaultParagraphFont"/>
    <w:uiPriority w:val="20"/>
    <w:qFormat/>
    <w:rsid w:val="006A17C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F3C0D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F3C0D"/>
    <w:rPr>
      <w:b/>
      <w:bCs/>
      <w:i/>
      <w:iCs/>
      <w:spacing w:val="5"/>
    </w:rPr>
  </w:style>
  <w:style w:type="paragraph" w:customStyle="1" w:styleId="header4">
    <w:name w:val="header 4"/>
    <w:basedOn w:val="Body"/>
    <w:link w:val="header4Char"/>
    <w:rsid w:val="00545453"/>
  </w:style>
  <w:style w:type="character" w:customStyle="1" w:styleId="header4Char">
    <w:name w:val="header 4 Char"/>
    <w:basedOn w:val="BodyChar"/>
    <w:link w:val="header4"/>
    <w:rsid w:val="00545453"/>
    <w:rPr>
      <w:rFonts w:ascii="Calibri" w:eastAsia="Times New Roman" w:hAnsi="Calibri"/>
      <w:kern w:val="28"/>
      <w:sz w:val="24"/>
      <w:lang w:val="x-none"/>
    </w:rPr>
  </w:style>
  <w:style w:type="character" w:styleId="Hyperlink">
    <w:name w:val="Hyperlink"/>
    <w:uiPriority w:val="99"/>
    <w:rsid w:val="006A17CD"/>
    <w:rPr>
      <w:color w:val="0000FF"/>
      <w:u w:val="single"/>
    </w:rPr>
  </w:style>
  <w:style w:type="character" w:customStyle="1" w:styleId="label">
    <w:name w:val="label"/>
    <w:basedOn w:val="DefaultParagraphFont"/>
    <w:rsid w:val="006A02E3"/>
  </w:style>
  <w:style w:type="character" w:customStyle="1" w:styleId="code0">
    <w:name w:val="code"/>
    <w:basedOn w:val="DefaultParagraphFont"/>
    <w:rsid w:val="006A02E3"/>
  </w:style>
  <w:style w:type="character" w:customStyle="1" w:styleId="Heading4Char">
    <w:name w:val="Heading 4 Char"/>
    <w:basedOn w:val="DefaultParagraphFont"/>
    <w:link w:val="Heading4"/>
    <w:uiPriority w:val="9"/>
    <w:rsid w:val="006A17CD"/>
    <w:rPr>
      <w:rFonts w:ascii="Tahoma" w:eastAsia="Times New Roman" w:hAnsi="Tahoma"/>
      <w:b/>
      <w:kern w:val="28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A17CD"/>
    <w:rPr>
      <w:rFonts w:ascii="Tahoma" w:eastAsia="Times New Roman" w:hAnsi="Tahoma"/>
      <w:kern w:val="28"/>
      <w:sz w:val="22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6A17CD"/>
    <w:rPr>
      <w:rFonts w:eastAsia="Times New Roman"/>
      <w:i/>
      <w:kern w:val="28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A17CD"/>
    <w:rPr>
      <w:rFonts w:ascii="Tahoma" w:eastAsia="Times New Roman" w:hAnsi="Tahoma"/>
      <w:kern w:val="28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6A17CD"/>
    <w:rPr>
      <w:rFonts w:ascii="Tahoma" w:eastAsia="Times New Roman" w:hAnsi="Tahoma"/>
      <w:i/>
      <w:kern w:val="2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6A17CD"/>
    <w:rPr>
      <w:rFonts w:ascii="Tahoma" w:eastAsia="Times New Roman" w:hAnsi="Tahoma"/>
      <w:b/>
      <w:i/>
      <w:kern w:val="28"/>
      <w:sz w:val="18"/>
      <w:szCs w:val="24"/>
      <w:lang w:val="en-US"/>
    </w:rPr>
  </w:style>
  <w:style w:type="paragraph" w:styleId="NoSpacing">
    <w:name w:val="No Spacing"/>
    <w:link w:val="NoSpacingChar"/>
    <w:uiPriority w:val="1"/>
    <w:qFormat/>
    <w:rsid w:val="006A17CD"/>
    <w:rPr>
      <w:rFonts w:ascii="Calibri" w:eastAsia="Times New Roman" w:hAnsi="Calibri"/>
      <w:sz w:val="22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6A17CD"/>
    <w:rPr>
      <w:rFonts w:ascii="Calibri" w:eastAsia="Times New Roman" w:hAnsi="Calibr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A17CD"/>
    <w:pPr>
      <w:pageBreakBefore w:val="0"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7CD"/>
  </w:style>
  <w:style w:type="paragraph" w:customStyle="1" w:styleId="TableBody">
    <w:name w:val="Table Body"/>
    <w:basedOn w:val="Body"/>
    <w:link w:val="TableBodyChar"/>
    <w:qFormat/>
    <w:rsid w:val="00B033FE"/>
    <w:pPr>
      <w:ind w:left="0"/>
    </w:pPr>
    <w:rPr>
      <w:rFonts w:cs="Arial"/>
      <w:szCs w:val="24"/>
      <w:lang w:eastAsia="en-AU"/>
    </w:rPr>
  </w:style>
  <w:style w:type="paragraph" w:customStyle="1" w:styleId="Default">
    <w:name w:val="Default"/>
    <w:rsid w:val="006A17CD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  <w:lang w:val="en-US" w:eastAsia="zh-CN"/>
    </w:rPr>
  </w:style>
  <w:style w:type="character" w:customStyle="1" w:styleId="TableBodyChar">
    <w:name w:val="Table Body Char"/>
    <w:basedOn w:val="BodyChar"/>
    <w:link w:val="TableBody"/>
    <w:rsid w:val="00B033FE"/>
    <w:rPr>
      <w:rFonts w:ascii="Calibri" w:eastAsia="Times New Roman" w:hAnsi="Calibri" w:cs="Arial"/>
      <w:kern w:val="28"/>
      <w:sz w:val="24"/>
      <w:szCs w:val="24"/>
      <w:lang w:val="x-none"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6A17CD"/>
    <w:pPr>
      <w:ind w:left="240"/>
    </w:pPr>
  </w:style>
  <w:style w:type="paragraph" w:styleId="Header">
    <w:name w:val="header"/>
    <w:basedOn w:val="Normal"/>
    <w:link w:val="HeaderChar"/>
    <w:rsid w:val="006A17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A17CD"/>
    <w:rPr>
      <w:rFonts w:eastAsia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6A17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17CD"/>
    <w:rPr>
      <w:rFonts w:eastAsia="Times New Roman"/>
      <w:sz w:val="24"/>
      <w:szCs w:val="24"/>
      <w:lang w:val="en-US"/>
    </w:rPr>
  </w:style>
  <w:style w:type="table" w:styleId="TableGrid">
    <w:name w:val="Table Grid"/>
    <w:basedOn w:val="TableNormal"/>
    <w:rsid w:val="006A17CD"/>
    <w:rPr>
      <w:rFonts w:eastAsia="Times New Roman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A17CD"/>
  </w:style>
  <w:style w:type="character" w:styleId="CommentReference">
    <w:name w:val="annotation reference"/>
    <w:semiHidden/>
    <w:rsid w:val="006A17C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17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17CD"/>
    <w:rPr>
      <w:rFonts w:eastAsia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A17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17CD"/>
    <w:rPr>
      <w:rFonts w:eastAsia="Times New Roman"/>
      <w:b/>
      <w:bCs/>
      <w:lang w:val="en-US"/>
    </w:rPr>
  </w:style>
  <w:style w:type="paragraph" w:styleId="BalloonText">
    <w:name w:val="Balloon Text"/>
    <w:basedOn w:val="Normal"/>
    <w:link w:val="BalloonTextChar"/>
    <w:semiHidden/>
    <w:rsid w:val="006A1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17CD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A17CD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FollowedHyperlink">
    <w:name w:val="FollowedHyperlink"/>
    <w:uiPriority w:val="99"/>
    <w:semiHidden/>
    <w:unhideWhenUsed/>
    <w:rsid w:val="006A17CD"/>
    <w:rPr>
      <w:color w:val="954F7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A17CD"/>
    <w:pPr>
      <w:spacing w:after="100"/>
      <w:ind w:left="480"/>
    </w:pPr>
  </w:style>
  <w:style w:type="character" w:styleId="IntenseEmphasis">
    <w:name w:val="Intense Emphasis"/>
    <w:basedOn w:val="DefaultParagraphFont"/>
    <w:uiPriority w:val="21"/>
    <w:qFormat/>
    <w:rsid w:val="006A17CD"/>
    <w:rPr>
      <w:i/>
      <w:iCs/>
      <w:color w:val="5B9BD5" w:themeColor="accent1"/>
    </w:rPr>
  </w:style>
  <w:style w:type="paragraph" w:customStyle="1" w:styleId="MyDocumentsStyle">
    <w:name w:val="My_Documents_Style"/>
    <w:basedOn w:val="Body"/>
    <w:link w:val="MyDocumentsStyleChar"/>
    <w:rsid w:val="006A17CD"/>
  </w:style>
  <w:style w:type="character" w:customStyle="1" w:styleId="MyDocumentsStyleChar">
    <w:name w:val="My_Documents_Style Char"/>
    <w:basedOn w:val="BodyChar"/>
    <w:link w:val="MyDocumentsStyle"/>
    <w:rsid w:val="006A17CD"/>
    <w:rPr>
      <w:rFonts w:ascii="Calibri" w:eastAsia="Times New Roman" w:hAnsi="Calibri"/>
      <w:kern w:val="28"/>
      <w:sz w:val="24"/>
      <w:lang w:val="x-none"/>
    </w:rPr>
  </w:style>
  <w:style w:type="table" w:customStyle="1" w:styleId="Table">
    <w:name w:val="Table"/>
    <w:basedOn w:val="TableNormal"/>
    <w:rsid w:val="00E87F64"/>
    <w:rPr>
      <w:rFonts w:asciiTheme="minorHAnsi" w:eastAsiaTheme="minorEastAsia" w:hAnsiTheme="minorHAnsi"/>
      <w:sz w:val="16"/>
      <w:lang w:val="en-US"/>
    </w:rPr>
    <w:tblPr>
      <w:tblStyleRowBandSize w:val="1"/>
      <w:tblStyleColBandSize w:val="1"/>
      <w:tblInd w:w="0" w:type="nil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 w:hint="default"/>
        <w:b/>
        <w:color w:val="FFFFFF" w:themeColor="background1"/>
        <w:sz w:val="16"/>
        <w:szCs w:val="16"/>
      </w:rPr>
      <w:tblPr/>
      <w:tcPr>
        <w:shd w:val="clear" w:color="auto" w:fill="0070C0"/>
      </w:tcPr>
    </w:tblStylePr>
  </w:style>
  <w:style w:type="paragraph" w:customStyle="1" w:styleId="AppendixA">
    <w:name w:val="Appendix A"/>
    <w:basedOn w:val="Heading1"/>
    <w:next w:val="Body"/>
    <w:link w:val="AppendixAChar"/>
    <w:qFormat/>
    <w:rsid w:val="006A17CD"/>
    <w:pPr>
      <w:numPr>
        <w:numId w:val="0"/>
      </w:numPr>
      <w:tabs>
        <w:tab w:val="num" w:pos="720"/>
      </w:tabs>
      <w:ind w:left="720" w:hanging="720"/>
    </w:pPr>
    <w:rPr>
      <w:rFonts w:eastAsia="Calibri"/>
    </w:rPr>
  </w:style>
  <w:style w:type="character" w:customStyle="1" w:styleId="AppendixAChar">
    <w:name w:val="Appendix A Char"/>
    <w:link w:val="AppendixA"/>
    <w:rsid w:val="006A17CD"/>
    <w:rPr>
      <w:rFonts w:ascii="Calibri" w:eastAsia="Calibri" w:hAnsi="Calibri"/>
      <w:b/>
      <w:kern w:val="28"/>
      <w:sz w:val="44"/>
      <w:szCs w:val="24"/>
      <w:lang w:val="x-none"/>
    </w:rPr>
  </w:style>
  <w:style w:type="paragraph" w:customStyle="1" w:styleId="AppendixA1">
    <w:name w:val="Appendix A.1"/>
    <w:basedOn w:val="Heading2"/>
    <w:next w:val="Body"/>
    <w:link w:val="AppendixA1Char"/>
    <w:qFormat/>
    <w:rsid w:val="006A17CD"/>
    <w:pPr>
      <w:numPr>
        <w:numId w:val="2"/>
      </w:numPr>
    </w:pPr>
    <w:rPr>
      <w:rFonts w:eastAsia="Calibri"/>
    </w:rPr>
  </w:style>
  <w:style w:type="character" w:customStyle="1" w:styleId="AppendixA1Char">
    <w:name w:val="Appendix A.1 Char"/>
    <w:link w:val="AppendixA1"/>
    <w:rsid w:val="006A17CD"/>
    <w:rPr>
      <w:rFonts w:ascii="Tahoma" w:eastAsia="Calibri" w:hAnsi="Tahoma"/>
      <w:b/>
      <w:i/>
      <w:kern w:val="28"/>
      <w:sz w:val="32"/>
      <w:lang w:val="x-none"/>
    </w:rPr>
  </w:style>
  <w:style w:type="character" w:styleId="HTMLCode">
    <w:name w:val="HTML Code"/>
    <w:basedOn w:val="DefaultParagraphFont"/>
    <w:uiPriority w:val="99"/>
    <w:semiHidden/>
    <w:unhideWhenUsed/>
    <w:rsid w:val="0013732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37327"/>
  </w:style>
  <w:style w:type="character" w:styleId="Strong">
    <w:name w:val="Strong"/>
    <w:basedOn w:val="DefaultParagraphFont"/>
    <w:uiPriority w:val="22"/>
    <w:qFormat/>
    <w:rsid w:val="00660856"/>
    <w:rPr>
      <w:b/>
      <w:bCs/>
    </w:rPr>
  </w:style>
  <w:style w:type="character" w:customStyle="1" w:styleId="code-keyword">
    <w:name w:val="code-keyword"/>
    <w:basedOn w:val="DefaultParagraphFont"/>
    <w:rsid w:val="00660856"/>
  </w:style>
  <w:style w:type="character" w:customStyle="1" w:styleId="code-sdkkeyword">
    <w:name w:val="code-sdkkeyword"/>
    <w:basedOn w:val="DefaultParagraphFont"/>
    <w:rsid w:val="003E76AE"/>
  </w:style>
  <w:style w:type="character" w:customStyle="1" w:styleId="hljs-function">
    <w:name w:val="hljs-function"/>
    <w:basedOn w:val="DefaultParagraphFont"/>
    <w:rsid w:val="002B5858"/>
  </w:style>
  <w:style w:type="character" w:customStyle="1" w:styleId="hljs-keyword">
    <w:name w:val="hljs-keyword"/>
    <w:basedOn w:val="DefaultParagraphFont"/>
    <w:rsid w:val="002B5858"/>
  </w:style>
  <w:style w:type="character" w:customStyle="1" w:styleId="hljs-title">
    <w:name w:val="hljs-title"/>
    <w:basedOn w:val="DefaultParagraphFont"/>
    <w:rsid w:val="002B5858"/>
  </w:style>
  <w:style w:type="character" w:customStyle="1" w:styleId="hljs-params">
    <w:name w:val="hljs-params"/>
    <w:basedOn w:val="DefaultParagraphFont"/>
    <w:rsid w:val="002B5858"/>
  </w:style>
  <w:style w:type="character" w:customStyle="1" w:styleId="hljs-number">
    <w:name w:val="hljs-number"/>
    <w:basedOn w:val="DefaultParagraphFont"/>
    <w:rsid w:val="00C5619E"/>
  </w:style>
  <w:style w:type="character" w:customStyle="1" w:styleId="hljs-comment">
    <w:name w:val="hljs-comment"/>
    <w:basedOn w:val="DefaultParagraphFont"/>
    <w:rsid w:val="00C5619E"/>
  </w:style>
  <w:style w:type="character" w:customStyle="1" w:styleId="language">
    <w:name w:val="language"/>
    <w:basedOn w:val="DefaultParagraphFont"/>
    <w:rsid w:val="00C973DD"/>
  </w:style>
  <w:style w:type="character" w:customStyle="1" w:styleId="hljs-literal">
    <w:name w:val="hljs-literal"/>
    <w:basedOn w:val="DefaultParagraphFont"/>
    <w:rsid w:val="00C973DD"/>
  </w:style>
  <w:style w:type="character" w:customStyle="1" w:styleId="hljs-string">
    <w:name w:val="hljs-string"/>
    <w:basedOn w:val="DefaultParagraphFont"/>
    <w:rsid w:val="00045C4B"/>
  </w:style>
  <w:style w:type="character" w:customStyle="1" w:styleId="hljs-subst">
    <w:name w:val="hljs-subst"/>
    <w:basedOn w:val="DefaultParagraphFont"/>
    <w:rsid w:val="000A7DF8"/>
  </w:style>
  <w:style w:type="character" w:styleId="UnresolvedMention">
    <w:name w:val="Unresolved Mention"/>
    <w:basedOn w:val="DefaultParagraphFont"/>
    <w:uiPriority w:val="99"/>
    <w:semiHidden/>
    <w:unhideWhenUsed/>
    <w:rsid w:val="00B2670B"/>
    <w:rPr>
      <w:color w:val="605E5C"/>
      <w:shd w:val="clear" w:color="auto" w:fill="E1DFDD"/>
    </w:rPr>
  </w:style>
  <w:style w:type="character" w:customStyle="1" w:styleId="marked">
    <w:name w:val="marked"/>
    <w:basedOn w:val="DefaultParagraphFont"/>
    <w:rsid w:val="0023666C"/>
  </w:style>
  <w:style w:type="character" w:customStyle="1" w:styleId="tag">
    <w:name w:val="tag"/>
    <w:basedOn w:val="DefaultParagraphFont"/>
    <w:rsid w:val="00232822"/>
  </w:style>
  <w:style w:type="character" w:customStyle="1" w:styleId="atn">
    <w:name w:val="atn"/>
    <w:basedOn w:val="DefaultParagraphFont"/>
    <w:rsid w:val="00232822"/>
  </w:style>
  <w:style w:type="character" w:customStyle="1" w:styleId="atv">
    <w:name w:val="atv"/>
    <w:basedOn w:val="DefaultParagraphFont"/>
    <w:rsid w:val="00232822"/>
  </w:style>
  <w:style w:type="character" w:customStyle="1" w:styleId="hljs-builtin">
    <w:name w:val="hljs-built_in"/>
    <w:basedOn w:val="DefaultParagraphFont"/>
    <w:rsid w:val="00AF6216"/>
  </w:style>
  <w:style w:type="character" w:customStyle="1" w:styleId="cs">
    <w:name w:val="cs"/>
    <w:basedOn w:val="DefaultParagraphFont"/>
    <w:rsid w:val="00AF6216"/>
  </w:style>
  <w:style w:type="character" w:customStyle="1" w:styleId="xml">
    <w:name w:val="xml"/>
    <w:basedOn w:val="DefaultParagraphFont"/>
    <w:rsid w:val="00AF6216"/>
  </w:style>
  <w:style w:type="character" w:customStyle="1" w:styleId="hljs-tag">
    <w:name w:val="hljs-tag"/>
    <w:basedOn w:val="DefaultParagraphFont"/>
    <w:rsid w:val="00AF6216"/>
  </w:style>
  <w:style w:type="character" w:customStyle="1" w:styleId="hljs-name">
    <w:name w:val="hljs-name"/>
    <w:basedOn w:val="DefaultParagraphFont"/>
    <w:rsid w:val="00AF6216"/>
  </w:style>
  <w:style w:type="character" w:customStyle="1" w:styleId="hljs-attr">
    <w:name w:val="hljs-attr"/>
    <w:basedOn w:val="DefaultParagraphFont"/>
    <w:rsid w:val="00AF6216"/>
  </w:style>
  <w:style w:type="character" w:customStyle="1" w:styleId="line-highlight">
    <w:name w:val="line-highlight"/>
    <w:basedOn w:val="DefaultParagraphFont"/>
    <w:rsid w:val="00EA5F45"/>
  </w:style>
  <w:style w:type="paragraph" w:customStyle="1" w:styleId="brush">
    <w:name w:val="brush:"/>
    <w:basedOn w:val="Normal"/>
    <w:rsid w:val="00267CCF"/>
    <w:pPr>
      <w:spacing w:before="100" w:beforeAutospacing="1" w:after="100" w:afterAutospacing="1"/>
    </w:pPr>
    <w:rPr>
      <w:lang w:val="en-AU" w:eastAsia="en-AU" w:bidi="he-IL"/>
    </w:rPr>
  </w:style>
  <w:style w:type="character" w:customStyle="1" w:styleId="token">
    <w:name w:val="token"/>
    <w:basedOn w:val="DefaultParagraphFont"/>
    <w:rsid w:val="00996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9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6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2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Z:\MyFiles\training\Utils\My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9C8E2-7D78-AB42-8BAE-04C32C73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Z:\MyFiles\training\Utils\MyDocumentTemplate.dotx</Template>
  <TotalTime>21563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Ashri</dc:creator>
  <cp:keywords/>
  <dc:description/>
  <cp:lastModifiedBy>Microsoft Office User</cp:lastModifiedBy>
  <cp:revision>18</cp:revision>
  <dcterms:created xsi:type="dcterms:W3CDTF">2015-10-27T21:04:00Z</dcterms:created>
  <dcterms:modified xsi:type="dcterms:W3CDTF">2020-01-03T04:00:00Z</dcterms:modified>
</cp:coreProperties>
</file>