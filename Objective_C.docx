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E0E18" w14:textId="663715CA" w:rsidR="003E3051" w:rsidRDefault="003E3051" w:rsidP="000251DA">
      <w:pPr>
        <w:pStyle w:val="Heading1"/>
        <w:rPr>
          <w:lang w:val="en-AU"/>
        </w:rPr>
      </w:pPr>
      <w:r>
        <w:rPr>
          <w:lang w:val="en-AU"/>
        </w:rPr>
        <w:t>General</w:t>
      </w:r>
    </w:p>
    <w:p w14:paraId="6A4BC7B6" w14:textId="1EF31453" w:rsidR="00D45894" w:rsidRDefault="00D45894" w:rsidP="00D45894">
      <w:pPr>
        <w:pStyle w:val="Body"/>
        <w:numPr>
          <w:ilvl w:val="0"/>
          <w:numId w:val="17"/>
        </w:numPr>
        <w:rPr>
          <w:lang w:val="en-AU"/>
        </w:rPr>
      </w:pPr>
      <w:r>
        <w:rPr>
          <w:lang w:val="en-AU"/>
        </w:rPr>
        <w:t xml:space="preserve">Dynamically-types language. Object defined with ‘id’ can hold any type of object and change (and checked) in run-time. </w:t>
      </w:r>
    </w:p>
    <w:p w14:paraId="569D1FB3" w14:textId="77777777" w:rsidR="00C126B8" w:rsidRPr="00C126B8" w:rsidRDefault="00C126B8" w:rsidP="001C4F19">
      <w:pPr>
        <w:pStyle w:val="Body"/>
        <w:numPr>
          <w:ilvl w:val="0"/>
          <w:numId w:val="17"/>
        </w:numPr>
      </w:pPr>
      <w:r w:rsidRPr="00C126B8">
        <w:t>C + stuff you can do with square brackets = Objective-C!</w:t>
      </w:r>
    </w:p>
    <w:p w14:paraId="0CDC018C" w14:textId="77777777" w:rsidR="001C4F19" w:rsidRPr="001C4F19" w:rsidRDefault="001C4F19" w:rsidP="001C4F19">
      <w:pPr>
        <w:pStyle w:val="Body"/>
        <w:numPr>
          <w:ilvl w:val="0"/>
          <w:numId w:val="17"/>
        </w:numPr>
        <w:rPr>
          <w:szCs w:val="24"/>
        </w:rPr>
      </w:pPr>
      <w:r w:rsidRPr="001C4F19">
        <w:rPr>
          <w:rFonts w:ascii="Helvetica Neue" w:hAnsi="Helvetica Neue"/>
        </w:rPr>
        <w:t xml:space="preserve">Objective-C maintains </w:t>
      </w:r>
      <w:r w:rsidRPr="004B4237">
        <w:rPr>
          <w:rFonts w:ascii="Helvetica Neue" w:hAnsi="Helvetica Neue"/>
          <w:u w:val="single"/>
        </w:rPr>
        <w:t>all the syntax from C</w:t>
      </w:r>
      <w:r w:rsidRPr="001C4F19">
        <w:rPr>
          <w:rFonts w:ascii="Helvetica Neue" w:hAnsi="Helvetica Neue"/>
        </w:rPr>
        <w:t xml:space="preserve"> and just </w:t>
      </w:r>
      <w:r w:rsidRPr="004B4237">
        <w:rPr>
          <w:rFonts w:ascii="Helvetica Neue" w:hAnsi="Helvetica Neue"/>
          <w:u w:val="single"/>
        </w:rPr>
        <w:t>adds object-oriented features as a thin layer</w:t>
      </w:r>
      <w:r w:rsidRPr="001C4F19">
        <w:rPr>
          <w:rFonts w:ascii="Helvetica Neue" w:hAnsi="Helvetica Neue"/>
        </w:rPr>
        <w:t xml:space="preserve"> on top of the world of C code.</w:t>
      </w:r>
    </w:p>
    <w:p w14:paraId="74292B4C" w14:textId="171C51D3" w:rsidR="00E070C6" w:rsidRPr="00E070C6" w:rsidRDefault="000A453D" w:rsidP="00E070C6">
      <w:pPr>
        <w:pStyle w:val="ListParagraph"/>
        <w:numPr>
          <w:ilvl w:val="0"/>
          <w:numId w:val="17"/>
        </w:numPr>
        <w:rPr>
          <w:sz w:val="24"/>
          <w:szCs w:val="24"/>
          <w:lang w:val="en-AU"/>
        </w:rPr>
      </w:pPr>
      <w:hyperlink r:id="rId6" w:history="1">
        <w:r w:rsidR="001C4F19" w:rsidRPr="003C1D52">
          <w:rPr>
            <w:rStyle w:val="Hyperlink"/>
          </w:rPr>
          <w:t>https://learnxinyminutes.com/docs/objective-c/</w:t>
        </w:r>
      </w:hyperlink>
    </w:p>
    <w:p w14:paraId="63CEDA9D" w14:textId="77777777" w:rsidR="00E070C6" w:rsidRPr="00D45894" w:rsidRDefault="00E070C6" w:rsidP="00E070C6">
      <w:pPr>
        <w:pStyle w:val="Body"/>
        <w:rPr>
          <w:lang w:val="en-AU"/>
        </w:rPr>
      </w:pPr>
    </w:p>
    <w:p w14:paraId="140D99C0" w14:textId="5C5E802D" w:rsidR="00D45894" w:rsidRDefault="00C51DF9" w:rsidP="00D45894">
      <w:pPr>
        <w:pStyle w:val="Heading2"/>
        <w:rPr>
          <w:lang w:val="en-AU"/>
        </w:rPr>
      </w:pPr>
      <w:r>
        <w:rPr>
          <w:lang w:val="en-AU"/>
        </w:rPr>
        <w:t>Namespaces</w:t>
      </w:r>
    </w:p>
    <w:p w14:paraId="30681FAE" w14:textId="21847AA2" w:rsidR="00EC62D8" w:rsidRPr="00EC62D8" w:rsidRDefault="00EC62D8" w:rsidP="00EC62D8">
      <w:pPr>
        <w:pStyle w:val="Body"/>
        <w:rPr>
          <w:lang w:val="en-AU"/>
        </w:rPr>
      </w:pPr>
      <w:r>
        <w:rPr>
          <w:lang w:val="en-AU"/>
        </w:rPr>
        <w:t>Objective-C doesn’t support name spaces so instead, many build-in libraries use a 2-letters prefix to prevent name collisions.</w:t>
      </w:r>
    </w:p>
    <w:p w14:paraId="6DD8A1FB" w14:textId="18F1AA1D" w:rsidR="00D45894" w:rsidRDefault="00EC62D8" w:rsidP="00D45894">
      <w:pPr>
        <w:pStyle w:val="Body"/>
        <w:rPr>
          <w:lang w:val="en-AU"/>
        </w:rPr>
      </w:pPr>
      <w:r>
        <w:rPr>
          <w:lang w:val="en-AU"/>
        </w:rPr>
        <w:t>The most common prefixed are:</w:t>
      </w:r>
    </w:p>
    <w:p w14:paraId="63B6BAE0" w14:textId="51FB016D" w:rsidR="00D45894" w:rsidRDefault="00D45894" w:rsidP="00D45894">
      <w:pPr>
        <w:pStyle w:val="Body"/>
        <w:numPr>
          <w:ilvl w:val="0"/>
          <w:numId w:val="17"/>
        </w:numPr>
        <w:rPr>
          <w:lang w:val="en-AU"/>
        </w:rPr>
      </w:pPr>
      <w:r>
        <w:rPr>
          <w:lang w:val="en-AU"/>
        </w:rPr>
        <w:t xml:space="preserve">UI – </w:t>
      </w:r>
      <w:proofErr w:type="spellStart"/>
      <w:r>
        <w:rPr>
          <w:lang w:val="en-AU"/>
        </w:rPr>
        <w:t>UIKit</w:t>
      </w:r>
      <w:proofErr w:type="spellEnd"/>
      <w:r>
        <w:rPr>
          <w:lang w:val="en-AU"/>
        </w:rPr>
        <w:t xml:space="preserve"> classes and types</w:t>
      </w:r>
    </w:p>
    <w:p w14:paraId="25729BB9" w14:textId="49958D49" w:rsidR="00D45894" w:rsidRDefault="00D45894" w:rsidP="00D45894">
      <w:pPr>
        <w:pStyle w:val="Body"/>
        <w:numPr>
          <w:ilvl w:val="0"/>
          <w:numId w:val="17"/>
        </w:numPr>
        <w:rPr>
          <w:lang w:val="en-AU"/>
        </w:rPr>
      </w:pPr>
      <w:r>
        <w:rPr>
          <w:lang w:val="en-AU"/>
        </w:rPr>
        <w:t>CG – Core Graphics</w:t>
      </w:r>
    </w:p>
    <w:p w14:paraId="0959FFEA" w14:textId="3388FB60" w:rsidR="00D45894" w:rsidRDefault="00D45894" w:rsidP="00D45894">
      <w:pPr>
        <w:pStyle w:val="Body"/>
        <w:numPr>
          <w:ilvl w:val="0"/>
          <w:numId w:val="17"/>
        </w:numPr>
        <w:rPr>
          <w:lang w:val="en-AU"/>
        </w:rPr>
      </w:pPr>
      <w:r>
        <w:rPr>
          <w:lang w:val="en-AU"/>
        </w:rPr>
        <w:t xml:space="preserve">NS – Foundation and </w:t>
      </w:r>
      <w:proofErr w:type="spellStart"/>
      <w:r>
        <w:rPr>
          <w:lang w:val="en-AU"/>
        </w:rPr>
        <w:t>AppKit</w:t>
      </w:r>
      <w:proofErr w:type="spellEnd"/>
    </w:p>
    <w:p w14:paraId="1A29D55A" w14:textId="3ACD9EAF" w:rsidR="00EC62D8" w:rsidRDefault="00EC62D8" w:rsidP="00735D49">
      <w:pPr>
        <w:pStyle w:val="Body"/>
      </w:pPr>
      <w:r>
        <w:t>It is a good practice to you add a prefix to your classes and types too. Even if you are not developing a framework but a normal app (which is often the case), just use letters from the app name to be sure to avoid collisions to code you might add later from a different source (like some open source code you might use in your project). There is no strict check from the compiler, so you can omit it, but it’s better not to.</w:t>
      </w:r>
    </w:p>
    <w:p w14:paraId="7D4D78CF" w14:textId="230AC8CE" w:rsidR="00F07CE4" w:rsidRDefault="00F07CE4" w:rsidP="00F07CE4">
      <w:pPr>
        <w:pStyle w:val="Heading2"/>
        <w:rPr>
          <w:lang w:val="en-AU"/>
        </w:rPr>
      </w:pPr>
      <w:r>
        <w:rPr>
          <w:lang w:val="en-AU"/>
        </w:rPr>
        <w:t>Files</w:t>
      </w:r>
    </w:p>
    <w:p w14:paraId="6FC6573B" w14:textId="4938C70E" w:rsidR="00F07CE4" w:rsidRDefault="00F07CE4" w:rsidP="00F07CE4">
      <w:pPr>
        <w:pStyle w:val="Body"/>
        <w:numPr>
          <w:ilvl w:val="0"/>
          <w:numId w:val="17"/>
        </w:numPr>
        <w:rPr>
          <w:lang w:val="en-AU"/>
        </w:rPr>
      </w:pPr>
      <w:r>
        <w:rPr>
          <w:lang w:val="en-AU"/>
        </w:rPr>
        <w:t>Has header files like C and C++ that define the interface.</w:t>
      </w:r>
    </w:p>
    <w:p w14:paraId="22394771" w14:textId="43B9FE70" w:rsidR="00F65044" w:rsidRDefault="00F65044" w:rsidP="00F65044">
      <w:pPr>
        <w:pStyle w:val="Heading3"/>
        <w:rPr>
          <w:lang w:val="en-AU"/>
        </w:rPr>
      </w:pPr>
      <w:r>
        <w:rPr>
          <w:lang w:val="en-AU"/>
        </w:rPr>
        <w:t>Imports</w:t>
      </w:r>
    </w:p>
    <w:p w14:paraId="7B515D71" w14:textId="77777777" w:rsidR="00F65044" w:rsidRPr="00F65044" w:rsidRDefault="00F65044" w:rsidP="00F65044">
      <w:pPr>
        <w:pStyle w:val="Body"/>
        <w:rPr>
          <w:color w:val="000000"/>
        </w:rPr>
      </w:pPr>
      <w:r w:rsidRPr="00F65044">
        <w:t>// Imports the Foundation headers with #import</w:t>
      </w:r>
    </w:p>
    <w:p w14:paraId="7B7AB1A8" w14:textId="77777777" w:rsidR="00F65044" w:rsidRPr="00F65044" w:rsidRDefault="00F65044" w:rsidP="00F65044">
      <w:pPr>
        <w:pStyle w:val="Body"/>
        <w:rPr>
          <w:color w:val="000000"/>
        </w:rPr>
      </w:pPr>
      <w:r w:rsidRPr="00F65044">
        <w:t>// Use &lt;&gt; to import global files (in general frameworks)</w:t>
      </w:r>
    </w:p>
    <w:p w14:paraId="2CFE72BE" w14:textId="77777777" w:rsidR="00F65044" w:rsidRPr="00F65044" w:rsidRDefault="00F65044" w:rsidP="00F65044">
      <w:pPr>
        <w:pStyle w:val="Body"/>
        <w:rPr>
          <w:color w:val="000000"/>
        </w:rPr>
      </w:pPr>
      <w:r w:rsidRPr="00F65044">
        <w:t>// Use "" to import local files (from project)</w:t>
      </w:r>
    </w:p>
    <w:p w14:paraId="3884AE7A" w14:textId="77777777" w:rsidR="00F65044" w:rsidRPr="00F65044" w:rsidRDefault="00F65044" w:rsidP="00F65044">
      <w:pPr>
        <w:pStyle w:val="Body"/>
        <w:rPr>
          <w:color w:val="000000"/>
        </w:rPr>
      </w:pPr>
      <w:r w:rsidRPr="00F65044">
        <w:rPr>
          <w:b/>
          <w:bCs/>
          <w:i/>
          <w:iCs/>
          <w:color w:val="999999"/>
        </w:rPr>
        <w:t>#import &lt;Foundation/</w:t>
      </w:r>
      <w:proofErr w:type="spellStart"/>
      <w:r w:rsidRPr="00F65044">
        <w:rPr>
          <w:b/>
          <w:bCs/>
          <w:i/>
          <w:iCs/>
          <w:color w:val="999999"/>
        </w:rPr>
        <w:t>Foundation.h</w:t>
      </w:r>
      <w:proofErr w:type="spellEnd"/>
      <w:r w:rsidRPr="00F65044">
        <w:rPr>
          <w:b/>
          <w:bCs/>
          <w:i/>
          <w:iCs/>
          <w:color w:val="999999"/>
        </w:rPr>
        <w:t>&gt;</w:t>
      </w:r>
    </w:p>
    <w:p w14:paraId="552654C9" w14:textId="77777777" w:rsidR="00F65044" w:rsidRPr="00F65044" w:rsidRDefault="00F65044" w:rsidP="00F65044">
      <w:pPr>
        <w:pStyle w:val="Body"/>
        <w:rPr>
          <w:color w:val="000000"/>
        </w:rPr>
      </w:pPr>
      <w:r w:rsidRPr="00F65044">
        <w:rPr>
          <w:b/>
          <w:bCs/>
          <w:i/>
          <w:iCs/>
          <w:color w:val="999999"/>
        </w:rPr>
        <w:t>#import "</w:t>
      </w:r>
      <w:proofErr w:type="spellStart"/>
      <w:r w:rsidRPr="00F65044">
        <w:rPr>
          <w:b/>
          <w:bCs/>
          <w:i/>
          <w:iCs/>
          <w:color w:val="999999"/>
        </w:rPr>
        <w:t>MyClass.h</w:t>
      </w:r>
      <w:proofErr w:type="spellEnd"/>
      <w:r w:rsidRPr="00F65044">
        <w:rPr>
          <w:b/>
          <w:bCs/>
          <w:i/>
          <w:iCs/>
          <w:color w:val="999999"/>
        </w:rPr>
        <w:t>"</w:t>
      </w:r>
    </w:p>
    <w:p w14:paraId="3A8F9463" w14:textId="77777777" w:rsidR="00F65044" w:rsidRPr="00F65044" w:rsidRDefault="00F65044" w:rsidP="00F65044">
      <w:pPr>
        <w:pStyle w:val="Body"/>
        <w:rPr>
          <w:color w:val="000000"/>
        </w:rPr>
      </w:pPr>
    </w:p>
    <w:p w14:paraId="313C6CFD" w14:textId="77777777" w:rsidR="00F65044" w:rsidRPr="00F65044" w:rsidRDefault="00F65044" w:rsidP="00F65044">
      <w:pPr>
        <w:pStyle w:val="Body"/>
        <w:rPr>
          <w:color w:val="000000"/>
        </w:rPr>
      </w:pPr>
      <w:r w:rsidRPr="00F65044">
        <w:t>// If you enable modules for iOS &gt;= 7.0 or OS X &gt;= 10.9 projects in</w:t>
      </w:r>
    </w:p>
    <w:p w14:paraId="762DE346" w14:textId="77777777" w:rsidR="00F65044" w:rsidRPr="00F65044" w:rsidRDefault="00F65044" w:rsidP="00F65044">
      <w:pPr>
        <w:pStyle w:val="Body"/>
        <w:rPr>
          <w:color w:val="000000"/>
        </w:rPr>
      </w:pPr>
      <w:r w:rsidRPr="00F65044">
        <w:t xml:space="preserve">// </w:t>
      </w:r>
      <w:proofErr w:type="spellStart"/>
      <w:r w:rsidRPr="00F65044">
        <w:t>Xcode</w:t>
      </w:r>
      <w:proofErr w:type="spellEnd"/>
      <w:r w:rsidRPr="00F65044">
        <w:t xml:space="preserve"> 5 you can import frameworks like that:</w:t>
      </w:r>
    </w:p>
    <w:p w14:paraId="5974EB91" w14:textId="2BE129C5" w:rsidR="00F65044" w:rsidRDefault="00F65044" w:rsidP="00F65044">
      <w:pPr>
        <w:pStyle w:val="Body"/>
        <w:rPr>
          <w:color w:val="000000"/>
        </w:rPr>
      </w:pPr>
      <w:r w:rsidRPr="00F65044">
        <w:rPr>
          <w:color w:val="000000"/>
        </w:rPr>
        <w:t>@</w:t>
      </w:r>
      <w:r w:rsidRPr="00F65044">
        <w:rPr>
          <w:color w:val="333333"/>
        </w:rPr>
        <w:t>import</w:t>
      </w:r>
      <w:r w:rsidRPr="00F65044">
        <w:rPr>
          <w:color w:val="000000"/>
        </w:rPr>
        <w:t xml:space="preserve"> </w:t>
      </w:r>
      <w:r w:rsidRPr="00F65044">
        <w:rPr>
          <w:color w:val="333333"/>
        </w:rPr>
        <w:t>Foundation</w:t>
      </w:r>
      <w:r w:rsidRPr="00F65044">
        <w:rPr>
          <w:color w:val="000000"/>
        </w:rPr>
        <w:t>;</w:t>
      </w:r>
    </w:p>
    <w:p w14:paraId="780C295A" w14:textId="47B63CF8" w:rsidR="00943115" w:rsidRDefault="00943115" w:rsidP="00943115">
      <w:pPr>
        <w:pStyle w:val="Heading3"/>
        <w:rPr>
          <w:lang w:val="en-AU"/>
        </w:rPr>
      </w:pPr>
      <w:r>
        <w:rPr>
          <w:lang w:val="en-AU"/>
        </w:rPr>
        <w:lastRenderedPageBreak/>
        <w:t>Main</w:t>
      </w:r>
    </w:p>
    <w:p w14:paraId="62811182" w14:textId="77777777" w:rsidR="00943115" w:rsidRPr="00943115" w:rsidRDefault="00943115" w:rsidP="00943115">
      <w:pPr>
        <w:pStyle w:val="Body"/>
        <w:rPr>
          <w:color w:val="000000"/>
        </w:rPr>
      </w:pPr>
      <w:r w:rsidRPr="00943115">
        <w:t>// Your program's entry point is a function called</w:t>
      </w:r>
    </w:p>
    <w:p w14:paraId="0C898D9C" w14:textId="77777777" w:rsidR="00943115" w:rsidRPr="00943115" w:rsidRDefault="00943115" w:rsidP="00943115">
      <w:pPr>
        <w:pStyle w:val="Body"/>
        <w:rPr>
          <w:color w:val="000000"/>
        </w:rPr>
      </w:pPr>
      <w:r w:rsidRPr="00943115">
        <w:t>// main with an integer return type</w:t>
      </w:r>
    </w:p>
    <w:p w14:paraId="140A43EF" w14:textId="77777777" w:rsidR="00943115" w:rsidRPr="00943115" w:rsidRDefault="00943115" w:rsidP="00943115">
      <w:pPr>
        <w:pStyle w:val="Body"/>
        <w:rPr>
          <w:color w:val="000000"/>
        </w:rPr>
      </w:pPr>
      <w:proofErr w:type="spellStart"/>
      <w:r w:rsidRPr="00943115">
        <w:rPr>
          <w:b/>
          <w:bCs/>
          <w:color w:val="445588"/>
        </w:rPr>
        <w:t>int</w:t>
      </w:r>
      <w:proofErr w:type="spellEnd"/>
      <w:r w:rsidRPr="00943115">
        <w:rPr>
          <w:color w:val="000000"/>
        </w:rPr>
        <w:t xml:space="preserve"> </w:t>
      </w:r>
      <w:r w:rsidRPr="00943115">
        <w:rPr>
          <w:b/>
          <w:bCs/>
          <w:color w:val="990000"/>
        </w:rPr>
        <w:t>main</w:t>
      </w:r>
      <w:r w:rsidRPr="00943115">
        <w:rPr>
          <w:color w:val="000000"/>
        </w:rPr>
        <w:t xml:space="preserve"> (</w:t>
      </w:r>
      <w:proofErr w:type="spellStart"/>
      <w:r w:rsidRPr="00943115">
        <w:rPr>
          <w:b/>
          <w:bCs/>
          <w:color w:val="445588"/>
        </w:rPr>
        <w:t>int</w:t>
      </w:r>
      <w:proofErr w:type="spellEnd"/>
      <w:r w:rsidRPr="00943115">
        <w:rPr>
          <w:color w:val="000000"/>
        </w:rPr>
        <w:t xml:space="preserve"> </w:t>
      </w:r>
      <w:proofErr w:type="spellStart"/>
      <w:r w:rsidRPr="00943115">
        <w:rPr>
          <w:color w:val="333333"/>
        </w:rPr>
        <w:t>argc</w:t>
      </w:r>
      <w:proofErr w:type="spellEnd"/>
      <w:r w:rsidRPr="00943115">
        <w:rPr>
          <w:color w:val="000000"/>
        </w:rPr>
        <w:t xml:space="preserve">, </w:t>
      </w:r>
      <w:proofErr w:type="spellStart"/>
      <w:r w:rsidRPr="00943115">
        <w:rPr>
          <w:b/>
          <w:bCs/>
          <w:color w:val="000000"/>
        </w:rPr>
        <w:t>const</w:t>
      </w:r>
      <w:proofErr w:type="spellEnd"/>
      <w:r w:rsidRPr="00943115">
        <w:rPr>
          <w:color w:val="000000"/>
        </w:rPr>
        <w:t xml:space="preserve"> </w:t>
      </w:r>
      <w:r w:rsidRPr="00943115">
        <w:rPr>
          <w:b/>
          <w:bCs/>
          <w:color w:val="445588"/>
        </w:rPr>
        <w:t>char</w:t>
      </w:r>
      <w:r w:rsidRPr="00943115">
        <w:rPr>
          <w:color w:val="000000"/>
        </w:rPr>
        <w:t xml:space="preserve"> </w:t>
      </w:r>
      <w:r w:rsidRPr="00943115">
        <w:rPr>
          <w:b/>
          <w:bCs/>
          <w:color w:val="000000"/>
        </w:rPr>
        <w:t>*</w:t>
      </w:r>
      <w:r w:rsidRPr="00943115">
        <w:rPr>
          <w:color w:val="000000"/>
        </w:rPr>
        <w:t xml:space="preserve"> </w:t>
      </w:r>
      <w:proofErr w:type="spellStart"/>
      <w:r w:rsidRPr="00943115">
        <w:rPr>
          <w:color w:val="333333"/>
        </w:rPr>
        <w:t>argv</w:t>
      </w:r>
      <w:proofErr w:type="spellEnd"/>
      <w:r w:rsidRPr="00943115">
        <w:rPr>
          <w:color w:val="000000"/>
        </w:rPr>
        <w:t>[])</w:t>
      </w:r>
    </w:p>
    <w:p w14:paraId="68DCEC62" w14:textId="45E194A9" w:rsidR="00943115" w:rsidRDefault="00943115" w:rsidP="00943115">
      <w:pPr>
        <w:pStyle w:val="Body"/>
        <w:rPr>
          <w:color w:val="000000"/>
          <w:lang w:val="en-AU"/>
        </w:rPr>
      </w:pPr>
      <w:r w:rsidRPr="00943115">
        <w:rPr>
          <w:color w:val="000000"/>
        </w:rPr>
        <w:t>{</w:t>
      </w:r>
      <w:r>
        <w:rPr>
          <w:color w:val="000000"/>
          <w:lang w:val="en-AU"/>
        </w:rPr>
        <w:t>..}</w:t>
      </w:r>
    </w:p>
    <w:p w14:paraId="7A10FDD1" w14:textId="438733A7" w:rsidR="005A77D0" w:rsidRDefault="005A77D0" w:rsidP="005A77D0">
      <w:pPr>
        <w:pStyle w:val="Heading3"/>
        <w:rPr>
          <w:lang w:val="en-AU"/>
        </w:rPr>
      </w:pPr>
      <w:r>
        <w:rPr>
          <w:lang w:val="en-AU"/>
        </w:rPr>
        <w:t>IO</w:t>
      </w:r>
    </w:p>
    <w:p w14:paraId="4BF54112" w14:textId="77777777" w:rsidR="005A77D0" w:rsidRPr="005A77D0" w:rsidRDefault="005A77D0" w:rsidP="005A77D0">
      <w:pPr>
        <w:pStyle w:val="Body"/>
        <w:rPr>
          <w:color w:val="000000"/>
        </w:rPr>
      </w:pPr>
      <w:r w:rsidRPr="005A77D0">
        <w:t xml:space="preserve">// Use </w:t>
      </w:r>
      <w:proofErr w:type="spellStart"/>
      <w:r w:rsidRPr="005A77D0">
        <w:t>NSLog</w:t>
      </w:r>
      <w:proofErr w:type="spellEnd"/>
      <w:r w:rsidRPr="005A77D0">
        <w:t xml:space="preserve"> to print lines to the console</w:t>
      </w:r>
    </w:p>
    <w:p w14:paraId="1ACE3CC9" w14:textId="15021072" w:rsidR="005A77D0" w:rsidRDefault="005A77D0" w:rsidP="005A77D0">
      <w:pPr>
        <w:pStyle w:val="Body"/>
      </w:pPr>
      <w:r w:rsidRPr="005A77D0">
        <w:rPr>
          <w:color w:val="000000"/>
        </w:rPr>
        <w:t xml:space="preserve">    </w:t>
      </w:r>
      <w:proofErr w:type="spellStart"/>
      <w:r w:rsidRPr="005A77D0">
        <w:rPr>
          <w:color w:val="333333"/>
        </w:rPr>
        <w:t>NSLog</w:t>
      </w:r>
      <w:proofErr w:type="spellEnd"/>
      <w:r w:rsidRPr="005A77D0">
        <w:rPr>
          <w:color w:val="000000"/>
        </w:rPr>
        <w:t>(</w:t>
      </w:r>
      <w:r w:rsidRPr="005A77D0">
        <w:rPr>
          <w:color w:val="D01040"/>
        </w:rPr>
        <w:t>@"Hello World!"</w:t>
      </w:r>
      <w:r w:rsidRPr="005A77D0">
        <w:rPr>
          <w:color w:val="000000"/>
        </w:rPr>
        <w:t xml:space="preserve">); </w:t>
      </w:r>
      <w:r w:rsidRPr="005A77D0">
        <w:t>// Print the string "Hello World!"</w:t>
      </w:r>
    </w:p>
    <w:p w14:paraId="0B3DB49E" w14:textId="5946C4A6" w:rsidR="00AF1EA3" w:rsidRDefault="00AF1EA3" w:rsidP="005A77D0">
      <w:pPr>
        <w:pStyle w:val="Body"/>
        <w:rPr>
          <w:color w:val="000000"/>
        </w:rPr>
      </w:pPr>
    </w:p>
    <w:p w14:paraId="5FEA60E7" w14:textId="77777777" w:rsidR="00AF1EA3" w:rsidRPr="00AF1EA3" w:rsidRDefault="00AF1EA3" w:rsidP="00AF1EA3">
      <w:pPr>
        <w:pStyle w:val="Body"/>
        <w:rPr>
          <w:color w:val="000000"/>
        </w:rPr>
      </w:pPr>
      <w:r w:rsidRPr="00AF1EA3">
        <w:t>// %@ is an object</w:t>
      </w:r>
    </w:p>
    <w:p w14:paraId="3D9456EF" w14:textId="77777777" w:rsidR="00AF1EA3" w:rsidRPr="00AF1EA3" w:rsidRDefault="00AF1EA3" w:rsidP="00AF1EA3">
      <w:pPr>
        <w:pStyle w:val="Body"/>
        <w:rPr>
          <w:color w:val="000000"/>
        </w:rPr>
      </w:pPr>
      <w:r w:rsidRPr="00AF1EA3">
        <w:rPr>
          <w:color w:val="000000"/>
        </w:rPr>
        <w:t xml:space="preserve">    </w:t>
      </w:r>
      <w:r w:rsidRPr="00AF1EA3">
        <w:t>// 'description' is a convention to display the value of the Objects</w:t>
      </w:r>
    </w:p>
    <w:p w14:paraId="7ED7EC08" w14:textId="77777777" w:rsidR="00AF1EA3" w:rsidRPr="00AF1EA3" w:rsidRDefault="00AF1EA3" w:rsidP="00AF1EA3">
      <w:pPr>
        <w:pStyle w:val="Body"/>
        <w:rPr>
          <w:color w:val="000000"/>
        </w:rPr>
      </w:pPr>
      <w:r w:rsidRPr="00AF1EA3">
        <w:rPr>
          <w:color w:val="000000"/>
        </w:rPr>
        <w:t xml:space="preserve">    </w:t>
      </w:r>
      <w:proofErr w:type="spellStart"/>
      <w:r w:rsidRPr="00AF1EA3">
        <w:rPr>
          <w:color w:val="333333"/>
        </w:rPr>
        <w:t>NSLog</w:t>
      </w:r>
      <w:proofErr w:type="spellEnd"/>
      <w:r w:rsidRPr="00AF1EA3">
        <w:rPr>
          <w:color w:val="000000"/>
        </w:rPr>
        <w:t>(</w:t>
      </w:r>
      <w:r w:rsidRPr="00AF1EA3">
        <w:rPr>
          <w:color w:val="D01040"/>
        </w:rPr>
        <w:t>@"%@ and %@"</w:t>
      </w:r>
      <w:r w:rsidRPr="00AF1EA3">
        <w:rPr>
          <w:color w:val="000000"/>
        </w:rPr>
        <w:t xml:space="preserve">, </w:t>
      </w:r>
      <w:r w:rsidRPr="00AF1EA3">
        <w:rPr>
          <w:color w:val="333333"/>
        </w:rPr>
        <w:t>myObject1</w:t>
      </w:r>
      <w:r w:rsidRPr="00AF1EA3">
        <w:rPr>
          <w:color w:val="000000"/>
        </w:rPr>
        <w:t>, [</w:t>
      </w:r>
      <w:r w:rsidRPr="00AF1EA3">
        <w:rPr>
          <w:color w:val="333333"/>
        </w:rPr>
        <w:t>myObject2</w:t>
      </w:r>
      <w:r w:rsidRPr="00AF1EA3">
        <w:rPr>
          <w:color w:val="000000"/>
        </w:rPr>
        <w:t xml:space="preserve"> </w:t>
      </w:r>
      <w:r w:rsidRPr="00AF1EA3">
        <w:rPr>
          <w:color w:val="333333"/>
        </w:rPr>
        <w:t>description</w:t>
      </w:r>
      <w:r w:rsidRPr="00AF1EA3">
        <w:rPr>
          <w:color w:val="000000"/>
        </w:rPr>
        <w:t xml:space="preserve">]); </w:t>
      </w:r>
      <w:r w:rsidRPr="00AF1EA3">
        <w:t>// prints =&gt; "(null) and (null)"</w:t>
      </w:r>
    </w:p>
    <w:p w14:paraId="0AF2F770" w14:textId="77777777" w:rsidR="00AF1EA3" w:rsidRPr="005A77D0" w:rsidRDefault="00AF1EA3" w:rsidP="005A77D0">
      <w:pPr>
        <w:pStyle w:val="Body"/>
        <w:rPr>
          <w:color w:val="000000"/>
        </w:rPr>
      </w:pPr>
    </w:p>
    <w:p w14:paraId="34D56E54" w14:textId="77777777" w:rsidR="005A77D0" w:rsidRPr="005A77D0" w:rsidRDefault="005A77D0" w:rsidP="005A77D0">
      <w:pPr>
        <w:pStyle w:val="Body"/>
        <w:rPr>
          <w:lang w:val="en-AU"/>
        </w:rPr>
      </w:pPr>
    </w:p>
    <w:p w14:paraId="3D001603" w14:textId="77777777" w:rsidR="00943115" w:rsidRPr="00943115" w:rsidRDefault="00943115" w:rsidP="00943115">
      <w:pPr>
        <w:pStyle w:val="Body"/>
        <w:rPr>
          <w:lang w:val="en-AU"/>
        </w:rPr>
      </w:pPr>
    </w:p>
    <w:p w14:paraId="5162D6C5" w14:textId="77777777" w:rsidR="00F65044" w:rsidRPr="00F65044" w:rsidRDefault="00F65044" w:rsidP="00F65044">
      <w:pPr>
        <w:pStyle w:val="Body"/>
        <w:rPr>
          <w:lang w:val="en-AU"/>
        </w:rPr>
      </w:pPr>
    </w:p>
    <w:p w14:paraId="7111F79A" w14:textId="77777777" w:rsidR="00F07CE4" w:rsidRPr="00F07CE4" w:rsidRDefault="00F07CE4" w:rsidP="00F07CE4">
      <w:pPr>
        <w:pStyle w:val="Body"/>
        <w:ind w:left="0"/>
        <w:rPr>
          <w:lang w:val="en-AU"/>
        </w:rPr>
      </w:pPr>
    </w:p>
    <w:p w14:paraId="7D8B7F2A" w14:textId="1BE9E5D5" w:rsidR="00B30001" w:rsidRDefault="00B30001" w:rsidP="00825B53">
      <w:pPr>
        <w:pStyle w:val="Heading1"/>
        <w:rPr>
          <w:lang w:val="en-AU"/>
        </w:rPr>
      </w:pPr>
      <w:r>
        <w:rPr>
          <w:lang w:val="en-AU"/>
        </w:rPr>
        <w:lastRenderedPageBreak/>
        <w:t>Types</w:t>
      </w:r>
    </w:p>
    <w:p w14:paraId="39AD12E1" w14:textId="72C93933" w:rsidR="00B962B9" w:rsidRPr="0099241F" w:rsidRDefault="00B962B9" w:rsidP="00B962B9">
      <w:pPr>
        <w:pStyle w:val="Body"/>
        <w:numPr>
          <w:ilvl w:val="0"/>
          <w:numId w:val="20"/>
        </w:numPr>
        <w:rPr>
          <w:szCs w:val="24"/>
          <w:lang w:val="en-AU"/>
        </w:rPr>
      </w:pPr>
      <w:r>
        <w:t>The @ symbol is used in a few places in Objective-C, and basically it’s a way to signal that whatever it’s attached to is special to Objective-C and not part of regular C.</w:t>
      </w:r>
    </w:p>
    <w:p w14:paraId="17CCAFBF" w14:textId="77777777" w:rsidR="0099241F" w:rsidRPr="0099241F" w:rsidRDefault="0099241F" w:rsidP="0099241F">
      <w:pPr>
        <w:pStyle w:val="Body"/>
        <w:numPr>
          <w:ilvl w:val="0"/>
          <w:numId w:val="20"/>
        </w:numPr>
        <w:rPr>
          <w:szCs w:val="24"/>
          <w:lang w:val="en-AU"/>
        </w:rPr>
      </w:pPr>
      <w:r w:rsidRPr="0099241F">
        <w:t>square brackets are used to differentiate Objective-C constructs from plain old C code. </w:t>
      </w:r>
    </w:p>
    <w:p w14:paraId="2CA43CE2" w14:textId="77777777" w:rsidR="0099241F" w:rsidRDefault="0099241F" w:rsidP="00B962B9">
      <w:pPr>
        <w:pStyle w:val="Body"/>
        <w:numPr>
          <w:ilvl w:val="0"/>
          <w:numId w:val="20"/>
        </w:numPr>
        <w:rPr>
          <w:szCs w:val="24"/>
          <w:lang w:val="en-AU"/>
        </w:rPr>
      </w:pPr>
    </w:p>
    <w:p w14:paraId="7722DF23" w14:textId="77777777" w:rsidR="00B962B9" w:rsidRPr="00B962B9" w:rsidRDefault="00B962B9" w:rsidP="00B962B9">
      <w:pPr>
        <w:pStyle w:val="Body"/>
        <w:rPr>
          <w:lang w:val="en-AU"/>
        </w:rPr>
      </w:pPr>
    </w:p>
    <w:p w14:paraId="34B71C69" w14:textId="501ADAEE" w:rsidR="0037070A" w:rsidRDefault="0037070A" w:rsidP="00B30001">
      <w:pPr>
        <w:pStyle w:val="Heading2"/>
        <w:rPr>
          <w:lang w:val="en-AU"/>
        </w:rPr>
      </w:pPr>
      <w:r>
        <w:rPr>
          <w:lang w:val="en-AU"/>
        </w:rPr>
        <w:t>Basic Types</w:t>
      </w:r>
    </w:p>
    <w:p w14:paraId="3385AFF0" w14:textId="77777777" w:rsidR="0037070A" w:rsidRDefault="0037070A" w:rsidP="0037070A">
      <w:pPr>
        <w:pStyle w:val="Body"/>
        <w:numPr>
          <w:ilvl w:val="0"/>
          <w:numId w:val="19"/>
        </w:numPr>
        <w:rPr>
          <w:lang w:val="en-AU"/>
        </w:rPr>
      </w:pPr>
      <w:proofErr w:type="spellStart"/>
      <w:r>
        <w:rPr>
          <w:rStyle w:val="HTMLCode"/>
          <w:rFonts w:ascii="Consolas" w:hAnsi="Consolas" w:cs="Consolas"/>
          <w:b/>
          <w:bCs/>
          <w:color w:val="384047"/>
          <w:sz w:val="21"/>
          <w:szCs w:val="21"/>
          <w:shd w:val="clear" w:color="auto" w:fill="F6F9FA"/>
        </w:rPr>
        <w:t>int</w:t>
      </w:r>
      <w:proofErr w:type="spellEnd"/>
      <w:r>
        <w:t> – An integer value, i.e. a whole number (no decimals) that includes zero and negative numbers.</w:t>
      </w:r>
    </w:p>
    <w:p w14:paraId="2ABB586A" w14:textId="77777777" w:rsidR="0037070A" w:rsidRDefault="0037070A" w:rsidP="0037070A">
      <w:pPr>
        <w:pStyle w:val="Body"/>
        <w:numPr>
          <w:ilvl w:val="0"/>
          <w:numId w:val="19"/>
        </w:numPr>
      </w:pPr>
      <w:r>
        <w:rPr>
          <w:rStyle w:val="HTMLCode"/>
          <w:rFonts w:ascii="Consolas" w:hAnsi="Consolas" w:cs="Consolas"/>
          <w:b/>
          <w:bCs/>
          <w:color w:val="384047"/>
          <w:sz w:val="21"/>
          <w:szCs w:val="21"/>
          <w:shd w:val="clear" w:color="auto" w:fill="F6F9FA"/>
        </w:rPr>
        <w:t>float</w:t>
      </w:r>
      <w:r>
        <w:t xml:space="preserve"> – A floating point value that includes as many decimal places as it can hold. Because the decimal place can change, or float, </w:t>
      </w:r>
      <w:proofErr w:type="spellStart"/>
      <w:r>
        <w:t>its</w:t>
      </w:r>
      <w:proofErr w:type="spellEnd"/>
      <w:r>
        <w:t xml:space="preserve"> important to know that these values may technically be </w:t>
      </w:r>
      <w:r w:rsidRPr="0037070A">
        <w:rPr>
          <w:u w:val="single"/>
        </w:rPr>
        <w:t>imprecise</w:t>
      </w:r>
      <w:r>
        <w:t xml:space="preserve">. When precise decimals are needed, like for currency, we should use the </w:t>
      </w:r>
      <w:proofErr w:type="spellStart"/>
      <w:r w:rsidRPr="0037070A">
        <w:rPr>
          <w:u w:val="single"/>
        </w:rPr>
        <w:t>NSDecimalNumber</w:t>
      </w:r>
      <w:proofErr w:type="spellEnd"/>
      <w:r>
        <w:t xml:space="preserve"> data type.</w:t>
      </w:r>
    </w:p>
    <w:p w14:paraId="703BA642" w14:textId="77777777" w:rsidR="0037070A" w:rsidRDefault="0037070A" w:rsidP="0037070A">
      <w:pPr>
        <w:pStyle w:val="Body"/>
        <w:numPr>
          <w:ilvl w:val="0"/>
          <w:numId w:val="19"/>
        </w:numPr>
      </w:pPr>
      <w:r>
        <w:rPr>
          <w:rStyle w:val="HTMLCode"/>
          <w:rFonts w:ascii="Consolas" w:hAnsi="Consolas" w:cs="Consolas"/>
          <w:b/>
          <w:bCs/>
          <w:color w:val="384047"/>
          <w:sz w:val="21"/>
          <w:szCs w:val="21"/>
          <w:shd w:val="clear" w:color="auto" w:fill="F6F9FA"/>
        </w:rPr>
        <w:t>BOOL</w:t>
      </w:r>
      <w:r>
        <w:t> – Short for “</w:t>
      </w:r>
      <w:proofErr w:type="spellStart"/>
      <w:r>
        <w:t>boolean</w:t>
      </w:r>
      <w:proofErr w:type="spellEnd"/>
      <w:r>
        <w:t>”, this is a 1-bit “true” or “false” value that can only be in one of those states. The C language (and hence, Objective-C) treat 0 as “false” and 1 as “true”. As such, the following keywords can be used to represent true/false values: YES/NO, TRUE/FALSE, true/false, 1,0.</w:t>
      </w:r>
    </w:p>
    <w:p w14:paraId="3B662451" w14:textId="77777777" w:rsidR="0037070A" w:rsidRDefault="0037070A" w:rsidP="0037070A">
      <w:pPr>
        <w:pStyle w:val="Body"/>
        <w:numPr>
          <w:ilvl w:val="0"/>
          <w:numId w:val="19"/>
        </w:numPr>
      </w:pPr>
      <w:r>
        <w:rPr>
          <w:rStyle w:val="HTMLCode"/>
          <w:rFonts w:ascii="Consolas" w:hAnsi="Consolas" w:cs="Consolas"/>
          <w:b/>
          <w:bCs/>
          <w:color w:val="384047"/>
          <w:sz w:val="21"/>
          <w:szCs w:val="21"/>
          <w:shd w:val="clear" w:color="auto" w:fill="F6F9FA"/>
        </w:rPr>
        <w:t>char</w:t>
      </w:r>
      <w:r>
        <w:t> – A single character, such as the letter A or the symbol “#”. Note that lowercase and uppercase characters are different, so “a” and “A” are two different characters.</w:t>
      </w:r>
    </w:p>
    <w:p w14:paraId="588C1875" w14:textId="77777777" w:rsidR="0037070A" w:rsidRDefault="0037070A" w:rsidP="0037070A">
      <w:pPr>
        <w:pStyle w:val="Body"/>
        <w:numPr>
          <w:ilvl w:val="0"/>
          <w:numId w:val="19"/>
        </w:numPr>
      </w:pPr>
      <w:proofErr w:type="spellStart"/>
      <w:r>
        <w:rPr>
          <w:rStyle w:val="HTMLCode"/>
          <w:rFonts w:ascii="Consolas" w:hAnsi="Consolas" w:cs="Consolas"/>
          <w:b/>
          <w:bCs/>
          <w:color w:val="384047"/>
          <w:sz w:val="21"/>
          <w:szCs w:val="21"/>
          <w:shd w:val="clear" w:color="auto" w:fill="F6F9FA"/>
        </w:rPr>
        <w:t>NSString</w:t>
      </w:r>
      <w:proofErr w:type="spellEnd"/>
      <w:r>
        <w:t> – String data is a bunch of characters strung together to make text, like a banner strung up at a party.</w:t>
      </w:r>
    </w:p>
    <w:p w14:paraId="119322F6" w14:textId="77777777" w:rsidR="0037070A" w:rsidRDefault="0037070A" w:rsidP="0037070A">
      <w:pPr>
        <w:pStyle w:val="Body"/>
        <w:numPr>
          <w:ilvl w:val="0"/>
          <w:numId w:val="19"/>
        </w:numPr>
      </w:pPr>
      <w:proofErr w:type="spellStart"/>
      <w:r>
        <w:rPr>
          <w:rStyle w:val="HTMLCode"/>
          <w:rFonts w:ascii="Consolas" w:hAnsi="Consolas" w:cs="Consolas"/>
          <w:b/>
          <w:bCs/>
          <w:color w:val="384047"/>
          <w:sz w:val="21"/>
          <w:szCs w:val="21"/>
          <w:shd w:val="clear" w:color="auto" w:fill="F6F9FA"/>
        </w:rPr>
        <w:t>NSNumber</w:t>
      </w:r>
      <w:proofErr w:type="spellEnd"/>
      <w:r>
        <w:t> – This class is a lightweight “wrapper” class that gives object-oriented features to the primitive number types mentioned above (among others).</w:t>
      </w:r>
    </w:p>
    <w:p w14:paraId="314DB507" w14:textId="77777777" w:rsidR="0037070A" w:rsidRPr="0037070A" w:rsidRDefault="0037070A" w:rsidP="0037070A">
      <w:pPr>
        <w:pStyle w:val="Body"/>
        <w:rPr>
          <w:lang w:val="en-AU"/>
        </w:rPr>
      </w:pPr>
    </w:p>
    <w:p w14:paraId="5DC4FA2B" w14:textId="33BB54F5" w:rsidR="00C51DF9" w:rsidRDefault="00C51DF9" w:rsidP="00B30001">
      <w:pPr>
        <w:pStyle w:val="Heading2"/>
      </w:pPr>
      <w:r>
        <w:t>Objects</w:t>
      </w:r>
    </w:p>
    <w:p w14:paraId="5966E737" w14:textId="6D48455C" w:rsidR="00D45894" w:rsidRDefault="00D45894" w:rsidP="00D45894">
      <w:pPr>
        <w:pStyle w:val="Body"/>
        <w:ind w:left="1891"/>
        <w:rPr>
          <w:lang w:val="en-AU"/>
        </w:rPr>
      </w:pPr>
    </w:p>
    <w:p w14:paraId="0899D47C" w14:textId="0DBD0398" w:rsidR="009076CA" w:rsidRPr="00D45894" w:rsidRDefault="009076CA" w:rsidP="009076CA">
      <w:pPr>
        <w:pStyle w:val="Heading3"/>
      </w:pPr>
      <w:proofErr w:type="spellStart"/>
      <w:r>
        <w:t>Dyncamic</w:t>
      </w:r>
      <w:proofErr w:type="spellEnd"/>
      <w:r>
        <w:t>-typed object</w:t>
      </w:r>
    </w:p>
    <w:p w14:paraId="7D9DEE04" w14:textId="7C0C27D8" w:rsidR="00D45894" w:rsidRDefault="00D45894" w:rsidP="00D45894">
      <w:pPr>
        <w:pStyle w:val="Code"/>
        <w:ind w:left="1891"/>
      </w:pPr>
      <w:r>
        <w:t xml:space="preserve">id </w:t>
      </w:r>
      <w:proofErr w:type="spellStart"/>
      <w:r>
        <w:t>myObject</w:t>
      </w:r>
      <w:proofErr w:type="spellEnd"/>
      <w:r>
        <w:t xml:space="preserve"> = nil;</w:t>
      </w:r>
    </w:p>
    <w:p w14:paraId="70D2E8BA" w14:textId="20629330" w:rsidR="00D45894" w:rsidRDefault="00D45894" w:rsidP="009076CA">
      <w:pPr>
        <w:ind w:left="1891"/>
        <w:rPr>
          <w:rStyle w:val="Strong"/>
        </w:rPr>
      </w:pPr>
      <w:r>
        <w:t xml:space="preserve">The </w:t>
      </w:r>
      <w:r>
        <w:rPr>
          <w:rStyle w:val="Strong"/>
        </w:rPr>
        <w:t xml:space="preserve">id </w:t>
      </w:r>
      <w:r>
        <w:t xml:space="preserve">type means that the variable can contain any type of object. The </w:t>
      </w:r>
      <w:r>
        <w:rPr>
          <w:rStyle w:val="Strong"/>
        </w:rPr>
        <w:t>nil</w:t>
      </w:r>
      <w:r>
        <w:t xml:space="preserve"> value is equivalent to what is called </w:t>
      </w:r>
      <w:r>
        <w:rPr>
          <w:rStyle w:val="Strong"/>
        </w:rPr>
        <w:t>null</w:t>
      </w:r>
    </w:p>
    <w:p w14:paraId="00B566E4" w14:textId="4A38F31F" w:rsidR="00D45894" w:rsidRDefault="00D45894" w:rsidP="00D45894">
      <w:pPr>
        <w:rPr>
          <w:lang w:val="en-AU"/>
        </w:rPr>
      </w:pPr>
    </w:p>
    <w:p w14:paraId="05D3D23F" w14:textId="26E2FE73" w:rsidR="00D45894" w:rsidRDefault="009076CA" w:rsidP="009076CA">
      <w:pPr>
        <w:pStyle w:val="Heading3"/>
      </w:pPr>
      <w:r>
        <w:lastRenderedPageBreak/>
        <w:t>Static</w:t>
      </w:r>
      <w:r w:rsidR="00D45894">
        <w:t>-types object:</w:t>
      </w:r>
    </w:p>
    <w:p w14:paraId="05B3BBAF" w14:textId="556A34A6" w:rsidR="00D45894" w:rsidRDefault="00D45894" w:rsidP="009076CA">
      <w:pPr>
        <w:pStyle w:val="Code"/>
        <w:ind w:left="2160"/>
      </w:pPr>
      <w:proofErr w:type="spellStart"/>
      <w:r>
        <w:t>NSString</w:t>
      </w:r>
      <w:proofErr w:type="spellEnd"/>
      <w:r>
        <w:t xml:space="preserve"> *</w:t>
      </w:r>
      <w:proofErr w:type="spellStart"/>
      <w:r>
        <w:t>aString</w:t>
      </w:r>
      <w:proofErr w:type="spellEnd"/>
      <w:r>
        <w:t xml:space="preserve"> = nil;</w:t>
      </w:r>
    </w:p>
    <w:p w14:paraId="6FD5A24B" w14:textId="04220146" w:rsidR="00B30001" w:rsidRDefault="00B30001" w:rsidP="00B30001">
      <w:pPr>
        <w:pStyle w:val="Heading2"/>
        <w:rPr>
          <w:lang w:val="en-AU"/>
        </w:rPr>
      </w:pPr>
      <w:r>
        <w:rPr>
          <w:lang w:val="en-AU"/>
        </w:rPr>
        <w:t>Strings</w:t>
      </w:r>
    </w:p>
    <w:p w14:paraId="31E831FC" w14:textId="77777777" w:rsidR="00B30001" w:rsidRPr="00B30001" w:rsidRDefault="00B30001" w:rsidP="00B30001">
      <w:pPr>
        <w:pStyle w:val="Body"/>
        <w:rPr>
          <w:color w:val="000000"/>
        </w:rPr>
      </w:pPr>
      <w:r w:rsidRPr="00B30001">
        <w:t>// String</w:t>
      </w:r>
    </w:p>
    <w:p w14:paraId="33D258DB" w14:textId="27A787E7" w:rsidR="00B30001" w:rsidRDefault="00B30001" w:rsidP="00B30001">
      <w:pPr>
        <w:pStyle w:val="Body"/>
        <w:rPr>
          <w:color w:val="000000"/>
        </w:rPr>
      </w:pPr>
      <w:r w:rsidRPr="00B30001">
        <w:rPr>
          <w:color w:val="000000"/>
        </w:rPr>
        <w:t xml:space="preserve">    </w:t>
      </w:r>
      <w:proofErr w:type="spellStart"/>
      <w:r w:rsidRPr="00B30001">
        <w:rPr>
          <w:color w:val="999999"/>
        </w:rPr>
        <w:t>NSString</w:t>
      </w:r>
      <w:proofErr w:type="spellEnd"/>
      <w:r w:rsidRPr="00B30001">
        <w:rPr>
          <w:color w:val="000000"/>
        </w:rPr>
        <w:t xml:space="preserve"> </w:t>
      </w:r>
      <w:r w:rsidRPr="00B30001">
        <w:rPr>
          <w:b/>
          <w:bCs/>
          <w:color w:val="000000"/>
        </w:rPr>
        <w:t>*</w:t>
      </w:r>
      <w:proofErr w:type="spellStart"/>
      <w:r w:rsidRPr="00B30001">
        <w:rPr>
          <w:color w:val="333333"/>
        </w:rPr>
        <w:t>worldString</w:t>
      </w:r>
      <w:proofErr w:type="spellEnd"/>
      <w:r w:rsidRPr="00B30001">
        <w:rPr>
          <w:color w:val="000000"/>
        </w:rPr>
        <w:t xml:space="preserve"> </w:t>
      </w:r>
      <w:r w:rsidRPr="00B30001">
        <w:rPr>
          <w:b/>
          <w:bCs/>
          <w:color w:val="000000"/>
        </w:rPr>
        <w:t>=</w:t>
      </w:r>
      <w:r w:rsidRPr="00B30001">
        <w:rPr>
          <w:color w:val="000000"/>
        </w:rPr>
        <w:t xml:space="preserve"> </w:t>
      </w:r>
      <w:r w:rsidRPr="00B30001">
        <w:rPr>
          <w:color w:val="D01040"/>
        </w:rPr>
        <w:t>@"World"</w:t>
      </w:r>
      <w:r w:rsidRPr="00B30001">
        <w:rPr>
          <w:color w:val="000000"/>
        </w:rPr>
        <w:t>;</w:t>
      </w:r>
    </w:p>
    <w:p w14:paraId="61156130" w14:textId="0C3E5817" w:rsidR="00B30001" w:rsidRDefault="00B30001" w:rsidP="00B30001">
      <w:pPr>
        <w:pStyle w:val="Body"/>
        <w:rPr>
          <w:color w:val="000000"/>
        </w:rPr>
      </w:pPr>
    </w:p>
    <w:p w14:paraId="01E8687F" w14:textId="77777777" w:rsidR="00B30001" w:rsidRPr="00B30001" w:rsidRDefault="00B30001" w:rsidP="00B30001">
      <w:pPr>
        <w:pStyle w:val="Body"/>
        <w:rPr>
          <w:color w:val="000000"/>
        </w:rPr>
      </w:pPr>
      <w:r w:rsidRPr="00B30001">
        <w:t xml:space="preserve">// </w:t>
      </w:r>
      <w:proofErr w:type="spellStart"/>
      <w:r w:rsidRPr="00B30001">
        <w:t>NSMutableString</w:t>
      </w:r>
      <w:proofErr w:type="spellEnd"/>
      <w:r w:rsidRPr="00B30001">
        <w:t xml:space="preserve"> is a mutable version of the </w:t>
      </w:r>
      <w:proofErr w:type="spellStart"/>
      <w:r w:rsidRPr="00B30001">
        <w:t>NSString</w:t>
      </w:r>
      <w:proofErr w:type="spellEnd"/>
      <w:r w:rsidRPr="00B30001">
        <w:t xml:space="preserve"> object</w:t>
      </w:r>
    </w:p>
    <w:p w14:paraId="4BFD8D5A" w14:textId="77777777" w:rsidR="00B30001" w:rsidRPr="00B30001" w:rsidRDefault="00B30001" w:rsidP="00B30001">
      <w:pPr>
        <w:pStyle w:val="Body"/>
        <w:rPr>
          <w:color w:val="000000"/>
        </w:rPr>
      </w:pPr>
      <w:r w:rsidRPr="00B30001">
        <w:rPr>
          <w:color w:val="000000"/>
        </w:rPr>
        <w:t xml:space="preserve">    </w:t>
      </w:r>
      <w:proofErr w:type="spellStart"/>
      <w:r w:rsidRPr="00B30001">
        <w:rPr>
          <w:color w:val="999999"/>
        </w:rPr>
        <w:t>NSMutableString</w:t>
      </w:r>
      <w:proofErr w:type="spellEnd"/>
      <w:r w:rsidRPr="00B30001">
        <w:rPr>
          <w:color w:val="000000"/>
        </w:rPr>
        <w:t xml:space="preserve"> </w:t>
      </w:r>
      <w:r w:rsidRPr="00B30001">
        <w:rPr>
          <w:b/>
          <w:bCs/>
          <w:color w:val="000000"/>
        </w:rPr>
        <w:t>*</w:t>
      </w:r>
      <w:proofErr w:type="spellStart"/>
      <w:r w:rsidRPr="00B30001">
        <w:rPr>
          <w:color w:val="333333"/>
        </w:rPr>
        <w:t>mutableString</w:t>
      </w:r>
      <w:proofErr w:type="spellEnd"/>
      <w:r w:rsidRPr="00B30001">
        <w:rPr>
          <w:color w:val="000000"/>
        </w:rPr>
        <w:t xml:space="preserve"> </w:t>
      </w:r>
      <w:r w:rsidRPr="00B30001">
        <w:rPr>
          <w:b/>
          <w:bCs/>
          <w:color w:val="000000"/>
        </w:rPr>
        <w:t>=</w:t>
      </w:r>
      <w:r w:rsidRPr="00B30001">
        <w:rPr>
          <w:color w:val="000000"/>
        </w:rPr>
        <w:t xml:space="preserve"> [</w:t>
      </w:r>
      <w:proofErr w:type="spellStart"/>
      <w:r w:rsidRPr="00B30001">
        <w:rPr>
          <w:color w:val="999999"/>
        </w:rPr>
        <w:t>NSMutableString</w:t>
      </w:r>
      <w:proofErr w:type="spellEnd"/>
      <w:r w:rsidRPr="00B30001">
        <w:rPr>
          <w:color w:val="000000"/>
        </w:rPr>
        <w:t xml:space="preserve"> </w:t>
      </w:r>
      <w:proofErr w:type="spellStart"/>
      <w:r w:rsidRPr="00B30001">
        <w:rPr>
          <w:b/>
          <w:bCs/>
          <w:color w:val="990000"/>
        </w:rPr>
        <w:t>stringWithString</w:t>
      </w:r>
      <w:proofErr w:type="spellEnd"/>
      <w:r w:rsidRPr="00B30001">
        <w:rPr>
          <w:color w:val="000000"/>
        </w:rPr>
        <w:t>:</w:t>
      </w:r>
      <w:r w:rsidRPr="00B30001">
        <w:rPr>
          <w:color w:val="D01040"/>
        </w:rPr>
        <w:t>@"Hello"</w:t>
      </w:r>
      <w:r w:rsidRPr="00B30001">
        <w:rPr>
          <w:color w:val="000000"/>
        </w:rPr>
        <w:t>];</w:t>
      </w:r>
    </w:p>
    <w:p w14:paraId="59249EE5" w14:textId="77777777" w:rsidR="00B30001" w:rsidRPr="00B30001" w:rsidRDefault="00B30001" w:rsidP="00B30001">
      <w:pPr>
        <w:pStyle w:val="Body"/>
        <w:rPr>
          <w:color w:val="000000"/>
        </w:rPr>
      </w:pPr>
      <w:r w:rsidRPr="00B30001">
        <w:rPr>
          <w:color w:val="000000"/>
        </w:rPr>
        <w:t xml:space="preserve">    [</w:t>
      </w:r>
      <w:proofErr w:type="spellStart"/>
      <w:r w:rsidRPr="00B30001">
        <w:rPr>
          <w:color w:val="333333"/>
        </w:rPr>
        <w:t>mutableString</w:t>
      </w:r>
      <w:proofErr w:type="spellEnd"/>
      <w:r w:rsidRPr="00B30001">
        <w:rPr>
          <w:color w:val="000000"/>
        </w:rPr>
        <w:t xml:space="preserve"> </w:t>
      </w:r>
      <w:proofErr w:type="spellStart"/>
      <w:r w:rsidRPr="00B30001">
        <w:rPr>
          <w:b/>
          <w:bCs/>
          <w:color w:val="990000"/>
        </w:rPr>
        <w:t>appendString</w:t>
      </w:r>
      <w:proofErr w:type="spellEnd"/>
      <w:r w:rsidRPr="00B30001">
        <w:rPr>
          <w:color w:val="000000"/>
        </w:rPr>
        <w:t>:</w:t>
      </w:r>
      <w:r w:rsidRPr="00B30001">
        <w:rPr>
          <w:color w:val="D01040"/>
        </w:rPr>
        <w:t>@" World!"</w:t>
      </w:r>
      <w:r w:rsidRPr="00B30001">
        <w:rPr>
          <w:color w:val="000000"/>
        </w:rPr>
        <w:t>];</w:t>
      </w:r>
    </w:p>
    <w:p w14:paraId="6CF0A8EE" w14:textId="77777777" w:rsidR="00B30001" w:rsidRPr="00B30001" w:rsidRDefault="00B30001" w:rsidP="00B30001">
      <w:pPr>
        <w:pStyle w:val="Body"/>
        <w:rPr>
          <w:color w:val="000000"/>
        </w:rPr>
      </w:pPr>
      <w:r w:rsidRPr="00B30001">
        <w:rPr>
          <w:color w:val="000000"/>
        </w:rPr>
        <w:t xml:space="preserve">    </w:t>
      </w:r>
      <w:proofErr w:type="spellStart"/>
      <w:r w:rsidRPr="00B30001">
        <w:rPr>
          <w:color w:val="333333"/>
        </w:rPr>
        <w:t>NSLog</w:t>
      </w:r>
      <w:proofErr w:type="spellEnd"/>
      <w:r w:rsidRPr="00B30001">
        <w:rPr>
          <w:color w:val="000000"/>
        </w:rPr>
        <w:t>(</w:t>
      </w:r>
      <w:r w:rsidRPr="00B30001">
        <w:rPr>
          <w:color w:val="D01040"/>
        </w:rPr>
        <w:t>@"%@"</w:t>
      </w:r>
      <w:r w:rsidRPr="00B30001">
        <w:rPr>
          <w:color w:val="000000"/>
        </w:rPr>
        <w:t xml:space="preserve">, </w:t>
      </w:r>
      <w:proofErr w:type="spellStart"/>
      <w:r w:rsidRPr="00B30001">
        <w:rPr>
          <w:color w:val="333333"/>
        </w:rPr>
        <w:t>mutableString</w:t>
      </w:r>
      <w:proofErr w:type="spellEnd"/>
      <w:r w:rsidRPr="00B30001">
        <w:rPr>
          <w:color w:val="000000"/>
        </w:rPr>
        <w:t xml:space="preserve">); </w:t>
      </w:r>
      <w:r w:rsidRPr="00B30001">
        <w:t>// prints =&gt; "Hello World!"</w:t>
      </w:r>
    </w:p>
    <w:p w14:paraId="4EC6222D" w14:textId="77777777" w:rsidR="00B30001" w:rsidRPr="00B30001" w:rsidRDefault="00B30001" w:rsidP="00B30001">
      <w:pPr>
        <w:pStyle w:val="Body"/>
        <w:rPr>
          <w:color w:val="000000"/>
        </w:rPr>
      </w:pPr>
    </w:p>
    <w:p w14:paraId="2797928E" w14:textId="77777777" w:rsidR="00B30001" w:rsidRPr="00B30001" w:rsidRDefault="00B30001" w:rsidP="00B30001">
      <w:pPr>
        <w:pStyle w:val="Body"/>
        <w:rPr>
          <w:lang w:val="en-AU"/>
        </w:rPr>
      </w:pPr>
    </w:p>
    <w:p w14:paraId="58253716" w14:textId="26BF2926" w:rsidR="00825B53" w:rsidRDefault="00825B53" w:rsidP="00D45894">
      <w:pPr>
        <w:rPr>
          <w:lang w:val="en-AU"/>
        </w:rPr>
      </w:pPr>
    </w:p>
    <w:p w14:paraId="2F8DC580" w14:textId="048413CD" w:rsidR="00B22A8D" w:rsidRDefault="00B22A8D" w:rsidP="00716286">
      <w:pPr>
        <w:pStyle w:val="Heading1"/>
        <w:rPr>
          <w:lang w:val="en-AU"/>
        </w:rPr>
      </w:pPr>
      <w:r>
        <w:rPr>
          <w:lang w:val="en-AU"/>
        </w:rPr>
        <w:lastRenderedPageBreak/>
        <w:t>Functions</w:t>
      </w:r>
      <w:r w:rsidR="00D64632">
        <w:rPr>
          <w:lang w:val="en-AU"/>
        </w:rPr>
        <w:t>/Methods/Messages</w:t>
      </w:r>
    </w:p>
    <w:p w14:paraId="5B2C37B4" w14:textId="00C29A3C" w:rsidR="00D64632" w:rsidRDefault="00D64632" w:rsidP="00B22A8D">
      <w:pPr>
        <w:pStyle w:val="Heading2"/>
        <w:rPr>
          <w:lang w:val="en-AU"/>
        </w:rPr>
      </w:pPr>
      <w:r>
        <w:rPr>
          <w:lang w:val="en-AU"/>
        </w:rPr>
        <w:t>Functions</w:t>
      </w:r>
    </w:p>
    <w:p w14:paraId="789D59B3" w14:textId="77777777" w:rsidR="00544391" w:rsidRDefault="00544391" w:rsidP="00544391">
      <w:pPr>
        <w:pStyle w:val="Body"/>
        <w:numPr>
          <w:ilvl w:val="0"/>
          <w:numId w:val="21"/>
        </w:numPr>
      </w:pPr>
      <w:r>
        <w:t>Defined like in C++:</w:t>
      </w:r>
    </w:p>
    <w:p w14:paraId="44369A10" w14:textId="5B2D6B0B" w:rsidR="00544391" w:rsidRPr="00544391" w:rsidRDefault="00544391" w:rsidP="00544391">
      <w:pPr>
        <w:pStyle w:val="Code"/>
        <w:ind w:left="2251"/>
      </w:pPr>
      <w:r w:rsidRPr="00544391">
        <w:t xml:space="preserve">void </w:t>
      </w:r>
      <w:proofErr w:type="spellStart"/>
      <w:proofErr w:type="gramStart"/>
      <w:r w:rsidRPr="00544391">
        <w:t>NSLog</w:t>
      </w:r>
      <w:proofErr w:type="spellEnd"/>
      <w:r w:rsidRPr="00544391">
        <w:t>(</w:t>
      </w:r>
      <w:proofErr w:type="spellStart"/>
      <w:proofErr w:type="gramEnd"/>
      <w:r w:rsidRPr="00544391">
        <w:t>NSString</w:t>
      </w:r>
      <w:proofErr w:type="spellEnd"/>
      <w:r w:rsidRPr="00544391">
        <w:t xml:space="preserve"> *text) {</w:t>
      </w:r>
      <w:r>
        <w:br/>
        <w:t xml:space="preserve">    </w:t>
      </w:r>
      <w:r w:rsidRPr="00544391">
        <w:t>// Logging code</w:t>
      </w:r>
      <w:r>
        <w:br/>
      </w:r>
      <w:r w:rsidRPr="00544391">
        <w:t>}</w:t>
      </w:r>
    </w:p>
    <w:p w14:paraId="64B5B429" w14:textId="0B12F822" w:rsidR="00A42B72" w:rsidRPr="00A42B72" w:rsidRDefault="00A42B72" w:rsidP="00A42B72">
      <w:pPr>
        <w:pStyle w:val="Body"/>
        <w:numPr>
          <w:ilvl w:val="0"/>
          <w:numId w:val="21"/>
        </w:numPr>
        <w:rPr>
          <w:szCs w:val="24"/>
          <w:lang w:val="en-AU"/>
        </w:rPr>
      </w:pPr>
      <w:r>
        <w:t>F</w:t>
      </w:r>
      <w:r w:rsidRPr="00A42B72">
        <w:t xml:space="preserve">unctions can be called from anywhere without any reference to the class where they are defined. </w:t>
      </w:r>
      <w:r>
        <w:t xml:space="preserve">They </w:t>
      </w:r>
      <w:r w:rsidRPr="00A42B72">
        <w:t>simply act on the data passed into them.</w:t>
      </w:r>
    </w:p>
    <w:p w14:paraId="44A3A8BE" w14:textId="50D1B889" w:rsidR="00D64632" w:rsidRPr="00D64632" w:rsidRDefault="00D64632" w:rsidP="00544391">
      <w:pPr>
        <w:pStyle w:val="Body"/>
        <w:numPr>
          <w:ilvl w:val="0"/>
          <w:numId w:val="19"/>
        </w:numPr>
        <w:rPr>
          <w:lang w:val="en-AU"/>
        </w:rPr>
      </w:pPr>
    </w:p>
    <w:p w14:paraId="05392A65" w14:textId="1C149125" w:rsidR="00B22A8D" w:rsidRDefault="0083484B" w:rsidP="00B22A8D">
      <w:pPr>
        <w:pStyle w:val="Heading2"/>
        <w:rPr>
          <w:lang w:val="en-AU"/>
        </w:rPr>
      </w:pPr>
      <w:r>
        <w:rPr>
          <w:lang w:val="en-AU"/>
        </w:rPr>
        <w:t xml:space="preserve">Methods </w:t>
      </w:r>
    </w:p>
    <w:p w14:paraId="5C10FF19" w14:textId="42DB9BE6" w:rsidR="0083484B" w:rsidRPr="0083484B" w:rsidRDefault="0083484B" w:rsidP="0083484B">
      <w:pPr>
        <w:pStyle w:val="Body"/>
        <w:rPr>
          <w:lang w:val="en-AU"/>
        </w:rPr>
      </w:pPr>
      <w:r>
        <w:rPr>
          <w:lang w:val="en-AU"/>
        </w:rPr>
        <w:t>Methods are member functions of objects. They can be class-methods (static) or instance methods (on instances)</w:t>
      </w:r>
    </w:p>
    <w:p w14:paraId="4C178ECB" w14:textId="50C8302B" w:rsidR="00B22A8D" w:rsidRDefault="0083484B" w:rsidP="00B22A8D">
      <w:pPr>
        <w:pStyle w:val="Body"/>
        <w:rPr>
          <w:lang w:val="en-AU"/>
        </w:rPr>
      </w:pPr>
      <w:r>
        <w:rPr>
          <w:lang w:val="en-AU"/>
        </w:rPr>
        <w:t>Method</w:t>
      </w:r>
      <w:r w:rsidR="006E1AEF">
        <w:rPr>
          <w:lang w:val="en-AU"/>
        </w:rPr>
        <w:t xml:space="preserve"> C++:</w:t>
      </w:r>
    </w:p>
    <w:p w14:paraId="714165B2"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class Man extends Person {</w:t>
      </w:r>
    </w:p>
    <w:p w14:paraId="74E74716"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public void </w:t>
      </w:r>
      <w:proofErr w:type="spellStart"/>
      <w:proofErr w:type="gramStart"/>
      <w:r w:rsidRPr="006E1AEF">
        <w:rPr>
          <w:rFonts w:ascii="Consolas" w:hAnsi="Consolas" w:cs="Consolas"/>
          <w:color w:val="24292E"/>
          <w:sz w:val="20"/>
          <w:szCs w:val="20"/>
          <w:bdr w:val="none" w:sz="0" w:space="0" w:color="auto" w:frame="1"/>
          <w:lang w:val="en-AU"/>
        </w:rPr>
        <w:t>cleanYourRoom</w:t>
      </w:r>
      <w:proofErr w:type="spellEnd"/>
      <w:r w:rsidRPr="006E1AEF">
        <w:rPr>
          <w:rFonts w:ascii="Consolas" w:hAnsi="Consolas" w:cs="Consolas"/>
          <w:color w:val="24292E"/>
          <w:sz w:val="20"/>
          <w:szCs w:val="20"/>
          <w:bdr w:val="none" w:sz="0" w:space="0" w:color="auto" w:frame="1"/>
          <w:lang w:val="en-AU"/>
        </w:rPr>
        <w:t>( Date</w:t>
      </w:r>
      <w:proofErr w:type="gramEnd"/>
      <w:r w:rsidRPr="006E1AEF">
        <w:rPr>
          <w:rFonts w:ascii="Consolas" w:hAnsi="Consolas" w:cs="Consolas"/>
          <w:color w:val="24292E"/>
          <w:sz w:val="20"/>
          <w:szCs w:val="20"/>
          <w:bdr w:val="none" w:sz="0" w:space="0" w:color="auto" w:frame="1"/>
          <w:lang w:val="en-AU"/>
        </w:rPr>
        <w:t xml:space="preserve"> when, Broom what ){</w:t>
      </w:r>
    </w:p>
    <w:p w14:paraId="679F06B5"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w:t>
      </w:r>
      <w:proofErr w:type="spellStart"/>
      <w:proofErr w:type="gramStart"/>
      <w:r w:rsidRPr="006E1AEF">
        <w:rPr>
          <w:rFonts w:ascii="Consolas" w:hAnsi="Consolas" w:cs="Consolas"/>
          <w:color w:val="24292E"/>
          <w:sz w:val="20"/>
          <w:szCs w:val="20"/>
          <w:bdr w:val="none" w:sz="0" w:space="0" w:color="auto" w:frame="1"/>
          <w:lang w:val="en-AU"/>
        </w:rPr>
        <w:t>this.yeahSure</w:t>
      </w:r>
      <w:proofErr w:type="spellEnd"/>
      <w:proofErr w:type="gramEnd"/>
      <w:r w:rsidRPr="006E1AEF">
        <w:rPr>
          <w:rFonts w:ascii="Consolas" w:hAnsi="Consolas" w:cs="Consolas"/>
          <w:color w:val="24292E"/>
          <w:sz w:val="20"/>
          <w:szCs w:val="20"/>
          <w:bdr w:val="none" w:sz="0" w:space="0" w:color="auto" w:frame="1"/>
          <w:lang w:val="en-AU"/>
        </w:rPr>
        <w:t>();</w:t>
      </w:r>
    </w:p>
    <w:p w14:paraId="5AD1475C"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etc...</w:t>
      </w:r>
    </w:p>
    <w:p w14:paraId="29AB8D0F"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w:t>
      </w:r>
    </w:p>
    <w:p w14:paraId="354F3CDC"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lang w:val="en-AU"/>
        </w:rPr>
      </w:pPr>
      <w:r w:rsidRPr="006E1AEF">
        <w:rPr>
          <w:rFonts w:ascii="Consolas" w:hAnsi="Consolas" w:cs="Consolas"/>
          <w:color w:val="24292E"/>
          <w:sz w:val="20"/>
          <w:szCs w:val="20"/>
          <w:bdr w:val="none" w:sz="0" w:space="0" w:color="auto" w:frame="1"/>
          <w:lang w:val="en-AU"/>
        </w:rPr>
        <w:t>}</w:t>
      </w:r>
    </w:p>
    <w:p w14:paraId="790F3008" w14:textId="77777777" w:rsidR="006E1AEF" w:rsidRDefault="006E1AEF" w:rsidP="006E1AEF">
      <w:pPr>
        <w:pStyle w:val="HTMLPreformatted"/>
        <w:shd w:val="clear" w:color="auto" w:fill="F6F8FA"/>
        <w:rPr>
          <w:lang w:val="en-AU"/>
        </w:rPr>
      </w:pPr>
    </w:p>
    <w:p w14:paraId="01A048D7" w14:textId="7D1711B4" w:rsidR="006E1AEF" w:rsidRDefault="006E1AEF" w:rsidP="006E1AEF">
      <w:pPr>
        <w:pStyle w:val="Body"/>
      </w:pPr>
      <w:r>
        <w:t>Is equivalent to objective-c:</w:t>
      </w:r>
    </w:p>
    <w:p w14:paraId="12BCC35A" w14:textId="36CD6B75" w:rsidR="006E1AEF" w:rsidRPr="006E1AEF" w:rsidRDefault="006E1AEF" w:rsidP="006E1AEF">
      <w:pPr>
        <w:pStyle w:val="HTMLPreformatted"/>
        <w:shd w:val="clear" w:color="auto" w:fill="F6F8FA"/>
        <w:rPr>
          <w:rFonts w:ascii="Consolas" w:hAnsi="Consolas" w:cs="Consolas"/>
          <w:color w:val="24292E"/>
          <w:sz w:val="20"/>
          <w:szCs w:val="20"/>
          <w:bdr w:val="none" w:sz="0" w:space="0" w:color="auto" w:frame="1"/>
          <w:lang w:val="en-AU" w:eastAsia="en-US"/>
        </w:rPr>
      </w:pPr>
      <w:r>
        <w:rPr>
          <w:lang w:val="en-AU"/>
        </w:rPr>
        <w:br/>
      </w:r>
      <w:r w:rsidRPr="006E1AEF">
        <w:rPr>
          <w:rFonts w:ascii="Consolas" w:hAnsi="Consolas" w:cs="Consolas"/>
          <w:color w:val="24292E"/>
          <w:sz w:val="20"/>
          <w:szCs w:val="20"/>
          <w:bdr w:val="none" w:sz="0" w:space="0" w:color="auto" w:frame="1"/>
          <w:lang w:val="en-AU" w:eastAsia="en-US"/>
        </w:rPr>
        <w:t xml:space="preserve">@implementation </w:t>
      </w:r>
      <w:proofErr w:type="gramStart"/>
      <w:r w:rsidRPr="006E1AEF">
        <w:rPr>
          <w:rFonts w:ascii="Consolas" w:hAnsi="Consolas" w:cs="Consolas"/>
          <w:color w:val="24292E"/>
          <w:sz w:val="20"/>
          <w:szCs w:val="20"/>
          <w:bdr w:val="none" w:sz="0" w:space="0" w:color="auto" w:frame="1"/>
          <w:lang w:val="en-AU" w:eastAsia="en-US"/>
        </w:rPr>
        <w:t>Man :</w:t>
      </w:r>
      <w:proofErr w:type="gramEnd"/>
      <w:r w:rsidRPr="006E1AEF">
        <w:rPr>
          <w:rFonts w:ascii="Consolas" w:hAnsi="Consolas" w:cs="Consolas"/>
          <w:color w:val="24292E"/>
          <w:sz w:val="20"/>
          <w:szCs w:val="20"/>
          <w:bdr w:val="none" w:sz="0" w:space="0" w:color="auto" w:frame="1"/>
          <w:lang w:val="en-AU" w:eastAsia="en-US"/>
        </w:rPr>
        <w:t xml:space="preserve"> Person </w:t>
      </w:r>
    </w:p>
    <w:p w14:paraId="6E9F16FA"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p>
    <w:p w14:paraId="6841795E"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w:t>
      </w:r>
      <w:proofErr w:type="gramStart"/>
      <w:r w:rsidRPr="006E1AEF">
        <w:rPr>
          <w:rFonts w:ascii="Consolas" w:hAnsi="Consolas" w:cs="Consolas"/>
          <w:color w:val="24292E"/>
          <w:sz w:val="20"/>
          <w:szCs w:val="20"/>
          <w:bdr w:val="none" w:sz="0" w:space="0" w:color="auto" w:frame="1"/>
          <w:lang w:val="en-AU"/>
        </w:rPr>
        <w:t>( void</w:t>
      </w:r>
      <w:proofErr w:type="gramEnd"/>
      <w:r w:rsidRPr="006E1AEF">
        <w:rPr>
          <w:rFonts w:ascii="Consolas" w:hAnsi="Consolas" w:cs="Consolas"/>
          <w:color w:val="24292E"/>
          <w:sz w:val="20"/>
          <w:szCs w:val="20"/>
          <w:bdr w:val="none" w:sz="0" w:space="0" w:color="auto" w:frame="1"/>
          <w:lang w:val="en-AU"/>
        </w:rPr>
        <w:t xml:space="preserve"> ) </w:t>
      </w:r>
      <w:proofErr w:type="spellStart"/>
      <w:r w:rsidRPr="006E1AEF">
        <w:rPr>
          <w:rFonts w:ascii="Consolas" w:hAnsi="Consolas" w:cs="Consolas"/>
          <w:color w:val="24292E"/>
          <w:sz w:val="20"/>
          <w:szCs w:val="20"/>
          <w:bdr w:val="none" w:sz="0" w:space="0" w:color="auto" w:frame="1"/>
          <w:lang w:val="en-AU"/>
        </w:rPr>
        <w:t>cleanYourRoom</w:t>
      </w:r>
      <w:proofErr w:type="spellEnd"/>
      <w:r w:rsidRPr="006E1AEF">
        <w:rPr>
          <w:rFonts w:ascii="Consolas" w:hAnsi="Consolas" w:cs="Consolas"/>
          <w:color w:val="24292E"/>
          <w:sz w:val="20"/>
          <w:szCs w:val="20"/>
          <w:bdr w:val="none" w:sz="0" w:space="0" w:color="auto" w:frame="1"/>
          <w:lang w:val="en-AU"/>
        </w:rPr>
        <w:t xml:space="preserve">: (Date *) when </w:t>
      </w:r>
      <w:proofErr w:type="spellStart"/>
      <w:r w:rsidRPr="006E1AEF">
        <w:rPr>
          <w:rFonts w:ascii="Consolas" w:hAnsi="Consolas" w:cs="Consolas"/>
          <w:color w:val="24292E"/>
          <w:sz w:val="20"/>
          <w:szCs w:val="20"/>
          <w:bdr w:val="none" w:sz="0" w:space="0" w:color="auto" w:frame="1"/>
          <w:lang w:val="en-AU"/>
        </w:rPr>
        <w:t>withCleaningTool</w:t>
      </w:r>
      <w:proofErr w:type="spellEnd"/>
      <w:r w:rsidRPr="006E1AEF">
        <w:rPr>
          <w:rFonts w:ascii="Consolas" w:hAnsi="Consolas" w:cs="Consolas"/>
          <w:color w:val="24292E"/>
          <w:sz w:val="20"/>
          <w:szCs w:val="20"/>
          <w:bdr w:val="none" w:sz="0" w:space="0" w:color="auto" w:frame="1"/>
          <w:lang w:val="en-AU"/>
        </w:rPr>
        <w:t>: (Broom *) what</w:t>
      </w:r>
    </w:p>
    <w:p w14:paraId="32D9F16D"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w:t>
      </w:r>
    </w:p>
    <w:p w14:paraId="6E0FBA1D" w14:textId="41C4D5CA" w:rsid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[self </w:t>
      </w:r>
      <w:proofErr w:type="spellStart"/>
      <w:r w:rsidRPr="006E1AEF">
        <w:rPr>
          <w:rFonts w:ascii="Consolas" w:hAnsi="Consolas" w:cs="Consolas"/>
          <w:color w:val="24292E"/>
          <w:sz w:val="20"/>
          <w:szCs w:val="20"/>
          <w:bdr w:val="none" w:sz="0" w:space="0" w:color="auto" w:frame="1"/>
          <w:lang w:val="en-AU"/>
        </w:rPr>
        <w:t>yeahSure</w:t>
      </w:r>
      <w:proofErr w:type="spellEnd"/>
      <w:r w:rsidRPr="006E1AEF">
        <w:rPr>
          <w:rFonts w:ascii="Consolas" w:hAnsi="Consolas" w:cs="Consolas"/>
          <w:color w:val="24292E"/>
          <w:sz w:val="20"/>
          <w:szCs w:val="20"/>
          <w:bdr w:val="none" w:sz="0" w:space="0" w:color="auto" w:frame="1"/>
          <w:lang w:val="en-AU"/>
        </w:rPr>
        <w:t>];</w:t>
      </w:r>
    </w:p>
    <w:p w14:paraId="374A80BF" w14:textId="2BC434AA" w:rsidR="008D0B28" w:rsidRPr="008D0B28" w:rsidRDefault="008D0B28" w:rsidP="008D0B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8D0B28">
        <w:rPr>
          <w:rFonts w:ascii="Consolas" w:hAnsi="Consolas" w:cs="Consolas"/>
          <w:color w:val="24292E"/>
          <w:sz w:val="20"/>
          <w:szCs w:val="20"/>
          <w:bdr w:val="none" w:sz="0" w:space="0" w:color="auto" w:frame="1"/>
          <w:lang w:val="en-AU"/>
        </w:rPr>
        <w:t xml:space="preserve">   </w:t>
      </w:r>
      <w:r>
        <w:rPr>
          <w:rFonts w:ascii="Consolas" w:hAnsi="Consolas" w:cs="Consolas"/>
          <w:color w:val="24292E"/>
          <w:sz w:val="20"/>
          <w:szCs w:val="20"/>
          <w:bdr w:val="none" w:sz="0" w:space="0" w:color="auto" w:frame="1"/>
          <w:lang w:val="en-AU"/>
        </w:rPr>
        <w:t>.. use when and what parameters…</w:t>
      </w:r>
      <w:r w:rsidRPr="008D0B28">
        <w:rPr>
          <w:rFonts w:ascii="Consolas" w:hAnsi="Consolas" w:cs="Consolas"/>
          <w:color w:val="24292E"/>
          <w:sz w:val="20"/>
          <w:szCs w:val="20"/>
          <w:bdr w:val="none" w:sz="0" w:space="0" w:color="auto" w:frame="1"/>
          <w:lang w:val="en-AU"/>
        </w:rPr>
        <w:tab/>
      </w:r>
    </w:p>
    <w:p w14:paraId="6C63CA5E"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 xml:space="preserve">   etc...</w:t>
      </w:r>
    </w:p>
    <w:p w14:paraId="4B575E46"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lang w:val="en-AU"/>
        </w:rPr>
      </w:pPr>
      <w:r w:rsidRPr="006E1AEF">
        <w:rPr>
          <w:rFonts w:ascii="Consolas" w:hAnsi="Consolas" w:cs="Consolas"/>
          <w:color w:val="24292E"/>
          <w:sz w:val="20"/>
          <w:szCs w:val="20"/>
          <w:bdr w:val="none" w:sz="0" w:space="0" w:color="auto" w:frame="1"/>
          <w:lang w:val="en-AU"/>
        </w:rPr>
        <w:t>}</w:t>
      </w:r>
    </w:p>
    <w:p w14:paraId="71C89372" w14:textId="77777777" w:rsidR="006E1AEF" w:rsidRPr="006E1AEF" w:rsidRDefault="006E1AEF" w:rsidP="006E1AE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lang w:val="en-AU"/>
        </w:rPr>
      </w:pPr>
      <w:r w:rsidRPr="006E1AEF">
        <w:rPr>
          <w:rFonts w:ascii="Consolas" w:hAnsi="Consolas" w:cs="Consolas"/>
          <w:color w:val="24292E"/>
          <w:sz w:val="20"/>
          <w:szCs w:val="20"/>
          <w:bdr w:val="none" w:sz="0" w:space="0" w:color="auto" w:frame="1"/>
          <w:lang w:val="en-AU"/>
        </w:rPr>
        <w:t>@end</w:t>
      </w:r>
    </w:p>
    <w:p w14:paraId="4FEF069C" w14:textId="7D95376F" w:rsidR="006E1AEF" w:rsidRDefault="006E1AEF" w:rsidP="00B22A8D">
      <w:pPr>
        <w:pStyle w:val="Body"/>
        <w:rPr>
          <w:lang w:val="en-AU"/>
        </w:rPr>
      </w:pPr>
      <w:r>
        <w:rPr>
          <w:lang w:val="en-AU"/>
        </w:rPr>
        <w:t>And in general form:</w:t>
      </w:r>
    </w:p>
    <w:p w14:paraId="607C9129" w14:textId="7F71B37D" w:rsidR="006E1AEF" w:rsidRDefault="006E1AEF" w:rsidP="00B22A8D">
      <w:pPr>
        <w:pStyle w:val="Body"/>
        <w:rPr>
          <w:lang w:val="en-AU"/>
        </w:rPr>
      </w:pPr>
      <w:r>
        <w:rPr>
          <w:lang w:val="en-AU"/>
        </w:rPr>
        <w:t>[+/-] (returned type) nameOfFunction</w:t>
      </w:r>
      <w:r w:rsidR="008A2A89">
        <w:rPr>
          <w:lang w:val="en-AU"/>
        </w:rPr>
        <w:t>Part1</w:t>
      </w:r>
      <w:r>
        <w:rPr>
          <w:lang w:val="en-AU"/>
        </w:rPr>
        <w:t>: (type of Parameter</w:t>
      </w:r>
      <w:r w:rsidR="008A2A89">
        <w:rPr>
          <w:lang w:val="en-AU"/>
        </w:rPr>
        <w:t xml:space="preserve"> 1</w:t>
      </w:r>
      <w:r>
        <w:rPr>
          <w:lang w:val="en-AU"/>
        </w:rPr>
        <w:t xml:space="preserve">) nameOfParameter1 </w:t>
      </w:r>
      <w:r w:rsidR="008A2A89">
        <w:rPr>
          <w:lang w:val="en-AU"/>
        </w:rPr>
        <w:t>nameOfFunctionPart2: (type of Parameter 2) nameOfParameter2</w:t>
      </w:r>
      <w:r w:rsidR="006F17D0">
        <w:rPr>
          <w:lang w:val="en-AU"/>
        </w:rPr>
        <w:t xml:space="preserve"> …. {..}</w:t>
      </w:r>
    </w:p>
    <w:p w14:paraId="20DE08E8" w14:textId="0204A0EF" w:rsidR="006E1AEF" w:rsidRDefault="006E1AEF" w:rsidP="006E1AEF">
      <w:pPr>
        <w:pStyle w:val="Body"/>
        <w:numPr>
          <w:ilvl w:val="0"/>
          <w:numId w:val="19"/>
        </w:numPr>
        <w:rPr>
          <w:lang w:val="en-AU"/>
        </w:rPr>
      </w:pPr>
      <w:r>
        <w:rPr>
          <w:lang w:val="en-AU"/>
        </w:rPr>
        <w:t>+/-:</w:t>
      </w:r>
    </w:p>
    <w:p w14:paraId="069EA86D" w14:textId="58474FA5" w:rsidR="006E1AEF" w:rsidRDefault="006E1AEF" w:rsidP="006E1AEF">
      <w:pPr>
        <w:pStyle w:val="Body"/>
        <w:numPr>
          <w:ilvl w:val="1"/>
          <w:numId w:val="19"/>
        </w:numPr>
        <w:rPr>
          <w:lang w:val="en-AU"/>
        </w:rPr>
      </w:pPr>
      <w:proofErr w:type="gramStart"/>
      <w:r>
        <w:rPr>
          <w:lang w:val="en-AU"/>
        </w:rPr>
        <w:t>+ :</w:t>
      </w:r>
      <w:proofErr w:type="gramEnd"/>
      <w:r>
        <w:rPr>
          <w:lang w:val="en-AU"/>
        </w:rPr>
        <w:t xml:space="preserve"> a class method – static methods that can only be called on the class itself (not on instances of it).</w:t>
      </w:r>
    </w:p>
    <w:p w14:paraId="4DAA408E" w14:textId="47FFB114" w:rsidR="006E1AEF" w:rsidRDefault="006E1AEF" w:rsidP="006E1AEF">
      <w:pPr>
        <w:pStyle w:val="Body"/>
        <w:numPr>
          <w:ilvl w:val="1"/>
          <w:numId w:val="19"/>
        </w:numPr>
        <w:rPr>
          <w:lang w:val="en-AU"/>
        </w:rPr>
      </w:pPr>
      <w:proofErr w:type="gramStart"/>
      <w:r>
        <w:rPr>
          <w:lang w:val="en-AU"/>
        </w:rPr>
        <w:t>- :</w:t>
      </w:r>
      <w:proofErr w:type="gramEnd"/>
      <w:r>
        <w:rPr>
          <w:lang w:val="en-AU"/>
        </w:rPr>
        <w:t xml:space="preserve"> an instance method</w:t>
      </w:r>
    </w:p>
    <w:p w14:paraId="3739310C" w14:textId="75010A27" w:rsidR="006F17D0" w:rsidRDefault="006F17D0" w:rsidP="006F17D0">
      <w:pPr>
        <w:pStyle w:val="Body"/>
        <w:numPr>
          <w:ilvl w:val="0"/>
          <w:numId w:val="19"/>
        </w:numPr>
        <w:rPr>
          <w:lang w:val="en-AU"/>
        </w:rPr>
      </w:pPr>
      <w:r>
        <w:rPr>
          <w:lang w:val="en-AU"/>
        </w:rPr>
        <w:t xml:space="preserve">The name of the method will be </w:t>
      </w:r>
      <w:r>
        <w:rPr>
          <w:lang w:val="en-AU"/>
        </w:rPr>
        <w:br/>
        <w:t>nameOfFunctionPart1:</w:t>
      </w:r>
      <w:r w:rsidRPr="006F17D0">
        <w:rPr>
          <w:lang w:val="en-AU"/>
        </w:rPr>
        <w:t xml:space="preserve"> </w:t>
      </w:r>
      <w:r>
        <w:rPr>
          <w:lang w:val="en-AU"/>
        </w:rPr>
        <w:t>nameOfFunctionPart2…</w:t>
      </w:r>
    </w:p>
    <w:p w14:paraId="630B165D" w14:textId="56C9F380" w:rsidR="00B76D3C" w:rsidRDefault="0083484B" w:rsidP="0083484B">
      <w:pPr>
        <w:pStyle w:val="Heading2"/>
        <w:rPr>
          <w:lang w:val="en-AU"/>
        </w:rPr>
      </w:pPr>
      <w:r>
        <w:rPr>
          <w:lang w:val="en-AU"/>
        </w:rPr>
        <w:lastRenderedPageBreak/>
        <w:t>Messages</w:t>
      </w:r>
    </w:p>
    <w:p w14:paraId="450DFE4C" w14:textId="77777777" w:rsidR="0083484B" w:rsidRDefault="0083484B" w:rsidP="0083484B">
      <w:pPr>
        <w:pStyle w:val="Body"/>
        <w:rPr>
          <w:lang w:val="en-AU"/>
        </w:rPr>
      </w:pPr>
      <w:r>
        <w:rPr>
          <w:lang w:val="en-AU"/>
        </w:rPr>
        <w:t>The difference between calling a method on an object and sending it a m</w:t>
      </w:r>
      <w:proofErr w:type="spellStart"/>
      <w:r>
        <w:t>essage</w:t>
      </w:r>
      <w:proofErr w:type="spellEnd"/>
      <w:r>
        <w:rPr>
          <w:lang w:val="en-AU"/>
        </w:rPr>
        <w:t>:</w:t>
      </w:r>
    </w:p>
    <w:p w14:paraId="44E1889E" w14:textId="77777777" w:rsidR="0083484B" w:rsidRDefault="0083484B" w:rsidP="0083484B">
      <w:pPr>
        <w:pStyle w:val="Body"/>
        <w:rPr>
          <w:szCs w:val="24"/>
          <w:lang w:val="en-AU"/>
        </w:rPr>
      </w:pPr>
      <w:r w:rsidRPr="00496F7C">
        <w:rPr>
          <w:u w:val="single"/>
          <w:lang w:val="en-AU"/>
        </w:rPr>
        <w:t>A</w:t>
      </w:r>
      <w:proofErr w:type="spellStart"/>
      <w:r w:rsidRPr="00496F7C">
        <w:rPr>
          <w:u w:val="single"/>
        </w:rPr>
        <w:t>ny</w:t>
      </w:r>
      <w:proofErr w:type="spellEnd"/>
      <w:r>
        <w:t xml:space="preserve"> message can be sent to </w:t>
      </w:r>
      <w:r w:rsidRPr="00496F7C">
        <w:rPr>
          <w:u w:val="single"/>
        </w:rPr>
        <w:t>any</w:t>
      </w:r>
      <w:r>
        <w:t xml:space="preserve"> object. It’s up to the object to handle the message or not. If it doesn’t handle the message, then </w:t>
      </w:r>
      <w:r w:rsidRPr="00496F7C">
        <w:rPr>
          <w:u w:val="single"/>
        </w:rPr>
        <w:t>nothing bad will happen; it will just return nil to the sender</w:t>
      </w:r>
      <w:r>
        <w:t>, or caller. This is different than the method model because, If a method is called on an object that doesn’t define the method, we end up with compile-time or run-time errors that stop us dead in our tracks.</w:t>
      </w:r>
    </w:p>
    <w:p w14:paraId="73B8339F" w14:textId="77777777" w:rsidR="0083484B" w:rsidRPr="001848BA" w:rsidRDefault="0083484B" w:rsidP="0083484B">
      <w:pPr>
        <w:pStyle w:val="Body"/>
      </w:pPr>
      <w:r w:rsidRPr="001848BA">
        <w:t>send </w:t>
      </w:r>
      <w:r w:rsidRPr="001848BA">
        <w:rPr>
          <w:i/>
          <w:iCs/>
        </w:rPr>
        <w:t>messages</w:t>
      </w:r>
      <w:r w:rsidRPr="001848BA">
        <w:t> to </w:t>
      </w:r>
      <w:r w:rsidRPr="001848BA">
        <w:rPr>
          <w:i/>
          <w:iCs/>
        </w:rPr>
        <w:t>objects</w:t>
      </w:r>
      <w:r w:rsidRPr="001848BA">
        <w:t> (more on these later) in this manner:</w:t>
      </w:r>
    </w:p>
    <w:p w14:paraId="7CA142D5" w14:textId="77777777" w:rsidR="0083484B" w:rsidRPr="001848BA" w:rsidRDefault="0083484B" w:rsidP="0083484B">
      <w:pPr>
        <w:pStyle w:val="Code"/>
        <w:ind w:left="2160"/>
      </w:pPr>
      <w:r w:rsidRPr="001848BA">
        <w:t xml:space="preserve">mug </w:t>
      </w:r>
      <w:proofErr w:type="spellStart"/>
      <w:r w:rsidRPr="001848BA">
        <w:t>makeEmpty</w:t>
      </w:r>
      <w:proofErr w:type="spellEnd"/>
    </w:p>
    <w:p w14:paraId="518DF11F" w14:textId="77777777" w:rsidR="0083484B" w:rsidRPr="001848BA" w:rsidRDefault="0083484B" w:rsidP="0083484B">
      <w:pPr>
        <w:pStyle w:val="Body"/>
      </w:pPr>
      <w:r w:rsidRPr="001848BA">
        <w:t>(The </w:t>
      </w:r>
      <w:proofErr w:type="spellStart"/>
      <w:r w:rsidRPr="001848BA">
        <w:rPr>
          <w:rFonts w:ascii="Consolas" w:hAnsi="Consolas" w:cs="Consolas"/>
          <w:color w:val="ED5A5A"/>
          <w:sz w:val="21"/>
          <w:szCs w:val="21"/>
        </w:rPr>
        <w:t>makeEmpty</w:t>
      </w:r>
      <w:proofErr w:type="spellEnd"/>
      <w:r w:rsidRPr="001848BA">
        <w:t> message is sent to the </w:t>
      </w:r>
      <w:r w:rsidRPr="001848BA">
        <w:rPr>
          <w:rFonts w:ascii="Consolas" w:hAnsi="Consolas" w:cs="Consolas"/>
          <w:color w:val="ED5A5A"/>
          <w:sz w:val="21"/>
          <w:szCs w:val="21"/>
        </w:rPr>
        <w:t>mug</w:t>
      </w:r>
      <w:r w:rsidRPr="001848BA">
        <w:t> object.) In Objective-C we simply surround such actions with square brackets:</w:t>
      </w:r>
    </w:p>
    <w:p w14:paraId="4D6802F6" w14:textId="77777777" w:rsidR="0083484B" w:rsidRPr="002C10D8" w:rsidRDefault="0083484B" w:rsidP="0083484B">
      <w:pPr>
        <w:pStyle w:val="Code"/>
        <w:ind w:left="2160"/>
      </w:pPr>
      <w:r w:rsidRPr="001848BA">
        <w:t xml:space="preserve">[mug </w:t>
      </w:r>
      <w:proofErr w:type="spellStart"/>
      <w:r w:rsidRPr="001848BA">
        <w:t>makeEmpty</w:t>
      </w:r>
      <w:proofErr w:type="spellEnd"/>
      <w:r w:rsidRPr="001848BA">
        <w:t>]</w:t>
      </w:r>
    </w:p>
    <w:p w14:paraId="1C8F6B24" w14:textId="77777777" w:rsidR="0083484B" w:rsidRPr="0083484B" w:rsidRDefault="0083484B" w:rsidP="0083484B">
      <w:pPr>
        <w:pStyle w:val="Body"/>
        <w:rPr>
          <w:lang w:val="en-AU"/>
        </w:rPr>
      </w:pPr>
    </w:p>
    <w:p w14:paraId="2E3F3779" w14:textId="77777777" w:rsidR="0083484B" w:rsidRPr="0083484B" w:rsidRDefault="0083484B" w:rsidP="0083484B">
      <w:pPr>
        <w:pStyle w:val="Body"/>
        <w:rPr>
          <w:lang w:val="en-AU"/>
        </w:rPr>
      </w:pPr>
    </w:p>
    <w:p w14:paraId="4F0EE41A" w14:textId="6C25A066" w:rsidR="00B76D3C" w:rsidRDefault="00B76D3C" w:rsidP="00B76D3C">
      <w:pPr>
        <w:pStyle w:val="Body"/>
        <w:ind w:left="0"/>
        <w:rPr>
          <w:lang w:val="en-AU"/>
        </w:rPr>
      </w:pPr>
      <w:r>
        <w:rPr>
          <w:lang w:val="en-AU"/>
        </w:rPr>
        <w:t xml:space="preserve">Calling the </w:t>
      </w:r>
      <w:r w:rsidR="00B906BD">
        <w:rPr>
          <w:lang w:val="en-AU"/>
        </w:rPr>
        <w:t>method</w:t>
      </w:r>
      <w:r>
        <w:rPr>
          <w:lang w:val="en-AU"/>
        </w:rPr>
        <w:t xml:space="preserve"> in C++:</w:t>
      </w:r>
    </w:p>
    <w:p w14:paraId="5B0250F0" w14:textId="4993E4CB" w:rsidR="00B76D3C" w:rsidRDefault="00B76D3C" w:rsidP="00B76D3C">
      <w:pPr>
        <w:pStyle w:val="Code"/>
      </w:pPr>
      <w:r>
        <w:t xml:space="preserve">Man </w:t>
      </w:r>
      <w:proofErr w:type="spellStart"/>
      <w:r>
        <w:t>man</w:t>
      </w:r>
      <w:proofErr w:type="spellEnd"/>
      <w:r>
        <w:t xml:space="preserve"> = new </w:t>
      </w:r>
      <w:proofErr w:type="gramStart"/>
      <w:r>
        <w:t>Man(</w:t>
      </w:r>
      <w:proofErr w:type="gramEnd"/>
      <w:r>
        <w:t>);</w:t>
      </w:r>
    </w:p>
    <w:p w14:paraId="49AB422E" w14:textId="39DE2643" w:rsidR="00B76D3C" w:rsidRPr="00211688" w:rsidRDefault="00B76D3C" w:rsidP="00B76D3C">
      <w:pPr>
        <w:pStyle w:val="Code"/>
      </w:pPr>
      <w:r w:rsidRPr="00211688">
        <w:t xml:space="preserve">Date now = new </w:t>
      </w:r>
      <w:proofErr w:type="gramStart"/>
      <w:r w:rsidRPr="00211688">
        <w:t>Date(</w:t>
      </w:r>
      <w:proofErr w:type="gramEnd"/>
      <w:r w:rsidRPr="00211688">
        <w:t>);</w:t>
      </w:r>
    </w:p>
    <w:p w14:paraId="49BD09ED" w14:textId="14F04E94" w:rsidR="00B76D3C" w:rsidRDefault="00B76D3C" w:rsidP="00B76D3C">
      <w:pPr>
        <w:pStyle w:val="Code"/>
      </w:pPr>
      <w:r w:rsidRPr="00211688">
        <w:t xml:space="preserve">Broom </w:t>
      </w:r>
      <w:proofErr w:type="spellStart"/>
      <w:r w:rsidRPr="00211688">
        <w:t>broom</w:t>
      </w:r>
      <w:proofErr w:type="spellEnd"/>
      <w:r w:rsidRPr="00211688">
        <w:t xml:space="preserve"> = new </w:t>
      </w:r>
      <w:proofErr w:type="gramStart"/>
      <w:r w:rsidRPr="00211688">
        <w:t>Broom(</w:t>
      </w:r>
      <w:proofErr w:type="gramEnd"/>
      <w:r w:rsidRPr="00211688">
        <w:t>);</w:t>
      </w:r>
    </w:p>
    <w:p w14:paraId="09B99D3E" w14:textId="328E6B19" w:rsidR="00B76D3C" w:rsidRDefault="00B76D3C" w:rsidP="00B76D3C">
      <w:pPr>
        <w:pStyle w:val="Code"/>
      </w:pPr>
      <w:proofErr w:type="spellStart"/>
      <w:r>
        <w:t>Man.cleanYourRoom</w:t>
      </w:r>
      <w:proofErr w:type="spellEnd"/>
      <w:r>
        <w:t>(now, broom);</w:t>
      </w:r>
    </w:p>
    <w:p w14:paraId="1CAF7A52" w14:textId="12F46645" w:rsidR="00B76D3C" w:rsidRDefault="00B76D3C" w:rsidP="00B76D3C">
      <w:pPr>
        <w:pStyle w:val="Code"/>
      </w:pPr>
    </w:p>
    <w:p w14:paraId="45042DAC" w14:textId="563D0960" w:rsidR="00B76D3C" w:rsidRDefault="00B76D3C" w:rsidP="00B76D3C">
      <w:pPr>
        <w:pStyle w:val="Code"/>
      </w:pPr>
      <w:r>
        <w:t>Or:</w:t>
      </w:r>
    </w:p>
    <w:p w14:paraId="648FFF40" w14:textId="77777777" w:rsidR="00B76D3C" w:rsidRDefault="00B76D3C" w:rsidP="00B76D3C">
      <w:pPr>
        <w:pStyle w:val="Code"/>
      </w:pPr>
      <w:r>
        <w:t xml:space="preserve">Man </w:t>
      </w:r>
      <w:proofErr w:type="spellStart"/>
      <w:r>
        <w:t>man</w:t>
      </w:r>
      <w:proofErr w:type="spellEnd"/>
      <w:r>
        <w:t xml:space="preserve"> = new </w:t>
      </w:r>
      <w:proofErr w:type="gramStart"/>
      <w:r>
        <w:t>Man(</w:t>
      </w:r>
      <w:proofErr w:type="gramEnd"/>
      <w:r>
        <w:t>);</w:t>
      </w:r>
    </w:p>
    <w:p w14:paraId="6E7F1859" w14:textId="105C2402" w:rsidR="00B76D3C" w:rsidRDefault="00B76D3C" w:rsidP="00B76D3C">
      <w:pPr>
        <w:pStyle w:val="Code"/>
      </w:pPr>
      <w:proofErr w:type="spellStart"/>
      <w:r>
        <w:t>Man.cleanYourRoom</w:t>
      </w:r>
      <w:proofErr w:type="spellEnd"/>
      <w:r>
        <w:t xml:space="preserve">(new </w:t>
      </w:r>
      <w:proofErr w:type="gramStart"/>
      <w:r>
        <w:t>Date(</w:t>
      </w:r>
      <w:proofErr w:type="gramEnd"/>
      <w:r>
        <w:t>), new Broom());</w:t>
      </w:r>
    </w:p>
    <w:p w14:paraId="7E9D9232" w14:textId="7DFE7EB2" w:rsidR="00B76D3C" w:rsidRDefault="00B76D3C" w:rsidP="00B76D3C">
      <w:pPr>
        <w:pStyle w:val="Code"/>
      </w:pPr>
    </w:p>
    <w:p w14:paraId="274F80A8" w14:textId="3C38ED9D" w:rsidR="00B76D3C" w:rsidRDefault="00FF76AD" w:rsidP="00FF76AD">
      <w:pPr>
        <w:pStyle w:val="Body"/>
        <w:ind w:left="0"/>
        <w:rPr>
          <w:lang w:val="en-AU"/>
        </w:rPr>
      </w:pPr>
      <w:r>
        <w:rPr>
          <w:lang w:val="en-AU"/>
        </w:rPr>
        <w:t>And in objective-c</w:t>
      </w:r>
      <w:r w:rsidR="00B906BD">
        <w:rPr>
          <w:lang w:val="en-AU"/>
        </w:rPr>
        <w:t>, using a message</w:t>
      </w:r>
      <w:r>
        <w:rPr>
          <w:lang w:val="en-AU"/>
        </w:rPr>
        <w:t>:</w:t>
      </w:r>
    </w:p>
    <w:p w14:paraId="4C66330B" w14:textId="50C07217" w:rsidR="00FF76AD" w:rsidRDefault="00FF76AD" w:rsidP="00FF76AD">
      <w:pPr>
        <w:pStyle w:val="Code"/>
      </w:pPr>
      <w:r>
        <w:t>Man *</w:t>
      </w:r>
      <w:proofErr w:type="spellStart"/>
      <w:r>
        <w:t>aMan</w:t>
      </w:r>
      <w:proofErr w:type="spellEnd"/>
      <w:r>
        <w:t xml:space="preserve"> = [Man man];</w:t>
      </w:r>
    </w:p>
    <w:p w14:paraId="01E5C93B" w14:textId="1FF90C01" w:rsidR="00FF76AD" w:rsidRDefault="00FF76AD" w:rsidP="00FF76AD">
      <w:pPr>
        <w:pStyle w:val="Code"/>
      </w:pPr>
      <w:r>
        <w:t>Date *now = [Date date];</w:t>
      </w:r>
    </w:p>
    <w:p w14:paraId="304E4833" w14:textId="6D8D820C" w:rsidR="00FF76AD" w:rsidRDefault="00FF76AD" w:rsidP="00FF76AD">
      <w:pPr>
        <w:pStyle w:val="Code"/>
      </w:pPr>
      <w:r>
        <w:t>Broom *</w:t>
      </w:r>
      <w:proofErr w:type="spellStart"/>
      <w:r>
        <w:t>aBroom</w:t>
      </w:r>
      <w:proofErr w:type="spellEnd"/>
      <w:r>
        <w:t xml:space="preserve"> = [Broom broom];</w:t>
      </w:r>
    </w:p>
    <w:p w14:paraId="68C2F2DA" w14:textId="371C320C" w:rsidR="00FF76AD" w:rsidRDefault="00FF76AD" w:rsidP="00FF76AD">
      <w:pPr>
        <w:pStyle w:val="Code"/>
      </w:pPr>
      <w:r>
        <w:t>[</w:t>
      </w:r>
      <w:proofErr w:type="spellStart"/>
      <w:r>
        <w:t>aMan</w:t>
      </w:r>
      <w:proofErr w:type="spellEnd"/>
      <w:r>
        <w:t xml:space="preserve"> </w:t>
      </w:r>
      <w:proofErr w:type="spellStart"/>
      <w:proofErr w:type="gramStart"/>
      <w:r>
        <w:t>cleanYouRoom:now</w:t>
      </w:r>
      <w:proofErr w:type="spellEnd"/>
      <w:proofErr w:type="gramEnd"/>
      <w:r>
        <w:t xml:space="preserve"> </w:t>
      </w:r>
      <w:proofErr w:type="spellStart"/>
      <w:r w:rsidRPr="00211688">
        <w:t>withCleaningTool</w:t>
      </w:r>
      <w:r>
        <w:t>:broom</w:t>
      </w:r>
      <w:proofErr w:type="spellEnd"/>
      <w:r>
        <w:t>];</w:t>
      </w:r>
    </w:p>
    <w:p w14:paraId="4FB8C21C" w14:textId="7DFB9E82" w:rsidR="00FF76AD" w:rsidRDefault="00FF76AD" w:rsidP="00FF76AD">
      <w:pPr>
        <w:pStyle w:val="Code"/>
      </w:pPr>
    </w:p>
    <w:p w14:paraId="38FCE879" w14:textId="73D93D69" w:rsidR="00FF76AD" w:rsidRDefault="00FF76AD" w:rsidP="00FF76AD">
      <w:pPr>
        <w:pStyle w:val="Code"/>
      </w:pPr>
      <w:r>
        <w:t>Or:</w:t>
      </w:r>
    </w:p>
    <w:p w14:paraId="7015DC5A" w14:textId="11B3689A" w:rsidR="00FF76AD" w:rsidRDefault="00FF76AD" w:rsidP="00FF76AD">
      <w:pPr>
        <w:pStyle w:val="Code"/>
      </w:pPr>
    </w:p>
    <w:p w14:paraId="2AC091D2" w14:textId="3A4EE9DB" w:rsidR="00FF76AD" w:rsidRDefault="00FF76AD" w:rsidP="00FF76AD">
      <w:pPr>
        <w:pStyle w:val="Code"/>
      </w:pPr>
      <w:r>
        <w:t>[</w:t>
      </w:r>
      <w:proofErr w:type="spellStart"/>
      <w:r>
        <w:t>aMan</w:t>
      </w:r>
      <w:proofErr w:type="spellEnd"/>
      <w:r>
        <w:t xml:space="preserve"> </w:t>
      </w:r>
      <w:proofErr w:type="spellStart"/>
      <w:proofErr w:type="gramStart"/>
      <w:r>
        <w:t>cleanYourRoom</w:t>
      </w:r>
      <w:proofErr w:type="spellEnd"/>
      <w:r>
        <w:t>:[</w:t>
      </w:r>
      <w:proofErr w:type="gramEnd"/>
      <w:r>
        <w:t xml:space="preserve">Date date] </w:t>
      </w:r>
      <w:proofErr w:type="spellStart"/>
      <w:r>
        <w:t>withCleaningTool</w:t>
      </w:r>
      <w:proofErr w:type="spellEnd"/>
      <w:r>
        <w:t>:[Broom broom]];</w:t>
      </w:r>
    </w:p>
    <w:p w14:paraId="006E3760" w14:textId="08FDB363" w:rsidR="002369B3" w:rsidRDefault="002369B3" w:rsidP="002369B3">
      <w:pPr>
        <w:pStyle w:val="Body"/>
        <w:ind w:left="0"/>
        <w:rPr>
          <w:lang w:val="en-AU"/>
        </w:rPr>
      </w:pPr>
      <w:r>
        <w:rPr>
          <w:lang w:val="en-AU"/>
        </w:rPr>
        <w:t xml:space="preserve">Note: you can call the method directly in objective-c (like in C). However, then you don’t get the benefit of auto-resolving to </w:t>
      </w:r>
      <w:proofErr w:type="spellStart"/>
      <w:r>
        <w:rPr>
          <w:lang w:val="en-AU"/>
        </w:rPr>
        <w:t>nill</w:t>
      </w:r>
      <w:proofErr w:type="spellEnd"/>
      <w:r>
        <w:rPr>
          <w:lang w:val="en-AU"/>
        </w:rPr>
        <w:t xml:space="preserve"> if the method is not defined. </w:t>
      </w:r>
    </w:p>
    <w:p w14:paraId="07D7A559" w14:textId="108D00BE" w:rsidR="00EC3308" w:rsidRDefault="00BD00FD" w:rsidP="00EC3308">
      <w:pPr>
        <w:pStyle w:val="Heading2"/>
        <w:rPr>
          <w:lang w:val="en-AU"/>
        </w:rPr>
      </w:pPr>
      <w:r>
        <w:rPr>
          <w:lang w:val="en-AU"/>
        </w:rPr>
        <w:t xml:space="preserve">Blocks == </w:t>
      </w:r>
      <w:r w:rsidR="00EC3308">
        <w:rPr>
          <w:lang w:val="en-AU"/>
        </w:rPr>
        <w:t>Anonymous Functions</w:t>
      </w:r>
    </w:p>
    <w:p w14:paraId="52307426" w14:textId="22CB346F" w:rsidR="00EC3308" w:rsidRDefault="00EC3308" w:rsidP="00EC3308">
      <w:pPr>
        <w:pStyle w:val="Body"/>
        <w:rPr>
          <w:lang w:val="en-AU"/>
        </w:rPr>
      </w:pPr>
      <w:r>
        <w:rPr>
          <w:lang w:val="en-AU"/>
        </w:rPr>
        <w:t>Defined inside the code (like in C#/java) with the syntax:</w:t>
      </w:r>
    </w:p>
    <w:p w14:paraId="68A73899" w14:textId="3DB94482" w:rsidR="00EC3308" w:rsidRDefault="00CB4730" w:rsidP="00CB4730">
      <w:pPr>
        <w:pStyle w:val="Code"/>
        <w:ind w:left="1531"/>
        <w:rPr>
          <w:b/>
          <w:color w:val="0432FF"/>
        </w:rPr>
      </w:pPr>
      <w:proofErr w:type="gramStart"/>
      <w:r w:rsidRPr="00CB4730">
        <w:rPr>
          <w:b/>
          <w:color w:val="0432FF"/>
        </w:rPr>
        <w:t>^(</w:t>
      </w:r>
      <w:proofErr w:type="gramEnd"/>
      <w:r>
        <w:t>parameters..</w:t>
      </w:r>
      <w:r w:rsidRPr="00CB4730">
        <w:rPr>
          <w:b/>
          <w:color w:val="0432FF"/>
        </w:rPr>
        <w:t>){</w:t>
      </w:r>
      <w:r>
        <w:t>function’s code..</w:t>
      </w:r>
      <w:r w:rsidRPr="00CB4730">
        <w:rPr>
          <w:b/>
          <w:color w:val="0432FF"/>
        </w:rPr>
        <w:t>}</w:t>
      </w:r>
    </w:p>
    <w:p w14:paraId="078604B9" w14:textId="3B6FEA59" w:rsidR="009039BD" w:rsidRDefault="009039BD" w:rsidP="009039BD">
      <w:pPr>
        <w:pStyle w:val="Body"/>
      </w:pPr>
    </w:p>
    <w:p w14:paraId="4F7E3A90" w14:textId="0D176BB6" w:rsidR="009039BD" w:rsidRDefault="009039BD" w:rsidP="009039BD">
      <w:pPr>
        <w:pStyle w:val="Body"/>
      </w:pPr>
      <w:r w:rsidRPr="009039BD">
        <w:rPr>
          <w:noProof/>
        </w:rPr>
        <w:lastRenderedPageBreak/>
        <w:drawing>
          <wp:inline distT="0" distB="0" distL="0" distR="0" wp14:anchorId="31946968" wp14:editId="1D5198C1">
            <wp:extent cx="5246956" cy="2009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6118" cy="2012535"/>
                    </a:xfrm>
                    <a:prstGeom prst="rect">
                      <a:avLst/>
                    </a:prstGeom>
                  </pic:spPr>
                </pic:pic>
              </a:graphicData>
            </a:graphic>
          </wp:inline>
        </w:drawing>
      </w:r>
    </w:p>
    <w:p w14:paraId="76CF6BD9" w14:textId="77777777" w:rsidR="00FD5F87" w:rsidRPr="00FD5F87" w:rsidRDefault="00FD5F87" w:rsidP="00FD5F87">
      <w:pPr>
        <w:spacing w:after="200"/>
        <w:rPr>
          <w:rFonts w:ascii="Lucida Grande" w:hAnsi="Lucida Grande" w:cs="Lucida Grande"/>
          <w:sz w:val="20"/>
          <w:szCs w:val="20"/>
          <w:lang w:val="en-AU"/>
        </w:rPr>
      </w:pPr>
      <w:r w:rsidRPr="00FD5F87">
        <w:rPr>
          <w:rFonts w:ascii="Lucida Grande" w:hAnsi="Lucida Grande" w:cs="Lucida Grande"/>
          <w:sz w:val="20"/>
          <w:szCs w:val="20"/>
          <w:lang w:val="en-AU"/>
        </w:rPr>
        <w:t>Notice that the block is able to make use of variables from the same scope in which it was defined.</w:t>
      </w:r>
    </w:p>
    <w:p w14:paraId="0E695C52" w14:textId="77777777" w:rsidR="00FD5F87" w:rsidRPr="00FD5F87" w:rsidRDefault="00FD5F87" w:rsidP="00FD5F87">
      <w:pPr>
        <w:spacing w:after="200"/>
        <w:rPr>
          <w:rFonts w:ascii="Lucida Grande" w:hAnsi="Lucida Grande" w:cs="Lucida Grande"/>
          <w:sz w:val="20"/>
          <w:szCs w:val="20"/>
          <w:lang w:val="en-AU"/>
        </w:rPr>
      </w:pPr>
      <w:r w:rsidRPr="00FD5F87">
        <w:rPr>
          <w:rFonts w:ascii="Lucida Grande" w:hAnsi="Lucida Grande" w:cs="Lucida Grande"/>
          <w:sz w:val="20"/>
          <w:szCs w:val="20"/>
          <w:lang w:val="en-AU"/>
        </w:rPr>
        <w:t>If you declare a block as a variable, you can then use it just as you would a function:</w:t>
      </w:r>
    </w:p>
    <w:p w14:paraId="2B03BB21" w14:textId="4D120A5A" w:rsidR="00FD5F87" w:rsidRPr="00FD5F87" w:rsidRDefault="00FD5F87" w:rsidP="00FD5F87">
      <w:pPr>
        <w:rPr>
          <w:lang w:val="en-AU"/>
        </w:rPr>
      </w:pPr>
      <w:bookmarkStart w:id="0" w:name="//apple_ref/doc/uid/TP40007502-CH7-SW3"/>
      <w:bookmarkEnd w:id="0"/>
      <w:r w:rsidRPr="00FD5F87">
        <w:rPr>
          <w:noProof/>
          <w:lang w:val="en-AU"/>
        </w:rPr>
        <w:drawing>
          <wp:inline distT="0" distB="0" distL="0" distR="0" wp14:anchorId="4823EB59" wp14:editId="25088834">
            <wp:extent cx="5054600" cy="227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4600" cy="2273300"/>
                    </a:xfrm>
                    <a:prstGeom prst="rect">
                      <a:avLst/>
                    </a:prstGeom>
                  </pic:spPr>
                </pic:pic>
              </a:graphicData>
            </a:graphic>
          </wp:inline>
        </w:drawing>
      </w:r>
    </w:p>
    <w:p w14:paraId="568BE9C0" w14:textId="77777777" w:rsidR="00FD5F87" w:rsidRPr="00EC3308" w:rsidRDefault="00FD5F87" w:rsidP="009039BD">
      <w:pPr>
        <w:pStyle w:val="Body"/>
      </w:pPr>
    </w:p>
    <w:p w14:paraId="0E9A6EB3" w14:textId="1079E689" w:rsidR="00825B53" w:rsidRDefault="00716286" w:rsidP="00716286">
      <w:pPr>
        <w:pStyle w:val="Heading1"/>
        <w:rPr>
          <w:lang w:val="en-AU"/>
        </w:rPr>
      </w:pPr>
      <w:r>
        <w:rPr>
          <w:lang w:val="en-AU"/>
        </w:rPr>
        <w:lastRenderedPageBreak/>
        <w:t>Operators</w:t>
      </w:r>
    </w:p>
    <w:p w14:paraId="58D39CF2" w14:textId="77777777" w:rsidR="00F65044" w:rsidRDefault="00F65044" w:rsidP="00716286">
      <w:pPr>
        <w:pStyle w:val="Heading2"/>
        <w:rPr>
          <w:lang w:val="en-AU"/>
        </w:rPr>
      </w:pPr>
    </w:p>
    <w:p w14:paraId="73B67234" w14:textId="7857BBFC" w:rsidR="00716286" w:rsidRDefault="00716286" w:rsidP="00716286">
      <w:pPr>
        <w:pStyle w:val="Heading2"/>
        <w:rPr>
          <w:lang w:val="en-AU"/>
        </w:rPr>
      </w:pPr>
      <w:r>
        <w:rPr>
          <w:lang w:val="en-AU"/>
        </w:rPr>
        <w:t>Ternary Operator</w:t>
      </w:r>
    </w:p>
    <w:p w14:paraId="0D386321" w14:textId="1BA93E72" w:rsidR="00716286" w:rsidRDefault="00716286" w:rsidP="00716286">
      <w:pPr>
        <w:pStyle w:val="Code"/>
        <w:ind w:left="2160"/>
      </w:pPr>
      <w:r>
        <w:t xml:space="preserve">variable </w:t>
      </w:r>
      <w:proofErr w:type="gramStart"/>
      <w:r>
        <w:t>=  [</w:t>
      </w:r>
      <w:proofErr w:type="gramEnd"/>
      <w:r>
        <w:t xml:space="preserve"> </w:t>
      </w:r>
      <w:proofErr w:type="spellStart"/>
      <w:r>
        <w:t>setFunction</w:t>
      </w:r>
      <w:proofErr w:type="spellEnd"/>
      <w:r>
        <w:t>: &lt;condition&gt; ? &lt;value is condition is true</w:t>
      </w:r>
      <w:proofErr w:type="gramStart"/>
      <w:r>
        <w:t>&gt; :</w:t>
      </w:r>
      <w:proofErr w:type="gramEnd"/>
      <w:r>
        <w:t xml:space="preserve"> &lt;value if condition is false&gt;];</w:t>
      </w:r>
    </w:p>
    <w:p w14:paraId="0E75FD5F" w14:textId="609590CC" w:rsidR="00716286" w:rsidRDefault="00716286" w:rsidP="00716286">
      <w:pPr>
        <w:pStyle w:val="Body"/>
        <w:rPr>
          <w:lang w:val="en-AU"/>
        </w:rPr>
      </w:pPr>
      <w:r>
        <w:rPr>
          <w:lang w:val="en-AU"/>
        </w:rPr>
        <w:t>Note: if the &lt;condition&gt; is verifying that an object is not nil and the &lt;value if condition is true&gt; is the same object – the &lt;value if condition is true&gt; can be removed to give:</w:t>
      </w:r>
    </w:p>
    <w:p w14:paraId="23460DC8" w14:textId="28559A17" w:rsidR="00716286" w:rsidRDefault="00716286" w:rsidP="00716286">
      <w:pPr>
        <w:pStyle w:val="Code"/>
        <w:ind w:left="2160"/>
      </w:pPr>
      <w:r>
        <w:t xml:space="preserve">Variable </w:t>
      </w:r>
      <w:proofErr w:type="gramStart"/>
      <w:r>
        <w:t>=  [</w:t>
      </w:r>
      <w:proofErr w:type="gramEnd"/>
      <w:r>
        <w:t xml:space="preserve"> </w:t>
      </w:r>
      <w:proofErr w:type="spellStart"/>
      <w:r>
        <w:t>setFunction</w:t>
      </w:r>
      <w:proofErr w:type="spellEnd"/>
      <w:r>
        <w:t>: &lt;condition&gt; ?: &lt;value if condition is false&gt;];</w:t>
      </w:r>
    </w:p>
    <w:p w14:paraId="64E0C576" w14:textId="77777777" w:rsidR="00716286" w:rsidRDefault="00716286" w:rsidP="00716286">
      <w:pPr>
        <w:pStyle w:val="Body"/>
        <w:rPr>
          <w:lang w:val="en-AU"/>
        </w:rPr>
      </w:pPr>
    </w:p>
    <w:p w14:paraId="561ACDF5"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r w:rsidRPr="00716286">
        <w:rPr>
          <w:rFonts w:ascii="Courier New" w:hAnsi="Courier New" w:cs="Courier New"/>
          <w:color w:val="A61390"/>
          <w:sz w:val="20"/>
          <w:szCs w:val="20"/>
          <w:lang w:val="en-AU"/>
        </w:rPr>
        <w:t>void</w:t>
      </w:r>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displayErrorMessage</w:t>
      </w:r>
      <w:proofErr w:type="spellEnd"/>
      <w:r w:rsidRPr="00716286">
        <w:rPr>
          <w:rFonts w:ascii="Courier New" w:hAnsi="Courier New" w:cs="Courier New"/>
          <w:color w:val="002200"/>
          <w:sz w:val="20"/>
          <w:szCs w:val="20"/>
          <w:lang w:val="en-AU"/>
        </w:rPr>
        <w:t>:(</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proofErr w:type="gramStart"/>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msg</w:t>
      </w:r>
      <w:proofErr w:type="spellEnd"/>
      <w:proofErr w:type="gramEnd"/>
    </w:p>
    <w:p w14:paraId="5D5C1BF9"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p>
    <w:p w14:paraId="31AA15D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w:t>
      </w:r>
    </w:p>
    <w:p w14:paraId="6514D902"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w:t>
      </w:r>
    </w:p>
    <w:p w14:paraId="6BD5FDE3"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if</w:t>
      </w:r>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proofErr w:type="gramStart"/>
      <w:r w:rsidRPr="00716286">
        <w:rPr>
          <w:rFonts w:ascii="Courier New" w:hAnsi="Courier New" w:cs="Courier New"/>
          <w:sz w:val="20"/>
          <w:szCs w:val="20"/>
          <w:lang w:val="en-AU"/>
        </w:rPr>
        <w:t>msg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gram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nil</w:t>
      </w:r>
      <w:r w:rsidRPr="00716286">
        <w:rPr>
          <w:rFonts w:ascii="Courier New" w:hAnsi="Courier New" w:cs="Courier New"/>
          <w:color w:val="002200"/>
          <w:sz w:val="20"/>
          <w:szCs w:val="20"/>
          <w:lang w:val="en-AU"/>
        </w:rPr>
        <w:t>)</w:t>
      </w:r>
    </w:p>
    <w:p w14:paraId="0B79D75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proofErr w:type="spellStart"/>
      <w:r w:rsidRPr="00716286">
        <w:rPr>
          <w:rFonts w:ascii="Courier New" w:hAnsi="Courier New" w:cs="Courier New"/>
          <w:color w:val="400080"/>
          <w:sz w:val="20"/>
          <w:szCs w:val="20"/>
          <w:lang w:val="en-AU"/>
        </w:rPr>
        <w:t>NSString</w:t>
      </w:r>
      <w:proofErr w:type="spellEnd"/>
      <w:r w:rsidRPr="00716286">
        <w:rPr>
          <w:rFonts w:ascii="Courier New" w:hAnsi="Courier New" w:cs="Courier New"/>
          <w:sz w:val="20"/>
          <w:szCs w:val="20"/>
          <w:lang w:val="en-AU"/>
        </w:rPr>
        <w:t xml:space="preserve"> </w:t>
      </w:r>
      <w:proofErr w:type="spellStart"/>
      <w:proofErr w:type="gramStart"/>
      <w:r w:rsidRPr="00716286">
        <w:rPr>
          <w:rFonts w:ascii="Courier New" w:hAnsi="Courier New" w:cs="Courier New"/>
          <w:sz w:val="20"/>
          <w:szCs w:val="20"/>
          <w:lang w:val="en-AU"/>
        </w:rPr>
        <w:t>stringWithFormat</w:t>
      </w:r>
      <w:proofErr w:type="spellEnd"/>
      <w:r w:rsidRPr="00716286">
        <w:rPr>
          <w:rFonts w:ascii="Courier New" w:hAnsi="Courier New" w:cs="Courier New"/>
          <w:color w:val="002200"/>
          <w:sz w:val="20"/>
          <w:szCs w:val="20"/>
          <w:lang w:val="en-AU"/>
        </w:rPr>
        <w:t>:</w:t>
      </w:r>
      <w:r w:rsidRPr="00716286">
        <w:rPr>
          <w:rFonts w:ascii="Courier New" w:hAnsi="Courier New" w:cs="Courier New"/>
          <w:color w:val="BF1D1A"/>
          <w:sz w:val="20"/>
          <w:szCs w:val="20"/>
          <w:lang w:val="en-AU"/>
        </w:rPr>
        <w:t>@</w:t>
      </w:r>
      <w:proofErr w:type="gramEnd"/>
      <w:r w:rsidRPr="00716286">
        <w:rPr>
          <w:rFonts w:ascii="Courier New" w:hAnsi="Courier New" w:cs="Courier New"/>
          <w:color w:val="BF1D1A"/>
          <w:sz w:val="20"/>
          <w:szCs w:val="20"/>
          <w:lang w:val="en-AU"/>
        </w:rPr>
        <w:t>"Message: %@"</w:t>
      </w: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w:t>
      </w:r>
      <w:proofErr w:type="spell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w:t>
      </w:r>
    </w:p>
    <w:p w14:paraId="5C46F16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r w:rsidRPr="00716286">
        <w:rPr>
          <w:rFonts w:ascii="Courier New" w:hAnsi="Courier New" w:cs="Courier New"/>
          <w:color w:val="A61390"/>
          <w:sz w:val="20"/>
          <w:szCs w:val="20"/>
          <w:lang w:val="en-AU"/>
        </w:rPr>
        <w:t>else</w:t>
      </w:r>
    </w:p>
    <w:p w14:paraId="28A80397"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sz w:val="20"/>
          <w:szCs w:val="20"/>
          <w:lang w:val="en-AU"/>
        </w:rPr>
        <w:t xml:space="preserve"> </w:t>
      </w:r>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 xml:space="preserve"> </w:t>
      </w:r>
      <w:r w:rsidRPr="00716286">
        <w:rPr>
          <w:rFonts w:ascii="Courier New" w:hAnsi="Courier New" w:cs="Courier New"/>
          <w:color w:val="BF1D1A"/>
          <w:sz w:val="20"/>
          <w:szCs w:val="20"/>
          <w:lang w:val="en-AU"/>
        </w:rPr>
        <w:t>@"Message: Unknown error 1"</w:t>
      </w:r>
      <w:r w:rsidRPr="00716286">
        <w:rPr>
          <w:rFonts w:ascii="Courier New" w:hAnsi="Courier New" w:cs="Courier New"/>
          <w:sz w:val="20"/>
          <w:szCs w:val="20"/>
          <w:lang w:val="en-AU"/>
        </w:rPr>
        <w:t>;</w:t>
      </w:r>
    </w:p>
    <w:p w14:paraId="509E8568"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w:t>
      </w:r>
    </w:p>
    <w:p w14:paraId="6C70C08B"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sz w:val="20"/>
          <w:szCs w:val="20"/>
          <w:lang w:val="en-AU"/>
        </w:rPr>
        <w:t xml:space="preserve">  </w:t>
      </w:r>
      <w:proofErr w:type="spellStart"/>
      <w:proofErr w:type="gramStart"/>
      <w:r w:rsidRPr="00716286">
        <w:rPr>
          <w:rFonts w:ascii="Courier New" w:hAnsi="Courier New" w:cs="Courier New"/>
          <w:sz w:val="20"/>
          <w:szCs w:val="20"/>
          <w:lang w:val="en-AU"/>
        </w:rPr>
        <w:t>NSLog</w:t>
      </w:r>
      <w:proofErr w:type="spellEnd"/>
      <w:r w:rsidRPr="00716286">
        <w:rPr>
          <w:rFonts w:ascii="Courier New" w:hAnsi="Courier New" w:cs="Courier New"/>
          <w:color w:val="002200"/>
          <w:sz w:val="20"/>
          <w:szCs w:val="20"/>
          <w:lang w:val="en-AU"/>
        </w:rPr>
        <w:t>(</w:t>
      </w:r>
      <w:proofErr w:type="gramEnd"/>
      <w:r w:rsidRPr="00716286">
        <w:rPr>
          <w:rFonts w:ascii="Courier New" w:hAnsi="Courier New" w:cs="Courier New"/>
          <w:color w:val="BF1D1A"/>
          <w:sz w:val="20"/>
          <w:szCs w:val="20"/>
          <w:lang w:val="en-AU"/>
        </w:rPr>
        <w:t>@"%@"</w:t>
      </w:r>
      <w:r w:rsidRPr="00716286">
        <w:rPr>
          <w:rFonts w:ascii="Courier New" w:hAnsi="Courier New" w:cs="Courier New"/>
          <w:sz w:val="20"/>
          <w:szCs w:val="20"/>
          <w:lang w:val="en-AU"/>
        </w:rPr>
        <w:t xml:space="preserve">, </w:t>
      </w:r>
      <w:proofErr w:type="spellStart"/>
      <w:r w:rsidRPr="00716286">
        <w:rPr>
          <w:rFonts w:ascii="Courier New" w:hAnsi="Courier New" w:cs="Courier New"/>
          <w:sz w:val="20"/>
          <w:szCs w:val="20"/>
          <w:lang w:val="en-AU"/>
        </w:rPr>
        <w:t>msgFullString</w:t>
      </w:r>
      <w:proofErr w:type="spellEnd"/>
      <w:r w:rsidRPr="00716286">
        <w:rPr>
          <w:rFonts w:ascii="Courier New" w:hAnsi="Courier New" w:cs="Courier New"/>
          <w:color w:val="002200"/>
          <w:sz w:val="20"/>
          <w:szCs w:val="20"/>
          <w:lang w:val="en-AU"/>
        </w:rPr>
        <w:t>)</w:t>
      </w:r>
      <w:r w:rsidRPr="00716286">
        <w:rPr>
          <w:rFonts w:ascii="Courier New" w:hAnsi="Courier New" w:cs="Courier New"/>
          <w:sz w:val="20"/>
          <w:szCs w:val="20"/>
          <w:lang w:val="en-AU"/>
        </w:rPr>
        <w:t>;</w:t>
      </w:r>
    </w:p>
    <w:p w14:paraId="3C978590" w14:textId="77777777" w:rsidR="00716286" w:rsidRPr="00716286" w:rsidRDefault="00716286" w:rsidP="00716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rPr>
      </w:pPr>
      <w:r w:rsidRPr="00716286">
        <w:rPr>
          <w:rFonts w:ascii="Courier New" w:hAnsi="Courier New" w:cs="Courier New"/>
          <w:color w:val="002200"/>
          <w:sz w:val="20"/>
          <w:szCs w:val="20"/>
          <w:lang w:val="en-AU"/>
        </w:rPr>
        <w:t>}</w:t>
      </w:r>
    </w:p>
    <w:p w14:paraId="6F148AE2" w14:textId="77777777" w:rsidR="00716286" w:rsidRPr="00716286" w:rsidRDefault="00716286" w:rsidP="00716286">
      <w:pPr>
        <w:pStyle w:val="Body"/>
        <w:rPr>
          <w:lang w:val="en-AU"/>
        </w:rPr>
      </w:pPr>
    </w:p>
    <w:p w14:paraId="79618D57" w14:textId="5C5E382A" w:rsidR="00D45894" w:rsidRDefault="00FB5314" w:rsidP="00FB5314">
      <w:pPr>
        <w:pStyle w:val="Heading1"/>
        <w:rPr>
          <w:lang w:val="en-AU"/>
        </w:rPr>
      </w:pPr>
      <w:proofErr w:type="spellStart"/>
      <w:r>
        <w:rPr>
          <w:lang w:val="en-AU"/>
        </w:rPr>
        <w:lastRenderedPageBreak/>
        <w:t>xCode</w:t>
      </w:r>
      <w:proofErr w:type="spellEnd"/>
      <w:r w:rsidR="008A3E2A">
        <w:rPr>
          <w:lang w:val="en-AU"/>
        </w:rPr>
        <w:t xml:space="preserve"> (IDE)</w:t>
      </w:r>
    </w:p>
    <w:p w14:paraId="11D4F5C0" w14:textId="6D5344ED" w:rsidR="00715C0A" w:rsidRDefault="00715C0A" w:rsidP="00715C0A">
      <w:r>
        <w:t>build (command + b), and run (command + r).</w:t>
      </w:r>
    </w:p>
    <w:p w14:paraId="2E882B30" w14:textId="6C91A157" w:rsidR="00360B3E" w:rsidRDefault="00360B3E" w:rsidP="00360B3E">
      <w:pPr>
        <w:pStyle w:val="Heading2"/>
        <w:rPr>
          <w:lang w:val="en-AU"/>
        </w:rPr>
      </w:pPr>
      <w:r>
        <w:rPr>
          <w:lang w:val="en-AU"/>
        </w:rPr>
        <w:t>Debugging</w:t>
      </w:r>
    </w:p>
    <w:p w14:paraId="29E786F6" w14:textId="00CE484B" w:rsidR="00360B3E" w:rsidRDefault="00360B3E" w:rsidP="00360B3E">
      <w:pPr>
        <w:pStyle w:val="Body"/>
        <w:numPr>
          <w:ilvl w:val="0"/>
          <w:numId w:val="17"/>
        </w:numPr>
        <w:rPr>
          <w:lang w:val="en-AU"/>
        </w:rPr>
      </w:pPr>
      <w:r>
        <w:rPr>
          <w:lang w:val="en-AU"/>
        </w:rPr>
        <w:t>To see the value of a variable on the watch panel -&gt; right click -&gt; print description of variable {</w:t>
      </w:r>
      <w:proofErr w:type="spellStart"/>
      <w:r>
        <w:rPr>
          <w:lang w:val="en-AU"/>
        </w:rPr>
        <w:t>var</w:t>
      </w:r>
      <w:proofErr w:type="spellEnd"/>
      <w:r>
        <w:rPr>
          <w:lang w:val="en-AU"/>
        </w:rPr>
        <w:t xml:space="preserve"> name}</w:t>
      </w:r>
    </w:p>
    <w:p w14:paraId="04B802FF" w14:textId="7895FD34" w:rsidR="00945381" w:rsidRPr="00AF21AF" w:rsidRDefault="00945381" w:rsidP="00360B3E">
      <w:pPr>
        <w:pStyle w:val="Body"/>
        <w:numPr>
          <w:ilvl w:val="0"/>
          <w:numId w:val="17"/>
        </w:numPr>
        <w:rPr>
          <w:lang w:val="en-AU"/>
        </w:rPr>
      </w:pPr>
      <w:r>
        <w:rPr>
          <w:lang w:val="en-AU"/>
        </w:rPr>
        <w:t>To print to output</w:t>
      </w:r>
      <w:r>
        <w:rPr>
          <w:lang w:val="en-AU"/>
        </w:rPr>
        <w:br/>
      </w:r>
      <w:proofErr w:type="spellStart"/>
      <w:proofErr w:type="gramStart"/>
      <w:r>
        <w:rPr>
          <w:rFonts w:ascii="Menlo" w:eastAsiaTheme="minorHAnsi" w:hAnsi="Menlo" w:cs="Menlo"/>
          <w:color w:val="6C36A9"/>
        </w:rPr>
        <w:t>printf</w:t>
      </w:r>
      <w:proofErr w:type="spellEnd"/>
      <w:r>
        <w:rPr>
          <w:rFonts w:ascii="Menlo" w:eastAsiaTheme="minorHAnsi" w:hAnsi="Menlo" w:cs="Menlo"/>
          <w:color w:val="000000"/>
        </w:rPr>
        <w:t>(</w:t>
      </w:r>
      <w:proofErr w:type="gramEnd"/>
      <w:r>
        <w:rPr>
          <w:rFonts w:ascii="Menlo" w:eastAsiaTheme="minorHAnsi" w:hAnsi="Menlo" w:cs="Menlo"/>
          <w:color w:val="C41A16"/>
        </w:rPr>
        <w:t>"</w:t>
      </w:r>
      <w:r>
        <w:rPr>
          <w:rFonts w:ascii="Menlo" w:eastAsiaTheme="minorHAnsi" w:hAnsi="Menlo" w:cs="Menlo"/>
          <w:color w:val="C41A16"/>
          <w:lang w:val="en-AU"/>
        </w:rPr>
        <w:t>My message</w:t>
      </w:r>
      <w:r>
        <w:rPr>
          <w:rFonts w:ascii="Menlo" w:eastAsiaTheme="minorHAnsi" w:hAnsi="Menlo" w:cs="Menlo"/>
          <w:color w:val="C41A16"/>
        </w:rPr>
        <w:t xml:space="preserve">!! </w:t>
      </w:r>
      <w:r>
        <w:rPr>
          <w:rFonts w:ascii="Menlo" w:eastAsiaTheme="minorHAnsi" w:hAnsi="Menlo" w:cs="Menlo"/>
          <w:color w:val="C41A16"/>
          <w:lang w:val="en-AU"/>
        </w:rPr>
        <w:t xml:space="preserve">Var value: </w:t>
      </w:r>
      <w:r>
        <w:rPr>
          <w:rFonts w:ascii="Menlo" w:eastAsiaTheme="minorHAnsi" w:hAnsi="Menlo" w:cs="Menlo"/>
          <w:color w:val="C41A16"/>
        </w:rPr>
        <w:t>%d"</w:t>
      </w:r>
      <w:r>
        <w:rPr>
          <w:rFonts w:ascii="Menlo" w:eastAsiaTheme="minorHAnsi" w:hAnsi="Menlo" w:cs="Menlo"/>
          <w:color w:val="000000"/>
        </w:rPr>
        <w:t>,</w:t>
      </w:r>
      <w:r>
        <w:rPr>
          <w:rFonts w:ascii="Menlo" w:eastAsiaTheme="minorHAnsi" w:hAnsi="Menlo" w:cs="Menlo"/>
          <w:color w:val="000000"/>
          <w:lang w:val="en-AU"/>
        </w:rPr>
        <w:t xml:space="preserve"> </w:t>
      </w:r>
      <w:proofErr w:type="spellStart"/>
      <w:r>
        <w:rPr>
          <w:rFonts w:ascii="Menlo" w:eastAsiaTheme="minorHAnsi" w:hAnsi="Menlo" w:cs="Menlo"/>
          <w:color w:val="000000"/>
          <w:lang w:val="en-AU"/>
        </w:rPr>
        <w:t>myVar</w:t>
      </w:r>
      <w:proofErr w:type="spellEnd"/>
      <w:r>
        <w:rPr>
          <w:rFonts w:ascii="Menlo" w:eastAsiaTheme="minorHAnsi" w:hAnsi="Menlo" w:cs="Menlo"/>
          <w:color w:val="000000"/>
          <w:lang w:val="en-AU"/>
        </w:rPr>
        <w:t>);</w:t>
      </w:r>
    </w:p>
    <w:p w14:paraId="2D1FAE40" w14:textId="380FCD66" w:rsidR="00AF21AF" w:rsidRDefault="00AF21AF" w:rsidP="00360B3E">
      <w:pPr>
        <w:pStyle w:val="Body"/>
        <w:numPr>
          <w:ilvl w:val="0"/>
          <w:numId w:val="17"/>
        </w:numPr>
        <w:rPr>
          <w:lang w:val="en-AU"/>
        </w:rPr>
      </w:pPr>
      <w:r>
        <w:rPr>
          <w:lang w:val="en-AU"/>
        </w:rPr>
        <w:t xml:space="preserve">To print with </w:t>
      </w:r>
      <w:bookmarkStart w:id="1" w:name="OLE_LINK1"/>
      <w:bookmarkStart w:id="2" w:name="OLE_LINK2"/>
      <w:proofErr w:type="spellStart"/>
      <w:proofErr w:type="gramStart"/>
      <w:r>
        <w:rPr>
          <w:lang w:val="en-AU"/>
        </w:rPr>
        <w:t>NSLog</w:t>
      </w:r>
      <w:proofErr w:type="spellEnd"/>
      <w:r>
        <w:rPr>
          <w:lang w:val="en-AU"/>
        </w:rPr>
        <w:t>(</w:t>
      </w:r>
      <w:proofErr w:type="gramEnd"/>
      <w:r>
        <w:rPr>
          <w:lang w:val="en-AU"/>
        </w:rPr>
        <w:t>@”</w:t>
      </w:r>
      <w:r w:rsidR="0008697B">
        <w:rPr>
          <w:lang w:val="en-AU"/>
        </w:rPr>
        <w:t xml:space="preserve">referrer </w:t>
      </w:r>
      <w:proofErr w:type="spellStart"/>
      <w:r w:rsidR="0008697B">
        <w:rPr>
          <w:lang w:val="en-AU"/>
        </w:rPr>
        <w:t>params</w:t>
      </w:r>
      <w:proofErr w:type="spellEnd"/>
      <w:r w:rsidR="0008697B">
        <w:rPr>
          <w:lang w:val="en-AU"/>
        </w:rPr>
        <w:t xml:space="preserve">: %@”, </w:t>
      </w:r>
      <w:proofErr w:type="spellStart"/>
      <w:r w:rsidR="0008697B">
        <w:rPr>
          <w:lang w:val="en-AU"/>
        </w:rPr>
        <w:t>params</w:t>
      </w:r>
      <w:proofErr w:type="spellEnd"/>
      <w:r w:rsidR="0008697B">
        <w:rPr>
          <w:lang w:val="en-AU"/>
        </w:rPr>
        <w:t>);</w:t>
      </w:r>
    </w:p>
    <w:p w14:paraId="215E86F4" w14:textId="65FAE4A3" w:rsidR="0008697B" w:rsidRPr="0008697B" w:rsidRDefault="0008697B" w:rsidP="0008697B">
      <w:pPr>
        <w:pStyle w:val="Body"/>
        <w:numPr>
          <w:ilvl w:val="1"/>
          <w:numId w:val="17"/>
        </w:numPr>
        <w:rPr>
          <w:rFonts w:ascii="Consolas" w:hAnsi="Consolas"/>
          <w:color w:val="242729"/>
        </w:rPr>
      </w:pPr>
      <w:r>
        <w:t xml:space="preserve">In </w:t>
      </w:r>
      <w:proofErr w:type="spellStart"/>
      <w:r>
        <w:t>xCode</w:t>
      </w:r>
      <w:proofErr w:type="spellEnd"/>
      <w:r>
        <w:t xml:space="preserve">: </w:t>
      </w:r>
      <w:r>
        <w:br/>
      </w:r>
      <w:r w:rsidRPr="0008697B">
        <w:rPr>
          <w:bdr w:val="none" w:sz="0" w:space="0" w:color="auto" w:frame="1"/>
        </w:rPr>
        <w:t>Product</w:t>
      </w:r>
      <w:r w:rsidRPr="0008697B">
        <w:rPr>
          <w:color w:val="242729"/>
          <w:bdr w:val="none" w:sz="0" w:space="0" w:color="auto" w:frame="1"/>
        </w:rPr>
        <w:t xml:space="preserve"> -&gt; </w:t>
      </w:r>
      <w:r w:rsidRPr="0008697B">
        <w:rPr>
          <w:bdr w:val="none" w:sz="0" w:space="0" w:color="auto" w:frame="1"/>
        </w:rPr>
        <w:t>Scheme</w:t>
      </w:r>
      <w:r w:rsidRPr="0008697B">
        <w:rPr>
          <w:color w:val="242729"/>
          <w:bdr w:val="none" w:sz="0" w:space="0" w:color="auto" w:frame="1"/>
        </w:rPr>
        <w:t xml:space="preserve"> -&gt; </w:t>
      </w:r>
      <w:r w:rsidRPr="0008697B">
        <w:rPr>
          <w:bdr w:val="none" w:sz="0" w:space="0" w:color="auto" w:frame="1"/>
        </w:rPr>
        <w:t>Edit</w:t>
      </w:r>
      <w:r w:rsidRPr="0008697B">
        <w:rPr>
          <w:color w:val="242729"/>
          <w:bdr w:val="none" w:sz="0" w:space="0" w:color="auto" w:frame="1"/>
        </w:rPr>
        <w:t xml:space="preserve"> </w:t>
      </w:r>
      <w:r w:rsidRPr="0008697B">
        <w:rPr>
          <w:bdr w:val="none" w:sz="0" w:space="0" w:color="auto" w:frame="1"/>
        </w:rPr>
        <w:t>Scheme</w:t>
      </w:r>
      <w:r w:rsidRPr="0008697B">
        <w:rPr>
          <w:color w:val="242729"/>
          <w:bdr w:val="none" w:sz="0" w:space="0" w:color="auto" w:frame="1"/>
        </w:rPr>
        <w:t xml:space="preserve"> -&gt; </w:t>
      </w:r>
      <w:r w:rsidRPr="0008697B">
        <w:rPr>
          <w:bdr w:val="none" w:sz="0" w:space="0" w:color="auto" w:frame="1"/>
        </w:rPr>
        <w:t>Run</w:t>
      </w:r>
      <w:r w:rsidRPr="0008697B">
        <w:rPr>
          <w:color w:val="242729"/>
          <w:bdr w:val="none" w:sz="0" w:space="0" w:color="auto" w:frame="1"/>
        </w:rPr>
        <w:t xml:space="preserve"> -&gt; </w:t>
      </w:r>
      <w:r w:rsidRPr="0008697B">
        <w:rPr>
          <w:bdr w:val="none" w:sz="0" w:space="0" w:color="auto" w:frame="1"/>
        </w:rPr>
        <w:t>Arguments</w:t>
      </w:r>
      <w:r w:rsidRPr="0008697B">
        <w:rPr>
          <w:color w:val="242729"/>
          <w:bdr w:val="none" w:sz="0" w:space="0" w:color="auto" w:frame="1"/>
        </w:rPr>
        <w:t xml:space="preserve"> -&gt; </w:t>
      </w:r>
      <w:r w:rsidRPr="0008697B">
        <w:rPr>
          <w:bdr w:val="none" w:sz="0" w:space="0" w:color="auto" w:frame="1"/>
        </w:rPr>
        <w:t>Environment</w:t>
      </w:r>
      <w:r w:rsidRPr="0008697B">
        <w:rPr>
          <w:color w:val="242729"/>
          <w:bdr w:val="none" w:sz="0" w:space="0" w:color="auto" w:frame="1"/>
        </w:rPr>
        <w:t xml:space="preserve"> </w:t>
      </w:r>
      <w:r w:rsidRPr="0008697B">
        <w:rPr>
          <w:bdr w:val="none" w:sz="0" w:space="0" w:color="auto" w:frame="1"/>
        </w:rPr>
        <w:t>Variables</w:t>
      </w:r>
    </w:p>
    <w:p w14:paraId="7686A6DB" w14:textId="20933EE4" w:rsidR="0008697B" w:rsidRDefault="0008697B" w:rsidP="0008697B">
      <w:pPr>
        <w:pStyle w:val="Body"/>
        <w:numPr>
          <w:ilvl w:val="1"/>
          <w:numId w:val="17"/>
        </w:numPr>
        <w:rPr>
          <w:szCs w:val="24"/>
          <w:lang w:val="en-AU"/>
        </w:rPr>
      </w:pPr>
      <w:r>
        <w:rPr>
          <w:lang w:val="en-AU"/>
        </w:rPr>
        <w:t xml:space="preserve">Add </w:t>
      </w:r>
      <w:r>
        <w:rPr>
          <w:shd w:val="clear" w:color="auto" w:fill="E4E6E8"/>
        </w:rPr>
        <w:t>OS_ACTIVITY_MODE</w:t>
      </w:r>
      <w:r w:rsidRPr="0008697B">
        <w:t xml:space="preserve"> and set it to ‘default’</w:t>
      </w:r>
      <w:bookmarkStart w:id="3" w:name="_GoBack"/>
      <w:bookmarkEnd w:id="1"/>
      <w:bookmarkEnd w:id="2"/>
      <w:bookmarkEnd w:id="3"/>
    </w:p>
    <w:p w14:paraId="5147851D" w14:textId="71CB39BD" w:rsidR="0008697B" w:rsidRPr="00360B3E" w:rsidRDefault="0008697B" w:rsidP="0008697B">
      <w:pPr>
        <w:pStyle w:val="Body"/>
        <w:ind w:left="2611"/>
        <w:rPr>
          <w:lang w:val="en-AU"/>
        </w:rPr>
      </w:pPr>
    </w:p>
    <w:p w14:paraId="17712F80" w14:textId="77777777" w:rsidR="00715C0A" w:rsidRPr="00715C0A" w:rsidRDefault="00715C0A" w:rsidP="00715C0A">
      <w:pPr>
        <w:pStyle w:val="Body"/>
        <w:rPr>
          <w:lang w:val="en-AU"/>
        </w:rPr>
      </w:pPr>
    </w:p>
    <w:sectPr w:rsidR="00715C0A" w:rsidRPr="00715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14198D"/>
    <w:multiLevelType w:val="hybridMultilevel"/>
    <w:tmpl w:val="F206924A"/>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2" w15:restartNumberingAfterBreak="0">
    <w:nsid w:val="0C2238EA"/>
    <w:multiLevelType w:val="multilevel"/>
    <w:tmpl w:val="4490A2EA"/>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F5553F8"/>
    <w:multiLevelType w:val="hybridMultilevel"/>
    <w:tmpl w:val="41BAC7E4"/>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5"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27483115"/>
    <w:multiLevelType w:val="hybridMultilevel"/>
    <w:tmpl w:val="3CB2084A"/>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7" w15:restartNumberingAfterBreak="0">
    <w:nsid w:val="28835C90"/>
    <w:multiLevelType w:val="multilevel"/>
    <w:tmpl w:val="7572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357FD"/>
    <w:multiLevelType w:val="hybridMultilevel"/>
    <w:tmpl w:val="B666E3C6"/>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9" w15:restartNumberingAfterBreak="0">
    <w:nsid w:val="2A6C314B"/>
    <w:multiLevelType w:val="multilevel"/>
    <w:tmpl w:val="7592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91ECE"/>
    <w:multiLevelType w:val="hybridMultilevel"/>
    <w:tmpl w:val="DA8833B6"/>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1" w15:restartNumberingAfterBreak="0">
    <w:nsid w:val="3F061954"/>
    <w:multiLevelType w:val="hybridMultilevel"/>
    <w:tmpl w:val="01DEE6C6"/>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2" w15:restartNumberingAfterBreak="0">
    <w:nsid w:val="3FB962A3"/>
    <w:multiLevelType w:val="hybridMultilevel"/>
    <w:tmpl w:val="F2EC03E4"/>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13" w15:restartNumberingAfterBreak="0">
    <w:nsid w:val="47862336"/>
    <w:multiLevelType w:val="hybridMultilevel"/>
    <w:tmpl w:val="E3889ACA"/>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14" w15:restartNumberingAfterBreak="0">
    <w:nsid w:val="54B02610"/>
    <w:multiLevelType w:val="hybridMultilevel"/>
    <w:tmpl w:val="D8E0B48C"/>
    <w:lvl w:ilvl="0" w:tplc="04090001">
      <w:start w:val="1"/>
      <w:numFmt w:val="bullet"/>
      <w:lvlText w:val=""/>
      <w:lvlJc w:val="left"/>
      <w:pPr>
        <w:ind w:left="2251" w:hanging="360"/>
      </w:pPr>
      <w:rPr>
        <w:rFonts w:ascii="Symbol" w:hAnsi="Symbol" w:hint="default"/>
      </w:rPr>
    </w:lvl>
    <w:lvl w:ilvl="1" w:tplc="04090003">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15" w15:restartNumberingAfterBreak="0">
    <w:nsid w:val="606B2734"/>
    <w:multiLevelType w:val="hybridMultilevel"/>
    <w:tmpl w:val="F206924A"/>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6" w15:restartNumberingAfterBreak="0">
    <w:nsid w:val="64670953"/>
    <w:multiLevelType w:val="hybridMultilevel"/>
    <w:tmpl w:val="22FED940"/>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7" w15:restartNumberingAfterBreak="0">
    <w:nsid w:val="729A57D3"/>
    <w:multiLevelType w:val="hybridMultilevel"/>
    <w:tmpl w:val="9E3A8BC2"/>
    <w:lvl w:ilvl="0" w:tplc="0C09000F">
      <w:start w:val="1"/>
      <w:numFmt w:val="decimal"/>
      <w:lvlText w:val="%1."/>
      <w:lvlJc w:val="left"/>
      <w:pPr>
        <w:ind w:left="2251" w:hanging="360"/>
      </w:pPr>
    </w:lvl>
    <w:lvl w:ilvl="1" w:tplc="0C090019">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8" w15:restartNumberingAfterBreak="0">
    <w:nsid w:val="740C4E74"/>
    <w:multiLevelType w:val="hybridMultilevel"/>
    <w:tmpl w:val="38C66128"/>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9" w15:restartNumberingAfterBreak="0">
    <w:nsid w:val="74565A9B"/>
    <w:multiLevelType w:val="hybridMultilevel"/>
    <w:tmpl w:val="8A683190"/>
    <w:lvl w:ilvl="0" w:tplc="0C090001">
      <w:start w:val="1"/>
      <w:numFmt w:val="bullet"/>
      <w:lvlText w:val=""/>
      <w:lvlJc w:val="left"/>
      <w:pPr>
        <w:ind w:left="2251" w:hanging="360"/>
      </w:pPr>
      <w:rPr>
        <w:rFonts w:ascii="Symbol" w:hAnsi="Symbol"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20" w15:restartNumberingAfterBreak="0">
    <w:nsid w:val="74F93C9C"/>
    <w:multiLevelType w:val="hybridMultilevel"/>
    <w:tmpl w:val="573C1C54"/>
    <w:lvl w:ilvl="0" w:tplc="4F4A5B64">
      <w:numFmt w:val="bullet"/>
      <w:lvlText w:val=""/>
      <w:lvlJc w:val="left"/>
      <w:pPr>
        <w:ind w:left="1891" w:hanging="360"/>
      </w:pPr>
      <w:rPr>
        <w:rFonts w:ascii="Symbol" w:eastAsia="Times New Roman" w:hAnsi="Symbol" w:cs="Times New Roman" w:hint="default"/>
      </w:rPr>
    </w:lvl>
    <w:lvl w:ilvl="1" w:tplc="04090003">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9"/>
  </w:num>
  <w:num w:numId="6">
    <w:abstractNumId w:val="4"/>
  </w:num>
  <w:num w:numId="7">
    <w:abstractNumId w:val="10"/>
  </w:num>
  <w:num w:numId="8">
    <w:abstractNumId w:val="8"/>
  </w:num>
  <w:num w:numId="9">
    <w:abstractNumId w:val="19"/>
  </w:num>
  <w:num w:numId="10">
    <w:abstractNumId w:val="18"/>
  </w:num>
  <w:num w:numId="11">
    <w:abstractNumId w:val="6"/>
  </w:num>
  <w:num w:numId="12">
    <w:abstractNumId w:val="11"/>
  </w:num>
  <w:num w:numId="13">
    <w:abstractNumId w:val="16"/>
  </w:num>
  <w:num w:numId="14">
    <w:abstractNumId w:val="17"/>
  </w:num>
  <w:num w:numId="15">
    <w:abstractNumId w:val="1"/>
  </w:num>
  <w:num w:numId="16">
    <w:abstractNumId w:val="15"/>
  </w:num>
  <w:num w:numId="17">
    <w:abstractNumId w:val="20"/>
  </w:num>
  <w:num w:numId="18">
    <w:abstractNumId w:val="7"/>
  </w:num>
  <w:num w:numId="19">
    <w:abstractNumId w:val="14"/>
  </w:num>
  <w:num w:numId="20">
    <w:abstractNumId w:val="12"/>
  </w:num>
  <w:num w:numId="21">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9E1"/>
    <w:rsid w:val="00001BFF"/>
    <w:rsid w:val="00001E8B"/>
    <w:rsid w:val="000023BF"/>
    <w:rsid w:val="00004F50"/>
    <w:rsid w:val="00005045"/>
    <w:rsid w:val="00005377"/>
    <w:rsid w:val="000060FF"/>
    <w:rsid w:val="00006143"/>
    <w:rsid w:val="000100DC"/>
    <w:rsid w:val="0001018E"/>
    <w:rsid w:val="00010C06"/>
    <w:rsid w:val="000122A1"/>
    <w:rsid w:val="00014814"/>
    <w:rsid w:val="00015D14"/>
    <w:rsid w:val="000205AE"/>
    <w:rsid w:val="000218AC"/>
    <w:rsid w:val="00021C5D"/>
    <w:rsid w:val="000224D5"/>
    <w:rsid w:val="0002262A"/>
    <w:rsid w:val="00023024"/>
    <w:rsid w:val="000251B3"/>
    <w:rsid w:val="000251DA"/>
    <w:rsid w:val="0002716C"/>
    <w:rsid w:val="00033EC2"/>
    <w:rsid w:val="000406A1"/>
    <w:rsid w:val="00041654"/>
    <w:rsid w:val="00043B12"/>
    <w:rsid w:val="00044D18"/>
    <w:rsid w:val="00045C4B"/>
    <w:rsid w:val="00047661"/>
    <w:rsid w:val="000542B2"/>
    <w:rsid w:val="0005766C"/>
    <w:rsid w:val="00057BEC"/>
    <w:rsid w:val="000713EC"/>
    <w:rsid w:val="00074A2E"/>
    <w:rsid w:val="0007514A"/>
    <w:rsid w:val="000760F0"/>
    <w:rsid w:val="000776FA"/>
    <w:rsid w:val="000806D3"/>
    <w:rsid w:val="0008092D"/>
    <w:rsid w:val="00081765"/>
    <w:rsid w:val="00084E19"/>
    <w:rsid w:val="0008697B"/>
    <w:rsid w:val="0009083A"/>
    <w:rsid w:val="000925F8"/>
    <w:rsid w:val="00093054"/>
    <w:rsid w:val="00093FF1"/>
    <w:rsid w:val="000940FB"/>
    <w:rsid w:val="000947E0"/>
    <w:rsid w:val="000954A9"/>
    <w:rsid w:val="00096B26"/>
    <w:rsid w:val="00096E93"/>
    <w:rsid w:val="00097561"/>
    <w:rsid w:val="00097DB3"/>
    <w:rsid w:val="000A11DF"/>
    <w:rsid w:val="000A2108"/>
    <w:rsid w:val="000A240E"/>
    <w:rsid w:val="000A429F"/>
    <w:rsid w:val="000A453D"/>
    <w:rsid w:val="000A51B4"/>
    <w:rsid w:val="000A5EE2"/>
    <w:rsid w:val="000A61A8"/>
    <w:rsid w:val="000A661E"/>
    <w:rsid w:val="000A7936"/>
    <w:rsid w:val="000A7DF8"/>
    <w:rsid w:val="000B01B1"/>
    <w:rsid w:val="000B5B77"/>
    <w:rsid w:val="000B6C8B"/>
    <w:rsid w:val="000B6D5A"/>
    <w:rsid w:val="000B7094"/>
    <w:rsid w:val="000B7FF3"/>
    <w:rsid w:val="000C47AE"/>
    <w:rsid w:val="000C5578"/>
    <w:rsid w:val="000C6A64"/>
    <w:rsid w:val="000C75BA"/>
    <w:rsid w:val="000C7AFD"/>
    <w:rsid w:val="000C7BC2"/>
    <w:rsid w:val="000D07C7"/>
    <w:rsid w:val="000D3433"/>
    <w:rsid w:val="000D3ADB"/>
    <w:rsid w:val="000D59F4"/>
    <w:rsid w:val="000D65C4"/>
    <w:rsid w:val="000E01B2"/>
    <w:rsid w:val="000E01CD"/>
    <w:rsid w:val="000E3D67"/>
    <w:rsid w:val="000E4896"/>
    <w:rsid w:val="000E5C88"/>
    <w:rsid w:val="000F0726"/>
    <w:rsid w:val="000F38B7"/>
    <w:rsid w:val="000F4721"/>
    <w:rsid w:val="000F4813"/>
    <w:rsid w:val="000F711C"/>
    <w:rsid w:val="000F7EF5"/>
    <w:rsid w:val="001002F3"/>
    <w:rsid w:val="00100407"/>
    <w:rsid w:val="00101477"/>
    <w:rsid w:val="00105991"/>
    <w:rsid w:val="0010691A"/>
    <w:rsid w:val="00111022"/>
    <w:rsid w:val="00112484"/>
    <w:rsid w:val="00112D05"/>
    <w:rsid w:val="00115F89"/>
    <w:rsid w:val="0012143F"/>
    <w:rsid w:val="0012283C"/>
    <w:rsid w:val="00127A8E"/>
    <w:rsid w:val="00130C93"/>
    <w:rsid w:val="00132A1F"/>
    <w:rsid w:val="00134C34"/>
    <w:rsid w:val="00137327"/>
    <w:rsid w:val="00140D9F"/>
    <w:rsid w:val="00141C02"/>
    <w:rsid w:val="00142A80"/>
    <w:rsid w:val="001432DD"/>
    <w:rsid w:val="00144645"/>
    <w:rsid w:val="00145955"/>
    <w:rsid w:val="00145A04"/>
    <w:rsid w:val="0014752B"/>
    <w:rsid w:val="0015408D"/>
    <w:rsid w:val="001546AC"/>
    <w:rsid w:val="00154771"/>
    <w:rsid w:val="001602A6"/>
    <w:rsid w:val="00160784"/>
    <w:rsid w:val="00160E69"/>
    <w:rsid w:val="00160ED6"/>
    <w:rsid w:val="001619EE"/>
    <w:rsid w:val="00163A11"/>
    <w:rsid w:val="00170A4B"/>
    <w:rsid w:val="00173B31"/>
    <w:rsid w:val="00173DC0"/>
    <w:rsid w:val="00174722"/>
    <w:rsid w:val="00176392"/>
    <w:rsid w:val="00176F7E"/>
    <w:rsid w:val="001777B3"/>
    <w:rsid w:val="00180484"/>
    <w:rsid w:val="001848BA"/>
    <w:rsid w:val="00185C24"/>
    <w:rsid w:val="0018674A"/>
    <w:rsid w:val="0019009B"/>
    <w:rsid w:val="00190282"/>
    <w:rsid w:val="00190BB1"/>
    <w:rsid w:val="001963E5"/>
    <w:rsid w:val="001A03B2"/>
    <w:rsid w:val="001A37D5"/>
    <w:rsid w:val="001B0286"/>
    <w:rsid w:val="001B0B44"/>
    <w:rsid w:val="001B433E"/>
    <w:rsid w:val="001B690D"/>
    <w:rsid w:val="001C1217"/>
    <w:rsid w:val="001C4795"/>
    <w:rsid w:val="001C4F19"/>
    <w:rsid w:val="001C5E20"/>
    <w:rsid w:val="001C79F8"/>
    <w:rsid w:val="001C7A8A"/>
    <w:rsid w:val="001C7F81"/>
    <w:rsid w:val="001D026D"/>
    <w:rsid w:val="001D070B"/>
    <w:rsid w:val="001D0CE9"/>
    <w:rsid w:val="001D54B7"/>
    <w:rsid w:val="001D6B66"/>
    <w:rsid w:val="001D6DC6"/>
    <w:rsid w:val="001D722C"/>
    <w:rsid w:val="001D79C2"/>
    <w:rsid w:val="001E07FA"/>
    <w:rsid w:val="001E0BDA"/>
    <w:rsid w:val="001E0FFF"/>
    <w:rsid w:val="001E164D"/>
    <w:rsid w:val="001E3443"/>
    <w:rsid w:val="001E37AB"/>
    <w:rsid w:val="001E38BD"/>
    <w:rsid w:val="001E4ACD"/>
    <w:rsid w:val="001E60A5"/>
    <w:rsid w:val="001E63F0"/>
    <w:rsid w:val="001E715A"/>
    <w:rsid w:val="001F01C9"/>
    <w:rsid w:val="001F149C"/>
    <w:rsid w:val="001F18AF"/>
    <w:rsid w:val="001F2760"/>
    <w:rsid w:val="001F3702"/>
    <w:rsid w:val="001F372E"/>
    <w:rsid w:val="001F3A12"/>
    <w:rsid w:val="001F4A00"/>
    <w:rsid w:val="001F5DB9"/>
    <w:rsid w:val="001F5FA9"/>
    <w:rsid w:val="001F76F0"/>
    <w:rsid w:val="001F7ECC"/>
    <w:rsid w:val="002005C9"/>
    <w:rsid w:val="00200800"/>
    <w:rsid w:val="00202B2A"/>
    <w:rsid w:val="00203678"/>
    <w:rsid w:val="0020387B"/>
    <w:rsid w:val="00204411"/>
    <w:rsid w:val="00211688"/>
    <w:rsid w:val="00212AB4"/>
    <w:rsid w:val="002133B5"/>
    <w:rsid w:val="002138CE"/>
    <w:rsid w:val="002144F5"/>
    <w:rsid w:val="002148C2"/>
    <w:rsid w:val="00220882"/>
    <w:rsid w:val="00223ADD"/>
    <w:rsid w:val="00224E0E"/>
    <w:rsid w:val="00225362"/>
    <w:rsid w:val="00232822"/>
    <w:rsid w:val="00232B26"/>
    <w:rsid w:val="002357D4"/>
    <w:rsid w:val="00235A5A"/>
    <w:rsid w:val="00236592"/>
    <w:rsid w:val="0023666C"/>
    <w:rsid w:val="002369B3"/>
    <w:rsid w:val="00242772"/>
    <w:rsid w:val="00243110"/>
    <w:rsid w:val="002452C8"/>
    <w:rsid w:val="0024550F"/>
    <w:rsid w:val="00253D2B"/>
    <w:rsid w:val="0025545A"/>
    <w:rsid w:val="00255536"/>
    <w:rsid w:val="00260F2D"/>
    <w:rsid w:val="00261130"/>
    <w:rsid w:val="00265D89"/>
    <w:rsid w:val="002661AE"/>
    <w:rsid w:val="00266D95"/>
    <w:rsid w:val="00266EFD"/>
    <w:rsid w:val="00267953"/>
    <w:rsid w:val="002679A6"/>
    <w:rsid w:val="00267B15"/>
    <w:rsid w:val="00267CCF"/>
    <w:rsid w:val="0027390E"/>
    <w:rsid w:val="00275F4F"/>
    <w:rsid w:val="00277A78"/>
    <w:rsid w:val="00281261"/>
    <w:rsid w:val="0028313F"/>
    <w:rsid w:val="002845B0"/>
    <w:rsid w:val="0028630C"/>
    <w:rsid w:val="00286BD9"/>
    <w:rsid w:val="00286D13"/>
    <w:rsid w:val="002879C5"/>
    <w:rsid w:val="00287C71"/>
    <w:rsid w:val="00290154"/>
    <w:rsid w:val="00291150"/>
    <w:rsid w:val="00291EA3"/>
    <w:rsid w:val="00292597"/>
    <w:rsid w:val="0029273B"/>
    <w:rsid w:val="0029394B"/>
    <w:rsid w:val="00294D07"/>
    <w:rsid w:val="00296D53"/>
    <w:rsid w:val="00296DE3"/>
    <w:rsid w:val="002A4772"/>
    <w:rsid w:val="002A746A"/>
    <w:rsid w:val="002B1A80"/>
    <w:rsid w:val="002B383E"/>
    <w:rsid w:val="002B5858"/>
    <w:rsid w:val="002B630D"/>
    <w:rsid w:val="002B6D82"/>
    <w:rsid w:val="002B6F11"/>
    <w:rsid w:val="002B72E1"/>
    <w:rsid w:val="002B74FB"/>
    <w:rsid w:val="002C049D"/>
    <w:rsid w:val="002C10D8"/>
    <w:rsid w:val="002C5B4A"/>
    <w:rsid w:val="002C717B"/>
    <w:rsid w:val="002C7AA8"/>
    <w:rsid w:val="002D0B76"/>
    <w:rsid w:val="002D1363"/>
    <w:rsid w:val="002D25BA"/>
    <w:rsid w:val="002D3AAC"/>
    <w:rsid w:val="002D3ED8"/>
    <w:rsid w:val="002D4245"/>
    <w:rsid w:val="002D7B98"/>
    <w:rsid w:val="002D7F88"/>
    <w:rsid w:val="002E169A"/>
    <w:rsid w:val="002E233E"/>
    <w:rsid w:val="002E2860"/>
    <w:rsid w:val="002E2C7C"/>
    <w:rsid w:val="002E38AD"/>
    <w:rsid w:val="002E4545"/>
    <w:rsid w:val="002E4580"/>
    <w:rsid w:val="002E4A84"/>
    <w:rsid w:val="002E5DE4"/>
    <w:rsid w:val="002E6439"/>
    <w:rsid w:val="002E67FF"/>
    <w:rsid w:val="002E68C6"/>
    <w:rsid w:val="002E6D39"/>
    <w:rsid w:val="002E6F34"/>
    <w:rsid w:val="002E7780"/>
    <w:rsid w:val="002F11B0"/>
    <w:rsid w:val="002F1C47"/>
    <w:rsid w:val="002F22A5"/>
    <w:rsid w:val="002F7157"/>
    <w:rsid w:val="002F71C1"/>
    <w:rsid w:val="002F72F7"/>
    <w:rsid w:val="002F753C"/>
    <w:rsid w:val="003031C4"/>
    <w:rsid w:val="003039BA"/>
    <w:rsid w:val="0030436D"/>
    <w:rsid w:val="00304C93"/>
    <w:rsid w:val="00306E1F"/>
    <w:rsid w:val="00310665"/>
    <w:rsid w:val="0031124E"/>
    <w:rsid w:val="00314147"/>
    <w:rsid w:val="003141DA"/>
    <w:rsid w:val="00314E6A"/>
    <w:rsid w:val="00316774"/>
    <w:rsid w:val="0031757E"/>
    <w:rsid w:val="00322212"/>
    <w:rsid w:val="003232ED"/>
    <w:rsid w:val="00326AC4"/>
    <w:rsid w:val="003305EF"/>
    <w:rsid w:val="00332844"/>
    <w:rsid w:val="003330F5"/>
    <w:rsid w:val="00334F7D"/>
    <w:rsid w:val="00334F93"/>
    <w:rsid w:val="003408EB"/>
    <w:rsid w:val="00341118"/>
    <w:rsid w:val="00344367"/>
    <w:rsid w:val="003443C3"/>
    <w:rsid w:val="00345D0D"/>
    <w:rsid w:val="003463F4"/>
    <w:rsid w:val="00353394"/>
    <w:rsid w:val="00353EAE"/>
    <w:rsid w:val="003545B3"/>
    <w:rsid w:val="00355EF8"/>
    <w:rsid w:val="00360009"/>
    <w:rsid w:val="00360B3E"/>
    <w:rsid w:val="00364A52"/>
    <w:rsid w:val="0036650B"/>
    <w:rsid w:val="00367226"/>
    <w:rsid w:val="0037070A"/>
    <w:rsid w:val="00373157"/>
    <w:rsid w:val="00374385"/>
    <w:rsid w:val="003748E5"/>
    <w:rsid w:val="00374A1B"/>
    <w:rsid w:val="0037549C"/>
    <w:rsid w:val="00375AB8"/>
    <w:rsid w:val="00375C11"/>
    <w:rsid w:val="0037676E"/>
    <w:rsid w:val="0037743D"/>
    <w:rsid w:val="00377F9E"/>
    <w:rsid w:val="00381026"/>
    <w:rsid w:val="003831F6"/>
    <w:rsid w:val="00383F61"/>
    <w:rsid w:val="0038694B"/>
    <w:rsid w:val="00387AFF"/>
    <w:rsid w:val="00387B36"/>
    <w:rsid w:val="00387B90"/>
    <w:rsid w:val="003902FF"/>
    <w:rsid w:val="00395E43"/>
    <w:rsid w:val="003A13A2"/>
    <w:rsid w:val="003A37C8"/>
    <w:rsid w:val="003B122E"/>
    <w:rsid w:val="003B4461"/>
    <w:rsid w:val="003B5347"/>
    <w:rsid w:val="003B6314"/>
    <w:rsid w:val="003B7D63"/>
    <w:rsid w:val="003C0148"/>
    <w:rsid w:val="003C08C8"/>
    <w:rsid w:val="003C11FE"/>
    <w:rsid w:val="003C3919"/>
    <w:rsid w:val="003C7A2F"/>
    <w:rsid w:val="003C7CE9"/>
    <w:rsid w:val="003D0E79"/>
    <w:rsid w:val="003D2DE5"/>
    <w:rsid w:val="003D4A08"/>
    <w:rsid w:val="003E10E9"/>
    <w:rsid w:val="003E1976"/>
    <w:rsid w:val="003E209C"/>
    <w:rsid w:val="003E2ABB"/>
    <w:rsid w:val="003E3051"/>
    <w:rsid w:val="003E53AB"/>
    <w:rsid w:val="003E76AE"/>
    <w:rsid w:val="003E7D7B"/>
    <w:rsid w:val="003F0A69"/>
    <w:rsid w:val="003F12C5"/>
    <w:rsid w:val="003F1750"/>
    <w:rsid w:val="003F18AB"/>
    <w:rsid w:val="003F3790"/>
    <w:rsid w:val="003F48B8"/>
    <w:rsid w:val="003F49AC"/>
    <w:rsid w:val="003F5005"/>
    <w:rsid w:val="004011A4"/>
    <w:rsid w:val="004046A3"/>
    <w:rsid w:val="00404855"/>
    <w:rsid w:val="004079DE"/>
    <w:rsid w:val="00407B2F"/>
    <w:rsid w:val="00410BD6"/>
    <w:rsid w:val="00411373"/>
    <w:rsid w:val="004130C8"/>
    <w:rsid w:val="0041796D"/>
    <w:rsid w:val="004206DD"/>
    <w:rsid w:val="00420B46"/>
    <w:rsid w:val="00423514"/>
    <w:rsid w:val="00423CC0"/>
    <w:rsid w:val="004242F9"/>
    <w:rsid w:val="00426874"/>
    <w:rsid w:val="00426BCE"/>
    <w:rsid w:val="00426CF5"/>
    <w:rsid w:val="00430547"/>
    <w:rsid w:val="0043102C"/>
    <w:rsid w:val="004317A0"/>
    <w:rsid w:val="00431CB3"/>
    <w:rsid w:val="00433441"/>
    <w:rsid w:val="004335B6"/>
    <w:rsid w:val="004340C8"/>
    <w:rsid w:val="004341FD"/>
    <w:rsid w:val="0044061B"/>
    <w:rsid w:val="00441B65"/>
    <w:rsid w:val="004420B4"/>
    <w:rsid w:val="00445174"/>
    <w:rsid w:val="00450227"/>
    <w:rsid w:val="004520A6"/>
    <w:rsid w:val="0045245A"/>
    <w:rsid w:val="0045346A"/>
    <w:rsid w:val="00455731"/>
    <w:rsid w:val="00456FA4"/>
    <w:rsid w:val="00460B56"/>
    <w:rsid w:val="00460BA3"/>
    <w:rsid w:val="00460C66"/>
    <w:rsid w:val="00461607"/>
    <w:rsid w:val="00462AB6"/>
    <w:rsid w:val="00465D04"/>
    <w:rsid w:val="0047368D"/>
    <w:rsid w:val="00474049"/>
    <w:rsid w:val="00476F5A"/>
    <w:rsid w:val="004832D9"/>
    <w:rsid w:val="0048377F"/>
    <w:rsid w:val="004906A2"/>
    <w:rsid w:val="004919E1"/>
    <w:rsid w:val="004923BC"/>
    <w:rsid w:val="00492821"/>
    <w:rsid w:val="0049333E"/>
    <w:rsid w:val="0049394F"/>
    <w:rsid w:val="00496B15"/>
    <w:rsid w:val="00496F10"/>
    <w:rsid w:val="00496F7C"/>
    <w:rsid w:val="004A0500"/>
    <w:rsid w:val="004A139C"/>
    <w:rsid w:val="004A449C"/>
    <w:rsid w:val="004A5710"/>
    <w:rsid w:val="004A5971"/>
    <w:rsid w:val="004A64AB"/>
    <w:rsid w:val="004A6774"/>
    <w:rsid w:val="004A7BB9"/>
    <w:rsid w:val="004B0C5A"/>
    <w:rsid w:val="004B3830"/>
    <w:rsid w:val="004B4237"/>
    <w:rsid w:val="004B7385"/>
    <w:rsid w:val="004B73DD"/>
    <w:rsid w:val="004C1250"/>
    <w:rsid w:val="004C3CEE"/>
    <w:rsid w:val="004C3ED5"/>
    <w:rsid w:val="004C4101"/>
    <w:rsid w:val="004C4889"/>
    <w:rsid w:val="004C5625"/>
    <w:rsid w:val="004C65B3"/>
    <w:rsid w:val="004C66C1"/>
    <w:rsid w:val="004C7CA9"/>
    <w:rsid w:val="004D0400"/>
    <w:rsid w:val="004D25AC"/>
    <w:rsid w:val="004D25FF"/>
    <w:rsid w:val="004D2C4B"/>
    <w:rsid w:val="004D4B53"/>
    <w:rsid w:val="004D4C66"/>
    <w:rsid w:val="004D5DFF"/>
    <w:rsid w:val="004D6BA5"/>
    <w:rsid w:val="004E400A"/>
    <w:rsid w:val="004E4F23"/>
    <w:rsid w:val="004F09B8"/>
    <w:rsid w:val="004F0F62"/>
    <w:rsid w:val="004F170D"/>
    <w:rsid w:val="004F4188"/>
    <w:rsid w:val="004F561A"/>
    <w:rsid w:val="00500312"/>
    <w:rsid w:val="00500AE4"/>
    <w:rsid w:val="005014B7"/>
    <w:rsid w:val="0050186D"/>
    <w:rsid w:val="0050344D"/>
    <w:rsid w:val="0050378F"/>
    <w:rsid w:val="00503D6A"/>
    <w:rsid w:val="00504B50"/>
    <w:rsid w:val="00504FA6"/>
    <w:rsid w:val="0050703A"/>
    <w:rsid w:val="00510854"/>
    <w:rsid w:val="00511858"/>
    <w:rsid w:val="005118A3"/>
    <w:rsid w:val="0051355B"/>
    <w:rsid w:val="00516A14"/>
    <w:rsid w:val="00516B28"/>
    <w:rsid w:val="00517496"/>
    <w:rsid w:val="00517814"/>
    <w:rsid w:val="00521188"/>
    <w:rsid w:val="00521627"/>
    <w:rsid w:val="0052186A"/>
    <w:rsid w:val="005240B0"/>
    <w:rsid w:val="00524411"/>
    <w:rsid w:val="00527A75"/>
    <w:rsid w:val="00530A75"/>
    <w:rsid w:val="005316B5"/>
    <w:rsid w:val="00531CF3"/>
    <w:rsid w:val="00532E39"/>
    <w:rsid w:val="005333CC"/>
    <w:rsid w:val="0053648C"/>
    <w:rsid w:val="0053664A"/>
    <w:rsid w:val="00540311"/>
    <w:rsid w:val="005412BA"/>
    <w:rsid w:val="00542077"/>
    <w:rsid w:val="00544052"/>
    <w:rsid w:val="00544391"/>
    <w:rsid w:val="005448E2"/>
    <w:rsid w:val="00545453"/>
    <w:rsid w:val="00546BAA"/>
    <w:rsid w:val="00550016"/>
    <w:rsid w:val="00551893"/>
    <w:rsid w:val="00551ED4"/>
    <w:rsid w:val="005526BB"/>
    <w:rsid w:val="00553852"/>
    <w:rsid w:val="0055438C"/>
    <w:rsid w:val="00554DEC"/>
    <w:rsid w:val="005568C5"/>
    <w:rsid w:val="005575F9"/>
    <w:rsid w:val="00557FD3"/>
    <w:rsid w:val="005612A1"/>
    <w:rsid w:val="00564304"/>
    <w:rsid w:val="005646EF"/>
    <w:rsid w:val="0056478F"/>
    <w:rsid w:val="00564F03"/>
    <w:rsid w:val="005702B7"/>
    <w:rsid w:val="00573AE5"/>
    <w:rsid w:val="00573C16"/>
    <w:rsid w:val="0057444C"/>
    <w:rsid w:val="00575D5F"/>
    <w:rsid w:val="005762F7"/>
    <w:rsid w:val="00577C84"/>
    <w:rsid w:val="00580500"/>
    <w:rsid w:val="00580EC1"/>
    <w:rsid w:val="00581210"/>
    <w:rsid w:val="00581524"/>
    <w:rsid w:val="005822AB"/>
    <w:rsid w:val="00584447"/>
    <w:rsid w:val="005903BA"/>
    <w:rsid w:val="005913D5"/>
    <w:rsid w:val="00591C95"/>
    <w:rsid w:val="00591E4B"/>
    <w:rsid w:val="00592513"/>
    <w:rsid w:val="0059333E"/>
    <w:rsid w:val="0059368A"/>
    <w:rsid w:val="0059387D"/>
    <w:rsid w:val="00595B5E"/>
    <w:rsid w:val="00596C15"/>
    <w:rsid w:val="00597F9F"/>
    <w:rsid w:val="005A43C5"/>
    <w:rsid w:val="005A7792"/>
    <w:rsid w:val="005A77D0"/>
    <w:rsid w:val="005A7CE5"/>
    <w:rsid w:val="005B07A0"/>
    <w:rsid w:val="005B1D22"/>
    <w:rsid w:val="005B25F1"/>
    <w:rsid w:val="005B4F97"/>
    <w:rsid w:val="005B73E3"/>
    <w:rsid w:val="005C199C"/>
    <w:rsid w:val="005C2191"/>
    <w:rsid w:val="005C2216"/>
    <w:rsid w:val="005C24B8"/>
    <w:rsid w:val="005C32E5"/>
    <w:rsid w:val="005C4685"/>
    <w:rsid w:val="005C475C"/>
    <w:rsid w:val="005C64EB"/>
    <w:rsid w:val="005C7F54"/>
    <w:rsid w:val="005D0C4D"/>
    <w:rsid w:val="005D1B17"/>
    <w:rsid w:val="005D2FF1"/>
    <w:rsid w:val="005D4BD2"/>
    <w:rsid w:val="005D6C31"/>
    <w:rsid w:val="005D79A8"/>
    <w:rsid w:val="005E00B3"/>
    <w:rsid w:val="005E0164"/>
    <w:rsid w:val="005E0A17"/>
    <w:rsid w:val="005E1016"/>
    <w:rsid w:val="005E3AEB"/>
    <w:rsid w:val="005E6512"/>
    <w:rsid w:val="005E788A"/>
    <w:rsid w:val="005F2EB3"/>
    <w:rsid w:val="005F34DD"/>
    <w:rsid w:val="005F440E"/>
    <w:rsid w:val="005F4C12"/>
    <w:rsid w:val="005F5271"/>
    <w:rsid w:val="005F5BEE"/>
    <w:rsid w:val="006031B7"/>
    <w:rsid w:val="00605236"/>
    <w:rsid w:val="00605E1B"/>
    <w:rsid w:val="006074DD"/>
    <w:rsid w:val="00607F98"/>
    <w:rsid w:val="00611256"/>
    <w:rsid w:val="00611C3A"/>
    <w:rsid w:val="006121F1"/>
    <w:rsid w:val="0062090F"/>
    <w:rsid w:val="00620A04"/>
    <w:rsid w:val="0062313E"/>
    <w:rsid w:val="00623D78"/>
    <w:rsid w:val="00626159"/>
    <w:rsid w:val="00630A6A"/>
    <w:rsid w:val="00632799"/>
    <w:rsid w:val="006332E3"/>
    <w:rsid w:val="00633AE0"/>
    <w:rsid w:val="006356E4"/>
    <w:rsid w:val="00636CA1"/>
    <w:rsid w:val="006372E8"/>
    <w:rsid w:val="00643318"/>
    <w:rsid w:val="006449B8"/>
    <w:rsid w:val="00645716"/>
    <w:rsid w:val="00645F41"/>
    <w:rsid w:val="00653515"/>
    <w:rsid w:val="006538E8"/>
    <w:rsid w:val="00653EE1"/>
    <w:rsid w:val="00653FCE"/>
    <w:rsid w:val="00654385"/>
    <w:rsid w:val="006577BA"/>
    <w:rsid w:val="00657C1E"/>
    <w:rsid w:val="00657C74"/>
    <w:rsid w:val="00657DDB"/>
    <w:rsid w:val="00660856"/>
    <w:rsid w:val="00662D5C"/>
    <w:rsid w:val="00667E33"/>
    <w:rsid w:val="006738EA"/>
    <w:rsid w:val="00674D1E"/>
    <w:rsid w:val="00674D2F"/>
    <w:rsid w:val="006756B6"/>
    <w:rsid w:val="00676261"/>
    <w:rsid w:val="00680799"/>
    <w:rsid w:val="006842B7"/>
    <w:rsid w:val="00684D34"/>
    <w:rsid w:val="0068568B"/>
    <w:rsid w:val="00686294"/>
    <w:rsid w:val="00691419"/>
    <w:rsid w:val="0069203C"/>
    <w:rsid w:val="00692F42"/>
    <w:rsid w:val="0069541C"/>
    <w:rsid w:val="00696927"/>
    <w:rsid w:val="00696A43"/>
    <w:rsid w:val="006978FB"/>
    <w:rsid w:val="006A02E3"/>
    <w:rsid w:val="006A04E1"/>
    <w:rsid w:val="006A17CD"/>
    <w:rsid w:val="006A265C"/>
    <w:rsid w:val="006A2A61"/>
    <w:rsid w:val="006A4412"/>
    <w:rsid w:val="006A461B"/>
    <w:rsid w:val="006A62BC"/>
    <w:rsid w:val="006A67F3"/>
    <w:rsid w:val="006A6993"/>
    <w:rsid w:val="006B2179"/>
    <w:rsid w:val="006B3E5D"/>
    <w:rsid w:val="006B4990"/>
    <w:rsid w:val="006B4C1A"/>
    <w:rsid w:val="006B711B"/>
    <w:rsid w:val="006B791B"/>
    <w:rsid w:val="006C15C1"/>
    <w:rsid w:val="006C2D29"/>
    <w:rsid w:val="006C3DC8"/>
    <w:rsid w:val="006C5EF7"/>
    <w:rsid w:val="006C77B3"/>
    <w:rsid w:val="006C7C8E"/>
    <w:rsid w:val="006D00C3"/>
    <w:rsid w:val="006D09E7"/>
    <w:rsid w:val="006D25A9"/>
    <w:rsid w:val="006D646E"/>
    <w:rsid w:val="006E0AF7"/>
    <w:rsid w:val="006E187E"/>
    <w:rsid w:val="006E1AEF"/>
    <w:rsid w:val="006E2D18"/>
    <w:rsid w:val="006E3AD9"/>
    <w:rsid w:val="006E40C5"/>
    <w:rsid w:val="006E66BC"/>
    <w:rsid w:val="006E67FA"/>
    <w:rsid w:val="006E6B6C"/>
    <w:rsid w:val="006E6E0F"/>
    <w:rsid w:val="006E736E"/>
    <w:rsid w:val="006E781C"/>
    <w:rsid w:val="006E7862"/>
    <w:rsid w:val="006F17D0"/>
    <w:rsid w:val="006F1C04"/>
    <w:rsid w:val="006F2D32"/>
    <w:rsid w:val="006F30BC"/>
    <w:rsid w:val="006F4DEF"/>
    <w:rsid w:val="006F6CF2"/>
    <w:rsid w:val="006F7AF4"/>
    <w:rsid w:val="00701225"/>
    <w:rsid w:val="00701653"/>
    <w:rsid w:val="0070166C"/>
    <w:rsid w:val="007034C9"/>
    <w:rsid w:val="007076F5"/>
    <w:rsid w:val="0071223E"/>
    <w:rsid w:val="00715C0A"/>
    <w:rsid w:val="00716041"/>
    <w:rsid w:val="0071626E"/>
    <w:rsid w:val="00716286"/>
    <w:rsid w:val="007208AF"/>
    <w:rsid w:val="00720AE1"/>
    <w:rsid w:val="00721944"/>
    <w:rsid w:val="00722458"/>
    <w:rsid w:val="00730A34"/>
    <w:rsid w:val="00735D49"/>
    <w:rsid w:val="00736EC5"/>
    <w:rsid w:val="0074182C"/>
    <w:rsid w:val="00744272"/>
    <w:rsid w:val="007447AE"/>
    <w:rsid w:val="0074530B"/>
    <w:rsid w:val="00750517"/>
    <w:rsid w:val="00754771"/>
    <w:rsid w:val="007554A3"/>
    <w:rsid w:val="00756031"/>
    <w:rsid w:val="00757192"/>
    <w:rsid w:val="0076288A"/>
    <w:rsid w:val="00763629"/>
    <w:rsid w:val="00765780"/>
    <w:rsid w:val="00770D6C"/>
    <w:rsid w:val="00772A39"/>
    <w:rsid w:val="00773897"/>
    <w:rsid w:val="00775712"/>
    <w:rsid w:val="007773D0"/>
    <w:rsid w:val="00781788"/>
    <w:rsid w:val="00786245"/>
    <w:rsid w:val="0078687B"/>
    <w:rsid w:val="00791107"/>
    <w:rsid w:val="00794559"/>
    <w:rsid w:val="00795460"/>
    <w:rsid w:val="00795608"/>
    <w:rsid w:val="00797F9F"/>
    <w:rsid w:val="007A5922"/>
    <w:rsid w:val="007A672F"/>
    <w:rsid w:val="007B0A6C"/>
    <w:rsid w:val="007B0CF5"/>
    <w:rsid w:val="007B361A"/>
    <w:rsid w:val="007B4D13"/>
    <w:rsid w:val="007B56D3"/>
    <w:rsid w:val="007B684E"/>
    <w:rsid w:val="007C0761"/>
    <w:rsid w:val="007C0AC7"/>
    <w:rsid w:val="007C47A2"/>
    <w:rsid w:val="007C5929"/>
    <w:rsid w:val="007C794D"/>
    <w:rsid w:val="007C7A8D"/>
    <w:rsid w:val="007D0F3C"/>
    <w:rsid w:val="007D10E0"/>
    <w:rsid w:val="007D2BB9"/>
    <w:rsid w:val="007D3B01"/>
    <w:rsid w:val="007D435A"/>
    <w:rsid w:val="007D4533"/>
    <w:rsid w:val="007D56AB"/>
    <w:rsid w:val="007D5928"/>
    <w:rsid w:val="007D6E1A"/>
    <w:rsid w:val="007D7182"/>
    <w:rsid w:val="007E0A37"/>
    <w:rsid w:val="007E2B05"/>
    <w:rsid w:val="007E2CE2"/>
    <w:rsid w:val="007E37A0"/>
    <w:rsid w:val="007E3A03"/>
    <w:rsid w:val="007E783B"/>
    <w:rsid w:val="007F0600"/>
    <w:rsid w:val="007F1B64"/>
    <w:rsid w:val="007F1F1D"/>
    <w:rsid w:val="007F460A"/>
    <w:rsid w:val="007F638B"/>
    <w:rsid w:val="007F72AF"/>
    <w:rsid w:val="008007F6"/>
    <w:rsid w:val="00800850"/>
    <w:rsid w:val="00801704"/>
    <w:rsid w:val="00803735"/>
    <w:rsid w:val="00803BAF"/>
    <w:rsid w:val="008056AF"/>
    <w:rsid w:val="00810417"/>
    <w:rsid w:val="00811E3E"/>
    <w:rsid w:val="00812C70"/>
    <w:rsid w:val="00814534"/>
    <w:rsid w:val="008147E0"/>
    <w:rsid w:val="0081517C"/>
    <w:rsid w:val="008164BB"/>
    <w:rsid w:val="008175E0"/>
    <w:rsid w:val="0082029D"/>
    <w:rsid w:val="008230D7"/>
    <w:rsid w:val="00823AE4"/>
    <w:rsid w:val="00823F70"/>
    <w:rsid w:val="00825B53"/>
    <w:rsid w:val="00832924"/>
    <w:rsid w:val="00833339"/>
    <w:rsid w:val="0083484B"/>
    <w:rsid w:val="0083539F"/>
    <w:rsid w:val="0083697F"/>
    <w:rsid w:val="00837305"/>
    <w:rsid w:val="008407ED"/>
    <w:rsid w:val="008441FF"/>
    <w:rsid w:val="008448A7"/>
    <w:rsid w:val="00844BFA"/>
    <w:rsid w:val="008458CF"/>
    <w:rsid w:val="00845B8B"/>
    <w:rsid w:val="008462F6"/>
    <w:rsid w:val="00846A8A"/>
    <w:rsid w:val="0084719D"/>
    <w:rsid w:val="008516D8"/>
    <w:rsid w:val="00852448"/>
    <w:rsid w:val="00852D4B"/>
    <w:rsid w:val="00853F6C"/>
    <w:rsid w:val="00854597"/>
    <w:rsid w:val="008561F3"/>
    <w:rsid w:val="008568B6"/>
    <w:rsid w:val="00856F7D"/>
    <w:rsid w:val="00857AFC"/>
    <w:rsid w:val="00860C66"/>
    <w:rsid w:val="00862959"/>
    <w:rsid w:val="00865074"/>
    <w:rsid w:val="008655AB"/>
    <w:rsid w:val="00867923"/>
    <w:rsid w:val="00867FA9"/>
    <w:rsid w:val="0087034E"/>
    <w:rsid w:val="00872AD9"/>
    <w:rsid w:val="00874450"/>
    <w:rsid w:val="008748F5"/>
    <w:rsid w:val="0087562A"/>
    <w:rsid w:val="00875BA4"/>
    <w:rsid w:val="00876C67"/>
    <w:rsid w:val="008774BD"/>
    <w:rsid w:val="00881E0E"/>
    <w:rsid w:val="008833FC"/>
    <w:rsid w:val="00885D13"/>
    <w:rsid w:val="008864EC"/>
    <w:rsid w:val="00887A09"/>
    <w:rsid w:val="0089137B"/>
    <w:rsid w:val="00892F04"/>
    <w:rsid w:val="00896313"/>
    <w:rsid w:val="008A20B3"/>
    <w:rsid w:val="008A2A89"/>
    <w:rsid w:val="008A3E2A"/>
    <w:rsid w:val="008A4569"/>
    <w:rsid w:val="008A584B"/>
    <w:rsid w:val="008A5BCE"/>
    <w:rsid w:val="008B27D0"/>
    <w:rsid w:val="008B3E4C"/>
    <w:rsid w:val="008B56B6"/>
    <w:rsid w:val="008B6F51"/>
    <w:rsid w:val="008C0892"/>
    <w:rsid w:val="008C2AFC"/>
    <w:rsid w:val="008C2CBB"/>
    <w:rsid w:val="008C4A1C"/>
    <w:rsid w:val="008C6012"/>
    <w:rsid w:val="008C7592"/>
    <w:rsid w:val="008D0B28"/>
    <w:rsid w:val="008D0F4D"/>
    <w:rsid w:val="008D477C"/>
    <w:rsid w:val="008D5E39"/>
    <w:rsid w:val="008D734C"/>
    <w:rsid w:val="008E0F62"/>
    <w:rsid w:val="008E355C"/>
    <w:rsid w:val="008E3EC8"/>
    <w:rsid w:val="008E49A3"/>
    <w:rsid w:val="008E5D01"/>
    <w:rsid w:val="008E6207"/>
    <w:rsid w:val="008E6243"/>
    <w:rsid w:val="008E71ED"/>
    <w:rsid w:val="008F0093"/>
    <w:rsid w:val="008F047B"/>
    <w:rsid w:val="008F0F65"/>
    <w:rsid w:val="008F3755"/>
    <w:rsid w:val="008F3E3A"/>
    <w:rsid w:val="008F7217"/>
    <w:rsid w:val="009015E5"/>
    <w:rsid w:val="009039BD"/>
    <w:rsid w:val="00903F57"/>
    <w:rsid w:val="0090479B"/>
    <w:rsid w:val="00905188"/>
    <w:rsid w:val="009076CA"/>
    <w:rsid w:val="009114A5"/>
    <w:rsid w:val="00915CBC"/>
    <w:rsid w:val="0091603E"/>
    <w:rsid w:val="009177C4"/>
    <w:rsid w:val="00920B32"/>
    <w:rsid w:val="00922DEB"/>
    <w:rsid w:val="00922E1D"/>
    <w:rsid w:val="00924EA3"/>
    <w:rsid w:val="00925EF2"/>
    <w:rsid w:val="00926335"/>
    <w:rsid w:val="00927E52"/>
    <w:rsid w:val="00931552"/>
    <w:rsid w:val="00931833"/>
    <w:rsid w:val="00932A48"/>
    <w:rsid w:val="00936879"/>
    <w:rsid w:val="0093696C"/>
    <w:rsid w:val="0094072C"/>
    <w:rsid w:val="009407ED"/>
    <w:rsid w:val="00940912"/>
    <w:rsid w:val="00943115"/>
    <w:rsid w:val="00943F00"/>
    <w:rsid w:val="00944B63"/>
    <w:rsid w:val="00945381"/>
    <w:rsid w:val="00947550"/>
    <w:rsid w:val="0094773A"/>
    <w:rsid w:val="00947FA5"/>
    <w:rsid w:val="00950A2C"/>
    <w:rsid w:val="00950C5E"/>
    <w:rsid w:val="00951076"/>
    <w:rsid w:val="00951CEC"/>
    <w:rsid w:val="00951D5D"/>
    <w:rsid w:val="00955128"/>
    <w:rsid w:val="00956C74"/>
    <w:rsid w:val="009576FC"/>
    <w:rsid w:val="009621DB"/>
    <w:rsid w:val="00963756"/>
    <w:rsid w:val="009646AA"/>
    <w:rsid w:val="009652A9"/>
    <w:rsid w:val="0096678F"/>
    <w:rsid w:val="009675E1"/>
    <w:rsid w:val="0096767E"/>
    <w:rsid w:val="0097500D"/>
    <w:rsid w:val="00975384"/>
    <w:rsid w:val="00976424"/>
    <w:rsid w:val="00976449"/>
    <w:rsid w:val="009766D8"/>
    <w:rsid w:val="00976C05"/>
    <w:rsid w:val="00977E90"/>
    <w:rsid w:val="009803BE"/>
    <w:rsid w:val="00981400"/>
    <w:rsid w:val="009833B2"/>
    <w:rsid w:val="009845F6"/>
    <w:rsid w:val="00984778"/>
    <w:rsid w:val="0098790E"/>
    <w:rsid w:val="009879ED"/>
    <w:rsid w:val="00990713"/>
    <w:rsid w:val="009907D0"/>
    <w:rsid w:val="00990AEA"/>
    <w:rsid w:val="00990AF7"/>
    <w:rsid w:val="00991748"/>
    <w:rsid w:val="00991F97"/>
    <w:rsid w:val="0099241F"/>
    <w:rsid w:val="0099483B"/>
    <w:rsid w:val="00994C7B"/>
    <w:rsid w:val="00995E39"/>
    <w:rsid w:val="00996C63"/>
    <w:rsid w:val="009A0DB8"/>
    <w:rsid w:val="009A18A7"/>
    <w:rsid w:val="009A2EB9"/>
    <w:rsid w:val="009A4227"/>
    <w:rsid w:val="009A72D7"/>
    <w:rsid w:val="009B0E01"/>
    <w:rsid w:val="009B1706"/>
    <w:rsid w:val="009B1AA4"/>
    <w:rsid w:val="009B4286"/>
    <w:rsid w:val="009B523C"/>
    <w:rsid w:val="009B58D3"/>
    <w:rsid w:val="009C068B"/>
    <w:rsid w:val="009C0CF7"/>
    <w:rsid w:val="009C45AF"/>
    <w:rsid w:val="009C4CE8"/>
    <w:rsid w:val="009C4DB4"/>
    <w:rsid w:val="009C6D69"/>
    <w:rsid w:val="009C6FDF"/>
    <w:rsid w:val="009D029B"/>
    <w:rsid w:val="009D2E03"/>
    <w:rsid w:val="009D31C6"/>
    <w:rsid w:val="009D374D"/>
    <w:rsid w:val="009D3A6A"/>
    <w:rsid w:val="009D605C"/>
    <w:rsid w:val="009D654B"/>
    <w:rsid w:val="009D7871"/>
    <w:rsid w:val="009D7F81"/>
    <w:rsid w:val="009E0A8F"/>
    <w:rsid w:val="009E2D02"/>
    <w:rsid w:val="009E3737"/>
    <w:rsid w:val="009E4009"/>
    <w:rsid w:val="009E4BB4"/>
    <w:rsid w:val="009E5495"/>
    <w:rsid w:val="009E5A2F"/>
    <w:rsid w:val="009E5EF6"/>
    <w:rsid w:val="009F1DEB"/>
    <w:rsid w:val="009F2B99"/>
    <w:rsid w:val="009F394A"/>
    <w:rsid w:val="009F4F36"/>
    <w:rsid w:val="009F5E29"/>
    <w:rsid w:val="009F60A5"/>
    <w:rsid w:val="009F621A"/>
    <w:rsid w:val="009F6F61"/>
    <w:rsid w:val="00A008AE"/>
    <w:rsid w:val="00A009E0"/>
    <w:rsid w:val="00A02547"/>
    <w:rsid w:val="00A02CF4"/>
    <w:rsid w:val="00A02DA5"/>
    <w:rsid w:val="00A03ADD"/>
    <w:rsid w:val="00A0407A"/>
    <w:rsid w:val="00A051FD"/>
    <w:rsid w:val="00A05CC2"/>
    <w:rsid w:val="00A1488E"/>
    <w:rsid w:val="00A156B4"/>
    <w:rsid w:val="00A169CB"/>
    <w:rsid w:val="00A228A2"/>
    <w:rsid w:val="00A307F6"/>
    <w:rsid w:val="00A312DC"/>
    <w:rsid w:val="00A318BD"/>
    <w:rsid w:val="00A31AF4"/>
    <w:rsid w:val="00A326DC"/>
    <w:rsid w:val="00A40A85"/>
    <w:rsid w:val="00A42612"/>
    <w:rsid w:val="00A42987"/>
    <w:rsid w:val="00A42B72"/>
    <w:rsid w:val="00A43009"/>
    <w:rsid w:val="00A4625A"/>
    <w:rsid w:val="00A46489"/>
    <w:rsid w:val="00A47FBB"/>
    <w:rsid w:val="00A51E18"/>
    <w:rsid w:val="00A520FA"/>
    <w:rsid w:val="00A55BAF"/>
    <w:rsid w:val="00A57726"/>
    <w:rsid w:val="00A62AE8"/>
    <w:rsid w:val="00A63A56"/>
    <w:rsid w:val="00A64A26"/>
    <w:rsid w:val="00A64B1A"/>
    <w:rsid w:val="00A66AE7"/>
    <w:rsid w:val="00A66E31"/>
    <w:rsid w:val="00A67F94"/>
    <w:rsid w:val="00A7129C"/>
    <w:rsid w:val="00A71530"/>
    <w:rsid w:val="00A73B1E"/>
    <w:rsid w:val="00A743D5"/>
    <w:rsid w:val="00A74AEF"/>
    <w:rsid w:val="00A74C6D"/>
    <w:rsid w:val="00A75241"/>
    <w:rsid w:val="00A75642"/>
    <w:rsid w:val="00A7606F"/>
    <w:rsid w:val="00A762FB"/>
    <w:rsid w:val="00A765E3"/>
    <w:rsid w:val="00A77E31"/>
    <w:rsid w:val="00A807B2"/>
    <w:rsid w:val="00A808DF"/>
    <w:rsid w:val="00A82855"/>
    <w:rsid w:val="00A83E66"/>
    <w:rsid w:val="00A8507E"/>
    <w:rsid w:val="00A871B9"/>
    <w:rsid w:val="00A87415"/>
    <w:rsid w:val="00A87D25"/>
    <w:rsid w:val="00A90FE3"/>
    <w:rsid w:val="00A91004"/>
    <w:rsid w:val="00A91EF6"/>
    <w:rsid w:val="00A9304B"/>
    <w:rsid w:val="00A93F4B"/>
    <w:rsid w:val="00A95E9C"/>
    <w:rsid w:val="00A96A19"/>
    <w:rsid w:val="00A96AC6"/>
    <w:rsid w:val="00A971AE"/>
    <w:rsid w:val="00A97FE4"/>
    <w:rsid w:val="00AA102E"/>
    <w:rsid w:val="00AA2C83"/>
    <w:rsid w:val="00AA2E6D"/>
    <w:rsid w:val="00AA4926"/>
    <w:rsid w:val="00AA529C"/>
    <w:rsid w:val="00AA5631"/>
    <w:rsid w:val="00AA7E92"/>
    <w:rsid w:val="00AB20EE"/>
    <w:rsid w:val="00AB3100"/>
    <w:rsid w:val="00AB514F"/>
    <w:rsid w:val="00AB57E7"/>
    <w:rsid w:val="00AB7AB5"/>
    <w:rsid w:val="00AB7B02"/>
    <w:rsid w:val="00AC3153"/>
    <w:rsid w:val="00AC4B72"/>
    <w:rsid w:val="00AC55EF"/>
    <w:rsid w:val="00AC5FBE"/>
    <w:rsid w:val="00AC6F9A"/>
    <w:rsid w:val="00AC72AC"/>
    <w:rsid w:val="00AD0FAA"/>
    <w:rsid w:val="00AD1188"/>
    <w:rsid w:val="00AD5F9C"/>
    <w:rsid w:val="00AD6E6D"/>
    <w:rsid w:val="00AD7193"/>
    <w:rsid w:val="00AD7792"/>
    <w:rsid w:val="00AE6B02"/>
    <w:rsid w:val="00AF0951"/>
    <w:rsid w:val="00AF0ED3"/>
    <w:rsid w:val="00AF1EA3"/>
    <w:rsid w:val="00AF21AF"/>
    <w:rsid w:val="00AF372B"/>
    <w:rsid w:val="00AF383A"/>
    <w:rsid w:val="00AF3F07"/>
    <w:rsid w:val="00AF6216"/>
    <w:rsid w:val="00AF757A"/>
    <w:rsid w:val="00B00619"/>
    <w:rsid w:val="00B0084D"/>
    <w:rsid w:val="00B033FE"/>
    <w:rsid w:val="00B04EC9"/>
    <w:rsid w:val="00B06107"/>
    <w:rsid w:val="00B0631E"/>
    <w:rsid w:val="00B11ABA"/>
    <w:rsid w:val="00B165F8"/>
    <w:rsid w:val="00B16D71"/>
    <w:rsid w:val="00B1703E"/>
    <w:rsid w:val="00B22003"/>
    <w:rsid w:val="00B22A8D"/>
    <w:rsid w:val="00B23785"/>
    <w:rsid w:val="00B2466A"/>
    <w:rsid w:val="00B2488F"/>
    <w:rsid w:val="00B2670B"/>
    <w:rsid w:val="00B26DA1"/>
    <w:rsid w:val="00B30001"/>
    <w:rsid w:val="00B3537C"/>
    <w:rsid w:val="00B3639A"/>
    <w:rsid w:val="00B41EA6"/>
    <w:rsid w:val="00B43885"/>
    <w:rsid w:val="00B443B7"/>
    <w:rsid w:val="00B44CD6"/>
    <w:rsid w:val="00B46012"/>
    <w:rsid w:val="00B462EA"/>
    <w:rsid w:val="00B46DE0"/>
    <w:rsid w:val="00B542C9"/>
    <w:rsid w:val="00B55A9C"/>
    <w:rsid w:val="00B568FC"/>
    <w:rsid w:val="00B61A06"/>
    <w:rsid w:val="00B62EA8"/>
    <w:rsid w:val="00B63D44"/>
    <w:rsid w:val="00B65634"/>
    <w:rsid w:val="00B67D54"/>
    <w:rsid w:val="00B728F9"/>
    <w:rsid w:val="00B73D36"/>
    <w:rsid w:val="00B76A97"/>
    <w:rsid w:val="00B76D3C"/>
    <w:rsid w:val="00B7728D"/>
    <w:rsid w:val="00B80D9C"/>
    <w:rsid w:val="00B81B4F"/>
    <w:rsid w:val="00B83B53"/>
    <w:rsid w:val="00B84494"/>
    <w:rsid w:val="00B86C74"/>
    <w:rsid w:val="00B879F5"/>
    <w:rsid w:val="00B87D32"/>
    <w:rsid w:val="00B906BD"/>
    <w:rsid w:val="00B93019"/>
    <w:rsid w:val="00B9385A"/>
    <w:rsid w:val="00B946E0"/>
    <w:rsid w:val="00B95BA9"/>
    <w:rsid w:val="00B962B9"/>
    <w:rsid w:val="00B97035"/>
    <w:rsid w:val="00B97736"/>
    <w:rsid w:val="00B97E57"/>
    <w:rsid w:val="00B97EA4"/>
    <w:rsid w:val="00BA0072"/>
    <w:rsid w:val="00BA20DC"/>
    <w:rsid w:val="00BA2133"/>
    <w:rsid w:val="00BA305C"/>
    <w:rsid w:val="00BA30DB"/>
    <w:rsid w:val="00BA35FC"/>
    <w:rsid w:val="00BB14BB"/>
    <w:rsid w:val="00BB648D"/>
    <w:rsid w:val="00BB6688"/>
    <w:rsid w:val="00BB6731"/>
    <w:rsid w:val="00BB788C"/>
    <w:rsid w:val="00BC31E2"/>
    <w:rsid w:val="00BC57E7"/>
    <w:rsid w:val="00BC7004"/>
    <w:rsid w:val="00BC7316"/>
    <w:rsid w:val="00BC76B9"/>
    <w:rsid w:val="00BD00FD"/>
    <w:rsid w:val="00BD2111"/>
    <w:rsid w:val="00BD3B13"/>
    <w:rsid w:val="00BD49AA"/>
    <w:rsid w:val="00BD535F"/>
    <w:rsid w:val="00BD6D6A"/>
    <w:rsid w:val="00BD7537"/>
    <w:rsid w:val="00BD7751"/>
    <w:rsid w:val="00BD7E23"/>
    <w:rsid w:val="00BE08DA"/>
    <w:rsid w:val="00BE0BD2"/>
    <w:rsid w:val="00BE0D7A"/>
    <w:rsid w:val="00BE2F94"/>
    <w:rsid w:val="00BE7245"/>
    <w:rsid w:val="00BE7A3F"/>
    <w:rsid w:val="00BF2A8B"/>
    <w:rsid w:val="00BF5E7C"/>
    <w:rsid w:val="00BF6B41"/>
    <w:rsid w:val="00BF7450"/>
    <w:rsid w:val="00C00E6D"/>
    <w:rsid w:val="00C014D9"/>
    <w:rsid w:val="00C0166D"/>
    <w:rsid w:val="00C057B7"/>
    <w:rsid w:val="00C05A50"/>
    <w:rsid w:val="00C06270"/>
    <w:rsid w:val="00C10041"/>
    <w:rsid w:val="00C1023F"/>
    <w:rsid w:val="00C103E9"/>
    <w:rsid w:val="00C11EB4"/>
    <w:rsid w:val="00C126B8"/>
    <w:rsid w:val="00C13CEC"/>
    <w:rsid w:val="00C14FEE"/>
    <w:rsid w:val="00C1613D"/>
    <w:rsid w:val="00C1772C"/>
    <w:rsid w:val="00C179F4"/>
    <w:rsid w:val="00C2132B"/>
    <w:rsid w:val="00C21953"/>
    <w:rsid w:val="00C2266B"/>
    <w:rsid w:val="00C2473F"/>
    <w:rsid w:val="00C24C24"/>
    <w:rsid w:val="00C257B7"/>
    <w:rsid w:val="00C30B64"/>
    <w:rsid w:val="00C30D95"/>
    <w:rsid w:val="00C316AA"/>
    <w:rsid w:val="00C33CD9"/>
    <w:rsid w:val="00C35543"/>
    <w:rsid w:val="00C37995"/>
    <w:rsid w:val="00C429AA"/>
    <w:rsid w:val="00C45C8C"/>
    <w:rsid w:val="00C4698E"/>
    <w:rsid w:val="00C4752C"/>
    <w:rsid w:val="00C50EDB"/>
    <w:rsid w:val="00C51DF9"/>
    <w:rsid w:val="00C54B3C"/>
    <w:rsid w:val="00C54FAE"/>
    <w:rsid w:val="00C5619E"/>
    <w:rsid w:val="00C57800"/>
    <w:rsid w:val="00C57E50"/>
    <w:rsid w:val="00C60762"/>
    <w:rsid w:val="00C6093F"/>
    <w:rsid w:val="00C61F1C"/>
    <w:rsid w:val="00C627F5"/>
    <w:rsid w:val="00C62A6E"/>
    <w:rsid w:val="00C62B9B"/>
    <w:rsid w:val="00C65A88"/>
    <w:rsid w:val="00C664DB"/>
    <w:rsid w:val="00C66F2E"/>
    <w:rsid w:val="00C6702A"/>
    <w:rsid w:val="00C7218B"/>
    <w:rsid w:val="00C74466"/>
    <w:rsid w:val="00C74CAB"/>
    <w:rsid w:val="00C8029D"/>
    <w:rsid w:val="00C8159D"/>
    <w:rsid w:val="00C82B74"/>
    <w:rsid w:val="00C837DA"/>
    <w:rsid w:val="00C83FC1"/>
    <w:rsid w:val="00C84323"/>
    <w:rsid w:val="00C849F1"/>
    <w:rsid w:val="00C85EAE"/>
    <w:rsid w:val="00C905E9"/>
    <w:rsid w:val="00C90787"/>
    <w:rsid w:val="00C92F7E"/>
    <w:rsid w:val="00C95BA3"/>
    <w:rsid w:val="00C95C7E"/>
    <w:rsid w:val="00C973DD"/>
    <w:rsid w:val="00C97A94"/>
    <w:rsid w:val="00CA15E6"/>
    <w:rsid w:val="00CA38C5"/>
    <w:rsid w:val="00CA44E9"/>
    <w:rsid w:val="00CA46F5"/>
    <w:rsid w:val="00CB092C"/>
    <w:rsid w:val="00CB1600"/>
    <w:rsid w:val="00CB46D4"/>
    <w:rsid w:val="00CB4730"/>
    <w:rsid w:val="00CB496E"/>
    <w:rsid w:val="00CB4EF1"/>
    <w:rsid w:val="00CB6B4D"/>
    <w:rsid w:val="00CC058D"/>
    <w:rsid w:val="00CC353C"/>
    <w:rsid w:val="00CC3D95"/>
    <w:rsid w:val="00CC4615"/>
    <w:rsid w:val="00CC4645"/>
    <w:rsid w:val="00CD17C1"/>
    <w:rsid w:val="00CD29BA"/>
    <w:rsid w:val="00CD4A1A"/>
    <w:rsid w:val="00CD4CCD"/>
    <w:rsid w:val="00CD4D24"/>
    <w:rsid w:val="00CD6E22"/>
    <w:rsid w:val="00CE13CB"/>
    <w:rsid w:val="00CE175D"/>
    <w:rsid w:val="00CE19AC"/>
    <w:rsid w:val="00CE1A9A"/>
    <w:rsid w:val="00CE27CD"/>
    <w:rsid w:val="00CE38D1"/>
    <w:rsid w:val="00CE589F"/>
    <w:rsid w:val="00CE7CAE"/>
    <w:rsid w:val="00CF051F"/>
    <w:rsid w:val="00CF05CE"/>
    <w:rsid w:val="00CF0C1C"/>
    <w:rsid w:val="00CF2AED"/>
    <w:rsid w:val="00CF316D"/>
    <w:rsid w:val="00CF3C0D"/>
    <w:rsid w:val="00CF7E69"/>
    <w:rsid w:val="00CF7F7A"/>
    <w:rsid w:val="00D002A7"/>
    <w:rsid w:val="00D008F4"/>
    <w:rsid w:val="00D00A88"/>
    <w:rsid w:val="00D00D93"/>
    <w:rsid w:val="00D03C95"/>
    <w:rsid w:val="00D0589E"/>
    <w:rsid w:val="00D075DA"/>
    <w:rsid w:val="00D07869"/>
    <w:rsid w:val="00D105EC"/>
    <w:rsid w:val="00D11274"/>
    <w:rsid w:val="00D1189D"/>
    <w:rsid w:val="00D1211F"/>
    <w:rsid w:val="00D12213"/>
    <w:rsid w:val="00D161A8"/>
    <w:rsid w:val="00D209A7"/>
    <w:rsid w:val="00D2397A"/>
    <w:rsid w:val="00D26226"/>
    <w:rsid w:val="00D272D2"/>
    <w:rsid w:val="00D278FC"/>
    <w:rsid w:val="00D314C7"/>
    <w:rsid w:val="00D323BF"/>
    <w:rsid w:val="00D3380D"/>
    <w:rsid w:val="00D36C03"/>
    <w:rsid w:val="00D37B0D"/>
    <w:rsid w:val="00D42E88"/>
    <w:rsid w:val="00D450A2"/>
    <w:rsid w:val="00D45894"/>
    <w:rsid w:val="00D5328B"/>
    <w:rsid w:val="00D56ECB"/>
    <w:rsid w:val="00D60A3B"/>
    <w:rsid w:val="00D60FA7"/>
    <w:rsid w:val="00D61C75"/>
    <w:rsid w:val="00D64632"/>
    <w:rsid w:val="00D64822"/>
    <w:rsid w:val="00D65A0C"/>
    <w:rsid w:val="00D6646C"/>
    <w:rsid w:val="00D7042D"/>
    <w:rsid w:val="00D7133F"/>
    <w:rsid w:val="00D71B2A"/>
    <w:rsid w:val="00D73C5D"/>
    <w:rsid w:val="00D74C86"/>
    <w:rsid w:val="00D7567D"/>
    <w:rsid w:val="00D77237"/>
    <w:rsid w:val="00D772E1"/>
    <w:rsid w:val="00D77546"/>
    <w:rsid w:val="00D832AA"/>
    <w:rsid w:val="00D8724D"/>
    <w:rsid w:val="00D87CEE"/>
    <w:rsid w:val="00D9134F"/>
    <w:rsid w:val="00D91483"/>
    <w:rsid w:val="00D91AD0"/>
    <w:rsid w:val="00D92103"/>
    <w:rsid w:val="00D929D4"/>
    <w:rsid w:val="00D968C6"/>
    <w:rsid w:val="00DA0619"/>
    <w:rsid w:val="00DA555B"/>
    <w:rsid w:val="00DA7E75"/>
    <w:rsid w:val="00DA7F45"/>
    <w:rsid w:val="00DB0DFA"/>
    <w:rsid w:val="00DB0E5B"/>
    <w:rsid w:val="00DB3D31"/>
    <w:rsid w:val="00DB3DB7"/>
    <w:rsid w:val="00DB4A49"/>
    <w:rsid w:val="00DB636D"/>
    <w:rsid w:val="00DB7231"/>
    <w:rsid w:val="00DB7B4E"/>
    <w:rsid w:val="00DC01ED"/>
    <w:rsid w:val="00DC02E5"/>
    <w:rsid w:val="00DC11F0"/>
    <w:rsid w:val="00DC1F48"/>
    <w:rsid w:val="00DC3C3C"/>
    <w:rsid w:val="00DC3F78"/>
    <w:rsid w:val="00DC41BF"/>
    <w:rsid w:val="00DC45E9"/>
    <w:rsid w:val="00DC48AE"/>
    <w:rsid w:val="00DC60CF"/>
    <w:rsid w:val="00DC7883"/>
    <w:rsid w:val="00DD068E"/>
    <w:rsid w:val="00DD0764"/>
    <w:rsid w:val="00DD0A5B"/>
    <w:rsid w:val="00DD42C9"/>
    <w:rsid w:val="00DD4C01"/>
    <w:rsid w:val="00DD5E48"/>
    <w:rsid w:val="00DD632E"/>
    <w:rsid w:val="00DE24E2"/>
    <w:rsid w:val="00DE2BF8"/>
    <w:rsid w:val="00DE4604"/>
    <w:rsid w:val="00DE4A83"/>
    <w:rsid w:val="00DE5A74"/>
    <w:rsid w:val="00DE5BEC"/>
    <w:rsid w:val="00DE5D35"/>
    <w:rsid w:val="00DE784C"/>
    <w:rsid w:val="00DF00BE"/>
    <w:rsid w:val="00DF283E"/>
    <w:rsid w:val="00DF291C"/>
    <w:rsid w:val="00DF2D5A"/>
    <w:rsid w:val="00DF4D26"/>
    <w:rsid w:val="00E04A6A"/>
    <w:rsid w:val="00E070C6"/>
    <w:rsid w:val="00E10D5D"/>
    <w:rsid w:val="00E11424"/>
    <w:rsid w:val="00E11665"/>
    <w:rsid w:val="00E1300C"/>
    <w:rsid w:val="00E1582B"/>
    <w:rsid w:val="00E16498"/>
    <w:rsid w:val="00E16C7B"/>
    <w:rsid w:val="00E16EDE"/>
    <w:rsid w:val="00E1738F"/>
    <w:rsid w:val="00E20D00"/>
    <w:rsid w:val="00E22BF5"/>
    <w:rsid w:val="00E2535E"/>
    <w:rsid w:val="00E26185"/>
    <w:rsid w:val="00E26DBC"/>
    <w:rsid w:val="00E26E8C"/>
    <w:rsid w:val="00E279D0"/>
    <w:rsid w:val="00E3000F"/>
    <w:rsid w:val="00E30E4F"/>
    <w:rsid w:val="00E33876"/>
    <w:rsid w:val="00E35134"/>
    <w:rsid w:val="00E355D4"/>
    <w:rsid w:val="00E41B1B"/>
    <w:rsid w:val="00E42632"/>
    <w:rsid w:val="00E4274B"/>
    <w:rsid w:val="00E42FD3"/>
    <w:rsid w:val="00E43201"/>
    <w:rsid w:val="00E445B8"/>
    <w:rsid w:val="00E501DA"/>
    <w:rsid w:val="00E5434B"/>
    <w:rsid w:val="00E57736"/>
    <w:rsid w:val="00E60D8D"/>
    <w:rsid w:val="00E60F62"/>
    <w:rsid w:val="00E61DDE"/>
    <w:rsid w:val="00E635E6"/>
    <w:rsid w:val="00E6573F"/>
    <w:rsid w:val="00E674C5"/>
    <w:rsid w:val="00E709C5"/>
    <w:rsid w:val="00E70EB3"/>
    <w:rsid w:val="00E7338C"/>
    <w:rsid w:val="00E73635"/>
    <w:rsid w:val="00E73EC3"/>
    <w:rsid w:val="00E75975"/>
    <w:rsid w:val="00E76BC0"/>
    <w:rsid w:val="00E7787B"/>
    <w:rsid w:val="00E77CCF"/>
    <w:rsid w:val="00E823DC"/>
    <w:rsid w:val="00E876F8"/>
    <w:rsid w:val="00E87F64"/>
    <w:rsid w:val="00E93045"/>
    <w:rsid w:val="00E94053"/>
    <w:rsid w:val="00E94501"/>
    <w:rsid w:val="00E94EB2"/>
    <w:rsid w:val="00E95B48"/>
    <w:rsid w:val="00E95C4C"/>
    <w:rsid w:val="00EA0370"/>
    <w:rsid w:val="00EA1A25"/>
    <w:rsid w:val="00EA1B52"/>
    <w:rsid w:val="00EA4AB7"/>
    <w:rsid w:val="00EA5202"/>
    <w:rsid w:val="00EA5F45"/>
    <w:rsid w:val="00EA6D05"/>
    <w:rsid w:val="00EA7141"/>
    <w:rsid w:val="00EB5860"/>
    <w:rsid w:val="00EB595A"/>
    <w:rsid w:val="00EB5C8C"/>
    <w:rsid w:val="00EB6CF8"/>
    <w:rsid w:val="00EB6D00"/>
    <w:rsid w:val="00EB7967"/>
    <w:rsid w:val="00EB7F44"/>
    <w:rsid w:val="00EC07D6"/>
    <w:rsid w:val="00EC15BF"/>
    <w:rsid w:val="00EC1C45"/>
    <w:rsid w:val="00EC3308"/>
    <w:rsid w:val="00EC453E"/>
    <w:rsid w:val="00EC5118"/>
    <w:rsid w:val="00EC5282"/>
    <w:rsid w:val="00EC62D8"/>
    <w:rsid w:val="00ED05F3"/>
    <w:rsid w:val="00ED1F30"/>
    <w:rsid w:val="00ED228A"/>
    <w:rsid w:val="00ED231D"/>
    <w:rsid w:val="00ED32C8"/>
    <w:rsid w:val="00ED4AD7"/>
    <w:rsid w:val="00ED72F7"/>
    <w:rsid w:val="00EE43AC"/>
    <w:rsid w:val="00EF650F"/>
    <w:rsid w:val="00EF7C16"/>
    <w:rsid w:val="00F00523"/>
    <w:rsid w:val="00F02352"/>
    <w:rsid w:val="00F039B2"/>
    <w:rsid w:val="00F0451C"/>
    <w:rsid w:val="00F04BA3"/>
    <w:rsid w:val="00F04F17"/>
    <w:rsid w:val="00F06B15"/>
    <w:rsid w:val="00F07CE4"/>
    <w:rsid w:val="00F103D6"/>
    <w:rsid w:val="00F104E4"/>
    <w:rsid w:val="00F10665"/>
    <w:rsid w:val="00F23322"/>
    <w:rsid w:val="00F23326"/>
    <w:rsid w:val="00F233B2"/>
    <w:rsid w:val="00F25F58"/>
    <w:rsid w:val="00F2659A"/>
    <w:rsid w:val="00F26FAE"/>
    <w:rsid w:val="00F27E1A"/>
    <w:rsid w:val="00F324C2"/>
    <w:rsid w:val="00F33D8B"/>
    <w:rsid w:val="00F33E14"/>
    <w:rsid w:val="00F34082"/>
    <w:rsid w:val="00F34336"/>
    <w:rsid w:val="00F344AD"/>
    <w:rsid w:val="00F34607"/>
    <w:rsid w:val="00F346DD"/>
    <w:rsid w:val="00F3497D"/>
    <w:rsid w:val="00F353C2"/>
    <w:rsid w:val="00F3567A"/>
    <w:rsid w:val="00F40741"/>
    <w:rsid w:val="00F427DC"/>
    <w:rsid w:val="00F446FC"/>
    <w:rsid w:val="00F44D54"/>
    <w:rsid w:val="00F4668B"/>
    <w:rsid w:val="00F4767C"/>
    <w:rsid w:val="00F509BF"/>
    <w:rsid w:val="00F568C4"/>
    <w:rsid w:val="00F60699"/>
    <w:rsid w:val="00F61529"/>
    <w:rsid w:val="00F62D4C"/>
    <w:rsid w:val="00F632CB"/>
    <w:rsid w:val="00F6419B"/>
    <w:rsid w:val="00F644B2"/>
    <w:rsid w:val="00F646E7"/>
    <w:rsid w:val="00F64D5A"/>
    <w:rsid w:val="00F65044"/>
    <w:rsid w:val="00F65D20"/>
    <w:rsid w:val="00F67D6F"/>
    <w:rsid w:val="00F70FF3"/>
    <w:rsid w:val="00F72990"/>
    <w:rsid w:val="00F73224"/>
    <w:rsid w:val="00F7332E"/>
    <w:rsid w:val="00F73EB1"/>
    <w:rsid w:val="00F7453D"/>
    <w:rsid w:val="00F75D33"/>
    <w:rsid w:val="00F76C4B"/>
    <w:rsid w:val="00F801ED"/>
    <w:rsid w:val="00F808AB"/>
    <w:rsid w:val="00F80C73"/>
    <w:rsid w:val="00F84A96"/>
    <w:rsid w:val="00F873E1"/>
    <w:rsid w:val="00F87EC0"/>
    <w:rsid w:val="00F9267D"/>
    <w:rsid w:val="00F9379D"/>
    <w:rsid w:val="00F939F3"/>
    <w:rsid w:val="00F945A1"/>
    <w:rsid w:val="00F94B2A"/>
    <w:rsid w:val="00F96EEC"/>
    <w:rsid w:val="00F975A8"/>
    <w:rsid w:val="00F97720"/>
    <w:rsid w:val="00FA091F"/>
    <w:rsid w:val="00FA286D"/>
    <w:rsid w:val="00FA3ECD"/>
    <w:rsid w:val="00FA4A69"/>
    <w:rsid w:val="00FA4C8B"/>
    <w:rsid w:val="00FA4F3A"/>
    <w:rsid w:val="00FA66C0"/>
    <w:rsid w:val="00FB31AE"/>
    <w:rsid w:val="00FB325F"/>
    <w:rsid w:val="00FB5314"/>
    <w:rsid w:val="00FB532A"/>
    <w:rsid w:val="00FB5AEC"/>
    <w:rsid w:val="00FC0414"/>
    <w:rsid w:val="00FC0FF7"/>
    <w:rsid w:val="00FC2B1F"/>
    <w:rsid w:val="00FC2E68"/>
    <w:rsid w:val="00FC3312"/>
    <w:rsid w:val="00FC43BC"/>
    <w:rsid w:val="00FC4B6F"/>
    <w:rsid w:val="00FC6FBB"/>
    <w:rsid w:val="00FC7003"/>
    <w:rsid w:val="00FD063E"/>
    <w:rsid w:val="00FD0CF4"/>
    <w:rsid w:val="00FD0FA2"/>
    <w:rsid w:val="00FD351E"/>
    <w:rsid w:val="00FD57AD"/>
    <w:rsid w:val="00FD5F87"/>
    <w:rsid w:val="00FD7352"/>
    <w:rsid w:val="00FD76C6"/>
    <w:rsid w:val="00FE31A5"/>
    <w:rsid w:val="00FE3B9C"/>
    <w:rsid w:val="00FE4740"/>
    <w:rsid w:val="00FE4E5C"/>
    <w:rsid w:val="00FE5280"/>
    <w:rsid w:val="00FE6F9F"/>
    <w:rsid w:val="00FE7567"/>
    <w:rsid w:val="00FF19AE"/>
    <w:rsid w:val="00FF2060"/>
    <w:rsid w:val="00FF28A5"/>
    <w:rsid w:val="00FF293B"/>
    <w:rsid w:val="00FF2A16"/>
    <w:rsid w:val="00FF4721"/>
    <w:rsid w:val="00FF5438"/>
    <w:rsid w:val="00FF5CDD"/>
    <w:rsid w:val="00FF6E9A"/>
    <w:rsid w:val="00FF6EB4"/>
    <w:rsid w:val="00FF76AD"/>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6568"/>
  <w15:chartTrackingRefBased/>
  <w15:docId w15:val="{6400AB5F-DE58-4AE3-BBEB-A2344B03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3DD"/>
    <w:rPr>
      <w:rFonts w:eastAsia="Times New Roman"/>
      <w:sz w:val="24"/>
      <w:szCs w:val="24"/>
      <w:lang w:val="en-US"/>
    </w:rPr>
  </w:style>
  <w:style w:type="paragraph" w:styleId="Heading1">
    <w:name w:val="heading 1"/>
    <w:basedOn w:val="Normal"/>
    <w:next w:val="Body"/>
    <w:link w:val="Heading1Char"/>
    <w:uiPriority w:val="9"/>
    <w:qFormat/>
    <w:rsid w:val="006A17CD"/>
    <w:pPr>
      <w:keepNext/>
      <w:keepLines/>
      <w:pageBreakBefore/>
      <w:widowControl w:val="0"/>
      <w:numPr>
        <w:numId w:val="1"/>
      </w:numPr>
      <w:spacing w:before="240" w:after="60"/>
      <w:outlineLvl w:val="0"/>
    </w:pPr>
    <w:rPr>
      <w:rFonts w:ascii="Calibri" w:hAnsi="Calibri"/>
      <w:b/>
      <w:kern w:val="28"/>
      <w:sz w:val="44"/>
      <w:lang w:val="x-none"/>
    </w:rPr>
  </w:style>
  <w:style w:type="paragraph" w:styleId="Heading2">
    <w:name w:val="heading 2"/>
    <w:basedOn w:val="Normal"/>
    <w:next w:val="Body"/>
    <w:link w:val="Heading2Char"/>
    <w:uiPriority w:val="9"/>
    <w:qFormat/>
    <w:rsid w:val="006A17CD"/>
    <w:pPr>
      <w:keepNext/>
      <w:widowControl w:val="0"/>
      <w:numPr>
        <w:ilvl w:val="1"/>
        <w:numId w:val="1"/>
      </w:numPr>
      <w:spacing w:before="240" w:after="60"/>
      <w:outlineLvl w:val="1"/>
    </w:pPr>
    <w:rPr>
      <w:rFonts w:ascii="Tahoma" w:hAnsi="Tahoma"/>
      <w:b/>
      <w:i/>
      <w:kern w:val="28"/>
      <w:sz w:val="32"/>
      <w:szCs w:val="20"/>
      <w:lang w:val="x-none"/>
    </w:rPr>
  </w:style>
  <w:style w:type="paragraph" w:styleId="Heading3">
    <w:name w:val="heading 3"/>
    <w:basedOn w:val="Heading2"/>
    <w:next w:val="Body"/>
    <w:link w:val="Heading3Char"/>
    <w:uiPriority w:val="9"/>
    <w:qFormat/>
    <w:rsid w:val="006A17CD"/>
    <w:pPr>
      <w:numPr>
        <w:ilvl w:val="2"/>
      </w:numPr>
      <w:outlineLvl w:val="2"/>
    </w:pPr>
    <w:rPr>
      <w:sz w:val="24"/>
    </w:rPr>
  </w:style>
  <w:style w:type="paragraph" w:styleId="Heading4">
    <w:name w:val="heading 4"/>
    <w:basedOn w:val="Normal"/>
    <w:next w:val="Normal"/>
    <w:link w:val="Heading4Char"/>
    <w:uiPriority w:val="9"/>
    <w:qFormat/>
    <w:rsid w:val="006A17CD"/>
    <w:pPr>
      <w:keepNext/>
      <w:widowControl w:val="0"/>
      <w:spacing w:before="240" w:after="120"/>
      <w:ind w:left="1418"/>
      <w:outlineLvl w:val="3"/>
    </w:pPr>
    <w:rPr>
      <w:rFonts w:ascii="Tahoma" w:hAnsi="Tahoma"/>
      <w:b/>
      <w:kern w:val="28"/>
    </w:rPr>
  </w:style>
  <w:style w:type="paragraph" w:styleId="Heading5">
    <w:name w:val="heading 5"/>
    <w:basedOn w:val="Normal"/>
    <w:next w:val="Normal"/>
    <w:link w:val="Heading5Char"/>
    <w:uiPriority w:val="9"/>
    <w:qFormat/>
    <w:rsid w:val="006A17CD"/>
    <w:pPr>
      <w:widowControl w:val="0"/>
      <w:spacing w:before="240" w:after="60"/>
      <w:outlineLvl w:val="4"/>
    </w:pPr>
    <w:rPr>
      <w:rFonts w:ascii="Tahoma" w:hAnsi="Tahoma"/>
      <w:kern w:val="28"/>
      <w:sz w:val="22"/>
    </w:rPr>
  </w:style>
  <w:style w:type="paragraph" w:styleId="Heading6">
    <w:name w:val="heading 6"/>
    <w:basedOn w:val="Normal"/>
    <w:next w:val="Normal"/>
    <w:link w:val="Heading6Char"/>
    <w:uiPriority w:val="9"/>
    <w:qFormat/>
    <w:rsid w:val="006A17CD"/>
    <w:pPr>
      <w:widowControl w:val="0"/>
      <w:spacing w:before="240" w:after="60"/>
      <w:outlineLvl w:val="5"/>
    </w:pPr>
    <w:rPr>
      <w:i/>
      <w:kern w:val="28"/>
      <w:sz w:val="22"/>
    </w:rPr>
  </w:style>
  <w:style w:type="paragraph" w:styleId="Heading7">
    <w:name w:val="heading 7"/>
    <w:basedOn w:val="Normal"/>
    <w:next w:val="Normal"/>
    <w:link w:val="Heading7Char"/>
    <w:uiPriority w:val="9"/>
    <w:qFormat/>
    <w:rsid w:val="006A17CD"/>
    <w:pPr>
      <w:widowControl w:val="0"/>
      <w:spacing w:before="240" w:after="60"/>
      <w:outlineLvl w:val="6"/>
    </w:pPr>
    <w:rPr>
      <w:rFonts w:ascii="Tahoma" w:hAnsi="Tahoma"/>
      <w:kern w:val="28"/>
    </w:rPr>
  </w:style>
  <w:style w:type="paragraph" w:styleId="Heading8">
    <w:name w:val="heading 8"/>
    <w:basedOn w:val="Normal"/>
    <w:next w:val="Normal"/>
    <w:link w:val="Heading8Char"/>
    <w:uiPriority w:val="9"/>
    <w:qFormat/>
    <w:rsid w:val="006A17CD"/>
    <w:pPr>
      <w:widowControl w:val="0"/>
      <w:spacing w:before="240" w:after="60"/>
      <w:outlineLvl w:val="7"/>
    </w:pPr>
    <w:rPr>
      <w:rFonts w:ascii="Tahoma" w:hAnsi="Tahoma"/>
      <w:i/>
      <w:kern w:val="28"/>
    </w:rPr>
  </w:style>
  <w:style w:type="paragraph" w:styleId="Heading9">
    <w:name w:val="heading 9"/>
    <w:basedOn w:val="Normal"/>
    <w:next w:val="Normal"/>
    <w:link w:val="Heading9Char"/>
    <w:uiPriority w:val="9"/>
    <w:qFormat/>
    <w:rsid w:val="006A17CD"/>
    <w:pPr>
      <w:widowControl w:val="0"/>
      <w:spacing w:before="240" w:after="60"/>
      <w:outlineLvl w:val="8"/>
    </w:pPr>
    <w:rPr>
      <w:rFonts w:ascii="Tahoma" w:hAnsi="Tahoma"/>
      <w:b/>
      <w:i/>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A17CD"/>
    <w:rPr>
      <w:rFonts w:ascii="Tahoma" w:eastAsia="Times New Roman" w:hAnsi="Tahoma"/>
      <w:b/>
      <w:i/>
      <w:kern w:val="28"/>
      <w:sz w:val="24"/>
      <w:lang w:val="x-none"/>
    </w:rPr>
  </w:style>
  <w:style w:type="paragraph" w:customStyle="1" w:styleId="Body">
    <w:name w:val="Body"/>
    <w:basedOn w:val="Normal"/>
    <w:link w:val="BodyChar"/>
    <w:qFormat/>
    <w:rsid w:val="006A17CD"/>
    <w:pPr>
      <w:widowControl w:val="0"/>
      <w:spacing w:before="120" w:after="120"/>
      <w:ind w:left="1531"/>
    </w:pPr>
    <w:rPr>
      <w:rFonts w:ascii="Calibri" w:hAnsi="Calibri"/>
      <w:kern w:val="28"/>
      <w:szCs w:val="20"/>
      <w:lang w:val="x-none"/>
    </w:rPr>
  </w:style>
  <w:style w:type="character" w:customStyle="1" w:styleId="BodyChar">
    <w:name w:val="Body Char"/>
    <w:link w:val="Body"/>
    <w:rsid w:val="006A17CD"/>
    <w:rPr>
      <w:rFonts w:ascii="Calibri" w:eastAsia="Times New Roman" w:hAnsi="Calibri"/>
      <w:kern w:val="28"/>
      <w:sz w:val="24"/>
      <w:lang w:val="x-none"/>
    </w:rPr>
  </w:style>
  <w:style w:type="paragraph" w:customStyle="1" w:styleId="Code">
    <w:name w:val="Code"/>
    <w:basedOn w:val="Normal"/>
    <w:link w:val="CodeChar"/>
    <w:qFormat/>
    <w:rsid w:val="00DA7F45"/>
    <w:pPr>
      <w:shd w:val="clear" w:color="auto" w:fill="E7E6E6" w:themeFill="background2"/>
      <w:spacing w:after="20"/>
      <w:ind w:left="720"/>
    </w:pPr>
    <w:rPr>
      <w:rFonts w:ascii="Courier New" w:eastAsiaTheme="minorHAnsi" w:hAnsi="Courier New" w:cs="Courier New"/>
      <w:color w:val="1F3864" w:themeColor="accent5" w:themeShade="80"/>
      <w:sz w:val="20"/>
      <w:szCs w:val="20"/>
      <w:lang w:val="en-AU" w:bidi="he-IL"/>
    </w:rPr>
  </w:style>
  <w:style w:type="character" w:customStyle="1" w:styleId="CodeChar">
    <w:name w:val="Code Char"/>
    <w:link w:val="Code"/>
    <w:rsid w:val="00DA7F45"/>
    <w:rPr>
      <w:rFonts w:ascii="Courier New" w:hAnsi="Courier New" w:cs="Courier New"/>
      <w:color w:val="1F3864" w:themeColor="accent5" w:themeShade="80"/>
      <w:shd w:val="clear" w:color="auto" w:fill="E7E6E6" w:themeFill="background2"/>
      <w:lang w:bidi="he-IL"/>
    </w:rPr>
  </w:style>
  <w:style w:type="paragraph" w:styleId="IntenseQuote">
    <w:name w:val="Intense Quote"/>
    <w:basedOn w:val="Normal"/>
    <w:next w:val="Normal"/>
    <w:link w:val="IntenseQuoteChar"/>
    <w:uiPriority w:val="30"/>
    <w:qFormat/>
    <w:rsid w:val="006A17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17CD"/>
    <w:rPr>
      <w:rFonts w:eastAsia="Times New Roman"/>
      <w:i/>
      <w:iCs/>
      <w:color w:val="5B9BD5" w:themeColor="accent1"/>
      <w:sz w:val="24"/>
      <w:szCs w:val="24"/>
      <w:lang w:val="en-US"/>
    </w:rPr>
  </w:style>
  <w:style w:type="character" w:customStyle="1" w:styleId="Heading1Char">
    <w:name w:val="Heading 1 Char"/>
    <w:link w:val="Heading1"/>
    <w:uiPriority w:val="9"/>
    <w:rsid w:val="006A17CD"/>
    <w:rPr>
      <w:rFonts w:ascii="Calibri" w:eastAsia="Times New Roman" w:hAnsi="Calibri"/>
      <w:b/>
      <w:kern w:val="28"/>
      <w:sz w:val="44"/>
      <w:szCs w:val="24"/>
      <w:lang w:val="x-none"/>
    </w:rPr>
  </w:style>
  <w:style w:type="character" w:customStyle="1" w:styleId="Heading2Char">
    <w:name w:val="Heading 2 Char"/>
    <w:link w:val="Heading2"/>
    <w:uiPriority w:val="9"/>
    <w:rsid w:val="006A17CD"/>
    <w:rPr>
      <w:rFonts w:ascii="Tahoma" w:eastAsia="Times New Roman" w:hAnsi="Tahoma"/>
      <w:b/>
      <w:i/>
      <w:kern w:val="28"/>
      <w:sz w:val="32"/>
      <w:lang w:val="x-none"/>
    </w:rPr>
  </w:style>
  <w:style w:type="paragraph" w:styleId="NormalWeb">
    <w:name w:val="Normal (Web)"/>
    <w:basedOn w:val="Normal"/>
    <w:uiPriority w:val="99"/>
    <w:semiHidden/>
    <w:unhideWhenUsed/>
    <w:rsid w:val="004919E1"/>
    <w:pPr>
      <w:spacing w:before="100" w:beforeAutospacing="1" w:after="100" w:afterAutospacing="1"/>
    </w:pPr>
    <w:rPr>
      <w:lang w:eastAsia="en-AU"/>
    </w:rPr>
  </w:style>
  <w:style w:type="paragraph" w:styleId="HTMLPreformatted">
    <w:name w:val="HTML Preformatted"/>
    <w:basedOn w:val="Normal"/>
    <w:link w:val="HTMLPreformattedChar"/>
    <w:uiPriority w:val="99"/>
    <w:unhideWhenUsed/>
    <w:rsid w:val="00491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rsid w:val="004919E1"/>
    <w:rPr>
      <w:rFonts w:ascii="Courier New" w:eastAsia="Times New Roman" w:hAnsi="Courier New" w:cs="Courier New"/>
      <w:lang w:eastAsia="en-AU"/>
    </w:rPr>
  </w:style>
  <w:style w:type="character" w:customStyle="1" w:styleId="do-this">
    <w:name w:val="do-this"/>
    <w:basedOn w:val="DefaultParagraphFont"/>
    <w:rsid w:val="00701225"/>
  </w:style>
  <w:style w:type="character" w:customStyle="1" w:styleId="kwd">
    <w:name w:val="kwd"/>
    <w:basedOn w:val="DefaultParagraphFont"/>
    <w:rsid w:val="00701225"/>
  </w:style>
  <w:style w:type="character" w:customStyle="1" w:styleId="pln">
    <w:name w:val="pln"/>
    <w:basedOn w:val="DefaultParagraphFont"/>
    <w:rsid w:val="00701225"/>
  </w:style>
  <w:style w:type="character" w:customStyle="1" w:styleId="typ">
    <w:name w:val="typ"/>
    <w:basedOn w:val="DefaultParagraphFont"/>
    <w:rsid w:val="00701225"/>
  </w:style>
  <w:style w:type="character" w:customStyle="1" w:styleId="pun">
    <w:name w:val="pun"/>
    <w:basedOn w:val="DefaultParagraphFont"/>
    <w:rsid w:val="00701225"/>
  </w:style>
  <w:style w:type="character" w:customStyle="1" w:styleId="com">
    <w:name w:val="com"/>
    <w:basedOn w:val="DefaultParagraphFont"/>
    <w:rsid w:val="00701225"/>
  </w:style>
  <w:style w:type="character" w:customStyle="1" w:styleId="donot-this">
    <w:name w:val="donot-this"/>
    <w:basedOn w:val="DefaultParagraphFont"/>
    <w:rsid w:val="00701225"/>
  </w:style>
  <w:style w:type="character" w:customStyle="1" w:styleId="str">
    <w:name w:val="str"/>
    <w:basedOn w:val="DefaultParagraphFont"/>
    <w:rsid w:val="00701225"/>
  </w:style>
  <w:style w:type="character" w:customStyle="1" w:styleId="avoid-this">
    <w:name w:val="avoid-this"/>
    <w:basedOn w:val="DefaultParagraphFont"/>
    <w:rsid w:val="00701225"/>
  </w:style>
  <w:style w:type="character" w:customStyle="1" w:styleId="lit">
    <w:name w:val="lit"/>
    <w:basedOn w:val="DefaultParagraphFont"/>
    <w:rsid w:val="00701225"/>
  </w:style>
  <w:style w:type="character" w:styleId="Emphasis">
    <w:name w:val="Emphasis"/>
    <w:basedOn w:val="DefaultParagraphFont"/>
    <w:uiPriority w:val="20"/>
    <w:qFormat/>
    <w:rsid w:val="006A17CD"/>
    <w:rPr>
      <w:i/>
      <w:iCs/>
    </w:rPr>
  </w:style>
  <w:style w:type="character" w:styleId="SubtleEmphasis">
    <w:name w:val="Subtle Emphasis"/>
    <w:basedOn w:val="DefaultParagraphFont"/>
    <w:uiPriority w:val="19"/>
    <w:qFormat/>
    <w:rsid w:val="00CF3C0D"/>
    <w:rPr>
      <w:i/>
      <w:iCs/>
      <w:color w:val="404040" w:themeColor="text1" w:themeTint="BF"/>
    </w:rPr>
  </w:style>
  <w:style w:type="character" w:styleId="BookTitle">
    <w:name w:val="Book Title"/>
    <w:basedOn w:val="DefaultParagraphFont"/>
    <w:uiPriority w:val="33"/>
    <w:qFormat/>
    <w:rsid w:val="00CF3C0D"/>
    <w:rPr>
      <w:b/>
      <w:bCs/>
      <w:i/>
      <w:iCs/>
      <w:spacing w:val="5"/>
    </w:rPr>
  </w:style>
  <w:style w:type="paragraph" w:customStyle="1" w:styleId="header4">
    <w:name w:val="header 4"/>
    <w:basedOn w:val="Body"/>
    <w:link w:val="header4Char"/>
    <w:rsid w:val="00545453"/>
  </w:style>
  <w:style w:type="character" w:customStyle="1" w:styleId="header4Char">
    <w:name w:val="header 4 Char"/>
    <w:basedOn w:val="BodyChar"/>
    <w:link w:val="header4"/>
    <w:rsid w:val="00545453"/>
    <w:rPr>
      <w:rFonts w:ascii="Calibri" w:eastAsia="Times New Roman" w:hAnsi="Calibri"/>
      <w:kern w:val="28"/>
      <w:sz w:val="24"/>
      <w:lang w:val="x-none"/>
    </w:rPr>
  </w:style>
  <w:style w:type="character" w:styleId="Hyperlink">
    <w:name w:val="Hyperlink"/>
    <w:uiPriority w:val="99"/>
    <w:rsid w:val="006A17CD"/>
    <w:rPr>
      <w:color w:val="0000FF"/>
      <w:u w:val="single"/>
    </w:rPr>
  </w:style>
  <w:style w:type="character" w:customStyle="1" w:styleId="label">
    <w:name w:val="label"/>
    <w:basedOn w:val="DefaultParagraphFont"/>
    <w:rsid w:val="006A02E3"/>
  </w:style>
  <w:style w:type="character" w:customStyle="1" w:styleId="code0">
    <w:name w:val="code"/>
    <w:basedOn w:val="DefaultParagraphFont"/>
    <w:rsid w:val="006A02E3"/>
  </w:style>
  <w:style w:type="character" w:customStyle="1" w:styleId="Heading4Char">
    <w:name w:val="Heading 4 Char"/>
    <w:basedOn w:val="DefaultParagraphFont"/>
    <w:link w:val="Heading4"/>
    <w:uiPriority w:val="9"/>
    <w:rsid w:val="006A17CD"/>
    <w:rPr>
      <w:rFonts w:ascii="Tahoma" w:eastAsia="Times New Roman" w:hAnsi="Tahoma"/>
      <w:b/>
      <w:kern w:val="28"/>
      <w:sz w:val="24"/>
      <w:szCs w:val="24"/>
      <w:lang w:val="en-US"/>
    </w:rPr>
  </w:style>
  <w:style w:type="character" w:customStyle="1" w:styleId="Heading5Char">
    <w:name w:val="Heading 5 Char"/>
    <w:basedOn w:val="DefaultParagraphFont"/>
    <w:link w:val="Heading5"/>
    <w:uiPriority w:val="9"/>
    <w:rsid w:val="006A17CD"/>
    <w:rPr>
      <w:rFonts w:ascii="Tahoma" w:eastAsia="Times New Roman" w:hAnsi="Tahoma"/>
      <w:kern w:val="28"/>
      <w:sz w:val="22"/>
      <w:szCs w:val="24"/>
      <w:lang w:val="en-US"/>
    </w:rPr>
  </w:style>
  <w:style w:type="character" w:customStyle="1" w:styleId="Heading6Char">
    <w:name w:val="Heading 6 Char"/>
    <w:basedOn w:val="DefaultParagraphFont"/>
    <w:link w:val="Heading6"/>
    <w:uiPriority w:val="9"/>
    <w:rsid w:val="006A17CD"/>
    <w:rPr>
      <w:rFonts w:eastAsia="Times New Roman"/>
      <w:i/>
      <w:kern w:val="28"/>
      <w:sz w:val="22"/>
      <w:szCs w:val="24"/>
      <w:lang w:val="en-US"/>
    </w:rPr>
  </w:style>
  <w:style w:type="character" w:customStyle="1" w:styleId="Heading7Char">
    <w:name w:val="Heading 7 Char"/>
    <w:basedOn w:val="DefaultParagraphFont"/>
    <w:link w:val="Heading7"/>
    <w:uiPriority w:val="9"/>
    <w:rsid w:val="006A17CD"/>
    <w:rPr>
      <w:rFonts w:ascii="Tahoma" w:eastAsia="Times New Roman" w:hAnsi="Tahoma"/>
      <w:kern w:val="28"/>
      <w:sz w:val="24"/>
      <w:szCs w:val="24"/>
      <w:lang w:val="en-US"/>
    </w:rPr>
  </w:style>
  <w:style w:type="character" w:customStyle="1" w:styleId="Heading8Char">
    <w:name w:val="Heading 8 Char"/>
    <w:basedOn w:val="DefaultParagraphFont"/>
    <w:link w:val="Heading8"/>
    <w:uiPriority w:val="9"/>
    <w:rsid w:val="006A17CD"/>
    <w:rPr>
      <w:rFonts w:ascii="Tahoma" w:eastAsia="Times New Roman" w:hAnsi="Tahoma"/>
      <w:i/>
      <w:kern w:val="28"/>
      <w:sz w:val="24"/>
      <w:szCs w:val="24"/>
      <w:lang w:val="en-US"/>
    </w:rPr>
  </w:style>
  <w:style w:type="character" w:customStyle="1" w:styleId="Heading9Char">
    <w:name w:val="Heading 9 Char"/>
    <w:basedOn w:val="DefaultParagraphFont"/>
    <w:link w:val="Heading9"/>
    <w:uiPriority w:val="9"/>
    <w:rsid w:val="006A17CD"/>
    <w:rPr>
      <w:rFonts w:ascii="Tahoma" w:eastAsia="Times New Roman" w:hAnsi="Tahoma"/>
      <w:b/>
      <w:i/>
      <w:kern w:val="28"/>
      <w:sz w:val="18"/>
      <w:szCs w:val="24"/>
      <w:lang w:val="en-US"/>
    </w:rPr>
  </w:style>
  <w:style w:type="paragraph" w:styleId="NoSpacing">
    <w:name w:val="No Spacing"/>
    <w:link w:val="NoSpacingChar"/>
    <w:uiPriority w:val="1"/>
    <w:qFormat/>
    <w:rsid w:val="006A17CD"/>
    <w:rPr>
      <w:rFonts w:ascii="Calibri" w:eastAsia="Times New Roman" w:hAnsi="Calibri"/>
      <w:sz w:val="22"/>
      <w:szCs w:val="22"/>
      <w:lang w:val="en-US"/>
    </w:rPr>
  </w:style>
  <w:style w:type="character" w:customStyle="1" w:styleId="NoSpacingChar">
    <w:name w:val="No Spacing Char"/>
    <w:link w:val="NoSpacing"/>
    <w:uiPriority w:val="1"/>
    <w:rsid w:val="006A17CD"/>
    <w:rPr>
      <w:rFonts w:ascii="Calibri" w:eastAsia="Times New Roman" w:hAnsi="Calibri"/>
      <w:sz w:val="22"/>
      <w:szCs w:val="22"/>
      <w:lang w:val="en-US"/>
    </w:rPr>
  </w:style>
  <w:style w:type="paragraph" w:styleId="TOCHeading">
    <w:name w:val="TOC Heading"/>
    <w:basedOn w:val="Heading1"/>
    <w:next w:val="Normal"/>
    <w:uiPriority w:val="39"/>
    <w:unhideWhenUsed/>
    <w:qFormat/>
    <w:rsid w:val="006A17CD"/>
    <w:pPr>
      <w:pageBreakBefore w:val="0"/>
      <w:widowControl/>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6A17CD"/>
  </w:style>
  <w:style w:type="paragraph" w:customStyle="1" w:styleId="TableBody">
    <w:name w:val="Table Body"/>
    <w:basedOn w:val="Body"/>
    <w:link w:val="TableBodyChar"/>
    <w:qFormat/>
    <w:rsid w:val="00B033FE"/>
    <w:pPr>
      <w:ind w:left="0"/>
    </w:pPr>
    <w:rPr>
      <w:rFonts w:cs="Arial"/>
      <w:szCs w:val="24"/>
      <w:lang w:eastAsia="en-AU"/>
    </w:rPr>
  </w:style>
  <w:style w:type="paragraph" w:customStyle="1" w:styleId="Default">
    <w:name w:val="Default"/>
    <w:rsid w:val="006A17CD"/>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link w:val="TableBody"/>
    <w:rsid w:val="00B033FE"/>
    <w:rPr>
      <w:rFonts w:ascii="Calibri" w:eastAsia="Times New Roman" w:hAnsi="Calibri" w:cs="Arial"/>
      <w:kern w:val="28"/>
      <w:sz w:val="24"/>
      <w:szCs w:val="24"/>
      <w:lang w:val="x-none" w:eastAsia="en-AU"/>
    </w:rPr>
  </w:style>
  <w:style w:type="paragraph" w:styleId="TOC2">
    <w:name w:val="toc 2"/>
    <w:basedOn w:val="Normal"/>
    <w:next w:val="Normal"/>
    <w:autoRedefine/>
    <w:uiPriority w:val="39"/>
    <w:unhideWhenUsed/>
    <w:rsid w:val="006A17CD"/>
    <w:pPr>
      <w:ind w:left="240"/>
    </w:pPr>
  </w:style>
  <w:style w:type="paragraph" w:styleId="Header">
    <w:name w:val="header"/>
    <w:basedOn w:val="Normal"/>
    <w:link w:val="HeaderChar"/>
    <w:rsid w:val="006A17CD"/>
    <w:pPr>
      <w:tabs>
        <w:tab w:val="center" w:pos="4320"/>
        <w:tab w:val="right" w:pos="8640"/>
      </w:tabs>
    </w:pPr>
  </w:style>
  <w:style w:type="character" w:customStyle="1" w:styleId="HeaderChar">
    <w:name w:val="Header Char"/>
    <w:link w:val="Header"/>
    <w:rsid w:val="006A17CD"/>
    <w:rPr>
      <w:rFonts w:eastAsia="Times New Roman"/>
      <w:sz w:val="24"/>
      <w:szCs w:val="24"/>
      <w:lang w:val="en-US"/>
    </w:rPr>
  </w:style>
  <w:style w:type="paragraph" w:styleId="Footer">
    <w:name w:val="footer"/>
    <w:basedOn w:val="Normal"/>
    <w:link w:val="FooterChar"/>
    <w:rsid w:val="006A17CD"/>
    <w:pPr>
      <w:tabs>
        <w:tab w:val="center" w:pos="4320"/>
        <w:tab w:val="right" w:pos="8640"/>
      </w:tabs>
    </w:pPr>
  </w:style>
  <w:style w:type="character" w:customStyle="1" w:styleId="FooterChar">
    <w:name w:val="Footer Char"/>
    <w:basedOn w:val="DefaultParagraphFont"/>
    <w:link w:val="Footer"/>
    <w:rsid w:val="006A17CD"/>
    <w:rPr>
      <w:rFonts w:eastAsia="Times New Roman"/>
      <w:sz w:val="24"/>
      <w:szCs w:val="24"/>
      <w:lang w:val="en-US"/>
    </w:rPr>
  </w:style>
  <w:style w:type="table" w:styleId="TableGrid">
    <w:name w:val="Table Grid"/>
    <w:basedOn w:val="TableNormal"/>
    <w:rsid w:val="006A17CD"/>
    <w:rPr>
      <w:rFonts w:eastAsia="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A17CD"/>
  </w:style>
  <w:style w:type="character" w:styleId="CommentReference">
    <w:name w:val="annotation reference"/>
    <w:semiHidden/>
    <w:rsid w:val="006A17CD"/>
    <w:rPr>
      <w:sz w:val="16"/>
      <w:szCs w:val="16"/>
    </w:rPr>
  </w:style>
  <w:style w:type="paragraph" w:styleId="CommentText">
    <w:name w:val="annotation text"/>
    <w:basedOn w:val="Normal"/>
    <w:link w:val="CommentTextChar"/>
    <w:semiHidden/>
    <w:rsid w:val="006A17CD"/>
    <w:rPr>
      <w:sz w:val="20"/>
      <w:szCs w:val="20"/>
    </w:rPr>
  </w:style>
  <w:style w:type="character" w:customStyle="1" w:styleId="CommentTextChar">
    <w:name w:val="Comment Text Char"/>
    <w:basedOn w:val="DefaultParagraphFont"/>
    <w:link w:val="CommentText"/>
    <w:semiHidden/>
    <w:rsid w:val="006A17CD"/>
    <w:rPr>
      <w:rFonts w:eastAsia="Times New Roman"/>
      <w:lang w:val="en-US"/>
    </w:rPr>
  </w:style>
  <w:style w:type="paragraph" w:styleId="CommentSubject">
    <w:name w:val="annotation subject"/>
    <w:basedOn w:val="CommentText"/>
    <w:next w:val="CommentText"/>
    <w:link w:val="CommentSubjectChar"/>
    <w:semiHidden/>
    <w:rsid w:val="006A17CD"/>
    <w:rPr>
      <w:b/>
      <w:bCs/>
    </w:rPr>
  </w:style>
  <w:style w:type="character" w:customStyle="1" w:styleId="CommentSubjectChar">
    <w:name w:val="Comment Subject Char"/>
    <w:basedOn w:val="CommentTextChar"/>
    <w:link w:val="CommentSubject"/>
    <w:semiHidden/>
    <w:rsid w:val="006A17CD"/>
    <w:rPr>
      <w:rFonts w:eastAsia="Times New Roman"/>
      <w:b/>
      <w:bCs/>
      <w:lang w:val="en-US"/>
    </w:rPr>
  </w:style>
  <w:style w:type="paragraph" w:styleId="BalloonText">
    <w:name w:val="Balloon Text"/>
    <w:basedOn w:val="Normal"/>
    <w:link w:val="BalloonTextChar"/>
    <w:semiHidden/>
    <w:rsid w:val="006A17CD"/>
    <w:rPr>
      <w:rFonts w:ascii="Tahoma" w:hAnsi="Tahoma" w:cs="Tahoma"/>
      <w:sz w:val="16"/>
      <w:szCs w:val="16"/>
    </w:rPr>
  </w:style>
  <w:style w:type="character" w:customStyle="1" w:styleId="BalloonTextChar">
    <w:name w:val="Balloon Text Char"/>
    <w:basedOn w:val="DefaultParagraphFont"/>
    <w:link w:val="BalloonText"/>
    <w:semiHidden/>
    <w:rsid w:val="006A17CD"/>
    <w:rPr>
      <w:rFonts w:ascii="Tahoma" w:eastAsia="Times New Roman" w:hAnsi="Tahoma" w:cs="Tahoma"/>
      <w:sz w:val="16"/>
      <w:szCs w:val="16"/>
      <w:lang w:val="en-US"/>
    </w:rPr>
  </w:style>
  <w:style w:type="paragraph" w:styleId="ListParagraph">
    <w:name w:val="List Paragraph"/>
    <w:basedOn w:val="Normal"/>
    <w:uiPriority w:val="34"/>
    <w:qFormat/>
    <w:rsid w:val="006A17CD"/>
    <w:pPr>
      <w:spacing w:after="200" w:line="276" w:lineRule="auto"/>
      <w:ind w:left="720"/>
      <w:contextualSpacing/>
    </w:pPr>
    <w:rPr>
      <w:rFonts w:ascii="Calibri" w:eastAsia="SimSun" w:hAnsi="Calibri"/>
      <w:sz w:val="22"/>
      <w:szCs w:val="22"/>
      <w:lang w:eastAsia="zh-CN"/>
    </w:rPr>
  </w:style>
  <w:style w:type="character" w:styleId="FollowedHyperlink">
    <w:name w:val="FollowedHyperlink"/>
    <w:uiPriority w:val="99"/>
    <w:semiHidden/>
    <w:unhideWhenUsed/>
    <w:rsid w:val="006A17CD"/>
    <w:rPr>
      <w:color w:val="954F72"/>
      <w:u w:val="single"/>
    </w:rPr>
  </w:style>
  <w:style w:type="paragraph" w:styleId="TOC3">
    <w:name w:val="toc 3"/>
    <w:basedOn w:val="Normal"/>
    <w:next w:val="Normal"/>
    <w:autoRedefine/>
    <w:uiPriority w:val="39"/>
    <w:unhideWhenUsed/>
    <w:rsid w:val="006A17CD"/>
    <w:pPr>
      <w:spacing w:after="100"/>
      <w:ind w:left="480"/>
    </w:pPr>
  </w:style>
  <w:style w:type="character" w:styleId="IntenseEmphasis">
    <w:name w:val="Intense Emphasis"/>
    <w:basedOn w:val="DefaultParagraphFont"/>
    <w:uiPriority w:val="21"/>
    <w:qFormat/>
    <w:rsid w:val="006A17CD"/>
    <w:rPr>
      <w:i/>
      <w:iCs/>
      <w:color w:val="5B9BD5" w:themeColor="accent1"/>
    </w:rPr>
  </w:style>
  <w:style w:type="paragraph" w:customStyle="1" w:styleId="MyDocumentsStyle">
    <w:name w:val="My_Documents_Style"/>
    <w:basedOn w:val="Body"/>
    <w:link w:val="MyDocumentsStyleChar"/>
    <w:rsid w:val="006A17CD"/>
  </w:style>
  <w:style w:type="character" w:customStyle="1" w:styleId="MyDocumentsStyleChar">
    <w:name w:val="My_Documents_Style Char"/>
    <w:basedOn w:val="BodyChar"/>
    <w:link w:val="MyDocumentsStyle"/>
    <w:rsid w:val="006A17CD"/>
    <w:rPr>
      <w:rFonts w:ascii="Calibri" w:eastAsia="Times New Roman" w:hAnsi="Calibri"/>
      <w:kern w:val="28"/>
      <w:sz w:val="24"/>
      <w:lang w:val="x-none"/>
    </w:rPr>
  </w:style>
  <w:style w:type="table" w:customStyle="1" w:styleId="Table">
    <w:name w:val="Table"/>
    <w:basedOn w:val="TableNormal"/>
    <w:rsid w:val="00E87F64"/>
    <w:rPr>
      <w:rFonts w:asciiTheme="minorHAnsi" w:eastAsiaTheme="minorEastAsia" w:hAnsiTheme="minorHAnsi"/>
      <w:sz w:val="16"/>
      <w:lang w:val="en-US"/>
    </w:rPr>
    <w:tblPr>
      <w:tblStyleRowBandSize w:val="1"/>
      <w:tblStyleColBandSize w:val="1"/>
      <w:tblInd w:w="0" w:type="nil"/>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hint="default"/>
        <w:b/>
        <w:color w:val="FFFFFF" w:themeColor="background1"/>
        <w:sz w:val="16"/>
        <w:szCs w:val="16"/>
      </w:rPr>
      <w:tblPr/>
      <w:tcPr>
        <w:shd w:val="clear" w:color="auto" w:fill="0070C0"/>
      </w:tcPr>
    </w:tblStylePr>
  </w:style>
  <w:style w:type="paragraph" w:customStyle="1" w:styleId="AppendixA">
    <w:name w:val="Appendix A"/>
    <w:basedOn w:val="Heading1"/>
    <w:next w:val="Body"/>
    <w:link w:val="AppendixAChar"/>
    <w:qFormat/>
    <w:rsid w:val="006A17CD"/>
    <w:pPr>
      <w:numPr>
        <w:numId w:val="0"/>
      </w:numPr>
      <w:tabs>
        <w:tab w:val="num" w:pos="720"/>
      </w:tabs>
      <w:ind w:left="720" w:hanging="720"/>
    </w:pPr>
    <w:rPr>
      <w:rFonts w:eastAsia="Calibri"/>
    </w:rPr>
  </w:style>
  <w:style w:type="character" w:customStyle="1" w:styleId="AppendixAChar">
    <w:name w:val="Appendix A Char"/>
    <w:link w:val="AppendixA"/>
    <w:rsid w:val="006A17CD"/>
    <w:rPr>
      <w:rFonts w:ascii="Calibri" w:eastAsia="Calibri" w:hAnsi="Calibri"/>
      <w:b/>
      <w:kern w:val="28"/>
      <w:sz w:val="44"/>
      <w:szCs w:val="24"/>
      <w:lang w:val="x-none"/>
    </w:rPr>
  </w:style>
  <w:style w:type="paragraph" w:customStyle="1" w:styleId="AppendixA1">
    <w:name w:val="Appendix A.1"/>
    <w:basedOn w:val="Heading2"/>
    <w:next w:val="Body"/>
    <w:link w:val="AppendixA1Char"/>
    <w:qFormat/>
    <w:rsid w:val="006A17CD"/>
    <w:pPr>
      <w:numPr>
        <w:numId w:val="2"/>
      </w:numPr>
    </w:pPr>
    <w:rPr>
      <w:rFonts w:eastAsia="Calibri"/>
    </w:rPr>
  </w:style>
  <w:style w:type="character" w:customStyle="1" w:styleId="AppendixA1Char">
    <w:name w:val="Appendix A.1 Char"/>
    <w:link w:val="AppendixA1"/>
    <w:rsid w:val="006A17CD"/>
    <w:rPr>
      <w:rFonts w:ascii="Tahoma" w:eastAsia="Calibri" w:hAnsi="Tahoma"/>
      <w:b/>
      <w:i/>
      <w:kern w:val="28"/>
      <w:sz w:val="32"/>
      <w:lang w:val="x-none"/>
    </w:rPr>
  </w:style>
  <w:style w:type="character" w:styleId="HTMLCode">
    <w:name w:val="HTML Code"/>
    <w:basedOn w:val="DefaultParagraphFont"/>
    <w:uiPriority w:val="99"/>
    <w:semiHidden/>
    <w:unhideWhenUsed/>
    <w:rsid w:val="00137327"/>
    <w:rPr>
      <w:rFonts w:ascii="Courier New" w:eastAsia="Times New Roman" w:hAnsi="Courier New" w:cs="Courier New"/>
      <w:sz w:val="20"/>
      <w:szCs w:val="20"/>
    </w:rPr>
  </w:style>
  <w:style w:type="character" w:customStyle="1" w:styleId="apple-converted-space">
    <w:name w:val="apple-converted-space"/>
    <w:basedOn w:val="DefaultParagraphFont"/>
    <w:rsid w:val="00137327"/>
  </w:style>
  <w:style w:type="character" w:styleId="Strong">
    <w:name w:val="Strong"/>
    <w:basedOn w:val="DefaultParagraphFont"/>
    <w:uiPriority w:val="22"/>
    <w:qFormat/>
    <w:rsid w:val="00660856"/>
    <w:rPr>
      <w:b/>
      <w:bCs/>
    </w:rPr>
  </w:style>
  <w:style w:type="character" w:customStyle="1" w:styleId="code-keyword">
    <w:name w:val="code-keyword"/>
    <w:basedOn w:val="DefaultParagraphFont"/>
    <w:rsid w:val="00660856"/>
  </w:style>
  <w:style w:type="character" w:customStyle="1" w:styleId="code-sdkkeyword">
    <w:name w:val="code-sdkkeyword"/>
    <w:basedOn w:val="DefaultParagraphFont"/>
    <w:rsid w:val="003E76AE"/>
  </w:style>
  <w:style w:type="character" w:customStyle="1" w:styleId="hljs-function">
    <w:name w:val="hljs-function"/>
    <w:basedOn w:val="DefaultParagraphFont"/>
    <w:rsid w:val="002B5858"/>
  </w:style>
  <w:style w:type="character" w:customStyle="1" w:styleId="hljs-keyword">
    <w:name w:val="hljs-keyword"/>
    <w:basedOn w:val="DefaultParagraphFont"/>
    <w:rsid w:val="002B5858"/>
  </w:style>
  <w:style w:type="character" w:customStyle="1" w:styleId="hljs-title">
    <w:name w:val="hljs-title"/>
    <w:basedOn w:val="DefaultParagraphFont"/>
    <w:rsid w:val="002B5858"/>
  </w:style>
  <w:style w:type="character" w:customStyle="1" w:styleId="hljs-params">
    <w:name w:val="hljs-params"/>
    <w:basedOn w:val="DefaultParagraphFont"/>
    <w:rsid w:val="002B5858"/>
  </w:style>
  <w:style w:type="character" w:customStyle="1" w:styleId="hljs-number">
    <w:name w:val="hljs-number"/>
    <w:basedOn w:val="DefaultParagraphFont"/>
    <w:rsid w:val="00C5619E"/>
  </w:style>
  <w:style w:type="character" w:customStyle="1" w:styleId="hljs-comment">
    <w:name w:val="hljs-comment"/>
    <w:basedOn w:val="DefaultParagraphFont"/>
    <w:rsid w:val="00C5619E"/>
  </w:style>
  <w:style w:type="character" w:customStyle="1" w:styleId="language">
    <w:name w:val="language"/>
    <w:basedOn w:val="DefaultParagraphFont"/>
    <w:rsid w:val="00C973DD"/>
  </w:style>
  <w:style w:type="character" w:customStyle="1" w:styleId="hljs-literal">
    <w:name w:val="hljs-literal"/>
    <w:basedOn w:val="DefaultParagraphFont"/>
    <w:rsid w:val="00C973DD"/>
  </w:style>
  <w:style w:type="character" w:customStyle="1" w:styleId="hljs-string">
    <w:name w:val="hljs-string"/>
    <w:basedOn w:val="DefaultParagraphFont"/>
    <w:rsid w:val="00045C4B"/>
  </w:style>
  <w:style w:type="character" w:customStyle="1" w:styleId="hljs-subst">
    <w:name w:val="hljs-subst"/>
    <w:basedOn w:val="DefaultParagraphFont"/>
    <w:rsid w:val="000A7DF8"/>
  </w:style>
  <w:style w:type="character" w:styleId="UnresolvedMention">
    <w:name w:val="Unresolved Mention"/>
    <w:basedOn w:val="DefaultParagraphFont"/>
    <w:uiPriority w:val="99"/>
    <w:semiHidden/>
    <w:unhideWhenUsed/>
    <w:rsid w:val="00B2670B"/>
    <w:rPr>
      <w:color w:val="605E5C"/>
      <w:shd w:val="clear" w:color="auto" w:fill="E1DFDD"/>
    </w:rPr>
  </w:style>
  <w:style w:type="character" w:customStyle="1" w:styleId="marked">
    <w:name w:val="marked"/>
    <w:basedOn w:val="DefaultParagraphFont"/>
    <w:rsid w:val="0023666C"/>
  </w:style>
  <w:style w:type="character" w:customStyle="1" w:styleId="tag">
    <w:name w:val="tag"/>
    <w:basedOn w:val="DefaultParagraphFont"/>
    <w:rsid w:val="00232822"/>
  </w:style>
  <w:style w:type="character" w:customStyle="1" w:styleId="atn">
    <w:name w:val="atn"/>
    <w:basedOn w:val="DefaultParagraphFont"/>
    <w:rsid w:val="00232822"/>
  </w:style>
  <w:style w:type="character" w:customStyle="1" w:styleId="atv">
    <w:name w:val="atv"/>
    <w:basedOn w:val="DefaultParagraphFont"/>
    <w:rsid w:val="00232822"/>
  </w:style>
  <w:style w:type="character" w:customStyle="1" w:styleId="hljs-builtin">
    <w:name w:val="hljs-built_in"/>
    <w:basedOn w:val="DefaultParagraphFont"/>
    <w:rsid w:val="00AF6216"/>
  </w:style>
  <w:style w:type="character" w:customStyle="1" w:styleId="cs">
    <w:name w:val="cs"/>
    <w:basedOn w:val="DefaultParagraphFont"/>
    <w:rsid w:val="00AF6216"/>
  </w:style>
  <w:style w:type="character" w:customStyle="1" w:styleId="xml">
    <w:name w:val="xml"/>
    <w:basedOn w:val="DefaultParagraphFont"/>
    <w:rsid w:val="00AF6216"/>
  </w:style>
  <w:style w:type="character" w:customStyle="1" w:styleId="hljs-tag">
    <w:name w:val="hljs-tag"/>
    <w:basedOn w:val="DefaultParagraphFont"/>
    <w:rsid w:val="00AF6216"/>
  </w:style>
  <w:style w:type="character" w:customStyle="1" w:styleId="hljs-name">
    <w:name w:val="hljs-name"/>
    <w:basedOn w:val="DefaultParagraphFont"/>
    <w:rsid w:val="00AF6216"/>
  </w:style>
  <w:style w:type="character" w:customStyle="1" w:styleId="hljs-attr">
    <w:name w:val="hljs-attr"/>
    <w:basedOn w:val="DefaultParagraphFont"/>
    <w:rsid w:val="00AF6216"/>
  </w:style>
  <w:style w:type="character" w:customStyle="1" w:styleId="line-highlight">
    <w:name w:val="line-highlight"/>
    <w:basedOn w:val="DefaultParagraphFont"/>
    <w:rsid w:val="00EA5F45"/>
  </w:style>
  <w:style w:type="paragraph" w:customStyle="1" w:styleId="brush">
    <w:name w:val="brush:"/>
    <w:basedOn w:val="Normal"/>
    <w:rsid w:val="00267CCF"/>
    <w:pPr>
      <w:spacing w:before="100" w:beforeAutospacing="1" w:after="100" w:afterAutospacing="1"/>
    </w:pPr>
    <w:rPr>
      <w:lang w:val="en-AU" w:eastAsia="en-AU" w:bidi="he-IL"/>
    </w:rPr>
  </w:style>
  <w:style w:type="character" w:customStyle="1" w:styleId="token">
    <w:name w:val="token"/>
    <w:basedOn w:val="DefaultParagraphFont"/>
    <w:rsid w:val="00996C63"/>
  </w:style>
  <w:style w:type="character" w:customStyle="1" w:styleId="c1">
    <w:name w:val="c1"/>
    <w:basedOn w:val="DefaultParagraphFont"/>
    <w:rsid w:val="00F65044"/>
  </w:style>
  <w:style w:type="character" w:customStyle="1" w:styleId="cp">
    <w:name w:val="cp"/>
    <w:basedOn w:val="DefaultParagraphFont"/>
    <w:rsid w:val="00F65044"/>
  </w:style>
  <w:style w:type="character" w:customStyle="1" w:styleId="p">
    <w:name w:val="p"/>
    <w:basedOn w:val="DefaultParagraphFont"/>
    <w:rsid w:val="00F65044"/>
  </w:style>
  <w:style w:type="character" w:customStyle="1" w:styleId="n">
    <w:name w:val="n"/>
    <w:basedOn w:val="DefaultParagraphFont"/>
    <w:rsid w:val="00F65044"/>
  </w:style>
  <w:style w:type="character" w:customStyle="1" w:styleId="kt">
    <w:name w:val="kt"/>
    <w:basedOn w:val="DefaultParagraphFont"/>
    <w:rsid w:val="00943115"/>
  </w:style>
  <w:style w:type="character" w:customStyle="1" w:styleId="nf">
    <w:name w:val="nf"/>
    <w:basedOn w:val="DefaultParagraphFont"/>
    <w:rsid w:val="00943115"/>
  </w:style>
  <w:style w:type="character" w:customStyle="1" w:styleId="k">
    <w:name w:val="k"/>
    <w:basedOn w:val="DefaultParagraphFont"/>
    <w:rsid w:val="00943115"/>
  </w:style>
  <w:style w:type="character" w:customStyle="1" w:styleId="o">
    <w:name w:val="o"/>
    <w:basedOn w:val="DefaultParagraphFont"/>
    <w:rsid w:val="00943115"/>
  </w:style>
  <w:style w:type="character" w:customStyle="1" w:styleId="s">
    <w:name w:val="s"/>
    <w:basedOn w:val="DefaultParagraphFont"/>
    <w:rsid w:val="005A77D0"/>
  </w:style>
  <w:style w:type="character" w:customStyle="1" w:styleId="bp">
    <w:name w:val="bp"/>
    <w:basedOn w:val="DefaultParagraphFont"/>
    <w:rsid w:val="00B30001"/>
  </w:style>
  <w:style w:type="character" w:customStyle="1" w:styleId="nl">
    <w:name w:val="nl"/>
    <w:basedOn w:val="DefaultParagraphFont"/>
    <w:rsid w:val="00B3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0179">
      <w:bodyDiv w:val="1"/>
      <w:marLeft w:val="0"/>
      <w:marRight w:val="0"/>
      <w:marTop w:val="0"/>
      <w:marBottom w:val="0"/>
      <w:divBdr>
        <w:top w:val="none" w:sz="0" w:space="0" w:color="auto"/>
        <w:left w:val="none" w:sz="0" w:space="0" w:color="auto"/>
        <w:bottom w:val="none" w:sz="0" w:space="0" w:color="auto"/>
        <w:right w:val="none" w:sz="0" w:space="0" w:color="auto"/>
      </w:divBdr>
    </w:div>
    <w:div w:id="44987537">
      <w:bodyDiv w:val="1"/>
      <w:marLeft w:val="0"/>
      <w:marRight w:val="0"/>
      <w:marTop w:val="0"/>
      <w:marBottom w:val="0"/>
      <w:divBdr>
        <w:top w:val="none" w:sz="0" w:space="0" w:color="auto"/>
        <w:left w:val="none" w:sz="0" w:space="0" w:color="auto"/>
        <w:bottom w:val="none" w:sz="0" w:space="0" w:color="auto"/>
        <w:right w:val="none" w:sz="0" w:space="0" w:color="auto"/>
      </w:divBdr>
    </w:div>
    <w:div w:id="48921113">
      <w:bodyDiv w:val="1"/>
      <w:marLeft w:val="0"/>
      <w:marRight w:val="0"/>
      <w:marTop w:val="0"/>
      <w:marBottom w:val="0"/>
      <w:divBdr>
        <w:top w:val="none" w:sz="0" w:space="0" w:color="auto"/>
        <w:left w:val="none" w:sz="0" w:space="0" w:color="auto"/>
        <w:bottom w:val="none" w:sz="0" w:space="0" w:color="auto"/>
        <w:right w:val="none" w:sz="0" w:space="0" w:color="auto"/>
      </w:divBdr>
    </w:div>
    <w:div w:id="49768440">
      <w:bodyDiv w:val="1"/>
      <w:marLeft w:val="0"/>
      <w:marRight w:val="0"/>
      <w:marTop w:val="0"/>
      <w:marBottom w:val="0"/>
      <w:divBdr>
        <w:top w:val="none" w:sz="0" w:space="0" w:color="auto"/>
        <w:left w:val="none" w:sz="0" w:space="0" w:color="auto"/>
        <w:bottom w:val="none" w:sz="0" w:space="0" w:color="auto"/>
        <w:right w:val="none" w:sz="0" w:space="0" w:color="auto"/>
      </w:divBdr>
    </w:div>
    <w:div w:id="80179154">
      <w:bodyDiv w:val="1"/>
      <w:marLeft w:val="0"/>
      <w:marRight w:val="0"/>
      <w:marTop w:val="0"/>
      <w:marBottom w:val="0"/>
      <w:divBdr>
        <w:top w:val="none" w:sz="0" w:space="0" w:color="auto"/>
        <w:left w:val="none" w:sz="0" w:space="0" w:color="auto"/>
        <w:bottom w:val="none" w:sz="0" w:space="0" w:color="auto"/>
        <w:right w:val="none" w:sz="0" w:space="0" w:color="auto"/>
      </w:divBdr>
    </w:div>
    <w:div w:id="83066625">
      <w:bodyDiv w:val="1"/>
      <w:marLeft w:val="0"/>
      <w:marRight w:val="0"/>
      <w:marTop w:val="0"/>
      <w:marBottom w:val="0"/>
      <w:divBdr>
        <w:top w:val="none" w:sz="0" w:space="0" w:color="auto"/>
        <w:left w:val="none" w:sz="0" w:space="0" w:color="auto"/>
        <w:bottom w:val="none" w:sz="0" w:space="0" w:color="auto"/>
        <w:right w:val="none" w:sz="0" w:space="0" w:color="auto"/>
      </w:divBdr>
    </w:div>
    <w:div w:id="167911081">
      <w:bodyDiv w:val="1"/>
      <w:marLeft w:val="0"/>
      <w:marRight w:val="0"/>
      <w:marTop w:val="0"/>
      <w:marBottom w:val="0"/>
      <w:divBdr>
        <w:top w:val="none" w:sz="0" w:space="0" w:color="auto"/>
        <w:left w:val="none" w:sz="0" w:space="0" w:color="auto"/>
        <w:bottom w:val="none" w:sz="0" w:space="0" w:color="auto"/>
        <w:right w:val="none" w:sz="0" w:space="0" w:color="auto"/>
      </w:divBdr>
    </w:div>
    <w:div w:id="178544359">
      <w:bodyDiv w:val="1"/>
      <w:marLeft w:val="0"/>
      <w:marRight w:val="0"/>
      <w:marTop w:val="0"/>
      <w:marBottom w:val="0"/>
      <w:divBdr>
        <w:top w:val="none" w:sz="0" w:space="0" w:color="auto"/>
        <w:left w:val="none" w:sz="0" w:space="0" w:color="auto"/>
        <w:bottom w:val="none" w:sz="0" w:space="0" w:color="auto"/>
        <w:right w:val="none" w:sz="0" w:space="0" w:color="auto"/>
      </w:divBdr>
    </w:div>
    <w:div w:id="233130241">
      <w:bodyDiv w:val="1"/>
      <w:marLeft w:val="0"/>
      <w:marRight w:val="0"/>
      <w:marTop w:val="0"/>
      <w:marBottom w:val="0"/>
      <w:divBdr>
        <w:top w:val="none" w:sz="0" w:space="0" w:color="auto"/>
        <w:left w:val="none" w:sz="0" w:space="0" w:color="auto"/>
        <w:bottom w:val="none" w:sz="0" w:space="0" w:color="auto"/>
        <w:right w:val="none" w:sz="0" w:space="0" w:color="auto"/>
      </w:divBdr>
      <w:divsChild>
        <w:div w:id="92241002">
          <w:marLeft w:val="0"/>
          <w:marRight w:val="0"/>
          <w:marTop w:val="0"/>
          <w:marBottom w:val="0"/>
          <w:divBdr>
            <w:top w:val="none" w:sz="0" w:space="0" w:color="auto"/>
            <w:left w:val="none" w:sz="0" w:space="0" w:color="auto"/>
            <w:bottom w:val="none" w:sz="0" w:space="0" w:color="auto"/>
            <w:right w:val="none" w:sz="0" w:space="0" w:color="auto"/>
          </w:divBdr>
          <w:divsChild>
            <w:div w:id="364601147">
              <w:marLeft w:val="0"/>
              <w:marRight w:val="0"/>
              <w:marTop w:val="0"/>
              <w:marBottom w:val="0"/>
              <w:divBdr>
                <w:top w:val="none" w:sz="0" w:space="0" w:color="auto"/>
                <w:left w:val="none" w:sz="0" w:space="0" w:color="auto"/>
                <w:bottom w:val="none" w:sz="0" w:space="0" w:color="auto"/>
                <w:right w:val="none" w:sz="0" w:space="0" w:color="auto"/>
              </w:divBdr>
            </w:div>
            <w:div w:id="676426405">
              <w:marLeft w:val="0"/>
              <w:marRight w:val="0"/>
              <w:marTop w:val="0"/>
              <w:marBottom w:val="0"/>
              <w:divBdr>
                <w:top w:val="none" w:sz="0" w:space="0" w:color="auto"/>
                <w:left w:val="none" w:sz="0" w:space="0" w:color="auto"/>
                <w:bottom w:val="none" w:sz="0" w:space="0" w:color="auto"/>
                <w:right w:val="none" w:sz="0" w:space="0" w:color="auto"/>
              </w:divBdr>
            </w:div>
            <w:div w:id="687609800">
              <w:marLeft w:val="0"/>
              <w:marRight w:val="0"/>
              <w:marTop w:val="0"/>
              <w:marBottom w:val="0"/>
              <w:divBdr>
                <w:top w:val="none" w:sz="0" w:space="0" w:color="auto"/>
                <w:left w:val="none" w:sz="0" w:space="0" w:color="auto"/>
                <w:bottom w:val="none" w:sz="0" w:space="0" w:color="auto"/>
                <w:right w:val="none" w:sz="0" w:space="0" w:color="auto"/>
              </w:divBdr>
            </w:div>
            <w:div w:id="1001347332">
              <w:marLeft w:val="0"/>
              <w:marRight w:val="0"/>
              <w:marTop w:val="0"/>
              <w:marBottom w:val="0"/>
              <w:divBdr>
                <w:top w:val="none" w:sz="0" w:space="0" w:color="auto"/>
                <w:left w:val="none" w:sz="0" w:space="0" w:color="auto"/>
                <w:bottom w:val="none" w:sz="0" w:space="0" w:color="auto"/>
                <w:right w:val="none" w:sz="0" w:space="0" w:color="auto"/>
              </w:divBdr>
            </w:div>
            <w:div w:id="1721975950">
              <w:marLeft w:val="0"/>
              <w:marRight w:val="0"/>
              <w:marTop w:val="0"/>
              <w:marBottom w:val="0"/>
              <w:divBdr>
                <w:top w:val="none" w:sz="0" w:space="0" w:color="auto"/>
                <w:left w:val="none" w:sz="0" w:space="0" w:color="auto"/>
                <w:bottom w:val="none" w:sz="0" w:space="0" w:color="auto"/>
                <w:right w:val="none" w:sz="0" w:space="0" w:color="auto"/>
              </w:divBdr>
            </w:div>
            <w:div w:id="1761365122">
              <w:marLeft w:val="0"/>
              <w:marRight w:val="0"/>
              <w:marTop w:val="0"/>
              <w:marBottom w:val="0"/>
              <w:divBdr>
                <w:top w:val="none" w:sz="0" w:space="0" w:color="auto"/>
                <w:left w:val="none" w:sz="0" w:space="0" w:color="auto"/>
                <w:bottom w:val="none" w:sz="0" w:space="0" w:color="auto"/>
                <w:right w:val="none" w:sz="0" w:space="0" w:color="auto"/>
              </w:divBdr>
            </w:div>
            <w:div w:id="1846629294">
              <w:marLeft w:val="0"/>
              <w:marRight w:val="0"/>
              <w:marTop w:val="0"/>
              <w:marBottom w:val="0"/>
              <w:divBdr>
                <w:top w:val="none" w:sz="0" w:space="0" w:color="auto"/>
                <w:left w:val="none" w:sz="0" w:space="0" w:color="auto"/>
                <w:bottom w:val="none" w:sz="0" w:space="0" w:color="auto"/>
                <w:right w:val="none" w:sz="0" w:space="0" w:color="auto"/>
              </w:divBdr>
            </w:div>
          </w:divsChild>
        </w:div>
        <w:div w:id="187791989">
          <w:marLeft w:val="0"/>
          <w:marRight w:val="0"/>
          <w:marTop w:val="0"/>
          <w:marBottom w:val="0"/>
          <w:divBdr>
            <w:top w:val="none" w:sz="0" w:space="0" w:color="auto"/>
            <w:left w:val="none" w:sz="0" w:space="0" w:color="auto"/>
            <w:bottom w:val="none" w:sz="0" w:space="0" w:color="auto"/>
            <w:right w:val="none" w:sz="0" w:space="0" w:color="auto"/>
          </w:divBdr>
        </w:div>
        <w:div w:id="371078066">
          <w:marLeft w:val="0"/>
          <w:marRight w:val="0"/>
          <w:marTop w:val="0"/>
          <w:marBottom w:val="0"/>
          <w:divBdr>
            <w:top w:val="none" w:sz="0" w:space="0" w:color="auto"/>
            <w:left w:val="none" w:sz="0" w:space="0" w:color="auto"/>
            <w:bottom w:val="none" w:sz="0" w:space="0" w:color="auto"/>
            <w:right w:val="none" w:sz="0" w:space="0" w:color="auto"/>
          </w:divBdr>
        </w:div>
        <w:div w:id="633871834">
          <w:marLeft w:val="0"/>
          <w:marRight w:val="0"/>
          <w:marTop w:val="0"/>
          <w:marBottom w:val="0"/>
          <w:divBdr>
            <w:top w:val="none" w:sz="0" w:space="0" w:color="auto"/>
            <w:left w:val="none" w:sz="0" w:space="0" w:color="auto"/>
            <w:bottom w:val="none" w:sz="0" w:space="0" w:color="auto"/>
            <w:right w:val="none" w:sz="0" w:space="0" w:color="auto"/>
          </w:divBdr>
          <w:divsChild>
            <w:div w:id="1312367870">
              <w:marLeft w:val="0"/>
              <w:marRight w:val="0"/>
              <w:marTop w:val="0"/>
              <w:marBottom w:val="0"/>
              <w:divBdr>
                <w:top w:val="none" w:sz="0" w:space="0" w:color="auto"/>
                <w:left w:val="none" w:sz="0" w:space="0" w:color="auto"/>
                <w:bottom w:val="none" w:sz="0" w:space="0" w:color="auto"/>
                <w:right w:val="none" w:sz="0" w:space="0" w:color="auto"/>
              </w:divBdr>
              <w:divsChild>
                <w:div w:id="48696506">
                  <w:marLeft w:val="0"/>
                  <w:marRight w:val="0"/>
                  <w:marTop w:val="0"/>
                  <w:marBottom w:val="0"/>
                  <w:divBdr>
                    <w:top w:val="none" w:sz="0" w:space="0" w:color="auto"/>
                    <w:left w:val="none" w:sz="0" w:space="0" w:color="auto"/>
                    <w:bottom w:val="none" w:sz="0" w:space="0" w:color="auto"/>
                    <w:right w:val="none" w:sz="0" w:space="0" w:color="auto"/>
                  </w:divBdr>
                </w:div>
                <w:div w:id="79180832">
                  <w:marLeft w:val="0"/>
                  <w:marRight w:val="0"/>
                  <w:marTop w:val="0"/>
                  <w:marBottom w:val="0"/>
                  <w:divBdr>
                    <w:top w:val="none" w:sz="0" w:space="0" w:color="auto"/>
                    <w:left w:val="none" w:sz="0" w:space="0" w:color="auto"/>
                    <w:bottom w:val="none" w:sz="0" w:space="0" w:color="auto"/>
                    <w:right w:val="none" w:sz="0" w:space="0" w:color="auto"/>
                  </w:divBdr>
                </w:div>
                <w:div w:id="992830511">
                  <w:marLeft w:val="0"/>
                  <w:marRight w:val="0"/>
                  <w:marTop w:val="0"/>
                  <w:marBottom w:val="0"/>
                  <w:divBdr>
                    <w:top w:val="none" w:sz="0" w:space="0" w:color="auto"/>
                    <w:left w:val="none" w:sz="0" w:space="0" w:color="auto"/>
                    <w:bottom w:val="none" w:sz="0" w:space="0" w:color="auto"/>
                    <w:right w:val="none" w:sz="0" w:space="0" w:color="auto"/>
                  </w:divBdr>
                </w:div>
                <w:div w:id="1103764438">
                  <w:marLeft w:val="0"/>
                  <w:marRight w:val="0"/>
                  <w:marTop w:val="0"/>
                  <w:marBottom w:val="0"/>
                  <w:divBdr>
                    <w:top w:val="none" w:sz="0" w:space="0" w:color="auto"/>
                    <w:left w:val="none" w:sz="0" w:space="0" w:color="auto"/>
                    <w:bottom w:val="none" w:sz="0" w:space="0" w:color="auto"/>
                    <w:right w:val="none" w:sz="0" w:space="0" w:color="auto"/>
                  </w:divBdr>
                </w:div>
                <w:div w:id="1170801317">
                  <w:marLeft w:val="0"/>
                  <w:marRight w:val="0"/>
                  <w:marTop w:val="0"/>
                  <w:marBottom w:val="0"/>
                  <w:divBdr>
                    <w:top w:val="none" w:sz="0" w:space="0" w:color="auto"/>
                    <w:left w:val="none" w:sz="0" w:space="0" w:color="auto"/>
                    <w:bottom w:val="none" w:sz="0" w:space="0" w:color="auto"/>
                    <w:right w:val="none" w:sz="0" w:space="0" w:color="auto"/>
                  </w:divBdr>
                </w:div>
                <w:div w:id="1182823114">
                  <w:marLeft w:val="0"/>
                  <w:marRight w:val="0"/>
                  <w:marTop w:val="0"/>
                  <w:marBottom w:val="0"/>
                  <w:divBdr>
                    <w:top w:val="none" w:sz="0" w:space="0" w:color="auto"/>
                    <w:left w:val="none" w:sz="0" w:space="0" w:color="auto"/>
                    <w:bottom w:val="none" w:sz="0" w:space="0" w:color="auto"/>
                    <w:right w:val="none" w:sz="0" w:space="0" w:color="auto"/>
                  </w:divBdr>
                </w:div>
                <w:div w:id="1488402719">
                  <w:marLeft w:val="0"/>
                  <w:marRight w:val="0"/>
                  <w:marTop w:val="0"/>
                  <w:marBottom w:val="0"/>
                  <w:divBdr>
                    <w:top w:val="none" w:sz="0" w:space="0" w:color="auto"/>
                    <w:left w:val="none" w:sz="0" w:space="0" w:color="auto"/>
                    <w:bottom w:val="none" w:sz="0" w:space="0" w:color="auto"/>
                    <w:right w:val="none" w:sz="0" w:space="0" w:color="auto"/>
                  </w:divBdr>
                </w:div>
                <w:div w:id="1748065182">
                  <w:marLeft w:val="0"/>
                  <w:marRight w:val="0"/>
                  <w:marTop w:val="0"/>
                  <w:marBottom w:val="0"/>
                  <w:divBdr>
                    <w:top w:val="none" w:sz="0" w:space="0" w:color="auto"/>
                    <w:left w:val="none" w:sz="0" w:space="0" w:color="auto"/>
                    <w:bottom w:val="none" w:sz="0" w:space="0" w:color="auto"/>
                    <w:right w:val="none" w:sz="0" w:space="0" w:color="auto"/>
                  </w:divBdr>
                </w:div>
                <w:div w:id="1761104316">
                  <w:marLeft w:val="0"/>
                  <w:marRight w:val="0"/>
                  <w:marTop w:val="0"/>
                  <w:marBottom w:val="0"/>
                  <w:divBdr>
                    <w:top w:val="none" w:sz="0" w:space="0" w:color="auto"/>
                    <w:left w:val="none" w:sz="0" w:space="0" w:color="auto"/>
                    <w:bottom w:val="none" w:sz="0" w:space="0" w:color="auto"/>
                    <w:right w:val="none" w:sz="0" w:space="0" w:color="auto"/>
                  </w:divBdr>
                </w:div>
                <w:div w:id="2091342405">
                  <w:marLeft w:val="0"/>
                  <w:marRight w:val="0"/>
                  <w:marTop w:val="0"/>
                  <w:marBottom w:val="0"/>
                  <w:divBdr>
                    <w:top w:val="none" w:sz="0" w:space="0" w:color="auto"/>
                    <w:left w:val="none" w:sz="0" w:space="0" w:color="auto"/>
                    <w:bottom w:val="none" w:sz="0" w:space="0" w:color="auto"/>
                    <w:right w:val="none" w:sz="0" w:space="0" w:color="auto"/>
                  </w:divBdr>
                  <w:divsChild>
                    <w:div w:id="41950168">
                      <w:marLeft w:val="0"/>
                      <w:marRight w:val="0"/>
                      <w:marTop w:val="0"/>
                      <w:marBottom w:val="0"/>
                      <w:divBdr>
                        <w:top w:val="none" w:sz="0" w:space="0" w:color="auto"/>
                        <w:left w:val="none" w:sz="0" w:space="0" w:color="auto"/>
                        <w:bottom w:val="none" w:sz="0" w:space="0" w:color="auto"/>
                        <w:right w:val="none" w:sz="0" w:space="0" w:color="auto"/>
                      </w:divBdr>
                    </w:div>
                    <w:div w:id="289828504">
                      <w:marLeft w:val="0"/>
                      <w:marRight w:val="0"/>
                      <w:marTop w:val="0"/>
                      <w:marBottom w:val="0"/>
                      <w:divBdr>
                        <w:top w:val="none" w:sz="0" w:space="0" w:color="auto"/>
                        <w:left w:val="none" w:sz="0" w:space="0" w:color="auto"/>
                        <w:bottom w:val="none" w:sz="0" w:space="0" w:color="auto"/>
                        <w:right w:val="none" w:sz="0" w:space="0" w:color="auto"/>
                      </w:divBdr>
                    </w:div>
                    <w:div w:id="382289408">
                      <w:marLeft w:val="0"/>
                      <w:marRight w:val="0"/>
                      <w:marTop w:val="0"/>
                      <w:marBottom w:val="0"/>
                      <w:divBdr>
                        <w:top w:val="none" w:sz="0" w:space="0" w:color="auto"/>
                        <w:left w:val="none" w:sz="0" w:space="0" w:color="auto"/>
                        <w:bottom w:val="none" w:sz="0" w:space="0" w:color="auto"/>
                        <w:right w:val="none" w:sz="0" w:space="0" w:color="auto"/>
                      </w:divBdr>
                    </w:div>
                    <w:div w:id="423766990">
                      <w:marLeft w:val="0"/>
                      <w:marRight w:val="0"/>
                      <w:marTop w:val="0"/>
                      <w:marBottom w:val="0"/>
                      <w:divBdr>
                        <w:top w:val="none" w:sz="0" w:space="0" w:color="auto"/>
                        <w:left w:val="none" w:sz="0" w:space="0" w:color="auto"/>
                        <w:bottom w:val="none" w:sz="0" w:space="0" w:color="auto"/>
                        <w:right w:val="none" w:sz="0" w:space="0" w:color="auto"/>
                      </w:divBdr>
                    </w:div>
                    <w:div w:id="1064765990">
                      <w:marLeft w:val="0"/>
                      <w:marRight w:val="0"/>
                      <w:marTop w:val="0"/>
                      <w:marBottom w:val="0"/>
                      <w:divBdr>
                        <w:top w:val="none" w:sz="0" w:space="0" w:color="auto"/>
                        <w:left w:val="none" w:sz="0" w:space="0" w:color="auto"/>
                        <w:bottom w:val="none" w:sz="0" w:space="0" w:color="auto"/>
                        <w:right w:val="none" w:sz="0" w:space="0" w:color="auto"/>
                      </w:divBdr>
                    </w:div>
                    <w:div w:id="1596792593">
                      <w:marLeft w:val="0"/>
                      <w:marRight w:val="0"/>
                      <w:marTop w:val="0"/>
                      <w:marBottom w:val="0"/>
                      <w:divBdr>
                        <w:top w:val="none" w:sz="0" w:space="0" w:color="auto"/>
                        <w:left w:val="none" w:sz="0" w:space="0" w:color="auto"/>
                        <w:bottom w:val="none" w:sz="0" w:space="0" w:color="auto"/>
                        <w:right w:val="none" w:sz="0" w:space="0" w:color="auto"/>
                      </w:divBdr>
                    </w:div>
                    <w:div w:id="1712918683">
                      <w:marLeft w:val="0"/>
                      <w:marRight w:val="0"/>
                      <w:marTop w:val="0"/>
                      <w:marBottom w:val="0"/>
                      <w:divBdr>
                        <w:top w:val="none" w:sz="0" w:space="0" w:color="auto"/>
                        <w:left w:val="none" w:sz="0" w:space="0" w:color="auto"/>
                        <w:bottom w:val="none" w:sz="0" w:space="0" w:color="auto"/>
                        <w:right w:val="none" w:sz="0" w:space="0" w:color="auto"/>
                      </w:divBdr>
                    </w:div>
                    <w:div w:id="1868134151">
                      <w:marLeft w:val="0"/>
                      <w:marRight w:val="0"/>
                      <w:marTop w:val="0"/>
                      <w:marBottom w:val="0"/>
                      <w:divBdr>
                        <w:top w:val="none" w:sz="0" w:space="0" w:color="auto"/>
                        <w:left w:val="none" w:sz="0" w:space="0" w:color="auto"/>
                        <w:bottom w:val="none" w:sz="0" w:space="0" w:color="auto"/>
                        <w:right w:val="none" w:sz="0" w:space="0" w:color="auto"/>
                      </w:divBdr>
                    </w:div>
                    <w:div w:id="18689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90099">
          <w:marLeft w:val="0"/>
          <w:marRight w:val="0"/>
          <w:marTop w:val="0"/>
          <w:marBottom w:val="0"/>
          <w:divBdr>
            <w:top w:val="none" w:sz="0" w:space="0" w:color="auto"/>
            <w:left w:val="none" w:sz="0" w:space="0" w:color="auto"/>
            <w:bottom w:val="none" w:sz="0" w:space="0" w:color="auto"/>
            <w:right w:val="none" w:sz="0" w:space="0" w:color="auto"/>
          </w:divBdr>
          <w:divsChild>
            <w:div w:id="524057049">
              <w:marLeft w:val="0"/>
              <w:marRight w:val="0"/>
              <w:marTop w:val="0"/>
              <w:marBottom w:val="0"/>
              <w:divBdr>
                <w:top w:val="none" w:sz="0" w:space="0" w:color="auto"/>
                <w:left w:val="none" w:sz="0" w:space="0" w:color="auto"/>
                <w:bottom w:val="none" w:sz="0" w:space="0" w:color="auto"/>
                <w:right w:val="none" w:sz="0" w:space="0" w:color="auto"/>
              </w:divBdr>
              <w:divsChild>
                <w:div w:id="90399209">
                  <w:marLeft w:val="0"/>
                  <w:marRight w:val="0"/>
                  <w:marTop w:val="0"/>
                  <w:marBottom w:val="0"/>
                  <w:divBdr>
                    <w:top w:val="none" w:sz="0" w:space="0" w:color="auto"/>
                    <w:left w:val="none" w:sz="0" w:space="0" w:color="auto"/>
                    <w:bottom w:val="none" w:sz="0" w:space="0" w:color="auto"/>
                    <w:right w:val="none" w:sz="0" w:space="0" w:color="auto"/>
                  </w:divBdr>
                </w:div>
                <w:div w:id="111556495">
                  <w:marLeft w:val="0"/>
                  <w:marRight w:val="0"/>
                  <w:marTop w:val="0"/>
                  <w:marBottom w:val="0"/>
                  <w:divBdr>
                    <w:top w:val="none" w:sz="0" w:space="0" w:color="auto"/>
                    <w:left w:val="none" w:sz="0" w:space="0" w:color="auto"/>
                    <w:bottom w:val="none" w:sz="0" w:space="0" w:color="auto"/>
                    <w:right w:val="none" w:sz="0" w:space="0" w:color="auto"/>
                  </w:divBdr>
                </w:div>
                <w:div w:id="349795259">
                  <w:marLeft w:val="0"/>
                  <w:marRight w:val="0"/>
                  <w:marTop w:val="0"/>
                  <w:marBottom w:val="0"/>
                  <w:divBdr>
                    <w:top w:val="none" w:sz="0" w:space="0" w:color="auto"/>
                    <w:left w:val="none" w:sz="0" w:space="0" w:color="auto"/>
                    <w:bottom w:val="none" w:sz="0" w:space="0" w:color="auto"/>
                    <w:right w:val="none" w:sz="0" w:space="0" w:color="auto"/>
                  </w:divBdr>
                </w:div>
                <w:div w:id="921641877">
                  <w:marLeft w:val="0"/>
                  <w:marRight w:val="0"/>
                  <w:marTop w:val="0"/>
                  <w:marBottom w:val="0"/>
                  <w:divBdr>
                    <w:top w:val="none" w:sz="0" w:space="0" w:color="auto"/>
                    <w:left w:val="none" w:sz="0" w:space="0" w:color="auto"/>
                    <w:bottom w:val="none" w:sz="0" w:space="0" w:color="auto"/>
                    <w:right w:val="none" w:sz="0" w:space="0" w:color="auto"/>
                  </w:divBdr>
                  <w:divsChild>
                    <w:div w:id="20937618">
                      <w:marLeft w:val="0"/>
                      <w:marRight w:val="0"/>
                      <w:marTop w:val="0"/>
                      <w:marBottom w:val="0"/>
                      <w:divBdr>
                        <w:top w:val="none" w:sz="0" w:space="0" w:color="auto"/>
                        <w:left w:val="none" w:sz="0" w:space="0" w:color="auto"/>
                        <w:bottom w:val="none" w:sz="0" w:space="0" w:color="auto"/>
                        <w:right w:val="none" w:sz="0" w:space="0" w:color="auto"/>
                      </w:divBdr>
                    </w:div>
                    <w:div w:id="37053652">
                      <w:marLeft w:val="0"/>
                      <w:marRight w:val="0"/>
                      <w:marTop w:val="0"/>
                      <w:marBottom w:val="0"/>
                      <w:divBdr>
                        <w:top w:val="none" w:sz="0" w:space="0" w:color="auto"/>
                        <w:left w:val="none" w:sz="0" w:space="0" w:color="auto"/>
                        <w:bottom w:val="none" w:sz="0" w:space="0" w:color="auto"/>
                        <w:right w:val="none" w:sz="0" w:space="0" w:color="auto"/>
                      </w:divBdr>
                    </w:div>
                    <w:div w:id="77290906">
                      <w:marLeft w:val="0"/>
                      <w:marRight w:val="0"/>
                      <w:marTop w:val="0"/>
                      <w:marBottom w:val="0"/>
                      <w:divBdr>
                        <w:top w:val="none" w:sz="0" w:space="0" w:color="auto"/>
                        <w:left w:val="none" w:sz="0" w:space="0" w:color="auto"/>
                        <w:bottom w:val="none" w:sz="0" w:space="0" w:color="auto"/>
                        <w:right w:val="none" w:sz="0" w:space="0" w:color="auto"/>
                      </w:divBdr>
                    </w:div>
                    <w:div w:id="221331192">
                      <w:marLeft w:val="0"/>
                      <w:marRight w:val="0"/>
                      <w:marTop w:val="0"/>
                      <w:marBottom w:val="0"/>
                      <w:divBdr>
                        <w:top w:val="none" w:sz="0" w:space="0" w:color="auto"/>
                        <w:left w:val="none" w:sz="0" w:space="0" w:color="auto"/>
                        <w:bottom w:val="none" w:sz="0" w:space="0" w:color="auto"/>
                        <w:right w:val="none" w:sz="0" w:space="0" w:color="auto"/>
                      </w:divBdr>
                    </w:div>
                    <w:div w:id="785268757">
                      <w:marLeft w:val="0"/>
                      <w:marRight w:val="0"/>
                      <w:marTop w:val="0"/>
                      <w:marBottom w:val="0"/>
                      <w:divBdr>
                        <w:top w:val="none" w:sz="0" w:space="0" w:color="auto"/>
                        <w:left w:val="none" w:sz="0" w:space="0" w:color="auto"/>
                        <w:bottom w:val="none" w:sz="0" w:space="0" w:color="auto"/>
                        <w:right w:val="none" w:sz="0" w:space="0" w:color="auto"/>
                      </w:divBdr>
                    </w:div>
                    <w:div w:id="1047997126">
                      <w:marLeft w:val="0"/>
                      <w:marRight w:val="0"/>
                      <w:marTop w:val="0"/>
                      <w:marBottom w:val="0"/>
                      <w:divBdr>
                        <w:top w:val="none" w:sz="0" w:space="0" w:color="auto"/>
                        <w:left w:val="none" w:sz="0" w:space="0" w:color="auto"/>
                        <w:bottom w:val="none" w:sz="0" w:space="0" w:color="auto"/>
                        <w:right w:val="none" w:sz="0" w:space="0" w:color="auto"/>
                      </w:divBdr>
                    </w:div>
                    <w:div w:id="1102915598">
                      <w:marLeft w:val="0"/>
                      <w:marRight w:val="0"/>
                      <w:marTop w:val="0"/>
                      <w:marBottom w:val="0"/>
                      <w:divBdr>
                        <w:top w:val="none" w:sz="0" w:space="0" w:color="auto"/>
                        <w:left w:val="none" w:sz="0" w:space="0" w:color="auto"/>
                        <w:bottom w:val="none" w:sz="0" w:space="0" w:color="auto"/>
                        <w:right w:val="none" w:sz="0" w:space="0" w:color="auto"/>
                      </w:divBdr>
                    </w:div>
                    <w:div w:id="1187793818">
                      <w:marLeft w:val="0"/>
                      <w:marRight w:val="0"/>
                      <w:marTop w:val="0"/>
                      <w:marBottom w:val="0"/>
                      <w:divBdr>
                        <w:top w:val="none" w:sz="0" w:space="0" w:color="auto"/>
                        <w:left w:val="none" w:sz="0" w:space="0" w:color="auto"/>
                        <w:bottom w:val="none" w:sz="0" w:space="0" w:color="auto"/>
                        <w:right w:val="none" w:sz="0" w:space="0" w:color="auto"/>
                      </w:divBdr>
                    </w:div>
                    <w:div w:id="1480227106">
                      <w:marLeft w:val="0"/>
                      <w:marRight w:val="0"/>
                      <w:marTop w:val="0"/>
                      <w:marBottom w:val="0"/>
                      <w:divBdr>
                        <w:top w:val="none" w:sz="0" w:space="0" w:color="auto"/>
                        <w:left w:val="none" w:sz="0" w:space="0" w:color="auto"/>
                        <w:bottom w:val="none" w:sz="0" w:space="0" w:color="auto"/>
                        <w:right w:val="none" w:sz="0" w:space="0" w:color="auto"/>
                      </w:divBdr>
                    </w:div>
                  </w:divsChild>
                </w:div>
                <w:div w:id="1166870053">
                  <w:marLeft w:val="0"/>
                  <w:marRight w:val="0"/>
                  <w:marTop w:val="0"/>
                  <w:marBottom w:val="0"/>
                  <w:divBdr>
                    <w:top w:val="none" w:sz="0" w:space="0" w:color="auto"/>
                    <w:left w:val="none" w:sz="0" w:space="0" w:color="auto"/>
                    <w:bottom w:val="none" w:sz="0" w:space="0" w:color="auto"/>
                    <w:right w:val="none" w:sz="0" w:space="0" w:color="auto"/>
                  </w:divBdr>
                </w:div>
                <w:div w:id="1241596628">
                  <w:marLeft w:val="0"/>
                  <w:marRight w:val="0"/>
                  <w:marTop w:val="0"/>
                  <w:marBottom w:val="0"/>
                  <w:divBdr>
                    <w:top w:val="none" w:sz="0" w:space="0" w:color="auto"/>
                    <w:left w:val="none" w:sz="0" w:space="0" w:color="auto"/>
                    <w:bottom w:val="none" w:sz="0" w:space="0" w:color="auto"/>
                    <w:right w:val="none" w:sz="0" w:space="0" w:color="auto"/>
                  </w:divBdr>
                </w:div>
                <w:div w:id="1258708921">
                  <w:marLeft w:val="0"/>
                  <w:marRight w:val="0"/>
                  <w:marTop w:val="0"/>
                  <w:marBottom w:val="0"/>
                  <w:divBdr>
                    <w:top w:val="none" w:sz="0" w:space="0" w:color="auto"/>
                    <w:left w:val="none" w:sz="0" w:space="0" w:color="auto"/>
                    <w:bottom w:val="none" w:sz="0" w:space="0" w:color="auto"/>
                    <w:right w:val="none" w:sz="0" w:space="0" w:color="auto"/>
                  </w:divBdr>
                </w:div>
                <w:div w:id="1267734289">
                  <w:marLeft w:val="0"/>
                  <w:marRight w:val="0"/>
                  <w:marTop w:val="0"/>
                  <w:marBottom w:val="0"/>
                  <w:divBdr>
                    <w:top w:val="none" w:sz="0" w:space="0" w:color="auto"/>
                    <w:left w:val="none" w:sz="0" w:space="0" w:color="auto"/>
                    <w:bottom w:val="none" w:sz="0" w:space="0" w:color="auto"/>
                    <w:right w:val="none" w:sz="0" w:space="0" w:color="auto"/>
                  </w:divBdr>
                </w:div>
                <w:div w:id="1381512703">
                  <w:marLeft w:val="0"/>
                  <w:marRight w:val="0"/>
                  <w:marTop w:val="0"/>
                  <w:marBottom w:val="0"/>
                  <w:divBdr>
                    <w:top w:val="none" w:sz="0" w:space="0" w:color="auto"/>
                    <w:left w:val="none" w:sz="0" w:space="0" w:color="auto"/>
                    <w:bottom w:val="none" w:sz="0" w:space="0" w:color="auto"/>
                    <w:right w:val="none" w:sz="0" w:space="0" w:color="auto"/>
                  </w:divBdr>
                </w:div>
                <w:div w:id="1719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9435">
          <w:marLeft w:val="0"/>
          <w:marRight w:val="0"/>
          <w:marTop w:val="0"/>
          <w:marBottom w:val="0"/>
          <w:divBdr>
            <w:top w:val="none" w:sz="0" w:space="0" w:color="auto"/>
            <w:left w:val="none" w:sz="0" w:space="0" w:color="auto"/>
            <w:bottom w:val="none" w:sz="0" w:space="0" w:color="auto"/>
            <w:right w:val="none" w:sz="0" w:space="0" w:color="auto"/>
          </w:divBdr>
        </w:div>
        <w:div w:id="1153178760">
          <w:marLeft w:val="0"/>
          <w:marRight w:val="0"/>
          <w:marTop w:val="0"/>
          <w:marBottom w:val="0"/>
          <w:divBdr>
            <w:top w:val="none" w:sz="0" w:space="0" w:color="auto"/>
            <w:left w:val="none" w:sz="0" w:space="0" w:color="auto"/>
            <w:bottom w:val="none" w:sz="0" w:space="0" w:color="auto"/>
            <w:right w:val="none" w:sz="0" w:space="0" w:color="auto"/>
          </w:divBdr>
        </w:div>
        <w:div w:id="1515000903">
          <w:marLeft w:val="0"/>
          <w:marRight w:val="0"/>
          <w:marTop w:val="0"/>
          <w:marBottom w:val="0"/>
          <w:divBdr>
            <w:top w:val="none" w:sz="0" w:space="0" w:color="auto"/>
            <w:left w:val="none" w:sz="0" w:space="0" w:color="auto"/>
            <w:bottom w:val="none" w:sz="0" w:space="0" w:color="auto"/>
            <w:right w:val="none" w:sz="0" w:space="0" w:color="auto"/>
          </w:divBdr>
        </w:div>
        <w:div w:id="1536230874">
          <w:marLeft w:val="0"/>
          <w:marRight w:val="0"/>
          <w:marTop w:val="0"/>
          <w:marBottom w:val="0"/>
          <w:divBdr>
            <w:top w:val="none" w:sz="0" w:space="0" w:color="auto"/>
            <w:left w:val="none" w:sz="0" w:space="0" w:color="auto"/>
            <w:bottom w:val="none" w:sz="0" w:space="0" w:color="auto"/>
            <w:right w:val="none" w:sz="0" w:space="0" w:color="auto"/>
          </w:divBdr>
          <w:divsChild>
            <w:div w:id="284586408">
              <w:marLeft w:val="0"/>
              <w:marRight w:val="0"/>
              <w:marTop w:val="0"/>
              <w:marBottom w:val="0"/>
              <w:divBdr>
                <w:top w:val="none" w:sz="0" w:space="0" w:color="auto"/>
                <w:left w:val="none" w:sz="0" w:space="0" w:color="auto"/>
                <w:bottom w:val="none" w:sz="0" w:space="0" w:color="auto"/>
                <w:right w:val="none" w:sz="0" w:space="0" w:color="auto"/>
              </w:divBdr>
              <w:divsChild>
                <w:div w:id="137110881">
                  <w:marLeft w:val="0"/>
                  <w:marRight w:val="0"/>
                  <w:marTop w:val="0"/>
                  <w:marBottom w:val="0"/>
                  <w:divBdr>
                    <w:top w:val="none" w:sz="0" w:space="0" w:color="auto"/>
                    <w:left w:val="none" w:sz="0" w:space="0" w:color="auto"/>
                    <w:bottom w:val="none" w:sz="0" w:space="0" w:color="auto"/>
                    <w:right w:val="none" w:sz="0" w:space="0" w:color="auto"/>
                  </w:divBdr>
                </w:div>
                <w:div w:id="318921092">
                  <w:marLeft w:val="0"/>
                  <w:marRight w:val="0"/>
                  <w:marTop w:val="0"/>
                  <w:marBottom w:val="0"/>
                  <w:divBdr>
                    <w:top w:val="none" w:sz="0" w:space="0" w:color="auto"/>
                    <w:left w:val="none" w:sz="0" w:space="0" w:color="auto"/>
                    <w:bottom w:val="none" w:sz="0" w:space="0" w:color="auto"/>
                    <w:right w:val="none" w:sz="0" w:space="0" w:color="auto"/>
                  </w:divBdr>
                </w:div>
                <w:div w:id="361127801">
                  <w:marLeft w:val="0"/>
                  <w:marRight w:val="0"/>
                  <w:marTop w:val="0"/>
                  <w:marBottom w:val="0"/>
                  <w:divBdr>
                    <w:top w:val="none" w:sz="0" w:space="0" w:color="auto"/>
                    <w:left w:val="none" w:sz="0" w:space="0" w:color="auto"/>
                    <w:bottom w:val="none" w:sz="0" w:space="0" w:color="auto"/>
                    <w:right w:val="none" w:sz="0" w:space="0" w:color="auto"/>
                  </w:divBdr>
                  <w:divsChild>
                    <w:div w:id="153374554">
                      <w:marLeft w:val="0"/>
                      <w:marRight w:val="0"/>
                      <w:marTop w:val="0"/>
                      <w:marBottom w:val="0"/>
                      <w:divBdr>
                        <w:top w:val="none" w:sz="0" w:space="0" w:color="auto"/>
                        <w:left w:val="none" w:sz="0" w:space="0" w:color="auto"/>
                        <w:bottom w:val="none" w:sz="0" w:space="0" w:color="auto"/>
                        <w:right w:val="none" w:sz="0" w:space="0" w:color="auto"/>
                      </w:divBdr>
                    </w:div>
                    <w:div w:id="226650345">
                      <w:marLeft w:val="0"/>
                      <w:marRight w:val="0"/>
                      <w:marTop w:val="0"/>
                      <w:marBottom w:val="0"/>
                      <w:divBdr>
                        <w:top w:val="none" w:sz="0" w:space="0" w:color="auto"/>
                        <w:left w:val="none" w:sz="0" w:space="0" w:color="auto"/>
                        <w:bottom w:val="none" w:sz="0" w:space="0" w:color="auto"/>
                        <w:right w:val="none" w:sz="0" w:space="0" w:color="auto"/>
                      </w:divBdr>
                    </w:div>
                    <w:div w:id="430207298">
                      <w:marLeft w:val="0"/>
                      <w:marRight w:val="0"/>
                      <w:marTop w:val="0"/>
                      <w:marBottom w:val="0"/>
                      <w:divBdr>
                        <w:top w:val="none" w:sz="0" w:space="0" w:color="auto"/>
                        <w:left w:val="none" w:sz="0" w:space="0" w:color="auto"/>
                        <w:bottom w:val="none" w:sz="0" w:space="0" w:color="auto"/>
                        <w:right w:val="none" w:sz="0" w:space="0" w:color="auto"/>
                      </w:divBdr>
                    </w:div>
                    <w:div w:id="713044679">
                      <w:marLeft w:val="0"/>
                      <w:marRight w:val="0"/>
                      <w:marTop w:val="0"/>
                      <w:marBottom w:val="0"/>
                      <w:divBdr>
                        <w:top w:val="none" w:sz="0" w:space="0" w:color="auto"/>
                        <w:left w:val="none" w:sz="0" w:space="0" w:color="auto"/>
                        <w:bottom w:val="none" w:sz="0" w:space="0" w:color="auto"/>
                        <w:right w:val="none" w:sz="0" w:space="0" w:color="auto"/>
                      </w:divBdr>
                    </w:div>
                    <w:div w:id="1037657642">
                      <w:marLeft w:val="0"/>
                      <w:marRight w:val="0"/>
                      <w:marTop w:val="0"/>
                      <w:marBottom w:val="0"/>
                      <w:divBdr>
                        <w:top w:val="none" w:sz="0" w:space="0" w:color="auto"/>
                        <w:left w:val="none" w:sz="0" w:space="0" w:color="auto"/>
                        <w:bottom w:val="none" w:sz="0" w:space="0" w:color="auto"/>
                        <w:right w:val="none" w:sz="0" w:space="0" w:color="auto"/>
                      </w:divBdr>
                    </w:div>
                    <w:div w:id="1264143529">
                      <w:marLeft w:val="0"/>
                      <w:marRight w:val="0"/>
                      <w:marTop w:val="0"/>
                      <w:marBottom w:val="0"/>
                      <w:divBdr>
                        <w:top w:val="none" w:sz="0" w:space="0" w:color="auto"/>
                        <w:left w:val="none" w:sz="0" w:space="0" w:color="auto"/>
                        <w:bottom w:val="none" w:sz="0" w:space="0" w:color="auto"/>
                        <w:right w:val="none" w:sz="0" w:space="0" w:color="auto"/>
                      </w:divBdr>
                    </w:div>
                    <w:div w:id="1826045924">
                      <w:marLeft w:val="0"/>
                      <w:marRight w:val="0"/>
                      <w:marTop w:val="0"/>
                      <w:marBottom w:val="0"/>
                      <w:divBdr>
                        <w:top w:val="none" w:sz="0" w:space="0" w:color="auto"/>
                        <w:left w:val="none" w:sz="0" w:space="0" w:color="auto"/>
                        <w:bottom w:val="none" w:sz="0" w:space="0" w:color="auto"/>
                        <w:right w:val="none" w:sz="0" w:space="0" w:color="auto"/>
                      </w:divBdr>
                    </w:div>
                  </w:divsChild>
                </w:div>
                <w:div w:id="769666557">
                  <w:marLeft w:val="0"/>
                  <w:marRight w:val="0"/>
                  <w:marTop w:val="0"/>
                  <w:marBottom w:val="0"/>
                  <w:divBdr>
                    <w:top w:val="none" w:sz="0" w:space="0" w:color="auto"/>
                    <w:left w:val="none" w:sz="0" w:space="0" w:color="auto"/>
                    <w:bottom w:val="none" w:sz="0" w:space="0" w:color="auto"/>
                    <w:right w:val="none" w:sz="0" w:space="0" w:color="auto"/>
                  </w:divBdr>
                </w:div>
                <w:div w:id="906721675">
                  <w:marLeft w:val="0"/>
                  <w:marRight w:val="0"/>
                  <w:marTop w:val="0"/>
                  <w:marBottom w:val="0"/>
                  <w:divBdr>
                    <w:top w:val="none" w:sz="0" w:space="0" w:color="auto"/>
                    <w:left w:val="none" w:sz="0" w:space="0" w:color="auto"/>
                    <w:bottom w:val="none" w:sz="0" w:space="0" w:color="auto"/>
                    <w:right w:val="none" w:sz="0" w:space="0" w:color="auto"/>
                  </w:divBdr>
                </w:div>
                <w:div w:id="1363241490">
                  <w:marLeft w:val="0"/>
                  <w:marRight w:val="0"/>
                  <w:marTop w:val="0"/>
                  <w:marBottom w:val="0"/>
                  <w:divBdr>
                    <w:top w:val="none" w:sz="0" w:space="0" w:color="auto"/>
                    <w:left w:val="none" w:sz="0" w:space="0" w:color="auto"/>
                    <w:bottom w:val="none" w:sz="0" w:space="0" w:color="auto"/>
                    <w:right w:val="none" w:sz="0" w:space="0" w:color="auto"/>
                  </w:divBdr>
                </w:div>
                <w:div w:id="1601597415">
                  <w:marLeft w:val="0"/>
                  <w:marRight w:val="0"/>
                  <w:marTop w:val="0"/>
                  <w:marBottom w:val="0"/>
                  <w:divBdr>
                    <w:top w:val="none" w:sz="0" w:space="0" w:color="auto"/>
                    <w:left w:val="none" w:sz="0" w:space="0" w:color="auto"/>
                    <w:bottom w:val="none" w:sz="0" w:space="0" w:color="auto"/>
                    <w:right w:val="none" w:sz="0" w:space="0" w:color="auto"/>
                  </w:divBdr>
                </w:div>
                <w:div w:id="19527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321">
          <w:marLeft w:val="0"/>
          <w:marRight w:val="0"/>
          <w:marTop w:val="0"/>
          <w:marBottom w:val="0"/>
          <w:divBdr>
            <w:top w:val="none" w:sz="0" w:space="0" w:color="auto"/>
            <w:left w:val="none" w:sz="0" w:space="0" w:color="auto"/>
            <w:bottom w:val="none" w:sz="0" w:space="0" w:color="auto"/>
            <w:right w:val="none" w:sz="0" w:space="0" w:color="auto"/>
          </w:divBdr>
        </w:div>
        <w:div w:id="2057506725">
          <w:marLeft w:val="0"/>
          <w:marRight w:val="0"/>
          <w:marTop w:val="0"/>
          <w:marBottom w:val="0"/>
          <w:divBdr>
            <w:top w:val="none" w:sz="0" w:space="0" w:color="auto"/>
            <w:left w:val="none" w:sz="0" w:space="0" w:color="auto"/>
            <w:bottom w:val="none" w:sz="0" w:space="0" w:color="auto"/>
            <w:right w:val="none" w:sz="0" w:space="0" w:color="auto"/>
          </w:divBdr>
        </w:div>
      </w:divsChild>
    </w:div>
    <w:div w:id="235014494">
      <w:bodyDiv w:val="1"/>
      <w:marLeft w:val="0"/>
      <w:marRight w:val="0"/>
      <w:marTop w:val="0"/>
      <w:marBottom w:val="0"/>
      <w:divBdr>
        <w:top w:val="none" w:sz="0" w:space="0" w:color="auto"/>
        <w:left w:val="none" w:sz="0" w:space="0" w:color="auto"/>
        <w:bottom w:val="none" w:sz="0" w:space="0" w:color="auto"/>
        <w:right w:val="none" w:sz="0" w:space="0" w:color="auto"/>
      </w:divBdr>
    </w:div>
    <w:div w:id="255479914">
      <w:bodyDiv w:val="1"/>
      <w:marLeft w:val="0"/>
      <w:marRight w:val="0"/>
      <w:marTop w:val="0"/>
      <w:marBottom w:val="0"/>
      <w:divBdr>
        <w:top w:val="none" w:sz="0" w:space="0" w:color="auto"/>
        <w:left w:val="none" w:sz="0" w:space="0" w:color="auto"/>
        <w:bottom w:val="none" w:sz="0" w:space="0" w:color="auto"/>
        <w:right w:val="none" w:sz="0" w:space="0" w:color="auto"/>
      </w:divBdr>
    </w:div>
    <w:div w:id="269552211">
      <w:bodyDiv w:val="1"/>
      <w:marLeft w:val="0"/>
      <w:marRight w:val="0"/>
      <w:marTop w:val="0"/>
      <w:marBottom w:val="0"/>
      <w:divBdr>
        <w:top w:val="none" w:sz="0" w:space="0" w:color="auto"/>
        <w:left w:val="none" w:sz="0" w:space="0" w:color="auto"/>
        <w:bottom w:val="none" w:sz="0" w:space="0" w:color="auto"/>
        <w:right w:val="none" w:sz="0" w:space="0" w:color="auto"/>
      </w:divBdr>
    </w:div>
    <w:div w:id="283855663">
      <w:bodyDiv w:val="1"/>
      <w:marLeft w:val="0"/>
      <w:marRight w:val="0"/>
      <w:marTop w:val="0"/>
      <w:marBottom w:val="0"/>
      <w:divBdr>
        <w:top w:val="none" w:sz="0" w:space="0" w:color="auto"/>
        <w:left w:val="none" w:sz="0" w:space="0" w:color="auto"/>
        <w:bottom w:val="none" w:sz="0" w:space="0" w:color="auto"/>
        <w:right w:val="none" w:sz="0" w:space="0" w:color="auto"/>
      </w:divBdr>
    </w:div>
    <w:div w:id="288586802">
      <w:bodyDiv w:val="1"/>
      <w:marLeft w:val="0"/>
      <w:marRight w:val="0"/>
      <w:marTop w:val="0"/>
      <w:marBottom w:val="0"/>
      <w:divBdr>
        <w:top w:val="none" w:sz="0" w:space="0" w:color="auto"/>
        <w:left w:val="none" w:sz="0" w:space="0" w:color="auto"/>
        <w:bottom w:val="none" w:sz="0" w:space="0" w:color="auto"/>
        <w:right w:val="none" w:sz="0" w:space="0" w:color="auto"/>
      </w:divBdr>
    </w:div>
    <w:div w:id="305401212">
      <w:bodyDiv w:val="1"/>
      <w:marLeft w:val="0"/>
      <w:marRight w:val="0"/>
      <w:marTop w:val="0"/>
      <w:marBottom w:val="0"/>
      <w:divBdr>
        <w:top w:val="none" w:sz="0" w:space="0" w:color="auto"/>
        <w:left w:val="none" w:sz="0" w:space="0" w:color="auto"/>
        <w:bottom w:val="none" w:sz="0" w:space="0" w:color="auto"/>
        <w:right w:val="none" w:sz="0" w:space="0" w:color="auto"/>
      </w:divBdr>
    </w:div>
    <w:div w:id="306016769">
      <w:bodyDiv w:val="1"/>
      <w:marLeft w:val="0"/>
      <w:marRight w:val="0"/>
      <w:marTop w:val="0"/>
      <w:marBottom w:val="0"/>
      <w:divBdr>
        <w:top w:val="none" w:sz="0" w:space="0" w:color="auto"/>
        <w:left w:val="none" w:sz="0" w:space="0" w:color="auto"/>
        <w:bottom w:val="none" w:sz="0" w:space="0" w:color="auto"/>
        <w:right w:val="none" w:sz="0" w:space="0" w:color="auto"/>
      </w:divBdr>
    </w:div>
    <w:div w:id="310715687">
      <w:bodyDiv w:val="1"/>
      <w:marLeft w:val="0"/>
      <w:marRight w:val="0"/>
      <w:marTop w:val="0"/>
      <w:marBottom w:val="0"/>
      <w:divBdr>
        <w:top w:val="none" w:sz="0" w:space="0" w:color="auto"/>
        <w:left w:val="none" w:sz="0" w:space="0" w:color="auto"/>
        <w:bottom w:val="none" w:sz="0" w:space="0" w:color="auto"/>
        <w:right w:val="none" w:sz="0" w:space="0" w:color="auto"/>
      </w:divBdr>
    </w:div>
    <w:div w:id="311720697">
      <w:bodyDiv w:val="1"/>
      <w:marLeft w:val="0"/>
      <w:marRight w:val="0"/>
      <w:marTop w:val="0"/>
      <w:marBottom w:val="0"/>
      <w:divBdr>
        <w:top w:val="none" w:sz="0" w:space="0" w:color="auto"/>
        <w:left w:val="none" w:sz="0" w:space="0" w:color="auto"/>
        <w:bottom w:val="none" w:sz="0" w:space="0" w:color="auto"/>
        <w:right w:val="none" w:sz="0" w:space="0" w:color="auto"/>
      </w:divBdr>
    </w:div>
    <w:div w:id="316539941">
      <w:bodyDiv w:val="1"/>
      <w:marLeft w:val="0"/>
      <w:marRight w:val="0"/>
      <w:marTop w:val="0"/>
      <w:marBottom w:val="0"/>
      <w:divBdr>
        <w:top w:val="none" w:sz="0" w:space="0" w:color="auto"/>
        <w:left w:val="none" w:sz="0" w:space="0" w:color="auto"/>
        <w:bottom w:val="none" w:sz="0" w:space="0" w:color="auto"/>
        <w:right w:val="none" w:sz="0" w:space="0" w:color="auto"/>
      </w:divBdr>
    </w:div>
    <w:div w:id="316694321">
      <w:bodyDiv w:val="1"/>
      <w:marLeft w:val="0"/>
      <w:marRight w:val="0"/>
      <w:marTop w:val="0"/>
      <w:marBottom w:val="0"/>
      <w:divBdr>
        <w:top w:val="none" w:sz="0" w:space="0" w:color="auto"/>
        <w:left w:val="none" w:sz="0" w:space="0" w:color="auto"/>
        <w:bottom w:val="none" w:sz="0" w:space="0" w:color="auto"/>
        <w:right w:val="none" w:sz="0" w:space="0" w:color="auto"/>
      </w:divBdr>
    </w:div>
    <w:div w:id="319116777">
      <w:bodyDiv w:val="1"/>
      <w:marLeft w:val="0"/>
      <w:marRight w:val="0"/>
      <w:marTop w:val="0"/>
      <w:marBottom w:val="0"/>
      <w:divBdr>
        <w:top w:val="none" w:sz="0" w:space="0" w:color="auto"/>
        <w:left w:val="none" w:sz="0" w:space="0" w:color="auto"/>
        <w:bottom w:val="none" w:sz="0" w:space="0" w:color="auto"/>
        <w:right w:val="none" w:sz="0" w:space="0" w:color="auto"/>
      </w:divBdr>
    </w:div>
    <w:div w:id="343869313">
      <w:bodyDiv w:val="1"/>
      <w:marLeft w:val="0"/>
      <w:marRight w:val="0"/>
      <w:marTop w:val="0"/>
      <w:marBottom w:val="0"/>
      <w:divBdr>
        <w:top w:val="none" w:sz="0" w:space="0" w:color="auto"/>
        <w:left w:val="none" w:sz="0" w:space="0" w:color="auto"/>
        <w:bottom w:val="none" w:sz="0" w:space="0" w:color="auto"/>
        <w:right w:val="none" w:sz="0" w:space="0" w:color="auto"/>
      </w:divBdr>
    </w:div>
    <w:div w:id="411396519">
      <w:bodyDiv w:val="1"/>
      <w:marLeft w:val="0"/>
      <w:marRight w:val="0"/>
      <w:marTop w:val="0"/>
      <w:marBottom w:val="0"/>
      <w:divBdr>
        <w:top w:val="none" w:sz="0" w:space="0" w:color="auto"/>
        <w:left w:val="none" w:sz="0" w:space="0" w:color="auto"/>
        <w:bottom w:val="none" w:sz="0" w:space="0" w:color="auto"/>
        <w:right w:val="none" w:sz="0" w:space="0" w:color="auto"/>
      </w:divBdr>
    </w:div>
    <w:div w:id="420682817">
      <w:bodyDiv w:val="1"/>
      <w:marLeft w:val="0"/>
      <w:marRight w:val="0"/>
      <w:marTop w:val="0"/>
      <w:marBottom w:val="0"/>
      <w:divBdr>
        <w:top w:val="none" w:sz="0" w:space="0" w:color="auto"/>
        <w:left w:val="none" w:sz="0" w:space="0" w:color="auto"/>
        <w:bottom w:val="none" w:sz="0" w:space="0" w:color="auto"/>
        <w:right w:val="none" w:sz="0" w:space="0" w:color="auto"/>
      </w:divBdr>
    </w:div>
    <w:div w:id="421995017">
      <w:bodyDiv w:val="1"/>
      <w:marLeft w:val="0"/>
      <w:marRight w:val="0"/>
      <w:marTop w:val="0"/>
      <w:marBottom w:val="0"/>
      <w:divBdr>
        <w:top w:val="none" w:sz="0" w:space="0" w:color="auto"/>
        <w:left w:val="none" w:sz="0" w:space="0" w:color="auto"/>
        <w:bottom w:val="none" w:sz="0" w:space="0" w:color="auto"/>
        <w:right w:val="none" w:sz="0" w:space="0" w:color="auto"/>
      </w:divBdr>
    </w:div>
    <w:div w:id="478418932">
      <w:bodyDiv w:val="1"/>
      <w:marLeft w:val="0"/>
      <w:marRight w:val="0"/>
      <w:marTop w:val="0"/>
      <w:marBottom w:val="0"/>
      <w:divBdr>
        <w:top w:val="none" w:sz="0" w:space="0" w:color="auto"/>
        <w:left w:val="none" w:sz="0" w:space="0" w:color="auto"/>
        <w:bottom w:val="none" w:sz="0" w:space="0" w:color="auto"/>
        <w:right w:val="none" w:sz="0" w:space="0" w:color="auto"/>
      </w:divBdr>
    </w:div>
    <w:div w:id="515264696">
      <w:bodyDiv w:val="1"/>
      <w:marLeft w:val="0"/>
      <w:marRight w:val="0"/>
      <w:marTop w:val="0"/>
      <w:marBottom w:val="0"/>
      <w:divBdr>
        <w:top w:val="none" w:sz="0" w:space="0" w:color="auto"/>
        <w:left w:val="none" w:sz="0" w:space="0" w:color="auto"/>
        <w:bottom w:val="none" w:sz="0" w:space="0" w:color="auto"/>
        <w:right w:val="none" w:sz="0" w:space="0" w:color="auto"/>
      </w:divBdr>
    </w:div>
    <w:div w:id="529882732">
      <w:bodyDiv w:val="1"/>
      <w:marLeft w:val="0"/>
      <w:marRight w:val="0"/>
      <w:marTop w:val="0"/>
      <w:marBottom w:val="0"/>
      <w:divBdr>
        <w:top w:val="none" w:sz="0" w:space="0" w:color="auto"/>
        <w:left w:val="none" w:sz="0" w:space="0" w:color="auto"/>
        <w:bottom w:val="none" w:sz="0" w:space="0" w:color="auto"/>
        <w:right w:val="none" w:sz="0" w:space="0" w:color="auto"/>
      </w:divBdr>
    </w:div>
    <w:div w:id="563954994">
      <w:bodyDiv w:val="1"/>
      <w:marLeft w:val="0"/>
      <w:marRight w:val="0"/>
      <w:marTop w:val="0"/>
      <w:marBottom w:val="0"/>
      <w:divBdr>
        <w:top w:val="none" w:sz="0" w:space="0" w:color="auto"/>
        <w:left w:val="none" w:sz="0" w:space="0" w:color="auto"/>
        <w:bottom w:val="none" w:sz="0" w:space="0" w:color="auto"/>
        <w:right w:val="none" w:sz="0" w:space="0" w:color="auto"/>
      </w:divBdr>
    </w:div>
    <w:div w:id="579826430">
      <w:bodyDiv w:val="1"/>
      <w:marLeft w:val="0"/>
      <w:marRight w:val="0"/>
      <w:marTop w:val="0"/>
      <w:marBottom w:val="0"/>
      <w:divBdr>
        <w:top w:val="none" w:sz="0" w:space="0" w:color="auto"/>
        <w:left w:val="none" w:sz="0" w:space="0" w:color="auto"/>
        <w:bottom w:val="none" w:sz="0" w:space="0" w:color="auto"/>
        <w:right w:val="none" w:sz="0" w:space="0" w:color="auto"/>
      </w:divBdr>
    </w:div>
    <w:div w:id="616983382">
      <w:bodyDiv w:val="1"/>
      <w:marLeft w:val="0"/>
      <w:marRight w:val="0"/>
      <w:marTop w:val="0"/>
      <w:marBottom w:val="0"/>
      <w:divBdr>
        <w:top w:val="none" w:sz="0" w:space="0" w:color="auto"/>
        <w:left w:val="none" w:sz="0" w:space="0" w:color="auto"/>
        <w:bottom w:val="none" w:sz="0" w:space="0" w:color="auto"/>
        <w:right w:val="none" w:sz="0" w:space="0" w:color="auto"/>
      </w:divBdr>
    </w:div>
    <w:div w:id="632518942">
      <w:bodyDiv w:val="1"/>
      <w:marLeft w:val="0"/>
      <w:marRight w:val="0"/>
      <w:marTop w:val="0"/>
      <w:marBottom w:val="0"/>
      <w:divBdr>
        <w:top w:val="none" w:sz="0" w:space="0" w:color="auto"/>
        <w:left w:val="none" w:sz="0" w:space="0" w:color="auto"/>
        <w:bottom w:val="none" w:sz="0" w:space="0" w:color="auto"/>
        <w:right w:val="none" w:sz="0" w:space="0" w:color="auto"/>
      </w:divBdr>
    </w:div>
    <w:div w:id="648679800">
      <w:bodyDiv w:val="1"/>
      <w:marLeft w:val="0"/>
      <w:marRight w:val="0"/>
      <w:marTop w:val="0"/>
      <w:marBottom w:val="0"/>
      <w:divBdr>
        <w:top w:val="none" w:sz="0" w:space="0" w:color="auto"/>
        <w:left w:val="none" w:sz="0" w:space="0" w:color="auto"/>
        <w:bottom w:val="none" w:sz="0" w:space="0" w:color="auto"/>
        <w:right w:val="none" w:sz="0" w:space="0" w:color="auto"/>
      </w:divBdr>
      <w:divsChild>
        <w:div w:id="431509931">
          <w:marLeft w:val="0"/>
          <w:marRight w:val="0"/>
          <w:marTop w:val="0"/>
          <w:marBottom w:val="0"/>
          <w:divBdr>
            <w:top w:val="none" w:sz="0" w:space="0" w:color="auto"/>
            <w:left w:val="none" w:sz="0" w:space="0" w:color="auto"/>
            <w:bottom w:val="none" w:sz="0" w:space="0" w:color="auto"/>
            <w:right w:val="none" w:sz="0" w:space="0" w:color="auto"/>
          </w:divBdr>
        </w:div>
      </w:divsChild>
    </w:div>
    <w:div w:id="657152591">
      <w:bodyDiv w:val="1"/>
      <w:marLeft w:val="0"/>
      <w:marRight w:val="0"/>
      <w:marTop w:val="0"/>
      <w:marBottom w:val="0"/>
      <w:divBdr>
        <w:top w:val="none" w:sz="0" w:space="0" w:color="auto"/>
        <w:left w:val="none" w:sz="0" w:space="0" w:color="auto"/>
        <w:bottom w:val="none" w:sz="0" w:space="0" w:color="auto"/>
        <w:right w:val="none" w:sz="0" w:space="0" w:color="auto"/>
      </w:divBdr>
    </w:div>
    <w:div w:id="676663751">
      <w:bodyDiv w:val="1"/>
      <w:marLeft w:val="0"/>
      <w:marRight w:val="0"/>
      <w:marTop w:val="0"/>
      <w:marBottom w:val="0"/>
      <w:divBdr>
        <w:top w:val="none" w:sz="0" w:space="0" w:color="auto"/>
        <w:left w:val="none" w:sz="0" w:space="0" w:color="auto"/>
        <w:bottom w:val="none" w:sz="0" w:space="0" w:color="auto"/>
        <w:right w:val="none" w:sz="0" w:space="0" w:color="auto"/>
      </w:divBdr>
    </w:div>
    <w:div w:id="698512006">
      <w:bodyDiv w:val="1"/>
      <w:marLeft w:val="0"/>
      <w:marRight w:val="0"/>
      <w:marTop w:val="0"/>
      <w:marBottom w:val="0"/>
      <w:divBdr>
        <w:top w:val="none" w:sz="0" w:space="0" w:color="auto"/>
        <w:left w:val="none" w:sz="0" w:space="0" w:color="auto"/>
        <w:bottom w:val="none" w:sz="0" w:space="0" w:color="auto"/>
        <w:right w:val="none" w:sz="0" w:space="0" w:color="auto"/>
      </w:divBdr>
    </w:div>
    <w:div w:id="718748701">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1">
          <w:marLeft w:val="0"/>
          <w:marRight w:val="0"/>
          <w:marTop w:val="0"/>
          <w:marBottom w:val="0"/>
          <w:divBdr>
            <w:top w:val="none" w:sz="0" w:space="0" w:color="auto"/>
            <w:left w:val="none" w:sz="0" w:space="0" w:color="auto"/>
            <w:bottom w:val="none" w:sz="0" w:space="0" w:color="auto"/>
            <w:right w:val="none" w:sz="0" w:space="0" w:color="auto"/>
          </w:divBdr>
        </w:div>
        <w:div w:id="1226649599">
          <w:marLeft w:val="0"/>
          <w:marRight w:val="0"/>
          <w:marTop w:val="0"/>
          <w:marBottom w:val="0"/>
          <w:divBdr>
            <w:top w:val="none" w:sz="0" w:space="0" w:color="auto"/>
            <w:left w:val="none" w:sz="0" w:space="0" w:color="auto"/>
            <w:bottom w:val="none" w:sz="0" w:space="0" w:color="auto"/>
            <w:right w:val="none" w:sz="0" w:space="0" w:color="auto"/>
          </w:divBdr>
        </w:div>
        <w:div w:id="1833061413">
          <w:marLeft w:val="0"/>
          <w:marRight w:val="0"/>
          <w:marTop w:val="0"/>
          <w:marBottom w:val="0"/>
          <w:divBdr>
            <w:top w:val="none" w:sz="0" w:space="0" w:color="auto"/>
            <w:left w:val="none" w:sz="0" w:space="0" w:color="auto"/>
            <w:bottom w:val="none" w:sz="0" w:space="0" w:color="auto"/>
            <w:right w:val="none" w:sz="0" w:space="0" w:color="auto"/>
          </w:divBdr>
        </w:div>
        <w:div w:id="1857233187">
          <w:marLeft w:val="0"/>
          <w:marRight w:val="0"/>
          <w:marTop w:val="0"/>
          <w:marBottom w:val="0"/>
          <w:divBdr>
            <w:top w:val="none" w:sz="0" w:space="0" w:color="auto"/>
            <w:left w:val="none" w:sz="0" w:space="0" w:color="auto"/>
            <w:bottom w:val="none" w:sz="0" w:space="0" w:color="auto"/>
            <w:right w:val="none" w:sz="0" w:space="0" w:color="auto"/>
          </w:divBdr>
        </w:div>
      </w:divsChild>
    </w:div>
    <w:div w:id="729504671">
      <w:bodyDiv w:val="1"/>
      <w:marLeft w:val="0"/>
      <w:marRight w:val="0"/>
      <w:marTop w:val="0"/>
      <w:marBottom w:val="0"/>
      <w:divBdr>
        <w:top w:val="none" w:sz="0" w:space="0" w:color="auto"/>
        <w:left w:val="none" w:sz="0" w:space="0" w:color="auto"/>
        <w:bottom w:val="none" w:sz="0" w:space="0" w:color="auto"/>
        <w:right w:val="none" w:sz="0" w:space="0" w:color="auto"/>
      </w:divBdr>
    </w:div>
    <w:div w:id="749816694">
      <w:bodyDiv w:val="1"/>
      <w:marLeft w:val="0"/>
      <w:marRight w:val="0"/>
      <w:marTop w:val="0"/>
      <w:marBottom w:val="0"/>
      <w:divBdr>
        <w:top w:val="none" w:sz="0" w:space="0" w:color="auto"/>
        <w:left w:val="none" w:sz="0" w:space="0" w:color="auto"/>
        <w:bottom w:val="none" w:sz="0" w:space="0" w:color="auto"/>
        <w:right w:val="none" w:sz="0" w:space="0" w:color="auto"/>
      </w:divBdr>
    </w:div>
    <w:div w:id="762915753">
      <w:bodyDiv w:val="1"/>
      <w:marLeft w:val="0"/>
      <w:marRight w:val="0"/>
      <w:marTop w:val="0"/>
      <w:marBottom w:val="0"/>
      <w:divBdr>
        <w:top w:val="none" w:sz="0" w:space="0" w:color="auto"/>
        <w:left w:val="none" w:sz="0" w:space="0" w:color="auto"/>
        <w:bottom w:val="none" w:sz="0" w:space="0" w:color="auto"/>
        <w:right w:val="none" w:sz="0" w:space="0" w:color="auto"/>
      </w:divBdr>
    </w:div>
    <w:div w:id="768042345">
      <w:bodyDiv w:val="1"/>
      <w:marLeft w:val="0"/>
      <w:marRight w:val="0"/>
      <w:marTop w:val="0"/>
      <w:marBottom w:val="0"/>
      <w:divBdr>
        <w:top w:val="none" w:sz="0" w:space="0" w:color="auto"/>
        <w:left w:val="none" w:sz="0" w:space="0" w:color="auto"/>
        <w:bottom w:val="none" w:sz="0" w:space="0" w:color="auto"/>
        <w:right w:val="none" w:sz="0" w:space="0" w:color="auto"/>
      </w:divBdr>
    </w:div>
    <w:div w:id="784153122">
      <w:bodyDiv w:val="1"/>
      <w:marLeft w:val="0"/>
      <w:marRight w:val="0"/>
      <w:marTop w:val="0"/>
      <w:marBottom w:val="0"/>
      <w:divBdr>
        <w:top w:val="none" w:sz="0" w:space="0" w:color="auto"/>
        <w:left w:val="none" w:sz="0" w:space="0" w:color="auto"/>
        <w:bottom w:val="none" w:sz="0" w:space="0" w:color="auto"/>
        <w:right w:val="none" w:sz="0" w:space="0" w:color="auto"/>
      </w:divBdr>
    </w:div>
    <w:div w:id="797142157">
      <w:bodyDiv w:val="1"/>
      <w:marLeft w:val="0"/>
      <w:marRight w:val="0"/>
      <w:marTop w:val="0"/>
      <w:marBottom w:val="0"/>
      <w:divBdr>
        <w:top w:val="none" w:sz="0" w:space="0" w:color="auto"/>
        <w:left w:val="none" w:sz="0" w:space="0" w:color="auto"/>
        <w:bottom w:val="none" w:sz="0" w:space="0" w:color="auto"/>
        <w:right w:val="none" w:sz="0" w:space="0" w:color="auto"/>
      </w:divBdr>
      <w:divsChild>
        <w:div w:id="1697924302">
          <w:marLeft w:val="0"/>
          <w:marRight w:val="0"/>
          <w:marTop w:val="0"/>
          <w:marBottom w:val="0"/>
          <w:divBdr>
            <w:top w:val="none" w:sz="0" w:space="0" w:color="auto"/>
            <w:left w:val="none" w:sz="0" w:space="0" w:color="auto"/>
            <w:bottom w:val="none" w:sz="0" w:space="0" w:color="auto"/>
            <w:right w:val="none" w:sz="0" w:space="0" w:color="auto"/>
          </w:divBdr>
          <w:divsChild>
            <w:div w:id="474296791">
              <w:marLeft w:val="0"/>
              <w:marRight w:val="0"/>
              <w:marTop w:val="0"/>
              <w:marBottom w:val="0"/>
              <w:divBdr>
                <w:top w:val="none" w:sz="0" w:space="0" w:color="auto"/>
                <w:left w:val="none" w:sz="0" w:space="0" w:color="auto"/>
                <w:bottom w:val="none" w:sz="0" w:space="0" w:color="auto"/>
                <w:right w:val="none" w:sz="0" w:space="0" w:color="auto"/>
              </w:divBdr>
            </w:div>
            <w:div w:id="535778104">
              <w:marLeft w:val="0"/>
              <w:marRight w:val="0"/>
              <w:marTop w:val="0"/>
              <w:marBottom w:val="0"/>
              <w:divBdr>
                <w:top w:val="none" w:sz="0" w:space="0" w:color="auto"/>
                <w:left w:val="none" w:sz="0" w:space="0" w:color="auto"/>
                <w:bottom w:val="none" w:sz="0" w:space="0" w:color="auto"/>
                <w:right w:val="none" w:sz="0" w:space="0" w:color="auto"/>
              </w:divBdr>
            </w:div>
            <w:div w:id="669987137">
              <w:marLeft w:val="0"/>
              <w:marRight w:val="0"/>
              <w:marTop w:val="0"/>
              <w:marBottom w:val="0"/>
              <w:divBdr>
                <w:top w:val="none" w:sz="0" w:space="0" w:color="auto"/>
                <w:left w:val="none" w:sz="0" w:space="0" w:color="auto"/>
                <w:bottom w:val="none" w:sz="0" w:space="0" w:color="auto"/>
                <w:right w:val="none" w:sz="0" w:space="0" w:color="auto"/>
              </w:divBdr>
            </w:div>
            <w:div w:id="875432059">
              <w:marLeft w:val="0"/>
              <w:marRight w:val="0"/>
              <w:marTop w:val="0"/>
              <w:marBottom w:val="0"/>
              <w:divBdr>
                <w:top w:val="none" w:sz="0" w:space="0" w:color="auto"/>
                <w:left w:val="none" w:sz="0" w:space="0" w:color="auto"/>
                <w:bottom w:val="none" w:sz="0" w:space="0" w:color="auto"/>
                <w:right w:val="none" w:sz="0" w:space="0" w:color="auto"/>
              </w:divBdr>
            </w:div>
            <w:div w:id="18599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3987">
      <w:bodyDiv w:val="1"/>
      <w:marLeft w:val="0"/>
      <w:marRight w:val="0"/>
      <w:marTop w:val="0"/>
      <w:marBottom w:val="0"/>
      <w:divBdr>
        <w:top w:val="none" w:sz="0" w:space="0" w:color="auto"/>
        <w:left w:val="none" w:sz="0" w:space="0" w:color="auto"/>
        <w:bottom w:val="none" w:sz="0" w:space="0" w:color="auto"/>
        <w:right w:val="none" w:sz="0" w:space="0" w:color="auto"/>
      </w:divBdr>
    </w:div>
    <w:div w:id="799878588">
      <w:bodyDiv w:val="1"/>
      <w:marLeft w:val="0"/>
      <w:marRight w:val="0"/>
      <w:marTop w:val="0"/>
      <w:marBottom w:val="0"/>
      <w:divBdr>
        <w:top w:val="none" w:sz="0" w:space="0" w:color="auto"/>
        <w:left w:val="none" w:sz="0" w:space="0" w:color="auto"/>
        <w:bottom w:val="none" w:sz="0" w:space="0" w:color="auto"/>
        <w:right w:val="none" w:sz="0" w:space="0" w:color="auto"/>
      </w:divBdr>
    </w:div>
    <w:div w:id="801733325">
      <w:bodyDiv w:val="1"/>
      <w:marLeft w:val="0"/>
      <w:marRight w:val="0"/>
      <w:marTop w:val="0"/>
      <w:marBottom w:val="0"/>
      <w:divBdr>
        <w:top w:val="none" w:sz="0" w:space="0" w:color="auto"/>
        <w:left w:val="none" w:sz="0" w:space="0" w:color="auto"/>
        <w:bottom w:val="none" w:sz="0" w:space="0" w:color="auto"/>
        <w:right w:val="none" w:sz="0" w:space="0" w:color="auto"/>
      </w:divBdr>
    </w:div>
    <w:div w:id="846987483">
      <w:bodyDiv w:val="1"/>
      <w:marLeft w:val="0"/>
      <w:marRight w:val="0"/>
      <w:marTop w:val="0"/>
      <w:marBottom w:val="0"/>
      <w:divBdr>
        <w:top w:val="none" w:sz="0" w:space="0" w:color="auto"/>
        <w:left w:val="none" w:sz="0" w:space="0" w:color="auto"/>
        <w:bottom w:val="none" w:sz="0" w:space="0" w:color="auto"/>
        <w:right w:val="none" w:sz="0" w:space="0" w:color="auto"/>
      </w:divBdr>
    </w:div>
    <w:div w:id="852039998">
      <w:bodyDiv w:val="1"/>
      <w:marLeft w:val="0"/>
      <w:marRight w:val="0"/>
      <w:marTop w:val="0"/>
      <w:marBottom w:val="0"/>
      <w:divBdr>
        <w:top w:val="none" w:sz="0" w:space="0" w:color="auto"/>
        <w:left w:val="none" w:sz="0" w:space="0" w:color="auto"/>
        <w:bottom w:val="none" w:sz="0" w:space="0" w:color="auto"/>
        <w:right w:val="none" w:sz="0" w:space="0" w:color="auto"/>
      </w:divBdr>
    </w:div>
    <w:div w:id="920724043">
      <w:bodyDiv w:val="1"/>
      <w:marLeft w:val="0"/>
      <w:marRight w:val="0"/>
      <w:marTop w:val="0"/>
      <w:marBottom w:val="0"/>
      <w:divBdr>
        <w:top w:val="none" w:sz="0" w:space="0" w:color="auto"/>
        <w:left w:val="none" w:sz="0" w:space="0" w:color="auto"/>
        <w:bottom w:val="none" w:sz="0" w:space="0" w:color="auto"/>
        <w:right w:val="none" w:sz="0" w:space="0" w:color="auto"/>
      </w:divBdr>
    </w:div>
    <w:div w:id="925725315">
      <w:bodyDiv w:val="1"/>
      <w:marLeft w:val="0"/>
      <w:marRight w:val="0"/>
      <w:marTop w:val="0"/>
      <w:marBottom w:val="0"/>
      <w:divBdr>
        <w:top w:val="none" w:sz="0" w:space="0" w:color="auto"/>
        <w:left w:val="none" w:sz="0" w:space="0" w:color="auto"/>
        <w:bottom w:val="none" w:sz="0" w:space="0" w:color="auto"/>
        <w:right w:val="none" w:sz="0" w:space="0" w:color="auto"/>
      </w:divBdr>
    </w:div>
    <w:div w:id="926842858">
      <w:bodyDiv w:val="1"/>
      <w:marLeft w:val="0"/>
      <w:marRight w:val="0"/>
      <w:marTop w:val="0"/>
      <w:marBottom w:val="0"/>
      <w:divBdr>
        <w:top w:val="none" w:sz="0" w:space="0" w:color="auto"/>
        <w:left w:val="none" w:sz="0" w:space="0" w:color="auto"/>
        <w:bottom w:val="none" w:sz="0" w:space="0" w:color="auto"/>
        <w:right w:val="none" w:sz="0" w:space="0" w:color="auto"/>
      </w:divBdr>
    </w:div>
    <w:div w:id="950356972">
      <w:bodyDiv w:val="1"/>
      <w:marLeft w:val="0"/>
      <w:marRight w:val="0"/>
      <w:marTop w:val="0"/>
      <w:marBottom w:val="0"/>
      <w:divBdr>
        <w:top w:val="none" w:sz="0" w:space="0" w:color="auto"/>
        <w:left w:val="none" w:sz="0" w:space="0" w:color="auto"/>
        <w:bottom w:val="none" w:sz="0" w:space="0" w:color="auto"/>
        <w:right w:val="none" w:sz="0" w:space="0" w:color="auto"/>
      </w:divBdr>
      <w:divsChild>
        <w:div w:id="3172267">
          <w:marLeft w:val="0"/>
          <w:marRight w:val="0"/>
          <w:marTop w:val="0"/>
          <w:marBottom w:val="0"/>
          <w:divBdr>
            <w:top w:val="none" w:sz="0" w:space="0" w:color="auto"/>
            <w:left w:val="none" w:sz="0" w:space="0" w:color="auto"/>
            <w:bottom w:val="none" w:sz="0" w:space="0" w:color="auto"/>
            <w:right w:val="none" w:sz="0" w:space="0" w:color="auto"/>
          </w:divBdr>
        </w:div>
      </w:divsChild>
    </w:div>
    <w:div w:id="973750230">
      <w:bodyDiv w:val="1"/>
      <w:marLeft w:val="0"/>
      <w:marRight w:val="0"/>
      <w:marTop w:val="0"/>
      <w:marBottom w:val="0"/>
      <w:divBdr>
        <w:top w:val="none" w:sz="0" w:space="0" w:color="auto"/>
        <w:left w:val="none" w:sz="0" w:space="0" w:color="auto"/>
        <w:bottom w:val="none" w:sz="0" w:space="0" w:color="auto"/>
        <w:right w:val="none" w:sz="0" w:space="0" w:color="auto"/>
      </w:divBdr>
    </w:div>
    <w:div w:id="976689412">
      <w:bodyDiv w:val="1"/>
      <w:marLeft w:val="0"/>
      <w:marRight w:val="0"/>
      <w:marTop w:val="0"/>
      <w:marBottom w:val="0"/>
      <w:divBdr>
        <w:top w:val="none" w:sz="0" w:space="0" w:color="auto"/>
        <w:left w:val="none" w:sz="0" w:space="0" w:color="auto"/>
        <w:bottom w:val="none" w:sz="0" w:space="0" w:color="auto"/>
        <w:right w:val="none" w:sz="0" w:space="0" w:color="auto"/>
      </w:divBdr>
    </w:div>
    <w:div w:id="996498992">
      <w:bodyDiv w:val="1"/>
      <w:marLeft w:val="0"/>
      <w:marRight w:val="0"/>
      <w:marTop w:val="0"/>
      <w:marBottom w:val="0"/>
      <w:divBdr>
        <w:top w:val="none" w:sz="0" w:space="0" w:color="auto"/>
        <w:left w:val="none" w:sz="0" w:space="0" w:color="auto"/>
        <w:bottom w:val="none" w:sz="0" w:space="0" w:color="auto"/>
        <w:right w:val="none" w:sz="0" w:space="0" w:color="auto"/>
      </w:divBdr>
    </w:div>
    <w:div w:id="1001205144">
      <w:bodyDiv w:val="1"/>
      <w:marLeft w:val="0"/>
      <w:marRight w:val="0"/>
      <w:marTop w:val="0"/>
      <w:marBottom w:val="0"/>
      <w:divBdr>
        <w:top w:val="none" w:sz="0" w:space="0" w:color="auto"/>
        <w:left w:val="none" w:sz="0" w:space="0" w:color="auto"/>
        <w:bottom w:val="none" w:sz="0" w:space="0" w:color="auto"/>
        <w:right w:val="none" w:sz="0" w:space="0" w:color="auto"/>
      </w:divBdr>
    </w:div>
    <w:div w:id="1047680972">
      <w:bodyDiv w:val="1"/>
      <w:marLeft w:val="0"/>
      <w:marRight w:val="0"/>
      <w:marTop w:val="0"/>
      <w:marBottom w:val="0"/>
      <w:divBdr>
        <w:top w:val="none" w:sz="0" w:space="0" w:color="auto"/>
        <w:left w:val="none" w:sz="0" w:space="0" w:color="auto"/>
        <w:bottom w:val="none" w:sz="0" w:space="0" w:color="auto"/>
        <w:right w:val="none" w:sz="0" w:space="0" w:color="auto"/>
      </w:divBdr>
    </w:div>
    <w:div w:id="1097024836">
      <w:bodyDiv w:val="1"/>
      <w:marLeft w:val="0"/>
      <w:marRight w:val="0"/>
      <w:marTop w:val="0"/>
      <w:marBottom w:val="0"/>
      <w:divBdr>
        <w:top w:val="none" w:sz="0" w:space="0" w:color="auto"/>
        <w:left w:val="none" w:sz="0" w:space="0" w:color="auto"/>
        <w:bottom w:val="none" w:sz="0" w:space="0" w:color="auto"/>
        <w:right w:val="none" w:sz="0" w:space="0" w:color="auto"/>
      </w:divBdr>
    </w:div>
    <w:div w:id="1136726223">
      <w:bodyDiv w:val="1"/>
      <w:marLeft w:val="0"/>
      <w:marRight w:val="0"/>
      <w:marTop w:val="0"/>
      <w:marBottom w:val="0"/>
      <w:divBdr>
        <w:top w:val="none" w:sz="0" w:space="0" w:color="auto"/>
        <w:left w:val="none" w:sz="0" w:space="0" w:color="auto"/>
        <w:bottom w:val="none" w:sz="0" w:space="0" w:color="auto"/>
        <w:right w:val="none" w:sz="0" w:space="0" w:color="auto"/>
      </w:divBdr>
    </w:div>
    <w:div w:id="1160003713">
      <w:bodyDiv w:val="1"/>
      <w:marLeft w:val="0"/>
      <w:marRight w:val="0"/>
      <w:marTop w:val="0"/>
      <w:marBottom w:val="0"/>
      <w:divBdr>
        <w:top w:val="none" w:sz="0" w:space="0" w:color="auto"/>
        <w:left w:val="none" w:sz="0" w:space="0" w:color="auto"/>
        <w:bottom w:val="none" w:sz="0" w:space="0" w:color="auto"/>
        <w:right w:val="none" w:sz="0" w:space="0" w:color="auto"/>
      </w:divBdr>
    </w:div>
    <w:div w:id="1180655189">
      <w:bodyDiv w:val="1"/>
      <w:marLeft w:val="0"/>
      <w:marRight w:val="0"/>
      <w:marTop w:val="0"/>
      <w:marBottom w:val="0"/>
      <w:divBdr>
        <w:top w:val="none" w:sz="0" w:space="0" w:color="auto"/>
        <w:left w:val="none" w:sz="0" w:space="0" w:color="auto"/>
        <w:bottom w:val="none" w:sz="0" w:space="0" w:color="auto"/>
        <w:right w:val="none" w:sz="0" w:space="0" w:color="auto"/>
      </w:divBdr>
    </w:div>
    <w:div w:id="1196968667">
      <w:bodyDiv w:val="1"/>
      <w:marLeft w:val="0"/>
      <w:marRight w:val="0"/>
      <w:marTop w:val="0"/>
      <w:marBottom w:val="0"/>
      <w:divBdr>
        <w:top w:val="none" w:sz="0" w:space="0" w:color="auto"/>
        <w:left w:val="none" w:sz="0" w:space="0" w:color="auto"/>
        <w:bottom w:val="none" w:sz="0" w:space="0" w:color="auto"/>
        <w:right w:val="none" w:sz="0" w:space="0" w:color="auto"/>
      </w:divBdr>
    </w:div>
    <w:div w:id="1245871340">
      <w:bodyDiv w:val="1"/>
      <w:marLeft w:val="0"/>
      <w:marRight w:val="0"/>
      <w:marTop w:val="0"/>
      <w:marBottom w:val="0"/>
      <w:divBdr>
        <w:top w:val="none" w:sz="0" w:space="0" w:color="auto"/>
        <w:left w:val="none" w:sz="0" w:space="0" w:color="auto"/>
        <w:bottom w:val="none" w:sz="0" w:space="0" w:color="auto"/>
        <w:right w:val="none" w:sz="0" w:space="0" w:color="auto"/>
      </w:divBdr>
    </w:div>
    <w:div w:id="1317999242">
      <w:bodyDiv w:val="1"/>
      <w:marLeft w:val="0"/>
      <w:marRight w:val="0"/>
      <w:marTop w:val="0"/>
      <w:marBottom w:val="0"/>
      <w:divBdr>
        <w:top w:val="none" w:sz="0" w:space="0" w:color="auto"/>
        <w:left w:val="none" w:sz="0" w:space="0" w:color="auto"/>
        <w:bottom w:val="none" w:sz="0" w:space="0" w:color="auto"/>
        <w:right w:val="none" w:sz="0" w:space="0" w:color="auto"/>
      </w:divBdr>
    </w:div>
    <w:div w:id="1352875208">
      <w:bodyDiv w:val="1"/>
      <w:marLeft w:val="0"/>
      <w:marRight w:val="0"/>
      <w:marTop w:val="0"/>
      <w:marBottom w:val="0"/>
      <w:divBdr>
        <w:top w:val="none" w:sz="0" w:space="0" w:color="auto"/>
        <w:left w:val="none" w:sz="0" w:space="0" w:color="auto"/>
        <w:bottom w:val="none" w:sz="0" w:space="0" w:color="auto"/>
        <w:right w:val="none" w:sz="0" w:space="0" w:color="auto"/>
      </w:divBdr>
    </w:div>
    <w:div w:id="1359041632">
      <w:bodyDiv w:val="1"/>
      <w:marLeft w:val="0"/>
      <w:marRight w:val="0"/>
      <w:marTop w:val="0"/>
      <w:marBottom w:val="0"/>
      <w:divBdr>
        <w:top w:val="none" w:sz="0" w:space="0" w:color="auto"/>
        <w:left w:val="none" w:sz="0" w:space="0" w:color="auto"/>
        <w:bottom w:val="none" w:sz="0" w:space="0" w:color="auto"/>
        <w:right w:val="none" w:sz="0" w:space="0" w:color="auto"/>
      </w:divBdr>
    </w:div>
    <w:div w:id="1365868182">
      <w:bodyDiv w:val="1"/>
      <w:marLeft w:val="0"/>
      <w:marRight w:val="0"/>
      <w:marTop w:val="0"/>
      <w:marBottom w:val="0"/>
      <w:divBdr>
        <w:top w:val="none" w:sz="0" w:space="0" w:color="auto"/>
        <w:left w:val="none" w:sz="0" w:space="0" w:color="auto"/>
        <w:bottom w:val="none" w:sz="0" w:space="0" w:color="auto"/>
        <w:right w:val="none" w:sz="0" w:space="0" w:color="auto"/>
      </w:divBdr>
    </w:div>
    <w:div w:id="1409570808">
      <w:bodyDiv w:val="1"/>
      <w:marLeft w:val="0"/>
      <w:marRight w:val="0"/>
      <w:marTop w:val="0"/>
      <w:marBottom w:val="0"/>
      <w:divBdr>
        <w:top w:val="none" w:sz="0" w:space="0" w:color="auto"/>
        <w:left w:val="none" w:sz="0" w:space="0" w:color="auto"/>
        <w:bottom w:val="none" w:sz="0" w:space="0" w:color="auto"/>
        <w:right w:val="none" w:sz="0" w:space="0" w:color="auto"/>
      </w:divBdr>
    </w:div>
    <w:div w:id="1410663448">
      <w:bodyDiv w:val="1"/>
      <w:marLeft w:val="0"/>
      <w:marRight w:val="0"/>
      <w:marTop w:val="0"/>
      <w:marBottom w:val="0"/>
      <w:divBdr>
        <w:top w:val="none" w:sz="0" w:space="0" w:color="auto"/>
        <w:left w:val="none" w:sz="0" w:space="0" w:color="auto"/>
        <w:bottom w:val="none" w:sz="0" w:space="0" w:color="auto"/>
        <w:right w:val="none" w:sz="0" w:space="0" w:color="auto"/>
      </w:divBdr>
    </w:div>
    <w:div w:id="1413233102">
      <w:bodyDiv w:val="1"/>
      <w:marLeft w:val="0"/>
      <w:marRight w:val="0"/>
      <w:marTop w:val="0"/>
      <w:marBottom w:val="0"/>
      <w:divBdr>
        <w:top w:val="none" w:sz="0" w:space="0" w:color="auto"/>
        <w:left w:val="none" w:sz="0" w:space="0" w:color="auto"/>
        <w:bottom w:val="none" w:sz="0" w:space="0" w:color="auto"/>
        <w:right w:val="none" w:sz="0" w:space="0" w:color="auto"/>
      </w:divBdr>
    </w:div>
    <w:div w:id="1431270372">
      <w:bodyDiv w:val="1"/>
      <w:marLeft w:val="0"/>
      <w:marRight w:val="0"/>
      <w:marTop w:val="0"/>
      <w:marBottom w:val="0"/>
      <w:divBdr>
        <w:top w:val="none" w:sz="0" w:space="0" w:color="auto"/>
        <w:left w:val="none" w:sz="0" w:space="0" w:color="auto"/>
        <w:bottom w:val="none" w:sz="0" w:space="0" w:color="auto"/>
        <w:right w:val="none" w:sz="0" w:space="0" w:color="auto"/>
      </w:divBdr>
    </w:div>
    <w:div w:id="1443915000">
      <w:bodyDiv w:val="1"/>
      <w:marLeft w:val="0"/>
      <w:marRight w:val="0"/>
      <w:marTop w:val="0"/>
      <w:marBottom w:val="0"/>
      <w:divBdr>
        <w:top w:val="none" w:sz="0" w:space="0" w:color="auto"/>
        <w:left w:val="none" w:sz="0" w:space="0" w:color="auto"/>
        <w:bottom w:val="none" w:sz="0" w:space="0" w:color="auto"/>
        <w:right w:val="none" w:sz="0" w:space="0" w:color="auto"/>
      </w:divBdr>
    </w:div>
    <w:div w:id="1444811034">
      <w:bodyDiv w:val="1"/>
      <w:marLeft w:val="0"/>
      <w:marRight w:val="0"/>
      <w:marTop w:val="0"/>
      <w:marBottom w:val="0"/>
      <w:divBdr>
        <w:top w:val="none" w:sz="0" w:space="0" w:color="auto"/>
        <w:left w:val="none" w:sz="0" w:space="0" w:color="auto"/>
        <w:bottom w:val="none" w:sz="0" w:space="0" w:color="auto"/>
        <w:right w:val="none" w:sz="0" w:space="0" w:color="auto"/>
      </w:divBdr>
    </w:div>
    <w:div w:id="1458141541">
      <w:bodyDiv w:val="1"/>
      <w:marLeft w:val="0"/>
      <w:marRight w:val="0"/>
      <w:marTop w:val="0"/>
      <w:marBottom w:val="0"/>
      <w:divBdr>
        <w:top w:val="none" w:sz="0" w:space="0" w:color="auto"/>
        <w:left w:val="none" w:sz="0" w:space="0" w:color="auto"/>
        <w:bottom w:val="none" w:sz="0" w:space="0" w:color="auto"/>
        <w:right w:val="none" w:sz="0" w:space="0" w:color="auto"/>
      </w:divBdr>
    </w:div>
    <w:div w:id="1472867382">
      <w:bodyDiv w:val="1"/>
      <w:marLeft w:val="0"/>
      <w:marRight w:val="0"/>
      <w:marTop w:val="0"/>
      <w:marBottom w:val="0"/>
      <w:divBdr>
        <w:top w:val="none" w:sz="0" w:space="0" w:color="auto"/>
        <w:left w:val="none" w:sz="0" w:space="0" w:color="auto"/>
        <w:bottom w:val="none" w:sz="0" w:space="0" w:color="auto"/>
        <w:right w:val="none" w:sz="0" w:space="0" w:color="auto"/>
      </w:divBdr>
    </w:div>
    <w:div w:id="1502239796">
      <w:bodyDiv w:val="1"/>
      <w:marLeft w:val="0"/>
      <w:marRight w:val="0"/>
      <w:marTop w:val="0"/>
      <w:marBottom w:val="0"/>
      <w:divBdr>
        <w:top w:val="none" w:sz="0" w:space="0" w:color="auto"/>
        <w:left w:val="none" w:sz="0" w:space="0" w:color="auto"/>
        <w:bottom w:val="none" w:sz="0" w:space="0" w:color="auto"/>
        <w:right w:val="none" w:sz="0" w:space="0" w:color="auto"/>
      </w:divBdr>
    </w:div>
    <w:div w:id="1506944522">
      <w:bodyDiv w:val="1"/>
      <w:marLeft w:val="0"/>
      <w:marRight w:val="0"/>
      <w:marTop w:val="0"/>
      <w:marBottom w:val="0"/>
      <w:divBdr>
        <w:top w:val="none" w:sz="0" w:space="0" w:color="auto"/>
        <w:left w:val="none" w:sz="0" w:space="0" w:color="auto"/>
        <w:bottom w:val="none" w:sz="0" w:space="0" w:color="auto"/>
        <w:right w:val="none" w:sz="0" w:space="0" w:color="auto"/>
      </w:divBdr>
      <w:divsChild>
        <w:div w:id="1544250474">
          <w:marLeft w:val="0"/>
          <w:marRight w:val="0"/>
          <w:marTop w:val="360"/>
          <w:marBottom w:val="360"/>
          <w:divBdr>
            <w:top w:val="none" w:sz="0" w:space="0" w:color="auto"/>
            <w:left w:val="none" w:sz="0" w:space="0" w:color="auto"/>
            <w:bottom w:val="none" w:sz="0" w:space="0" w:color="auto"/>
            <w:right w:val="none" w:sz="0" w:space="0" w:color="auto"/>
          </w:divBdr>
        </w:div>
      </w:divsChild>
    </w:div>
    <w:div w:id="1538272595">
      <w:bodyDiv w:val="1"/>
      <w:marLeft w:val="0"/>
      <w:marRight w:val="0"/>
      <w:marTop w:val="0"/>
      <w:marBottom w:val="0"/>
      <w:divBdr>
        <w:top w:val="none" w:sz="0" w:space="0" w:color="auto"/>
        <w:left w:val="none" w:sz="0" w:space="0" w:color="auto"/>
        <w:bottom w:val="none" w:sz="0" w:space="0" w:color="auto"/>
        <w:right w:val="none" w:sz="0" w:space="0" w:color="auto"/>
      </w:divBdr>
    </w:div>
    <w:div w:id="1605772596">
      <w:bodyDiv w:val="1"/>
      <w:marLeft w:val="0"/>
      <w:marRight w:val="0"/>
      <w:marTop w:val="0"/>
      <w:marBottom w:val="0"/>
      <w:divBdr>
        <w:top w:val="none" w:sz="0" w:space="0" w:color="auto"/>
        <w:left w:val="none" w:sz="0" w:space="0" w:color="auto"/>
        <w:bottom w:val="none" w:sz="0" w:space="0" w:color="auto"/>
        <w:right w:val="none" w:sz="0" w:space="0" w:color="auto"/>
      </w:divBdr>
    </w:div>
    <w:div w:id="1611011925">
      <w:bodyDiv w:val="1"/>
      <w:marLeft w:val="0"/>
      <w:marRight w:val="0"/>
      <w:marTop w:val="0"/>
      <w:marBottom w:val="0"/>
      <w:divBdr>
        <w:top w:val="none" w:sz="0" w:space="0" w:color="auto"/>
        <w:left w:val="none" w:sz="0" w:space="0" w:color="auto"/>
        <w:bottom w:val="none" w:sz="0" w:space="0" w:color="auto"/>
        <w:right w:val="none" w:sz="0" w:space="0" w:color="auto"/>
      </w:divBdr>
    </w:div>
    <w:div w:id="1623800359">
      <w:bodyDiv w:val="1"/>
      <w:marLeft w:val="0"/>
      <w:marRight w:val="0"/>
      <w:marTop w:val="0"/>
      <w:marBottom w:val="0"/>
      <w:divBdr>
        <w:top w:val="none" w:sz="0" w:space="0" w:color="auto"/>
        <w:left w:val="none" w:sz="0" w:space="0" w:color="auto"/>
        <w:bottom w:val="none" w:sz="0" w:space="0" w:color="auto"/>
        <w:right w:val="none" w:sz="0" w:space="0" w:color="auto"/>
      </w:divBdr>
    </w:div>
    <w:div w:id="1683581940">
      <w:bodyDiv w:val="1"/>
      <w:marLeft w:val="0"/>
      <w:marRight w:val="0"/>
      <w:marTop w:val="0"/>
      <w:marBottom w:val="0"/>
      <w:divBdr>
        <w:top w:val="none" w:sz="0" w:space="0" w:color="auto"/>
        <w:left w:val="none" w:sz="0" w:space="0" w:color="auto"/>
        <w:bottom w:val="none" w:sz="0" w:space="0" w:color="auto"/>
        <w:right w:val="none" w:sz="0" w:space="0" w:color="auto"/>
      </w:divBdr>
    </w:div>
    <w:div w:id="1797718448">
      <w:bodyDiv w:val="1"/>
      <w:marLeft w:val="0"/>
      <w:marRight w:val="0"/>
      <w:marTop w:val="0"/>
      <w:marBottom w:val="0"/>
      <w:divBdr>
        <w:top w:val="none" w:sz="0" w:space="0" w:color="auto"/>
        <w:left w:val="none" w:sz="0" w:space="0" w:color="auto"/>
        <w:bottom w:val="none" w:sz="0" w:space="0" w:color="auto"/>
        <w:right w:val="none" w:sz="0" w:space="0" w:color="auto"/>
      </w:divBdr>
    </w:div>
    <w:div w:id="1818108016">
      <w:bodyDiv w:val="1"/>
      <w:marLeft w:val="0"/>
      <w:marRight w:val="0"/>
      <w:marTop w:val="0"/>
      <w:marBottom w:val="0"/>
      <w:divBdr>
        <w:top w:val="none" w:sz="0" w:space="0" w:color="auto"/>
        <w:left w:val="none" w:sz="0" w:space="0" w:color="auto"/>
        <w:bottom w:val="none" w:sz="0" w:space="0" w:color="auto"/>
        <w:right w:val="none" w:sz="0" w:space="0" w:color="auto"/>
      </w:divBdr>
    </w:div>
    <w:div w:id="1842115486">
      <w:bodyDiv w:val="1"/>
      <w:marLeft w:val="0"/>
      <w:marRight w:val="0"/>
      <w:marTop w:val="0"/>
      <w:marBottom w:val="0"/>
      <w:divBdr>
        <w:top w:val="none" w:sz="0" w:space="0" w:color="auto"/>
        <w:left w:val="none" w:sz="0" w:space="0" w:color="auto"/>
        <w:bottom w:val="none" w:sz="0" w:space="0" w:color="auto"/>
        <w:right w:val="none" w:sz="0" w:space="0" w:color="auto"/>
      </w:divBdr>
    </w:div>
    <w:div w:id="1863780358">
      <w:bodyDiv w:val="1"/>
      <w:marLeft w:val="0"/>
      <w:marRight w:val="0"/>
      <w:marTop w:val="0"/>
      <w:marBottom w:val="0"/>
      <w:divBdr>
        <w:top w:val="none" w:sz="0" w:space="0" w:color="auto"/>
        <w:left w:val="none" w:sz="0" w:space="0" w:color="auto"/>
        <w:bottom w:val="none" w:sz="0" w:space="0" w:color="auto"/>
        <w:right w:val="none" w:sz="0" w:space="0" w:color="auto"/>
      </w:divBdr>
    </w:div>
    <w:div w:id="1864438640">
      <w:bodyDiv w:val="1"/>
      <w:marLeft w:val="0"/>
      <w:marRight w:val="0"/>
      <w:marTop w:val="0"/>
      <w:marBottom w:val="0"/>
      <w:divBdr>
        <w:top w:val="none" w:sz="0" w:space="0" w:color="auto"/>
        <w:left w:val="none" w:sz="0" w:space="0" w:color="auto"/>
        <w:bottom w:val="none" w:sz="0" w:space="0" w:color="auto"/>
        <w:right w:val="none" w:sz="0" w:space="0" w:color="auto"/>
      </w:divBdr>
      <w:divsChild>
        <w:div w:id="772281255">
          <w:marLeft w:val="0"/>
          <w:marRight w:val="0"/>
          <w:marTop w:val="0"/>
          <w:marBottom w:val="0"/>
          <w:divBdr>
            <w:top w:val="none" w:sz="0" w:space="0" w:color="auto"/>
            <w:left w:val="none" w:sz="0" w:space="0" w:color="auto"/>
            <w:bottom w:val="none" w:sz="0" w:space="0" w:color="auto"/>
            <w:right w:val="none" w:sz="0" w:space="0" w:color="auto"/>
          </w:divBdr>
          <w:divsChild>
            <w:div w:id="1888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5992">
      <w:bodyDiv w:val="1"/>
      <w:marLeft w:val="0"/>
      <w:marRight w:val="0"/>
      <w:marTop w:val="0"/>
      <w:marBottom w:val="0"/>
      <w:divBdr>
        <w:top w:val="none" w:sz="0" w:space="0" w:color="auto"/>
        <w:left w:val="none" w:sz="0" w:space="0" w:color="auto"/>
        <w:bottom w:val="none" w:sz="0" w:space="0" w:color="auto"/>
        <w:right w:val="none" w:sz="0" w:space="0" w:color="auto"/>
      </w:divBdr>
    </w:div>
    <w:div w:id="1933053492">
      <w:bodyDiv w:val="1"/>
      <w:marLeft w:val="0"/>
      <w:marRight w:val="0"/>
      <w:marTop w:val="0"/>
      <w:marBottom w:val="0"/>
      <w:divBdr>
        <w:top w:val="none" w:sz="0" w:space="0" w:color="auto"/>
        <w:left w:val="none" w:sz="0" w:space="0" w:color="auto"/>
        <w:bottom w:val="none" w:sz="0" w:space="0" w:color="auto"/>
        <w:right w:val="none" w:sz="0" w:space="0" w:color="auto"/>
      </w:divBdr>
    </w:div>
    <w:div w:id="1953321858">
      <w:bodyDiv w:val="1"/>
      <w:marLeft w:val="0"/>
      <w:marRight w:val="0"/>
      <w:marTop w:val="0"/>
      <w:marBottom w:val="0"/>
      <w:divBdr>
        <w:top w:val="none" w:sz="0" w:space="0" w:color="auto"/>
        <w:left w:val="none" w:sz="0" w:space="0" w:color="auto"/>
        <w:bottom w:val="none" w:sz="0" w:space="0" w:color="auto"/>
        <w:right w:val="none" w:sz="0" w:space="0" w:color="auto"/>
      </w:divBdr>
    </w:div>
    <w:div w:id="1955165802">
      <w:bodyDiv w:val="1"/>
      <w:marLeft w:val="0"/>
      <w:marRight w:val="0"/>
      <w:marTop w:val="0"/>
      <w:marBottom w:val="0"/>
      <w:divBdr>
        <w:top w:val="none" w:sz="0" w:space="0" w:color="auto"/>
        <w:left w:val="none" w:sz="0" w:space="0" w:color="auto"/>
        <w:bottom w:val="none" w:sz="0" w:space="0" w:color="auto"/>
        <w:right w:val="none" w:sz="0" w:space="0" w:color="auto"/>
      </w:divBdr>
    </w:div>
    <w:div w:id="1955743791">
      <w:bodyDiv w:val="1"/>
      <w:marLeft w:val="0"/>
      <w:marRight w:val="0"/>
      <w:marTop w:val="0"/>
      <w:marBottom w:val="0"/>
      <w:divBdr>
        <w:top w:val="none" w:sz="0" w:space="0" w:color="auto"/>
        <w:left w:val="none" w:sz="0" w:space="0" w:color="auto"/>
        <w:bottom w:val="none" w:sz="0" w:space="0" w:color="auto"/>
        <w:right w:val="none" w:sz="0" w:space="0" w:color="auto"/>
      </w:divBdr>
    </w:div>
    <w:div w:id="1997175890">
      <w:bodyDiv w:val="1"/>
      <w:marLeft w:val="0"/>
      <w:marRight w:val="0"/>
      <w:marTop w:val="0"/>
      <w:marBottom w:val="0"/>
      <w:divBdr>
        <w:top w:val="none" w:sz="0" w:space="0" w:color="auto"/>
        <w:left w:val="none" w:sz="0" w:space="0" w:color="auto"/>
        <w:bottom w:val="none" w:sz="0" w:space="0" w:color="auto"/>
        <w:right w:val="none" w:sz="0" w:space="0" w:color="auto"/>
      </w:divBdr>
    </w:div>
    <w:div w:id="2019573157">
      <w:bodyDiv w:val="1"/>
      <w:marLeft w:val="0"/>
      <w:marRight w:val="0"/>
      <w:marTop w:val="0"/>
      <w:marBottom w:val="0"/>
      <w:divBdr>
        <w:top w:val="none" w:sz="0" w:space="0" w:color="auto"/>
        <w:left w:val="none" w:sz="0" w:space="0" w:color="auto"/>
        <w:bottom w:val="none" w:sz="0" w:space="0" w:color="auto"/>
        <w:right w:val="none" w:sz="0" w:space="0" w:color="auto"/>
      </w:divBdr>
    </w:div>
    <w:div w:id="2033337252">
      <w:bodyDiv w:val="1"/>
      <w:marLeft w:val="0"/>
      <w:marRight w:val="0"/>
      <w:marTop w:val="0"/>
      <w:marBottom w:val="0"/>
      <w:divBdr>
        <w:top w:val="none" w:sz="0" w:space="0" w:color="auto"/>
        <w:left w:val="none" w:sz="0" w:space="0" w:color="auto"/>
        <w:bottom w:val="none" w:sz="0" w:space="0" w:color="auto"/>
        <w:right w:val="none" w:sz="0" w:space="0" w:color="auto"/>
      </w:divBdr>
    </w:div>
    <w:div w:id="204192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xinyminutes.com/docs/objective-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MyFiles\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3DB42-1D45-DC49-9BBC-32C38371D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Z:\MyFiles\training\Utils\MyDocumentTemplate.dotx</Template>
  <TotalTime>21625</TotalTime>
  <Pages>9</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59</cp:revision>
  <dcterms:created xsi:type="dcterms:W3CDTF">2015-10-27T21:04:00Z</dcterms:created>
  <dcterms:modified xsi:type="dcterms:W3CDTF">2020-06-08T00:11:00Z</dcterms:modified>
</cp:coreProperties>
</file>