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BB88D" w14:textId="154D1FBA" w:rsidR="002425C0" w:rsidRDefault="002425C0" w:rsidP="002425C0">
      <w:pPr>
        <w:pStyle w:val="Heading1"/>
      </w:pPr>
      <w:r>
        <w:t>Terminology</w:t>
      </w:r>
    </w:p>
    <w:p w14:paraId="4AC6EEB2" w14:textId="18CF9A05" w:rsidR="002425C0" w:rsidRDefault="002425C0" w:rsidP="002425C0">
      <w:pPr>
        <w:pStyle w:val="Body"/>
        <w:numPr>
          <w:ilvl w:val="0"/>
          <w:numId w:val="37"/>
        </w:numPr>
      </w:pPr>
      <w:r>
        <w:t>VPC – your own private data center in the cloud</w:t>
      </w:r>
    </w:p>
    <w:p w14:paraId="6F54654A" w14:textId="77777777" w:rsidR="002425C0" w:rsidRPr="002425C0" w:rsidRDefault="002425C0" w:rsidP="002425C0">
      <w:pPr>
        <w:pStyle w:val="Body"/>
        <w:numPr>
          <w:ilvl w:val="0"/>
          <w:numId w:val="37"/>
        </w:numPr>
      </w:pPr>
    </w:p>
    <w:p w14:paraId="2EFB4CFD" w14:textId="3C32B53F" w:rsidR="00FB0C3C" w:rsidRDefault="00FB0C3C" w:rsidP="00FB0C3C">
      <w:pPr>
        <w:pStyle w:val="Heading1"/>
      </w:pPr>
      <w:r>
        <w:lastRenderedPageBreak/>
        <w:t>AWS</w:t>
      </w:r>
    </w:p>
    <w:p w14:paraId="00600403" w14:textId="091EB369" w:rsidR="006C4906" w:rsidRDefault="006C4906" w:rsidP="006C4906">
      <w:pPr>
        <w:pStyle w:val="Body"/>
      </w:pPr>
      <w:r>
        <w:t xml:space="preserve">In Amazon: create a burner account for training: access.amazon.com </w:t>
      </w:r>
    </w:p>
    <w:p w14:paraId="79D58B86" w14:textId="2D454159" w:rsidR="00FC46E9" w:rsidRPr="006C4906" w:rsidRDefault="00FC46E9" w:rsidP="006C4906">
      <w:pPr>
        <w:pStyle w:val="Body"/>
      </w:pPr>
      <w:r>
        <w:tab/>
      </w:r>
      <w:r w:rsidRPr="00FC46E9">
        <w:t>https://access.amazon.com/aws/burner/get_console_access_url?account_id=043163097029</w:t>
      </w:r>
    </w:p>
    <w:p w14:paraId="393E9884" w14:textId="77777777" w:rsidR="00FB0C3C" w:rsidRPr="00FB0C3C" w:rsidRDefault="00FB0C3C" w:rsidP="00FB0C3C">
      <w:pPr>
        <w:pStyle w:val="Body"/>
      </w:pPr>
    </w:p>
    <w:p w14:paraId="7D47F956" w14:textId="1C0CC85B" w:rsidR="00250680" w:rsidRDefault="007E55E0" w:rsidP="00A2742A">
      <w:pPr>
        <w:pStyle w:val="Heading1"/>
        <w:rPr>
          <w:lang w:val="en-AU"/>
        </w:rPr>
      </w:pPr>
      <w:r>
        <w:rPr>
          <w:lang w:val="en-AU"/>
        </w:rPr>
        <w:lastRenderedPageBreak/>
        <w:t>Identity Access Manage</w:t>
      </w:r>
      <w:r w:rsidR="00F9067A">
        <w:rPr>
          <w:lang w:val="en-AU"/>
        </w:rPr>
        <w:t>ment</w:t>
      </w:r>
      <w:r>
        <w:rPr>
          <w:lang w:val="en-AU"/>
        </w:rPr>
        <w:t xml:space="preserve"> (IAM)</w:t>
      </w:r>
    </w:p>
    <w:p w14:paraId="316F00C9" w14:textId="0414B843" w:rsidR="00684B47" w:rsidRDefault="00684B47" w:rsidP="00684B47">
      <w:pPr>
        <w:pStyle w:val="Heading2"/>
        <w:rPr>
          <w:lang w:val="en-AU"/>
        </w:rPr>
      </w:pPr>
      <w:r>
        <w:rPr>
          <w:lang w:val="en-AU"/>
        </w:rPr>
        <w:t>Terms</w:t>
      </w:r>
    </w:p>
    <w:p w14:paraId="29ED9957" w14:textId="5276972F" w:rsidR="00684B47" w:rsidRDefault="00684B47" w:rsidP="0065425A">
      <w:pPr>
        <w:pStyle w:val="Body"/>
        <w:numPr>
          <w:ilvl w:val="0"/>
          <w:numId w:val="34"/>
        </w:numPr>
        <w:rPr>
          <w:lang w:val="en-AU"/>
        </w:rPr>
      </w:pPr>
      <w:r>
        <w:rPr>
          <w:lang w:val="en-AU"/>
        </w:rPr>
        <w:t>Users – End users (people)</w:t>
      </w:r>
    </w:p>
    <w:p w14:paraId="2A92BD11" w14:textId="57B7EDC7" w:rsidR="00684B47" w:rsidRDefault="00684B47" w:rsidP="0065425A">
      <w:pPr>
        <w:pStyle w:val="Body"/>
        <w:numPr>
          <w:ilvl w:val="0"/>
          <w:numId w:val="34"/>
        </w:numPr>
        <w:rPr>
          <w:lang w:val="en-AU"/>
        </w:rPr>
      </w:pPr>
      <w:r>
        <w:rPr>
          <w:lang w:val="en-AU"/>
        </w:rPr>
        <w:t>Groups – a collection of users under one set of permissions</w:t>
      </w:r>
      <w:r w:rsidR="009044C0">
        <w:rPr>
          <w:lang w:val="en-AU"/>
        </w:rPr>
        <w:t>. For example: HR, Marketing etc. each of them requiring different types of permissions.</w:t>
      </w:r>
    </w:p>
    <w:p w14:paraId="68CDFE1E" w14:textId="059E4EE6" w:rsidR="00684B47" w:rsidRDefault="00684B47" w:rsidP="0065425A">
      <w:pPr>
        <w:pStyle w:val="Body"/>
        <w:numPr>
          <w:ilvl w:val="0"/>
          <w:numId w:val="34"/>
        </w:numPr>
        <w:rPr>
          <w:lang w:val="en-AU"/>
        </w:rPr>
      </w:pPr>
      <w:r>
        <w:rPr>
          <w:lang w:val="en-AU"/>
        </w:rPr>
        <w:t>Roles – you create roles (e.g. S3-ReadOnlyAccess) and then you can assign them to users or other AWS resources (e.g. EC</w:t>
      </w:r>
      <w:proofErr w:type="gramStart"/>
      <w:r>
        <w:rPr>
          <w:lang w:val="en-AU"/>
        </w:rPr>
        <w:t>2 )</w:t>
      </w:r>
      <w:proofErr w:type="gramEnd"/>
      <w:r w:rsidR="00DC04FE">
        <w:rPr>
          <w:lang w:val="en-AU"/>
        </w:rPr>
        <w:t>.</w:t>
      </w:r>
    </w:p>
    <w:p w14:paraId="25458348" w14:textId="78F66750" w:rsidR="00DC04FE" w:rsidRDefault="00DC04FE" w:rsidP="00DC04FE">
      <w:pPr>
        <w:pStyle w:val="Body"/>
        <w:numPr>
          <w:ilvl w:val="1"/>
          <w:numId w:val="34"/>
        </w:numPr>
        <w:rPr>
          <w:lang w:val="en-AU"/>
        </w:rPr>
      </w:pPr>
      <w:r>
        <w:rPr>
          <w:lang w:val="en-AU"/>
        </w:rPr>
        <w:t>Roles are controlled by policies</w:t>
      </w:r>
    </w:p>
    <w:p w14:paraId="1FE65EAD" w14:textId="2627FC04" w:rsidR="00DC04FE" w:rsidRDefault="00DC04FE" w:rsidP="00DC04FE">
      <w:pPr>
        <w:pStyle w:val="Body"/>
        <w:numPr>
          <w:ilvl w:val="1"/>
          <w:numId w:val="34"/>
        </w:numPr>
        <w:rPr>
          <w:lang w:val="en-AU"/>
        </w:rPr>
      </w:pPr>
      <w:r>
        <w:rPr>
          <w:lang w:val="en-AU"/>
        </w:rPr>
        <w:t>They are much more secure than using (secret) access keys.</w:t>
      </w:r>
    </w:p>
    <w:p w14:paraId="66FBE2D1" w14:textId="60EA5C00" w:rsidR="00DC04FE" w:rsidRDefault="00DC04FE" w:rsidP="00DC04FE">
      <w:pPr>
        <w:pStyle w:val="Body"/>
        <w:numPr>
          <w:ilvl w:val="1"/>
          <w:numId w:val="34"/>
        </w:numPr>
        <w:rPr>
          <w:lang w:val="en-AU"/>
        </w:rPr>
      </w:pPr>
      <w:r>
        <w:rPr>
          <w:lang w:val="en-AU"/>
        </w:rPr>
        <w:t>You can change a policy on a role and it will take immediate effect</w:t>
      </w:r>
    </w:p>
    <w:p w14:paraId="19D859FF" w14:textId="680AFAF3" w:rsidR="00DC04FE" w:rsidRDefault="00DC04FE" w:rsidP="00DC04FE">
      <w:pPr>
        <w:pStyle w:val="Body"/>
        <w:numPr>
          <w:ilvl w:val="1"/>
          <w:numId w:val="34"/>
        </w:numPr>
        <w:rPr>
          <w:lang w:val="en-AU"/>
        </w:rPr>
      </w:pPr>
      <w:r>
        <w:rPr>
          <w:lang w:val="en-AU"/>
        </w:rPr>
        <w:t>You can attach and detach roles to running EC2 instances without having to stop and restart the instances.</w:t>
      </w:r>
    </w:p>
    <w:p w14:paraId="1670C0F1" w14:textId="218098EA" w:rsidR="00684B47" w:rsidRDefault="00684B47" w:rsidP="0065425A">
      <w:pPr>
        <w:pStyle w:val="Body"/>
        <w:numPr>
          <w:ilvl w:val="0"/>
          <w:numId w:val="34"/>
        </w:numPr>
        <w:rPr>
          <w:lang w:val="en-AU"/>
        </w:rPr>
      </w:pPr>
      <w:r>
        <w:rPr>
          <w:lang w:val="en-AU"/>
        </w:rPr>
        <w:t>Policies – A document that defines one (or more) permissions. The policy can then be attached to a user/group/role</w:t>
      </w:r>
      <w:r w:rsidR="00A01F3B">
        <w:rPr>
          <w:lang w:val="en-AU"/>
        </w:rPr>
        <w:t xml:space="preserve">. </w:t>
      </w:r>
      <w:r w:rsidR="0006745B">
        <w:rPr>
          <w:lang w:val="en-AU"/>
        </w:rPr>
        <w:t xml:space="preserve">Readable </w:t>
      </w:r>
      <w:proofErr w:type="spellStart"/>
      <w:r w:rsidR="0006745B">
        <w:rPr>
          <w:lang w:val="en-AU"/>
        </w:rPr>
        <w:t>json</w:t>
      </w:r>
      <w:proofErr w:type="spellEnd"/>
      <w:r w:rsidR="0006745B">
        <w:rPr>
          <w:lang w:val="en-AU"/>
        </w:rPr>
        <w:t xml:space="preserve"> format.</w:t>
      </w:r>
    </w:p>
    <w:p w14:paraId="0DD25536" w14:textId="6C0A3BBD" w:rsidR="00684B47" w:rsidRPr="00684B47" w:rsidRDefault="00A01F3B" w:rsidP="00A01F3B">
      <w:pPr>
        <w:pStyle w:val="Heading2"/>
        <w:rPr>
          <w:lang w:val="en-AU"/>
        </w:rPr>
      </w:pPr>
      <w:r>
        <w:rPr>
          <w:lang w:val="en-AU"/>
        </w:rPr>
        <w:t>What is IAM</w:t>
      </w:r>
    </w:p>
    <w:p w14:paraId="32BAD60D" w14:textId="3B766E28" w:rsidR="00F9067A" w:rsidRDefault="00F9067A" w:rsidP="00F9067A">
      <w:pPr>
        <w:pStyle w:val="Body"/>
        <w:rPr>
          <w:lang w:val="en-AU"/>
        </w:rPr>
      </w:pPr>
      <w:r>
        <w:rPr>
          <w:lang w:val="en-AU"/>
        </w:rPr>
        <w:t xml:space="preserve">Allow you to manage users and their level of access to the AWS </w:t>
      </w:r>
      <w:commentRangeStart w:id="0"/>
      <w:r>
        <w:rPr>
          <w:lang w:val="en-AU"/>
        </w:rPr>
        <w:t>console</w:t>
      </w:r>
      <w:commentRangeEnd w:id="0"/>
      <w:r w:rsidR="00684B47">
        <w:rPr>
          <w:rStyle w:val="CommentReference"/>
        </w:rPr>
        <w:commentReference w:id="0"/>
      </w:r>
      <w:r>
        <w:rPr>
          <w:lang w:val="en-AU"/>
        </w:rPr>
        <w:t>.</w:t>
      </w:r>
    </w:p>
    <w:p w14:paraId="496CC2AE" w14:textId="04389A87" w:rsidR="00684B47" w:rsidRDefault="00684B47" w:rsidP="00F9067A">
      <w:pPr>
        <w:pStyle w:val="Body"/>
        <w:rPr>
          <w:lang w:val="en-AU"/>
        </w:rPr>
      </w:pPr>
      <w:r>
        <w:rPr>
          <w:lang w:val="en-AU"/>
        </w:rPr>
        <w:t>IAM gives you:</w:t>
      </w:r>
    </w:p>
    <w:p w14:paraId="0A8CCF70" w14:textId="0E49FBAF" w:rsidR="00684B47" w:rsidRDefault="00684B47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Centralized control of your AWS account</w:t>
      </w:r>
    </w:p>
    <w:p w14:paraId="474925A4" w14:textId="2E72DB4F" w:rsidR="00684B47" w:rsidRDefault="00684B47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Shared access to your AWS account</w:t>
      </w:r>
    </w:p>
    <w:p w14:paraId="0754289D" w14:textId="0187312E" w:rsidR="00684B47" w:rsidRDefault="00684B47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Granular Permissions</w:t>
      </w:r>
    </w:p>
    <w:p w14:paraId="3A76517B" w14:textId="7A3891E5" w:rsidR="00684B47" w:rsidRDefault="00684B47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Identity Federation (allowing users to login to your site using their Active Directory, Facebook or LinkedIn etc accounts)</w:t>
      </w:r>
    </w:p>
    <w:p w14:paraId="6741FB78" w14:textId="6DA0C242" w:rsidR="00684B47" w:rsidRDefault="00684B47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Multifactor Authentication</w:t>
      </w:r>
    </w:p>
    <w:p w14:paraId="4B4940CE" w14:textId="511F4279" w:rsidR="00684B47" w:rsidRDefault="00684B47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Provides temporary access for users/devices and services, as necessary.</w:t>
      </w:r>
      <w:r>
        <w:rPr>
          <w:lang w:val="en-AU"/>
        </w:rPr>
        <w:br/>
        <w:t>For example, allowing users of your app to retrieve data from your S2 database.</w:t>
      </w:r>
    </w:p>
    <w:p w14:paraId="3745F6C5" w14:textId="63606474" w:rsidR="00684B47" w:rsidRDefault="00684B47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Allows you to set up you own password rotations policy</w:t>
      </w:r>
    </w:p>
    <w:p w14:paraId="03FA90CF" w14:textId="4F99A7FC" w:rsidR="00684B47" w:rsidRDefault="00684B47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Integrated with many AWS services</w:t>
      </w:r>
    </w:p>
    <w:p w14:paraId="54CE3B7F" w14:textId="425FA902" w:rsidR="00684B47" w:rsidRDefault="00684B47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Supports PCI DSS Compliance for applications associated with the payments industry.</w:t>
      </w:r>
    </w:p>
    <w:p w14:paraId="6AE38545" w14:textId="357C9636" w:rsidR="00BF13FB" w:rsidRDefault="00BF13FB" w:rsidP="00BF13FB">
      <w:pPr>
        <w:pStyle w:val="Body"/>
        <w:rPr>
          <w:lang w:val="en-AU"/>
        </w:rPr>
      </w:pPr>
    </w:p>
    <w:p w14:paraId="079B700F" w14:textId="593ABCBC" w:rsidR="00BF13FB" w:rsidRDefault="00BF13FB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IAM is universal. It does not apply to specific regions.</w:t>
      </w:r>
    </w:p>
    <w:p w14:paraId="3D676E29" w14:textId="77777777" w:rsidR="00BF13FB" w:rsidRDefault="00BF13FB" w:rsidP="0065425A">
      <w:pPr>
        <w:pStyle w:val="Body"/>
        <w:numPr>
          <w:ilvl w:val="0"/>
          <w:numId w:val="33"/>
        </w:numPr>
        <w:rPr>
          <w:lang w:val="en-AU"/>
        </w:rPr>
      </w:pPr>
    </w:p>
    <w:p w14:paraId="17BF2C22" w14:textId="5845FC2B" w:rsidR="00684B47" w:rsidRDefault="00A01F3B" w:rsidP="00A01F3B">
      <w:pPr>
        <w:pStyle w:val="Heading2"/>
        <w:rPr>
          <w:lang w:val="en-AU"/>
        </w:rPr>
      </w:pPr>
      <w:r>
        <w:rPr>
          <w:lang w:val="en-AU"/>
        </w:rPr>
        <w:lastRenderedPageBreak/>
        <w:t>IAM Lab</w:t>
      </w:r>
    </w:p>
    <w:p w14:paraId="19E70508" w14:textId="20CCF331" w:rsidR="00FB0C3C" w:rsidRPr="00FB0C3C" w:rsidRDefault="00FB0C3C" w:rsidP="0065425A">
      <w:pPr>
        <w:pStyle w:val="ListParagraph"/>
        <w:numPr>
          <w:ilvl w:val="0"/>
          <w:numId w:val="36"/>
        </w:numPr>
        <w:rPr>
          <w:rFonts w:ascii="Times New Roman" w:hAnsi="Times New Roman"/>
          <w:szCs w:val="24"/>
          <w:lang w:val="en-AU" w:bidi="ar-SA"/>
        </w:rPr>
      </w:pPr>
      <w:r w:rsidRPr="00FB0C3C">
        <w:rPr>
          <w:lang w:val="en-AU"/>
        </w:rPr>
        <w:t xml:space="preserve">Create a new AWS account: </w:t>
      </w:r>
      <w:hyperlink r:id="rId9" w:history="1">
        <w:r>
          <w:rPr>
            <w:rStyle w:val="Hyperlink"/>
          </w:rPr>
          <w:t>https://aws.amazon.com/premiumsupport/knowledge-center/create-and-activate-aws-account/</w:t>
        </w:r>
      </w:hyperlink>
    </w:p>
    <w:p w14:paraId="0FE7DD62" w14:textId="53C4C3BB" w:rsidR="00A01F3B" w:rsidRPr="00D935CA" w:rsidRDefault="00527147" w:rsidP="0065425A">
      <w:pPr>
        <w:pStyle w:val="Body"/>
        <w:numPr>
          <w:ilvl w:val="0"/>
          <w:numId w:val="35"/>
        </w:numPr>
        <w:rPr>
          <w:lang w:val="en-AU"/>
        </w:rPr>
      </w:pPr>
      <w:r>
        <w:rPr>
          <w:lang w:val="en-AU"/>
        </w:rPr>
        <w:t>Create user accounts. Use your root account only when you absolutely don’t have another choice. For everything else – use a user account.</w:t>
      </w:r>
      <w:r>
        <w:rPr>
          <w:lang w:val="en-AU"/>
        </w:rPr>
        <w:br/>
        <w:t xml:space="preserve">NOTE: When you create the account, this is the </w:t>
      </w:r>
      <w:r w:rsidRPr="00527147">
        <w:rPr>
          <w:u w:val="single"/>
          <w:lang w:val="en-AU"/>
        </w:rPr>
        <w:t>only time</w:t>
      </w:r>
      <w:r w:rsidRPr="00527147">
        <w:rPr>
          <w:lang w:val="en-AU"/>
        </w:rPr>
        <w:t xml:space="preserve"> that </w:t>
      </w:r>
      <w:r>
        <w:rPr>
          <w:lang w:val="en-AU"/>
        </w:rPr>
        <w:t xml:space="preserve">you can see the user’s Secret Access Key which is required to run CLI commands. So, </w:t>
      </w:r>
      <w:r w:rsidRPr="009A42D8">
        <w:rPr>
          <w:lang w:val="en-AU"/>
        </w:rPr>
        <w:t>Download the .csv and keep it safe. Otherwise, you won’t be able to access this account anymore!!</w:t>
      </w:r>
      <w:r w:rsidR="000A4D99" w:rsidRPr="009A42D8">
        <w:rPr>
          <w:lang w:val="en-AU"/>
        </w:rPr>
        <w:t xml:space="preserve"> Or even better,</w:t>
      </w:r>
      <w:r w:rsidR="000A4D99">
        <w:rPr>
          <w:b/>
          <w:u w:val="single"/>
          <w:lang w:val="en-AU"/>
        </w:rPr>
        <w:t xml:space="preserve"> save it in </w:t>
      </w:r>
      <w:proofErr w:type="spellStart"/>
      <w:r w:rsidR="000A4D99">
        <w:rPr>
          <w:b/>
          <w:u w:val="single"/>
          <w:lang w:val="en-AU"/>
        </w:rPr>
        <w:t>keypass</w:t>
      </w:r>
      <w:proofErr w:type="spellEnd"/>
      <w:r w:rsidR="000A4D99">
        <w:rPr>
          <w:b/>
          <w:u w:val="single"/>
          <w:lang w:val="en-AU"/>
        </w:rPr>
        <w:t>!!</w:t>
      </w:r>
    </w:p>
    <w:p w14:paraId="3E95B7F9" w14:textId="4AFD2DA3" w:rsidR="00D935CA" w:rsidRDefault="00D935CA" w:rsidP="0065425A">
      <w:pPr>
        <w:pStyle w:val="Body"/>
        <w:numPr>
          <w:ilvl w:val="1"/>
          <w:numId w:val="35"/>
        </w:numPr>
        <w:rPr>
          <w:lang w:val="en-AU"/>
        </w:rPr>
      </w:pPr>
      <w:r>
        <w:rPr>
          <w:lang w:val="en-AU"/>
        </w:rPr>
        <w:t xml:space="preserve">User &amp; </w:t>
      </w:r>
      <w:proofErr w:type="spellStart"/>
      <w:r>
        <w:rPr>
          <w:lang w:val="en-AU"/>
        </w:rPr>
        <w:t>paswd</w:t>
      </w:r>
      <w:proofErr w:type="spellEnd"/>
      <w:r>
        <w:rPr>
          <w:lang w:val="en-AU"/>
        </w:rPr>
        <w:t xml:space="preserve"> – required for logging into the </w:t>
      </w:r>
      <w:r w:rsidR="003F49D6">
        <w:rPr>
          <w:lang w:val="en-AU"/>
        </w:rPr>
        <w:t>Console</w:t>
      </w:r>
    </w:p>
    <w:p w14:paraId="6DCC9410" w14:textId="1B295885" w:rsidR="003F49D6" w:rsidRPr="00847E25" w:rsidRDefault="003F49D6" w:rsidP="0065425A">
      <w:pPr>
        <w:pStyle w:val="Body"/>
        <w:numPr>
          <w:ilvl w:val="1"/>
          <w:numId w:val="35"/>
        </w:numPr>
        <w:rPr>
          <w:lang w:val="en-AU"/>
        </w:rPr>
      </w:pPr>
      <w:r>
        <w:t>Access Key ID &amp; Secret Access Key – required for using the CLI</w:t>
      </w:r>
    </w:p>
    <w:p w14:paraId="1C35ACFA" w14:textId="5E1D82A6" w:rsidR="00847E25" w:rsidRDefault="00847E25" w:rsidP="0065425A">
      <w:pPr>
        <w:pStyle w:val="Body"/>
        <w:numPr>
          <w:ilvl w:val="1"/>
          <w:numId w:val="35"/>
        </w:numPr>
        <w:rPr>
          <w:lang w:val="en-AU"/>
        </w:rPr>
      </w:pPr>
      <w:r>
        <w:rPr>
          <w:lang w:val="en-AU"/>
        </w:rPr>
        <w:t>New users don’t have any permissions. You need to give them permissions.</w:t>
      </w:r>
    </w:p>
    <w:p w14:paraId="1970B8DA" w14:textId="77777777" w:rsidR="00FF6574" w:rsidRPr="00FF6574" w:rsidRDefault="00FF6574" w:rsidP="003103D1">
      <w:pPr>
        <w:pStyle w:val="Body"/>
        <w:numPr>
          <w:ilvl w:val="1"/>
          <w:numId w:val="35"/>
        </w:numPr>
      </w:pPr>
      <w:r w:rsidRPr="00FF6574">
        <w:rPr>
          <w:lang w:val="en-AU"/>
        </w:rPr>
        <w:t>Notes:</w:t>
      </w:r>
    </w:p>
    <w:p w14:paraId="6C0D20BA" w14:textId="50F84C71" w:rsidR="00FF6574" w:rsidRPr="00FF6574" w:rsidRDefault="00FF6574" w:rsidP="00FF6574">
      <w:pPr>
        <w:pStyle w:val="Body"/>
        <w:numPr>
          <w:ilvl w:val="2"/>
          <w:numId w:val="35"/>
        </w:numPr>
      </w:pPr>
      <w:r w:rsidRPr="00FF6574">
        <w:rPr>
          <w:lang w:val="en-AU"/>
        </w:rPr>
        <w:t xml:space="preserve">If you lost your access (secret) key, you can generate a new one and then you’ll need to re-run </w:t>
      </w:r>
      <w:r w:rsidRPr="00FF6574">
        <w:rPr>
          <w:rStyle w:val="CodeChar"/>
        </w:rPr>
        <w:t xml:space="preserve">&gt;&gt; </w:t>
      </w:r>
      <w:proofErr w:type="spellStart"/>
      <w:r w:rsidRPr="00FF6574">
        <w:rPr>
          <w:rStyle w:val="CodeChar"/>
        </w:rPr>
        <w:t>aws</w:t>
      </w:r>
      <w:proofErr w:type="spellEnd"/>
      <w:r w:rsidRPr="00FF6574">
        <w:rPr>
          <w:rStyle w:val="CodeChar"/>
        </w:rPr>
        <w:t xml:space="preserve"> </w:t>
      </w:r>
      <w:r w:rsidRPr="00FF6574">
        <w:rPr>
          <w:rFonts w:eastAsia="Calibri"/>
        </w:rPr>
        <w:t>configure to use the cli again</w:t>
      </w:r>
    </w:p>
    <w:p w14:paraId="60997047" w14:textId="435FB5D2" w:rsidR="00FF6574" w:rsidRDefault="00FF6574" w:rsidP="00FF6574">
      <w:pPr>
        <w:pStyle w:val="Body"/>
        <w:numPr>
          <w:ilvl w:val="2"/>
          <w:numId w:val="35"/>
        </w:numPr>
      </w:pPr>
      <w:r w:rsidRPr="00FF6574">
        <w:rPr>
          <w:u w:val="single"/>
        </w:rPr>
        <w:t>Never</w:t>
      </w:r>
      <w:r>
        <w:t xml:space="preserve"> save the (secret) access keys in code!!</w:t>
      </w:r>
    </w:p>
    <w:p w14:paraId="49CF2290" w14:textId="45F65EEF" w:rsidR="007B1C6A" w:rsidRDefault="007B1C6A" w:rsidP="00FF6574">
      <w:pPr>
        <w:pStyle w:val="Body"/>
        <w:numPr>
          <w:ilvl w:val="2"/>
          <w:numId w:val="35"/>
        </w:numPr>
      </w:pPr>
      <w:r>
        <w:rPr>
          <w:u w:val="single"/>
        </w:rPr>
        <w:t>Never</w:t>
      </w:r>
      <w:r>
        <w:t xml:space="preserve"> share the same access keys between multiple developers.</w:t>
      </w:r>
    </w:p>
    <w:p w14:paraId="17A4C8A6" w14:textId="3448FD59" w:rsidR="00D231CD" w:rsidRPr="00FF6574" w:rsidRDefault="00DC04FE" w:rsidP="00FF6574">
      <w:pPr>
        <w:pStyle w:val="Body"/>
        <w:numPr>
          <w:ilvl w:val="2"/>
          <w:numId w:val="35"/>
        </w:numPr>
      </w:pPr>
      <w:r>
        <w:rPr>
          <w:u w:val="single"/>
        </w:rPr>
        <w:t>Do NOT USE</w:t>
      </w:r>
      <w:r>
        <w:t xml:space="preserve"> access (secret) keys to control the access to your services! It is too insecure and risky. Instead, </w:t>
      </w:r>
      <w:r w:rsidRPr="00DC04FE">
        <w:rPr>
          <w:b/>
          <w:u w:val="single"/>
        </w:rPr>
        <w:t>use roles</w:t>
      </w:r>
      <w:r>
        <w:t xml:space="preserve"> to control them (see below)</w:t>
      </w:r>
    </w:p>
    <w:p w14:paraId="76C06261" w14:textId="24FD863E" w:rsidR="00BE0538" w:rsidRDefault="00BE0538" w:rsidP="0065425A">
      <w:pPr>
        <w:pStyle w:val="Body"/>
        <w:numPr>
          <w:ilvl w:val="0"/>
          <w:numId w:val="35"/>
        </w:numPr>
        <w:rPr>
          <w:lang w:val="en-AU"/>
        </w:rPr>
      </w:pPr>
      <w:r>
        <w:rPr>
          <w:lang w:val="en-AU"/>
        </w:rPr>
        <w:t>Create Roles: for example: if we want to allow EC2 instances to write to our database (S3 buckets).</w:t>
      </w:r>
    </w:p>
    <w:p w14:paraId="2D13B7EA" w14:textId="2A1C1055" w:rsidR="00782FB6" w:rsidRDefault="00782FB6" w:rsidP="00782FB6">
      <w:pPr>
        <w:pStyle w:val="Body"/>
        <w:numPr>
          <w:ilvl w:val="1"/>
          <w:numId w:val="35"/>
        </w:numPr>
        <w:rPr>
          <w:lang w:val="en-AU"/>
        </w:rPr>
      </w:pPr>
      <w:r>
        <w:rPr>
          <w:lang w:val="en-AU"/>
        </w:rPr>
        <w:t>After creating the role, you can go to the EC2 instance and choose Action-&gt; Instance setting -&gt; attach role to connec</w:t>
      </w:r>
      <w:r w:rsidR="0017082C">
        <w:rPr>
          <w:lang w:val="en-AU"/>
        </w:rPr>
        <w:t>t</w:t>
      </w:r>
      <w:r>
        <w:rPr>
          <w:lang w:val="en-AU"/>
        </w:rPr>
        <w:t xml:space="preserve"> the role to the target.</w:t>
      </w:r>
    </w:p>
    <w:p w14:paraId="00B055A8" w14:textId="77777777" w:rsidR="00BE0538" w:rsidRPr="00A01F3B" w:rsidRDefault="00BE0538" w:rsidP="00BE0538">
      <w:pPr>
        <w:pStyle w:val="Body"/>
        <w:ind w:left="2498"/>
        <w:rPr>
          <w:lang w:val="en-AU"/>
        </w:rPr>
      </w:pPr>
    </w:p>
    <w:p w14:paraId="70EA495A" w14:textId="7820FD3E" w:rsidR="007E55E0" w:rsidRDefault="002D0D3F" w:rsidP="007E55E0">
      <w:pPr>
        <w:pStyle w:val="Heading1"/>
        <w:rPr>
          <w:lang w:val="en-AU"/>
        </w:rPr>
      </w:pPr>
      <w:r>
        <w:rPr>
          <w:lang w:val="en-AU"/>
        </w:rPr>
        <w:lastRenderedPageBreak/>
        <w:t xml:space="preserve">Elastic Compute Cloud - </w:t>
      </w:r>
      <w:r w:rsidR="007E55E0">
        <w:rPr>
          <w:lang w:val="en-AU"/>
        </w:rPr>
        <w:t>EC2</w:t>
      </w:r>
    </w:p>
    <w:p w14:paraId="24A0190E" w14:textId="7A047CF9" w:rsidR="002D0D3F" w:rsidRDefault="002D0D3F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Secure, resizable compute capacity in the cloud.</w:t>
      </w:r>
    </w:p>
    <w:p w14:paraId="193B6355" w14:textId="28DD6BC1" w:rsidR="002D0D3F" w:rsidRDefault="002D0D3F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Like a virtual machine in the cloud (hosted in AWS)</w:t>
      </w:r>
    </w:p>
    <w:p w14:paraId="0F151A95" w14:textId="71FB8FF4" w:rsidR="002D0D3F" w:rsidRDefault="002D0D3F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Allow super-easy scaling</w:t>
      </w:r>
    </w:p>
    <w:p w14:paraId="5ACE651F" w14:textId="2C7DA85F" w:rsidR="002D0D3F" w:rsidRDefault="002D0D3F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The capacity you want when you need it</w:t>
      </w:r>
    </w:p>
    <w:p w14:paraId="168F95B9" w14:textId="3DCF6226" w:rsidR="002D0D3F" w:rsidRDefault="002D0D3F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You have complete access to your instances (root)</w:t>
      </w:r>
    </w:p>
    <w:p w14:paraId="57F52E69" w14:textId="319B7664" w:rsidR="000C294E" w:rsidRDefault="000C294E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 xml:space="preserve">Pay only </w:t>
      </w:r>
      <w:r w:rsidR="006538D8">
        <w:rPr>
          <w:lang w:val="en-AU"/>
        </w:rPr>
        <w:t xml:space="preserve">for </w:t>
      </w:r>
      <w:r>
        <w:rPr>
          <w:lang w:val="en-AU"/>
        </w:rPr>
        <w:t>what you use, when you use it.</w:t>
      </w:r>
    </w:p>
    <w:p w14:paraId="52F04C40" w14:textId="3419B8AA" w:rsidR="00763A57" w:rsidRDefault="00763A57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You can select your capacity and then grow/shrink it as you need.</w:t>
      </w:r>
    </w:p>
    <w:p w14:paraId="59CE1F88" w14:textId="7756F11D" w:rsidR="006538D8" w:rsidRDefault="006538D8" w:rsidP="0065425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Pricing models:</w:t>
      </w:r>
    </w:p>
    <w:p w14:paraId="5D6CD58D" w14:textId="29AED938" w:rsidR="006538D8" w:rsidRDefault="006538D8" w:rsidP="0065425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On demand – you pay by the hour/second depending on the type of instance you run</w:t>
      </w:r>
    </w:p>
    <w:p w14:paraId="33D00612" w14:textId="2D0C3463" w:rsidR="00B730F0" w:rsidRDefault="00B730F0" w:rsidP="0065425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Good for application that are short-term, spiky or unpredictable workloads that cannot be interrupted.</w:t>
      </w:r>
    </w:p>
    <w:p w14:paraId="48427C80" w14:textId="2E7C39A3" w:rsidR="00B730F0" w:rsidRDefault="00B730F0" w:rsidP="0065425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For testing the waters – new application in development</w:t>
      </w:r>
    </w:p>
    <w:p w14:paraId="5EF062A5" w14:textId="2152E451" w:rsidR="006538D8" w:rsidRDefault="006538D8" w:rsidP="0065425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 xml:space="preserve">Reserved </w:t>
      </w:r>
      <w:r w:rsidR="0065425A">
        <w:rPr>
          <w:lang w:val="en-AU"/>
        </w:rPr>
        <w:t xml:space="preserve">Instance (RI) </w:t>
      </w:r>
      <w:r>
        <w:rPr>
          <w:lang w:val="en-AU"/>
        </w:rPr>
        <w:t>– you reserve the capacity for yourself for 1-3 years. This is regional and allow you to get up to 72% discount (as long as you’re in the same region)</w:t>
      </w:r>
    </w:p>
    <w:p w14:paraId="20BCFD81" w14:textId="7CEAD631" w:rsidR="006538D8" w:rsidRDefault="006538D8" w:rsidP="0065425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Suitable when you know in advance that you need capacity X long term (years)</w:t>
      </w:r>
    </w:p>
    <w:p w14:paraId="58280D29" w14:textId="78CBD39D" w:rsidR="0065425A" w:rsidRDefault="0065425A" w:rsidP="0065425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Require you to pay up front</w:t>
      </w:r>
    </w:p>
    <w:p w14:paraId="24F97DFC" w14:textId="3E821CC8" w:rsidR="0065425A" w:rsidRDefault="0065425A" w:rsidP="0065425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Standard RI – a static capacity (you can’t change it) – up to 72% off</w:t>
      </w:r>
    </w:p>
    <w:p w14:paraId="2096EA1E" w14:textId="739A7EFA" w:rsidR="0065425A" w:rsidRDefault="0065425A" w:rsidP="0065425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 xml:space="preserve">Convertible RIs – you can change the capacity for equal/greater value – up to 54% </w:t>
      </w:r>
    </w:p>
    <w:p w14:paraId="0906292C" w14:textId="7AF1C1B4" w:rsidR="0065425A" w:rsidRDefault="0065425A" w:rsidP="0065425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Scheduled RIs – when you don’t need the capacity all the time but instead only X days every month so you can pay only for these re-</w:t>
      </w:r>
      <w:proofErr w:type="spellStart"/>
      <w:r>
        <w:rPr>
          <w:lang w:val="en-AU"/>
        </w:rPr>
        <w:t>occuring</w:t>
      </w:r>
      <w:proofErr w:type="spellEnd"/>
      <w:r>
        <w:rPr>
          <w:lang w:val="en-AU"/>
        </w:rPr>
        <w:t xml:space="preserve"> times.</w:t>
      </w:r>
    </w:p>
    <w:p w14:paraId="0FEB972B" w14:textId="716D751A" w:rsidR="006538D8" w:rsidRDefault="006538D8" w:rsidP="0065425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 xml:space="preserve">Spot – Purchase unused capacity at discounts of up to 90% (fluctuate according to supply and demand). Once the capacity </w:t>
      </w:r>
      <w:proofErr w:type="gramStart"/>
      <w:r>
        <w:rPr>
          <w:lang w:val="en-AU"/>
        </w:rPr>
        <w:t>drop</w:t>
      </w:r>
      <w:proofErr w:type="gramEnd"/>
      <w:r>
        <w:rPr>
          <w:lang w:val="en-AU"/>
        </w:rPr>
        <w:t xml:space="preserve"> below your ask or the price above it, you will use your instance. </w:t>
      </w:r>
    </w:p>
    <w:p w14:paraId="0F326AD9" w14:textId="7E37756C" w:rsidR="006538D8" w:rsidRDefault="006538D8" w:rsidP="0065425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Suitable when you need to run something occasionally and you can spin it up from scratch easily (no long installations etc needed) and when it’s not time-critical.</w:t>
      </w:r>
    </w:p>
    <w:p w14:paraId="76F6B43D" w14:textId="77777777" w:rsidR="006538D8" w:rsidRDefault="006538D8" w:rsidP="0065425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 xml:space="preserve">Dedicated – a physical EC2 server dedicated for your use. This is the most expensive option. </w:t>
      </w:r>
    </w:p>
    <w:p w14:paraId="0E509026" w14:textId="46D7DA07" w:rsidR="006538D8" w:rsidRDefault="006538D8" w:rsidP="0065425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This is suitable for when you have licenses that are tied to a physical HW or you have some regulations that forces you to use this option.</w:t>
      </w:r>
    </w:p>
    <w:p w14:paraId="61D406B2" w14:textId="23493979" w:rsidR="009136B7" w:rsidRDefault="009136B7" w:rsidP="009136B7">
      <w:pPr>
        <w:pStyle w:val="Heading2"/>
        <w:rPr>
          <w:lang w:val="en-AU"/>
        </w:rPr>
      </w:pPr>
      <w:r>
        <w:rPr>
          <w:lang w:val="en-AU"/>
        </w:rPr>
        <w:lastRenderedPageBreak/>
        <w:t>EC2 Instance Types</w:t>
      </w:r>
    </w:p>
    <w:p w14:paraId="4B2EA149" w14:textId="696B7392" w:rsidR="00931DA9" w:rsidRDefault="00931DA9" w:rsidP="00931DA9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The HW of the underlying server</w:t>
      </w:r>
    </w:p>
    <w:p w14:paraId="5A3D8493" w14:textId="570E9290" w:rsidR="00931DA9" w:rsidRDefault="00931DA9" w:rsidP="00931DA9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Capabilities: different compute, memory, storage etc</w:t>
      </w:r>
    </w:p>
    <w:p w14:paraId="651980D7" w14:textId="5042AA30" w:rsidR="00931DA9" w:rsidRDefault="00931DA9" w:rsidP="00931DA9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 xml:space="preserve">Different instance types are optimised for different types of applications </w:t>
      </w:r>
    </w:p>
    <w:p w14:paraId="2887D299" w14:textId="54840F25" w:rsidR="00931DA9" w:rsidRDefault="00931DA9" w:rsidP="00C53F73">
      <w:pPr>
        <w:pStyle w:val="Body"/>
        <w:ind w:left="1778"/>
        <w:rPr>
          <w:lang w:val="en-AU"/>
        </w:rPr>
      </w:pPr>
    </w:p>
    <w:p w14:paraId="6945E2C5" w14:textId="4D4D1546" w:rsidR="00C53F73" w:rsidRDefault="00C53F73" w:rsidP="00C53F73">
      <w:pPr>
        <w:pStyle w:val="Heading2"/>
        <w:rPr>
          <w:lang w:val="en-AU"/>
        </w:rPr>
      </w:pPr>
      <w:r>
        <w:rPr>
          <w:lang w:val="en-AU"/>
        </w:rPr>
        <w:t>EC2 Lab</w:t>
      </w:r>
    </w:p>
    <w:p w14:paraId="2135EC48" w14:textId="3C34688F" w:rsidR="00C53F73" w:rsidRDefault="00C53F73" w:rsidP="00C4472F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 xml:space="preserve">Compute-&gt;EC2-&gt;scroll to </w:t>
      </w:r>
      <w:r w:rsidR="00C4472F">
        <w:rPr>
          <w:lang w:val="en-AU"/>
        </w:rPr>
        <w:t xml:space="preserve">Launch </w:t>
      </w:r>
      <w:r w:rsidR="002425C0">
        <w:rPr>
          <w:lang w:val="en-AU"/>
        </w:rPr>
        <w:t>instance</w:t>
      </w:r>
      <w:r w:rsidR="00C4472F">
        <w:rPr>
          <w:lang w:val="en-AU"/>
        </w:rPr>
        <w:t>-&gt; Select Amazon Linux 2 AMI</w:t>
      </w:r>
    </w:p>
    <w:p w14:paraId="0CC604CD" w14:textId="38D0E170" w:rsidR="00C4472F" w:rsidRDefault="00C4472F" w:rsidP="00C4472F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 xml:space="preserve">You can filter the instances types </w:t>
      </w:r>
    </w:p>
    <w:p w14:paraId="40654EF8" w14:textId="7BDAB0C9" w:rsidR="00C4472F" w:rsidRDefault="00C4472F" w:rsidP="00C4472F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The ‘Type’ is the instance names. The number after the letter (e.g. t</w:t>
      </w:r>
      <w:proofErr w:type="gramStart"/>
      <w:r w:rsidRPr="00C4472F">
        <w:rPr>
          <w:u w:val="single"/>
          <w:lang w:val="en-AU"/>
        </w:rPr>
        <w:t>2</w:t>
      </w:r>
      <w:r>
        <w:rPr>
          <w:lang w:val="en-AU"/>
        </w:rPr>
        <w:t>.nano</w:t>
      </w:r>
      <w:proofErr w:type="gramEnd"/>
      <w:r>
        <w:rPr>
          <w:lang w:val="en-AU"/>
        </w:rPr>
        <w:t>) is the generation. In this case, the 2</w:t>
      </w:r>
      <w:r w:rsidRPr="00C4472F">
        <w:rPr>
          <w:vertAlign w:val="superscript"/>
          <w:lang w:val="en-AU"/>
        </w:rPr>
        <w:t>nd</w:t>
      </w:r>
      <w:r>
        <w:rPr>
          <w:lang w:val="en-AU"/>
        </w:rPr>
        <w:t xml:space="preserve"> generation of the </w:t>
      </w:r>
      <w:proofErr w:type="spellStart"/>
      <w:r>
        <w:rPr>
          <w:lang w:val="en-AU"/>
        </w:rPr>
        <w:t>nano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isntances</w:t>
      </w:r>
      <w:proofErr w:type="spellEnd"/>
      <w:r>
        <w:rPr>
          <w:lang w:val="en-AU"/>
        </w:rPr>
        <w:t>.</w:t>
      </w:r>
    </w:p>
    <w:p w14:paraId="082589DF" w14:textId="109D8B6A" w:rsidR="00C4472F" w:rsidRDefault="00C4472F" w:rsidP="00C4472F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 xml:space="preserve">Greyed out options mean that they are not supported for our </w:t>
      </w:r>
      <w:proofErr w:type="spellStart"/>
      <w:r>
        <w:rPr>
          <w:lang w:val="en-AU"/>
        </w:rPr>
        <w:t>choosed</w:t>
      </w:r>
      <w:proofErr w:type="spellEnd"/>
      <w:r>
        <w:rPr>
          <w:lang w:val="en-AU"/>
        </w:rPr>
        <w:t xml:space="preserve"> OS</w:t>
      </w:r>
    </w:p>
    <w:p w14:paraId="06FA2DF0" w14:textId="065C835A" w:rsidR="00C4472F" w:rsidRDefault="00C4472F" w:rsidP="00C4472F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Main types:</w:t>
      </w:r>
    </w:p>
    <w:p w14:paraId="09FA86B5" w14:textId="404DEA62" w:rsidR="00C4472F" w:rsidRDefault="00C4472F" w:rsidP="00C4472F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Micro instances are a low-cost option for very small/low throughput applications.</w:t>
      </w:r>
    </w:p>
    <w:p w14:paraId="0FBD1020" w14:textId="13845E01" w:rsidR="00C4472F" w:rsidRDefault="00C4472F" w:rsidP="00C4472F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Compute optimized – high-processing applications that don’t need that much storage</w:t>
      </w:r>
    </w:p>
    <w:p w14:paraId="5816FAAB" w14:textId="5C7BE8D2" w:rsidR="00C4472F" w:rsidRDefault="00C4472F" w:rsidP="00C4472F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 xml:space="preserve">FPGA – for processing on HW. For highly </w:t>
      </w:r>
      <w:proofErr w:type="spellStart"/>
      <w:r>
        <w:rPr>
          <w:lang w:val="en-AU"/>
        </w:rPr>
        <w:t>paralalised</w:t>
      </w:r>
      <w:proofErr w:type="spellEnd"/>
      <w:r>
        <w:rPr>
          <w:lang w:val="en-AU"/>
        </w:rPr>
        <w:t xml:space="preserve"> processing on HW</w:t>
      </w:r>
    </w:p>
    <w:p w14:paraId="189FADD6" w14:textId="54470F92" w:rsidR="00C4472F" w:rsidRDefault="00C4472F" w:rsidP="00C4472F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GPU – for graphics and apps that needs parallel processing</w:t>
      </w:r>
    </w:p>
    <w:p w14:paraId="452D2D5B" w14:textId="65583778" w:rsidR="00C4472F" w:rsidRDefault="00C4472F" w:rsidP="00C4472F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Machine learning – use custom-built ASIC for machine learning</w:t>
      </w:r>
    </w:p>
    <w:p w14:paraId="0454E950" w14:textId="6BEFEDA6" w:rsidR="00C4472F" w:rsidRDefault="00C4472F" w:rsidP="00C4472F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Memory optimised – a lot of memory. Database applications, distributed caches etc.</w:t>
      </w:r>
    </w:p>
    <w:p w14:paraId="5149CB5F" w14:textId="13BEBFEC" w:rsidR="00C4472F" w:rsidRDefault="00C4472F" w:rsidP="00C4472F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Storage optimized</w:t>
      </w:r>
    </w:p>
    <w:p w14:paraId="17D573EA" w14:textId="102A23F7" w:rsidR="002425C0" w:rsidRDefault="002425C0" w:rsidP="002425C0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Configure Instance Details – important notes:</w:t>
      </w:r>
    </w:p>
    <w:p w14:paraId="3BB2631E" w14:textId="2864EAAA" w:rsidR="002425C0" w:rsidRDefault="002425C0" w:rsidP="002425C0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You can select Spot instance and set the price limit</w:t>
      </w:r>
    </w:p>
    <w:p w14:paraId="428B4351" w14:textId="556386AE" w:rsidR="002425C0" w:rsidRDefault="002425C0" w:rsidP="002425C0">
      <w:pPr>
        <w:pStyle w:val="Body"/>
        <w:numPr>
          <w:ilvl w:val="1"/>
          <w:numId w:val="33"/>
        </w:numPr>
        <w:rPr>
          <w:lang w:val="en-AU"/>
        </w:rPr>
      </w:pPr>
      <w:proofErr w:type="spellStart"/>
      <w:r>
        <w:rPr>
          <w:lang w:val="en-AU"/>
        </w:rPr>
        <w:t>Austo</w:t>
      </w:r>
      <w:proofErr w:type="spellEnd"/>
      <w:r>
        <w:rPr>
          <w:lang w:val="en-AU"/>
        </w:rPr>
        <w:t>-assign public IP – the public IP to use in order to access your app</w:t>
      </w:r>
    </w:p>
    <w:p w14:paraId="6632B4D3" w14:textId="1FA21C6E" w:rsidR="002425C0" w:rsidRDefault="002425C0" w:rsidP="002425C0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Shutdown behaviour – can choose either Stop or Terminate</w:t>
      </w:r>
    </w:p>
    <w:p w14:paraId="292970B8" w14:textId="41729E83" w:rsidR="002425C0" w:rsidRDefault="002425C0" w:rsidP="002425C0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Enable termination protection – very important to production systems so that they can be accidently terminated.</w:t>
      </w:r>
    </w:p>
    <w:p w14:paraId="6537F06A" w14:textId="6FAD6156" w:rsidR="002425C0" w:rsidRDefault="002425C0" w:rsidP="002425C0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Monitoring – CloudWatch monitor your services at 5 minutes intervals bey default for free. If you want a more detailed monitoring in higher resolution (</w:t>
      </w:r>
      <w:proofErr w:type="spellStart"/>
      <w:r>
        <w:rPr>
          <w:lang w:val="en-AU"/>
        </w:rPr>
        <w:t>upto</w:t>
      </w:r>
      <w:proofErr w:type="spellEnd"/>
      <w:r>
        <w:rPr>
          <w:lang w:val="en-AU"/>
        </w:rPr>
        <w:t xml:space="preserve"> 1 min), you need to set it up and pay extra.</w:t>
      </w:r>
    </w:p>
    <w:p w14:paraId="697C0D56" w14:textId="7F32F649" w:rsidR="002425C0" w:rsidRDefault="002425C0" w:rsidP="002425C0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Advanced Details – User data – this is where you can add bootstrap batch files to run whenever the system boots up. We can use this for installing updates/</w:t>
      </w:r>
      <w:r w:rsidR="00EA79D2">
        <w:rPr>
          <w:lang w:val="en-AU"/>
        </w:rPr>
        <w:t>applications etc.</w:t>
      </w:r>
    </w:p>
    <w:p w14:paraId="611F3E89" w14:textId="4FC90BBA" w:rsidR="00EA79D2" w:rsidRDefault="00EA79D2" w:rsidP="00EA79D2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lastRenderedPageBreak/>
        <w:t xml:space="preserve">Add storage – by default you get one EBS volume on which the </w:t>
      </w:r>
      <w:proofErr w:type="spellStart"/>
      <w:r>
        <w:rPr>
          <w:lang w:val="en-AU"/>
        </w:rPr>
        <w:t>linux</w:t>
      </w:r>
      <w:proofErr w:type="spellEnd"/>
      <w:r>
        <w:rPr>
          <w:lang w:val="en-AU"/>
        </w:rPr>
        <w:t xml:space="preserve"> will be installed.</w:t>
      </w:r>
    </w:p>
    <w:p w14:paraId="1AEDA9D8" w14:textId="77777777" w:rsidR="00EA79D2" w:rsidRDefault="00EA79D2" w:rsidP="00EA79D2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Volume type – for most applications you should choose the default (General Purpose SSD (gp2)).</w:t>
      </w:r>
    </w:p>
    <w:p w14:paraId="12D7A3F7" w14:textId="50F86806" w:rsidR="00EA79D2" w:rsidRDefault="00EA79D2" w:rsidP="00EA79D2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 xml:space="preserve"> Encryption – you can encrypt your volume with KMS when you create it.</w:t>
      </w:r>
    </w:p>
    <w:p w14:paraId="64BB9940" w14:textId="2A40C443" w:rsidR="00EA79D2" w:rsidRDefault="00EA79D2" w:rsidP="00EA79D2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You can add additional Volumes. For example, if you need to have your application on a different volume that the OS.</w:t>
      </w:r>
    </w:p>
    <w:p w14:paraId="11B60BE5" w14:textId="2E86A2DD" w:rsidR="00EA79D2" w:rsidRDefault="00EA79D2" w:rsidP="00EA79D2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Tags – completely user-defined. It’s a great way to organise your EC2s and other resources. You can add ‘name</w:t>
      </w:r>
      <w:proofErr w:type="gramStart"/>
      <w:r>
        <w:rPr>
          <w:lang w:val="en-AU"/>
        </w:rPr>
        <w:t>’ ,</w:t>
      </w:r>
      <w:proofErr w:type="gramEnd"/>
      <w:r>
        <w:rPr>
          <w:lang w:val="en-AU"/>
        </w:rPr>
        <w:t xml:space="preserve"> ‘team’ etc.</w:t>
      </w:r>
    </w:p>
    <w:p w14:paraId="7E22BEF0" w14:textId="50D2441D" w:rsidR="00EA79D2" w:rsidRDefault="00EA79D2" w:rsidP="00EA79D2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Security Groups – a virtual firewall</w:t>
      </w:r>
    </w:p>
    <w:p w14:paraId="2D8BE387" w14:textId="7AB66ADB" w:rsidR="00EA79D2" w:rsidRDefault="005B7B1F" w:rsidP="00EA79D2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SSH – allow to access it with SSH</w:t>
      </w:r>
    </w:p>
    <w:p w14:paraId="432E4899" w14:textId="2AD84C29" w:rsidR="005B7B1F" w:rsidRDefault="005B7B1F" w:rsidP="00EA79D2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HTTP – for web apps. Port should be 80</w:t>
      </w:r>
    </w:p>
    <w:p w14:paraId="778387FF" w14:textId="77777777" w:rsidR="005B7B1F" w:rsidRDefault="005B7B1F" w:rsidP="00EA79D2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 xml:space="preserve">Source: </w:t>
      </w:r>
    </w:p>
    <w:p w14:paraId="415F7F68" w14:textId="59BC3970" w:rsidR="005B7B1F" w:rsidRDefault="005B7B1F" w:rsidP="005B7B1F">
      <w:pPr>
        <w:pStyle w:val="Body"/>
        <w:numPr>
          <w:ilvl w:val="3"/>
          <w:numId w:val="33"/>
        </w:numPr>
        <w:rPr>
          <w:lang w:val="en-AU"/>
        </w:rPr>
      </w:pPr>
      <w:r>
        <w:rPr>
          <w:lang w:val="en-AU"/>
        </w:rPr>
        <w:t>For HTTP – should be anywhere so that everyone can access my site. For SSH – should be ‘My IP’ or ‘Custom IP’</w:t>
      </w:r>
    </w:p>
    <w:p w14:paraId="1FC8B7BA" w14:textId="24F460E5" w:rsidR="005B7B1F" w:rsidRDefault="005B7B1F" w:rsidP="005B7B1F">
      <w:pPr>
        <w:pStyle w:val="Body"/>
        <w:numPr>
          <w:ilvl w:val="3"/>
          <w:numId w:val="33"/>
        </w:numPr>
        <w:rPr>
          <w:lang w:val="en-AU"/>
        </w:rPr>
      </w:pPr>
      <w:r>
        <w:rPr>
          <w:lang w:val="en-AU"/>
        </w:rPr>
        <w:t xml:space="preserve">0.0.0.0/0 – means all IPV4 addresses will have </w:t>
      </w:r>
      <w:proofErr w:type="gramStart"/>
      <w:r>
        <w:rPr>
          <w:lang w:val="en-AU"/>
        </w:rPr>
        <w:t>access ;</w:t>
      </w:r>
      <w:proofErr w:type="gramEnd"/>
      <w:r>
        <w:rPr>
          <w:lang w:val="en-AU"/>
        </w:rPr>
        <w:t xml:space="preserve"> ::/0 – means all IPV6 addresses will have access.</w:t>
      </w:r>
    </w:p>
    <w:p w14:paraId="4E35F78C" w14:textId="5E5FC874" w:rsidR="005B7B1F" w:rsidRDefault="005B7B1F" w:rsidP="005B7B1F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Select an existing key pair or create a new key:</w:t>
      </w:r>
      <w:r>
        <w:rPr>
          <w:lang w:val="en-AU"/>
        </w:rPr>
        <w:br/>
        <w:t>Create a new key pair and download it. This will create a private-public key pair that will be used for accessing your EC2 instance. Only users that have the private key will be able to access the EC2 instance.</w:t>
      </w:r>
    </w:p>
    <w:p w14:paraId="1B99E4CE" w14:textId="16F842C0" w:rsidR="005E43C6" w:rsidRPr="005E43C6" w:rsidRDefault="005E43C6" w:rsidP="005E43C6">
      <w:pPr>
        <w:pStyle w:val="Body"/>
        <w:numPr>
          <w:ilvl w:val="2"/>
          <w:numId w:val="33"/>
        </w:numPr>
      </w:pPr>
      <w:r>
        <w:rPr>
          <w:lang w:val="en-AU"/>
        </w:rPr>
        <w:t xml:space="preserve">After the </w:t>
      </w:r>
      <w:proofErr w:type="spellStart"/>
      <w:r>
        <w:rPr>
          <w:lang w:val="en-AU"/>
        </w:rPr>
        <w:t>ke</w:t>
      </w:r>
      <w:proofErr w:type="spellEnd"/>
      <w:r>
        <w:rPr>
          <w:lang w:val="en-AU"/>
        </w:rPr>
        <w:tab/>
        <w:t>y-pair downloads, change its permissions:</w:t>
      </w:r>
      <w:r>
        <w:rPr>
          <w:lang w:val="en-AU"/>
        </w:rPr>
        <w:br/>
      </w:r>
      <w:r w:rsidRPr="005E43C6">
        <w:rPr>
          <w:rStyle w:val="CodeChar"/>
        </w:rPr>
        <w:t xml:space="preserve">&gt;&gt; </w:t>
      </w:r>
      <w:proofErr w:type="spellStart"/>
      <w:r w:rsidRPr="005E43C6">
        <w:rPr>
          <w:rStyle w:val="CodeChar"/>
        </w:rPr>
        <w:t>chmod</w:t>
      </w:r>
      <w:proofErr w:type="spellEnd"/>
      <w:r w:rsidRPr="005E43C6">
        <w:rPr>
          <w:rStyle w:val="CodeChar"/>
        </w:rPr>
        <w:t xml:space="preserve"> 400 my-key-</w:t>
      </w:r>
      <w:proofErr w:type="spellStart"/>
      <w:r w:rsidRPr="005E43C6">
        <w:rPr>
          <w:rStyle w:val="CodeChar"/>
        </w:rPr>
        <w:t>pair.pem</w:t>
      </w:r>
      <w:proofErr w:type="spellEnd"/>
      <w:r>
        <w:rPr>
          <w:rStyle w:val="CodeChar"/>
        </w:rPr>
        <w:br/>
      </w:r>
      <w:r>
        <w:t>otherwise, it won’t work</w:t>
      </w:r>
    </w:p>
    <w:p w14:paraId="1576A091" w14:textId="38DD02B5" w:rsidR="005B7B1F" w:rsidRDefault="00AA30D5" w:rsidP="00AA30D5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Launch your EC2 instance</w:t>
      </w:r>
    </w:p>
    <w:p w14:paraId="11BD9AB8" w14:textId="265482AE" w:rsidR="00AA30D5" w:rsidRPr="00B958CE" w:rsidRDefault="00AA30D5" w:rsidP="00AA30D5">
      <w:pPr>
        <w:pStyle w:val="Body"/>
        <w:numPr>
          <w:ilvl w:val="0"/>
          <w:numId w:val="33"/>
        </w:numPr>
        <w:rPr>
          <w:rStyle w:val="CodeChar"/>
          <w:rFonts w:ascii="Palatino Linotype" w:eastAsia="Times New Roman" w:hAnsi="Palatino Linotype" w:cs="Times New Roman"/>
          <w:color w:val="auto"/>
          <w:shd w:val="clear" w:color="auto" w:fill="auto"/>
          <w:lang w:val="en-AU"/>
        </w:rPr>
      </w:pPr>
      <w:r>
        <w:rPr>
          <w:lang w:val="en-AU"/>
        </w:rPr>
        <w:t xml:space="preserve">To </w:t>
      </w:r>
      <w:proofErr w:type="spellStart"/>
      <w:r>
        <w:rPr>
          <w:lang w:val="en-AU"/>
        </w:rPr>
        <w:t>ssh</w:t>
      </w:r>
      <w:proofErr w:type="spellEnd"/>
      <w:r>
        <w:rPr>
          <w:lang w:val="en-AU"/>
        </w:rPr>
        <w:t xml:space="preserve"> into your EC2 instance:</w:t>
      </w:r>
      <w:r>
        <w:rPr>
          <w:lang w:val="en-AU"/>
        </w:rPr>
        <w:br/>
      </w:r>
      <w:proofErr w:type="spellStart"/>
      <w:r w:rsidRPr="00AA30D5">
        <w:rPr>
          <w:rStyle w:val="CodeChar"/>
        </w:rPr>
        <w:t>ssh</w:t>
      </w:r>
      <w:proofErr w:type="spellEnd"/>
      <w:r w:rsidRPr="00AA30D5">
        <w:rPr>
          <w:rStyle w:val="CodeChar"/>
        </w:rPr>
        <w:t xml:space="preserve"> ec2-user</w:t>
      </w:r>
      <w:proofErr w:type="gramStart"/>
      <w:r w:rsidRPr="00AA30D5">
        <w:rPr>
          <w:rStyle w:val="CodeChar"/>
        </w:rPr>
        <w:t>@{</w:t>
      </w:r>
      <w:proofErr w:type="gramEnd"/>
      <w:r w:rsidRPr="00AA30D5">
        <w:rPr>
          <w:rStyle w:val="CodeChar"/>
        </w:rPr>
        <w:t>Public DNS} -</w:t>
      </w:r>
      <w:proofErr w:type="spellStart"/>
      <w:r w:rsidRPr="00AA30D5">
        <w:rPr>
          <w:rStyle w:val="CodeChar"/>
        </w:rPr>
        <w:t>i</w:t>
      </w:r>
      <w:proofErr w:type="spellEnd"/>
      <w:r w:rsidRPr="00AA30D5">
        <w:rPr>
          <w:rStyle w:val="CodeChar"/>
        </w:rPr>
        <w:t xml:space="preserve"> {private-key file}</w:t>
      </w:r>
      <w:r>
        <w:br/>
        <w:t>for example:</w:t>
      </w:r>
      <w:r>
        <w:br/>
      </w:r>
      <w:proofErr w:type="spellStart"/>
      <w:r w:rsidRPr="00AA30D5">
        <w:rPr>
          <w:rStyle w:val="CodeChar"/>
        </w:rPr>
        <w:t>ssh</w:t>
      </w:r>
      <w:proofErr w:type="spellEnd"/>
      <w:r w:rsidRPr="00AA30D5">
        <w:rPr>
          <w:rStyle w:val="CodeChar"/>
        </w:rPr>
        <w:t xml:space="preserve"> ec2-user@ec2-54-160-117-176.compute-1.amazonaws.com -</w:t>
      </w:r>
      <w:proofErr w:type="spellStart"/>
      <w:r w:rsidRPr="00AA30D5">
        <w:rPr>
          <w:rStyle w:val="CodeChar"/>
        </w:rPr>
        <w:t>i</w:t>
      </w:r>
      <w:proofErr w:type="spellEnd"/>
      <w:r w:rsidRPr="00AA30D5">
        <w:rPr>
          <w:rStyle w:val="CodeChar"/>
        </w:rPr>
        <w:t xml:space="preserve"> </w:t>
      </w:r>
      <w:proofErr w:type="spellStart"/>
      <w:r w:rsidRPr="00AA30D5">
        <w:rPr>
          <w:rStyle w:val="CodeChar"/>
        </w:rPr>
        <w:t>MyTrainingKeyPair.pem</w:t>
      </w:r>
      <w:proofErr w:type="spellEnd"/>
    </w:p>
    <w:p w14:paraId="1682DD87" w14:textId="5A4B24DF" w:rsidR="00340BE3" w:rsidRDefault="00340BE3" w:rsidP="00340BE3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 xml:space="preserve">Note: in order to </w:t>
      </w:r>
      <w:proofErr w:type="spellStart"/>
      <w:r>
        <w:rPr>
          <w:lang w:val="en-AU"/>
        </w:rPr>
        <w:t>ssh</w:t>
      </w:r>
      <w:proofErr w:type="spellEnd"/>
      <w:r>
        <w:rPr>
          <w:lang w:val="en-AU"/>
        </w:rPr>
        <w:t xml:space="preserve"> from a windows machine, </w:t>
      </w:r>
      <w:proofErr w:type="spellStart"/>
      <w:r>
        <w:rPr>
          <w:lang w:val="en-AU"/>
        </w:rPr>
        <w:t>use’ll</w:t>
      </w:r>
      <w:proofErr w:type="spellEnd"/>
      <w:r>
        <w:rPr>
          <w:lang w:val="en-AU"/>
        </w:rPr>
        <w:t xml:space="preserve"> need to use Putty and </w:t>
      </w:r>
      <w:proofErr w:type="spellStart"/>
      <w:r>
        <w:rPr>
          <w:lang w:val="en-AU"/>
        </w:rPr>
        <w:t>PuttyKeyGen</w:t>
      </w:r>
      <w:proofErr w:type="spellEnd"/>
      <w:r>
        <w:rPr>
          <w:lang w:val="en-AU"/>
        </w:rPr>
        <w:t xml:space="preserve"> to convert </w:t>
      </w:r>
      <w:proofErr w:type="gramStart"/>
      <w:r>
        <w:rPr>
          <w:lang w:val="en-AU"/>
        </w:rPr>
        <w:t>your .</w:t>
      </w:r>
      <w:proofErr w:type="spellStart"/>
      <w:r>
        <w:rPr>
          <w:lang w:val="en-AU"/>
        </w:rPr>
        <w:t>pem</w:t>
      </w:r>
      <w:proofErr w:type="spellEnd"/>
      <w:proofErr w:type="gramEnd"/>
      <w:r>
        <w:rPr>
          <w:lang w:val="en-AU"/>
        </w:rPr>
        <w:t xml:space="preserve"> key to .</w:t>
      </w:r>
      <w:proofErr w:type="spellStart"/>
      <w:r>
        <w:rPr>
          <w:lang w:val="en-AU"/>
        </w:rPr>
        <w:t>ppk</w:t>
      </w:r>
      <w:proofErr w:type="spellEnd"/>
      <w:r>
        <w:rPr>
          <w:lang w:val="en-AU"/>
        </w:rPr>
        <w:t xml:space="preserve"> file.</w:t>
      </w:r>
    </w:p>
    <w:p w14:paraId="32E08C80" w14:textId="06D0E236" w:rsidR="005B60E9" w:rsidRDefault="005B60E9" w:rsidP="00AA30D5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 xml:space="preserve">Move to </w:t>
      </w:r>
      <w:proofErr w:type="spellStart"/>
      <w:r>
        <w:rPr>
          <w:lang w:val="en-AU"/>
        </w:rPr>
        <w:t>su</w:t>
      </w:r>
      <w:proofErr w:type="spellEnd"/>
      <w:r>
        <w:rPr>
          <w:lang w:val="en-AU"/>
        </w:rPr>
        <w:t xml:space="preserve"> account:</w:t>
      </w:r>
      <w:r>
        <w:rPr>
          <w:lang w:val="en-AU"/>
        </w:rPr>
        <w:br/>
      </w:r>
      <w:r w:rsidRPr="005B60E9">
        <w:rPr>
          <w:rStyle w:val="CodeChar"/>
        </w:rPr>
        <w:t xml:space="preserve">&gt;&gt; </w:t>
      </w:r>
      <w:proofErr w:type="spellStart"/>
      <w:r w:rsidRPr="005B60E9">
        <w:rPr>
          <w:rStyle w:val="CodeChar"/>
        </w:rPr>
        <w:t>sudo</w:t>
      </w:r>
      <w:proofErr w:type="spellEnd"/>
      <w:r w:rsidRPr="005B60E9">
        <w:rPr>
          <w:rStyle w:val="CodeChar"/>
        </w:rPr>
        <w:t xml:space="preserve"> </w:t>
      </w:r>
      <w:proofErr w:type="spellStart"/>
      <w:r w:rsidRPr="005B60E9">
        <w:rPr>
          <w:rStyle w:val="CodeChar"/>
        </w:rPr>
        <w:t>su</w:t>
      </w:r>
      <w:proofErr w:type="spellEnd"/>
    </w:p>
    <w:p w14:paraId="4F926F45" w14:textId="2B6606B0" w:rsidR="00B958CE" w:rsidRDefault="00B958CE" w:rsidP="00AA30D5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Install all latest OS updates:</w:t>
      </w:r>
      <w:r>
        <w:rPr>
          <w:lang w:val="en-AU"/>
        </w:rPr>
        <w:br/>
      </w:r>
      <w:r w:rsidRPr="00B958CE">
        <w:rPr>
          <w:rStyle w:val="CodeChar"/>
        </w:rPr>
        <w:t>&gt;&gt; yum update -y</w:t>
      </w:r>
    </w:p>
    <w:p w14:paraId="13261EA9" w14:textId="041B6216" w:rsidR="00B958CE" w:rsidRDefault="00B958CE" w:rsidP="00AA30D5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Install apache:</w:t>
      </w:r>
      <w:r>
        <w:rPr>
          <w:lang w:val="en-AU"/>
        </w:rPr>
        <w:br/>
      </w:r>
      <w:r w:rsidRPr="005B60E9">
        <w:rPr>
          <w:rStyle w:val="CodeChar"/>
        </w:rPr>
        <w:t>&gt;&gt; yum</w:t>
      </w:r>
      <w:r w:rsidR="005B60E9" w:rsidRPr="005B60E9">
        <w:rPr>
          <w:rStyle w:val="CodeChar"/>
        </w:rPr>
        <w:t xml:space="preserve"> install </w:t>
      </w:r>
      <w:proofErr w:type="spellStart"/>
      <w:r w:rsidR="005B60E9" w:rsidRPr="005B60E9">
        <w:rPr>
          <w:rStyle w:val="CodeChar"/>
        </w:rPr>
        <w:t>httpd</w:t>
      </w:r>
      <w:proofErr w:type="spellEnd"/>
      <w:r w:rsidR="005B60E9" w:rsidRPr="005B60E9">
        <w:rPr>
          <w:rStyle w:val="CodeChar"/>
        </w:rPr>
        <w:t xml:space="preserve"> -y</w:t>
      </w:r>
    </w:p>
    <w:p w14:paraId="708C0253" w14:textId="2186F188" w:rsidR="005B60E9" w:rsidRDefault="005B60E9" w:rsidP="00AA30D5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lastRenderedPageBreak/>
        <w:t>Start apache:</w:t>
      </w:r>
      <w:r>
        <w:rPr>
          <w:lang w:val="en-AU"/>
        </w:rPr>
        <w:br/>
      </w:r>
      <w:r w:rsidRPr="005B60E9">
        <w:rPr>
          <w:rStyle w:val="CodeChar"/>
        </w:rPr>
        <w:t xml:space="preserve">&gt;&gt; </w:t>
      </w:r>
      <w:proofErr w:type="spellStart"/>
      <w:r w:rsidRPr="005B60E9">
        <w:rPr>
          <w:rStyle w:val="CodeChar"/>
        </w:rPr>
        <w:t>systemctl</w:t>
      </w:r>
      <w:proofErr w:type="spellEnd"/>
      <w:r w:rsidRPr="005B60E9">
        <w:rPr>
          <w:rStyle w:val="CodeChar"/>
        </w:rPr>
        <w:t xml:space="preserve"> start </w:t>
      </w:r>
      <w:proofErr w:type="spellStart"/>
      <w:r w:rsidRPr="005B60E9">
        <w:rPr>
          <w:rStyle w:val="CodeChar"/>
        </w:rPr>
        <w:t>httpd</w:t>
      </w:r>
      <w:proofErr w:type="spellEnd"/>
    </w:p>
    <w:p w14:paraId="7E9F06B3" w14:textId="7A126DDC" w:rsidR="005B60E9" w:rsidRPr="005B60E9" w:rsidRDefault="005B60E9" w:rsidP="00AA30D5">
      <w:pPr>
        <w:pStyle w:val="Body"/>
        <w:numPr>
          <w:ilvl w:val="0"/>
          <w:numId w:val="33"/>
        </w:numPr>
        <w:rPr>
          <w:rStyle w:val="CodeChar"/>
          <w:rFonts w:ascii="Palatino Linotype" w:eastAsia="Times New Roman" w:hAnsi="Palatino Linotype" w:cs="Times New Roman"/>
          <w:color w:val="auto"/>
          <w:shd w:val="clear" w:color="auto" w:fill="auto"/>
          <w:lang w:val="en-AU"/>
        </w:rPr>
      </w:pPr>
      <w:r>
        <w:rPr>
          <w:lang w:val="en-AU"/>
        </w:rPr>
        <w:t>Start apache automatically on boot:</w:t>
      </w:r>
      <w:r>
        <w:rPr>
          <w:lang w:val="en-AU"/>
        </w:rPr>
        <w:br/>
      </w:r>
      <w:r w:rsidRPr="005B60E9">
        <w:rPr>
          <w:rStyle w:val="CodeChar"/>
        </w:rPr>
        <w:t xml:space="preserve">&gt;&gt; </w:t>
      </w:r>
      <w:proofErr w:type="spellStart"/>
      <w:r w:rsidRPr="005B60E9">
        <w:rPr>
          <w:rStyle w:val="CodeChar"/>
        </w:rPr>
        <w:t>systemctl</w:t>
      </w:r>
      <w:proofErr w:type="spellEnd"/>
      <w:r w:rsidRPr="005B60E9">
        <w:rPr>
          <w:rStyle w:val="CodeChar"/>
        </w:rPr>
        <w:t xml:space="preserve"> enable </w:t>
      </w:r>
      <w:proofErr w:type="spellStart"/>
      <w:r w:rsidRPr="005B60E9">
        <w:rPr>
          <w:rStyle w:val="CodeChar"/>
        </w:rPr>
        <w:t>httpd</w:t>
      </w:r>
      <w:proofErr w:type="spellEnd"/>
    </w:p>
    <w:p w14:paraId="300D85F6" w14:textId="0092ACD1" w:rsidR="005B60E9" w:rsidRPr="00A90375" w:rsidRDefault="005B60E9" w:rsidP="00AA30D5">
      <w:pPr>
        <w:pStyle w:val="Body"/>
        <w:numPr>
          <w:ilvl w:val="0"/>
          <w:numId w:val="33"/>
        </w:numPr>
        <w:rPr>
          <w:rStyle w:val="CodeChar"/>
          <w:rFonts w:ascii="Palatino Linotype" w:eastAsia="Times New Roman" w:hAnsi="Palatino Linotype" w:cs="Times New Roman"/>
          <w:color w:val="auto"/>
          <w:shd w:val="clear" w:color="auto" w:fill="auto"/>
          <w:lang w:val="en-AU"/>
        </w:rPr>
      </w:pPr>
      <w:r>
        <w:rPr>
          <w:lang w:val="en-AU"/>
        </w:rPr>
        <w:t xml:space="preserve">Verify that it’s running: </w:t>
      </w:r>
      <w:r>
        <w:rPr>
          <w:lang w:val="en-AU"/>
        </w:rPr>
        <w:br/>
      </w:r>
      <w:r w:rsidRPr="005B60E9">
        <w:rPr>
          <w:rStyle w:val="CodeChar"/>
        </w:rPr>
        <w:t xml:space="preserve">&gt;&gt; </w:t>
      </w:r>
      <w:proofErr w:type="spellStart"/>
      <w:r w:rsidRPr="005B60E9">
        <w:rPr>
          <w:rStyle w:val="CodeChar"/>
        </w:rPr>
        <w:t>systemctl</w:t>
      </w:r>
      <w:proofErr w:type="spellEnd"/>
      <w:r w:rsidRPr="005B60E9">
        <w:rPr>
          <w:rStyle w:val="CodeChar"/>
        </w:rPr>
        <w:t xml:space="preserve"> </w:t>
      </w:r>
      <w:r w:rsidR="00FA4077">
        <w:rPr>
          <w:rStyle w:val="CodeChar"/>
        </w:rPr>
        <w:t>status</w:t>
      </w:r>
      <w:r w:rsidRPr="005B60E9">
        <w:rPr>
          <w:rStyle w:val="CodeChar"/>
        </w:rPr>
        <w:t xml:space="preserve"> </w:t>
      </w:r>
      <w:proofErr w:type="spellStart"/>
      <w:r w:rsidRPr="005B60E9">
        <w:rPr>
          <w:rStyle w:val="CodeChar"/>
        </w:rPr>
        <w:t>httpd</w:t>
      </w:r>
      <w:proofErr w:type="spellEnd"/>
    </w:p>
    <w:p w14:paraId="56261CEA" w14:textId="4ABA0942" w:rsidR="00A90375" w:rsidRDefault="00A90375" w:rsidP="00253F00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 xml:space="preserve">Create a </w:t>
      </w:r>
      <w:r w:rsidR="00253F00">
        <w:rPr>
          <w:lang w:val="en-AU"/>
        </w:rPr>
        <w:t xml:space="preserve">minimal </w:t>
      </w:r>
      <w:r>
        <w:rPr>
          <w:lang w:val="en-AU"/>
        </w:rPr>
        <w:t>website</w:t>
      </w:r>
      <w:r w:rsidR="00253F00">
        <w:rPr>
          <w:lang w:val="en-AU"/>
        </w:rPr>
        <w:t>:</w:t>
      </w:r>
    </w:p>
    <w:p w14:paraId="2EB83D21" w14:textId="25E0DFD1" w:rsidR="00A90375" w:rsidRDefault="00A90375" w:rsidP="00A90375">
      <w:pPr>
        <w:pStyle w:val="Body"/>
        <w:numPr>
          <w:ilvl w:val="0"/>
          <w:numId w:val="38"/>
        </w:numPr>
        <w:rPr>
          <w:lang w:val="en-AU"/>
        </w:rPr>
      </w:pPr>
      <w:r>
        <w:rPr>
          <w:lang w:val="en-AU"/>
        </w:rPr>
        <w:t>Browse to /</w:t>
      </w:r>
      <w:proofErr w:type="spellStart"/>
      <w:r>
        <w:rPr>
          <w:lang w:val="en-AU"/>
        </w:rPr>
        <w:t>var</w:t>
      </w:r>
      <w:proofErr w:type="spellEnd"/>
      <w:r>
        <w:rPr>
          <w:lang w:val="en-AU"/>
        </w:rPr>
        <w:t>/www/html</w:t>
      </w:r>
    </w:p>
    <w:p w14:paraId="3EF722DA" w14:textId="42BE2390" w:rsidR="00A90375" w:rsidRDefault="00A90375" w:rsidP="00A90375">
      <w:pPr>
        <w:pStyle w:val="Body"/>
        <w:numPr>
          <w:ilvl w:val="0"/>
          <w:numId w:val="38"/>
        </w:numPr>
        <w:rPr>
          <w:lang w:val="en-AU"/>
        </w:rPr>
      </w:pPr>
      <w:r>
        <w:rPr>
          <w:lang w:val="en-AU"/>
        </w:rPr>
        <w:t xml:space="preserve">Create a minimal index.html file with </w:t>
      </w:r>
      <w:proofErr w:type="spellStart"/>
      <w:r>
        <w:rPr>
          <w:lang w:val="en-AU"/>
        </w:rPr>
        <w:t>nano</w:t>
      </w:r>
      <w:proofErr w:type="spellEnd"/>
      <w:r>
        <w:rPr>
          <w:lang w:val="en-AU"/>
        </w:rPr>
        <w:t xml:space="preserve"> editor:</w:t>
      </w:r>
      <w:r>
        <w:rPr>
          <w:lang w:val="en-AU"/>
        </w:rPr>
        <w:br/>
        <w:t xml:space="preserve">&gt;&gt; </w:t>
      </w:r>
      <w:proofErr w:type="spellStart"/>
      <w:r>
        <w:rPr>
          <w:lang w:val="en-AU"/>
        </w:rPr>
        <w:t>nano</w:t>
      </w:r>
      <w:proofErr w:type="spellEnd"/>
      <w:r>
        <w:rPr>
          <w:lang w:val="en-AU"/>
        </w:rPr>
        <w:t xml:space="preserve"> index.html</w:t>
      </w:r>
    </w:p>
    <w:p w14:paraId="136718A4" w14:textId="5E020DD4" w:rsidR="00875867" w:rsidRDefault="00875867" w:rsidP="00A90375">
      <w:pPr>
        <w:pStyle w:val="Body"/>
        <w:numPr>
          <w:ilvl w:val="0"/>
          <w:numId w:val="38"/>
        </w:numPr>
        <w:rPr>
          <w:lang w:val="en-AU"/>
        </w:rPr>
      </w:pPr>
      <w:r>
        <w:rPr>
          <w:lang w:val="en-AU"/>
        </w:rPr>
        <w:t xml:space="preserve">Now you should be able to access your website using the </w:t>
      </w:r>
      <w:r w:rsidR="002F266A">
        <w:rPr>
          <w:lang w:val="en-AU"/>
        </w:rPr>
        <w:t>‘IPV4 Public IP’ on your instance’s Description page (On your EC2 Dashboard-&gt;Volumes-&gt;choose your volume)</w:t>
      </w:r>
    </w:p>
    <w:p w14:paraId="0FD96A97" w14:textId="3E1D9BCF" w:rsidR="00253F00" w:rsidRDefault="00253F00" w:rsidP="00253F00">
      <w:pPr>
        <w:pStyle w:val="Heading2"/>
        <w:rPr>
          <w:lang w:val="en-AU"/>
        </w:rPr>
      </w:pPr>
      <w:r>
        <w:rPr>
          <w:lang w:val="en-AU"/>
        </w:rPr>
        <w:t>Elastic Block Store - EBS</w:t>
      </w:r>
    </w:p>
    <w:p w14:paraId="2BCE755D" w14:textId="3C7E5F67" w:rsidR="00253F00" w:rsidRDefault="00253F00" w:rsidP="00253F00">
      <w:pPr>
        <w:pStyle w:val="Body"/>
        <w:rPr>
          <w:lang w:val="en-AU"/>
        </w:rPr>
      </w:pPr>
      <w:r>
        <w:rPr>
          <w:lang w:val="en-AU"/>
        </w:rPr>
        <w:t>Storage volumes that you can attach to your EC2 instances (like a hard disk). You will use them as you would any physical HD.</w:t>
      </w:r>
    </w:p>
    <w:p w14:paraId="571EC7FC" w14:textId="092DB6B2" w:rsidR="00253F00" w:rsidRDefault="00253F00" w:rsidP="00253F00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Mission Critical. EBS are:</w:t>
      </w:r>
    </w:p>
    <w:p w14:paraId="39C6870F" w14:textId="35877DE4" w:rsidR="00253F00" w:rsidRDefault="00253F00" w:rsidP="00253F00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Designed for production workloads</w:t>
      </w:r>
    </w:p>
    <w:p w14:paraId="29F56234" w14:textId="3BB9C1D3" w:rsidR="00253F00" w:rsidRDefault="00253F00" w:rsidP="00253F00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High Availability: redundancy: automatically replicated within a single availability zone to protect against HW failures.</w:t>
      </w:r>
    </w:p>
    <w:p w14:paraId="0D877151" w14:textId="32A7600C" w:rsidR="00253F00" w:rsidRDefault="00253F00" w:rsidP="00253F00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 xml:space="preserve">Scalable: dynamically increate capability and change the type volume with no downtime or performance impact to your live </w:t>
      </w:r>
      <w:commentRangeStart w:id="1"/>
      <w:r>
        <w:rPr>
          <w:lang w:val="en-AU"/>
        </w:rPr>
        <w:t>system</w:t>
      </w:r>
      <w:commentRangeEnd w:id="1"/>
      <w:r>
        <w:rPr>
          <w:rStyle w:val="CommentReference"/>
        </w:rPr>
        <w:commentReference w:id="1"/>
      </w:r>
      <w:r>
        <w:rPr>
          <w:lang w:val="en-AU"/>
        </w:rPr>
        <w:t>.</w:t>
      </w:r>
    </w:p>
    <w:p w14:paraId="5A1C6AEC" w14:textId="1AAF6900" w:rsidR="00253F00" w:rsidRDefault="00253F00" w:rsidP="00253F00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Types of EBS:</w:t>
      </w:r>
    </w:p>
    <w:p w14:paraId="2B557BAE" w14:textId="44C52B79" w:rsidR="00253F00" w:rsidRDefault="00253F00" w:rsidP="00253F00">
      <w:pPr>
        <w:pStyle w:val="Body"/>
        <w:numPr>
          <w:ilvl w:val="1"/>
          <w:numId w:val="33"/>
        </w:numPr>
        <w:rPr>
          <w:lang w:val="en-AU"/>
        </w:rPr>
      </w:pPr>
      <w:r w:rsidRPr="00152F7C">
        <w:rPr>
          <w:b/>
          <w:lang w:val="en-AU"/>
        </w:rPr>
        <w:t>IOPS</w:t>
      </w:r>
      <w:r>
        <w:rPr>
          <w:lang w:val="en-AU"/>
        </w:rPr>
        <w:t xml:space="preserve"> – IO operations per second</w:t>
      </w:r>
      <w:r w:rsidR="00573FBE">
        <w:rPr>
          <w:lang w:val="en-AU"/>
        </w:rPr>
        <w:t xml:space="preserve">. Important for </w:t>
      </w:r>
      <w:r w:rsidR="00573FBE" w:rsidRPr="007C61F5">
        <w:rPr>
          <w:u w:val="single"/>
          <w:lang w:val="en-AU"/>
        </w:rPr>
        <w:t>quick database transactions</w:t>
      </w:r>
      <w:r w:rsidR="00573FBE">
        <w:rPr>
          <w:lang w:val="en-AU"/>
        </w:rPr>
        <w:t>, low latency apps.</w:t>
      </w:r>
    </w:p>
    <w:p w14:paraId="4AD4BF7F" w14:textId="77777777" w:rsidR="00253F00" w:rsidRDefault="00253F00" w:rsidP="00253F00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General Purpose SSD (gp2) – a balance of price and performance.</w:t>
      </w:r>
    </w:p>
    <w:p w14:paraId="565BD63A" w14:textId="5EC34653" w:rsidR="00253F00" w:rsidRDefault="00253F00" w:rsidP="00253F00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good for boot volumes or development and test applications which are not latency sensitive.</w:t>
      </w:r>
    </w:p>
    <w:p w14:paraId="046DBA2B" w14:textId="79901654" w:rsidR="00253F00" w:rsidRDefault="00253F00" w:rsidP="00253F00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 xml:space="preserve">Max 16,000 IOPS </w:t>
      </w:r>
      <w:r w:rsidR="00A30D2A">
        <w:rPr>
          <w:lang w:val="en-AU"/>
        </w:rPr>
        <w:t>per volume.</w:t>
      </w:r>
    </w:p>
    <w:p w14:paraId="27B57D6B" w14:textId="7B5C022A" w:rsidR="00A30D2A" w:rsidRDefault="00A30D2A" w:rsidP="00A30D2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Provisioned IOPS SSD (io1)</w:t>
      </w:r>
    </w:p>
    <w:p w14:paraId="13CBF102" w14:textId="340A733E" w:rsidR="00A30D2A" w:rsidRDefault="00A30D2A" w:rsidP="00A30D2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The highest performance and the most expensive one</w:t>
      </w:r>
    </w:p>
    <w:p w14:paraId="63927552" w14:textId="79BD7B69" w:rsidR="00A30D2A" w:rsidRDefault="00A30D2A" w:rsidP="00A30D2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If you need more then 16,000 IOPS</w:t>
      </w:r>
    </w:p>
    <w:p w14:paraId="7534595C" w14:textId="2D866A52" w:rsidR="00A30D2A" w:rsidRDefault="00A30D2A" w:rsidP="00A30D2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Up to 64,000 IOPS per volume</w:t>
      </w:r>
    </w:p>
    <w:p w14:paraId="18A98689" w14:textId="13059034" w:rsidR="00A30D2A" w:rsidRDefault="00A30D2A" w:rsidP="00A30D2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IO intensive applications, large databases</w:t>
      </w:r>
    </w:p>
    <w:p w14:paraId="5779C3BA" w14:textId="33954EF5" w:rsidR="00A30D2A" w:rsidRDefault="00465448" w:rsidP="00A30D2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 xml:space="preserve">Suitable for OLTP (Online Transaction Processing) </w:t>
      </w:r>
      <w:proofErr w:type="gramStart"/>
      <w:r>
        <w:rPr>
          <w:lang w:val="en-AU"/>
        </w:rPr>
        <w:t xml:space="preserve">and  </w:t>
      </w:r>
      <w:r w:rsidR="00A30D2A">
        <w:rPr>
          <w:lang w:val="en-AU"/>
        </w:rPr>
        <w:t>Latency</w:t>
      </w:r>
      <w:proofErr w:type="gramEnd"/>
      <w:r w:rsidR="00A30D2A">
        <w:rPr>
          <w:lang w:val="en-AU"/>
        </w:rPr>
        <w:t xml:space="preserve">-sensitive </w:t>
      </w:r>
      <w:r>
        <w:rPr>
          <w:lang w:val="en-AU"/>
        </w:rPr>
        <w:t>applications</w:t>
      </w:r>
      <w:r w:rsidR="00A30D2A">
        <w:rPr>
          <w:lang w:val="en-AU"/>
        </w:rPr>
        <w:t>.</w:t>
      </w:r>
    </w:p>
    <w:p w14:paraId="50A85FE8" w14:textId="402CE0BA" w:rsidR="00A30D2A" w:rsidRDefault="00A30D2A" w:rsidP="00A30D2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Throughput Optimized HDD (st1):</w:t>
      </w:r>
    </w:p>
    <w:p w14:paraId="14B6045C" w14:textId="768D0F72" w:rsidR="00A30D2A" w:rsidRDefault="00A30D2A" w:rsidP="00A30D2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lastRenderedPageBreak/>
        <w:t>Low cost HDD volume</w:t>
      </w:r>
    </w:p>
    <w:p w14:paraId="1C968FF6" w14:textId="494291AB" w:rsidR="003F6F02" w:rsidRDefault="003F6F02" w:rsidP="00A30D2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 xml:space="preserve">Max </w:t>
      </w:r>
      <w:r w:rsidRPr="00152F7C">
        <w:rPr>
          <w:b/>
          <w:lang w:val="en-AU"/>
        </w:rPr>
        <w:t>throughput</w:t>
      </w:r>
      <w:r>
        <w:rPr>
          <w:lang w:val="en-AU"/>
        </w:rPr>
        <w:t xml:space="preserve"> 500 MB/s per volume</w:t>
      </w:r>
      <w:r w:rsidR="00573FBE">
        <w:rPr>
          <w:lang w:val="en-AU"/>
        </w:rPr>
        <w:t>. Important for large datasets, large IO sizes, complex queries.</w:t>
      </w:r>
      <w:r w:rsidR="007C61F5">
        <w:rPr>
          <w:lang w:val="en-AU"/>
        </w:rPr>
        <w:t xml:space="preserve"> </w:t>
      </w:r>
      <w:proofErr w:type="spellStart"/>
      <w:r w:rsidR="007C61F5">
        <w:rPr>
          <w:lang w:val="en-AU"/>
        </w:rPr>
        <w:t>Effec</w:t>
      </w:r>
      <w:proofErr w:type="spellEnd"/>
      <w:r w:rsidR="007C61F5">
        <w:rPr>
          <w:lang w:val="en-AU"/>
        </w:rPr>
        <w:t xml:space="preserve"> the ability to deal with </w:t>
      </w:r>
      <w:r w:rsidR="007C61F5" w:rsidRPr="007C61F5">
        <w:rPr>
          <w:u w:val="single"/>
          <w:lang w:val="en-AU"/>
        </w:rPr>
        <w:t>large datasets</w:t>
      </w:r>
      <w:r w:rsidR="007C61F5">
        <w:rPr>
          <w:lang w:val="en-AU"/>
        </w:rPr>
        <w:t>.</w:t>
      </w:r>
    </w:p>
    <w:p w14:paraId="38C8B377" w14:textId="32AC8158" w:rsidR="00A30D2A" w:rsidRDefault="00A30D2A" w:rsidP="00A30D2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When you need to store huge amounts of data and access it frequently, throughput-intensive workloads</w:t>
      </w:r>
    </w:p>
    <w:p w14:paraId="1EEAE0E4" w14:textId="4E974E09" w:rsidR="00A30D2A" w:rsidRDefault="00A30D2A" w:rsidP="00A30D2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Big Data, data warehouses, ETL, log processing</w:t>
      </w:r>
    </w:p>
    <w:p w14:paraId="1D999254" w14:textId="7AB404EB" w:rsidR="00640DC4" w:rsidRDefault="00640DC4" w:rsidP="00A30D2A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Cannot be a boot volume</w:t>
      </w:r>
    </w:p>
    <w:p w14:paraId="6F00663A" w14:textId="42120C0F" w:rsidR="003F6F02" w:rsidRDefault="003F6F02" w:rsidP="003F6F02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Cold HDD (sc1)</w:t>
      </w:r>
    </w:p>
    <w:p w14:paraId="496581CD" w14:textId="6A28FA20" w:rsidR="003F6F02" w:rsidRDefault="003F6F02" w:rsidP="003F6F02">
      <w:pPr>
        <w:pStyle w:val="Body"/>
        <w:numPr>
          <w:ilvl w:val="2"/>
          <w:numId w:val="33"/>
        </w:numPr>
        <w:rPr>
          <w:lang w:val="en-AU"/>
        </w:rPr>
      </w:pPr>
      <w:r>
        <w:rPr>
          <w:lang w:val="en-AU"/>
        </w:rPr>
        <w:t>Lowest cost option</w:t>
      </w:r>
    </w:p>
    <w:p w14:paraId="411085B3" w14:textId="69A68A52" w:rsidR="003F6F02" w:rsidRDefault="003F6F02" w:rsidP="003F6F02">
      <w:pPr>
        <w:pStyle w:val="Body"/>
        <w:numPr>
          <w:ilvl w:val="3"/>
          <w:numId w:val="33"/>
        </w:numPr>
        <w:rPr>
          <w:lang w:val="en-AU"/>
        </w:rPr>
      </w:pPr>
      <w:r>
        <w:rPr>
          <w:lang w:val="en-AU"/>
        </w:rPr>
        <w:t>Max throughput 250 MB/s per volume</w:t>
      </w:r>
    </w:p>
    <w:p w14:paraId="351551D8" w14:textId="3E1ECECE" w:rsidR="003F6F02" w:rsidRDefault="003F6F02" w:rsidP="003F6F02">
      <w:pPr>
        <w:pStyle w:val="Body"/>
        <w:numPr>
          <w:ilvl w:val="3"/>
          <w:numId w:val="33"/>
        </w:numPr>
        <w:rPr>
          <w:lang w:val="en-AU"/>
        </w:rPr>
      </w:pPr>
      <w:r>
        <w:rPr>
          <w:lang w:val="en-AU"/>
        </w:rPr>
        <w:t>A good choice for colder data requiring fewer scans per day</w:t>
      </w:r>
    </w:p>
    <w:p w14:paraId="3EF07919" w14:textId="291CC607" w:rsidR="003F6F02" w:rsidRDefault="003F6F02" w:rsidP="003F6F02">
      <w:pPr>
        <w:pStyle w:val="Body"/>
        <w:numPr>
          <w:ilvl w:val="3"/>
          <w:numId w:val="33"/>
        </w:numPr>
        <w:rPr>
          <w:lang w:val="en-AU"/>
        </w:rPr>
      </w:pPr>
      <w:r>
        <w:rPr>
          <w:lang w:val="en-AU"/>
        </w:rPr>
        <w:t>Where performance is not a factor</w:t>
      </w:r>
    </w:p>
    <w:p w14:paraId="4FE5C0FA" w14:textId="62EE49B0" w:rsidR="00573FBE" w:rsidRDefault="00573FBE" w:rsidP="003F6F02">
      <w:pPr>
        <w:pStyle w:val="Body"/>
        <w:numPr>
          <w:ilvl w:val="3"/>
          <w:numId w:val="33"/>
        </w:numPr>
        <w:rPr>
          <w:lang w:val="en-AU"/>
        </w:rPr>
      </w:pPr>
      <w:r>
        <w:rPr>
          <w:lang w:val="en-AU"/>
        </w:rPr>
        <w:t>Cannot be a boot volume.</w:t>
      </w:r>
    </w:p>
    <w:p w14:paraId="6A8DC717" w14:textId="5C1BBB9C" w:rsidR="00CA4911" w:rsidRDefault="00CA4911" w:rsidP="00CA4911">
      <w:pPr>
        <w:pStyle w:val="Body"/>
        <w:rPr>
          <w:lang w:val="en-AU"/>
        </w:rPr>
      </w:pPr>
    </w:p>
    <w:p w14:paraId="2EF92BFC" w14:textId="0DC7F378" w:rsidR="00CA4911" w:rsidRDefault="00B52348" w:rsidP="00CA4911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 xml:space="preserve">To create a new volume, we can </w:t>
      </w:r>
      <w:r w:rsidR="00480A18">
        <w:rPr>
          <w:lang w:val="en-AU"/>
        </w:rPr>
        <w:t>create it from the EC2 Dashboard:</w:t>
      </w:r>
    </w:p>
    <w:p w14:paraId="4AD3ED14" w14:textId="132642BB" w:rsidR="00480A18" w:rsidRDefault="00480A18" w:rsidP="00480A18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Notice the availability zone of your EC2 instance since it has to be the same for your volume</w:t>
      </w:r>
    </w:p>
    <w:p w14:paraId="20E885CA" w14:textId="77777777" w:rsidR="00480A18" w:rsidRDefault="00480A18" w:rsidP="00480A18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Snapshot ID – allows you to use existing snapshot (image). If you choose a snapshot, it will also copy the same encryption.</w:t>
      </w:r>
    </w:p>
    <w:p w14:paraId="3DDABD00" w14:textId="1A9402EB" w:rsidR="00480A18" w:rsidRDefault="00480A18" w:rsidP="00480A18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 xml:space="preserve">To attach, choose the volume and in actions-&gt; Choose attach </w:t>
      </w:r>
    </w:p>
    <w:p w14:paraId="0EB913DD" w14:textId="77777777" w:rsidR="00253F00" w:rsidRDefault="00253F00" w:rsidP="00253F00">
      <w:pPr>
        <w:pStyle w:val="Body"/>
        <w:rPr>
          <w:lang w:val="en-AU"/>
        </w:rPr>
      </w:pPr>
    </w:p>
    <w:p w14:paraId="5B6BA89D" w14:textId="72BBD7BF" w:rsidR="00253F00" w:rsidRDefault="00915D5C" w:rsidP="00915D5C">
      <w:pPr>
        <w:pStyle w:val="Heading2"/>
        <w:rPr>
          <w:lang w:val="en-AU"/>
        </w:rPr>
      </w:pPr>
      <w:r>
        <w:rPr>
          <w:lang w:val="en-AU"/>
        </w:rPr>
        <w:t>EC2 CLI</w:t>
      </w:r>
    </w:p>
    <w:p w14:paraId="40841ECA" w14:textId="0D025B10" w:rsidR="00264B4C" w:rsidRDefault="00264B4C" w:rsidP="00264B4C">
      <w:pPr>
        <w:ind w:left="697" w:firstLine="720"/>
        <w:rPr>
          <w:rFonts w:ascii="Times New Roman" w:hAnsi="Times New Roman"/>
          <w:lang w:val="en-AU" w:bidi="ar-SA"/>
        </w:rPr>
      </w:pPr>
      <w:hyperlink r:id="rId10" w:history="1">
        <w:r w:rsidRPr="00286E2B">
          <w:rPr>
            <w:rStyle w:val="Hyperlink"/>
          </w:rPr>
          <w:t>https://docs.aws.amazon.com/cli/latest/reference/s3/index.html</w:t>
        </w:r>
      </w:hyperlink>
    </w:p>
    <w:p w14:paraId="4E359DC2" w14:textId="167A29E6" w:rsidR="00915D5C" w:rsidRDefault="003D3311" w:rsidP="00915D5C">
      <w:pPr>
        <w:pStyle w:val="Body"/>
        <w:rPr>
          <w:lang w:val="en-AU"/>
        </w:rPr>
      </w:pPr>
      <w:r>
        <w:rPr>
          <w:lang w:val="en-AU"/>
        </w:rPr>
        <w:t>In SSH session:</w:t>
      </w:r>
    </w:p>
    <w:p w14:paraId="67A62263" w14:textId="25AA7597" w:rsidR="003D3311" w:rsidRDefault="003D3311" w:rsidP="003D3311">
      <w:pPr>
        <w:pStyle w:val="Code"/>
        <w:ind w:left="1418"/>
      </w:pPr>
      <w:r>
        <w:t xml:space="preserve">&gt;&gt; </w:t>
      </w:r>
      <w:proofErr w:type="spellStart"/>
      <w:r>
        <w:t>aws</w:t>
      </w:r>
      <w:proofErr w:type="spellEnd"/>
      <w:r>
        <w:t xml:space="preserve"> configure </w:t>
      </w:r>
    </w:p>
    <w:p w14:paraId="176DF6FA" w14:textId="4985FCFA" w:rsidR="003D3311" w:rsidRDefault="003D3311" w:rsidP="003D3311">
      <w:pPr>
        <w:pStyle w:val="Body"/>
      </w:pPr>
      <w:r>
        <w:t xml:space="preserve">And copy the Access Key ID and the </w:t>
      </w:r>
      <w:proofErr w:type="spellStart"/>
      <w:r>
        <w:t>Sercret</w:t>
      </w:r>
      <w:proofErr w:type="spellEnd"/>
      <w:r>
        <w:t xml:space="preserve"> access key from the user’s details.</w:t>
      </w:r>
    </w:p>
    <w:p w14:paraId="39576CF9" w14:textId="0A32EBA4" w:rsidR="00566D75" w:rsidRPr="00566D75" w:rsidRDefault="00566D75" w:rsidP="00264B4C">
      <w:pPr>
        <w:pStyle w:val="Body"/>
        <w:numPr>
          <w:ilvl w:val="0"/>
          <w:numId w:val="33"/>
        </w:numPr>
        <w:rPr>
          <w:rFonts w:ascii="Consolas" w:hAnsi="Consolas" w:cs="Consolas"/>
          <w:color w:val="333333"/>
          <w:lang w:val="en-AU" w:bidi="ar-SA"/>
        </w:rPr>
      </w:pPr>
      <w:r>
        <w:rPr>
          <w:rFonts w:ascii="Consolas" w:hAnsi="Consolas" w:cs="Consolas"/>
          <w:color w:val="333333"/>
          <w:lang w:val="en-AU" w:bidi="ar-SA"/>
        </w:rPr>
        <w:t xml:space="preserve">Clean your configuration on </w:t>
      </w:r>
      <w:r w:rsidR="009D1C75">
        <w:rPr>
          <w:rFonts w:ascii="Consolas" w:hAnsi="Consolas" w:cs="Consolas"/>
          <w:color w:val="333333"/>
          <w:lang w:val="en-AU" w:bidi="ar-SA"/>
        </w:rPr>
        <w:t>the EC2:</w:t>
      </w:r>
      <w:r w:rsidR="009D1C75">
        <w:rPr>
          <w:rFonts w:ascii="Consolas" w:hAnsi="Consolas" w:cs="Consolas"/>
          <w:color w:val="333333"/>
          <w:lang w:val="en-AU" w:bidi="ar-SA"/>
        </w:rPr>
        <w:br/>
      </w:r>
      <w:r w:rsidR="009D1C75" w:rsidRPr="009D1C75">
        <w:rPr>
          <w:rStyle w:val="CodeChar"/>
        </w:rPr>
        <w:t>&gt;&gt; cd ~</w:t>
      </w:r>
      <w:proofErr w:type="gramStart"/>
      <w:r w:rsidR="009D1C75" w:rsidRPr="009D1C75">
        <w:rPr>
          <w:rStyle w:val="CodeChar"/>
        </w:rPr>
        <w:t>/.</w:t>
      </w:r>
      <w:proofErr w:type="spellStart"/>
      <w:r w:rsidR="009D1C75" w:rsidRPr="009D1C75">
        <w:rPr>
          <w:rStyle w:val="CodeChar"/>
        </w:rPr>
        <w:t>aws</w:t>
      </w:r>
      <w:proofErr w:type="spellEnd"/>
      <w:proofErr w:type="gramEnd"/>
      <w:r w:rsidR="009D1C75" w:rsidRPr="009D1C75">
        <w:rPr>
          <w:rStyle w:val="CodeChar"/>
        </w:rPr>
        <w:br/>
        <w:t xml:space="preserve">&gt;&gt; </w:t>
      </w:r>
      <w:proofErr w:type="spellStart"/>
      <w:r w:rsidR="009D1C75" w:rsidRPr="009D1C75">
        <w:rPr>
          <w:rStyle w:val="CodeChar"/>
        </w:rPr>
        <w:t>rm</w:t>
      </w:r>
      <w:proofErr w:type="spellEnd"/>
      <w:r w:rsidR="009D1C75" w:rsidRPr="009D1C75">
        <w:rPr>
          <w:rStyle w:val="CodeChar"/>
        </w:rPr>
        <w:t xml:space="preserve"> config</w:t>
      </w:r>
      <w:r w:rsidR="009D1C75" w:rsidRPr="009D1C75">
        <w:rPr>
          <w:rStyle w:val="CodeChar"/>
        </w:rPr>
        <w:br/>
        <w:t xml:space="preserve">&gt;&gt; </w:t>
      </w:r>
      <w:proofErr w:type="spellStart"/>
      <w:r w:rsidR="009D1C75" w:rsidRPr="009D1C75">
        <w:rPr>
          <w:rStyle w:val="CodeChar"/>
        </w:rPr>
        <w:t>rm</w:t>
      </w:r>
      <w:proofErr w:type="spellEnd"/>
      <w:r w:rsidR="009D1C75" w:rsidRPr="009D1C75">
        <w:rPr>
          <w:rStyle w:val="CodeChar"/>
        </w:rPr>
        <w:t xml:space="preserve"> credentials</w:t>
      </w:r>
    </w:p>
    <w:p w14:paraId="3446F144" w14:textId="4FC0FA84" w:rsidR="003D3311" w:rsidRPr="00264B4C" w:rsidRDefault="003D3311" w:rsidP="00264B4C">
      <w:pPr>
        <w:pStyle w:val="Body"/>
        <w:numPr>
          <w:ilvl w:val="0"/>
          <w:numId w:val="33"/>
        </w:numPr>
        <w:rPr>
          <w:rStyle w:val="CodeChar"/>
          <w:rFonts w:ascii="Consolas" w:eastAsia="Times New Roman" w:hAnsi="Consolas" w:cs="Consolas"/>
          <w:color w:val="333333"/>
          <w:shd w:val="clear" w:color="auto" w:fill="auto"/>
          <w:lang w:val="en-AU" w:bidi="ar-SA"/>
        </w:rPr>
      </w:pPr>
      <w:r>
        <w:t>Create an s3 bucket:</w:t>
      </w:r>
      <w:r>
        <w:br/>
      </w:r>
      <w:r w:rsidRPr="00264B4C">
        <w:rPr>
          <w:rStyle w:val="CodeChar"/>
        </w:rPr>
        <w:t xml:space="preserve">&gt;&gt; </w:t>
      </w:r>
      <w:proofErr w:type="spellStart"/>
      <w:r w:rsidRPr="00264B4C">
        <w:rPr>
          <w:rStyle w:val="CodeChar"/>
        </w:rPr>
        <w:t>aws</w:t>
      </w:r>
      <w:proofErr w:type="spellEnd"/>
      <w:r w:rsidRPr="00264B4C">
        <w:rPr>
          <w:rStyle w:val="CodeChar"/>
        </w:rPr>
        <w:t xml:space="preserve"> s3 </w:t>
      </w:r>
      <w:proofErr w:type="spellStart"/>
      <w:r w:rsidRPr="00264B4C">
        <w:rPr>
          <w:rStyle w:val="CodeChar"/>
        </w:rPr>
        <w:t>mb</w:t>
      </w:r>
      <w:proofErr w:type="spellEnd"/>
      <w:r w:rsidRPr="00264B4C">
        <w:rPr>
          <w:rStyle w:val="CodeChar"/>
        </w:rPr>
        <w:t xml:space="preserve"> s3:/</w:t>
      </w:r>
      <w:proofErr w:type="gramStart"/>
      <w:r w:rsidRPr="00264B4C">
        <w:rPr>
          <w:rStyle w:val="CodeChar"/>
        </w:rPr>
        <w:t>/{</w:t>
      </w:r>
      <w:proofErr w:type="gramEnd"/>
      <w:r w:rsidRPr="00264B4C">
        <w:rPr>
          <w:rStyle w:val="CodeChar"/>
        </w:rPr>
        <w:t>my bucket name}</w:t>
      </w:r>
      <w:r w:rsidR="00264B4C" w:rsidRPr="00264B4C">
        <w:rPr>
          <w:rStyle w:val="CodeChar"/>
        </w:rPr>
        <w:t xml:space="preserve"> [optional: --region {region name}]</w:t>
      </w:r>
      <w:r>
        <w:br/>
        <w:t xml:space="preserve">for example: </w:t>
      </w:r>
      <w:r w:rsidRPr="003D3311">
        <w:rPr>
          <w:rStyle w:val="CodeChar"/>
        </w:rPr>
        <w:t xml:space="preserve">&gt;&gt; </w:t>
      </w:r>
      <w:proofErr w:type="spellStart"/>
      <w:r w:rsidRPr="003D3311">
        <w:rPr>
          <w:rStyle w:val="CodeChar"/>
        </w:rPr>
        <w:t>aws</w:t>
      </w:r>
      <w:proofErr w:type="spellEnd"/>
      <w:r w:rsidRPr="003D3311">
        <w:rPr>
          <w:rStyle w:val="CodeChar"/>
        </w:rPr>
        <w:t xml:space="preserve"> s3 </w:t>
      </w:r>
      <w:proofErr w:type="spellStart"/>
      <w:r w:rsidRPr="003D3311">
        <w:rPr>
          <w:rStyle w:val="CodeChar"/>
        </w:rPr>
        <w:t>mb</w:t>
      </w:r>
      <w:proofErr w:type="spellEnd"/>
      <w:r w:rsidRPr="003D3311">
        <w:rPr>
          <w:rStyle w:val="CodeChar"/>
        </w:rPr>
        <w:t xml:space="preserve"> s3://my-training-bucket1234-rk</w:t>
      </w:r>
      <w:r w:rsidR="00264B4C">
        <w:rPr>
          <w:rStyle w:val="CodeChar"/>
        </w:rPr>
        <w:t xml:space="preserve"> –region us-west-1</w:t>
      </w:r>
    </w:p>
    <w:p w14:paraId="7454E354" w14:textId="3078941C" w:rsidR="00264B4C" w:rsidRPr="00264B4C" w:rsidRDefault="00264B4C" w:rsidP="00264B4C">
      <w:pPr>
        <w:pStyle w:val="Body"/>
        <w:numPr>
          <w:ilvl w:val="0"/>
          <w:numId w:val="33"/>
        </w:numPr>
        <w:rPr>
          <w:rStyle w:val="CodeChar"/>
          <w:rFonts w:ascii="Consolas" w:eastAsia="Times New Roman" w:hAnsi="Consolas" w:cs="Consolas"/>
          <w:color w:val="333333"/>
          <w:shd w:val="clear" w:color="auto" w:fill="auto"/>
          <w:lang w:val="en-AU" w:bidi="ar-SA"/>
        </w:rPr>
      </w:pPr>
      <w:r>
        <w:t>See your s3 buckets:</w:t>
      </w:r>
      <w:r>
        <w:rPr>
          <w:rFonts w:ascii="Consolas" w:hAnsi="Consolas" w:cs="Consolas"/>
          <w:color w:val="333333"/>
          <w:lang w:val="en-AU" w:bidi="ar-SA"/>
        </w:rPr>
        <w:br/>
      </w:r>
      <w:r w:rsidRPr="00264B4C">
        <w:rPr>
          <w:rStyle w:val="CodeChar"/>
        </w:rPr>
        <w:t xml:space="preserve">&gt;&gt; </w:t>
      </w:r>
      <w:proofErr w:type="spellStart"/>
      <w:r w:rsidRPr="00264B4C">
        <w:rPr>
          <w:rStyle w:val="CodeChar"/>
        </w:rPr>
        <w:t>aws</w:t>
      </w:r>
      <w:proofErr w:type="spellEnd"/>
      <w:r w:rsidRPr="00264B4C">
        <w:rPr>
          <w:rStyle w:val="CodeChar"/>
        </w:rPr>
        <w:t xml:space="preserve"> s3 ls</w:t>
      </w:r>
    </w:p>
    <w:p w14:paraId="40B99A82" w14:textId="42F5738E" w:rsidR="00693573" w:rsidRDefault="00693573" w:rsidP="00264B4C">
      <w:pPr>
        <w:pStyle w:val="Body"/>
        <w:numPr>
          <w:ilvl w:val="0"/>
          <w:numId w:val="33"/>
        </w:numPr>
        <w:rPr>
          <w:rFonts w:ascii="Consolas" w:hAnsi="Consolas" w:cs="Consolas"/>
          <w:color w:val="333333"/>
          <w:lang w:val="en-AU" w:bidi="ar-SA"/>
        </w:rPr>
      </w:pPr>
      <w:r>
        <w:rPr>
          <w:rFonts w:ascii="Consolas" w:hAnsi="Consolas" w:cs="Consolas"/>
          <w:color w:val="333333"/>
          <w:lang w:val="en-AU" w:bidi="ar-SA"/>
        </w:rPr>
        <w:lastRenderedPageBreak/>
        <w:t>See all the files in your bucket:</w:t>
      </w:r>
      <w:r>
        <w:rPr>
          <w:rFonts w:ascii="Consolas" w:hAnsi="Consolas" w:cs="Consolas"/>
          <w:color w:val="333333"/>
          <w:lang w:val="en-AU" w:bidi="ar-SA"/>
        </w:rPr>
        <w:br/>
        <w:t xml:space="preserve"> </w:t>
      </w:r>
      <w:r w:rsidRPr="00264B4C">
        <w:rPr>
          <w:rStyle w:val="CodeChar"/>
        </w:rPr>
        <w:t xml:space="preserve">&gt;&gt; </w:t>
      </w:r>
      <w:proofErr w:type="spellStart"/>
      <w:r w:rsidRPr="00264B4C">
        <w:rPr>
          <w:rStyle w:val="CodeChar"/>
        </w:rPr>
        <w:t>aws</w:t>
      </w:r>
      <w:proofErr w:type="spellEnd"/>
      <w:r w:rsidRPr="00264B4C">
        <w:rPr>
          <w:rStyle w:val="CodeChar"/>
        </w:rPr>
        <w:t xml:space="preserve"> s3 ls</w:t>
      </w:r>
      <w:r>
        <w:rPr>
          <w:rStyle w:val="CodeChar"/>
        </w:rPr>
        <w:t xml:space="preserve"> {bucket name}</w:t>
      </w:r>
    </w:p>
    <w:p w14:paraId="1CD6BE55" w14:textId="3328D67F" w:rsidR="00264B4C" w:rsidRPr="00264B4C" w:rsidRDefault="00264B4C" w:rsidP="00264B4C">
      <w:pPr>
        <w:pStyle w:val="Body"/>
        <w:numPr>
          <w:ilvl w:val="0"/>
          <w:numId w:val="33"/>
        </w:numPr>
        <w:rPr>
          <w:rFonts w:ascii="Consolas" w:hAnsi="Consolas" w:cs="Consolas"/>
          <w:color w:val="333333"/>
          <w:lang w:val="en-AU" w:bidi="ar-SA"/>
        </w:rPr>
      </w:pPr>
      <w:r>
        <w:rPr>
          <w:rFonts w:ascii="Consolas" w:hAnsi="Consolas" w:cs="Consolas"/>
          <w:color w:val="333333"/>
          <w:lang w:val="en-AU" w:bidi="ar-SA"/>
        </w:rPr>
        <w:t>Move files into your s3 bucket:</w:t>
      </w:r>
      <w:r>
        <w:rPr>
          <w:rFonts w:ascii="Consolas" w:hAnsi="Consolas" w:cs="Consolas"/>
          <w:color w:val="333333"/>
          <w:lang w:val="en-AU" w:bidi="ar-SA"/>
        </w:rPr>
        <w:br/>
      </w:r>
      <w:r w:rsidRPr="003E1595">
        <w:rPr>
          <w:rStyle w:val="CodeChar"/>
        </w:rPr>
        <w:t xml:space="preserve">&gt;&gt; </w:t>
      </w:r>
      <w:proofErr w:type="spellStart"/>
      <w:r w:rsidRPr="003E1595">
        <w:rPr>
          <w:rStyle w:val="CodeChar"/>
        </w:rPr>
        <w:t>aws</w:t>
      </w:r>
      <w:proofErr w:type="spellEnd"/>
      <w:r w:rsidRPr="003E1595">
        <w:rPr>
          <w:rStyle w:val="CodeChar"/>
        </w:rPr>
        <w:t xml:space="preserve"> s3 </w:t>
      </w:r>
      <w:proofErr w:type="spellStart"/>
      <w:r w:rsidRPr="003E1595">
        <w:rPr>
          <w:rStyle w:val="CodeChar"/>
        </w:rPr>
        <w:t>cp</w:t>
      </w:r>
      <w:proofErr w:type="spellEnd"/>
      <w:r w:rsidRPr="003E1595">
        <w:rPr>
          <w:rStyle w:val="CodeChar"/>
        </w:rPr>
        <w:t xml:space="preserve"> {file name} {</w:t>
      </w:r>
      <w:r w:rsidR="00C13A8D" w:rsidRPr="003E1595">
        <w:rPr>
          <w:rStyle w:val="CodeChar"/>
        </w:rPr>
        <w:t>bucket name}</w:t>
      </w:r>
      <w:r w:rsidR="00C13A8D">
        <w:rPr>
          <w:rFonts w:ascii="Consolas" w:hAnsi="Consolas" w:cs="Consolas"/>
          <w:color w:val="333333"/>
          <w:lang w:val="en-AU" w:bidi="ar-SA"/>
        </w:rPr>
        <w:br/>
        <w:t>for example:</w:t>
      </w:r>
      <w:r w:rsidR="00C13A8D">
        <w:rPr>
          <w:rFonts w:ascii="Consolas" w:hAnsi="Consolas" w:cs="Consolas"/>
          <w:color w:val="333333"/>
          <w:lang w:val="en-AU" w:bidi="ar-SA"/>
        </w:rPr>
        <w:br/>
      </w:r>
      <w:r w:rsidR="00C13A8D" w:rsidRPr="003E1595">
        <w:rPr>
          <w:rStyle w:val="CodeChar"/>
        </w:rPr>
        <w:t xml:space="preserve">&gt;&gt; </w:t>
      </w:r>
      <w:proofErr w:type="spellStart"/>
      <w:r w:rsidR="00C13A8D" w:rsidRPr="003E1595">
        <w:rPr>
          <w:rStyle w:val="CodeChar"/>
        </w:rPr>
        <w:t>aws</w:t>
      </w:r>
      <w:proofErr w:type="spellEnd"/>
      <w:r w:rsidR="00C13A8D" w:rsidRPr="003E1595">
        <w:rPr>
          <w:rStyle w:val="CodeChar"/>
        </w:rPr>
        <w:t xml:space="preserve"> s3 </w:t>
      </w:r>
      <w:proofErr w:type="spellStart"/>
      <w:r w:rsidR="00C13A8D" w:rsidRPr="003E1595">
        <w:rPr>
          <w:rStyle w:val="CodeChar"/>
        </w:rPr>
        <w:t>cp</w:t>
      </w:r>
      <w:proofErr w:type="spellEnd"/>
      <w:r w:rsidR="00C13A8D" w:rsidRPr="003E1595">
        <w:rPr>
          <w:rStyle w:val="CodeChar"/>
        </w:rPr>
        <w:t xml:space="preserve"> hello.txt s3://my-training-bucket1234-rk</w:t>
      </w:r>
    </w:p>
    <w:p w14:paraId="4BC2AF6E" w14:textId="12FDD298" w:rsidR="00340BE3" w:rsidRDefault="000553C0" w:rsidP="00DB23A3">
      <w:pPr>
        <w:pStyle w:val="Heading1"/>
        <w:rPr>
          <w:lang w:val="en-AU"/>
        </w:rPr>
      </w:pPr>
      <w:r>
        <w:rPr>
          <w:lang w:val="en-AU"/>
        </w:rPr>
        <w:lastRenderedPageBreak/>
        <w:t>Elastic Load Balancers</w:t>
      </w:r>
    </w:p>
    <w:p w14:paraId="2E84D82D" w14:textId="2110DC42" w:rsidR="000553C0" w:rsidRDefault="000553C0" w:rsidP="000553C0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Allow us to balance the load across different servers.</w:t>
      </w:r>
    </w:p>
    <w:p w14:paraId="1EDE8C72" w14:textId="6C0E7914" w:rsidR="000553C0" w:rsidRDefault="000553C0" w:rsidP="000553C0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Application Load Balancer – works in the OSI Level 7 (application level) – http</w:t>
      </w:r>
      <w:r w:rsidR="00671C7F">
        <w:rPr>
          <w:lang w:val="en-AU"/>
        </w:rPr>
        <w:t>/https</w:t>
      </w:r>
      <w:r>
        <w:rPr>
          <w:lang w:val="en-AU"/>
        </w:rPr>
        <w:t xml:space="preserve"> level.</w:t>
      </w:r>
      <w:r w:rsidR="00671C7F">
        <w:rPr>
          <w:lang w:val="en-AU"/>
        </w:rPr>
        <w:t xml:space="preserve"> Can make very clever decisions according to the application layer data. </w:t>
      </w:r>
      <w:proofErr w:type="gramStart"/>
      <w:r w:rsidR="00671C7F">
        <w:rPr>
          <w:lang w:val="en-AU"/>
        </w:rPr>
        <w:t>So</w:t>
      </w:r>
      <w:proofErr w:type="gramEnd"/>
      <w:r w:rsidR="00671C7F">
        <w:rPr>
          <w:lang w:val="en-AU"/>
        </w:rPr>
        <w:t xml:space="preserve"> for example, they can route the traffic to different servers based on the sub-domains of the calls (e.g. all site/marketing/… URLs will be routed to the marketing servers etc).</w:t>
      </w:r>
    </w:p>
    <w:p w14:paraId="15E0C310" w14:textId="392B1905" w:rsidR="000553C0" w:rsidRDefault="000553C0" w:rsidP="000553C0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Network Load Balancer</w:t>
      </w:r>
      <w:r w:rsidR="00671C7F">
        <w:rPr>
          <w:lang w:val="en-AU"/>
        </w:rPr>
        <w:t xml:space="preserve"> – works in OSI Level 4 (transport – TCP/UDP) – optimised to be super-fast (extreme performance). This is what you would usually use in production systems and when latency is critical.</w:t>
      </w:r>
    </w:p>
    <w:p w14:paraId="7057DA68" w14:textId="2FF8B290" w:rsidR="00671C7F" w:rsidRDefault="00671C7F" w:rsidP="000553C0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Classic Load Balancer – they are legacy only and not recommended for new applications. You can load balance with it both layer 4 or layer 7 (x-forwarded and sticky sessions). It’s not as good as the new load balancers.</w:t>
      </w:r>
    </w:p>
    <w:p w14:paraId="72E7062A" w14:textId="23E480E1" w:rsidR="00B371A3" w:rsidRDefault="00B371A3" w:rsidP="00B371A3">
      <w:pPr>
        <w:pStyle w:val="Body"/>
        <w:rPr>
          <w:lang w:val="en-AU"/>
        </w:rPr>
      </w:pPr>
    </w:p>
    <w:p w14:paraId="103108E4" w14:textId="442EBB70" w:rsidR="00B371A3" w:rsidRDefault="00B371A3" w:rsidP="00B371A3">
      <w:pPr>
        <w:pStyle w:val="Body"/>
        <w:rPr>
          <w:lang w:val="en-AU"/>
        </w:rPr>
      </w:pPr>
    </w:p>
    <w:p w14:paraId="449E8B62" w14:textId="23F6F024" w:rsidR="00671C7F" w:rsidRDefault="00B371A3" w:rsidP="00671C7F">
      <w:pPr>
        <w:pStyle w:val="Heading2"/>
        <w:rPr>
          <w:lang w:val="en-AU"/>
        </w:rPr>
      </w:pPr>
      <w:r>
        <w:rPr>
          <w:lang w:val="en-AU"/>
        </w:rPr>
        <w:t xml:space="preserve">Classic </w:t>
      </w:r>
      <w:r w:rsidR="00671C7F">
        <w:rPr>
          <w:lang w:val="en-AU"/>
        </w:rPr>
        <w:t>Load Balancer</w:t>
      </w:r>
    </w:p>
    <w:p w14:paraId="55A1C64A" w14:textId="1FCB89DB" w:rsidR="00671C7F" w:rsidRDefault="00671C7F" w:rsidP="00671C7F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Classic Load Balancer</w:t>
      </w:r>
      <w:r w:rsidR="00B371A3">
        <w:rPr>
          <w:lang w:val="en-AU"/>
        </w:rPr>
        <w:t xml:space="preserve"> Error</w:t>
      </w:r>
      <w:r>
        <w:rPr>
          <w:lang w:val="en-AU"/>
        </w:rPr>
        <w:t xml:space="preserve"> – if your application stops responding, the ELB responds with a 504 error</w:t>
      </w:r>
      <w:r w:rsidR="00B371A3">
        <w:rPr>
          <w:lang w:val="en-AU"/>
        </w:rPr>
        <w:t xml:space="preserve"> (gateway timeout)</w:t>
      </w:r>
      <w:r>
        <w:rPr>
          <w:lang w:val="en-AU"/>
        </w:rPr>
        <w:t xml:space="preserve">: </w:t>
      </w:r>
    </w:p>
    <w:p w14:paraId="13502DAF" w14:textId="3701C876" w:rsidR="00B371A3" w:rsidRDefault="00B371A3" w:rsidP="00671C7F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This is not the ELB failing but a failing of the application</w:t>
      </w:r>
    </w:p>
    <w:p w14:paraId="5A7424F1" w14:textId="01420663" w:rsidR="00B371A3" w:rsidRDefault="00B371A3" w:rsidP="00671C7F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To troubleshoot it -&gt; troubleshoot the application</w:t>
      </w:r>
    </w:p>
    <w:p w14:paraId="68398B4E" w14:textId="5CFBA202" w:rsidR="00671C7F" w:rsidRDefault="00671C7F" w:rsidP="00671C7F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This could be either at the Web Server Layer or at the Database Layer.</w:t>
      </w:r>
    </w:p>
    <w:p w14:paraId="0F20789B" w14:textId="5E744935" w:rsidR="00773A06" w:rsidRDefault="00773A06" w:rsidP="00671C7F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Identify where the application is failing and scale it up or out where possible</w:t>
      </w:r>
    </w:p>
    <w:p w14:paraId="246985AF" w14:textId="77777777" w:rsidR="00B371A3" w:rsidRDefault="00B371A3" w:rsidP="00B371A3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X-Forwarded-For Header:</w:t>
      </w:r>
      <w:r>
        <w:rPr>
          <w:lang w:val="en-AU"/>
        </w:rPr>
        <w:br/>
      </w:r>
      <w:r w:rsidRPr="00B371A3">
        <w:rPr>
          <w:lang w:val="en-AU"/>
        </w:rPr>
        <w:drawing>
          <wp:inline distT="0" distB="0" distL="0" distR="0" wp14:anchorId="749BF0BB" wp14:editId="055E25FC">
            <wp:extent cx="4631187" cy="2017486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418" cy="20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6E5E" w14:textId="5A739106" w:rsidR="00B371A3" w:rsidRDefault="00B371A3" w:rsidP="00B371A3">
      <w:pPr>
        <w:pStyle w:val="Body"/>
        <w:ind w:left="1778"/>
        <w:rPr>
          <w:lang w:val="en-AU"/>
        </w:rPr>
      </w:pPr>
      <w:r>
        <w:rPr>
          <w:lang w:val="en-AU"/>
        </w:rPr>
        <w:t xml:space="preserve">Your application will not see the user’s IP. Instead, it will only see the ELB private IP (e.g. 10.0.0.23). In order to see the </w:t>
      </w:r>
      <w:r w:rsidR="00694946">
        <w:rPr>
          <w:lang w:val="en-AU"/>
        </w:rPr>
        <w:t xml:space="preserve">end </w:t>
      </w:r>
      <w:r>
        <w:rPr>
          <w:lang w:val="en-AU"/>
        </w:rPr>
        <w:t>user’s IP</w:t>
      </w:r>
      <w:r w:rsidR="00694946">
        <w:rPr>
          <w:lang w:val="en-AU"/>
        </w:rPr>
        <w:t>V4</w:t>
      </w:r>
      <w:r>
        <w:rPr>
          <w:lang w:val="en-AU"/>
        </w:rPr>
        <w:t xml:space="preserve"> look for the X-Forwarded-For header.</w:t>
      </w:r>
    </w:p>
    <w:p w14:paraId="0D8AC056" w14:textId="3FFC94A0" w:rsidR="00B371A3" w:rsidRDefault="003F0230" w:rsidP="00000222">
      <w:pPr>
        <w:pStyle w:val="Heading2"/>
        <w:rPr>
          <w:lang w:val="en-AU"/>
        </w:rPr>
      </w:pPr>
      <w:r>
        <w:rPr>
          <w:lang w:val="en-AU"/>
        </w:rPr>
        <w:lastRenderedPageBreak/>
        <w:t>Route 53</w:t>
      </w:r>
    </w:p>
    <w:p w14:paraId="57DE89BB" w14:textId="12A5A7F3" w:rsidR="003F0230" w:rsidRDefault="003F0230" w:rsidP="003F0230">
      <w:pPr>
        <w:pStyle w:val="Body"/>
        <w:rPr>
          <w:lang w:val="en-AU"/>
        </w:rPr>
      </w:pPr>
      <w:r>
        <w:rPr>
          <w:lang w:val="en-AU"/>
        </w:rPr>
        <w:t xml:space="preserve">Route53 is Amazon’s DNS </w:t>
      </w:r>
      <w:r w:rsidR="00B01BD1">
        <w:rPr>
          <w:lang w:val="en-AU"/>
        </w:rPr>
        <w:t>Service</w:t>
      </w:r>
    </w:p>
    <w:p w14:paraId="7828CA2C" w14:textId="2DD1A1DC" w:rsidR="00B01BD1" w:rsidRDefault="00B01BD1" w:rsidP="003F0230">
      <w:pPr>
        <w:pStyle w:val="Body"/>
        <w:rPr>
          <w:lang w:val="en-AU"/>
        </w:rPr>
      </w:pPr>
      <w:r>
        <w:rPr>
          <w:lang w:val="en-AU"/>
        </w:rPr>
        <w:t>It allows us to map our domain names to:</w:t>
      </w:r>
    </w:p>
    <w:p w14:paraId="5E3B4818" w14:textId="6C78B7C0" w:rsidR="00B01BD1" w:rsidRDefault="00B01BD1" w:rsidP="00B01BD1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EC2 instances</w:t>
      </w:r>
    </w:p>
    <w:p w14:paraId="6E2E2CF2" w14:textId="25A996BC" w:rsidR="00B01BD1" w:rsidRDefault="00B01BD1" w:rsidP="00B01BD1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Load Balancers</w:t>
      </w:r>
    </w:p>
    <w:p w14:paraId="76088315" w14:textId="73BB2C8A" w:rsidR="00B01BD1" w:rsidRDefault="00B01BD1" w:rsidP="00B01BD1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S3 Buckets</w:t>
      </w:r>
    </w:p>
    <w:p w14:paraId="6EA8B187" w14:textId="58AF6A93" w:rsidR="002C1104" w:rsidRDefault="002C1104" w:rsidP="002C1104">
      <w:pPr>
        <w:pStyle w:val="Body"/>
        <w:rPr>
          <w:lang w:val="en-AU"/>
        </w:rPr>
      </w:pPr>
    </w:p>
    <w:p w14:paraId="5C985DD8" w14:textId="022EB3C0" w:rsidR="002C1104" w:rsidRDefault="002C1104" w:rsidP="002C1104">
      <w:pPr>
        <w:pStyle w:val="Heading2"/>
        <w:rPr>
          <w:lang w:val="en-AU"/>
        </w:rPr>
      </w:pPr>
      <w:r>
        <w:rPr>
          <w:lang w:val="en-AU"/>
        </w:rPr>
        <w:t>Lab</w:t>
      </w:r>
    </w:p>
    <w:p w14:paraId="54B28C37" w14:textId="65EF6143" w:rsidR="002C1104" w:rsidRDefault="002C1104" w:rsidP="002C1104">
      <w:pPr>
        <w:pStyle w:val="Body"/>
        <w:numPr>
          <w:ilvl w:val="0"/>
          <w:numId w:val="39"/>
        </w:numPr>
        <w:rPr>
          <w:lang w:val="en-AU"/>
        </w:rPr>
      </w:pPr>
      <w:r>
        <w:rPr>
          <w:lang w:val="en-AU"/>
        </w:rPr>
        <w:t>Services-&gt;route 53-&gt;DNS Management</w:t>
      </w:r>
    </w:p>
    <w:p w14:paraId="2B733FAD" w14:textId="77548551" w:rsidR="002C1104" w:rsidRDefault="002C1104" w:rsidP="002C1104">
      <w:pPr>
        <w:pStyle w:val="Body"/>
        <w:numPr>
          <w:ilvl w:val="0"/>
          <w:numId w:val="39"/>
        </w:numPr>
        <w:rPr>
          <w:lang w:val="en-AU"/>
        </w:rPr>
      </w:pPr>
      <w:r>
        <w:rPr>
          <w:lang w:val="en-AU"/>
        </w:rPr>
        <w:t>If you don’t have a domain, you can register (buy) a domain there. Once your domain is registered, you can route it.</w:t>
      </w:r>
    </w:p>
    <w:p w14:paraId="59A42B19" w14:textId="247CF9C4" w:rsidR="00000222" w:rsidRDefault="00000222" w:rsidP="002C1104">
      <w:pPr>
        <w:pStyle w:val="Body"/>
        <w:numPr>
          <w:ilvl w:val="0"/>
          <w:numId w:val="39"/>
        </w:numPr>
        <w:rPr>
          <w:lang w:val="en-AU"/>
        </w:rPr>
      </w:pPr>
      <w:r>
        <w:rPr>
          <w:lang w:val="en-AU"/>
        </w:rPr>
        <w:t>Create a load balancer:</w:t>
      </w:r>
    </w:p>
    <w:p w14:paraId="6986A6C6" w14:textId="36C08942" w:rsidR="00000222" w:rsidRDefault="00000222" w:rsidP="00000222">
      <w:pPr>
        <w:pStyle w:val="Body"/>
        <w:numPr>
          <w:ilvl w:val="1"/>
          <w:numId w:val="39"/>
        </w:numPr>
        <w:rPr>
          <w:lang w:val="en-AU"/>
        </w:rPr>
      </w:pPr>
      <w:r>
        <w:rPr>
          <w:lang w:val="en-AU"/>
        </w:rPr>
        <w:t>Go to your EC2 dashboard -&gt; Load Balancers -&gt; Create Load Balancer</w:t>
      </w:r>
    </w:p>
    <w:p w14:paraId="135E6F1D" w14:textId="1BAA7D3E" w:rsidR="00000222" w:rsidRDefault="00000222" w:rsidP="00000222">
      <w:pPr>
        <w:pStyle w:val="Body"/>
        <w:numPr>
          <w:ilvl w:val="1"/>
          <w:numId w:val="39"/>
        </w:numPr>
        <w:rPr>
          <w:lang w:val="en-AU"/>
        </w:rPr>
      </w:pPr>
      <w:r>
        <w:rPr>
          <w:lang w:val="en-AU"/>
        </w:rPr>
        <w:t>Choose application load balancer</w:t>
      </w:r>
    </w:p>
    <w:p w14:paraId="769372E9" w14:textId="1DE98DEB" w:rsidR="00000222" w:rsidRDefault="00486045" w:rsidP="00000222">
      <w:pPr>
        <w:pStyle w:val="Body"/>
        <w:numPr>
          <w:ilvl w:val="1"/>
          <w:numId w:val="39"/>
        </w:numPr>
        <w:rPr>
          <w:lang w:val="en-AU"/>
        </w:rPr>
      </w:pPr>
      <w:r>
        <w:rPr>
          <w:lang w:val="en-AU"/>
        </w:rPr>
        <w:t>Listeners – on which ports will the load balancer listen. Can choose http, https etc.</w:t>
      </w:r>
    </w:p>
    <w:p w14:paraId="23F636E1" w14:textId="384444CA" w:rsidR="00486045" w:rsidRDefault="00486045" w:rsidP="00000222">
      <w:pPr>
        <w:pStyle w:val="Body"/>
        <w:numPr>
          <w:ilvl w:val="1"/>
          <w:numId w:val="39"/>
        </w:numPr>
        <w:rPr>
          <w:lang w:val="en-AU"/>
        </w:rPr>
      </w:pPr>
      <w:r>
        <w:rPr>
          <w:lang w:val="en-AU"/>
        </w:rPr>
        <w:t>Availability Zones – choose all for maximum availability</w:t>
      </w:r>
    </w:p>
    <w:p w14:paraId="2E0FDDA3" w14:textId="3B9D0B88" w:rsidR="00472691" w:rsidRDefault="00472691" w:rsidP="00000222">
      <w:pPr>
        <w:pStyle w:val="Body"/>
        <w:numPr>
          <w:ilvl w:val="1"/>
          <w:numId w:val="39"/>
        </w:numPr>
        <w:rPr>
          <w:lang w:val="en-AU"/>
        </w:rPr>
      </w:pPr>
      <w:r>
        <w:rPr>
          <w:lang w:val="en-AU"/>
        </w:rPr>
        <w:t>Configure Security Groups – you can choose the security group we created before.</w:t>
      </w:r>
    </w:p>
    <w:p w14:paraId="12D032FB" w14:textId="698C86F9" w:rsidR="00235A6C" w:rsidRDefault="00235A6C" w:rsidP="00000222">
      <w:pPr>
        <w:pStyle w:val="Body"/>
        <w:numPr>
          <w:ilvl w:val="1"/>
          <w:numId w:val="39"/>
        </w:numPr>
        <w:rPr>
          <w:lang w:val="en-AU"/>
        </w:rPr>
      </w:pPr>
      <w:r>
        <w:rPr>
          <w:lang w:val="en-AU"/>
        </w:rPr>
        <w:t>Configure Routing – create/choose your target group – what will be the target to which the routing rule will apply (when you configure the route 53 mapping)</w:t>
      </w:r>
    </w:p>
    <w:p w14:paraId="1D2AB11E" w14:textId="7D9C788D" w:rsidR="00235A6C" w:rsidRDefault="00235A6C" w:rsidP="00235A6C">
      <w:pPr>
        <w:pStyle w:val="Body"/>
        <w:numPr>
          <w:ilvl w:val="2"/>
          <w:numId w:val="39"/>
        </w:numPr>
        <w:rPr>
          <w:lang w:val="en-AU"/>
        </w:rPr>
      </w:pPr>
      <w:r>
        <w:rPr>
          <w:lang w:val="en-AU"/>
        </w:rPr>
        <w:t xml:space="preserve">Target type </w:t>
      </w:r>
      <w:r w:rsidR="003D32F1">
        <w:rPr>
          <w:lang w:val="en-AU"/>
        </w:rPr>
        <w:t>–</w:t>
      </w:r>
      <w:r>
        <w:rPr>
          <w:lang w:val="en-AU"/>
        </w:rPr>
        <w:t xml:space="preserve"> </w:t>
      </w:r>
      <w:r w:rsidR="003D32F1">
        <w:rPr>
          <w:lang w:val="en-AU"/>
        </w:rPr>
        <w:t>what will be the type of the target: Instance (EC2), IP or Lambda Function</w:t>
      </w:r>
    </w:p>
    <w:p w14:paraId="76C9BA65" w14:textId="2F02EF9A" w:rsidR="003D32F1" w:rsidRDefault="003D32F1" w:rsidP="00235A6C">
      <w:pPr>
        <w:pStyle w:val="Body"/>
        <w:numPr>
          <w:ilvl w:val="2"/>
          <w:numId w:val="39"/>
        </w:numPr>
        <w:rPr>
          <w:lang w:val="en-AU"/>
        </w:rPr>
      </w:pPr>
      <w:r>
        <w:rPr>
          <w:lang w:val="en-AU"/>
        </w:rPr>
        <w:t>Which protocol and port to use for the target</w:t>
      </w:r>
    </w:p>
    <w:p w14:paraId="06170B06" w14:textId="167C0D8D" w:rsidR="003D32F1" w:rsidRDefault="003D32F1" w:rsidP="00235A6C">
      <w:pPr>
        <w:pStyle w:val="Body"/>
        <w:numPr>
          <w:ilvl w:val="2"/>
          <w:numId w:val="39"/>
        </w:numPr>
        <w:rPr>
          <w:lang w:val="en-AU"/>
        </w:rPr>
      </w:pPr>
      <w:r>
        <w:rPr>
          <w:lang w:val="en-AU"/>
        </w:rPr>
        <w:t>Health checks – only route if these checks are ok (?)</w:t>
      </w:r>
    </w:p>
    <w:p w14:paraId="302087EE" w14:textId="0E3DBEB1" w:rsidR="00972762" w:rsidRDefault="00972762" w:rsidP="00972762">
      <w:pPr>
        <w:pStyle w:val="Body"/>
        <w:numPr>
          <w:ilvl w:val="1"/>
          <w:numId w:val="39"/>
        </w:numPr>
        <w:rPr>
          <w:lang w:val="en-AU"/>
        </w:rPr>
      </w:pPr>
      <w:r>
        <w:rPr>
          <w:lang w:val="en-AU"/>
        </w:rPr>
        <w:t xml:space="preserve">Register Targets: choose your target (e.g. EC2 instance) </w:t>
      </w:r>
    </w:p>
    <w:p w14:paraId="1018D578" w14:textId="77777777" w:rsidR="006043F7" w:rsidRDefault="006043F7" w:rsidP="00972762">
      <w:pPr>
        <w:pStyle w:val="Body"/>
        <w:numPr>
          <w:ilvl w:val="1"/>
          <w:numId w:val="39"/>
        </w:numPr>
        <w:rPr>
          <w:lang w:val="en-AU"/>
        </w:rPr>
      </w:pPr>
      <w:r>
        <w:rPr>
          <w:lang w:val="en-AU"/>
        </w:rPr>
        <w:t>Wait until you see that the:</w:t>
      </w:r>
    </w:p>
    <w:p w14:paraId="71C955E1" w14:textId="23C20595" w:rsidR="006043F7" w:rsidRDefault="006043F7" w:rsidP="006043F7">
      <w:pPr>
        <w:pStyle w:val="Body"/>
        <w:numPr>
          <w:ilvl w:val="2"/>
          <w:numId w:val="39"/>
        </w:numPr>
        <w:rPr>
          <w:lang w:val="en-AU"/>
        </w:rPr>
      </w:pPr>
      <w:r>
        <w:rPr>
          <w:lang w:val="en-AU"/>
        </w:rPr>
        <w:t xml:space="preserve"> Load Balancer State is healthy</w:t>
      </w:r>
    </w:p>
    <w:p w14:paraId="655CE651" w14:textId="52E866E0" w:rsidR="006043F7" w:rsidRDefault="006043F7" w:rsidP="006043F7">
      <w:pPr>
        <w:pStyle w:val="Body"/>
        <w:numPr>
          <w:ilvl w:val="2"/>
          <w:numId w:val="39"/>
        </w:numPr>
        <w:rPr>
          <w:lang w:val="en-AU"/>
        </w:rPr>
      </w:pPr>
      <w:r>
        <w:rPr>
          <w:lang w:val="en-AU"/>
        </w:rPr>
        <w:t>In your EC2 -&gt; Status Checks, the status is healthy (what we defined in the target group).</w:t>
      </w:r>
    </w:p>
    <w:p w14:paraId="1EC49BD5" w14:textId="6DF135A7" w:rsidR="002C1104" w:rsidRDefault="002C1104" w:rsidP="002C1104">
      <w:pPr>
        <w:pStyle w:val="Body"/>
        <w:numPr>
          <w:ilvl w:val="0"/>
          <w:numId w:val="39"/>
        </w:numPr>
        <w:rPr>
          <w:lang w:val="en-AU"/>
        </w:rPr>
      </w:pPr>
      <w:r>
        <w:rPr>
          <w:lang w:val="en-AU"/>
        </w:rPr>
        <w:t xml:space="preserve">Go to your </w:t>
      </w:r>
      <w:r w:rsidR="00000222">
        <w:rPr>
          <w:lang w:val="en-AU"/>
        </w:rPr>
        <w:t>Route 53 dashboard -&gt; hosted zones -&gt; mark your domain -&gt; Go to records set. This is where we create our DNS records</w:t>
      </w:r>
    </w:p>
    <w:p w14:paraId="627C1015" w14:textId="795F0C50" w:rsidR="00000222" w:rsidRDefault="00000222" w:rsidP="00000222">
      <w:pPr>
        <w:pStyle w:val="Body"/>
        <w:numPr>
          <w:ilvl w:val="1"/>
          <w:numId w:val="39"/>
        </w:numPr>
        <w:rPr>
          <w:lang w:val="en-AU"/>
        </w:rPr>
      </w:pPr>
      <w:r>
        <w:rPr>
          <w:lang w:val="en-AU"/>
        </w:rPr>
        <w:t xml:space="preserve">A record: map a DNS </w:t>
      </w:r>
    </w:p>
    <w:p w14:paraId="68E62BDA" w14:textId="77777777" w:rsidR="00000222" w:rsidRDefault="00000222" w:rsidP="00000222">
      <w:pPr>
        <w:pStyle w:val="Body"/>
        <w:numPr>
          <w:ilvl w:val="1"/>
          <w:numId w:val="39"/>
        </w:numPr>
        <w:rPr>
          <w:lang w:val="en-AU"/>
        </w:rPr>
      </w:pPr>
      <w:r>
        <w:rPr>
          <w:lang w:val="en-AU"/>
        </w:rPr>
        <w:t>Create Record Set and choose:</w:t>
      </w:r>
    </w:p>
    <w:p w14:paraId="1DE0DEB7" w14:textId="77777777" w:rsidR="00000222" w:rsidRDefault="00000222" w:rsidP="00000222">
      <w:pPr>
        <w:pStyle w:val="Body"/>
        <w:numPr>
          <w:ilvl w:val="2"/>
          <w:numId w:val="39"/>
        </w:numPr>
        <w:rPr>
          <w:lang w:val="en-AU"/>
        </w:rPr>
      </w:pPr>
      <w:r>
        <w:rPr>
          <w:lang w:val="en-AU"/>
        </w:rPr>
        <w:lastRenderedPageBreak/>
        <w:t>Name: leave is as naked domain name (also called Apex Record which means that it doesn’t have the www. Prefix)</w:t>
      </w:r>
    </w:p>
    <w:p w14:paraId="7A43B22B" w14:textId="77777777" w:rsidR="00000222" w:rsidRDefault="00000222" w:rsidP="00000222">
      <w:pPr>
        <w:pStyle w:val="Body"/>
        <w:numPr>
          <w:ilvl w:val="2"/>
          <w:numId w:val="39"/>
        </w:numPr>
        <w:rPr>
          <w:lang w:val="en-AU"/>
        </w:rPr>
      </w:pPr>
      <w:r>
        <w:rPr>
          <w:lang w:val="en-AU"/>
        </w:rPr>
        <w:t>Type: A-IPV4 address</w:t>
      </w:r>
    </w:p>
    <w:p w14:paraId="3037D9F1" w14:textId="77777777" w:rsidR="000573D5" w:rsidRDefault="00000222" w:rsidP="00000222">
      <w:pPr>
        <w:pStyle w:val="Body"/>
        <w:numPr>
          <w:ilvl w:val="2"/>
          <w:numId w:val="39"/>
        </w:numPr>
        <w:rPr>
          <w:lang w:val="en-AU"/>
        </w:rPr>
      </w:pPr>
      <w:r>
        <w:rPr>
          <w:lang w:val="en-AU"/>
        </w:rPr>
        <w:t xml:space="preserve">Alias: Yes. Choose </w:t>
      </w:r>
      <w:r w:rsidR="000573D5">
        <w:rPr>
          <w:lang w:val="en-AU"/>
        </w:rPr>
        <w:t>your EC2 instance</w:t>
      </w:r>
    </w:p>
    <w:p w14:paraId="4E68403D" w14:textId="0B11C5E1" w:rsidR="00000222" w:rsidRPr="002C1104" w:rsidRDefault="004776DB" w:rsidP="000573D5">
      <w:pPr>
        <w:pStyle w:val="Body"/>
        <w:numPr>
          <w:ilvl w:val="1"/>
          <w:numId w:val="39"/>
        </w:numPr>
        <w:rPr>
          <w:lang w:val="en-AU"/>
        </w:rPr>
      </w:pPr>
      <w:r>
        <w:rPr>
          <w:lang w:val="en-AU"/>
        </w:rPr>
        <w:t>Now, when you browse to your new domain name (e.g. iamacloudguru.com), you’ll be automatically routed to your EC2 instance.</w:t>
      </w:r>
      <w:r w:rsidR="00000222">
        <w:rPr>
          <w:lang w:val="en-AU"/>
        </w:rPr>
        <w:t xml:space="preserve"> </w:t>
      </w:r>
      <w:r w:rsidR="00000222">
        <w:rPr>
          <w:lang w:val="en-AU"/>
        </w:rPr>
        <w:br/>
      </w:r>
    </w:p>
    <w:p w14:paraId="32E2716E" w14:textId="701DA120" w:rsidR="00951510" w:rsidRDefault="00951510" w:rsidP="00DB23A3">
      <w:pPr>
        <w:pStyle w:val="Heading1"/>
        <w:rPr>
          <w:lang w:val="en-AU"/>
        </w:rPr>
      </w:pPr>
      <w:r>
        <w:rPr>
          <w:lang w:val="en-AU"/>
        </w:rPr>
        <w:lastRenderedPageBreak/>
        <w:t>Databases</w:t>
      </w:r>
    </w:p>
    <w:p w14:paraId="3BBB2D54" w14:textId="7FADEC42" w:rsidR="00951510" w:rsidRDefault="00951510" w:rsidP="00951510">
      <w:pPr>
        <w:pStyle w:val="Heading2"/>
        <w:rPr>
          <w:lang w:val="en-AU"/>
        </w:rPr>
      </w:pPr>
      <w:r>
        <w:rPr>
          <w:lang w:val="en-AU"/>
        </w:rPr>
        <w:t>Terms</w:t>
      </w:r>
    </w:p>
    <w:p w14:paraId="14CD0207" w14:textId="77777777" w:rsidR="00951510" w:rsidRDefault="00951510" w:rsidP="00951510">
      <w:pPr>
        <w:pStyle w:val="Heading3"/>
        <w:rPr>
          <w:lang w:val="en-AU"/>
        </w:rPr>
      </w:pPr>
      <w:r>
        <w:rPr>
          <w:lang w:val="en-AU"/>
        </w:rPr>
        <w:t>Data Warehousing</w:t>
      </w:r>
    </w:p>
    <w:p w14:paraId="17D38197" w14:textId="77777777" w:rsidR="00951510" w:rsidRDefault="00951510" w:rsidP="00951510">
      <w:pPr>
        <w:pStyle w:val="Body"/>
        <w:rPr>
          <w:lang w:val="en-AU"/>
        </w:rPr>
      </w:pPr>
      <w:r>
        <w:rPr>
          <w:lang w:val="en-AU"/>
        </w:rPr>
        <w:t xml:space="preserve">Used for business intelligence. </w:t>
      </w:r>
    </w:p>
    <w:p w14:paraId="281F366E" w14:textId="77777777" w:rsidR="00951510" w:rsidRDefault="00951510" w:rsidP="00951510">
      <w:pPr>
        <w:pStyle w:val="Body"/>
        <w:rPr>
          <w:lang w:val="en-AU"/>
        </w:rPr>
      </w:pPr>
      <w:r>
        <w:rPr>
          <w:lang w:val="en-AU"/>
        </w:rPr>
        <w:t xml:space="preserve">Tools like </w:t>
      </w:r>
      <w:proofErr w:type="spellStart"/>
      <w:r>
        <w:rPr>
          <w:lang w:val="en-AU"/>
        </w:rPr>
        <w:t>Cognos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Jaspersoft</w:t>
      </w:r>
      <w:proofErr w:type="spellEnd"/>
      <w:r>
        <w:rPr>
          <w:lang w:val="en-AU"/>
        </w:rPr>
        <w:t>, SQL Server Reporting Services, Oracle Hyperion, and SAP NetWeaver.</w:t>
      </w:r>
    </w:p>
    <w:p w14:paraId="5077D2C2" w14:textId="77777777" w:rsidR="00951510" w:rsidRPr="000868CE" w:rsidRDefault="00951510" w:rsidP="00951510">
      <w:pPr>
        <w:pStyle w:val="Body"/>
        <w:rPr>
          <w:lang w:val="en-AU"/>
        </w:rPr>
      </w:pPr>
      <w:r>
        <w:rPr>
          <w:lang w:val="en-AU"/>
        </w:rPr>
        <w:t>Used to pull in very large and complex data sets. Usually used by management to do complex queries on data (such as current performance vs targets etc).</w:t>
      </w:r>
    </w:p>
    <w:p w14:paraId="4E4DAC04" w14:textId="62F4AC9E" w:rsidR="00951510" w:rsidRDefault="00951510" w:rsidP="00951510">
      <w:pPr>
        <w:pStyle w:val="Heading3"/>
        <w:rPr>
          <w:lang w:val="en-AU"/>
        </w:rPr>
      </w:pPr>
      <w:r>
        <w:rPr>
          <w:lang w:val="en-AU"/>
        </w:rPr>
        <w:t>OLTP vs OLAP</w:t>
      </w:r>
    </w:p>
    <w:p w14:paraId="5F8F23C1" w14:textId="0286CD2E" w:rsidR="00951510" w:rsidRDefault="00951510" w:rsidP="00951510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Online Transaction Processing (OLTP) – simple transactions that happens very frequently. For example: get/write an order data into a database.</w:t>
      </w:r>
    </w:p>
    <w:p w14:paraId="47AFAEDB" w14:textId="77777777" w:rsidR="00951510" w:rsidRDefault="00951510" w:rsidP="00951510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Online Analytics Processing (OLAP) – complex queries that happen very infrequently. For example, the net profit for some sort of product. This will need pulling a lot of different data and doing calculations on it.</w:t>
      </w:r>
    </w:p>
    <w:p w14:paraId="616674C3" w14:textId="76A97352" w:rsidR="00951510" w:rsidRDefault="00951510" w:rsidP="00951510">
      <w:pPr>
        <w:pStyle w:val="Heading3"/>
        <w:rPr>
          <w:lang w:val="en-AU"/>
        </w:rPr>
      </w:pPr>
      <w:proofErr w:type="spellStart"/>
      <w:r>
        <w:rPr>
          <w:lang w:val="en-AU"/>
        </w:rPr>
        <w:t>ElastiCache</w:t>
      </w:r>
      <w:proofErr w:type="spellEnd"/>
    </w:p>
    <w:p w14:paraId="634FCA70" w14:textId="5F7A0D6F" w:rsidR="00951510" w:rsidRDefault="0008703C" w:rsidP="00951510">
      <w:pPr>
        <w:pStyle w:val="Body"/>
        <w:rPr>
          <w:lang w:val="en-AU"/>
        </w:rPr>
      </w:pPr>
      <w:r>
        <w:rPr>
          <w:lang w:val="en-AU"/>
        </w:rPr>
        <w:t>A web service that makes it easy to deploy, operate and scale an in-memory cache in the cloud. The service improves the performance of web applications by allowing you to retrieve information from fast, managed, in-memory caches, instead of relying entirely on slower disk-based databases.</w:t>
      </w:r>
    </w:p>
    <w:p w14:paraId="6862335D" w14:textId="55AD8C53" w:rsidR="0008703C" w:rsidRDefault="0008703C" w:rsidP="00951510">
      <w:pPr>
        <w:pStyle w:val="Body"/>
        <w:rPr>
          <w:lang w:val="en-AU"/>
        </w:rPr>
      </w:pPr>
      <w:proofErr w:type="spellStart"/>
      <w:r>
        <w:rPr>
          <w:lang w:val="en-AU"/>
        </w:rPr>
        <w:t>ElastiCache</w:t>
      </w:r>
      <w:proofErr w:type="spellEnd"/>
      <w:r>
        <w:rPr>
          <w:lang w:val="en-AU"/>
        </w:rPr>
        <w:t xml:space="preserve"> supports 2 open-source in-memory caching engines:</w:t>
      </w:r>
    </w:p>
    <w:p w14:paraId="7DED2ADC" w14:textId="059C349D" w:rsidR="0008703C" w:rsidRDefault="0008703C" w:rsidP="0008703C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Memcached</w:t>
      </w:r>
    </w:p>
    <w:p w14:paraId="549B1153" w14:textId="551B68BF" w:rsidR="0008703C" w:rsidRPr="00951510" w:rsidRDefault="0008703C" w:rsidP="0008703C">
      <w:pPr>
        <w:pStyle w:val="Body"/>
        <w:numPr>
          <w:ilvl w:val="0"/>
          <w:numId w:val="33"/>
        </w:numPr>
        <w:rPr>
          <w:lang w:val="en-AU"/>
        </w:rPr>
      </w:pPr>
      <w:proofErr w:type="spellStart"/>
      <w:r>
        <w:rPr>
          <w:lang w:val="en-AU"/>
        </w:rPr>
        <w:t>Redis</w:t>
      </w:r>
      <w:proofErr w:type="spellEnd"/>
    </w:p>
    <w:p w14:paraId="421F7F2B" w14:textId="71ED8083" w:rsidR="00566D75" w:rsidRPr="0008703C" w:rsidRDefault="00951510" w:rsidP="0008703C">
      <w:pPr>
        <w:pStyle w:val="Heading2"/>
        <w:rPr>
          <w:lang w:val="en-AU"/>
        </w:rPr>
      </w:pPr>
      <w:r w:rsidRPr="0008703C">
        <w:rPr>
          <w:lang w:val="en-AU"/>
        </w:rPr>
        <w:t xml:space="preserve"> </w:t>
      </w:r>
      <w:r w:rsidR="006A18CA" w:rsidRPr="0008703C">
        <w:rPr>
          <w:lang w:val="en-AU"/>
        </w:rPr>
        <w:t>Relational Database Service (RDS)</w:t>
      </w:r>
      <w:r w:rsidR="0008703C">
        <w:rPr>
          <w:lang w:val="en-AU"/>
        </w:rPr>
        <w:t xml:space="preserve"> - OLTP</w:t>
      </w:r>
    </w:p>
    <w:p w14:paraId="0207A3A7" w14:textId="7AFE937D" w:rsidR="006A18CA" w:rsidRDefault="006A18CA" w:rsidP="006A18C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Think spreadsheets:</w:t>
      </w:r>
    </w:p>
    <w:p w14:paraId="136D289C" w14:textId="39CF6487" w:rsidR="006A18CA" w:rsidRDefault="006A18CA" w:rsidP="006A18C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 xml:space="preserve">Database with </w:t>
      </w:r>
    </w:p>
    <w:p w14:paraId="645074CB" w14:textId="57D92C8B" w:rsidR="006A18CA" w:rsidRDefault="006A18CA" w:rsidP="006A18C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Tables each table has</w:t>
      </w:r>
    </w:p>
    <w:p w14:paraId="418EB2CD" w14:textId="1D31EB2D" w:rsidR="006A18CA" w:rsidRDefault="006A18CA" w:rsidP="006A18C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 xml:space="preserve">Rows and </w:t>
      </w:r>
    </w:p>
    <w:p w14:paraId="1F17DB9E" w14:textId="35BFB3C9" w:rsidR="006A18CA" w:rsidRDefault="006A18CA" w:rsidP="006A18C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Fields (columns)</w:t>
      </w:r>
    </w:p>
    <w:p w14:paraId="1660EFD4" w14:textId="08CEE6B7" w:rsidR="006A18CA" w:rsidRDefault="006A18CA" w:rsidP="006A18C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RDS Types in Amazon:</w:t>
      </w:r>
    </w:p>
    <w:p w14:paraId="0475BE72" w14:textId="16DE10A6" w:rsidR="006A18CA" w:rsidRDefault="006A18CA" w:rsidP="006A18C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SQL Server</w:t>
      </w:r>
    </w:p>
    <w:p w14:paraId="6031729D" w14:textId="74833097" w:rsidR="006A18CA" w:rsidRDefault="006A18CA" w:rsidP="006A18C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Oracle</w:t>
      </w:r>
    </w:p>
    <w:p w14:paraId="67EBF40F" w14:textId="27C28463" w:rsidR="006A18CA" w:rsidRDefault="006A18CA" w:rsidP="006A18C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MySQL Server</w:t>
      </w:r>
    </w:p>
    <w:p w14:paraId="6C5D8DEC" w14:textId="37196D48" w:rsidR="006A18CA" w:rsidRDefault="006A18CA" w:rsidP="006A18CA">
      <w:pPr>
        <w:pStyle w:val="Body"/>
        <w:numPr>
          <w:ilvl w:val="1"/>
          <w:numId w:val="33"/>
        </w:numPr>
        <w:rPr>
          <w:lang w:val="en-AU"/>
        </w:rPr>
      </w:pPr>
      <w:proofErr w:type="spellStart"/>
      <w:r>
        <w:rPr>
          <w:lang w:val="en-AU"/>
        </w:rPr>
        <w:lastRenderedPageBreak/>
        <w:t>PostgeSQL</w:t>
      </w:r>
      <w:proofErr w:type="spellEnd"/>
    </w:p>
    <w:p w14:paraId="658240BD" w14:textId="417FB65F" w:rsidR="006A18CA" w:rsidRDefault="006A18CA" w:rsidP="006A18C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Aurora – Amazon flagship SQL database</w:t>
      </w:r>
    </w:p>
    <w:p w14:paraId="0FCA01A5" w14:textId="36017A1E" w:rsidR="006A18CA" w:rsidRDefault="006A18CA" w:rsidP="006A18C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MariaDB</w:t>
      </w:r>
    </w:p>
    <w:p w14:paraId="71B6A424" w14:textId="28EA5AD3" w:rsidR="006A18CA" w:rsidRDefault="006A18CA" w:rsidP="0008703C">
      <w:pPr>
        <w:pStyle w:val="Heading2"/>
        <w:rPr>
          <w:lang w:val="en-AU"/>
        </w:rPr>
      </w:pPr>
      <w:proofErr w:type="spellStart"/>
      <w:proofErr w:type="gramStart"/>
      <w:r>
        <w:rPr>
          <w:lang w:val="en-AU"/>
        </w:rPr>
        <w:t>Non Relational</w:t>
      </w:r>
      <w:proofErr w:type="spellEnd"/>
      <w:proofErr w:type="gramEnd"/>
      <w:r>
        <w:rPr>
          <w:lang w:val="en-AU"/>
        </w:rPr>
        <w:t xml:space="preserve"> Database</w:t>
      </w:r>
    </w:p>
    <w:p w14:paraId="41AB0687" w14:textId="1502BFC7" w:rsidR="006A18CA" w:rsidRDefault="006A18CA" w:rsidP="006A18CA">
      <w:pPr>
        <w:pStyle w:val="Body"/>
        <w:rPr>
          <w:lang w:val="en-AU"/>
        </w:rPr>
      </w:pPr>
      <w:r>
        <w:rPr>
          <w:lang w:val="en-AU"/>
        </w:rPr>
        <w:t>Contains:</w:t>
      </w:r>
    </w:p>
    <w:p w14:paraId="2583DF08" w14:textId="4961DC29" w:rsidR="006A18CA" w:rsidRDefault="006A18CA" w:rsidP="006A18C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Database with</w:t>
      </w:r>
    </w:p>
    <w:p w14:paraId="4A47E497" w14:textId="2A4F6F44" w:rsidR="006A18CA" w:rsidRDefault="006A18CA" w:rsidP="006A18C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Collections (=tables)</w:t>
      </w:r>
    </w:p>
    <w:p w14:paraId="446C5826" w14:textId="507F6814" w:rsidR="006A18CA" w:rsidRDefault="006A18CA" w:rsidP="006A18C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Documents (=rows) with</w:t>
      </w:r>
    </w:p>
    <w:p w14:paraId="42C8B689" w14:textId="0472E763" w:rsidR="006A18CA" w:rsidRDefault="006A18CA" w:rsidP="006A18C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Key Value Pairs (=fields)</w:t>
      </w:r>
    </w:p>
    <w:p w14:paraId="47237BEF" w14:textId="611765B5" w:rsidR="006A18CA" w:rsidRDefault="006A18CA" w:rsidP="006A18CA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Advantages over relational databases:</w:t>
      </w:r>
    </w:p>
    <w:p w14:paraId="59A5BB13" w14:textId="65BBAEBA" w:rsidR="006A18CA" w:rsidRDefault="006A18CA" w:rsidP="006A18CA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You do not need to define your fields (columns) in advance like in the RDs</w:t>
      </w:r>
    </w:p>
    <w:p w14:paraId="6C2AF3AE" w14:textId="4C0FE1B3" w:rsidR="000868CE" w:rsidRDefault="000868CE" w:rsidP="000868CE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Examples:</w:t>
      </w:r>
    </w:p>
    <w:p w14:paraId="18526406" w14:textId="3F680373" w:rsidR="000868CE" w:rsidRDefault="000868CE" w:rsidP="000868CE">
      <w:pPr>
        <w:pStyle w:val="Body"/>
        <w:numPr>
          <w:ilvl w:val="1"/>
          <w:numId w:val="33"/>
        </w:numPr>
        <w:rPr>
          <w:lang w:val="en-AU"/>
        </w:rPr>
      </w:pPr>
      <w:r>
        <w:rPr>
          <w:lang w:val="en-AU"/>
        </w:rPr>
        <w:t>JSON/NoSQL:</w:t>
      </w:r>
      <w:r>
        <w:rPr>
          <w:lang w:val="en-AU"/>
        </w:rPr>
        <w:br/>
      </w:r>
      <w:r w:rsidRPr="000868CE">
        <w:rPr>
          <w:lang w:val="en-AU"/>
        </w:rPr>
        <w:drawing>
          <wp:inline distT="0" distB="0" distL="0" distR="0" wp14:anchorId="152ADD6F" wp14:editId="18958701">
            <wp:extent cx="4236538" cy="3921590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2502" cy="392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1A56" w14:textId="5A002636" w:rsidR="0008703C" w:rsidRDefault="0008703C" w:rsidP="0008703C">
      <w:pPr>
        <w:pStyle w:val="Body"/>
        <w:numPr>
          <w:ilvl w:val="0"/>
          <w:numId w:val="33"/>
        </w:numPr>
        <w:rPr>
          <w:lang w:val="en-AU"/>
        </w:rPr>
      </w:pPr>
      <w:r>
        <w:rPr>
          <w:lang w:val="en-AU"/>
        </w:rPr>
        <w:t>In Amazon: DynamoDB – No SQL</w:t>
      </w:r>
    </w:p>
    <w:p w14:paraId="52C6DC14" w14:textId="77205C16" w:rsidR="0008703C" w:rsidRPr="006A18CA" w:rsidRDefault="0008703C" w:rsidP="0008703C">
      <w:pPr>
        <w:pStyle w:val="Heading2"/>
        <w:rPr>
          <w:lang w:val="en-AU"/>
        </w:rPr>
      </w:pPr>
      <w:r>
        <w:rPr>
          <w:lang w:val="en-AU"/>
        </w:rPr>
        <w:t>Redshift - OLAP</w:t>
      </w:r>
      <w:bookmarkStart w:id="2" w:name="_GoBack"/>
      <w:bookmarkEnd w:id="2"/>
    </w:p>
    <w:p w14:paraId="3427BED7" w14:textId="3B68ED28" w:rsidR="00DB23A3" w:rsidRDefault="00DB23A3" w:rsidP="00DB23A3">
      <w:pPr>
        <w:pStyle w:val="Heading1"/>
        <w:rPr>
          <w:lang w:val="en-AU"/>
        </w:rPr>
      </w:pPr>
      <w:r>
        <w:rPr>
          <w:lang w:val="en-AU"/>
        </w:rPr>
        <w:lastRenderedPageBreak/>
        <w:t>For the exam</w:t>
      </w:r>
    </w:p>
    <w:p w14:paraId="67D52440" w14:textId="779258BA" w:rsidR="00DB23A3" w:rsidRDefault="00DB23A3" w:rsidP="0065425A">
      <w:pPr>
        <w:pStyle w:val="Body"/>
        <w:numPr>
          <w:ilvl w:val="0"/>
          <w:numId w:val="31"/>
        </w:numPr>
        <w:rPr>
          <w:lang w:val="en-AU"/>
        </w:rPr>
      </w:pPr>
      <w:r>
        <w:rPr>
          <w:lang w:val="en-AU"/>
        </w:rPr>
        <w:t>See the Exam Blueprint pdf</w:t>
      </w:r>
    </w:p>
    <w:p w14:paraId="0AE92A7A" w14:textId="600F67E0" w:rsidR="009136B7" w:rsidRPr="009136B7" w:rsidRDefault="009136B7" w:rsidP="009136B7">
      <w:pPr>
        <w:pStyle w:val="Body"/>
        <w:numPr>
          <w:ilvl w:val="0"/>
          <w:numId w:val="31"/>
        </w:numPr>
        <w:rPr>
          <w:lang w:val="en-AU"/>
        </w:rPr>
      </w:pPr>
      <w:r>
        <w:rPr>
          <w:lang w:val="en-AU"/>
        </w:rPr>
        <w:t>I don’t need to memorise the EC2 instance types for the exam</w:t>
      </w:r>
    </w:p>
    <w:p w14:paraId="4462D5E6" w14:textId="77777777" w:rsidR="006E4673" w:rsidRPr="00DB23A3" w:rsidRDefault="006E4673" w:rsidP="0065425A">
      <w:pPr>
        <w:pStyle w:val="Body"/>
        <w:numPr>
          <w:ilvl w:val="0"/>
          <w:numId w:val="31"/>
        </w:numPr>
        <w:rPr>
          <w:lang w:val="en-AU"/>
        </w:rPr>
      </w:pPr>
    </w:p>
    <w:p w14:paraId="4AFC8065" w14:textId="7C711403" w:rsidR="007E55E0" w:rsidRDefault="001F1411" w:rsidP="001F1411">
      <w:pPr>
        <w:pStyle w:val="Heading1"/>
        <w:rPr>
          <w:lang w:val="en-AU"/>
        </w:rPr>
      </w:pPr>
      <w:r>
        <w:rPr>
          <w:lang w:val="en-AU"/>
        </w:rPr>
        <w:lastRenderedPageBreak/>
        <w:t>Lab</w:t>
      </w:r>
    </w:p>
    <w:p w14:paraId="1919BABE" w14:textId="77777777" w:rsidR="001F1411" w:rsidRPr="001F1411" w:rsidRDefault="001F1411" w:rsidP="001F1411">
      <w:pPr>
        <w:pStyle w:val="Body"/>
        <w:rPr>
          <w:lang w:val="en-AU"/>
        </w:rPr>
      </w:pPr>
    </w:p>
    <w:p w14:paraId="4966C3BE" w14:textId="77777777" w:rsidR="00FF274A" w:rsidRPr="00FF274A" w:rsidRDefault="00FF274A" w:rsidP="00FF274A">
      <w:pPr>
        <w:pStyle w:val="Body"/>
        <w:rPr>
          <w:lang w:val="en-AU"/>
        </w:rPr>
      </w:pPr>
    </w:p>
    <w:sectPr w:rsidR="00FF274A" w:rsidRPr="00FF2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8-26T17:46:00Z" w:initials="MOU">
    <w:p w14:paraId="31E7BCF6" w14:textId="5392A2A5" w:rsidR="00684B47" w:rsidRDefault="00684B47" w:rsidP="0065425A">
      <w:pPr>
        <w:pStyle w:val="CommentText"/>
        <w:numPr>
          <w:ilvl w:val="0"/>
          <w:numId w:val="32"/>
        </w:numPr>
      </w:pPr>
      <w:r>
        <w:rPr>
          <w:rStyle w:val="CommentReference"/>
        </w:rPr>
        <w:annotationRef/>
      </w:r>
      <w:r>
        <w:t xml:space="preserve"> Is this for other developers or end users?</w:t>
      </w:r>
    </w:p>
  </w:comment>
  <w:comment w:id="1" w:author="Microsoft Office User" w:date="2020-08-27T09:34:00Z" w:initials="MOU">
    <w:p w14:paraId="3AD35E53" w14:textId="766242BE" w:rsidR="00253F00" w:rsidRDefault="00253F00">
      <w:pPr>
        <w:pStyle w:val="CommentText"/>
      </w:pPr>
      <w:r>
        <w:rPr>
          <w:rStyle w:val="CommentReference"/>
        </w:rPr>
        <w:annotationRef/>
      </w:r>
      <w:r>
        <w:t xml:space="preserve">Does this </w:t>
      </w:r>
      <w:proofErr w:type="gramStart"/>
      <w:r>
        <w:t>means</w:t>
      </w:r>
      <w:proofErr w:type="gramEnd"/>
      <w:r>
        <w:t xml:space="preserve"> that it happens automatically or do we need to monitor and do this ourselves?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E7BCF6" w15:done="0"/>
  <w15:commentEx w15:paraId="3AD35E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E7BCF6" w16cid:durableId="22F11E73"/>
  <w16cid:commentId w16cid:paraId="3AD35E53" w16cid:durableId="22F1FC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895"/>
    <w:multiLevelType w:val="multilevel"/>
    <w:tmpl w:val="80BACEDC"/>
    <w:name w:val="NDSUnifiedGalleryTableListLevel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lowerLetter"/>
      <w:pStyle w:val="TableListL2Restart"/>
      <w:lvlText w:val="a."/>
      <w:lvlJc w:val="left"/>
      <w:pPr>
        <w:tabs>
          <w:tab w:val="num" w:pos="850"/>
        </w:tabs>
        <w:ind w:left="850" w:hanging="425"/>
      </w:pPr>
      <w:rPr>
        <w:rFonts w:ascii="Trebuchet MS" w:hAnsi="Trebuchet MS"/>
        <w:color w:val="auto"/>
        <w:sz w:val="18"/>
      </w:rPr>
    </w:lvl>
    <w:lvl w:ilvl="5">
      <w:start w:val="2"/>
      <w:numFmt w:val="lowerLetter"/>
      <w:pStyle w:val="TableListL2"/>
      <w:lvlText w:val="%6."/>
      <w:lvlJc w:val="left"/>
      <w:pPr>
        <w:tabs>
          <w:tab w:val="num" w:pos="850"/>
        </w:tabs>
        <w:ind w:left="850" w:hanging="425"/>
      </w:pPr>
      <w:rPr>
        <w:rFonts w:ascii="Trebuchet MS" w:hAnsi="Trebuchet MS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616391"/>
    <w:multiLevelType w:val="multilevel"/>
    <w:tmpl w:val="34C012DE"/>
    <w:name w:val="NDSUnifiedGalleryNote"/>
    <w:lvl w:ilvl="0">
      <w:start w:val="1"/>
      <w:numFmt w:val="none"/>
      <w:suff w:val="nothing"/>
      <w:lvlText w:val=""/>
      <w:lvlJc w:val="left"/>
      <w:pPr>
        <w:ind w:left="1701" w:firstLine="0"/>
      </w:pPr>
    </w:lvl>
    <w:lvl w:ilvl="1">
      <w:start w:val="1"/>
      <w:numFmt w:val="none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"/>
      <w:suff w:val="nothing"/>
      <w:lvlText w:val=""/>
      <w:lvlJc w:val="left"/>
      <w:pPr>
        <w:tabs>
          <w:tab w:val="num" w:pos="2409"/>
        </w:tabs>
        <w:ind w:left="2409" w:hanging="708"/>
      </w:pPr>
    </w:lvl>
    <w:lvl w:ilvl="3">
      <w:start w:val="1"/>
      <w:numFmt w:val="none"/>
      <w:pStyle w:val="BodyNoteBullet"/>
      <w:lvlText w:val="  ¾"/>
      <w:lvlJc w:val="left"/>
      <w:pPr>
        <w:tabs>
          <w:tab w:val="num" w:pos="2835"/>
        </w:tabs>
        <w:ind w:left="2835" w:hanging="1134"/>
      </w:pPr>
      <w:rPr>
        <w:rFonts w:ascii="Wingdings 2" w:hAnsi="Wingdings 2" w:hint="default"/>
        <w:color w:val="000080"/>
        <w:spacing w:val="180"/>
        <w:sz w:val="18"/>
      </w:rPr>
    </w:lvl>
    <w:lvl w:ilvl="4">
      <w:start w:val="1"/>
      <w:numFmt w:val="none"/>
      <w:suff w:val="nothing"/>
      <w:lvlText w:val=""/>
      <w:lvlJc w:val="left"/>
      <w:pPr>
        <w:ind w:left="1701" w:firstLine="0"/>
      </w:p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abstractNum w:abstractNumId="2" w15:restartNumberingAfterBreak="0">
    <w:nsid w:val="0FB96E4C"/>
    <w:multiLevelType w:val="multilevel"/>
    <w:tmpl w:val="E1B80684"/>
    <w:name w:val="NDSUnifiedGalleryTableBullets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bullet"/>
      <w:pStyle w:val="TableBulletL1"/>
      <w:lvlText w:val="¾"/>
      <w:lvlJc w:val="left"/>
      <w:pPr>
        <w:tabs>
          <w:tab w:val="num" w:pos="425"/>
        </w:tabs>
        <w:ind w:left="425" w:hanging="425"/>
      </w:pPr>
      <w:rPr>
        <w:rFonts w:ascii="Wingdings 2" w:hAnsi="Wingdings 2" w:hint="default"/>
        <w:color w:val="000080"/>
        <w:sz w:val="18"/>
      </w:rPr>
    </w:lvl>
    <w:lvl w:ilvl="6">
      <w:start w:val="1"/>
      <w:numFmt w:val="bullet"/>
      <w:pStyle w:val="TableBulletL2"/>
      <w:lvlText w:val="¨"/>
      <w:lvlJc w:val="left"/>
      <w:pPr>
        <w:tabs>
          <w:tab w:val="num" w:pos="850"/>
        </w:tabs>
        <w:ind w:left="850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pStyle w:val="TableBulletL3"/>
      <w:lvlText w:val="·"/>
      <w:lvlJc w:val="left"/>
      <w:pPr>
        <w:tabs>
          <w:tab w:val="num" w:pos="1276"/>
        </w:tabs>
        <w:ind w:left="1276" w:hanging="426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3363114"/>
    <w:multiLevelType w:val="hybridMultilevel"/>
    <w:tmpl w:val="28EEAE5E"/>
    <w:lvl w:ilvl="0" w:tplc="72303D4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8FC3037"/>
    <w:multiLevelType w:val="hybridMultilevel"/>
    <w:tmpl w:val="9920C5C0"/>
    <w:lvl w:ilvl="0" w:tplc="DBC00B5E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9D0088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1F0005F0"/>
    <w:multiLevelType w:val="hybridMultilevel"/>
    <w:tmpl w:val="F078ABB4"/>
    <w:lvl w:ilvl="0" w:tplc="C0A614B6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22170ABC"/>
    <w:multiLevelType w:val="multilevel"/>
    <w:tmpl w:val="B740BBA4"/>
    <w:name w:val="NDSUnifiedGallery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pStyle w:val="BodyBulletL1"/>
      <w:lvlText w:val="¾"/>
      <w:lvlJc w:val="left"/>
      <w:pPr>
        <w:tabs>
          <w:tab w:val="num" w:pos="1843"/>
        </w:tabs>
        <w:ind w:left="1843" w:hanging="426"/>
      </w:pPr>
      <w:rPr>
        <w:rFonts w:ascii="Wingdings 2" w:hAnsi="Wingdings 2" w:hint="default"/>
        <w:color w:val="000080"/>
        <w:sz w:val="18"/>
      </w:rPr>
    </w:lvl>
    <w:lvl w:ilvl="6">
      <w:start w:val="1"/>
      <w:numFmt w:val="bullet"/>
      <w:pStyle w:val="BodyBulletL2"/>
      <w:lvlText w:val="¨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pStyle w:val="BodyBulletL3"/>
      <w:lvlText w:val="·"/>
      <w:lvlJc w:val="left"/>
      <w:pPr>
        <w:tabs>
          <w:tab w:val="num" w:pos="2693"/>
        </w:tabs>
        <w:ind w:left="2693" w:hanging="425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8" w15:restartNumberingAfterBreak="0">
    <w:nsid w:val="24F57861"/>
    <w:multiLevelType w:val="multilevel"/>
    <w:tmpl w:val="08120D76"/>
    <w:name w:val="NDSUnifiedGallery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pStyle w:val="BodyListL1Restart"/>
      <w:lvlText w:val="1."/>
      <w:lvlJc w:val="left"/>
      <w:pPr>
        <w:tabs>
          <w:tab w:val="num" w:pos="1843"/>
        </w:tabs>
        <w:ind w:left="1843" w:hanging="426"/>
      </w:pPr>
      <w:rPr>
        <w:rFonts w:ascii="Palatino Linotype" w:hAnsi="Palatino Linotype"/>
        <w:color w:val="auto"/>
        <w:sz w:val="21"/>
      </w:rPr>
    </w:lvl>
    <w:lvl w:ilvl="5">
      <w:start w:val="2"/>
      <w:numFmt w:val="decimal"/>
      <w:pStyle w:val="BodyListL1"/>
      <w:lvlText w:val="%6."/>
      <w:lvlJc w:val="left"/>
      <w:pPr>
        <w:tabs>
          <w:tab w:val="num" w:pos="1843"/>
        </w:tabs>
        <w:ind w:left="1843" w:hanging="426"/>
      </w:pPr>
      <w:rPr>
        <w:rFonts w:ascii="Palatino Linotype" w:hAnsi="Palatino Linotype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9" w15:restartNumberingAfterBreak="0">
    <w:nsid w:val="28F916AA"/>
    <w:multiLevelType w:val="multilevel"/>
    <w:tmpl w:val="54A0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ppendixA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BD00996"/>
    <w:multiLevelType w:val="multilevel"/>
    <w:tmpl w:val="612079B2"/>
    <w:name w:val="NDSUnifiedGalleryAppendices"/>
    <w:lvl w:ilvl="0">
      <w:start w:val="1"/>
      <w:numFmt w:val="upperLetter"/>
      <w:lvlText w:val="Appendix %1"/>
      <w:lvlJc w:val="left"/>
      <w:pPr>
        <w:tabs>
          <w:tab w:val="num" w:pos="2268"/>
        </w:tabs>
        <w:ind w:left="2268" w:hanging="2268"/>
      </w:pPr>
      <w:rPr>
        <w:rFonts w:ascii="Trebuchet MS" w:hAnsi="Trebuchet MS"/>
        <w:color w:val="000080"/>
        <w:sz w:val="36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2"/>
      </w:rPr>
    </w:lvl>
    <w:lvl w:ilvl="4">
      <w:start w:val="1"/>
      <w:numFmt w:val="none"/>
      <w:pStyle w:val="AppendixH5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1" w15:restartNumberingAfterBreak="0">
    <w:nsid w:val="2D2407C0"/>
    <w:multiLevelType w:val="multilevel"/>
    <w:tmpl w:val="34C012DE"/>
    <w:styleLink w:val="NATListBodyNote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2125"/>
        </w:tabs>
        <w:ind w:left="2125" w:hanging="708"/>
      </w:pPr>
    </w:lvl>
    <w:lvl w:ilvl="3">
      <w:start w:val="1"/>
      <w:numFmt w:val="none"/>
      <w:lvlText w:val="  ¾"/>
      <w:lvlJc w:val="left"/>
      <w:pPr>
        <w:tabs>
          <w:tab w:val="num" w:pos="2551"/>
        </w:tabs>
        <w:ind w:left="2551" w:hanging="1134"/>
      </w:pPr>
      <w:rPr>
        <w:rFonts w:ascii="Wingdings 2" w:hAnsi="Wingdings 2" w:hint="default"/>
        <w:color w:val="000080"/>
        <w:spacing w:val="180"/>
        <w:sz w:val="18"/>
      </w:r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2" w15:restartNumberingAfterBreak="0">
    <w:nsid w:val="2DCE7D8D"/>
    <w:multiLevelType w:val="multilevel"/>
    <w:tmpl w:val="80BACEDC"/>
    <w:styleLink w:val="NATListTable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lvlText w:val="a."/>
      <w:lvlJc w:val="left"/>
      <w:pPr>
        <w:tabs>
          <w:tab w:val="num" w:pos="2267"/>
        </w:tabs>
        <w:ind w:left="2267" w:hanging="425"/>
      </w:pPr>
      <w:rPr>
        <w:rFonts w:ascii="Trebuchet MS" w:hAnsi="Trebuchet MS"/>
        <w:color w:val="auto"/>
        <w:sz w:val="18"/>
      </w:rPr>
    </w:lvl>
    <w:lvl w:ilvl="5">
      <w:start w:val="2"/>
      <w:numFmt w:val="lowerLetter"/>
      <w:lvlText w:val="%6."/>
      <w:lvlJc w:val="left"/>
      <w:pPr>
        <w:tabs>
          <w:tab w:val="num" w:pos="2267"/>
        </w:tabs>
        <w:ind w:left="2267" w:hanging="425"/>
      </w:pPr>
      <w:rPr>
        <w:rFonts w:ascii="Trebuchet MS" w:hAnsi="Trebuchet MS" w:hint="default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3" w15:restartNumberingAfterBreak="0">
    <w:nsid w:val="37C4165D"/>
    <w:multiLevelType w:val="multilevel"/>
    <w:tmpl w:val="B37C2B02"/>
    <w:styleLink w:val="NATListBodyNote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bullet"/>
      <w:lvlText w:val="¾"/>
      <w:lvlJc w:val="left"/>
      <w:pPr>
        <w:tabs>
          <w:tab w:val="num" w:pos="1842"/>
        </w:tabs>
        <w:ind w:left="1842" w:hanging="425"/>
      </w:pPr>
      <w:rPr>
        <w:rFonts w:ascii="Wingdings 2" w:hAnsi="Wingdings 2" w:hint="default"/>
        <w:color w:val="000080"/>
        <w:sz w:val="18"/>
      </w:rPr>
    </w:lvl>
    <w:lvl w:ilvl="4">
      <w:start w:val="1"/>
      <w:numFmt w:val="decimal"/>
      <w:lvlText w:val="%5."/>
      <w:lvlJc w:val="left"/>
      <w:pPr>
        <w:tabs>
          <w:tab w:val="num" w:pos="1842"/>
        </w:tabs>
        <w:ind w:left="1842" w:hanging="425"/>
      </w:pPr>
      <w:rPr>
        <w:rFonts w:ascii="Trebuchet MS" w:hAnsi="Trebuchet MS"/>
        <w:color w:val="auto"/>
        <w:sz w:val="20"/>
      </w:rPr>
    </w:lvl>
    <w:lvl w:ilvl="5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4" w15:restartNumberingAfterBreak="0">
    <w:nsid w:val="3EE462EB"/>
    <w:multiLevelType w:val="multilevel"/>
    <w:tmpl w:val="9C9A275C"/>
    <w:styleLink w:val="NATListTable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lvlText w:val="i."/>
      <w:lvlJc w:val="left"/>
      <w:pPr>
        <w:tabs>
          <w:tab w:val="num" w:pos="2693"/>
        </w:tabs>
        <w:ind w:left="2693" w:hanging="426"/>
      </w:pPr>
      <w:rPr>
        <w:rFonts w:ascii="Trebuchet MS" w:hAnsi="Trebuchet MS"/>
        <w:color w:val="auto"/>
        <w:sz w:val="18"/>
      </w:rPr>
    </w:lvl>
    <w:lvl w:ilvl="5">
      <w:start w:val="2"/>
      <w:numFmt w:val="lowerRoman"/>
      <w:lvlText w:val="%6."/>
      <w:lvlJc w:val="left"/>
      <w:pPr>
        <w:tabs>
          <w:tab w:val="num" w:pos="2693"/>
        </w:tabs>
        <w:ind w:left="2693" w:hanging="426"/>
      </w:pPr>
      <w:rPr>
        <w:rFonts w:ascii="Trebuchet MS" w:hAnsi="Trebuchet MS" w:hint="default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5" w15:restartNumberingAfterBreak="0">
    <w:nsid w:val="3F6B2F07"/>
    <w:multiLevelType w:val="multilevel"/>
    <w:tmpl w:val="9B78B6FC"/>
    <w:lvl w:ilvl="0">
      <w:start w:val="1"/>
      <w:numFmt w:val="decimal"/>
      <w:pStyle w:val="NoBreak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2EF0F35"/>
    <w:multiLevelType w:val="multilevel"/>
    <w:tmpl w:val="664A8CA2"/>
    <w:styleLink w:val="NATListAppendices"/>
    <w:lvl w:ilvl="0">
      <w:start w:val="1"/>
      <w:numFmt w:val="upperLetter"/>
      <w:lvlText w:val="Appendix %1"/>
      <w:lvlJc w:val="left"/>
      <w:pPr>
        <w:tabs>
          <w:tab w:val="num" w:pos="2268"/>
        </w:tabs>
        <w:ind w:left="2268" w:hanging="2268"/>
      </w:pPr>
      <w:rPr>
        <w:rFonts w:ascii="Trebuchet MS" w:hAnsi="Trebuchet MS"/>
        <w:color w:val="000080"/>
        <w:sz w:val="36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7" w15:restartNumberingAfterBreak="0">
    <w:nsid w:val="47F67C34"/>
    <w:multiLevelType w:val="multilevel"/>
    <w:tmpl w:val="0D2CB48A"/>
    <w:name w:val="NDSUnifiedGalleryTableListLevel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TableListL1Restart"/>
      <w:lvlText w:val="1."/>
      <w:lvlJc w:val="left"/>
      <w:pPr>
        <w:tabs>
          <w:tab w:val="num" w:pos="425"/>
        </w:tabs>
        <w:ind w:left="425" w:hanging="425"/>
      </w:pPr>
      <w:rPr>
        <w:rFonts w:ascii="Trebuchet MS" w:hAnsi="Trebuchet MS"/>
        <w:color w:val="auto"/>
        <w:sz w:val="18"/>
      </w:rPr>
    </w:lvl>
    <w:lvl w:ilvl="5">
      <w:start w:val="2"/>
      <w:numFmt w:val="decimal"/>
      <w:pStyle w:val="TableListL1"/>
      <w:lvlText w:val="%6."/>
      <w:lvlJc w:val="left"/>
      <w:pPr>
        <w:tabs>
          <w:tab w:val="num" w:pos="425"/>
        </w:tabs>
        <w:ind w:left="425" w:hanging="425"/>
      </w:pPr>
      <w:rPr>
        <w:rFonts w:ascii="Trebuchet MS" w:hAnsi="Trebuchet MS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4B2C1C18"/>
    <w:multiLevelType w:val="multilevel"/>
    <w:tmpl w:val="B37C2B02"/>
    <w:name w:val="NDSUnifiedGalleryNotes"/>
    <w:lvl w:ilvl="0">
      <w:start w:val="1"/>
      <w:numFmt w:val="none"/>
      <w:suff w:val="nothing"/>
      <w:lvlText w:val=""/>
      <w:lvlJc w:val="left"/>
      <w:pPr>
        <w:ind w:left="1701" w:firstLine="0"/>
      </w:pPr>
    </w:lvl>
    <w:lvl w:ilvl="1">
      <w:start w:val="1"/>
      <w:numFmt w:val="none"/>
      <w:pStyle w:val="BodyNotesHeading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sPlain"/>
      <w:suff w:val="nothing"/>
      <w:lvlText w:val=""/>
      <w:lvlJc w:val="left"/>
      <w:pPr>
        <w:ind w:left="1701" w:firstLine="0"/>
      </w:pPr>
    </w:lvl>
    <w:lvl w:ilvl="3">
      <w:start w:val="1"/>
      <w:numFmt w:val="bullet"/>
      <w:pStyle w:val="BodyNotesBullet"/>
      <w:lvlText w:val="¾"/>
      <w:lvlJc w:val="left"/>
      <w:pPr>
        <w:tabs>
          <w:tab w:val="num" w:pos="2126"/>
        </w:tabs>
        <w:ind w:left="2126" w:hanging="425"/>
      </w:pPr>
      <w:rPr>
        <w:rFonts w:ascii="Wingdings 2" w:hAnsi="Wingdings 2" w:hint="default"/>
        <w:color w:val="000080"/>
        <w:sz w:val="18"/>
      </w:rPr>
    </w:lvl>
    <w:lvl w:ilvl="4">
      <w:start w:val="1"/>
      <w:numFmt w:val="decimal"/>
      <w:pStyle w:val="BodyNotesNumber"/>
      <w:lvlText w:val="%5."/>
      <w:lvlJc w:val="left"/>
      <w:pPr>
        <w:tabs>
          <w:tab w:val="num" w:pos="2126"/>
        </w:tabs>
        <w:ind w:left="2126" w:hanging="425"/>
      </w:pPr>
      <w:rPr>
        <w:rFonts w:ascii="Trebuchet MS" w:hAnsi="Trebuchet MS"/>
        <w:color w:val="auto"/>
        <w:sz w:val="20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abstractNum w:abstractNumId="19" w15:restartNumberingAfterBreak="0">
    <w:nsid w:val="4DB13558"/>
    <w:multiLevelType w:val="multilevel"/>
    <w:tmpl w:val="17543D5A"/>
    <w:name w:val="NDSUnifiedGalleryHeadings"/>
    <w:lvl w:ilvl="0">
      <w:start w:val="1"/>
      <w:numFmt w:val="decimal"/>
      <w:pStyle w:val="Heading1"/>
      <w:lvlText w:val="%1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0" w15:restartNumberingAfterBreak="0">
    <w:nsid w:val="4F38597B"/>
    <w:multiLevelType w:val="multilevel"/>
    <w:tmpl w:val="E53A6C7E"/>
    <w:lvl w:ilvl="0">
      <w:start w:val="1"/>
      <w:numFmt w:val="upperLetter"/>
      <w:pStyle w:val="AppendixA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1" w15:restartNumberingAfterBreak="0">
    <w:nsid w:val="4F8C7AFA"/>
    <w:multiLevelType w:val="hybridMultilevel"/>
    <w:tmpl w:val="F0766234"/>
    <w:lvl w:ilvl="0" w:tplc="CFCA2832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52D33C21"/>
    <w:multiLevelType w:val="multilevel"/>
    <w:tmpl w:val="E1B80684"/>
    <w:styleLink w:val="NATListTable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lvlText w:val="¾"/>
      <w:lvlJc w:val="left"/>
      <w:pPr>
        <w:tabs>
          <w:tab w:val="num" w:pos="1842"/>
        </w:tabs>
        <w:ind w:left="1842" w:hanging="425"/>
      </w:pPr>
      <w:rPr>
        <w:rFonts w:ascii="Wingdings 2" w:hAnsi="Wingdings 2" w:hint="default"/>
        <w:color w:val="000080"/>
        <w:sz w:val="18"/>
      </w:rPr>
    </w:lvl>
    <w:lvl w:ilvl="6">
      <w:start w:val="1"/>
      <w:numFmt w:val="bullet"/>
      <w:lvlText w:val="¨"/>
      <w:lvlJc w:val="left"/>
      <w:pPr>
        <w:tabs>
          <w:tab w:val="num" w:pos="2267"/>
        </w:tabs>
        <w:ind w:left="2267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lvlText w:val="·"/>
      <w:lvlJc w:val="left"/>
      <w:pPr>
        <w:tabs>
          <w:tab w:val="num" w:pos="2693"/>
        </w:tabs>
        <w:ind w:left="2693" w:hanging="426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3" w15:restartNumberingAfterBreak="0">
    <w:nsid w:val="5C014943"/>
    <w:multiLevelType w:val="multilevel"/>
    <w:tmpl w:val="9C9A275C"/>
    <w:name w:val="NDSUnifiedGalleryTableListLevel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lowerRoman"/>
      <w:pStyle w:val="TableListL3Restart"/>
      <w:lvlText w:val="i."/>
      <w:lvlJc w:val="left"/>
      <w:pPr>
        <w:tabs>
          <w:tab w:val="num" w:pos="1276"/>
        </w:tabs>
        <w:ind w:left="1276" w:hanging="426"/>
      </w:pPr>
      <w:rPr>
        <w:rFonts w:ascii="Trebuchet MS" w:hAnsi="Trebuchet MS"/>
        <w:color w:val="auto"/>
        <w:sz w:val="18"/>
      </w:rPr>
    </w:lvl>
    <w:lvl w:ilvl="5">
      <w:start w:val="2"/>
      <w:numFmt w:val="lowerRoman"/>
      <w:pStyle w:val="TableListL3"/>
      <w:lvlText w:val="%6."/>
      <w:lvlJc w:val="left"/>
      <w:pPr>
        <w:tabs>
          <w:tab w:val="num" w:pos="1276"/>
        </w:tabs>
        <w:ind w:left="1276" w:hanging="426"/>
      </w:pPr>
      <w:rPr>
        <w:rFonts w:ascii="Trebuchet MS" w:hAnsi="Trebuchet MS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5C7B1CE2"/>
    <w:multiLevelType w:val="hybridMultilevel"/>
    <w:tmpl w:val="39747C18"/>
    <w:lvl w:ilvl="0" w:tplc="721E770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5D386F39"/>
    <w:multiLevelType w:val="multilevel"/>
    <w:tmpl w:val="FD7AEEAC"/>
    <w:styleLink w:val="NATListHeadings"/>
    <w:lvl w:ilvl="0">
      <w:start w:val="1"/>
      <w:numFmt w:val="decimal"/>
      <w:lvlText w:val="%1"/>
      <w:lvlJc w:val="left"/>
      <w:pPr>
        <w:tabs>
          <w:tab w:val="num" w:pos="2835"/>
        </w:tabs>
        <w:ind w:left="2835" w:hanging="1418"/>
      </w:pPr>
      <w:rPr>
        <w:rFonts w:ascii="Trebuchet MS" w:hAnsi="Trebuchet MS"/>
        <w:color w:val="000080"/>
        <w:sz w:val="36"/>
      </w:rPr>
    </w:lvl>
    <w:lvl w:ilvl="1">
      <w:start w:val="1"/>
      <w:numFmt w:val="decimal"/>
      <w:lvlText w:val="%1.%2"/>
      <w:lvlJc w:val="left"/>
      <w:pPr>
        <w:tabs>
          <w:tab w:val="num" w:pos="2835"/>
        </w:tabs>
        <w:ind w:left="2835" w:hanging="1418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1418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1418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2835" w:firstLine="0"/>
      </w:pPr>
    </w:lvl>
    <w:lvl w:ilvl="5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2834" w:firstLine="0"/>
      </w:pPr>
    </w:lvl>
  </w:abstractNum>
  <w:abstractNum w:abstractNumId="26" w15:restartNumberingAfterBreak="0">
    <w:nsid w:val="5DBC3D29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4B95828"/>
    <w:multiLevelType w:val="hybridMultilevel"/>
    <w:tmpl w:val="43A0AB22"/>
    <w:lvl w:ilvl="0" w:tplc="412A4652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8" w15:restartNumberingAfterBreak="0">
    <w:nsid w:val="69843E50"/>
    <w:multiLevelType w:val="multilevel"/>
    <w:tmpl w:val="7E702D46"/>
    <w:styleLink w:val="NATListBody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lvlText w:val="a."/>
      <w:lvlJc w:val="left"/>
      <w:pPr>
        <w:tabs>
          <w:tab w:val="num" w:pos="2268"/>
        </w:tabs>
        <w:ind w:left="2268" w:hanging="425"/>
      </w:pPr>
      <w:rPr>
        <w:rFonts w:ascii="Palatino Linotype" w:hAnsi="Palatino Linotype"/>
        <w:color w:val="auto"/>
        <w:sz w:val="21"/>
      </w:rPr>
    </w:lvl>
    <w:lvl w:ilvl="5">
      <w:start w:val="2"/>
      <w:numFmt w:val="lowerLetter"/>
      <w:lvlText w:val="%6."/>
      <w:lvlJc w:val="left"/>
      <w:pPr>
        <w:tabs>
          <w:tab w:val="num" w:pos="2268"/>
        </w:tabs>
        <w:ind w:left="2268" w:hanging="425"/>
      </w:pPr>
      <w:rPr>
        <w:rFonts w:ascii="Palatino Linotype" w:hAnsi="Palatino Linotype" w:hint="default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9" w15:restartNumberingAfterBreak="0">
    <w:nsid w:val="70E14073"/>
    <w:multiLevelType w:val="multilevel"/>
    <w:tmpl w:val="B740BBA4"/>
    <w:styleLink w:val="NATListBody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lvlText w:val="¾"/>
      <w:lvlJc w:val="left"/>
      <w:pPr>
        <w:tabs>
          <w:tab w:val="num" w:pos="1843"/>
        </w:tabs>
        <w:ind w:left="1843" w:hanging="426"/>
      </w:pPr>
      <w:rPr>
        <w:rFonts w:ascii="Wingdings 2" w:hAnsi="Wingdings 2" w:hint="default"/>
        <w:color w:val="000080"/>
        <w:sz w:val="18"/>
      </w:rPr>
    </w:lvl>
    <w:lvl w:ilvl="6">
      <w:start w:val="1"/>
      <w:numFmt w:val="bullet"/>
      <w:lvlText w:val="¨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000080"/>
        <w:sz w:val="20"/>
      </w:rPr>
    </w:lvl>
    <w:lvl w:ilvl="7">
      <w:start w:val="1"/>
      <w:numFmt w:val="bullet"/>
      <w:lvlText w:val="·"/>
      <w:lvlJc w:val="left"/>
      <w:pPr>
        <w:tabs>
          <w:tab w:val="num" w:pos="2693"/>
        </w:tabs>
        <w:ind w:left="2693" w:hanging="425"/>
      </w:pPr>
      <w:rPr>
        <w:rFonts w:ascii="Symbol" w:hAnsi="Symbol"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0" w15:restartNumberingAfterBreak="0">
    <w:nsid w:val="719947F3"/>
    <w:multiLevelType w:val="hybridMultilevel"/>
    <w:tmpl w:val="452AD1B8"/>
    <w:lvl w:ilvl="0" w:tplc="3CACFE08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FC11EE"/>
    <w:multiLevelType w:val="hybridMultilevel"/>
    <w:tmpl w:val="0582B5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33B9B"/>
    <w:multiLevelType w:val="multilevel"/>
    <w:tmpl w:val="B8A0494C"/>
    <w:name w:val="NDSUnifiedGallery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pStyle w:val="BodyListL3Restart"/>
      <w:lvlText w:val="i."/>
      <w:lvlJc w:val="left"/>
      <w:pPr>
        <w:tabs>
          <w:tab w:val="num" w:pos="2693"/>
        </w:tabs>
        <w:ind w:left="2693" w:hanging="425"/>
      </w:pPr>
      <w:rPr>
        <w:rFonts w:ascii="Palatino Linotype" w:hAnsi="Palatino Linotype"/>
        <w:color w:val="auto"/>
        <w:sz w:val="21"/>
      </w:rPr>
    </w:lvl>
    <w:lvl w:ilvl="5">
      <w:start w:val="2"/>
      <w:numFmt w:val="lowerRoman"/>
      <w:pStyle w:val="BodyListL3"/>
      <w:lvlText w:val="%6."/>
      <w:lvlJc w:val="left"/>
      <w:pPr>
        <w:tabs>
          <w:tab w:val="num" w:pos="2693"/>
        </w:tabs>
        <w:ind w:left="2693" w:hanging="425"/>
      </w:pPr>
      <w:rPr>
        <w:rFonts w:ascii="Palatino Linotype" w:hAnsi="Palatino Linotype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3" w15:restartNumberingAfterBreak="0">
    <w:nsid w:val="72A02F72"/>
    <w:multiLevelType w:val="hybridMultilevel"/>
    <w:tmpl w:val="4F2E2E2A"/>
    <w:lvl w:ilvl="0" w:tplc="E8C2E1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4" w15:restartNumberingAfterBreak="0">
    <w:nsid w:val="75A2178D"/>
    <w:multiLevelType w:val="multilevel"/>
    <w:tmpl w:val="B8A0494C"/>
    <w:styleLink w:val="NATListBody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lvlText w:val="i."/>
      <w:lvlJc w:val="left"/>
      <w:pPr>
        <w:tabs>
          <w:tab w:val="num" w:pos="2693"/>
        </w:tabs>
        <w:ind w:left="2693" w:hanging="425"/>
      </w:pPr>
      <w:rPr>
        <w:rFonts w:ascii="Palatino Linotype" w:hAnsi="Palatino Linotype"/>
        <w:color w:val="auto"/>
        <w:sz w:val="21"/>
      </w:rPr>
    </w:lvl>
    <w:lvl w:ilvl="5">
      <w:start w:val="2"/>
      <w:numFmt w:val="lowerRoman"/>
      <w:lvlText w:val="%6."/>
      <w:lvlJc w:val="left"/>
      <w:pPr>
        <w:tabs>
          <w:tab w:val="num" w:pos="2693"/>
        </w:tabs>
        <w:ind w:left="2693" w:hanging="425"/>
      </w:pPr>
      <w:rPr>
        <w:rFonts w:ascii="Palatino Linotype" w:hAnsi="Palatino Linotype" w:hint="default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5" w15:restartNumberingAfterBreak="0">
    <w:nsid w:val="78D12ABC"/>
    <w:multiLevelType w:val="multilevel"/>
    <w:tmpl w:val="08120D76"/>
    <w:styleLink w:val="NATListBody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lvlText w:val="1."/>
      <w:lvlJc w:val="left"/>
      <w:pPr>
        <w:tabs>
          <w:tab w:val="num" w:pos="1843"/>
        </w:tabs>
        <w:ind w:left="1843" w:hanging="426"/>
      </w:pPr>
      <w:rPr>
        <w:rFonts w:ascii="Palatino Linotype" w:hAnsi="Palatino Linotype"/>
        <w:color w:val="auto"/>
        <w:sz w:val="21"/>
      </w:rPr>
    </w:lvl>
    <w:lvl w:ilvl="5">
      <w:start w:val="2"/>
      <w:numFmt w:val="decimal"/>
      <w:lvlText w:val="%6."/>
      <w:lvlJc w:val="left"/>
      <w:pPr>
        <w:tabs>
          <w:tab w:val="num" w:pos="1843"/>
        </w:tabs>
        <w:ind w:left="1843" w:hanging="426"/>
      </w:pPr>
      <w:rPr>
        <w:rFonts w:ascii="Palatino Linotype" w:hAnsi="Palatino Linotype" w:hint="default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6" w15:restartNumberingAfterBreak="0">
    <w:nsid w:val="7C470E91"/>
    <w:multiLevelType w:val="multilevel"/>
    <w:tmpl w:val="FD94C3F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decimal"/>
      <w:lvlText w:val="%6."/>
      <w:lvlJc w:val="left"/>
      <w:pPr>
        <w:tabs>
          <w:tab w:val="num" w:pos="1843"/>
        </w:tabs>
        <w:ind w:left="1843" w:hanging="426"/>
      </w:pPr>
    </w:lvl>
    <w:lvl w:ilvl="6">
      <w:start w:val="1"/>
      <w:numFmt w:val="lowerLetter"/>
      <w:lvlText w:val="%7."/>
      <w:lvlJc w:val="left"/>
      <w:pPr>
        <w:tabs>
          <w:tab w:val="num" w:pos="2268"/>
        </w:tabs>
        <w:ind w:left="2268" w:hanging="425"/>
      </w:pPr>
    </w:lvl>
    <w:lvl w:ilvl="7">
      <w:start w:val="1"/>
      <w:numFmt w:val="lowerRoman"/>
      <w:lvlText w:val="%8."/>
      <w:lvlJc w:val="left"/>
      <w:pPr>
        <w:tabs>
          <w:tab w:val="num" w:pos="2693"/>
        </w:tabs>
        <w:ind w:left="2693" w:hanging="425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7" w15:restartNumberingAfterBreak="0">
    <w:nsid w:val="7CD71D29"/>
    <w:multiLevelType w:val="multilevel"/>
    <w:tmpl w:val="0D2CB48A"/>
    <w:styleLink w:val="NATListTable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lvlText w:val="1."/>
      <w:lvlJc w:val="left"/>
      <w:pPr>
        <w:tabs>
          <w:tab w:val="num" w:pos="1842"/>
        </w:tabs>
        <w:ind w:left="1842" w:hanging="425"/>
      </w:pPr>
      <w:rPr>
        <w:rFonts w:ascii="Trebuchet MS" w:hAnsi="Trebuchet MS"/>
        <w:color w:val="auto"/>
        <w:sz w:val="18"/>
      </w:rPr>
    </w:lvl>
    <w:lvl w:ilvl="5">
      <w:start w:val="2"/>
      <w:numFmt w:val="decimal"/>
      <w:lvlText w:val="%6."/>
      <w:lvlJc w:val="left"/>
      <w:pPr>
        <w:tabs>
          <w:tab w:val="num" w:pos="1842"/>
        </w:tabs>
        <w:ind w:left="1842" w:hanging="425"/>
      </w:pPr>
      <w:rPr>
        <w:rFonts w:ascii="Trebuchet MS" w:hAnsi="Trebuchet MS" w:hint="default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8" w15:restartNumberingAfterBreak="0">
    <w:nsid w:val="7D9167C9"/>
    <w:multiLevelType w:val="multilevel"/>
    <w:tmpl w:val="7E702D46"/>
    <w:name w:val="NDSUnifiedGallery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pStyle w:val="BodyListL2Restart"/>
      <w:lvlText w:val="a."/>
      <w:lvlJc w:val="left"/>
      <w:pPr>
        <w:tabs>
          <w:tab w:val="num" w:pos="2268"/>
        </w:tabs>
        <w:ind w:left="2268" w:hanging="425"/>
      </w:pPr>
      <w:rPr>
        <w:rFonts w:ascii="Palatino Linotype" w:hAnsi="Palatino Linotype"/>
        <w:color w:val="auto"/>
        <w:sz w:val="21"/>
      </w:rPr>
    </w:lvl>
    <w:lvl w:ilvl="5">
      <w:start w:val="2"/>
      <w:numFmt w:val="lowerLetter"/>
      <w:pStyle w:val="BodyListL2"/>
      <w:lvlText w:val="%6."/>
      <w:lvlJc w:val="left"/>
      <w:pPr>
        <w:tabs>
          <w:tab w:val="num" w:pos="2268"/>
        </w:tabs>
        <w:ind w:left="2268" w:hanging="425"/>
      </w:pPr>
      <w:rPr>
        <w:rFonts w:ascii="Palatino Linotype" w:hAnsi="Palatino Linotype"/>
        <w:color w:val="auto"/>
        <w:sz w:val="21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num w:numId="1">
    <w:abstractNumId w:val="20"/>
  </w:num>
  <w:num w:numId="2">
    <w:abstractNumId w:val="9"/>
  </w:num>
  <w:num w:numId="3">
    <w:abstractNumId w:val="15"/>
  </w:num>
  <w:num w:numId="4">
    <w:abstractNumId w:val="10"/>
  </w:num>
  <w:num w:numId="5">
    <w:abstractNumId w:val="7"/>
  </w:num>
  <w:num w:numId="6">
    <w:abstractNumId w:val="18"/>
  </w:num>
  <w:num w:numId="7">
    <w:abstractNumId w:val="19"/>
  </w:num>
  <w:num w:numId="8">
    <w:abstractNumId w:val="2"/>
  </w:num>
  <w:num w:numId="9">
    <w:abstractNumId w:val="17"/>
  </w:num>
  <w:num w:numId="10">
    <w:abstractNumId w:val="1"/>
  </w:num>
  <w:num w:numId="11">
    <w:abstractNumId w:val="36"/>
  </w:num>
  <w:num w:numId="12">
    <w:abstractNumId w:val="26"/>
  </w:num>
  <w:num w:numId="13">
    <w:abstractNumId w:val="5"/>
  </w:num>
  <w:num w:numId="14">
    <w:abstractNumId w:val="8"/>
  </w:num>
  <w:num w:numId="15">
    <w:abstractNumId w:val="38"/>
  </w:num>
  <w:num w:numId="16">
    <w:abstractNumId w:val="32"/>
  </w:num>
  <w:num w:numId="17">
    <w:abstractNumId w:val="16"/>
  </w:num>
  <w:num w:numId="18">
    <w:abstractNumId w:val="29"/>
  </w:num>
  <w:num w:numId="19">
    <w:abstractNumId w:val="35"/>
  </w:num>
  <w:num w:numId="20">
    <w:abstractNumId w:val="28"/>
  </w:num>
  <w:num w:numId="21">
    <w:abstractNumId w:val="34"/>
  </w:num>
  <w:num w:numId="22">
    <w:abstractNumId w:val="11"/>
  </w:num>
  <w:num w:numId="23">
    <w:abstractNumId w:val="13"/>
  </w:num>
  <w:num w:numId="24">
    <w:abstractNumId w:val="25"/>
  </w:num>
  <w:num w:numId="25">
    <w:abstractNumId w:val="22"/>
  </w:num>
  <w:num w:numId="26">
    <w:abstractNumId w:val="37"/>
  </w:num>
  <w:num w:numId="27">
    <w:abstractNumId w:val="12"/>
  </w:num>
  <w:num w:numId="28">
    <w:abstractNumId w:val="14"/>
  </w:num>
  <w:num w:numId="29">
    <w:abstractNumId w:val="0"/>
  </w:num>
  <w:num w:numId="30">
    <w:abstractNumId w:val="23"/>
  </w:num>
  <w:num w:numId="31">
    <w:abstractNumId w:val="6"/>
  </w:num>
  <w:num w:numId="32">
    <w:abstractNumId w:val="31"/>
  </w:num>
  <w:num w:numId="33">
    <w:abstractNumId w:val="21"/>
  </w:num>
  <w:num w:numId="34">
    <w:abstractNumId w:val="27"/>
  </w:num>
  <w:num w:numId="35">
    <w:abstractNumId w:val="24"/>
  </w:num>
  <w:num w:numId="36">
    <w:abstractNumId w:val="30"/>
  </w:num>
  <w:num w:numId="37">
    <w:abstractNumId w:val="4"/>
  </w:num>
  <w:num w:numId="38">
    <w:abstractNumId w:val="3"/>
  </w:num>
  <w:num w:numId="39">
    <w:abstractNumId w:val="33"/>
  </w:num>
  <w:numIdMacAtCleanup w:val="3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9B3"/>
    <w:rsid w:val="00000222"/>
    <w:rsid w:val="00000BE2"/>
    <w:rsid w:val="00001C6C"/>
    <w:rsid w:val="00002280"/>
    <w:rsid w:val="000061C0"/>
    <w:rsid w:val="000102C5"/>
    <w:rsid w:val="000124F3"/>
    <w:rsid w:val="00014EEC"/>
    <w:rsid w:val="00016AF9"/>
    <w:rsid w:val="00016C0A"/>
    <w:rsid w:val="0002029D"/>
    <w:rsid w:val="00021AF8"/>
    <w:rsid w:val="00023C2B"/>
    <w:rsid w:val="00031BC1"/>
    <w:rsid w:val="0003235A"/>
    <w:rsid w:val="000328AC"/>
    <w:rsid w:val="0003321A"/>
    <w:rsid w:val="00033EA6"/>
    <w:rsid w:val="00040209"/>
    <w:rsid w:val="00041B47"/>
    <w:rsid w:val="00046434"/>
    <w:rsid w:val="0004648A"/>
    <w:rsid w:val="00046B35"/>
    <w:rsid w:val="00050ED0"/>
    <w:rsid w:val="00052C7E"/>
    <w:rsid w:val="000544E1"/>
    <w:rsid w:val="000553C0"/>
    <w:rsid w:val="000570E2"/>
    <w:rsid w:val="000573D5"/>
    <w:rsid w:val="000576FD"/>
    <w:rsid w:val="00057D5C"/>
    <w:rsid w:val="0006117F"/>
    <w:rsid w:val="00061D31"/>
    <w:rsid w:val="00061E4E"/>
    <w:rsid w:val="00065B3B"/>
    <w:rsid w:val="00066C11"/>
    <w:rsid w:val="0006745B"/>
    <w:rsid w:val="0007588D"/>
    <w:rsid w:val="00076BAC"/>
    <w:rsid w:val="00076CB8"/>
    <w:rsid w:val="0008017B"/>
    <w:rsid w:val="00080839"/>
    <w:rsid w:val="000809B3"/>
    <w:rsid w:val="0008118D"/>
    <w:rsid w:val="00081D1D"/>
    <w:rsid w:val="00084714"/>
    <w:rsid w:val="000868CE"/>
    <w:rsid w:val="0008703C"/>
    <w:rsid w:val="00094F32"/>
    <w:rsid w:val="00096B26"/>
    <w:rsid w:val="000A4D99"/>
    <w:rsid w:val="000A544C"/>
    <w:rsid w:val="000A629F"/>
    <w:rsid w:val="000A6A9F"/>
    <w:rsid w:val="000C1C2C"/>
    <w:rsid w:val="000C294E"/>
    <w:rsid w:val="000C364F"/>
    <w:rsid w:val="000C7206"/>
    <w:rsid w:val="000C7B85"/>
    <w:rsid w:val="000D1169"/>
    <w:rsid w:val="000D47A7"/>
    <w:rsid w:val="000D67CD"/>
    <w:rsid w:val="000E0489"/>
    <w:rsid w:val="000E378E"/>
    <w:rsid w:val="000E44DD"/>
    <w:rsid w:val="000E7FDC"/>
    <w:rsid w:val="000F2B04"/>
    <w:rsid w:val="000F38B7"/>
    <w:rsid w:val="000F5DF9"/>
    <w:rsid w:val="00102489"/>
    <w:rsid w:val="0010345A"/>
    <w:rsid w:val="00104660"/>
    <w:rsid w:val="00110175"/>
    <w:rsid w:val="00110591"/>
    <w:rsid w:val="00110CA3"/>
    <w:rsid w:val="00110D9B"/>
    <w:rsid w:val="001137A8"/>
    <w:rsid w:val="0012148D"/>
    <w:rsid w:val="00122946"/>
    <w:rsid w:val="00122BCD"/>
    <w:rsid w:val="00124A16"/>
    <w:rsid w:val="00127173"/>
    <w:rsid w:val="00134F10"/>
    <w:rsid w:val="00136FCD"/>
    <w:rsid w:val="00137AB6"/>
    <w:rsid w:val="00140C5E"/>
    <w:rsid w:val="00140E44"/>
    <w:rsid w:val="001458E5"/>
    <w:rsid w:val="0014649C"/>
    <w:rsid w:val="00152F7C"/>
    <w:rsid w:val="00154D07"/>
    <w:rsid w:val="001550DD"/>
    <w:rsid w:val="0015617C"/>
    <w:rsid w:val="001576E0"/>
    <w:rsid w:val="00157C84"/>
    <w:rsid w:val="0016149F"/>
    <w:rsid w:val="0017082C"/>
    <w:rsid w:val="00170FE3"/>
    <w:rsid w:val="00171029"/>
    <w:rsid w:val="001712DF"/>
    <w:rsid w:val="0017141C"/>
    <w:rsid w:val="001715ED"/>
    <w:rsid w:val="00173763"/>
    <w:rsid w:val="0017530C"/>
    <w:rsid w:val="0017634B"/>
    <w:rsid w:val="001829A4"/>
    <w:rsid w:val="0018311A"/>
    <w:rsid w:val="00190BB1"/>
    <w:rsid w:val="00192CCB"/>
    <w:rsid w:val="00193984"/>
    <w:rsid w:val="00194D62"/>
    <w:rsid w:val="001A6050"/>
    <w:rsid w:val="001A63D1"/>
    <w:rsid w:val="001B26A4"/>
    <w:rsid w:val="001B29A4"/>
    <w:rsid w:val="001B302D"/>
    <w:rsid w:val="001B4169"/>
    <w:rsid w:val="001C083C"/>
    <w:rsid w:val="001C1C6E"/>
    <w:rsid w:val="001C2AC5"/>
    <w:rsid w:val="001C5A86"/>
    <w:rsid w:val="001C5E00"/>
    <w:rsid w:val="001C63B7"/>
    <w:rsid w:val="001D2DEE"/>
    <w:rsid w:val="001D4FA0"/>
    <w:rsid w:val="001F1411"/>
    <w:rsid w:val="001F213A"/>
    <w:rsid w:val="001F3F79"/>
    <w:rsid w:val="001F3FC1"/>
    <w:rsid w:val="002017DE"/>
    <w:rsid w:val="00201EB2"/>
    <w:rsid w:val="00202C6E"/>
    <w:rsid w:val="0020456E"/>
    <w:rsid w:val="0020717D"/>
    <w:rsid w:val="0022009E"/>
    <w:rsid w:val="00220EEB"/>
    <w:rsid w:val="002214D9"/>
    <w:rsid w:val="00222394"/>
    <w:rsid w:val="002243C6"/>
    <w:rsid w:val="002265E3"/>
    <w:rsid w:val="00226B65"/>
    <w:rsid w:val="00227A2C"/>
    <w:rsid w:val="002310D9"/>
    <w:rsid w:val="0023503E"/>
    <w:rsid w:val="002353AF"/>
    <w:rsid w:val="00235A6C"/>
    <w:rsid w:val="00236432"/>
    <w:rsid w:val="002411EB"/>
    <w:rsid w:val="002425C0"/>
    <w:rsid w:val="00242A37"/>
    <w:rsid w:val="00244C4F"/>
    <w:rsid w:val="00244E22"/>
    <w:rsid w:val="00246AA2"/>
    <w:rsid w:val="00250680"/>
    <w:rsid w:val="0025207E"/>
    <w:rsid w:val="002539B9"/>
    <w:rsid w:val="00253F00"/>
    <w:rsid w:val="00256439"/>
    <w:rsid w:val="00257D2D"/>
    <w:rsid w:val="0026208D"/>
    <w:rsid w:val="00262E3E"/>
    <w:rsid w:val="00263AEA"/>
    <w:rsid w:val="00264B4C"/>
    <w:rsid w:val="002738F9"/>
    <w:rsid w:val="0027580B"/>
    <w:rsid w:val="002759CA"/>
    <w:rsid w:val="0027611D"/>
    <w:rsid w:val="00280049"/>
    <w:rsid w:val="00280210"/>
    <w:rsid w:val="00282287"/>
    <w:rsid w:val="00284AAA"/>
    <w:rsid w:val="00290F6F"/>
    <w:rsid w:val="002916D3"/>
    <w:rsid w:val="00295ECD"/>
    <w:rsid w:val="00296336"/>
    <w:rsid w:val="00296F52"/>
    <w:rsid w:val="002A0755"/>
    <w:rsid w:val="002A0B0C"/>
    <w:rsid w:val="002A3067"/>
    <w:rsid w:val="002B132A"/>
    <w:rsid w:val="002B3264"/>
    <w:rsid w:val="002C03B9"/>
    <w:rsid w:val="002C0545"/>
    <w:rsid w:val="002C1104"/>
    <w:rsid w:val="002C172C"/>
    <w:rsid w:val="002C53CF"/>
    <w:rsid w:val="002C6F87"/>
    <w:rsid w:val="002D0D3F"/>
    <w:rsid w:val="002D7423"/>
    <w:rsid w:val="002E398A"/>
    <w:rsid w:val="002E6B67"/>
    <w:rsid w:val="002F266A"/>
    <w:rsid w:val="002F655B"/>
    <w:rsid w:val="002F6857"/>
    <w:rsid w:val="002F7BF5"/>
    <w:rsid w:val="00301256"/>
    <w:rsid w:val="00301AEC"/>
    <w:rsid w:val="00303D9E"/>
    <w:rsid w:val="00303EF9"/>
    <w:rsid w:val="0030564F"/>
    <w:rsid w:val="00307B4F"/>
    <w:rsid w:val="003107EE"/>
    <w:rsid w:val="00310B36"/>
    <w:rsid w:val="0031148A"/>
    <w:rsid w:val="00311BE0"/>
    <w:rsid w:val="0031530C"/>
    <w:rsid w:val="00321D0C"/>
    <w:rsid w:val="00323200"/>
    <w:rsid w:val="00325C32"/>
    <w:rsid w:val="00325C6D"/>
    <w:rsid w:val="003268C6"/>
    <w:rsid w:val="00326EE4"/>
    <w:rsid w:val="00327CBE"/>
    <w:rsid w:val="00330DD8"/>
    <w:rsid w:val="00332EE4"/>
    <w:rsid w:val="00334EB0"/>
    <w:rsid w:val="00340BE3"/>
    <w:rsid w:val="00345653"/>
    <w:rsid w:val="003479EC"/>
    <w:rsid w:val="0035006E"/>
    <w:rsid w:val="00351496"/>
    <w:rsid w:val="003533D8"/>
    <w:rsid w:val="003543E2"/>
    <w:rsid w:val="0035511B"/>
    <w:rsid w:val="00355A1F"/>
    <w:rsid w:val="00360313"/>
    <w:rsid w:val="00360755"/>
    <w:rsid w:val="00363E58"/>
    <w:rsid w:val="00363EBB"/>
    <w:rsid w:val="00363FE1"/>
    <w:rsid w:val="0036631F"/>
    <w:rsid w:val="003669A9"/>
    <w:rsid w:val="003701BC"/>
    <w:rsid w:val="0037086B"/>
    <w:rsid w:val="00370DFB"/>
    <w:rsid w:val="00371F58"/>
    <w:rsid w:val="00372BD4"/>
    <w:rsid w:val="003757AC"/>
    <w:rsid w:val="00376DCC"/>
    <w:rsid w:val="00376E84"/>
    <w:rsid w:val="00377B7F"/>
    <w:rsid w:val="003812EF"/>
    <w:rsid w:val="00381E90"/>
    <w:rsid w:val="0038229B"/>
    <w:rsid w:val="0038448E"/>
    <w:rsid w:val="00384E6F"/>
    <w:rsid w:val="00385715"/>
    <w:rsid w:val="003A2584"/>
    <w:rsid w:val="003A4119"/>
    <w:rsid w:val="003A51C4"/>
    <w:rsid w:val="003B184F"/>
    <w:rsid w:val="003B3BEC"/>
    <w:rsid w:val="003B74CC"/>
    <w:rsid w:val="003B7A31"/>
    <w:rsid w:val="003C39B8"/>
    <w:rsid w:val="003C4F30"/>
    <w:rsid w:val="003D23FD"/>
    <w:rsid w:val="003D32F1"/>
    <w:rsid w:val="003D3311"/>
    <w:rsid w:val="003D4194"/>
    <w:rsid w:val="003D4FAF"/>
    <w:rsid w:val="003E06B5"/>
    <w:rsid w:val="003E1595"/>
    <w:rsid w:val="003E171C"/>
    <w:rsid w:val="003E3133"/>
    <w:rsid w:val="003E3A76"/>
    <w:rsid w:val="003E4969"/>
    <w:rsid w:val="003E4B34"/>
    <w:rsid w:val="003E50AC"/>
    <w:rsid w:val="003E6DC9"/>
    <w:rsid w:val="003E71D5"/>
    <w:rsid w:val="003F0230"/>
    <w:rsid w:val="003F3375"/>
    <w:rsid w:val="003F49D6"/>
    <w:rsid w:val="003F6F02"/>
    <w:rsid w:val="004002A1"/>
    <w:rsid w:val="00404D4E"/>
    <w:rsid w:val="004051B4"/>
    <w:rsid w:val="00406E1B"/>
    <w:rsid w:val="00412E87"/>
    <w:rsid w:val="00416608"/>
    <w:rsid w:val="004212F1"/>
    <w:rsid w:val="00422BFF"/>
    <w:rsid w:val="0043065E"/>
    <w:rsid w:val="00436139"/>
    <w:rsid w:val="00441820"/>
    <w:rsid w:val="00442052"/>
    <w:rsid w:val="00443148"/>
    <w:rsid w:val="00446056"/>
    <w:rsid w:val="00446718"/>
    <w:rsid w:val="00446A46"/>
    <w:rsid w:val="00453577"/>
    <w:rsid w:val="0045510C"/>
    <w:rsid w:val="00461962"/>
    <w:rsid w:val="00461F35"/>
    <w:rsid w:val="00465448"/>
    <w:rsid w:val="00466A51"/>
    <w:rsid w:val="00471452"/>
    <w:rsid w:val="00472272"/>
    <w:rsid w:val="00472691"/>
    <w:rsid w:val="004735B8"/>
    <w:rsid w:val="0047400A"/>
    <w:rsid w:val="0047567C"/>
    <w:rsid w:val="0047597B"/>
    <w:rsid w:val="004776DB"/>
    <w:rsid w:val="00480A18"/>
    <w:rsid w:val="00480CA8"/>
    <w:rsid w:val="00482458"/>
    <w:rsid w:val="004842F9"/>
    <w:rsid w:val="00486045"/>
    <w:rsid w:val="00487354"/>
    <w:rsid w:val="004873EB"/>
    <w:rsid w:val="00487FF9"/>
    <w:rsid w:val="004917F6"/>
    <w:rsid w:val="004A1816"/>
    <w:rsid w:val="004B0771"/>
    <w:rsid w:val="004B451A"/>
    <w:rsid w:val="004C081E"/>
    <w:rsid w:val="004C3664"/>
    <w:rsid w:val="004C4170"/>
    <w:rsid w:val="004C4FD9"/>
    <w:rsid w:val="004C73D1"/>
    <w:rsid w:val="004D1909"/>
    <w:rsid w:val="004D4444"/>
    <w:rsid w:val="004D4829"/>
    <w:rsid w:val="004D63AC"/>
    <w:rsid w:val="004D6BC3"/>
    <w:rsid w:val="004D732B"/>
    <w:rsid w:val="004E6838"/>
    <w:rsid w:val="004F428D"/>
    <w:rsid w:val="004F6D28"/>
    <w:rsid w:val="004F7022"/>
    <w:rsid w:val="0050277C"/>
    <w:rsid w:val="00503DB6"/>
    <w:rsid w:val="00505B64"/>
    <w:rsid w:val="005077D2"/>
    <w:rsid w:val="005100D4"/>
    <w:rsid w:val="005152ED"/>
    <w:rsid w:val="00516710"/>
    <w:rsid w:val="00516B80"/>
    <w:rsid w:val="00517A9C"/>
    <w:rsid w:val="00522A7A"/>
    <w:rsid w:val="00523446"/>
    <w:rsid w:val="0052376C"/>
    <w:rsid w:val="0052639C"/>
    <w:rsid w:val="00527147"/>
    <w:rsid w:val="00527A10"/>
    <w:rsid w:val="005311EC"/>
    <w:rsid w:val="005334FB"/>
    <w:rsid w:val="00537326"/>
    <w:rsid w:val="00537871"/>
    <w:rsid w:val="00541819"/>
    <w:rsid w:val="00542E65"/>
    <w:rsid w:val="00547876"/>
    <w:rsid w:val="00550E41"/>
    <w:rsid w:val="0055226D"/>
    <w:rsid w:val="00554572"/>
    <w:rsid w:val="00554704"/>
    <w:rsid w:val="00554BFC"/>
    <w:rsid w:val="0055549F"/>
    <w:rsid w:val="00557238"/>
    <w:rsid w:val="00557612"/>
    <w:rsid w:val="00557DAE"/>
    <w:rsid w:val="00564862"/>
    <w:rsid w:val="005650F0"/>
    <w:rsid w:val="00566D75"/>
    <w:rsid w:val="00567C2A"/>
    <w:rsid w:val="00570DFB"/>
    <w:rsid w:val="005735D9"/>
    <w:rsid w:val="00573FBE"/>
    <w:rsid w:val="00584134"/>
    <w:rsid w:val="00584EBC"/>
    <w:rsid w:val="00586E2E"/>
    <w:rsid w:val="0059273B"/>
    <w:rsid w:val="0059319F"/>
    <w:rsid w:val="005962C4"/>
    <w:rsid w:val="005963C1"/>
    <w:rsid w:val="0059793F"/>
    <w:rsid w:val="005A0094"/>
    <w:rsid w:val="005A0BF7"/>
    <w:rsid w:val="005A1504"/>
    <w:rsid w:val="005A71D1"/>
    <w:rsid w:val="005B131A"/>
    <w:rsid w:val="005B13B7"/>
    <w:rsid w:val="005B2555"/>
    <w:rsid w:val="005B28FF"/>
    <w:rsid w:val="005B3493"/>
    <w:rsid w:val="005B37E8"/>
    <w:rsid w:val="005B3BBB"/>
    <w:rsid w:val="005B60E9"/>
    <w:rsid w:val="005B7B1F"/>
    <w:rsid w:val="005C409F"/>
    <w:rsid w:val="005C4C79"/>
    <w:rsid w:val="005D14C4"/>
    <w:rsid w:val="005D4367"/>
    <w:rsid w:val="005D54D3"/>
    <w:rsid w:val="005D5F68"/>
    <w:rsid w:val="005D6981"/>
    <w:rsid w:val="005D7889"/>
    <w:rsid w:val="005E255F"/>
    <w:rsid w:val="005E25A3"/>
    <w:rsid w:val="005E43C6"/>
    <w:rsid w:val="005E5F40"/>
    <w:rsid w:val="005E62BE"/>
    <w:rsid w:val="005E6AE3"/>
    <w:rsid w:val="005E6F46"/>
    <w:rsid w:val="005F1C57"/>
    <w:rsid w:val="005F4626"/>
    <w:rsid w:val="005F61BB"/>
    <w:rsid w:val="00601A49"/>
    <w:rsid w:val="006043F7"/>
    <w:rsid w:val="00605A2D"/>
    <w:rsid w:val="00605FAC"/>
    <w:rsid w:val="00613FB3"/>
    <w:rsid w:val="00621CDB"/>
    <w:rsid w:val="00622B4A"/>
    <w:rsid w:val="00622F1B"/>
    <w:rsid w:val="00623030"/>
    <w:rsid w:val="00624992"/>
    <w:rsid w:val="006249F5"/>
    <w:rsid w:val="006255FC"/>
    <w:rsid w:val="00626C1E"/>
    <w:rsid w:val="00627398"/>
    <w:rsid w:val="00630017"/>
    <w:rsid w:val="006333BA"/>
    <w:rsid w:val="006347CE"/>
    <w:rsid w:val="00640DC4"/>
    <w:rsid w:val="00642738"/>
    <w:rsid w:val="006447BA"/>
    <w:rsid w:val="006502AE"/>
    <w:rsid w:val="006538D8"/>
    <w:rsid w:val="0065425A"/>
    <w:rsid w:val="00660C58"/>
    <w:rsid w:val="00661887"/>
    <w:rsid w:val="00661B0D"/>
    <w:rsid w:val="006629D4"/>
    <w:rsid w:val="006637FB"/>
    <w:rsid w:val="00667289"/>
    <w:rsid w:val="00671C7F"/>
    <w:rsid w:val="00671F51"/>
    <w:rsid w:val="00672BCA"/>
    <w:rsid w:val="00676662"/>
    <w:rsid w:val="00684401"/>
    <w:rsid w:val="00684B47"/>
    <w:rsid w:val="00685A98"/>
    <w:rsid w:val="006870D3"/>
    <w:rsid w:val="00691FAE"/>
    <w:rsid w:val="00693573"/>
    <w:rsid w:val="00694946"/>
    <w:rsid w:val="006960D5"/>
    <w:rsid w:val="006974BC"/>
    <w:rsid w:val="006A0795"/>
    <w:rsid w:val="006A1778"/>
    <w:rsid w:val="006A18CA"/>
    <w:rsid w:val="006B3775"/>
    <w:rsid w:val="006B3FB8"/>
    <w:rsid w:val="006B7B11"/>
    <w:rsid w:val="006C4906"/>
    <w:rsid w:val="006D0481"/>
    <w:rsid w:val="006D0F8D"/>
    <w:rsid w:val="006D78FF"/>
    <w:rsid w:val="006E3821"/>
    <w:rsid w:val="006E4304"/>
    <w:rsid w:val="006E464D"/>
    <w:rsid w:val="006E4673"/>
    <w:rsid w:val="006F2FF3"/>
    <w:rsid w:val="006F314B"/>
    <w:rsid w:val="006F6029"/>
    <w:rsid w:val="006F70DE"/>
    <w:rsid w:val="00704AB5"/>
    <w:rsid w:val="007076C6"/>
    <w:rsid w:val="0071080D"/>
    <w:rsid w:val="00711E0D"/>
    <w:rsid w:val="00712597"/>
    <w:rsid w:val="00714789"/>
    <w:rsid w:val="00726957"/>
    <w:rsid w:val="00733A7E"/>
    <w:rsid w:val="00733FC0"/>
    <w:rsid w:val="00734653"/>
    <w:rsid w:val="00735E68"/>
    <w:rsid w:val="00736D81"/>
    <w:rsid w:val="00736E02"/>
    <w:rsid w:val="00740D4C"/>
    <w:rsid w:val="007462CF"/>
    <w:rsid w:val="00746709"/>
    <w:rsid w:val="00746DF1"/>
    <w:rsid w:val="00747968"/>
    <w:rsid w:val="007508EE"/>
    <w:rsid w:val="00755C5D"/>
    <w:rsid w:val="00757CBE"/>
    <w:rsid w:val="00757E4F"/>
    <w:rsid w:val="00760FAA"/>
    <w:rsid w:val="0076323A"/>
    <w:rsid w:val="00763A57"/>
    <w:rsid w:val="00767B37"/>
    <w:rsid w:val="00771B63"/>
    <w:rsid w:val="00771BDF"/>
    <w:rsid w:val="00773A06"/>
    <w:rsid w:val="007810AF"/>
    <w:rsid w:val="00782918"/>
    <w:rsid w:val="00782FB6"/>
    <w:rsid w:val="00787E36"/>
    <w:rsid w:val="00790552"/>
    <w:rsid w:val="00791DA7"/>
    <w:rsid w:val="007B13DC"/>
    <w:rsid w:val="007B1C6A"/>
    <w:rsid w:val="007B4786"/>
    <w:rsid w:val="007B5BCA"/>
    <w:rsid w:val="007B5F67"/>
    <w:rsid w:val="007B5F99"/>
    <w:rsid w:val="007C06D1"/>
    <w:rsid w:val="007C25C2"/>
    <w:rsid w:val="007C31DE"/>
    <w:rsid w:val="007C367A"/>
    <w:rsid w:val="007C61F5"/>
    <w:rsid w:val="007C77B5"/>
    <w:rsid w:val="007D57A7"/>
    <w:rsid w:val="007D6DFC"/>
    <w:rsid w:val="007D7E18"/>
    <w:rsid w:val="007E3054"/>
    <w:rsid w:val="007E55E0"/>
    <w:rsid w:val="007F0C73"/>
    <w:rsid w:val="007F55D8"/>
    <w:rsid w:val="007F5A5F"/>
    <w:rsid w:val="0080029B"/>
    <w:rsid w:val="00802D4F"/>
    <w:rsid w:val="00803B64"/>
    <w:rsid w:val="008058E9"/>
    <w:rsid w:val="00805FA6"/>
    <w:rsid w:val="00806912"/>
    <w:rsid w:val="00812CA4"/>
    <w:rsid w:val="00812E2C"/>
    <w:rsid w:val="008137F2"/>
    <w:rsid w:val="00815832"/>
    <w:rsid w:val="00821304"/>
    <w:rsid w:val="00821605"/>
    <w:rsid w:val="008216DF"/>
    <w:rsid w:val="00821A94"/>
    <w:rsid w:val="00822BA1"/>
    <w:rsid w:val="008255F0"/>
    <w:rsid w:val="0083134D"/>
    <w:rsid w:val="008320C1"/>
    <w:rsid w:val="00837FDD"/>
    <w:rsid w:val="00840F6E"/>
    <w:rsid w:val="00841F4D"/>
    <w:rsid w:val="00842346"/>
    <w:rsid w:val="00844AA1"/>
    <w:rsid w:val="00847E25"/>
    <w:rsid w:val="00851E3A"/>
    <w:rsid w:val="008558B0"/>
    <w:rsid w:val="00861F5D"/>
    <w:rsid w:val="00866B53"/>
    <w:rsid w:val="00873CEE"/>
    <w:rsid w:val="00875867"/>
    <w:rsid w:val="00876002"/>
    <w:rsid w:val="00884693"/>
    <w:rsid w:val="00887A49"/>
    <w:rsid w:val="00893059"/>
    <w:rsid w:val="00893DC0"/>
    <w:rsid w:val="00895C88"/>
    <w:rsid w:val="008A0CDC"/>
    <w:rsid w:val="008A0EC2"/>
    <w:rsid w:val="008A10D4"/>
    <w:rsid w:val="008A3D4D"/>
    <w:rsid w:val="008A6BC8"/>
    <w:rsid w:val="008B2803"/>
    <w:rsid w:val="008B3702"/>
    <w:rsid w:val="008B4D4F"/>
    <w:rsid w:val="008B54B9"/>
    <w:rsid w:val="008B6086"/>
    <w:rsid w:val="008B767E"/>
    <w:rsid w:val="008C072E"/>
    <w:rsid w:val="008C4572"/>
    <w:rsid w:val="008C6DF9"/>
    <w:rsid w:val="008C7052"/>
    <w:rsid w:val="008D0948"/>
    <w:rsid w:val="008D41DC"/>
    <w:rsid w:val="008D582C"/>
    <w:rsid w:val="008D76E3"/>
    <w:rsid w:val="008E20FA"/>
    <w:rsid w:val="008E2D8E"/>
    <w:rsid w:val="008E6DEF"/>
    <w:rsid w:val="008E7B5B"/>
    <w:rsid w:val="008E7D1F"/>
    <w:rsid w:val="008F02C4"/>
    <w:rsid w:val="008F18F9"/>
    <w:rsid w:val="008F3014"/>
    <w:rsid w:val="008F5180"/>
    <w:rsid w:val="008F6089"/>
    <w:rsid w:val="008F6568"/>
    <w:rsid w:val="00900E22"/>
    <w:rsid w:val="00902872"/>
    <w:rsid w:val="009044C0"/>
    <w:rsid w:val="0090479B"/>
    <w:rsid w:val="009136B7"/>
    <w:rsid w:val="00915D5C"/>
    <w:rsid w:val="00916CD0"/>
    <w:rsid w:val="00922F5A"/>
    <w:rsid w:val="00923CD2"/>
    <w:rsid w:val="00930430"/>
    <w:rsid w:val="0093086A"/>
    <w:rsid w:val="00931DA9"/>
    <w:rsid w:val="00933300"/>
    <w:rsid w:val="0094073C"/>
    <w:rsid w:val="00941861"/>
    <w:rsid w:val="00941A71"/>
    <w:rsid w:val="009421BE"/>
    <w:rsid w:val="00942DAF"/>
    <w:rsid w:val="00943FAB"/>
    <w:rsid w:val="00944066"/>
    <w:rsid w:val="00945853"/>
    <w:rsid w:val="00947A4E"/>
    <w:rsid w:val="009508E8"/>
    <w:rsid w:val="00951510"/>
    <w:rsid w:val="0095625B"/>
    <w:rsid w:val="009629CF"/>
    <w:rsid w:val="00965845"/>
    <w:rsid w:val="009663BA"/>
    <w:rsid w:val="00970B91"/>
    <w:rsid w:val="00970DB8"/>
    <w:rsid w:val="009712B9"/>
    <w:rsid w:val="00972762"/>
    <w:rsid w:val="009759CC"/>
    <w:rsid w:val="0097758C"/>
    <w:rsid w:val="00982377"/>
    <w:rsid w:val="00983459"/>
    <w:rsid w:val="0098517E"/>
    <w:rsid w:val="0098739D"/>
    <w:rsid w:val="00992491"/>
    <w:rsid w:val="00994FBA"/>
    <w:rsid w:val="00997370"/>
    <w:rsid w:val="009A220F"/>
    <w:rsid w:val="009A271D"/>
    <w:rsid w:val="009A42D8"/>
    <w:rsid w:val="009B1885"/>
    <w:rsid w:val="009B67E5"/>
    <w:rsid w:val="009B76AF"/>
    <w:rsid w:val="009C052F"/>
    <w:rsid w:val="009C23BA"/>
    <w:rsid w:val="009C2D2C"/>
    <w:rsid w:val="009C4124"/>
    <w:rsid w:val="009D1C75"/>
    <w:rsid w:val="009E58E6"/>
    <w:rsid w:val="009F12C9"/>
    <w:rsid w:val="009F342F"/>
    <w:rsid w:val="009F68D1"/>
    <w:rsid w:val="00A01F3B"/>
    <w:rsid w:val="00A04A98"/>
    <w:rsid w:val="00A0512A"/>
    <w:rsid w:val="00A1011C"/>
    <w:rsid w:val="00A121E6"/>
    <w:rsid w:val="00A12521"/>
    <w:rsid w:val="00A12777"/>
    <w:rsid w:val="00A13434"/>
    <w:rsid w:val="00A2742A"/>
    <w:rsid w:val="00A30D2A"/>
    <w:rsid w:val="00A32794"/>
    <w:rsid w:val="00A34510"/>
    <w:rsid w:val="00A35872"/>
    <w:rsid w:val="00A40EC1"/>
    <w:rsid w:val="00A41A5C"/>
    <w:rsid w:val="00A41D3D"/>
    <w:rsid w:val="00A42D47"/>
    <w:rsid w:val="00A451F4"/>
    <w:rsid w:val="00A5731E"/>
    <w:rsid w:val="00A576B5"/>
    <w:rsid w:val="00A61A2F"/>
    <w:rsid w:val="00A62682"/>
    <w:rsid w:val="00A66250"/>
    <w:rsid w:val="00A70EB4"/>
    <w:rsid w:val="00A763C6"/>
    <w:rsid w:val="00A81951"/>
    <w:rsid w:val="00A825D8"/>
    <w:rsid w:val="00A827B2"/>
    <w:rsid w:val="00A82AA8"/>
    <w:rsid w:val="00A870EA"/>
    <w:rsid w:val="00A90375"/>
    <w:rsid w:val="00A9085B"/>
    <w:rsid w:val="00A911FA"/>
    <w:rsid w:val="00A91F92"/>
    <w:rsid w:val="00A937F4"/>
    <w:rsid w:val="00A95F75"/>
    <w:rsid w:val="00AA028E"/>
    <w:rsid w:val="00AA2052"/>
    <w:rsid w:val="00AA2FC0"/>
    <w:rsid w:val="00AA30D5"/>
    <w:rsid w:val="00AA6176"/>
    <w:rsid w:val="00AA6768"/>
    <w:rsid w:val="00AB27F7"/>
    <w:rsid w:val="00AB2E9A"/>
    <w:rsid w:val="00AB4EA9"/>
    <w:rsid w:val="00AB5164"/>
    <w:rsid w:val="00AB72EF"/>
    <w:rsid w:val="00AB7628"/>
    <w:rsid w:val="00AC0952"/>
    <w:rsid w:val="00AD2AEC"/>
    <w:rsid w:val="00AD3264"/>
    <w:rsid w:val="00AD336B"/>
    <w:rsid w:val="00AD5BCE"/>
    <w:rsid w:val="00AE2310"/>
    <w:rsid w:val="00AE2D0F"/>
    <w:rsid w:val="00AE30BC"/>
    <w:rsid w:val="00AE51EF"/>
    <w:rsid w:val="00AE64CF"/>
    <w:rsid w:val="00AE6CEA"/>
    <w:rsid w:val="00AF022B"/>
    <w:rsid w:val="00AF0CA7"/>
    <w:rsid w:val="00AF0E84"/>
    <w:rsid w:val="00AF1D60"/>
    <w:rsid w:val="00AF3010"/>
    <w:rsid w:val="00AF68CB"/>
    <w:rsid w:val="00B01BD1"/>
    <w:rsid w:val="00B02165"/>
    <w:rsid w:val="00B07301"/>
    <w:rsid w:val="00B10B91"/>
    <w:rsid w:val="00B12B64"/>
    <w:rsid w:val="00B12DFA"/>
    <w:rsid w:val="00B15D17"/>
    <w:rsid w:val="00B15EFF"/>
    <w:rsid w:val="00B24D13"/>
    <w:rsid w:val="00B3319F"/>
    <w:rsid w:val="00B36994"/>
    <w:rsid w:val="00B371A3"/>
    <w:rsid w:val="00B375B6"/>
    <w:rsid w:val="00B375C7"/>
    <w:rsid w:val="00B438FE"/>
    <w:rsid w:val="00B43BD2"/>
    <w:rsid w:val="00B50309"/>
    <w:rsid w:val="00B52348"/>
    <w:rsid w:val="00B55BAF"/>
    <w:rsid w:val="00B6205F"/>
    <w:rsid w:val="00B625DA"/>
    <w:rsid w:val="00B62E3C"/>
    <w:rsid w:val="00B672DC"/>
    <w:rsid w:val="00B70BD6"/>
    <w:rsid w:val="00B71E9A"/>
    <w:rsid w:val="00B72701"/>
    <w:rsid w:val="00B730F0"/>
    <w:rsid w:val="00B74297"/>
    <w:rsid w:val="00B752C2"/>
    <w:rsid w:val="00B824A1"/>
    <w:rsid w:val="00B85913"/>
    <w:rsid w:val="00B86174"/>
    <w:rsid w:val="00B877AF"/>
    <w:rsid w:val="00B87B36"/>
    <w:rsid w:val="00B9576F"/>
    <w:rsid w:val="00B958CE"/>
    <w:rsid w:val="00B972D1"/>
    <w:rsid w:val="00BA1ACA"/>
    <w:rsid w:val="00BA3EF4"/>
    <w:rsid w:val="00BA6A0E"/>
    <w:rsid w:val="00BB1DB8"/>
    <w:rsid w:val="00BB2CEE"/>
    <w:rsid w:val="00BB34BE"/>
    <w:rsid w:val="00BB36C6"/>
    <w:rsid w:val="00BB41AD"/>
    <w:rsid w:val="00BB69F6"/>
    <w:rsid w:val="00BB6BE3"/>
    <w:rsid w:val="00BC1F28"/>
    <w:rsid w:val="00BC2878"/>
    <w:rsid w:val="00BD0B8C"/>
    <w:rsid w:val="00BD1F8B"/>
    <w:rsid w:val="00BD21A6"/>
    <w:rsid w:val="00BD683F"/>
    <w:rsid w:val="00BE0538"/>
    <w:rsid w:val="00BE35DE"/>
    <w:rsid w:val="00BE5A0E"/>
    <w:rsid w:val="00BE7640"/>
    <w:rsid w:val="00BF030B"/>
    <w:rsid w:val="00BF0CDC"/>
    <w:rsid w:val="00BF13FB"/>
    <w:rsid w:val="00BF16E7"/>
    <w:rsid w:val="00BF4DD5"/>
    <w:rsid w:val="00BF65D8"/>
    <w:rsid w:val="00C01473"/>
    <w:rsid w:val="00C02662"/>
    <w:rsid w:val="00C05EE3"/>
    <w:rsid w:val="00C0774A"/>
    <w:rsid w:val="00C12BB5"/>
    <w:rsid w:val="00C13A8D"/>
    <w:rsid w:val="00C15C19"/>
    <w:rsid w:val="00C26306"/>
    <w:rsid w:val="00C3011F"/>
    <w:rsid w:val="00C313D6"/>
    <w:rsid w:val="00C33CD9"/>
    <w:rsid w:val="00C4472F"/>
    <w:rsid w:val="00C53A9C"/>
    <w:rsid w:val="00C53DB1"/>
    <w:rsid w:val="00C53F73"/>
    <w:rsid w:val="00C57BD6"/>
    <w:rsid w:val="00C603A4"/>
    <w:rsid w:val="00C60523"/>
    <w:rsid w:val="00C616E3"/>
    <w:rsid w:val="00C61F1C"/>
    <w:rsid w:val="00C620F3"/>
    <w:rsid w:val="00C63B85"/>
    <w:rsid w:val="00C6723C"/>
    <w:rsid w:val="00C734C1"/>
    <w:rsid w:val="00C75816"/>
    <w:rsid w:val="00C75FAF"/>
    <w:rsid w:val="00C81285"/>
    <w:rsid w:val="00C83610"/>
    <w:rsid w:val="00C85EF7"/>
    <w:rsid w:val="00C869B3"/>
    <w:rsid w:val="00C87F7F"/>
    <w:rsid w:val="00C9414D"/>
    <w:rsid w:val="00C945F8"/>
    <w:rsid w:val="00C969A1"/>
    <w:rsid w:val="00C96DF7"/>
    <w:rsid w:val="00C9703B"/>
    <w:rsid w:val="00CA1911"/>
    <w:rsid w:val="00CA253C"/>
    <w:rsid w:val="00CA4911"/>
    <w:rsid w:val="00CB26D7"/>
    <w:rsid w:val="00CB4668"/>
    <w:rsid w:val="00CB6573"/>
    <w:rsid w:val="00CB6B16"/>
    <w:rsid w:val="00CC0383"/>
    <w:rsid w:val="00CC1860"/>
    <w:rsid w:val="00CC343B"/>
    <w:rsid w:val="00CC4CE6"/>
    <w:rsid w:val="00CC50A3"/>
    <w:rsid w:val="00CD1B17"/>
    <w:rsid w:val="00CE4702"/>
    <w:rsid w:val="00CE570C"/>
    <w:rsid w:val="00CF04DB"/>
    <w:rsid w:val="00CF0855"/>
    <w:rsid w:val="00CF0A0F"/>
    <w:rsid w:val="00CF0CEC"/>
    <w:rsid w:val="00CF19C1"/>
    <w:rsid w:val="00CF6E6E"/>
    <w:rsid w:val="00D06251"/>
    <w:rsid w:val="00D07FF5"/>
    <w:rsid w:val="00D11FE7"/>
    <w:rsid w:val="00D1734E"/>
    <w:rsid w:val="00D17FAB"/>
    <w:rsid w:val="00D21E30"/>
    <w:rsid w:val="00D231CD"/>
    <w:rsid w:val="00D2332C"/>
    <w:rsid w:val="00D2608C"/>
    <w:rsid w:val="00D26E6C"/>
    <w:rsid w:val="00D32F83"/>
    <w:rsid w:val="00D476DE"/>
    <w:rsid w:val="00D52CBD"/>
    <w:rsid w:val="00D5620A"/>
    <w:rsid w:val="00D6148B"/>
    <w:rsid w:val="00D65F05"/>
    <w:rsid w:val="00D65F4E"/>
    <w:rsid w:val="00D73C06"/>
    <w:rsid w:val="00D7764B"/>
    <w:rsid w:val="00D81C61"/>
    <w:rsid w:val="00D845CC"/>
    <w:rsid w:val="00D84C6D"/>
    <w:rsid w:val="00D85478"/>
    <w:rsid w:val="00D85EE2"/>
    <w:rsid w:val="00D90437"/>
    <w:rsid w:val="00D913F0"/>
    <w:rsid w:val="00D923CE"/>
    <w:rsid w:val="00D935CA"/>
    <w:rsid w:val="00D967AD"/>
    <w:rsid w:val="00DA32D1"/>
    <w:rsid w:val="00DA36ED"/>
    <w:rsid w:val="00DB12CC"/>
    <w:rsid w:val="00DB23A3"/>
    <w:rsid w:val="00DB3DE0"/>
    <w:rsid w:val="00DB4EAD"/>
    <w:rsid w:val="00DB50FF"/>
    <w:rsid w:val="00DB5831"/>
    <w:rsid w:val="00DB64D3"/>
    <w:rsid w:val="00DB7D57"/>
    <w:rsid w:val="00DC04FE"/>
    <w:rsid w:val="00DC16A1"/>
    <w:rsid w:val="00DC42BA"/>
    <w:rsid w:val="00DC45B2"/>
    <w:rsid w:val="00DC5852"/>
    <w:rsid w:val="00DC5FA1"/>
    <w:rsid w:val="00DC7753"/>
    <w:rsid w:val="00DC7EC7"/>
    <w:rsid w:val="00DD3965"/>
    <w:rsid w:val="00DD7A8C"/>
    <w:rsid w:val="00DD7FF6"/>
    <w:rsid w:val="00DE30D8"/>
    <w:rsid w:val="00DE31C2"/>
    <w:rsid w:val="00DE3818"/>
    <w:rsid w:val="00DE4073"/>
    <w:rsid w:val="00DE59B9"/>
    <w:rsid w:val="00DE675B"/>
    <w:rsid w:val="00DF58F7"/>
    <w:rsid w:val="00E007B9"/>
    <w:rsid w:val="00E060D3"/>
    <w:rsid w:val="00E10A42"/>
    <w:rsid w:val="00E164F8"/>
    <w:rsid w:val="00E266DC"/>
    <w:rsid w:val="00E31644"/>
    <w:rsid w:val="00E3411D"/>
    <w:rsid w:val="00E405AC"/>
    <w:rsid w:val="00E42AEE"/>
    <w:rsid w:val="00E42BAE"/>
    <w:rsid w:val="00E43291"/>
    <w:rsid w:val="00E44EE1"/>
    <w:rsid w:val="00E45008"/>
    <w:rsid w:val="00E52AC0"/>
    <w:rsid w:val="00E53D0B"/>
    <w:rsid w:val="00E53E68"/>
    <w:rsid w:val="00E557DC"/>
    <w:rsid w:val="00E55A2E"/>
    <w:rsid w:val="00E578D6"/>
    <w:rsid w:val="00E60385"/>
    <w:rsid w:val="00E64351"/>
    <w:rsid w:val="00E64393"/>
    <w:rsid w:val="00E64FF9"/>
    <w:rsid w:val="00E70BEA"/>
    <w:rsid w:val="00E73BD8"/>
    <w:rsid w:val="00E82063"/>
    <w:rsid w:val="00E83BDE"/>
    <w:rsid w:val="00E83C60"/>
    <w:rsid w:val="00E86014"/>
    <w:rsid w:val="00E863C9"/>
    <w:rsid w:val="00E86CD2"/>
    <w:rsid w:val="00E87ADA"/>
    <w:rsid w:val="00E960D6"/>
    <w:rsid w:val="00EA1350"/>
    <w:rsid w:val="00EA23C9"/>
    <w:rsid w:val="00EA79D2"/>
    <w:rsid w:val="00EB108B"/>
    <w:rsid w:val="00EB16E9"/>
    <w:rsid w:val="00EB1914"/>
    <w:rsid w:val="00EB52B3"/>
    <w:rsid w:val="00EB5506"/>
    <w:rsid w:val="00EB5FC8"/>
    <w:rsid w:val="00EB713F"/>
    <w:rsid w:val="00EC453E"/>
    <w:rsid w:val="00ED19A3"/>
    <w:rsid w:val="00ED2C52"/>
    <w:rsid w:val="00ED2F86"/>
    <w:rsid w:val="00ED3B10"/>
    <w:rsid w:val="00ED4A76"/>
    <w:rsid w:val="00ED4D62"/>
    <w:rsid w:val="00ED4E2E"/>
    <w:rsid w:val="00EE012E"/>
    <w:rsid w:val="00EE01DA"/>
    <w:rsid w:val="00EE3724"/>
    <w:rsid w:val="00EF084B"/>
    <w:rsid w:val="00EF424F"/>
    <w:rsid w:val="00EF5D86"/>
    <w:rsid w:val="00EF74F8"/>
    <w:rsid w:val="00EF7C0A"/>
    <w:rsid w:val="00F01CDE"/>
    <w:rsid w:val="00F10E15"/>
    <w:rsid w:val="00F16480"/>
    <w:rsid w:val="00F16E54"/>
    <w:rsid w:val="00F3203C"/>
    <w:rsid w:val="00F32827"/>
    <w:rsid w:val="00F335D8"/>
    <w:rsid w:val="00F3443A"/>
    <w:rsid w:val="00F36130"/>
    <w:rsid w:val="00F51F61"/>
    <w:rsid w:val="00F52EDD"/>
    <w:rsid w:val="00F54387"/>
    <w:rsid w:val="00F55C83"/>
    <w:rsid w:val="00F6074C"/>
    <w:rsid w:val="00F6502E"/>
    <w:rsid w:val="00F655AE"/>
    <w:rsid w:val="00F7283D"/>
    <w:rsid w:val="00F7588F"/>
    <w:rsid w:val="00F769DA"/>
    <w:rsid w:val="00F77296"/>
    <w:rsid w:val="00F9067A"/>
    <w:rsid w:val="00F92630"/>
    <w:rsid w:val="00F941FF"/>
    <w:rsid w:val="00F94672"/>
    <w:rsid w:val="00F95CDA"/>
    <w:rsid w:val="00FA4077"/>
    <w:rsid w:val="00FA58E2"/>
    <w:rsid w:val="00FA73C0"/>
    <w:rsid w:val="00FA798A"/>
    <w:rsid w:val="00FA7EB0"/>
    <w:rsid w:val="00FB0C3C"/>
    <w:rsid w:val="00FB10F2"/>
    <w:rsid w:val="00FB24A0"/>
    <w:rsid w:val="00FB25A3"/>
    <w:rsid w:val="00FB4128"/>
    <w:rsid w:val="00FB46E3"/>
    <w:rsid w:val="00FB5E65"/>
    <w:rsid w:val="00FB7066"/>
    <w:rsid w:val="00FC35D8"/>
    <w:rsid w:val="00FC3CFA"/>
    <w:rsid w:val="00FC46E9"/>
    <w:rsid w:val="00FD001C"/>
    <w:rsid w:val="00FD60DF"/>
    <w:rsid w:val="00FE5F9B"/>
    <w:rsid w:val="00FE7E80"/>
    <w:rsid w:val="00FF16FD"/>
    <w:rsid w:val="00FF274A"/>
    <w:rsid w:val="00FF6574"/>
    <w:rsid w:val="00F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5C06"/>
  <w15:chartTrackingRefBased/>
  <w15:docId w15:val="{20617DC6-EE2C-435E-9343-682CF00C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Heading1">
    <w:name w:val="heading 1"/>
    <w:aliases w:val="H1"/>
    <w:next w:val="Body"/>
    <w:link w:val="Heading1Char"/>
    <w:qFormat/>
    <w:rsid w:val="00AB72EF"/>
    <w:pPr>
      <w:keepNext/>
      <w:keepLines/>
      <w:pageBreakBefore/>
      <w:numPr>
        <w:numId w:val="7"/>
      </w:numPr>
      <w:pBdr>
        <w:top w:val="thinThickMediumGap" w:sz="24" w:space="3" w:color="FFD939"/>
      </w:pBdr>
      <w:ind w:left="1417" w:hanging="1417"/>
      <w:outlineLvl w:val="0"/>
    </w:pPr>
    <w:rPr>
      <w:rFonts w:ascii="Trebuchet MS" w:eastAsia="Times New Roman" w:hAnsi="Trebuchet MS"/>
      <w:b/>
      <w:bCs/>
      <w:color w:val="000080"/>
      <w:sz w:val="36"/>
      <w:szCs w:val="36"/>
      <w:lang w:val="en-US" w:bidi="he-IL"/>
    </w:rPr>
  </w:style>
  <w:style w:type="paragraph" w:styleId="Heading2">
    <w:name w:val="heading 2"/>
    <w:aliases w:val="H2"/>
    <w:next w:val="Body"/>
    <w:link w:val="Heading2Char"/>
    <w:qFormat/>
    <w:rsid w:val="00AB72EF"/>
    <w:pPr>
      <w:keepNext/>
      <w:keepLines/>
      <w:numPr>
        <w:ilvl w:val="1"/>
        <w:numId w:val="7"/>
      </w:numPr>
      <w:pBdr>
        <w:top w:val="thinThickMediumGap" w:sz="12" w:space="3" w:color="FFD939"/>
      </w:pBdr>
      <w:spacing w:before="360"/>
      <w:ind w:left="1417" w:hanging="1417"/>
      <w:outlineLvl w:val="1"/>
    </w:pPr>
    <w:rPr>
      <w:rFonts w:ascii="Trebuchet MS" w:eastAsia="Times New Roman" w:hAnsi="Trebuchet MS"/>
      <w:b/>
      <w:bCs/>
      <w:color w:val="000080"/>
      <w:sz w:val="28"/>
      <w:szCs w:val="28"/>
      <w:lang w:val="en-US" w:bidi="he-IL"/>
    </w:rPr>
  </w:style>
  <w:style w:type="paragraph" w:styleId="Heading3">
    <w:name w:val="heading 3"/>
    <w:aliases w:val="H3"/>
    <w:next w:val="Body"/>
    <w:link w:val="Heading3Char"/>
    <w:qFormat/>
    <w:rsid w:val="00AB72EF"/>
    <w:pPr>
      <w:keepNext/>
      <w:keepLines/>
      <w:numPr>
        <w:ilvl w:val="2"/>
        <w:numId w:val="7"/>
      </w:numPr>
      <w:spacing w:before="360"/>
      <w:outlineLvl w:val="2"/>
    </w:pPr>
    <w:rPr>
      <w:rFonts w:ascii="Trebuchet MS" w:eastAsia="Times New Roman" w:hAnsi="Trebuchet MS"/>
      <w:b/>
      <w:bCs/>
      <w:color w:val="000080"/>
      <w:sz w:val="25"/>
      <w:szCs w:val="24"/>
      <w:lang w:val="en-US" w:bidi="he-IL"/>
    </w:rPr>
  </w:style>
  <w:style w:type="paragraph" w:styleId="Heading4">
    <w:name w:val="heading 4"/>
    <w:aliases w:val="H4"/>
    <w:next w:val="Body"/>
    <w:link w:val="Heading4Char"/>
    <w:qFormat/>
    <w:rsid w:val="00AB72EF"/>
    <w:pPr>
      <w:keepNext/>
      <w:keepLines/>
      <w:numPr>
        <w:ilvl w:val="3"/>
        <w:numId w:val="7"/>
      </w:numPr>
      <w:spacing w:before="360"/>
      <w:outlineLvl w:val="3"/>
    </w:pPr>
    <w:rPr>
      <w:rFonts w:ascii="Trebuchet MS" w:eastAsia="Times New Roman" w:hAnsi="Trebuchet MS"/>
      <w:b/>
      <w:color w:val="000080"/>
      <w:sz w:val="22"/>
      <w:szCs w:val="24"/>
      <w:lang w:val="en-US" w:bidi="he-IL"/>
    </w:rPr>
  </w:style>
  <w:style w:type="paragraph" w:styleId="Heading5">
    <w:name w:val="heading 5"/>
    <w:aliases w:val="H5"/>
    <w:next w:val="Body"/>
    <w:link w:val="Heading5Char"/>
    <w:qFormat/>
    <w:rsid w:val="00A9085B"/>
    <w:pPr>
      <w:keepNext/>
      <w:keepLines/>
      <w:spacing w:before="240"/>
      <w:ind w:left="1440"/>
      <w:outlineLvl w:val="4"/>
    </w:pPr>
    <w:rPr>
      <w:rFonts w:ascii="Trebuchet MS" w:eastAsia="Times New Roman" w:hAnsi="Trebuchet MS"/>
      <w:b/>
      <w:bCs/>
      <w:iCs/>
      <w:color w:val="000080"/>
      <w:sz w:val="21"/>
      <w:szCs w:val="26"/>
      <w:lang w:eastAsia="en-AU"/>
    </w:rPr>
  </w:style>
  <w:style w:type="paragraph" w:styleId="Heading6">
    <w:name w:val="heading 6"/>
    <w:basedOn w:val="Heading5"/>
    <w:next w:val="Normal"/>
    <w:link w:val="Heading6Char"/>
    <w:qFormat/>
    <w:rsid w:val="00AB72EF"/>
    <w:p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AB72EF"/>
    <w:p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AB72EF"/>
    <w:pPr>
      <w:outlineLvl w:val="7"/>
    </w:pPr>
  </w:style>
  <w:style w:type="paragraph" w:styleId="Heading9">
    <w:name w:val="heading 9"/>
    <w:basedOn w:val="Heading8"/>
    <w:link w:val="Heading9Char"/>
    <w:qFormat/>
    <w:rsid w:val="00AB72EF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3 Char"/>
    <w:link w:val="Heading3"/>
    <w:rsid w:val="00AB72EF"/>
    <w:rPr>
      <w:rFonts w:ascii="Trebuchet MS" w:eastAsia="Times New Roman" w:hAnsi="Trebuchet MS"/>
      <w:b/>
      <w:bCs/>
      <w:color w:val="000080"/>
      <w:sz w:val="25"/>
      <w:szCs w:val="24"/>
      <w:lang w:val="en-US" w:bidi="he-IL"/>
    </w:rPr>
  </w:style>
  <w:style w:type="paragraph" w:customStyle="1" w:styleId="Body">
    <w:name w:val="Body"/>
    <w:link w:val="BodyChar"/>
    <w:qFormat/>
    <w:rsid w:val="00AB72EF"/>
    <w:pPr>
      <w:spacing w:before="120"/>
      <w:ind w:left="1418"/>
    </w:pPr>
    <w:rPr>
      <w:rFonts w:ascii="Palatino Linotype" w:eastAsia="Times New Roman" w:hAnsi="Palatino Linotype"/>
      <w:sz w:val="21"/>
      <w:szCs w:val="21"/>
      <w:lang w:val="en-US" w:bidi="he-IL"/>
    </w:rPr>
  </w:style>
  <w:style w:type="character" w:customStyle="1" w:styleId="BodyChar">
    <w:name w:val="Body Char"/>
    <w:link w:val="Body"/>
    <w:rsid w:val="00AB72EF"/>
    <w:rPr>
      <w:rFonts w:ascii="Palatino Linotype" w:eastAsia="Times New Roman" w:hAnsi="Palatino Linotype"/>
      <w:sz w:val="21"/>
      <w:szCs w:val="21"/>
      <w:lang w:val="en-US" w:bidi="he-IL"/>
    </w:rPr>
  </w:style>
  <w:style w:type="paragraph" w:customStyle="1" w:styleId="Code">
    <w:name w:val="Code"/>
    <w:basedOn w:val="Body"/>
    <w:link w:val="CodeChar"/>
    <w:qFormat/>
    <w:rsid w:val="00AA2052"/>
    <w:pPr>
      <w:shd w:val="clear" w:color="auto" w:fill="E7E6E6"/>
      <w:spacing w:before="0" w:after="20"/>
      <w:ind w:left="720"/>
    </w:pPr>
    <w:rPr>
      <w:rFonts w:ascii="Courier New" w:eastAsia="Calibri" w:hAnsi="Courier New" w:cs="Courier New"/>
      <w:color w:val="1F3864"/>
      <w:sz w:val="20"/>
      <w:lang w:val="en-AU"/>
    </w:rPr>
  </w:style>
  <w:style w:type="character" w:customStyle="1" w:styleId="CodeChar">
    <w:name w:val="Code Char"/>
    <w:link w:val="Code"/>
    <w:rsid w:val="00AA2052"/>
    <w:rPr>
      <w:rFonts w:ascii="Courier New" w:eastAsia="Calibri" w:hAnsi="Courier New" w:cs="Courier New"/>
      <w:color w:val="1F3864"/>
      <w:szCs w:val="21"/>
      <w:shd w:val="clear" w:color="auto" w:fill="E7E6E6"/>
      <w:lang w:bidi="he-I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2F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2F9"/>
    <w:rPr>
      <w:rFonts w:eastAsia="Times New Roman"/>
      <w:i/>
      <w:iCs/>
      <w:color w:val="5B9BD5" w:themeColor="accent1"/>
      <w:sz w:val="24"/>
      <w:szCs w:val="24"/>
      <w:lang w:val="en-US"/>
    </w:rPr>
  </w:style>
  <w:style w:type="character" w:customStyle="1" w:styleId="Heading1Char">
    <w:name w:val="Heading 1 Char"/>
    <w:aliases w:val="H1 Char"/>
    <w:link w:val="Heading1"/>
    <w:rsid w:val="00AB72EF"/>
    <w:rPr>
      <w:rFonts w:ascii="Trebuchet MS" w:eastAsia="Times New Roman" w:hAnsi="Trebuchet MS"/>
      <w:b/>
      <w:bCs/>
      <w:color w:val="000080"/>
      <w:sz w:val="36"/>
      <w:szCs w:val="36"/>
      <w:lang w:val="en-US" w:bidi="he-IL"/>
    </w:rPr>
  </w:style>
  <w:style w:type="character" w:customStyle="1" w:styleId="Heading2Char">
    <w:name w:val="Heading 2 Char"/>
    <w:aliases w:val="H2 Char"/>
    <w:link w:val="Heading2"/>
    <w:rsid w:val="00AB72EF"/>
    <w:rPr>
      <w:rFonts w:ascii="Trebuchet MS" w:eastAsia="Times New Roman" w:hAnsi="Trebuchet MS"/>
      <w:b/>
      <w:bCs/>
      <w:color w:val="000080"/>
      <w:sz w:val="28"/>
      <w:szCs w:val="28"/>
      <w:lang w:val="en-US" w:bidi="he-IL"/>
    </w:rPr>
  </w:style>
  <w:style w:type="character" w:styleId="Hyperlink">
    <w:name w:val="Hyperlink"/>
    <w:uiPriority w:val="99"/>
    <w:rsid w:val="00AB72EF"/>
    <w:rPr>
      <w:color w:val="0000FF"/>
      <w:u w:val="single"/>
    </w:rPr>
  </w:style>
  <w:style w:type="character" w:styleId="FollowedHyperlink">
    <w:name w:val="FollowedHyperlink"/>
    <w:semiHidden/>
    <w:rsid w:val="00AB72EF"/>
    <w:rPr>
      <w:color w:val="800080"/>
      <w:u w:val="single"/>
    </w:rPr>
  </w:style>
  <w:style w:type="character" w:styleId="CommentReference">
    <w:name w:val="annotation reference"/>
    <w:semiHidden/>
    <w:rsid w:val="004842F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B72EF"/>
    <w:rPr>
      <w:szCs w:val="20"/>
    </w:rPr>
  </w:style>
  <w:style w:type="character" w:customStyle="1" w:styleId="CommentTextChar">
    <w:name w:val="Comment Text Char"/>
    <w:link w:val="CommentText"/>
    <w:semiHidden/>
    <w:rsid w:val="00AB72EF"/>
    <w:rPr>
      <w:rFonts w:ascii="Palatino Linotype" w:eastAsia="Times New Roman" w:hAnsi="Palatino Linotype"/>
      <w:lang w:val="en-US" w:bidi="he-IL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72EF"/>
    <w:rPr>
      <w:b/>
      <w:bCs/>
    </w:rPr>
  </w:style>
  <w:style w:type="character" w:customStyle="1" w:styleId="CommentSubjectChar">
    <w:name w:val="Comment Subject Char"/>
    <w:link w:val="CommentSubject"/>
    <w:semiHidden/>
    <w:rsid w:val="00AB72EF"/>
    <w:rPr>
      <w:rFonts w:ascii="Palatino Linotype" w:eastAsia="Times New Roman" w:hAnsi="Palatino Linotype"/>
      <w:b/>
      <w:bCs/>
      <w:lang w:val="en-US" w:bidi="he-IL"/>
    </w:rPr>
  </w:style>
  <w:style w:type="paragraph" w:styleId="BalloonText">
    <w:name w:val="Balloon Text"/>
    <w:basedOn w:val="Normal"/>
    <w:link w:val="BalloonTextChar"/>
    <w:semiHidden/>
    <w:rsid w:val="00AB7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AB72EF"/>
    <w:rPr>
      <w:rFonts w:ascii="Tahoma" w:eastAsia="Times New Roman" w:hAnsi="Tahoma" w:cs="Tahoma"/>
      <w:sz w:val="16"/>
      <w:szCs w:val="16"/>
      <w:lang w:val="en-US" w:bidi="he-IL"/>
    </w:rPr>
  </w:style>
  <w:style w:type="character" w:styleId="HTMLCite">
    <w:name w:val="HTML Cite"/>
    <w:semiHidden/>
    <w:rsid w:val="00AB72EF"/>
    <w:rPr>
      <w:i/>
      <w:iCs/>
    </w:rPr>
  </w:style>
  <w:style w:type="paragraph" w:styleId="NormalWeb">
    <w:name w:val="Normal (Web)"/>
    <w:basedOn w:val="Normal"/>
    <w:rsid w:val="00AB72EF"/>
  </w:style>
  <w:style w:type="character" w:customStyle="1" w:styleId="pre">
    <w:name w:val="pre"/>
    <w:basedOn w:val="DefaultParagraphFont"/>
    <w:rsid w:val="00C75816"/>
  </w:style>
  <w:style w:type="paragraph" w:customStyle="1" w:styleId="first">
    <w:name w:val="first"/>
    <w:basedOn w:val="Normal"/>
    <w:rsid w:val="002A3067"/>
    <w:pPr>
      <w:spacing w:before="100" w:beforeAutospacing="1" w:after="100" w:afterAutospacing="1"/>
    </w:pPr>
    <w:rPr>
      <w:lang w:eastAsia="en-AU"/>
    </w:rPr>
  </w:style>
  <w:style w:type="character" w:styleId="Strong">
    <w:name w:val="Strong"/>
    <w:qFormat/>
    <w:rsid w:val="00AB72EF"/>
    <w:rPr>
      <w:b/>
      <w:bCs/>
    </w:rPr>
  </w:style>
  <w:style w:type="character" w:customStyle="1" w:styleId="Heading4Char">
    <w:name w:val="Heading 4 Char"/>
    <w:aliases w:val="H4 Char"/>
    <w:link w:val="Heading4"/>
    <w:rsid w:val="00AB72EF"/>
    <w:rPr>
      <w:rFonts w:ascii="Trebuchet MS" w:eastAsia="Times New Roman" w:hAnsi="Trebuchet MS"/>
      <w:b/>
      <w:color w:val="000080"/>
      <w:sz w:val="22"/>
      <w:szCs w:val="24"/>
      <w:lang w:val="en-US" w:bidi="he-IL"/>
    </w:rPr>
  </w:style>
  <w:style w:type="character" w:customStyle="1" w:styleId="Heading5Char">
    <w:name w:val="Heading 5 Char"/>
    <w:aliases w:val="H5 Char"/>
    <w:link w:val="Heading5"/>
    <w:rsid w:val="00A9085B"/>
    <w:rPr>
      <w:rFonts w:ascii="Trebuchet MS" w:eastAsia="Times New Roman" w:hAnsi="Trebuchet MS"/>
      <w:b/>
      <w:bCs/>
      <w:iCs/>
      <w:color w:val="000080"/>
      <w:sz w:val="21"/>
      <w:szCs w:val="26"/>
      <w:lang w:eastAsia="en-AU"/>
    </w:rPr>
  </w:style>
  <w:style w:type="character" w:customStyle="1" w:styleId="Heading6Char">
    <w:name w:val="Heading 6 Char"/>
    <w:link w:val="Heading6"/>
    <w:rsid w:val="00AB72EF"/>
    <w:rPr>
      <w:rFonts w:ascii="Trebuchet MS" w:eastAsia="Times New Roman" w:hAnsi="Trebuchet MS"/>
      <w:b/>
      <w:bCs/>
      <w:iCs/>
      <w:color w:val="000080"/>
      <w:sz w:val="21"/>
      <w:szCs w:val="26"/>
      <w:lang w:val="en-US"/>
    </w:rPr>
  </w:style>
  <w:style w:type="character" w:customStyle="1" w:styleId="Heading7Char">
    <w:name w:val="Heading 7 Char"/>
    <w:link w:val="Heading7"/>
    <w:rsid w:val="00AB72EF"/>
    <w:rPr>
      <w:rFonts w:ascii="Trebuchet MS" w:eastAsia="Times New Roman" w:hAnsi="Trebuchet MS"/>
      <w:b/>
      <w:bCs/>
      <w:iCs/>
      <w:color w:val="000080"/>
      <w:sz w:val="21"/>
      <w:szCs w:val="26"/>
      <w:lang w:val="en-US"/>
    </w:rPr>
  </w:style>
  <w:style w:type="character" w:customStyle="1" w:styleId="Heading8Char">
    <w:name w:val="Heading 8 Char"/>
    <w:link w:val="Heading8"/>
    <w:rsid w:val="00AB72EF"/>
    <w:rPr>
      <w:rFonts w:ascii="Trebuchet MS" w:eastAsia="Times New Roman" w:hAnsi="Trebuchet MS"/>
      <w:b/>
      <w:bCs/>
      <w:iCs/>
      <w:color w:val="000080"/>
      <w:sz w:val="21"/>
      <w:szCs w:val="26"/>
      <w:lang w:val="en-US"/>
    </w:rPr>
  </w:style>
  <w:style w:type="character" w:customStyle="1" w:styleId="Heading9Char">
    <w:name w:val="Heading 9 Char"/>
    <w:link w:val="Heading9"/>
    <w:rsid w:val="00AB72EF"/>
    <w:rPr>
      <w:rFonts w:ascii="Trebuchet MS" w:eastAsia="Times New Roman" w:hAnsi="Trebuchet MS"/>
      <w:b/>
      <w:bCs/>
      <w:iCs/>
      <w:color w:val="000080"/>
      <w:sz w:val="21"/>
      <w:szCs w:val="26"/>
      <w:lang w:val="en-US"/>
    </w:rPr>
  </w:style>
  <w:style w:type="paragraph" w:styleId="NoSpacing">
    <w:name w:val="No Spacing"/>
    <w:link w:val="NoSpacingChar"/>
    <w:uiPriority w:val="1"/>
    <w:qFormat/>
    <w:rsid w:val="00AB72EF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72EF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842F9"/>
    <w:pPr>
      <w:pageBreakBefore w:val="0"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uiPriority w:val="39"/>
    <w:rsid w:val="00AB72EF"/>
    <w:pPr>
      <w:keepNext/>
      <w:keepLines/>
      <w:tabs>
        <w:tab w:val="left" w:pos="1843"/>
        <w:tab w:val="right" w:leader="dot" w:pos="9072"/>
      </w:tabs>
      <w:ind w:left="1843" w:right="425" w:hanging="425"/>
    </w:pPr>
    <w:rPr>
      <w:rFonts w:ascii="Palatino Linotype" w:eastAsia="Times New Roman" w:hAnsi="Palatino Linotype"/>
      <w:b/>
      <w:bCs/>
      <w:noProof/>
      <w:sz w:val="22"/>
      <w:szCs w:val="22"/>
      <w:lang w:val="en-US" w:bidi="he-IL"/>
    </w:rPr>
  </w:style>
  <w:style w:type="paragraph" w:customStyle="1" w:styleId="TableBody">
    <w:name w:val="Table Body"/>
    <w:link w:val="TableBodyCharChar"/>
    <w:rsid w:val="00AB72EF"/>
    <w:pPr>
      <w:keepLines/>
      <w:spacing w:before="120" w:after="60"/>
    </w:pPr>
    <w:rPr>
      <w:rFonts w:ascii="Trebuchet MS" w:hAnsi="Trebuchet MS"/>
      <w:sz w:val="18"/>
      <w:szCs w:val="22"/>
      <w:lang w:val="en-US" w:eastAsia="en-GB"/>
    </w:rPr>
  </w:style>
  <w:style w:type="paragraph" w:customStyle="1" w:styleId="Default">
    <w:name w:val="Default"/>
    <w:rsid w:val="004842F9"/>
    <w:pPr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  <w:lang w:val="en-US" w:eastAsia="zh-CN"/>
    </w:rPr>
  </w:style>
  <w:style w:type="character" w:customStyle="1" w:styleId="TableBodyChar">
    <w:name w:val="Table Body Char"/>
    <w:basedOn w:val="BodyChar"/>
    <w:rsid w:val="004842F9"/>
    <w:rPr>
      <w:rFonts w:ascii="Calibri" w:eastAsia="Times New Roman" w:hAnsi="Calibri" w:cs="Arial"/>
      <w:kern w:val="28"/>
      <w:sz w:val="18"/>
      <w:szCs w:val="21"/>
      <w:lang w:val="x-none" w:eastAsia="en-AU" w:bidi="he-IL"/>
    </w:rPr>
  </w:style>
  <w:style w:type="paragraph" w:styleId="TOC2">
    <w:name w:val="toc 2"/>
    <w:basedOn w:val="TOC1"/>
    <w:uiPriority w:val="39"/>
    <w:rsid w:val="00AB72EF"/>
    <w:pPr>
      <w:keepNext w:val="0"/>
      <w:tabs>
        <w:tab w:val="clear" w:pos="1843"/>
        <w:tab w:val="left" w:pos="2410"/>
      </w:tabs>
      <w:ind w:left="2410" w:hanging="567"/>
    </w:pPr>
    <w:rPr>
      <w:b w:val="0"/>
      <w:bCs w:val="0"/>
      <w:sz w:val="20"/>
      <w:szCs w:val="20"/>
    </w:rPr>
  </w:style>
  <w:style w:type="paragraph" w:styleId="Header">
    <w:name w:val="header"/>
    <w:basedOn w:val="Normal"/>
    <w:link w:val="HeaderChar"/>
    <w:rsid w:val="00AB72EF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Footer">
    <w:name w:val="footer"/>
    <w:basedOn w:val="Normal"/>
    <w:link w:val="FooterChar"/>
    <w:uiPriority w:val="99"/>
    <w:rsid w:val="00AB72EF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AB72EF"/>
    <w:rPr>
      <w:rFonts w:ascii="Palatino Linotype" w:eastAsia="Times New Roman" w:hAnsi="Palatino Linotype"/>
      <w:szCs w:val="24"/>
      <w:lang w:val="en-US" w:bidi="he-IL"/>
    </w:rPr>
  </w:style>
  <w:style w:type="table" w:styleId="TableGrid">
    <w:name w:val="Table Grid"/>
    <w:basedOn w:val="TableNormal"/>
    <w:rsid w:val="00AB72EF"/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B72EF"/>
  </w:style>
  <w:style w:type="paragraph" w:styleId="ListParagraph">
    <w:name w:val="List Paragraph"/>
    <w:basedOn w:val="Normal"/>
    <w:uiPriority w:val="34"/>
    <w:qFormat/>
    <w:rsid w:val="004842F9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paragraph" w:styleId="TOC3">
    <w:name w:val="toc 3"/>
    <w:basedOn w:val="TOC2"/>
    <w:rsid w:val="00AB72EF"/>
    <w:pPr>
      <w:tabs>
        <w:tab w:val="clear" w:pos="2410"/>
        <w:tab w:val="left" w:pos="3261"/>
      </w:tabs>
      <w:ind w:left="3261" w:hanging="851"/>
    </w:pPr>
  </w:style>
  <w:style w:type="character" w:styleId="IntenseEmphasis">
    <w:name w:val="Intense Emphasis"/>
    <w:basedOn w:val="DefaultParagraphFont"/>
    <w:uiPriority w:val="21"/>
    <w:qFormat/>
    <w:rsid w:val="004842F9"/>
    <w:rPr>
      <w:i/>
      <w:iCs/>
      <w:color w:val="5B9BD5" w:themeColor="accent1"/>
    </w:rPr>
  </w:style>
  <w:style w:type="paragraph" w:customStyle="1" w:styleId="MyDocumentsStyle">
    <w:name w:val="My_Documents_Style"/>
    <w:basedOn w:val="Body"/>
    <w:link w:val="MyDocumentsStyleChar"/>
    <w:rsid w:val="004842F9"/>
  </w:style>
  <w:style w:type="character" w:styleId="Emphasis">
    <w:name w:val="Emphasis"/>
    <w:qFormat/>
    <w:rsid w:val="00AB72EF"/>
    <w:rPr>
      <w:i/>
      <w:iCs/>
    </w:rPr>
  </w:style>
  <w:style w:type="character" w:customStyle="1" w:styleId="MyDocumentsStyleChar">
    <w:name w:val="My_Documents_Style Char"/>
    <w:basedOn w:val="BodyChar"/>
    <w:link w:val="MyDocumentsStyle"/>
    <w:rsid w:val="004842F9"/>
    <w:rPr>
      <w:rFonts w:ascii="Calibri" w:eastAsia="Times New Roman" w:hAnsi="Calibri"/>
      <w:kern w:val="28"/>
      <w:sz w:val="24"/>
      <w:szCs w:val="21"/>
      <w:lang w:val="x-none" w:bidi="he-IL"/>
    </w:rPr>
  </w:style>
  <w:style w:type="character" w:customStyle="1" w:styleId="xref">
    <w:name w:val="xref"/>
    <w:basedOn w:val="DefaultParagraphFont"/>
    <w:rsid w:val="005A0BF7"/>
  </w:style>
  <w:style w:type="paragraph" w:styleId="HTMLPreformatted">
    <w:name w:val="HTML Preformatted"/>
    <w:basedOn w:val="Normal"/>
    <w:link w:val="HTMLPreformattedChar"/>
    <w:uiPriority w:val="99"/>
    <w:semiHidden/>
    <w:rsid w:val="00AB72EF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B72EF"/>
    <w:rPr>
      <w:rFonts w:ascii="Courier New" w:eastAsia="Times New Roman" w:hAnsi="Courier New" w:cs="Courier New"/>
      <w:lang w:val="en-US" w:bidi="he-IL"/>
    </w:rPr>
  </w:style>
  <w:style w:type="character" w:customStyle="1" w:styleId="pln">
    <w:name w:val="pln"/>
    <w:basedOn w:val="DefaultParagraphFont"/>
    <w:rsid w:val="00E31644"/>
  </w:style>
  <w:style w:type="character" w:customStyle="1" w:styleId="pun">
    <w:name w:val="pun"/>
    <w:basedOn w:val="DefaultParagraphFont"/>
    <w:rsid w:val="00E31644"/>
  </w:style>
  <w:style w:type="character" w:styleId="HTMLCode">
    <w:name w:val="HTML Code"/>
    <w:uiPriority w:val="99"/>
    <w:semiHidden/>
    <w:rsid w:val="00AB72EF"/>
    <w:rPr>
      <w:rFonts w:ascii="Courier New" w:hAnsi="Courier New" w:cs="Courier New"/>
      <w:sz w:val="20"/>
      <w:szCs w:val="20"/>
    </w:rPr>
  </w:style>
  <w:style w:type="character" w:customStyle="1" w:styleId="hljs-array">
    <w:name w:val="hljs-array"/>
    <w:basedOn w:val="DefaultParagraphFont"/>
    <w:rsid w:val="00554572"/>
  </w:style>
  <w:style w:type="character" w:customStyle="1" w:styleId="hljs-variable">
    <w:name w:val="hljs-variable"/>
    <w:basedOn w:val="DefaultParagraphFont"/>
    <w:rsid w:val="00554572"/>
  </w:style>
  <w:style w:type="character" w:customStyle="1" w:styleId="hljs-typename">
    <w:name w:val="hljs-typename"/>
    <w:basedOn w:val="DefaultParagraphFont"/>
    <w:rsid w:val="00554572"/>
  </w:style>
  <w:style w:type="character" w:customStyle="1" w:styleId="hljs-keyword">
    <w:name w:val="hljs-keyword"/>
    <w:basedOn w:val="DefaultParagraphFont"/>
    <w:rsid w:val="00844AA1"/>
  </w:style>
  <w:style w:type="character" w:customStyle="1" w:styleId="hljs-title">
    <w:name w:val="hljs-title"/>
    <w:basedOn w:val="DefaultParagraphFont"/>
    <w:rsid w:val="00844AA1"/>
  </w:style>
  <w:style w:type="character" w:customStyle="1" w:styleId="hljs-params">
    <w:name w:val="hljs-params"/>
    <w:basedOn w:val="DefaultParagraphFont"/>
    <w:rsid w:val="00844AA1"/>
  </w:style>
  <w:style w:type="character" w:customStyle="1" w:styleId="hljs-string">
    <w:name w:val="hljs-string"/>
    <w:basedOn w:val="DefaultParagraphFont"/>
    <w:rsid w:val="00844AA1"/>
  </w:style>
  <w:style w:type="character" w:customStyle="1" w:styleId="hljs-class">
    <w:name w:val="hljs-class"/>
    <w:basedOn w:val="DefaultParagraphFont"/>
    <w:rsid w:val="00844AA1"/>
  </w:style>
  <w:style w:type="character" w:customStyle="1" w:styleId="hljs-number">
    <w:name w:val="hljs-number"/>
    <w:basedOn w:val="DefaultParagraphFont"/>
    <w:rsid w:val="00844AA1"/>
  </w:style>
  <w:style w:type="paragraph" w:styleId="Revision">
    <w:name w:val="Revision"/>
    <w:hidden/>
    <w:uiPriority w:val="99"/>
    <w:semiHidden/>
    <w:rsid w:val="00E405AC"/>
    <w:rPr>
      <w:rFonts w:eastAsia="Times New Roman"/>
      <w:sz w:val="24"/>
      <w:szCs w:val="24"/>
      <w:lang w:val="en-US"/>
    </w:rPr>
  </w:style>
  <w:style w:type="character" w:customStyle="1" w:styleId="com">
    <w:name w:val="com"/>
    <w:basedOn w:val="DefaultParagraphFont"/>
    <w:rsid w:val="003D4FAF"/>
  </w:style>
  <w:style w:type="character" w:customStyle="1" w:styleId="kwd">
    <w:name w:val="kwd"/>
    <w:basedOn w:val="DefaultParagraphFont"/>
    <w:rsid w:val="003D4FAF"/>
  </w:style>
  <w:style w:type="character" w:customStyle="1" w:styleId="str">
    <w:name w:val="str"/>
    <w:basedOn w:val="DefaultParagraphFont"/>
    <w:rsid w:val="003D4FAF"/>
  </w:style>
  <w:style w:type="character" w:customStyle="1" w:styleId="lit">
    <w:name w:val="lit"/>
    <w:basedOn w:val="DefaultParagraphFont"/>
    <w:rsid w:val="003D4FAF"/>
  </w:style>
  <w:style w:type="character" w:customStyle="1" w:styleId="typ">
    <w:name w:val="typ"/>
    <w:basedOn w:val="DefaultParagraphFont"/>
    <w:rsid w:val="003D4FAF"/>
  </w:style>
  <w:style w:type="paragraph" w:customStyle="1" w:styleId="AppendixA">
    <w:name w:val="Appendix A"/>
    <w:basedOn w:val="Heading1"/>
    <w:next w:val="Body"/>
    <w:link w:val="AppendixAChar"/>
    <w:qFormat/>
    <w:rsid w:val="004842F9"/>
    <w:pPr>
      <w:numPr>
        <w:numId w:val="1"/>
      </w:numPr>
    </w:pPr>
    <w:rPr>
      <w:rFonts w:eastAsia="Calibri"/>
    </w:rPr>
  </w:style>
  <w:style w:type="character" w:customStyle="1" w:styleId="AppendixAChar">
    <w:name w:val="Appendix A Char"/>
    <w:link w:val="AppendixA"/>
    <w:rsid w:val="004842F9"/>
    <w:rPr>
      <w:rFonts w:ascii="Trebuchet MS" w:eastAsia="Calibri" w:hAnsi="Trebuchet MS"/>
      <w:b/>
      <w:bCs/>
      <w:color w:val="000080"/>
      <w:sz w:val="36"/>
      <w:szCs w:val="36"/>
      <w:lang w:val="en-US" w:bidi="he-IL"/>
    </w:rPr>
  </w:style>
  <w:style w:type="paragraph" w:customStyle="1" w:styleId="AppendixA1">
    <w:name w:val="Appendix A.1"/>
    <w:basedOn w:val="Heading2"/>
    <w:next w:val="Body"/>
    <w:link w:val="AppendixA1Char"/>
    <w:qFormat/>
    <w:rsid w:val="004842F9"/>
    <w:pPr>
      <w:numPr>
        <w:numId w:val="2"/>
      </w:numPr>
    </w:pPr>
    <w:rPr>
      <w:rFonts w:eastAsia="Calibri"/>
    </w:rPr>
  </w:style>
  <w:style w:type="character" w:customStyle="1" w:styleId="AppendixA1Char">
    <w:name w:val="Appendix A.1 Char"/>
    <w:link w:val="AppendixA1"/>
    <w:rsid w:val="004842F9"/>
    <w:rPr>
      <w:rFonts w:ascii="Trebuchet MS" w:eastAsia="Calibri" w:hAnsi="Trebuchet MS"/>
      <w:b/>
      <w:bCs/>
      <w:color w:val="000080"/>
      <w:sz w:val="28"/>
      <w:szCs w:val="28"/>
      <w:lang w:val="en-US" w:bidi="he-IL"/>
    </w:rPr>
  </w:style>
  <w:style w:type="character" w:customStyle="1" w:styleId="gp">
    <w:name w:val="gp"/>
    <w:basedOn w:val="DefaultParagraphFont"/>
    <w:rsid w:val="00406E1B"/>
  </w:style>
  <w:style w:type="character" w:customStyle="1" w:styleId="k">
    <w:name w:val="k"/>
    <w:basedOn w:val="DefaultParagraphFont"/>
    <w:rsid w:val="00406E1B"/>
  </w:style>
  <w:style w:type="character" w:customStyle="1" w:styleId="nc">
    <w:name w:val="nc"/>
    <w:basedOn w:val="DefaultParagraphFont"/>
    <w:rsid w:val="00406E1B"/>
  </w:style>
  <w:style w:type="character" w:customStyle="1" w:styleId="p">
    <w:name w:val="p"/>
    <w:basedOn w:val="DefaultParagraphFont"/>
    <w:rsid w:val="00406E1B"/>
  </w:style>
  <w:style w:type="character" w:customStyle="1" w:styleId="nf">
    <w:name w:val="nf"/>
    <w:basedOn w:val="DefaultParagraphFont"/>
    <w:rsid w:val="00406E1B"/>
  </w:style>
  <w:style w:type="character" w:customStyle="1" w:styleId="bp">
    <w:name w:val="bp"/>
    <w:basedOn w:val="DefaultParagraphFont"/>
    <w:rsid w:val="00406E1B"/>
  </w:style>
  <w:style w:type="character" w:customStyle="1" w:styleId="o">
    <w:name w:val="o"/>
    <w:basedOn w:val="DefaultParagraphFont"/>
    <w:rsid w:val="00406E1B"/>
  </w:style>
  <w:style w:type="character" w:customStyle="1" w:styleId="n">
    <w:name w:val="n"/>
    <w:basedOn w:val="DefaultParagraphFont"/>
    <w:rsid w:val="00406E1B"/>
  </w:style>
  <w:style w:type="character" w:customStyle="1" w:styleId="mi">
    <w:name w:val="mi"/>
    <w:basedOn w:val="DefaultParagraphFont"/>
    <w:rsid w:val="00406E1B"/>
  </w:style>
  <w:style w:type="character" w:customStyle="1" w:styleId="go">
    <w:name w:val="go"/>
    <w:basedOn w:val="DefaultParagraphFont"/>
    <w:rsid w:val="00325C6D"/>
  </w:style>
  <w:style w:type="character" w:customStyle="1" w:styleId="copybutton">
    <w:name w:val="copybutton"/>
    <w:basedOn w:val="DefaultParagraphFont"/>
    <w:rsid w:val="00325C6D"/>
  </w:style>
  <w:style w:type="character" w:customStyle="1" w:styleId="kn">
    <w:name w:val="kn"/>
    <w:basedOn w:val="DefaultParagraphFont"/>
    <w:rsid w:val="00B672DC"/>
  </w:style>
  <w:style w:type="character" w:customStyle="1" w:styleId="nn">
    <w:name w:val="nn"/>
    <w:basedOn w:val="DefaultParagraphFont"/>
    <w:rsid w:val="00B672DC"/>
  </w:style>
  <w:style w:type="character" w:customStyle="1" w:styleId="nb">
    <w:name w:val="nb"/>
    <w:basedOn w:val="DefaultParagraphFont"/>
    <w:rsid w:val="00B672DC"/>
  </w:style>
  <w:style w:type="character" w:customStyle="1" w:styleId="mf">
    <w:name w:val="mf"/>
    <w:basedOn w:val="DefaultParagraphFont"/>
    <w:rsid w:val="00B672DC"/>
  </w:style>
  <w:style w:type="character" w:styleId="HTMLTypewriter">
    <w:name w:val="HTML Typewriter"/>
    <w:semiHidden/>
    <w:rsid w:val="00AB72EF"/>
    <w:rPr>
      <w:rFonts w:ascii="Courier New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3BDE"/>
    <w:rPr>
      <w:color w:val="808080"/>
      <w:shd w:val="clear" w:color="auto" w:fill="E6E6E6"/>
    </w:rPr>
  </w:style>
  <w:style w:type="paragraph" w:customStyle="1" w:styleId="qtextpara">
    <w:name w:val="qtext_para"/>
    <w:basedOn w:val="Normal"/>
    <w:rsid w:val="001715ED"/>
    <w:pPr>
      <w:spacing w:before="100" w:beforeAutospacing="1" w:after="100" w:afterAutospacing="1"/>
    </w:pPr>
    <w:rPr>
      <w:lang w:val="en-AU" w:eastAsia="en-AU"/>
    </w:rPr>
  </w:style>
  <w:style w:type="paragraph" w:customStyle="1" w:styleId="NoBreakHeading1">
    <w:name w:val="No Break Heading 1"/>
    <w:basedOn w:val="Heading1"/>
    <w:link w:val="NoBreakHeading1Char"/>
    <w:qFormat/>
    <w:rsid w:val="004842F9"/>
    <w:pPr>
      <w:pageBreakBefore w:val="0"/>
      <w:numPr>
        <w:numId w:val="3"/>
      </w:numPr>
      <w:tabs>
        <w:tab w:val="num" w:pos="1531"/>
      </w:tabs>
    </w:pPr>
  </w:style>
  <w:style w:type="character" w:customStyle="1" w:styleId="NoBreakHeading1Char">
    <w:name w:val="No Break Heading 1 Char"/>
    <w:basedOn w:val="Heading1Char"/>
    <w:link w:val="NoBreakHeading1"/>
    <w:rsid w:val="004842F9"/>
    <w:rPr>
      <w:rFonts w:ascii="Trebuchet MS" w:eastAsia="Times New Roman" w:hAnsi="Trebuchet MS"/>
      <w:b/>
      <w:bCs/>
      <w:color w:val="000080"/>
      <w:sz w:val="36"/>
      <w:szCs w:val="36"/>
      <w:lang w:val="en-US" w:bidi="he-IL"/>
    </w:rPr>
  </w:style>
  <w:style w:type="character" w:customStyle="1" w:styleId="s">
    <w:name w:val="s"/>
    <w:basedOn w:val="DefaultParagraphFont"/>
    <w:rsid w:val="00227A2C"/>
  </w:style>
  <w:style w:type="character" w:customStyle="1" w:styleId="err">
    <w:name w:val="err"/>
    <w:basedOn w:val="DefaultParagraphFont"/>
    <w:rsid w:val="00227A2C"/>
  </w:style>
  <w:style w:type="character" w:customStyle="1" w:styleId="c">
    <w:name w:val="c"/>
    <w:basedOn w:val="DefaultParagraphFont"/>
    <w:rsid w:val="00876002"/>
  </w:style>
  <w:style w:type="character" w:customStyle="1" w:styleId="hljs-meta">
    <w:name w:val="hljs-meta"/>
    <w:basedOn w:val="DefaultParagraphFont"/>
    <w:rsid w:val="00A66250"/>
  </w:style>
  <w:style w:type="character" w:customStyle="1" w:styleId="hljs-function">
    <w:name w:val="hljs-function"/>
    <w:basedOn w:val="DefaultParagraphFont"/>
    <w:rsid w:val="00A66250"/>
  </w:style>
  <w:style w:type="paragraph" w:customStyle="1" w:styleId="ContentsTitle">
    <w:name w:val="Contents Title"/>
    <w:semiHidden/>
    <w:rsid w:val="00AB72EF"/>
    <w:pPr>
      <w:keepNext/>
      <w:keepLines/>
      <w:pBdr>
        <w:top w:val="thinThickMediumGap" w:sz="24" w:space="3" w:color="FFD939"/>
      </w:pBdr>
      <w:spacing w:after="240"/>
    </w:pPr>
    <w:rPr>
      <w:rFonts w:ascii="Trebuchet MS" w:eastAsia="Times New Roman" w:hAnsi="Trebuchet MS"/>
      <w:b/>
      <w:color w:val="000080"/>
      <w:sz w:val="36"/>
      <w:lang w:val="en-US" w:eastAsia="en-GB"/>
    </w:rPr>
  </w:style>
  <w:style w:type="paragraph" w:customStyle="1" w:styleId="HeaderFooterSpacer">
    <w:name w:val="Header Footer Spacer"/>
    <w:semiHidden/>
    <w:rsid w:val="00AB72EF"/>
    <w:rPr>
      <w:rFonts w:ascii="Trebuchet MS" w:eastAsia="Times New Roman" w:hAnsi="Trebuchet MS"/>
      <w:sz w:val="2"/>
      <w:szCs w:val="2"/>
      <w:lang w:val="en-US" w:bidi="he-IL"/>
    </w:rPr>
  </w:style>
  <w:style w:type="paragraph" w:customStyle="1" w:styleId="ContentsListFiguresHeading">
    <w:name w:val="Contents List Figures Heading"/>
    <w:semiHidden/>
    <w:rsid w:val="00AB72EF"/>
    <w:pPr>
      <w:keepNext/>
      <w:keepLines/>
      <w:spacing w:before="120" w:after="120"/>
    </w:pPr>
    <w:rPr>
      <w:rFonts w:ascii="Trebuchet MS" w:eastAsia="Times New Roman" w:hAnsi="Trebuchet MS"/>
      <w:b/>
      <w:vanish/>
      <w:color w:val="000080"/>
      <w:sz w:val="24"/>
      <w:szCs w:val="24"/>
      <w:lang w:val="en-GB" w:eastAsia="en-GB"/>
    </w:rPr>
  </w:style>
  <w:style w:type="paragraph" w:customStyle="1" w:styleId="NDSAdditionalMetadata">
    <w:name w:val="NDS Additional Metadata"/>
    <w:semiHidden/>
    <w:rsid w:val="00AB72EF"/>
    <w:pPr>
      <w:ind w:left="1021"/>
    </w:pPr>
    <w:rPr>
      <w:rFonts w:ascii="Trebuchet MS" w:eastAsia="Times New Roman" w:hAnsi="Trebuchet MS"/>
      <w:sz w:val="32"/>
      <w:szCs w:val="32"/>
      <w:lang w:val="en-US" w:bidi="he-IL"/>
    </w:rPr>
  </w:style>
  <w:style w:type="paragraph" w:customStyle="1" w:styleId="TopicHeading">
    <w:name w:val="Topic Heading"/>
    <w:basedOn w:val="Body"/>
    <w:next w:val="Body"/>
    <w:rsid w:val="00AB72EF"/>
    <w:pPr>
      <w:keepNext/>
      <w:keepLines/>
      <w:spacing w:before="240"/>
    </w:pPr>
    <w:rPr>
      <w:rFonts w:ascii="Trebuchet MS" w:hAnsi="Trebuchet MS"/>
      <w:b/>
      <w:color w:val="000080"/>
      <w:lang w:val="en-GB"/>
    </w:rPr>
  </w:style>
  <w:style w:type="paragraph" w:customStyle="1" w:styleId="NDSSubtitle">
    <w:name w:val="NDS Subtitle"/>
    <w:semiHidden/>
    <w:rsid w:val="00AB72EF"/>
    <w:rPr>
      <w:rFonts w:ascii="Trebuchet MS" w:eastAsia="Times New Roman" w:hAnsi="Trebuchet MS"/>
      <w:b/>
      <w:bCs/>
      <w:sz w:val="40"/>
      <w:szCs w:val="32"/>
      <w:lang w:val="en-US" w:bidi="he-IL"/>
    </w:rPr>
  </w:style>
  <w:style w:type="paragraph" w:customStyle="1" w:styleId="NDSMetadata">
    <w:name w:val="NDS Metadata"/>
    <w:semiHidden/>
    <w:rsid w:val="00AB72EF"/>
    <w:pPr>
      <w:keepLines/>
      <w:spacing w:before="140" w:after="140"/>
    </w:pPr>
    <w:rPr>
      <w:rFonts w:ascii="Trebuchet MS" w:eastAsia="Times New Roman" w:hAnsi="Trebuchet MS"/>
      <w:szCs w:val="18"/>
      <w:lang w:val="en-US" w:bidi="he-IL"/>
    </w:rPr>
  </w:style>
  <w:style w:type="paragraph" w:customStyle="1" w:styleId="BodyNoteBullet">
    <w:name w:val="Body Note Bullet"/>
    <w:basedOn w:val="BodyNotesBullet"/>
    <w:rsid w:val="00AB72EF"/>
    <w:pPr>
      <w:numPr>
        <w:numId w:val="10"/>
      </w:numPr>
    </w:pPr>
  </w:style>
  <w:style w:type="paragraph" w:customStyle="1" w:styleId="BodyBulletL2">
    <w:name w:val="Body Bullet L2"/>
    <w:basedOn w:val="BodyBulletL1"/>
    <w:link w:val="BodyBulletL2Char"/>
    <w:rsid w:val="00AB72EF"/>
    <w:pPr>
      <w:numPr>
        <w:ilvl w:val="6"/>
      </w:numPr>
    </w:pPr>
  </w:style>
  <w:style w:type="paragraph" w:customStyle="1" w:styleId="BodyBulletL1">
    <w:name w:val="Body Bullet L1"/>
    <w:basedOn w:val="Body"/>
    <w:link w:val="BodyBulletL1Char"/>
    <w:rsid w:val="00AB72EF"/>
    <w:pPr>
      <w:numPr>
        <w:ilvl w:val="5"/>
        <w:numId w:val="5"/>
      </w:numPr>
    </w:pPr>
  </w:style>
  <w:style w:type="paragraph" w:customStyle="1" w:styleId="BodyBulletL3">
    <w:name w:val="Body Bullet L3"/>
    <w:basedOn w:val="BodyBulletL2"/>
    <w:link w:val="BodyBulletL3Char"/>
    <w:rsid w:val="00AB72EF"/>
    <w:pPr>
      <w:numPr>
        <w:ilvl w:val="7"/>
      </w:numPr>
    </w:pPr>
  </w:style>
  <w:style w:type="paragraph" w:customStyle="1" w:styleId="HeaderFooterText">
    <w:name w:val="Header Footer Text"/>
    <w:semiHidden/>
    <w:rsid w:val="00AB72EF"/>
    <w:pPr>
      <w:jc w:val="right"/>
    </w:pPr>
    <w:rPr>
      <w:rFonts w:ascii="Trebuchet MS" w:eastAsia="Times New Roman" w:hAnsi="Trebuchet MS"/>
      <w:noProof/>
      <w:color w:val="000080"/>
      <w:sz w:val="16"/>
      <w:szCs w:val="18"/>
      <w:lang w:val="en-US" w:bidi="he-IL"/>
    </w:rPr>
  </w:style>
  <w:style w:type="paragraph" w:styleId="TOC5">
    <w:name w:val="toc 5"/>
    <w:basedOn w:val="TOC4"/>
    <w:semiHidden/>
    <w:rsid w:val="00AB72EF"/>
    <w:pPr>
      <w:tabs>
        <w:tab w:val="clear" w:pos="4253"/>
      </w:tabs>
      <w:ind w:left="4253" w:firstLine="0"/>
    </w:pPr>
    <w:rPr>
      <w:szCs w:val="21"/>
    </w:rPr>
  </w:style>
  <w:style w:type="paragraph" w:styleId="TOC6">
    <w:name w:val="toc 6"/>
    <w:basedOn w:val="TOC2"/>
    <w:semiHidden/>
    <w:rsid w:val="00AB72EF"/>
    <w:pPr>
      <w:ind w:hanging="992"/>
    </w:pPr>
  </w:style>
  <w:style w:type="paragraph" w:customStyle="1" w:styleId="BodyListL2">
    <w:name w:val="Body List L2"/>
    <w:basedOn w:val="BodyListL1"/>
    <w:link w:val="BodyListL2Char"/>
    <w:rsid w:val="00AB72EF"/>
    <w:pPr>
      <w:numPr>
        <w:numId w:val="15"/>
      </w:numPr>
    </w:pPr>
  </w:style>
  <w:style w:type="paragraph" w:customStyle="1" w:styleId="BodyNotesHeading">
    <w:name w:val="Body Notes Heading"/>
    <w:basedOn w:val="BodyNotesPlain"/>
    <w:next w:val="BodyNotesPlain"/>
    <w:rsid w:val="00AB72EF"/>
    <w:pPr>
      <w:keepNext/>
      <w:numPr>
        <w:ilvl w:val="1"/>
      </w:numPr>
    </w:pPr>
    <w:rPr>
      <w:b/>
    </w:rPr>
  </w:style>
  <w:style w:type="paragraph" w:customStyle="1" w:styleId="BodyListL1">
    <w:name w:val="Body List L1"/>
    <w:basedOn w:val="Body"/>
    <w:link w:val="BodyListL1Char"/>
    <w:rsid w:val="00AB72EF"/>
    <w:pPr>
      <w:numPr>
        <w:ilvl w:val="5"/>
        <w:numId w:val="14"/>
      </w:numPr>
    </w:pPr>
  </w:style>
  <w:style w:type="paragraph" w:customStyle="1" w:styleId="BodyListL3">
    <w:name w:val="Body List L3"/>
    <w:basedOn w:val="BodyListL2"/>
    <w:rsid w:val="00AB72EF"/>
    <w:pPr>
      <w:numPr>
        <w:numId w:val="16"/>
      </w:numPr>
    </w:pPr>
  </w:style>
  <w:style w:type="table" w:customStyle="1" w:styleId="Table">
    <w:name w:val="Table"/>
    <w:basedOn w:val="TableNormal"/>
    <w:rsid w:val="00AB72EF"/>
    <w:pPr>
      <w:spacing w:before="60" w:after="60"/>
    </w:pPr>
    <w:rPr>
      <w:rFonts w:ascii="Trebuchet MS" w:eastAsia="Times New Roman" w:hAnsi="Trebuchet MS"/>
      <w:sz w:val="18"/>
      <w:szCs w:val="18"/>
      <w:lang w:val="en-US"/>
    </w:rPr>
    <w:tblPr>
      <w:tblInd w:w="1474" w:type="dxa"/>
      <w:tblBorders>
        <w:bottom w:val="single" w:sz="6" w:space="0" w:color="C0C0C0"/>
        <w:insideH w:val="single" w:sz="6" w:space="0" w:color="C0C0C0"/>
      </w:tblBorders>
    </w:tblPr>
    <w:trPr>
      <w:cantSplit/>
    </w:trPr>
    <w:tcPr>
      <w:tcMar>
        <w:left w:w="57" w:type="dxa"/>
        <w:right w:w="57" w:type="dxa"/>
      </w:tcMar>
    </w:tcPr>
    <w:tblStylePr w:type="firstRow">
      <w:pPr>
        <w:keepNext/>
        <w:wordWrap/>
      </w:pPr>
      <w:rPr>
        <w:rFonts w:ascii="Trebuchet MS" w:hAnsi="Trebuchet MS"/>
        <w:b w:val="0"/>
        <w:i w:val="0"/>
        <w:sz w:val="18"/>
        <w:szCs w:val="18"/>
      </w:rPr>
      <w:tblPr/>
      <w:tcPr>
        <w:tcBorders>
          <w:top w:val="nil"/>
          <w:left w:val="nil"/>
          <w:bottom w:val="single" w:sz="8" w:space="0" w:color="FFFFFF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CCCCCC"/>
      </w:tcPr>
    </w:tblStylePr>
    <w:tblStylePr w:type="lastRow">
      <w:tblPr/>
      <w:tcPr>
        <w:tcBorders>
          <w:bottom w:val="single" w:sz="18" w:space="0" w:color="C0C0C0"/>
        </w:tcBorders>
      </w:tcPr>
    </w:tblStylePr>
  </w:style>
  <w:style w:type="character" w:customStyle="1" w:styleId="TableBodyCharChar">
    <w:name w:val="Table Body Char Char"/>
    <w:link w:val="TableBody"/>
    <w:rsid w:val="00AB72EF"/>
    <w:rPr>
      <w:rFonts w:ascii="Trebuchet MS" w:hAnsi="Trebuchet MS"/>
      <w:sz w:val="18"/>
      <w:szCs w:val="22"/>
      <w:lang w:val="en-US" w:eastAsia="en-GB"/>
    </w:rPr>
  </w:style>
  <w:style w:type="numbering" w:styleId="111111">
    <w:name w:val="Outline List 2"/>
    <w:basedOn w:val="NoList"/>
    <w:semiHidden/>
    <w:rsid w:val="00AB72EF"/>
    <w:pPr>
      <w:numPr>
        <w:numId w:val="11"/>
      </w:numPr>
    </w:pPr>
  </w:style>
  <w:style w:type="paragraph" w:customStyle="1" w:styleId="TableSpace">
    <w:name w:val="Table Space"/>
    <w:next w:val="Body"/>
    <w:rsid w:val="00AB72EF"/>
    <w:pPr>
      <w:keepLines/>
      <w:spacing w:line="120" w:lineRule="auto"/>
    </w:pPr>
    <w:rPr>
      <w:rFonts w:ascii="Palatino Linotype" w:eastAsia="Times New Roman" w:hAnsi="Palatino Linotype"/>
      <w:sz w:val="21"/>
      <w:lang w:val="en-GB" w:eastAsia="en-GB"/>
    </w:rPr>
  </w:style>
  <w:style w:type="paragraph" w:customStyle="1" w:styleId="BodyNote">
    <w:name w:val="Body Note"/>
    <w:rsid w:val="00AB72EF"/>
    <w:pPr>
      <w:keepLines/>
      <w:numPr>
        <w:ilvl w:val="2"/>
        <w:numId w:val="10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spacing w:before="120"/>
      <w:ind w:right="113"/>
    </w:pPr>
    <w:rPr>
      <w:rFonts w:ascii="Trebuchet MS" w:eastAsia="Times New Roman" w:hAnsi="Trebuchet MS"/>
      <w:szCs w:val="24"/>
      <w:lang w:val="en-US" w:bidi="he-IL"/>
    </w:rPr>
  </w:style>
  <w:style w:type="paragraph" w:styleId="TOC4">
    <w:name w:val="toc 4"/>
    <w:basedOn w:val="TOC3"/>
    <w:semiHidden/>
    <w:rsid w:val="00AB72EF"/>
    <w:pPr>
      <w:tabs>
        <w:tab w:val="clear" w:pos="3261"/>
        <w:tab w:val="left" w:pos="4253"/>
      </w:tabs>
      <w:ind w:left="4252" w:hanging="992"/>
    </w:pPr>
  </w:style>
  <w:style w:type="paragraph" w:customStyle="1" w:styleId="TableBulletL1">
    <w:name w:val="Table Bullet L1"/>
    <w:basedOn w:val="TableBody"/>
    <w:rsid w:val="00AB72EF"/>
    <w:pPr>
      <w:numPr>
        <w:ilvl w:val="5"/>
        <w:numId w:val="8"/>
      </w:numPr>
    </w:pPr>
  </w:style>
  <w:style w:type="paragraph" w:customStyle="1" w:styleId="ContentsListTablesHeading">
    <w:name w:val="Contents List Tables Heading"/>
    <w:semiHidden/>
    <w:rsid w:val="00AB72EF"/>
    <w:pPr>
      <w:keepNext/>
      <w:keepLines/>
      <w:spacing w:before="120" w:after="120"/>
    </w:pPr>
    <w:rPr>
      <w:rFonts w:ascii="Trebuchet MS" w:eastAsia="Times New Roman" w:hAnsi="Trebuchet MS"/>
      <w:b/>
      <w:color w:val="000080"/>
      <w:sz w:val="24"/>
      <w:szCs w:val="24"/>
      <w:lang w:val="en-GB" w:eastAsia="en-GB"/>
    </w:rPr>
  </w:style>
  <w:style w:type="paragraph" w:customStyle="1" w:styleId="BodyIndentL1">
    <w:name w:val="Body Indent L1"/>
    <w:basedOn w:val="Body"/>
    <w:rsid w:val="00AB72EF"/>
    <w:pPr>
      <w:ind w:left="1843"/>
    </w:pPr>
  </w:style>
  <w:style w:type="paragraph" w:customStyle="1" w:styleId="BodyIndentL2">
    <w:name w:val="Body Indent L2"/>
    <w:basedOn w:val="BodyIndentL1"/>
    <w:rsid w:val="00AB72EF"/>
    <w:pPr>
      <w:ind w:left="2268"/>
    </w:pPr>
  </w:style>
  <w:style w:type="paragraph" w:customStyle="1" w:styleId="FigureFlushRight">
    <w:name w:val="Figure Flush Right"/>
    <w:basedOn w:val="FigureIndented"/>
    <w:next w:val="FigureCaption"/>
    <w:rsid w:val="00AB72EF"/>
    <w:pPr>
      <w:ind w:left="0"/>
      <w:jc w:val="right"/>
    </w:pPr>
  </w:style>
  <w:style w:type="paragraph" w:customStyle="1" w:styleId="FigureInTableCaption">
    <w:name w:val="Figure In Table Caption"/>
    <w:basedOn w:val="FigureCaption"/>
    <w:next w:val="TableBody"/>
    <w:rsid w:val="00AB72EF"/>
    <w:pPr>
      <w:tabs>
        <w:tab w:val="clear" w:pos="2552"/>
        <w:tab w:val="left" w:pos="992"/>
      </w:tabs>
      <w:ind w:left="992" w:hanging="992"/>
    </w:pPr>
    <w:rPr>
      <w:sz w:val="18"/>
      <w:szCs w:val="18"/>
    </w:rPr>
  </w:style>
  <w:style w:type="paragraph" w:customStyle="1" w:styleId="FigureIndented">
    <w:name w:val="Figure Indented"/>
    <w:next w:val="FigureCaption"/>
    <w:rsid w:val="00AB72EF"/>
    <w:pPr>
      <w:keepNext/>
      <w:keepLines/>
      <w:spacing w:before="240"/>
      <w:ind w:left="1418"/>
    </w:pPr>
    <w:rPr>
      <w:rFonts w:ascii="Trebuchet MS" w:eastAsia="Times New Roman" w:hAnsi="Trebuchet MS"/>
      <w:bCs/>
      <w:snapToGrid w:val="0"/>
      <w:lang w:val="en-US" w:bidi="he-IL"/>
    </w:rPr>
  </w:style>
  <w:style w:type="paragraph" w:customStyle="1" w:styleId="FigureCaption">
    <w:name w:val="Figure Caption"/>
    <w:next w:val="Body"/>
    <w:rsid w:val="00AB72EF"/>
    <w:pPr>
      <w:keepLines/>
      <w:tabs>
        <w:tab w:val="left" w:pos="2552"/>
      </w:tabs>
      <w:spacing w:before="240" w:after="120"/>
      <w:ind w:left="2552" w:hanging="1134"/>
    </w:pPr>
    <w:rPr>
      <w:rFonts w:ascii="Trebuchet MS" w:eastAsia="Times New Roman" w:hAnsi="Trebuchet MS"/>
      <w:b/>
      <w:bCs/>
      <w:snapToGrid w:val="0"/>
      <w:lang w:val="en-US" w:bidi="he-IL"/>
    </w:rPr>
  </w:style>
  <w:style w:type="paragraph" w:customStyle="1" w:styleId="BodyIndentL3">
    <w:name w:val="Body Indent L3"/>
    <w:basedOn w:val="BodyIndentL2"/>
    <w:rsid w:val="00AB72EF"/>
    <w:pPr>
      <w:ind w:left="2693"/>
    </w:pPr>
  </w:style>
  <w:style w:type="paragraph" w:customStyle="1" w:styleId="AppendixH2">
    <w:name w:val="Appendix H2"/>
    <w:basedOn w:val="Heading2"/>
    <w:next w:val="Body"/>
    <w:rsid w:val="00AB72EF"/>
    <w:pPr>
      <w:ind w:left="1418" w:hanging="1418"/>
    </w:pPr>
  </w:style>
  <w:style w:type="paragraph" w:customStyle="1" w:styleId="CodeParagraph">
    <w:name w:val="Code Paragraph"/>
    <w:link w:val="CodeParagraphChar"/>
    <w:rsid w:val="00AB72EF"/>
    <w:pPr>
      <w:keepLines/>
      <w:shd w:val="clear" w:color="auto" w:fill="F3F3F3"/>
      <w:spacing w:before="120" w:line="240" w:lineRule="exact"/>
      <w:ind w:left="1418"/>
      <w:contextualSpacing/>
    </w:pPr>
    <w:rPr>
      <w:rFonts w:ascii="Lucida Console" w:eastAsia="Times New Roman" w:hAnsi="Lucida Console" w:cs="Arial"/>
      <w:noProof/>
      <w:snapToGrid w:val="0"/>
      <w:color w:val="000080"/>
      <w:sz w:val="18"/>
      <w:szCs w:val="18"/>
      <w:lang w:val="en-US" w:bidi="he-IL"/>
    </w:rPr>
  </w:style>
  <w:style w:type="paragraph" w:customStyle="1" w:styleId="TableBulletL2">
    <w:name w:val="Table Bullet L2"/>
    <w:basedOn w:val="TableBulletL1"/>
    <w:rsid w:val="00AB72EF"/>
    <w:pPr>
      <w:numPr>
        <w:ilvl w:val="6"/>
      </w:numPr>
    </w:pPr>
  </w:style>
  <w:style w:type="paragraph" w:customStyle="1" w:styleId="TableCaption">
    <w:name w:val="Table Caption"/>
    <w:basedOn w:val="FigureCaption"/>
    <w:rsid w:val="00AB72EF"/>
    <w:pPr>
      <w:keepNext/>
      <w:spacing w:after="60"/>
    </w:pPr>
  </w:style>
  <w:style w:type="paragraph" w:customStyle="1" w:styleId="BodyNotesPlain">
    <w:name w:val="Body Notes Plain"/>
    <w:basedOn w:val="BodyNote"/>
    <w:rsid w:val="00AB72EF"/>
    <w:pPr>
      <w:numPr>
        <w:numId w:val="6"/>
      </w:numPr>
    </w:pPr>
  </w:style>
  <w:style w:type="paragraph" w:customStyle="1" w:styleId="TableHeading">
    <w:name w:val="Table Heading"/>
    <w:basedOn w:val="TableBody"/>
    <w:rsid w:val="00AB72EF"/>
    <w:pPr>
      <w:keepNext/>
    </w:pPr>
    <w:rPr>
      <w:b/>
      <w:bCs/>
    </w:rPr>
  </w:style>
  <w:style w:type="paragraph" w:customStyle="1" w:styleId="BodyNotesBullet">
    <w:name w:val="Body Notes Bullet"/>
    <w:basedOn w:val="BodyNote"/>
    <w:rsid w:val="00AB72EF"/>
    <w:pPr>
      <w:numPr>
        <w:ilvl w:val="3"/>
        <w:numId w:val="6"/>
      </w:numPr>
    </w:pPr>
  </w:style>
  <w:style w:type="paragraph" w:customStyle="1" w:styleId="BodyNotesNumber">
    <w:name w:val="Body Notes Number"/>
    <w:basedOn w:val="BodyNotesBullet"/>
    <w:rsid w:val="00AB72EF"/>
    <w:pPr>
      <w:numPr>
        <w:ilvl w:val="4"/>
      </w:numPr>
    </w:pPr>
  </w:style>
  <w:style w:type="paragraph" w:customStyle="1" w:styleId="TableBulletL3">
    <w:name w:val="Table Bullet L3"/>
    <w:basedOn w:val="TableBulletL2"/>
    <w:rsid w:val="00AB72EF"/>
    <w:pPr>
      <w:numPr>
        <w:ilvl w:val="7"/>
      </w:numPr>
    </w:pPr>
  </w:style>
  <w:style w:type="paragraph" w:customStyle="1" w:styleId="TableListL1">
    <w:name w:val="Table List L1"/>
    <w:basedOn w:val="TableBody"/>
    <w:link w:val="TableListL1Char"/>
    <w:rsid w:val="00AB72EF"/>
    <w:pPr>
      <w:numPr>
        <w:ilvl w:val="5"/>
        <w:numId w:val="9"/>
      </w:numPr>
    </w:pPr>
  </w:style>
  <w:style w:type="paragraph" w:customStyle="1" w:styleId="TableListL2">
    <w:name w:val="Table List L2"/>
    <w:basedOn w:val="TableListL1"/>
    <w:link w:val="TableListL2Char"/>
    <w:rsid w:val="00AB72EF"/>
    <w:pPr>
      <w:numPr>
        <w:numId w:val="29"/>
      </w:numPr>
    </w:pPr>
  </w:style>
  <w:style w:type="paragraph" w:customStyle="1" w:styleId="TableListL3">
    <w:name w:val="Table List L3"/>
    <w:basedOn w:val="TableListL2"/>
    <w:link w:val="TableListL3Char"/>
    <w:rsid w:val="00AB72EF"/>
    <w:pPr>
      <w:numPr>
        <w:numId w:val="30"/>
      </w:numPr>
    </w:pPr>
  </w:style>
  <w:style w:type="character" w:styleId="FootnoteReference">
    <w:name w:val="footnote reference"/>
    <w:semiHidden/>
    <w:rsid w:val="00AB72EF"/>
    <w:rPr>
      <w:vertAlign w:val="superscript"/>
    </w:rPr>
  </w:style>
  <w:style w:type="paragraph" w:customStyle="1" w:styleId="ImportantHeading">
    <w:name w:val="Important Heading"/>
    <w:next w:val="ImportantBody"/>
    <w:link w:val="ImportantHeadingCharChar"/>
    <w:rsid w:val="00AB72EF"/>
    <w:pPr>
      <w:keepNext/>
      <w:keepLines/>
      <w:pBdr>
        <w:top w:val="single" w:sz="6" w:space="6" w:color="FFFFFF"/>
        <w:left w:val="single" w:sz="48" w:space="6" w:color="000080"/>
        <w:bottom w:val="single" w:sz="6" w:space="6" w:color="FFFFFF"/>
        <w:right w:val="single" w:sz="6" w:space="6" w:color="FFFFFF"/>
      </w:pBdr>
      <w:shd w:val="clear" w:color="auto" w:fill="D9F1FF"/>
      <w:spacing w:before="120"/>
      <w:ind w:left="1701" w:right="113"/>
    </w:pPr>
    <w:rPr>
      <w:rFonts w:ascii="Trebuchet MS" w:eastAsia="Times New Roman" w:hAnsi="Trebuchet MS"/>
      <w:b/>
      <w:caps/>
      <w:sz w:val="22"/>
      <w:lang w:val="en-US" w:eastAsia="en-GB"/>
    </w:rPr>
  </w:style>
  <w:style w:type="paragraph" w:customStyle="1" w:styleId="WarningHeading">
    <w:name w:val="Warning Heading"/>
    <w:next w:val="WarningBody"/>
    <w:rsid w:val="00AB72EF"/>
    <w:pPr>
      <w:keepNext/>
      <w:keepLines/>
      <w:pBdr>
        <w:top w:val="single" w:sz="6" w:space="6" w:color="FFFFFF"/>
        <w:left w:val="single" w:sz="48" w:space="6" w:color="FF0000"/>
        <w:bottom w:val="single" w:sz="6" w:space="6" w:color="FFFFFF"/>
        <w:right w:val="single" w:sz="6" w:space="6" w:color="FFFFFF"/>
      </w:pBdr>
      <w:shd w:val="clear" w:color="auto" w:fill="FFC9C9"/>
      <w:spacing w:before="120"/>
      <w:ind w:left="1701" w:right="113"/>
    </w:pPr>
    <w:rPr>
      <w:rFonts w:ascii="Trebuchet MS" w:eastAsia="Times New Roman" w:hAnsi="Trebuchet MS"/>
      <w:b/>
      <w:caps/>
      <w:sz w:val="22"/>
      <w:szCs w:val="22"/>
      <w:lang w:val="en-US" w:eastAsia="en-GB"/>
    </w:rPr>
  </w:style>
  <w:style w:type="character" w:customStyle="1" w:styleId="ImportantHeadingCharChar">
    <w:name w:val="Important Heading Char Char"/>
    <w:link w:val="ImportantHeading"/>
    <w:rsid w:val="00AB72EF"/>
    <w:rPr>
      <w:rFonts w:ascii="Trebuchet MS" w:eastAsia="Times New Roman" w:hAnsi="Trebuchet MS"/>
      <w:b/>
      <w:caps/>
      <w:sz w:val="22"/>
      <w:shd w:val="clear" w:color="auto" w:fill="D9F1FF"/>
      <w:lang w:val="en-US" w:eastAsia="en-GB"/>
    </w:rPr>
  </w:style>
  <w:style w:type="paragraph" w:customStyle="1" w:styleId="WarningBody">
    <w:name w:val="Warning Body"/>
    <w:basedOn w:val="WarningHeading"/>
    <w:rsid w:val="00AB72EF"/>
    <w:pPr>
      <w:keepNext w:val="0"/>
    </w:pPr>
    <w:rPr>
      <w:b w:val="0"/>
      <w:caps w:val="0"/>
      <w:sz w:val="20"/>
      <w:szCs w:val="20"/>
    </w:rPr>
  </w:style>
  <w:style w:type="paragraph" w:customStyle="1" w:styleId="ImportantBody">
    <w:name w:val="Important Body"/>
    <w:basedOn w:val="ImportantHeading"/>
    <w:rsid w:val="00AB72EF"/>
    <w:pPr>
      <w:keepNext w:val="0"/>
    </w:pPr>
    <w:rPr>
      <w:b w:val="0"/>
      <w:caps w:val="0"/>
      <w:sz w:val="20"/>
    </w:rPr>
  </w:style>
  <w:style w:type="paragraph" w:customStyle="1" w:styleId="FigureInTable">
    <w:name w:val="Figure In Table"/>
    <w:basedOn w:val="FigureIndented"/>
    <w:next w:val="FigureInTableCaption"/>
    <w:rsid w:val="00AB72EF"/>
    <w:pPr>
      <w:ind w:left="0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AB72EF"/>
    <w:rPr>
      <w:b/>
      <w:bCs/>
      <w:szCs w:val="20"/>
    </w:rPr>
  </w:style>
  <w:style w:type="paragraph" w:styleId="Closing">
    <w:name w:val="Closing"/>
    <w:basedOn w:val="Normal"/>
    <w:link w:val="ClosingChar"/>
    <w:semiHidden/>
    <w:rsid w:val="00AB72EF"/>
    <w:pPr>
      <w:ind w:left="4252"/>
    </w:pPr>
  </w:style>
  <w:style w:type="character" w:customStyle="1" w:styleId="ClosingChar">
    <w:name w:val="Closing Char"/>
    <w:link w:val="Closing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Date">
    <w:name w:val="Date"/>
    <w:basedOn w:val="Normal"/>
    <w:next w:val="Normal"/>
    <w:link w:val="DateChar"/>
    <w:semiHidden/>
    <w:rsid w:val="00AB72EF"/>
  </w:style>
  <w:style w:type="character" w:customStyle="1" w:styleId="DateChar">
    <w:name w:val="Date Char"/>
    <w:link w:val="Date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Subtitle">
    <w:name w:val="Subtitle"/>
    <w:basedOn w:val="Normal"/>
    <w:link w:val="SubtitleChar"/>
    <w:qFormat/>
    <w:rsid w:val="00AB72EF"/>
    <w:pPr>
      <w:keepLines/>
      <w:widowControl w:val="0"/>
      <w:spacing w:after="60"/>
      <w:jc w:val="center"/>
      <w:outlineLvl w:val="1"/>
    </w:pPr>
    <w:rPr>
      <w:rFonts w:ascii="Arial" w:hAnsi="Arial"/>
      <w:color w:val="000000"/>
      <w:szCs w:val="20"/>
      <w:lang w:val="en-GB" w:eastAsia="en-GB" w:bidi="ar-SA"/>
    </w:rPr>
  </w:style>
  <w:style w:type="character" w:customStyle="1" w:styleId="SubtitleChar">
    <w:name w:val="Subtitle Char"/>
    <w:link w:val="Subtitle"/>
    <w:rsid w:val="00AB72EF"/>
    <w:rPr>
      <w:rFonts w:ascii="Arial" w:eastAsia="Times New Roman" w:hAnsi="Arial"/>
      <w:color w:val="000000"/>
      <w:lang w:val="en-GB" w:eastAsia="en-GB"/>
    </w:rPr>
  </w:style>
  <w:style w:type="paragraph" w:styleId="DocumentMap">
    <w:name w:val="Document Map"/>
    <w:basedOn w:val="Normal"/>
    <w:link w:val="DocumentMapChar"/>
    <w:semiHidden/>
    <w:rsid w:val="00AB72E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link w:val="DocumentMap"/>
    <w:semiHidden/>
    <w:rsid w:val="00AB72EF"/>
    <w:rPr>
      <w:rFonts w:ascii="Tahoma" w:eastAsia="Times New Roman" w:hAnsi="Tahoma" w:cs="Tahoma"/>
      <w:shd w:val="clear" w:color="auto" w:fill="000080"/>
      <w:lang w:val="en-US" w:bidi="he-IL"/>
    </w:rPr>
  </w:style>
  <w:style w:type="paragraph" w:styleId="E-mailSignature">
    <w:name w:val="E-mail Signature"/>
    <w:basedOn w:val="Normal"/>
    <w:link w:val="E-mailSignatureChar"/>
    <w:semiHidden/>
    <w:rsid w:val="00AB72EF"/>
  </w:style>
  <w:style w:type="character" w:customStyle="1" w:styleId="E-mailSignatureChar">
    <w:name w:val="E-mail Signature Char"/>
    <w:link w:val="E-mailSignature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customStyle="1" w:styleId="TableNote">
    <w:name w:val="Table Note"/>
    <w:basedOn w:val="BodyNote"/>
    <w:rsid w:val="00AB72EF"/>
    <w:pPr>
      <w:numPr>
        <w:ilvl w:val="0"/>
        <w:numId w:val="0"/>
      </w:numPr>
      <w:tabs>
        <w:tab w:val="left" w:pos="992"/>
      </w:tabs>
      <w:spacing w:after="60"/>
    </w:pPr>
    <w:rPr>
      <w:sz w:val="18"/>
      <w:szCs w:val="20"/>
      <w:lang w:eastAsia="en-GB" w:bidi="ar-SA"/>
    </w:rPr>
  </w:style>
  <w:style w:type="character" w:customStyle="1" w:styleId="CodeCharacter">
    <w:name w:val="Code Character"/>
    <w:rsid w:val="00AB72EF"/>
    <w:rPr>
      <w:rFonts w:ascii="Lucida Console" w:hAnsi="Lucida Console"/>
      <w:noProof/>
      <w:color w:val="000080"/>
      <w:sz w:val="18"/>
      <w:szCs w:val="18"/>
    </w:rPr>
  </w:style>
  <w:style w:type="paragraph" w:styleId="EndnoteText">
    <w:name w:val="endnote text"/>
    <w:basedOn w:val="Normal"/>
    <w:link w:val="EndnoteTextChar"/>
    <w:semiHidden/>
    <w:rsid w:val="00AB72EF"/>
    <w:rPr>
      <w:szCs w:val="20"/>
    </w:rPr>
  </w:style>
  <w:style w:type="character" w:customStyle="1" w:styleId="EndnoteTextChar">
    <w:name w:val="Endnote Text Char"/>
    <w:link w:val="EndnoteText"/>
    <w:semiHidden/>
    <w:rsid w:val="00AB72EF"/>
    <w:rPr>
      <w:rFonts w:ascii="Palatino Linotype" w:eastAsia="Times New Roman" w:hAnsi="Palatino Linotype"/>
      <w:lang w:val="en-US" w:bidi="he-IL"/>
    </w:rPr>
  </w:style>
  <w:style w:type="paragraph" w:styleId="EnvelopeAddress">
    <w:name w:val="envelope address"/>
    <w:basedOn w:val="Normal"/>
    <w:semiHidden/>
    <w:rsid w:val="00AB72E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AB72EF"/>
    <w:rPr>
      <w:rFonts w:ascii="Arial" w:hAnsi="Arial" w:cs="Arial"/>
      <w:szCs w:val="20"/>
    </w:rPr>
  </w:style>
  <w:style w:type="paragraph" w:styleId="FootnoteText">
    <w:name w:val="footnote text"/>
    <w:link w:val="FootnoteTextChar"/>
    <w:semiHidden/>
    <w:rsid w:val="00AB72EF"/>
    <w:pPr>
      <w:keepLines/>
    </w:pPr>
    <w:rPr>
      <w:rFonts w:ascii="Palatino Linotype" w:eastAsia="Times New Roman" w:hAnsi="Palatino Linotype"/>
      <w:sz w:val="18"/>
      <w:lang w:val="en-US" w:bidi="he-IL"/>
    </w:rPr>
  </w:style>
  <w:style w:type="character" w:customStyle="1" w:styleId="FootnoteTextChar">
    <w:name w:val="Footnote Text Char"/>
    <w:link w:val="FootnoteText"/>
    <w:semiHidden/>
    <w:rsid w:val="00AB72EF"/>
    <w:rPr>
      <w:rFonts w:ascii="Palatino Linotype" w:eastAsia="Times New Roman" w:hAnsi="Palatino Linotype"/>
      <w:sz w:val="18"/>
      <w:lang w:val="en-US" w:bidi="he-IL"/>
    </w:rPr>
  </w:style>
  <w:style w:type="paragraph" w:styleId="HTMLAddress">
    <w:name w:val="HTML Address"/>
    <w:basedOn w:val="Normal"/>
    <w:link w:val="HTMLAddressChar"/>
    <w:semiHidden/>
    <w:rsid w:val="00AB72EF"/>
    <w:rPr>
      <w:i/>
      <w:iCs/>
    </w:rPr>
  </w:style>
  <w:style w:type="character" w:customStyle="1" w:styleId="HTMLAddressChar">
    <w:name w:val="HTML Address Char"/>
    <w:link w:val="HTMLAddress"/>
    <w:semiHidden/>
    <w:rsid w:val="00AB72EF"/>
    <w:rPr>
      <w:rFonts w:ascii="Palatino Linotype" w:eastAsia="Times New Roman" w:hAnsi="Palatino Linotype"/>
      <w:i/>
      <w:iCs/>
      <w:szCs w:val="24"/>
      <w:lang w:val="en-US" w:bidi="he-IL"/>
    </w:rPr>
  </w:style>
  <w:style w:type="paragraph" w:styleId="Index1">
    <w:name w:val="index 1"/>
    <w:semiHidden/>
    <w:rsid w:val="00AB72EF"/>
    <w:pPr>
      <w:keepLines/>
      <w:ind w:left="284" w:hanging="284"/>
    </w:pPr>
    <w:rPr>
      <w:rFonts w:ascii="Palatino Linotype" w:eastAsia="Times New Roman" w:hAnsi="Palatino Linotype"/>
      <w:sz w:val="18"/>
      <w:szCs w:val="18"/>
      <w:lang w:val="en-US" w:bidi="he-IL"/>
    </w:rPr>
  </w:style>
  <w:style w:type="paragraph" w:styleId="Index2">
    <w:name w:val="index 2"/>
    <w:basedOn w:val="Index1"/>
    <w:semiHidden/>
    <w:rsid w:val="00AB72EF"/>
    <w:pPr>
      <w:ind w:left="568"/>
    </w:pPr>
  </w:style>
  <w:style w:type="paragraph" w:styleId="Index3">
    <w:name w:val="index 3"/>
    <w:basedOn w:val="Index2"/>
    <w:semiHidden/>
    <w:rsid w:val="00AB72EF"/>
    <w:pPr>
      <w:ind w:left="851"/>
    </w:pPr>
  </w:style>
  <w:style w:type="paragraph" w:styleId="Index4">
    <w:name w:val="index 4"/>
    <w:basedOn w:val="Index3"/>
    <w:semiHidden/>
    <w:rsid w:val="00AB72EF"/>
    <w:pPr>
      <w:ind w:left="1135"/>
    </w:pPr>
  </w:style>
  <w:style w:type="paragraph" w:styleId="Index5">
    <w:name w:val="index 5"/>
    <w:basedOn w:val="Index4"/>
    <w:semiHidden/>
    <w:rsid w:val="00AB72EF"/>
    <w:pPr>
      <w:ind w:left="1418"/>
    </w:pPr>
  </w:style>
  <w:style w:type="paragraph" w:styleId="Index6">
    <w:name w:val="index 6"/>
    <w:basedOn w:val="Normal"/>
    <w:next w:val="Normal"/>
    <w:autoRedefine/>
    <w:semiHidden/>
    <w:rsid w:val="00AB72EF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AB72EF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AB72EF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AB72EF"/>
    <w:pPr>
      <w:ind w:left="2160" w:hanging="240"/>
    </w:pPr>
    <w:rPr>
      <w:sz w:val="18"/>
      <w:szCs w:val="18"/>
    </w:rPr>
  </w:style>
  <w:style w:type="paragraph" w:styleId="IndexHeading">
    <w:name w:val="index heading"/>
    <w:next w:val="Index1"/>
    <w:semiHidden/>
    <w:rsid w:val="00AB72EF"/>
    <w:pPr>
      <w:keepNext/>
      <w:spacing w:before="400" w:after="120"/>
    </w:pPr>
    <w:rPr>
      <w:rFonts w:ascii="Palatino Linotype" w:eastAsia="Times New Roman" w:hAnsi="Palatino Linotype"/>
      <w:b/>
      <w:bCs/>
      <w:sz w:val="28"/>
      <w:szCs w:val="26"/>
      <w:lang w:val="en-US" w:bidi="he-IL"/>
    </w:rPr>
  </w:style>
  <w:style w:type="paragraph" w:styleId="List">
    <w:name w:val="List"/>
    <w:basedOn w:val="Normal"/>
    <w:semiHidden/>
    <w:rsid w:val="00AB72EF"/>
    <w:pPr>
      <w:ind w:left="283" w:hanging="283"/>
    </w:pPr>
  </w:style>
  <w:style w:type="paragraph" w:styleId="List2">
    <w:name w:val="List 2"/>
    <w:basedOn w:val="Normal"/>
    <w:semiHidden/>
    <w:rsid w:val="00AB72EF"/>
    <w:pPr>
      <w:ind w:left="566" w:hanging="283"/>
    </w:pPr>
  </w:style>
  <w:style w:type="paragraph" w:styleId="List3">
    <w:name w:val="List 3"/>
    <w:basedOn w:val="Normal"/>
    <w:semiHidden/>
    <w:rsid w:val="00AB72EF"/>
    <w:pPr>
      <w:ind w:left="849" w:hanging="283"/>
    </w:pPr>
  </w:style>
  <w:style w:type="paragraph" w:styleId="List4">
    <w:name w:val="List 4"/>
    <w:basedOn w:val="Normal"/>
    <w:semiHidden/>
    <w:rsid w:val="00AB72EF"/>
    <w:pPr>
      <w:ind w:left="1132" w:hanging="283"/>
    </w:pPr>
  </w:style>
  <w:style w:type="paragraph" w:styleId="List5">
    <w:name w:val="List 5"/>
    <w:basedOn w:val="Normal"/>
    <w:semiHidden/>
    <w:rsid w:val="00AB72EF"/>
    <w:pPr>
      <w:ind w:left="1415" w:hanging="283"/>
    </w:pPr>
  </w:style>
  <w:style w:type="paragraph" w:styleId="ListBullet">
    <w:name w:val="List Bullet"/>
    <w:basedOn w:val="Normal"/>
    <w:semiHidden/>
    <w:rsid w:val="00AB72EF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semiHidden/>
    <w:rsid w:val="00AB72EF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semiHidden/>
    <w:rsid w:val="00AB72EF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semiHidden/>
    <w:rsid w:val="00AB72EF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semiHidden/>
    <w:rsid w:val="00AB72EF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semiHidden/>
    <w:rsid w:val="00AB72EF"/>
    <w:pPr>
      <w:spacing w:after="120"/>
      <w:ind w:left="283"/>
    </w:pPr>
  </w:style>
  <w:style w:type="paragraph" w:styleId="ListContinue2">
    <w:name w:val="List Continue 2"/>
    <w:basedOn w:val="Normal"/>
    <w:semiHidden/>
    <w:rsid w:val="00AB72EF"/>
    <w:pPr>
      <w:spacing w:after="120"/>
      <w:ind w:left="566"/>
    </w:pPr>
  </w:style>
  <w:style w:type="paragraph" w:styleId="ListContinue3">
    <w:name w:val="List Continue 3"/>
    <w:basedOn w:val="Normal"/>
    <w:semiHidden/>
    <w:rsid w:val="00AB72EF"/>
    <w:pPr>
      <w:spacing w:after="120"/>
      <w:ind w:left="849"/>
    </w:pPr>
  </w:style>
  <w:style w:type="paragraph" w:styleId="ListContinue4">
    <w:name w:val="List Continue 4"/>
    <w:basedOn w:val="Normal"/>
    <w:semiHidden/>
    <w:rsid w:val="00AB72EF"/>
    <w:pPr>
      <w:spacing w:after="120"/>
      <w:ind w:left="1132"/>
    </w:pPr>
  </w:style>
  <w:style w:type="paragraph" w:styleId="ListContinue5">
    <w:name w:val="List Continue 5"/>
    <w:basedOn w:val="Normal"/>
    <w:semiHidden/>
    <w:rsid w:val="00AB72EF"/>
    <w:pPr>
      <w:spacing w:after="120"/>
      <w:ind w:left="1415"/>
    </w:pPr>
  </w:style>
  <w:style w:type="paragraph" w:styleId="ListNumber">
    <w:name w:val="List Number"/>
    <w:basedOn w:val="Normal"/>
    <w:semiHidden/>
    <w:rsid w:val="00AB72EF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semiHidden/>
    <w:rsid w:val="00AB72EF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semiHidden/>
    <w:rsid w:val="00AB72EF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semiHidden/>
    <w:rsid w:val="00AB72EF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semiHidden/>
    <w:rsid w:val="00AB72EF"/>
    <w:pPr>
      <w:tabs>
        <w:tab w:val="num" w:pos="1492"/>
      </w:tabs>
      <w:ind w:left="1492" w:hanging="360"/>
    </w:pPr>
  </w:style>
  <w:style w:type="paragraph" w:styleId="MacroText">
    <w:name w:val="macro"/>
    <w:link w:val="MacroTextChar"/>
    <w:semiHidden/>
    <w:rsid w:val="00AB72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n-US" w:bidi="he-IL"/>
    </w:rPr>
  </w:style>
  <w:style w:type="character" w:customStyle="1" w:styleId="MacroTextChar">
    <w:name w:val="Macro Text Char"/>
    <w:link w:val="MacroText"/>
    <w:semiHidden/>
    <w:rsid w:val="00AB72EF"/>
    <w:rPr>
      <w:rFonts w:ascii="Courier New" w:eastAsia="Times New Roman" w:hAnsi="Courier New" w:cs="Courier New"/>
      <w:lang w:val="en-US" w:bidi="he-IL"/>
    </w:rPr>
  </w:style>
  <w:style w:type="paragraph" w:styleId="MessageHeader">
    <w:name w:val="Message Header"/>
    <w:basedOn w:val="Normal"/>
    <w:link w:val="MessageHeaderChar"/>
    <w:semiHidden/>
    <w:rsid w:val="00AB72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link w:val="MessageHeader"/>
    <w:semiHidden/>
    <w:rsid w:val="00AB72EF"/>
    <w:rPr>
      <w:rFonts w:ascii="Arial" w:eastAsia="Times New Roman" w:hAnsi="Arial" w:cs="Arial"/>
      <w:szCs w:val="24"/>
      <w:shd w:val="pct20" w:color="auto" w:fill="auto"/>
      <w:lang w:val="en-US" w:bidi="he-IL"/>
    </w:rPr>
  </w:style>
  <w:style w:type="paragraph" w:styleId="NormalIndent">
    <w:name w:val="Normal Indent"/>
    <w:basedOn w:val="Normal"/>
    <w:semiHidden/>
    <w:rsid w:val="00AB72EF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AB72EF"/>
  </w:style>
  <w:style w:type="character" w:customStyle="1" w:styleId="NoteHeadingChar">
    <w:name w:val="Note Heading Char"/>
    <w:link w:val="NoteHeading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PlainText">
    <w:name w:val="Plain Text"/>
    <w:basedOn w:val="Normal"/>
    <w:link w:val="PlainTextChar"/>
    <w:semiHidden/>
    <w:rsid w:val="00AB72EF"/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semiHidden/>
    <w:rsid w:val="00AB72EF"/>
    <w:rPr>
      <w:rFonts w:ascii="Courier New" w:eastAsia="Times New Roman" w:hAnsi="Courier New" w:cs="Courier New"/>
      <w:lang w:val="en-US" w:bidi="he-IL"/>
    </w:rPr>
  </w:style>
  <w:style w:type="paragraph" w:styleId="Salutation">
    <w:name w:val="Salutation"/>
    <w:basedOn w:val="Normal"/>
    <w:next w:val="Normal"/>
    <w:link w:val="SalutationChar"/>
    <w:semiHidden/>
    <w:rsid w:val="00AB72EF"/>
  </w:style>
  <w:style w:type="character" w:customStyle="1" w:styleId="SalutationChar">
    <w:name w:val="Salutation Char"/>
    <w:link w:val="Salutation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Signature">
    <w:name w:val="Signature"/>
    <w:basedOn w:val="Normal"/>
    <w:link w:val="SignatureChar"/>
    <w:semiHidden/>
    <w:rsid w:val="00AB72EF"/>
    <w:pPr>
      <w:ind w:left="4252"/>
    </w:pPr>
  </w:style>
  <w:style w:type="character" w:customStyle="1" w:styleId="SignatureChar">
    <w:name w:val="Signature Char"/>
    <w:link w:val="Signature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TableofAuthorities">
    <w:name w:val="table of authorities"/>
    <w:basedOn w:val="Normal"/>
    <w:next w:val="Normal"/>
    <w:semiHidden/>
    <w:rsid w:val="00AB72EF"/>
    <w:pPr>
      <w:ind w:left="240" w:hanging="240"/>
    </w:pPr>
  </w:style>
  <w:style w:type="paragraph" w:styleId="TableofFigures">
    <w:name w:val="table of figures"/>
    <w:basedOn w:val="TOC6"/>
    <w:semiHidden/>
    <w:rsid w:val="00AB72EF"/>
  </w:style>
  <w:style w:type="numbering" w:styleId="1ai">
    <w:name w:val="Outline List 1"/>
    <w:basedOn w:val="NoList"/>
    <w:semiHidden/>
    <w:rsid w:val="00AB72EF"/>
    <w:pPr>
      <w:numPr>
        <w:numId w:val="12"/>
      </w:numPr>
    </w:pPr>
  </w:style>
  <w:style w:type="paragraph" w:styleId="TOAHeading">
    <w:name w:val="toa heading"/>
    <w:basedOn w:val="Normal"/>
    <w:next w:val="Normal"/>
    <w:semiHidden/>
    <w:rsid w:val="00AB72EF"/>
    <w:pPr>
      <w:spacing w:before="120"/>
    </w:pPr>
    <w:rPr>
      <w:rFonts w:ascii="Arial" w:hAnsi="Arial" w:cs="Arial"/>
      <w:b/>
      <w:bCs/>
    </w:rPr>
  </w:style>
  <w:style w:type="paragraph" w:styleId="TOC7">
    <w:name w:val="toc 7"/>
    <w:semiHidden/>
    <w:rsid w:val="00AB72EF"/>
    <w:pPr>
      <w:keepLines/>
      <w:tabs>
        <w:tab w:val="left" w:pos="2410"/>
        <w:tab w:val="right" w:leader="dot" w:pos="9072"/>
      </w:tabs>
      <w:ind w:left="2410" w:right="425" w:hanging="992"/>
    </w:pPr>
    <w:rPr>
      <w:rFonts w:ascii="Palatino Linotype" w:eastAsia="Times New Roman" w:hAnsi="Palatino Linotype"/>
      <w:noProof/>
      <w:vanish/>
      <w:lang w:val="en-US" w:bidi="he-IL"/>
    </w:rPr>
  </w:style>
  <w:style w:type="paragraph" w:styleId="TOC8">
    <w:name w:val="toc 8"/>
    <w:basedOn w:val="TOC1"/>
    <w:semiHidden/>
    <w:rsid w:val="00AB72EF"/>
    <w:pPr>
      <w:tabs>
        <w:tab w:val="clear" w:pos="1843"/>
        <w:tab w:val="left" w:pos="2835"/>
      </w:tabs>
      <w:ind w:left="2836" w:hanging="1418"/>
    </w:pPr>
  </w:style>
  <w:style w:type="paragraph" w:styleId="TOC9">
    <w:name w:val="toc 9"/>
    <w:basedOn w:val="Normal"/>
    <w:next w:val="Normal"/>
    <w:autoRedefine/>
    <w:semiHidden/>
    <w:rsid w:val="00AB72EF"/>
    <w:pPr>
      <w:ind w:left="1920"/>
    </w:pPr>
  </w:style>
  <w:style w:type="paragraph" w:customStyle="1" w:styleId="BodyNotesIndent">
    <w:name w:val="Body Notes Indent"/>
    <w:basedOn w:val="BodyNotesPlain"/>
    <w:rsid w:val="00AB72EF"/>
    <w:pPr>
      <w:numPr>
        <w:ilvl w:val="0"/>
        <w:numId w:val="0"/>
      </w:numPr>
      <w:tabs>
        <w:tab w:val="left" w:pos="2127"/>
      </w:tabs>
      <w:ind w:left="2126" w:hanging="425"/>
    </w:pPr>
  </w:style>
  <w:style w:type="paragraph" w:customStyle="1" w:styleId="TOC61ptSpacer">
    <w:name w:val="TOC 6 (1 pt Spacer)"/>
    <w:semiHidden/>
    <w:rsid w:val="00AB72EF"/>
    <w:pPr>
      <w:keepLines/>
      <w:tabs>
        <w:tab w:val="left" w:pos="2410"/>
        <w:tab w:val="right" w:leader="dot" w:pos="9072"/>
      </w:tabs>
      <w:spacing w:line="20" w:lineRule="exact"/>
      <w:ind w:left="2410" w:right="425" w:hanging="992"/>
    </w:pPr>
    <w:rPr>
      <w:rFonts w:ascii="Palatino Linotype" w:eastAsia="Times New Roman" w:hAnsi="Palatino Linotype"/>
      <w:noProof/>
      <w:lang w:val="en-US" w:bidi="he-IL"/>
    </w:rPr>
  </w:style>
  <w:style w:type="character" w:customStyle="1" w:styleId="BodyBulletL1Char">
    <w:name w:val="Body Bullet L1 Char"/>
    <w:basedOn w:val="BodyChar"/>
    <w:link w:val="BodyBulletL1"/>
    <w:rsid w:val="00AB72EF"/>
    <w:rPr>
      <w:rFonts w:ascii="Palatino Linotype" w:eastAsia="Times New Roman" w:hAnsi="Palatino Linotype"/>
      <w:sz w:val="21"/>
      <w:szCs w:val="21"/>
      <w:lang w:val="en-US" w:bidi="he-IL"/>
    </w:rPr>
  </w:style>
  <w:style w:type="character" w:customStyle="1" w:styleId="BodyBulletL2Char">
    <w:name w:val="Body Bullet L2 Char"/>
    <w:basedOn w:val="BodyBulletL1Char"/>
    <w:link w:val="BodyBulletL2"/>
    <w:rsid w:val="00AB72EF"/>
    <w:rPr>
      <w:rFonts w:ascii="Palatino Linotype" w:eastAsia="Times New Roman" w:hAnsi="Palatino Linotype"/>
      <w:sz w:val="21"/>
      <w:szCs w:val="21"/>
      <w:lang w:val="en-US" w:bidi="he-IL"/>
    </w:rPr>
  </w:style>
  <w:style w:type="character" w:customStyle="1" w:styleId="BodyBulletL3Char">
    <w:name w:val="Body Bullet L3 Char"/>
    <w:basedOn w:val="BodyBulletL2Char"/>
    <w:link w:val="BodyBulletL3"/>
    <w:rsid w:val="00AB72EF"/>
    <w:rPr>
      <w:rFonts w:ascii="Palatino Linotype" w:eastAsia="Times New Roman" w:hAnsi="Palatino Linotype"/>
      <w:sz w:val="21"/>
      <w:szCs w:val="21"/>
      <w:lang w:val="en-US" w:bidi="he-IL"/>
    </w:rPr>
  </w:style>
  <w:style w:type="character" w:customStyle="1" w:styleId="BodyListL1Char">
    <w:name w:val="Body List L1 Char"/>
    <w:basedOn w:val="BodyChar"/>
    <w:link w:val="BodyListL1"/>
    <w:rsid w:val="00AB72EF"/>
    <w:rPr>
      <w:rFonts w:ascii="Palatino Linotype" w:eastAsia="Times New Roman" w:hAnsi="Palatino Linotype"/>
      <w:sz w:val="21"/>
      <w:szCs w:val="21"/>
      <w:lang w:val="en-US" w:bidi="he-IL"/>
    </w:rPr>
  </w:style>
  <w:style w:type="character" w:customStyle="1" w:styleId="BodyListL2Char">
    <w:name w:val="Body List L2 Char"/>
    <w:basedOn w:val="BodyListL1Char"/>
    <w:link w:val="BodyListL2"/>
    <w:rsid w:val="00AB72EF"/>
    <w:rPr>
      <w:rFonts w:ascii="Palatino Linotype" w:eastAsia="Times New Roman" w:hAnsi="Palatino Linotype"/>
      <w:sz w:val="21"/>
      <w:szCs w:val="21"/>
      <w:lang w:val="en-US" w:bidi="he-IL"/>
    </w:rPr>
  </w:style>
  <w:style w:type="character" w:customStyle="1" w:styleId="CodeParagraphChar">
    <w:name w:val="Code Paragraph Char"/>
    <w:link w:val="CodeParagraph"/>
    <w:rsid w:val="00AB72EF"/>
    <w:rPr>
      <w:rFonts w:ascii="Lucida Console" w:eastAsia="Times New Roman" w:hAnsi="Lucida Console" w:cs="Arial"/>
      <w:noProof/>
      <w:snapToGrid w:val="0"/>
      <w:color w:val="000080"/>
      <w:sz w:val="18"/>
      <w:szCs w:val="18"/>
      <w:shd w:val="clear" w:color="auto" w:fill="F3F3F3"/>
      <w:lang w:val="en-US" w:bidi="he-IL"/>
    </w:rPr>
  </w:style>
  <w:style w:type="paragraph" w:customStyle="1" w:styleId="AppendixH1">
    <w:name w:val="Appendix H1"/>
    <w:basedOn w:val="Heading1"/>
    <w:next w:val="Body"/>
    <w:rsid w:val="00AB72EF"/>
    <w:pPr>
      <w:tabs>
        <w:tab w:val="clear" w:pos="1418"/>
        <w:tab w:val="num" w:pos="2268"/>
      </w:tabs>
      <w:ind w:left="2268" w:hanging="2268"/>
    </w:pPr>
  </w:style>
  <w:style w:type="paragraph" w:customStyle="1" w:styleId="AppendixH3">
    <w:name w:val="Appendix H3"/>
    <w:basedOn w:val="Heading3"/>
    <w:next w:val="Body"/>
    <w:rsid w:val="00AB72EF"/>
  </w:style>
  <w:style w:type="paragraph" w:customStyle="1" w:styleId="AppendixH4">
    <w:name w:val="Appendix H4"/>
    <w:basedOn w:val="Heading4"/>
    <w:next w:val="Body"/>
    <w:rsid w:val="00AB72EF"/>
  </w:style>
  <w:style w:type="paragraph" w:customStyle="1" w:styleId="AppendixH5">
    <w:name w:val="Appendix H5"/>
    <w:basedOn w:val="Heading5"/>
    <w:next w:val="Body"/>
    <w:rsid w:val="00AB72EF"/>
    <w:pPr>
      <w:numPr>
        <w:ilvl w:val="4"/>
        <w:numId w:val="4"/>
      </w:numPr>
      <w:tabs>
        <w:tab w:val="num" w:pos="2268"/>
      </w:tabs>
      <w:ind w:left="2268" w:hanging="2268"/>
    </w:pPr>
  </w:style>
  <w:style w:type="paragraph" w:styleId="BodyText">
    <w:name w:val="Body Text"/>
    <w:link w:val="BodyTextChar"/>
    <w:semiHidden/>
    <w:rsid w:val="00AB72EF"/>
    <w:pPr>
      <w:keepLines/>
      <w:spacing w:before="120" w:line="260" w:lineRule="exact"/>
      <w:ind w:left="2268"/>
    </w:pPr>
    <w:rPr>
      <w:rFonts w:ascii="Palatino Linotype" w:eastAsia="Times New Roman" w:hAnsi="Palatino Linotype"/>
      <w:sz w:val="21"/>
      <w:lang w:val="en-GB" w:eastAsia="en-GB"/>
    </w:rPr>
  </w:style>
  <w:style w:type="character" w:customStyle="1" w:styleId="BodyTextChar">
    <w:name w:val="Body Text Char"/>
    <w:link w:val="BodyText"/>
    <w:semiHidden/>
    <w:rsid w:val="00AB72EF"/>
    <w:rPr>
      <w:rFonts w:ascii="Palatino Linotype" w:eastAsia="Times New Roman" w:hAnsi="Palatino Linotype"/>
      <w:sz w:val="21"/>
      <w:lang w:val="en-GB" w:eastAsia="en-GB"/>
    </w:rPr>
  </w:style>
  <w:style w:type="numbering" w:styleId="ArticleSection">
    <w:name w:val="Outline List 3"/>
    <w:basedOn w:val="NoList"/>
    <w:semiHidden/>
    <w:rsid w:val="00AB72EF"/>
    <w:pPr>
      <w:numPr>
        <w:numId w:val="13"/>
      </w:numPr>
    </w:pPr>
  </w:style>
  <w:style w:type="paragraph" w:customStyle="1" w:styleId="BodyBullet1">
    <w:name w:val="Body Bullet 1"/>
    <w:basedOn w:val="Normal"/>
    <w:semiHidden/>
    <w:rsid w:val="00AB72EF"/>
    <w:pPr>
      <w:tabs>
        <w:tab w:val="num" w:pos="425"/>
      </w:tabs>
      <w:ind w:left="425" w:hanging="425"/>
    </w:pPr>
  </w:style>
  <w:style w:type="paragraph" w:customStyle="1" w:styleId="TOC71ptSpacer">
    <w:name w:val="TOC 7 (1 pt Spacer)"/>
    <w:semiHidden/>
    <w:rsid w:val="00AB72EF"/>
    <w:pPr>
      <w:keepLines/>
      <w:tabs>
        <w:tab w:val="left" w:pos="2410"/>
        <w:tab w:val="right" w:leader="dot" w:pos="9072"/>
      </w:tabs>
      <w:spacing w:line="20" w:lineRule="exact"/>
      <w:ind w:left="2410" w:right="425" w:hanging="992"/>
    </w:pPr>
    <w:rPr>
      <w:rFonts w:ascii="Palatino Linotype" w:eastAsia="Times New Roman" w:hAnsi="Palatino Linotype"/>
      <w:noProof/>
      <w:vanish/>
      <w:lang w:val="en-US" w:bidi="he-IL"/>
    </w:rPr>
  </w:style>
  <w:style w:type="paragraph" w:customStyle="1" w:styleId="CHIndexHeading">
    <w:name w:val="CH_Index Heading"/>
    <w:rsid w:val="00AB72EF"/>
    <w:pPr>
      <w:keepNext/>
      <w:keepLines/>
      <w:pageBreakBefore/>
      <w:pBdr>
        <w:top w:val="thinThickMediumGap" w:sz="24" w:space="1" w:color="FFD939"/>
      </w:pBdr>
      <w:outlineLvl w:val="0"/>
    </w:pPr>
    <w:rPr>
      <w:rFonts w:ascii="Trebuchet MS" w:eastAsia="Times New Roman" w:hAnsi="Trebuchet MS"/>
      <w:b/>
      <w:color w:val="000080"/>
      <w:sz w:val="36"/>
      <w:lang w:val="en-US" w:eastAsia="en-GB"/>
    </w:rPr>
  </w:style>
  <w:style w:type="paragraph" w:styleId="BlockText">
    <w:name w:val="Block Text"/>
    <w:basedOn w:val="Normal"/>
    <w:semiHidden/>
    <w:rsid w:val="00AB72EF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semiHidden/>
    <w:rsid w:val="00AB72EF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BodyText3">
    <w:name w:val="Body Text 3"/>
    <w:basedOn w:val="Normal"/>
    <w:link w:val="BodyText3Char"/>
    <w:semiHidden/>
    <w:rsid w:val="00AB72E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AB72EF"/>
    <w:rPr>
      <w:rFonts w:ascii="Palatino Linotype" w:eastAsia="Times New Roman" w:hAnsi="Palatino Linotype"/>
      <w:sz w:val="16"/>
      <w:szCs w:val="16"/>
      <w:lang w:val="en-US" w:bidi="he-IL"/>
    </w:rPr>
  </w:style>
  <w:style w:type="paragraph" w:styleId="BodyTextFirstIndent">
    <w:name w:val="Body Text First Indent"/>
    <w:basedOn w:val="BodyText"/>
    <w:link w:val="BodyTextFirstIndentChar"/>
    <w:semiHidden/>
    <w:rsid w:val="00AB72EF"/>
    <w:pPr>
      <w:keepLines w:val="0"/>
      <w:spacing w:before="0" w:after="120" w:line="240" w:lineRule="auto"/>
      <w:ind w:left="0" w:firstLine="210"/>
    </w:pPr>
    <w:rPr>
      <w:sz w:val="20"/>
      <w:szCs w:val="24"/>
      <w:lang w:val="en-US" w:eastAsia="en-US" w:bidi="he-IL"/>
    </w:rPr>
  </w:style>
  <w:style w:type="character" w:customStyle="1" w:styleId="BodyTextFirstIndentChar">
    <w:name w:val="Body Text First Indent Char"/>
    <w:link w:val="BodyTextFirstIndent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BodyTextIndent">
    <w:name w:val="Body Text Indent"/>
    <w:basedOn w:val="Normal"/>
    <w:link w:val="BodyTextIndentChar"/>
    <w:semiHidden/>
    <w:rsid w:val="00AB72EF"/>
    <w:pPr>
      <w:spacing w:after="120"/>
      <w:ind w:left="283"/>
    </w:pPr>
  </w:style>
  <w:style w:type="character" w:customStyle="1" w:styleId="BodyTextIndentChar">
    <w:name w:val="Body Text Indent Char"/>
    <w:link w:val="BodyTextIndent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BodyTextFirstIndent2">
    <w:name w:val="Body Text First Indent 2"/>
    <w:basedOn w:val="BodyTextIndent"/>
    <w:link w:val="BodyTextFirstIndent2Char"/>
    <w:semiHidden/>
    <w:rsid w:val="00AB72E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BodyTextIndent2">
    <w:name w:val="Body Text Indent 2"/>
    <w:basedOn w:val="Normal"/>
    <w:link w:val="BodyTextIndent2Char"/>
    <w:semiHidden/>
    <w:rsid w:val="00AB72EF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styleId="BodyTextIndent3">
    <w:name w:val="Body Text Indent 3"/>
    <w:basedOn w:val="Normal"/>
    <w:link w:val="BodyTextIndent3Char"/>
    <w:semiHidden/>
    <w:rsid w:val="00AB72E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AB72EF"/>
    <w:rPr>
      <w:rFonts w:ascii="Palatino Linotype" w:eastAsia="Times New Roman" w:hAnsi="Palatino Linotype"/>
      <w:sz w:val="16"/>
      <w:szCs w:val="16"/>
      <w:lang w:val="en-US" w:bidi="he-IL"/>
    </w:rPr>
  </w:style>
  <w:style w:type="character" w:styleId="HTMLAcronym">
    <w:name w:val="HTML Acronym"/>
    <w:basedOn w:val="DefaultParagraphFont"/>
    <w:semiHidden/>
    <w:rsid w:val="00AB72EF"/>
  </w:style>
  <w:style w:type="character" w:styleId="HTMLDefinition">
    <w:name w:val="HTML Definition"/>
    <w:semiHidden/>
    <w:rsid w:val="00AB72EF"/>
    <w:rPr>
      <w:i/>
      <w:iCs/>
    </w:rPr>
  </w:style>
  <w:style w:type="character" w:styleId="HTMLKeyboard">
    <w:name w:val="HTML Keyboard"/>
    <w:semiHidden/>
    <w:rsid w:val="00AB72EF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AB72EF"/>
    <w:rPr>
      <w:rFonts w:ascii="Courier New" w:hAnsi="Courier New" w:cs="Courier New"/>
    </w:rPr>
  </w:style>
  <w:style w:type="character" w:styleId="HTMLVariable">
    <w:name w:val="HTML Variable"/>
    <w:semiHidden/>
    <w:rsid w:val="00AB72EF"/>
    <w:rPr>
      <w:i/>
      <w:iCs/>
    </w:rPr>
  </w:style>
  <w:style w:type="character" w:styleId="LineNumber">
    <w:name w:val="line number"/>
    <w:basedOn w:val="DefaultParagraphFont"/>
    <w:semiHidden/>
    <w:rsid w:val="00AB72EF"/>
  </w:style>
  <w:style w:type="table" w:styleId="Table3Deffects1">
    <w:name w:val="Table 3D effects 1"/>
    <w:basedOn w:val="TableNormal"/>
    <w:semiHidden/>
    <w:rsid w:val="00AB72EF"/>
    <w:rPr>
      <w:rFonts w:eastAsia="Times New Roman"/>
      <w:lang w:val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B72EF"/>
    <w:rPr>
      <w:rFonts w:eastAsia="Times New Roman"/>
      <w:lang w:val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AB72EF"/>
    <w:rPr>
      <w:rFonts w:eastAsia="Times New Roman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B72EF"/>
    <w:rPr>
      <w:rFonts w:eastAsia="Times New Roman"/>
      <w:color w:val="00008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B72EF"/>
    <w:rPr>
      <w:rFonts w:eastAsia="Times New Roman"/>
      <w:color w:val="FFFFFF"/>
      <w:lang w:val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B72EF"/>
    <w:rPr>
      <w:rFonts w:eastAsia="Times New Roman"/>
      <w:lang w:val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B72EF"/>
    <w:rPr>
      <w:rFonts w:eastAsia="Times New Roman"/>
      <w:lang w:val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B72EF"/>
    <w:rPr>
      <w:rFonts w:eastAsia="Times New Roman"/>
      <w:b/>
      <w:bCs/>
      <w:lang w:val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B72EF"/>
    <w:rPr>
      <w:rFonts w:eastAsia="Times New Roman"/>
      <w:b/>
      <w:bCs/>
      <w:lang w:val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B72EF"/>
    <w:rPr>
      <w:rFonts w:eastAsia="Times New Roman"/>
      <w:b/>
      <w:bCs/>
      <w:lang w:val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B72EF"/>
    <w:rPr>
      <w:rFonts w:eastAsia="Times New Roman"/>
      <w:lang w:val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B72EF"/>
    <w:rPr>
      <w:rFonts w:eastAsia="Times New Roman"/>
      <w:lang w:val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B72EF"/>
    <w:rPr>
      <w:rFonts w:eastAsia="Times New Roman"/>
      <w:lang w:val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B72EF"/>
    <w:rPr>
      <w:rFonts w:eastAsia="Times New Roman"/>
      <w:lang w:val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B72EF"/>
    <w:rPr>
      <w:rFonts w:eastAsia="Times New Roman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B72EF"/>
    <w:rPr>
      <w:rFonts w:eastAsia="Times New Roman"/>
      <w:lang w:val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B72EF"/>
    <w:rPr>
      <w:rFonts w:eastAsia="Times New Roman"/>
      <w:lang w:val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B72EF"/>
    <w:rPr>
      <w:rFonts w:eastAsia="Times New Roman"/>
      <w:lang w:val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B72EF"/>
    <w:rPr>
      <w:rFonts w:eastAsia="Times New Roman"/>
      <w:b/>
      <w:bCs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B72EF"/>
    <w:rPr>
      <w:rFonts w:eastAsia="Times New Roman"/>
      <w:lang w:val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B72EF"/>
    <w:rPr>
      <w:rFonts w:eastAsia="Times New Roman"/>
      <w:lang w:val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B72EF"/>
    <w:rPr>
      <w:rFonts w:eastAsia="Times New Roman"/>
      <w:lang w:val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B72EF"/>
    <w:rPr>
      <w:rFonts w:eastAsia="Times New Roman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B72EF"/>
    <w:rPr>
      <w:rFonts w:eastAsia="Times New Roman"/>
      <w:lang w:val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B72EF"/>
    <w:rPr>
      <w:rFonts w:eastAsia="Times New Roman"/>
      <w:lang w:val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B72EF"/>
    <w:rPr>
      <w:rFonts w:eastAsia="Times New Roman"/>
      <w:lang w:val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B72EF"/>
    <w:rPr>
      <w:rFonts w:eastAsia="Times New Roman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B72EF"/>
    <w:rPr>
      <w:rFonts w:eastAsia="Times New Roman"/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B72EF"/>
    <w:rPr>
      <w:rFonts w:eastAsia="Times New Roman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B72EF"/>
    <w:rPr>
      <w:rFonts w:eastAsia="Times New Roman"/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B72EF"/>
    <w:rPr>
      <w:rFonts w:eastAsia="Times New Roman"/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B72EF"/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B72EF"/>
    <w:rPr>
      <w:rFonts w:eastAsia="Times New Roman"/>
      <w:lang w:val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B72EF"/>
    <w:rPr>
      <w:rFonts w:eastAsia="Times New Roman"/>
      <w:lang w:val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B72EF"/>
    <w:rPr>
      <w:rFonts w:eastAsia="Times New Roman"/>
      <w:lang w:val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AB72E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B72EF"/>
    <w:rPr>
      <w:rFonts w:ascii="Arial" w:eastAsia="Times New Roman" w:hAnsi="Arial" w:cs="Arial"/>
      <w:b/>
      <w:bCs/>
      <w:kern w:val="28"/>
      <w:sz w:val="32"/>
      <w:szCs w:val="32"/>
      <w:lang w:val="en-US" w:bidi="he-IL"/>
    </w:rPr>
  </w:style>
  <w:style w:type="paragraph" w:customStyle="1" w:styleId="TableIndentL1">
    <w:name w:val="Table Indent L1"/>
    <w:basedOn w:val="TableBody"/>
    <w:rsid w:val="00AB72EF"/>
    <w:pPr>
      <w:ind w:left="425"/>
    </w:pPr>
    <w:rPr>
      <w:szCs w:val="18"/>
    </w:rPr>
  </w:style>
  <w:style w:type="paragraph" w:customStyle="1" w:styleId="TableIndentL2">
    <w:name w:val="Table Indent L2"/>
    <w:basedOn w:val="TableIndentL1"/>
    <w:rsid w:val="00AB72EF"/>
    <w:pPr>
      <w:ind w:left="851"/>
    </w:pPr>
  </w:style>
  <w:style w:type="paragraph" w:customStyle="1" w:styleId="TableIndentL3">
    <w:name w:val="Table Indent L3"/>
    <w:basedOn w:val="TableIndentL2"/>
    <w:rsid w:val="00AB72EF"/>
    <w:pPr>
      <w:ind w:left="1276"/>
    </w:pPr>
  </w:style>
  <w:style w:type="paragraph" w:customStyle="1" w:styleId="NDSMetadataSpacer-Short">
    <w:name w:val="NDS Metadata Spacer - Short"/>
    <w:semiHidden/>
    <w:rsid w:val="00AB72EF"/>
    <w:rPr>
      <w:rFonts w:ascii="Palatino Linotype" w:eastAsia="Times New Roman" w:hAnsi="Palatino Linotype"/>
      <w:sz w:val="16"/>
      <w:szCs w:val="16"/>
      <w:lang w:val="en-US" w:bidi="he-IL"/>
    </w:rPr>
  </w:style>
  <w:style w:type="character" w:customStyle="1" w:styleId="ConfigFileName">
    <w:name w:val="Config File Name"/>
    <w:rsid w:val="00AB72EF"/>
    <w:rPr>
      <w:rFonts w:ascii="Courier New" w:hAnsi="Courier New" w:cs="Courier New"/>
      <w:noProof/>
    </w:rPr>
  </w:style>
  <w:style w:type="paragraph" w:customStyle="1" w:styleId="CHIndexSubheading">
    <w:name w:val="CH_Index Subheading"/>
    <w:basedOn w:val="CHIndexHeading"/>
    <w:rsid w:val="00AB72EF"/>
    <w:pPr>
      <w:pageBreakBefore w:val="0"/>
      <w:pBdr>
        <w:top w:val="thinThickMediumGap" w:sz="12" w:space="1" w:color="FFD939"/>
      </w:pBdr>
      <w:spacing w:before="360"/>
      <w:ind w:left="1418"/>
      <w:outlineLvl w:val="9"/>
    </w:pPr>
    <w:rPr>
      <w:sz w:val="28"/>
    </w:rPr>
  </w:style>
  <w:style w:type="paragraph" w:customStyle="1" w:styleId="FooterFirstPage">
    <w:name w:val="Footer First Page"/>
    <w:semiHidden/>
    <w:rsid w:val="00AB72EF"/>
    <w:rPr>
      <w:rFonts w:ascii="Trebuchet MS" w:eastAsia="Times New Roman" w:hAnsi="Trebuchet MS"/>
      <w:lang w:val="en-US" w:bidi="he-IL"/>
    </w:rPr>
  </w:style>
  <w:style w:type="paragraph" w:customStyle="1" w:styleId="FooterSecondPage">
    <w:name w:val="Footer Second Page"/>
    <w:semiHidden/>
    <w:rsid w:val="00AB72EF"/>
    <w:pPr>
      <w:spacing w:before="60" w:after="60"/>
    </w:pPr>
    <w:rPr>
      <w:rFonts w:ascii="Palatino Linotype" w:eastAsia="Times New Roman" w:hAnsi="Palatino Linotype"/>
      <w:color w:val="000080"/>
      <w:sz w:val="14"/>
      <w:szCs w:val="14"/>
      <w:lang w:val="en-US" w:bidi="he-IL"/>
    </w:rPr>
  </w:style>
  <w:style w:type="character" w:customStyle="1" w:styleId="NDSMetadataHeadingChar">
    <w:name w:val="NDS Metadata Heading Char"/>
    <w:link w:val="NDSMetadataHeading"/>
    <w:semiHidden/>
    <w:rsid w:val="00AB72EF"/>
    <w:rPr>
      <w:rFonts w:ascii="Trebuchet MS" w:hAnsi="Trebuchet MS"/>
      <w:b/>
      <w:bCs/>
      <w:sz w:val="22"/>
      <w:szCs w:val="22"/>
      <w:lang w:val="en-US" w:bidi="he-IL"/>
    </w:rPr>
  </w:style>
  <w:style w:type="paragraph" w:customStyle="1" w:styleId="NDSMetadataSpacer-Top">
    <w:name w:val="NDS Metadata Spacer - Top"/>
    <w:semiHidden/>
    <w:rsid w:val="00AB72EF"/>
    <w:pPr>
      <w:spacing w:after="1120"/>
    </w:pPr>
    <w:rPr>
      <w:rFonts w:ascii="Palatino Linotype" w:eastAsia="Times New Roman" w:hAnsi="Palatino Linotype"/>
      <w:sz w:val="16"/>
      <w:szCs w:val="24"/>
      <w:lang w:val="en-US" w:bidi="he-IL"/>
    </w:rPr>
  </w:style>
  <w:style w:type="character" w:customStyle="1" w:styleId="ConfigParamName">
    <w:name w:val="Config Param Name"/>
    <w:rsid w:val="00AB72EF"/>
    <w:rPr>
      <w:rFonts w:ascii="Arial" w:hAnsi="Arial" w:cs="Arial"/>
      <w:noProof/>
      <w:color w:val="0000FF"/>
      <w:sz w:val="16"/>
      <w:szCs w:val="16"/>
    </w:rPr>
  </w:style>
  <w:style w:type="paragraph" w:customStyle="1" w:styleId="NDSMainTitle">
    <w:name w:val="NDS Main Title"/>
    <w:semiHidden/>
    <w:rsid w:val="00AB72EF"/>
    <w:rPr>
      <w:rFonts w:ascii="Trebuchet MS" w:eastAsia="Times New Roman" w:hAnsi="Trebuchet MS"/>
      <w:b/>
      <w:bCs/>
      <w:sz w:val="48"/>
      <w:szCs w:val="36"/>
      <w:lang w:val="en-US" w:bidi="he-IL"/>
    </w:rPr>
  </w:style>
  <w:style w:type="paragraph" w:customStyle="1" w:styleId="NDSProjectName">
    <w:name w:val="NDS Project Name"/>
    <w:semiHidden/>
    <w:rsid w:val="00AB72EF"/>
    <w:pPr>
      <w:spacing w:after="120"/>
      <w:jc w:val="right"/>
    </w:pPr>
    <w:rPr>
      <w:rFonts w:ascii="Trebuchet MS" w:eastAsia="Times New Roman" w:hAnsi="Trebuchet MS"/>
      <w:b/>
      <w:sz w:val="32"/>
      <w:szCs w:val="28"/>
      <w:lang w:val="en-US" w:bidi="he-IL"/>
    </w:rPr>
  </w:style>
  <w:style w:type="paragraph" w:customStyle="1" w:styleId="CoverDesignation">
    <w:name w:val="Cover Designation"/>
    <w:basedOn w:val="FooterFirstPage"/>
    <w:semiHidden/>
    <w:rsid w:val="00AB72EF"/>
    <w:rPr>
      <w:b/>
      <w:bCs/>
      <w:color w:val="004386"/>
    </w:rPr>
  </w:style>
  <w:style w:type="character" w:customStyle="1" w:styleId="DatabaseFieldName">
    <w:name w:val="Database Field Name"/>
    <w:rsid w:val="00AB72EF"/>
    <w:rPr>
      <w:i/>
      <w:noProof/>
    </w:rPr>
  </w:style>
  <w:style w:type="paragraph" w:customStyle="1" w:styleId="CodeParagraphPageWidth">
    <w:name w:val="Code Paragraph (Page Width)"/>
    <w:basedOn w:val="CodeParagraph"/>
    <w:rsid w:val="00AB72EF"/>
    <w:pPr>
      <w:ind w:left="0"/>
    </w:pPr>
  </w:style>
  <w:style w:type="paragraph" w:customStyle="1" w:styleId="SectionBreak">
    <w:name w:val="Section Break"/>
    <w:semiHidden/>
    <w:rsid w:val="00AB72EF"/>
    <w:rPr>
      <w:rFonts w:ascii="Palatino Linotype" w:eastAsia="Times New Roman" w:hAnsi="Palatino Linotype"/>
      <w:szCs w:val="24"/>
      <w:lang w:val="en-US" w:bidi="he-IL"/>
    </w:rPr>
  </w:style>
  <w:style w:type="paragraph" w:customStyle="1" w:styleId="SectionBreak-Hidden">
    <w:name w:val="Section Break - Hidden"/>
    <w:basedOn w:val="SectionBreak"/>
    <w:semiHidden/>
    <w:rsid w:val="00AB72EF"/>
    <w:rPr>
      <w:vanish/>
      <w:color w:val="FF0000"/>
    </w:rPr>
  </w:style>
  <w:style w:type="paragraph" w:customStyle="1" w:styleId="NDSMetadataHeading">
    <w:name w:val="NDS Metadata Heading"/>
    <w:link w:val="NDSMetadataHeadingChar"/>
    <w:semiHidden/>
    <w:rsid w:val="00AB72EF"/>
    <w:pPr>
      <w:spacing w:before="140" w:after="140"/>
    </w:pPr>
    <w:rPr>
      <w:rFonts w:ascii="Trebuchet MS" w:hAnsi="Trebuchet MS"/>
      <w:b/>
      <w:bCs/>
      <w:sz w:val="22"/>
      <w:szCs w:val="22"/>
      <w:lang w:val="en-US" w:bidi="he-IL"/>
    </w:rPr>
  </w:style>
  <w:style w:type="paragraph" w:customStyle="1" w:styleId="NDSMetadataSpacer-Tall">
    <w:name w:val="NDS Metadata Spacer - Tall"/>
    <w:basedOn w:val="NDSMetadataSpacer-Short"/>
    <w:semiHidden/>
    <w:rsid w:val="00AB72EF"/>
    <w:pPr>
      <w:spacing w:after="360"/>
    </w:pPr>
  </w:style>
  <w:style w:type="character" w:customStyle="1" w:styleId="DatabaseTableName">
    <w:name w:val="Database Table Name"/>
    <w:rsid w:val="00AB72EF"/>
    <w:rPr>
      <w:b/>
      <w:noProof/>
    </w:rPr>
  </w:style>
  <w:style w:type="character" w:customStyle="1" w:styleId="ProcessName">
    <w:name w:val="Process Name"/>
    <w:rsid w:val="00AB72EF"/>
    <w:rPr>
      <w:rFonts w:ascii="Courier New" w:hAnsi="Courier New"/>
      <w:caps/>
      <w:noProof/>
    </w:rPr>
  </w:style>
  <w:style w:type="table" w:customStyle="1" w:styleId="Table-NoHeadingRow">
    <w:name w:val="Table - No Heading Row"/>
    <w:basedOn w:val="Table"/>
    <w:rsid w:val="00AB72EF"/>
    <w:tblPr/>
    <w:tcPr>
      <w:shd w:val="clear" w:color="auto" w:fill="auto"/>
    </w:tcPr>
    <w:tblStylePr w:type="firstRow">
      <w:pPr>
        <w:keepNext/>
        <w:wordWrap/>
      </w:pPr>
      <w:rPr>
        <w:rFonts w:ascii="Segoe UI" w:hAnsi="Segoe UI"/>
        <w:b w:val="0"/>
        <w:i w:val="0"/>
        <w:sz w:val="18"/>
        <w:szCs w:val="18"/>
      </w:rPr>
      <w:tblPr/>
      <w:tcPr>
        <w:tcBorders>
          <w:top w:val="single" w:sz="18" w:space="0" w:color="C0C0C0"/>
          <w:left w:val="nil"/>
          <w:bottom w:val="single" w:sz="6" w:space="0" w:color="C0C0C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bottom w:val="single" w:sz="18" w:space="0" w:color="C0C0C0"/>
        </w:tcBorders>
      </w:tcPr>
    </w:tblStylePr>
  </w:style>
  <w:style w:type="character" w:customStyle="1" w:styleId="BoilerplateTextForDeletion">
    <w:name w:val="Boilerplate Text For Deletion"/>
    <w:semiHidden/>
    <w:rsid w:val="00AB72EF"/>
    <w:rPr>
      <w:i/>
      <w:color w:val="FF0000"/>
    </w:rPr>
  </w:style>
  <w:style w:type="paragraph" w:customStyle="1" w:styleId="FigureInList">
    <w:name w:val="Figure In List"/>
    <w:basedOn w:val="FigureIndented"/>
    <w:rsid w:val="00AB72EF"/>
    <w:pPr>
      <w:ind w:left="1843"/>
    </w:pPr>
    <w:rPr>
      <w:lang w:val="en-GB"/>
    </w:rPr>
  </w:style>
  <w:style w:type="paragraph" w:customStyle="1" w:styleId="FigureInListCaption">
    <w:name w:val="Figure In List Caption"/>
    <w:basedOn w:val="FigureCaption"/>
    <w:rsid w:val="00AB72EF"/>
    <w:pPr>
      <w:tabs>
        <w:tab w:val="clear" w:pos="2552"/>
        <w:tab w:val="left" w:pos="2977"/>
      </w:tabs>
      <w:ind w:left="2977"/>
    </w:pPr>
    <w:rPr>
      <w:lang w:val="en-GB"/>
    </w:rPr>
  </w:style>
  <w:style w:type="paragraph" w:customStyle="1" w:styleId="BodyListL1Restart">
    <w:name w:val="Body List L1 Restart"/>
    <w:basedOn w:val="BodyListL1"/>
    <w:next w:val="BodyListL1"/>
    <w:rsid w:val="00AB72EF"/>
    <w:pPr>
      <w:numPr>
        <w:ilvl w:val="4"/>
      </w:numPr>
    </w:pPr>
  </w:style>
  <w:style w:type="paragraph" w:customStyle="1" w:styleId="BodyListL2Restart">
    <w:name w:val="Body List L2 Restart"/>
    <w:basedOn w:val="BodyListL2"/>
    <w:next w:val="BodyListL2"/>
    <w:rsid w:val="00AB72EF"/>
    <w:pPr>
      <w:numPr>
        <w:ilvl w:val="4"/>
      </w:numPr>
    </w:pPr>
  </w:style>
  <w:style w:type="paragraph" w:customStyle="1" w:styleId="BodyListL3Restart">
    <w:name w:val="Body List L3 Restart"/>
    <w:basedOn w:val="BodyListL3"/>
    <w:next w:val="BodyListL3"/>
    <w:rsid w:val="00AB72EF"/>
    <w:pPr>
      <w:numPr>
        <w:ilvl w:val="4"/>
      </w:numPr>
    </w:pPr>
  </w:style>
  <w:style w:type="table" w:customStyle="1" w:styleId="Table-HeadingColumn">
    <w:name w:val="Table - Heading Column"/>
    <w:basedOn w:val="Table"/>
    <w:rsid w:val="00AB72EF"/>
    <w:rPr>
      <w:lang w:val="en-GB"/>
    </w:rPr>
    <w:tblPr/>
    <w:tblStylePr w:type="firstRow">
      <w:pPr>
        <w:keepNext/>
        <w:wordWrap/>
      </w:pPr>
      <w:rPr>
        <w:rFonts w:ascii="Trebuchet MS" w:hAnsi="Trebuchet MS"/>
        <w:b w:val="0"/>
        <w:i w:val="0"/>
        <w:sz w:val="18"/>
        <w:szCs w:val="18"/>
      </w:rPr>
      <w:tblPr/>
      <w:tcPr>
        <w:tcBorders>
          <w:top w:val="single" w:sz="18" w:space="0" w:color="C0C0C0"/>
          <w:left w:val="nil"/>
          <w:bottom w:val="single" w:sz="6" w:space="0" w:color="C0C0C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bottom w:val="single" w:sz="18" w:space="0" w:color="C0C0C0"/>
        </w:tcBorders>
      </w:tcPr>
    </w:tblStylePr>
    <w:tblStylePr w:type="firstCol">
      <w:tblPr/>
      <w:tcPr>
        <w:tcBorders>
          <w:insideH w:val="single" w:sz="8" w:space="0" w:color="FFFFFF"/>
        </w:tcBorders>
        <w:shd w:val="clear" w:color="auto" w:fill="CCCCCC"/>
      </w:tcPr>
    </w:tblStylePr>
    <w:tblStylePr w:type="nwCell">
      <w:tblPr/>
      <w:tcPr>
        <w:tcBorders>
          <w:bottom w:val="single" w:sz="8" w:space="0" w:color="FFFFFF"/>
          <w:insideH w:val="single" w:sz="8" w:space="0" w:color="FFFFFF"/>
        </w:tcBorders>
        <w:shd w:val="clear" w:color="auto" w:fill="CCCCCC"/>
      </w:tcPr>
    </w:tblStylePr>
  </w:style>
  <w:style w:type="numbering" w:customStyle="1" w:styleId="NATListAppendices">
    <w:name w:val="NAT List Appendices"/>
    <w:basedOn w:val="NoList"/>
    <w:semiHidden/>
    <w:rsid w:val="00AB72EF"/>
    <w:pPr>
      <w:numPr>
        <w:numId w:val="17"/>
      </w:numPr>
    </w:pPr>
  </w:style>
  <w:style w:type="numbering" w:customStyle="1" w:styleId="NATListBodyBullets">
    <w:name w:val="NAT List Body Bullets"/>
    <w:basedOn w:val="NoList"/>
    <w:semiHidden/>
    <w:rsid w:val="00AB72EF"/>
    <w:pPr>
      <w:numPr>
        <w:numId w:val="18"/>
      </w:numPr>
    </w:pPr>
  </w:style>
  <w:style w:type="numbering" w:customStyle="1" w:styleId="NATListBodyListLevel1">
    <w:name w:val="NAT List Body List Level 1"/>
    <w:basedOn w:val="NoList"/>
    <w:semiHidden/>
    <w:rsid w:val="00AB72EF"/>
    <w:pPr>
      <w:numPr>
        <w:numId w:val="19"/>
      </w:numPr>
    </w:pPr>
  </w:style>
  <w:style w:type="numbering" w:customStyle="1" w:styleId="NATListBodyListLevel2">
    <w:name w:val="NAT List Body List Level 2"/>
    <w:basedOn w:val="NoList"/>
    <w:semiHidden/>
    <w:rsid w:val="00AB72EF"/>
    <w:pPr>
      <w:numPr>
        <w:numId w:val="20"/>
      </w:numPr>
    </w:pPr>
  </w:style>
  <w:style w:type="numbering" w:customStyle="1" w:styleId="NATListBodyListLevel3">
    <w:name w:val="NAT List Body List Level 3"/>
    <w:basedOn w:val="NoList"/>
    <w:semiHidden/>
    <w:rsid w:val="00AB72EF"/>
    <w:pPr>
      <w:numPr>
        <w:numId w:val="21"/>
      </w:numPr>
    </w:pPr>
  </w:style>
  <w:style w:type="numbering" w:customStyle="1" w:styleId="NATListBodyNote">
    <w:name w:val="NAT List Body Note"/>
    <w:basedOn w:val="NoList"/>
    <w:semiHidden/>
    <w:rsid w:val="00AB72EF"/>
    <w:pPr>
      <w:numPr>
        <w:numId w:val="22"/>
      </w:numPr>
    </w:pPr>
  </w:style>
  <w:style w:type="numbering" w:customStyle="1" w:styleId="NATListBodyNotes">
    <w:name w:val="NAT List Body Notes"/>
    <w:basedOn w:val="NoList"/>
    <w:semiHidden/>
    <w:rsid w:val="00AB72EF"/>
    <w:pPr>
      <w:numPr>
        <w:numId w:val="23"/>
      </w:numPr>
    </w:pPr>
  </w:style>
  <w:style w:type="numbering" w:customStyle="1" w:styleId="NATListHeadings">
    <w:name w:val="NAT List Headings"/>
    <w:basedOn w:val="NoList"/>
    <w:semiHidden/>
    <w:rsid w:val="00AB72EF"/>
    <w:pPr>
      <w:numPr>
        <w:numId w:val="24"/>
      </w:numPr>
    </w:pPr>
  </w:style>
  <w:style w:type="numbering" w:customStyle="1" w:styleId="NATListTableBullets">
    <w:name w:val="NAT List Table Bullets"/>
    <w:basedOn w:val="NoList"/>
    <w:semiHidden/>
    <w:rsid w:val="00AB72EF"/>
    <w:pPr>
      <w:numPr>
        <w:numId w:val="25"/>
      </w:numPr>
    </w:pPr>
  </w:style>
  <w:style w:type="numbering" w:customStyle="1" w:styleId="NATListTableListLevel1">
    <w:name w:val="NAT List Table List Level 1"/>
    <w:basedOn w:val="NoList"/>
    <w:semiHidden/>
    <w:rsid w:val="00AB72EF"/>
    <w:pPr>
      <w:numPr>
        <w:numId w:val="26"/>
      </w:numPr>
    </w:pPr>
  </w:style>
  <w:style w:type="numbering" w:customStyle="1" w:styleId="NATListTableListLevel2">
    <w:name w:val="NAT List Table List Level 2"/>
    <w:basedOn w:val="NoList"/>
    <w:semiHidden/>
    <w:rsid w:val="00AB72EF"/>
    <w:pPr>
      <w:numPr>
        <w:numId w:val="27"/>
      </w:numPr>
    </w:pPr>
  </w:style>
  <w:style w:type="numbering" w:customStyle="1" w:styleId="NATListTableListLevel3">
    <w:name w:val="NAT List Table List Level 3"/>
    <w:basedOn w:val="NoList"/>
    <w:semiHidden/>
    <w:rsid w:val="00AB72EF"/>
    <w:pPr>
      <w:numPr>
        <w:numId w:val="28"/>
      </w:numPr>
    </w:pPr>
  </w:style>
  <w:style w:type="character" w:customStyle="1" w:styleId="TableListL1Char">
    <w:name w:val="Table List L1 Char"/>
    <w:basedOn w:val="TableBodyCharChar"/>
    <w:link w:val="TableListL1"/>
    <w:rsid w:val="00AB72EF"/>
    <w:rPr>
      <w:rFonts w:ascii="Trebuchet MS" w:hAnsi="Trebuchet MS"/>
      <w:sz w:val="18"/>
      <w:szCs w:val="22"/>
      <w:lang w:val="en-US" w:eastAsia="en-GB"/>
    </w:rPr>
  </w:style>
  <w:style w:type="paragraph" w:customStyle="1" w:styleId="TableListL1Restart">
    <w:name w:val="Table List L1 Restart"/>
    <w:basedOn w:val="TableListL1"/>
    <w:next w:val="TableListL1"/>
    <w:rsid w:val="00AB72EF"/>
    <w:pPr>
      <w:numPr>
        <w:ilvl w:val="4"/>
      </w:numPr>
    </w:pPr>
  </w:style>
  <w:style w:type="character" w:customStyle="1" w:styleId="TableListL2Char">
    <w:name w:val="Table List L2 Char"/>
    <w:basedOn w:val="TableListL1Char"/>
    <w:link w:val="TableListL2"/>
    <w:rsid w:val="00AB72EF"/>
    <w:rPr>
      <w:rFonts w:ascii="Trebuchet MS" w:hAnsi="Trebuchet MS"/>
      <w:sz w:val="18"/>
      <w:szCs w:val="22"/>
      <w:lang w:val="en-US" w:eastAsia="en-GB"/>
    </w:rPr>
  </w:style>
  <w:style w:type="paragraph" w:customStyle="1" w:styleId="TableListL2Restart">
    <w:name w:val="Table List L2 Restart"/>
    <w:basedOn w:val="TableListL2"/>
    <w:next w:val="TableListL2"/>
    <w:rsid w:val="00AB72EF"/>
    <w:pPr>
      <w:numPr>
        <w:ilvl w:val="4"/>
      </w:numPr>
    </w:pPr>
  </w:style>
  <w:style w:type="character" w:customStyle="1" w:styleId="TableListL3Char">
    <w:name w:val="Table List L3 Char"/>
    <w:basedOn w:val="TableListL2Char"/>
    <w:link w:val="TableListL3"/>
    <w:rsid w:val="00AB72EF"/>
    <w:rPr>
      <w:rFonts w:ascii="Trebuchet MS" w:hAnsi="Trebuchet MS"/>
      <w:sz w:val="18"/>
      <w:szCs w:val="22"/>
      <w:lang w:val="en-US" w:eastAsia="en-GB"/>
    </w:rPr>
  </w:style>
  <w:style w:type="paragraph" w:customStyle="1" w:styleId="TableListL3Restart">
    <w:name w:val="Table List L3 Restart"/>
    <w:basedOn w:val="TableListL3"/>
    <w:next w:val="TableListL3"/>
    <w:link w:val="TableListL3RestartChar"/>
    <w:rsid w:val="00AB72EF"/>
    <w:pPr>
      <w:numPr>
        <w:ilvl w:val="4"/>
      </w:numPr>
    </w:pPr>
  </w:style>
  <w:style w:type="character" w:customStyle="1" w:styleId="TableListL3RestartChar">
    <w:name w:val="Table List L3 Restart Char"/>
    <w:basedOn w:val="TableListL3Char"/>
    <w:link w:val="TableListL3Restart"/>
    <w:rsid w:val="00AB72EF"/>
    <w:rPr>
      <w:rFonts w:ascii="Trebuchet MS" w:hAnsi="Trebuchet MS"/>
      <w:sz w:val="18"/>
      <w:szCs w:val="22"/>
      <w:lang w:val="en-US" w:eastAsia="en-GB"/>
    </w:rPr>
  </w:style>
  <w:style w:type="table" w:customStyle="1" w:styleId="Table-HeadingRowandColumn">
    <w:name w:val="Table - Heading Row and Column"/>
    <w:basedOn w:val="Table"/>
    <w:rsid w:val="00AB72EF"/>
    <w:rPr>
      <w:lang w:val="en-GB"/>
    </w:rPr>
    <w:tblPr/>
    <w:tblStylePr w:type="firstRow">
      <w:pPr>
        <w:keepNext/>
        <w:wordWrap/>
      </w:pPr>
      <w:rPr>
        <w:rFonts w:ascii="Trebuchet MS" w:hAnsi="Trebuchet MS"/>
        <w:b w:val="0"/>
        <w:i w:val="0"/>
        <w:sz w:val="18"/>
        <w:szCs w:val="18"/>
      </w:rPr>
      <w:tblPr/>
      <w:tcPr>
        <w:tcBorders>
          <w:top w:val="nil"/>
          <w:left w:val="nil"/>
          <w:bottom w:val="single" w:sz="8" w:space="0" w:color="FFFFFF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CCCCCC"/>
      </w:tcPr>
    </w:tblStylePr>
    <w:tblStylePr w:type="lastRow">
      <w:tblPr/>
      <w:tcPr>
        <w:tcBorders>
          <w:bottom w:val="single" w:sz="18" w:space="0" w:color="C0C0C0"/>
        </w:tcBorders>
      </w:tcPr>
    </w:tblStylePr>
    <w:tblStylePr w:type="firstCol">
      <w:tblPr/>
      <w:tcPr>
        <w:tcBorders>
          <w:insideH w:val="single" w:sz="8" w:space="0" w:color="FFFFFF"/>
        </w:tcBorders>
        <w:shd w:val="clear" w:color="auto" w:fill="CCCCCC"/>
      </w:tcPr>
    </w:tblStylePr>
  </w:style>
  <w:style w:type="character" w:styleId="PlaceholderText">
    <w:name w:val="Placeholder Text"/>
    <w:basedOn w:val="DefaultParagraphFont"/>
    <w:uiPriority w:val="99"/>
    <w:semiHidden/>
    <w:rsid w:val="00AB72EF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20EEB"/>
    <w:rPr>
      <w:color w:val="605E5C"/>
      <w:shd w:val="clear" w:color="auto" w:fill="E1DFDD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5D7889"/>
    <w:rPr>
      <w:color w:val="605E5C"/>
      <w:shd w:val="clear" w:color="auto" w:fill="E1DFDD"/>
    </w:rPr>
  </w:style>
  <w:style w:type="character" w:customStyle="1" w:styleId="s1">
    <w:name w:val="s1"/>
    <w:basedOn w:val="DefaultParagraphFont"/>
    <w:rsid w:val="00E73BD8"/>
  </w:style>
  <w:style w:type="character" w:styleId="UnresolvedMention">
    <w:name w:val="Unresolved Mention"/>
    <w:basedOn w:val="DefaultParagraphFont"/>
    <w:uiPriority w:val="99"/>
    <w:semiHidden/>
    <w:unhideWhenUsed/>
    <w:rsid w:val="002A0B0C"/>
    <w:rPr>
      <w:color w:val="605E5C"/>
      <w:shd w:val="clear" w:color="auto" w:fill="E1DFDD"/>
    </w:rPr>
  </w:style>
  <w:style w:type="paragraph" w:customStyle="1" w:styleId="wrappable">
    <w:name w:val="wrappable"/>
    <w:basedOn w:val="Normal"/>
    <w:rsid w:val="00C81285"/>
    <w:pPr>
      <w:spacing w:before="100" w:beforeAutospacing="1" w:after="100" w:afterAutospacing="1"/>
    </w:pPr>
    <w:rPr>
      <w:rFonts w:ascii="Times New Roman" w:hAnsi="Times New Roman"/>
      <w:sz w:val="24"/>
      <w:lang w:val="en-AU" w:eastAsia="en-AU"/>
    </w:rPr>
  </w:style>
  <w:style w:type="character" w:customStyle="1" w:styleId="pl-k">
    <w:name w:val="pl-k"/>
    <w:basedOn w:val="DefaultParagraphFont"/>
    <w:rsid w:val="007B4786"/>
  </w:style>
  <w:style w:type="character" w:customStyle="1" w:styleId="pl-c1">
    <w:name w:val="pl-c1"/>
    <w:basedOn w:val="DefaultParagraphFont"/>
    <w:rsid w:val="007B4786"/>
  </w:style>
  <w:style w:type="character" w:customStyle="1" w:styleId="pl-s">
    <w:name w:val="pl-s"/>
    <w:basedOn w:val="DefaultParagraphFont"/>
    <w:rsid w:val="007B4786"/>
  </w:style>
  <w:style w:type="character" w:customStyle="1" w:styleId="pl-pds">
    <w:name w:val="pl-pds"/>
    <w:basedOn w:val="DefaultParagraphFont"/>
    <w:rsid w:val="007B4786"/>
  </w:style>
  <w:style w:type="character" w:customStyle="1" w:styleId="pl-c">
    <w:name w:val="pl-c"/>
    <w:basedOn w:val="DefaultParagraphFont"/>
    <w:rsid w:val="007B4786"/>
  </w:style>
  <w:style w:type="paragraph" w:customStyle="1" w:styleId="graf">
    <w:name w:val="graf"/>
    <w:basedOn w:val="Normal"/>
    <w:rsid w:val="00884693"/>
    <w:pPr>
      <w:spacing w:before="100" w:beforeAutospacing="1" w:after="100" w:afterAutospacing="1"/>
    </w:pPr>
    <w:rPr>
      <w:rFonts w:ascii="Times New Roman" w:hAnsi="Times New Roman"/>
      <w:sz w:val="24"/>
      <w:lang w:val="en-AU" w:eastAsia="en-AU"/>
    </w:rPr>
  </w:style>
  <w:style w:type="character" w:customStyle="1" w:styleId="pl-en">
    <w:name w:val="pl-en"/>
    <w:basedOn w:val="DefaultParagraphFont"/>
    <w:rsid w:val="00DC42BA"/>
  </w:style>
  <w:style w:type="character" w:customStyle="1" w:styleId="pl-smi">
    <w:name w:val="pl-smi"/>
    <w:basedOn w:val="DefaultParagraphFont"/>
    <w:rsid w:val="00DC42BA"/>
  </w:style>
  <w:style w:type="character" w:customStyle="1" w:styleId="token">
    <w:name w:val="token"/>
    <w:basedOn w:val="DefaultParagraphFont"/>
    <w:rsid w:val="006E3821"/>
  </w:style>
  <w:style w:type="character" w:customStyle="1" w:styleId="nt">
    <w:name w:val="nt"/>
    <w:basedOn w:val="DefaultParagraphFont"/>
    <w:rsid w:val="00E86CD2"/>
  </w:style>
  <w:style w:type="character" w:customStyle="1" w:styleId="na">
    <w:name w:val="na"/>
    <w:basedOn w:val="DefaultParagraphFont"/>
    <w:rsid w:val="00E86CD2"/>
  </w:style>
  <w:style w:type="character" w:customStyle="1" w:styleId="nx">
    <w:name w:val="nx"/>
    <w:basedOn w:val="DefaultParagraphFont"/>
    <w:rsid w:val="00E86CD2"/>
  </w:style>
  <w:style w:type="character" w:customStyle="1" w:styleId="markup--quote">
    <w:name w:val="markup--quote"/>
    <w:basedOn w:val="DefaultParagraphFont"/>
    <w:rsid w:val="005650F0"/>
  </w:style>
  <w:style w:type="character" w:customStyle="1" w:styleId="hljs-attr">
    <w:name w:val="hljs-attr"/>
    <w:basedOn w:val="DefaultParagraphFont"/>
    <w:rsid w:val="008B767E"/>
  </w:style>
  <w:style w:type="character" w:customStyle="1" w:styleId="hljs-builtin">
    <w:name w:val="hljs-built_in"/>
    <w:basedOn w:val="DefaultParagraphFont"/>
    <w:rsid w:val="00C05EE3"/>
  </w:style>
  <w:style w:type="paragraph" w:customStyle="1" w:styleId="summary">
    <w:name w:val="summary"/>
    <w:basedOn w:val="Normal"/>
    <w:rsid w:val="00821A94"/>
    <w:pPr>
      <w:spacing w:before="100" w:beforeAutospacing="1" w:after="100" w:afterAutospacing="1"/>
    </w:pPr>
    <w:rPr>
      <w:rFonts w:ascii="Times New Roman" w:hAnsi="Times New Roman"/>
      <w:sz w:val="24"/>
      <w:lang w:val="en-AU" w:eastAsia="en-AU"/>
    </w:rPr>
  </w:style>
  <w:style w:type="character" w:customStyle="1" w:styleId="ilfuvd">
    <w:name w:val="ilfuvd"/>
    <w:basedOn w:val="DefaultParagraphFont"/>
    <w:rsid w:val="007B5F67"/>
  </w:style>
  <w:style w:type="character" w:customStyle="1" w:styleId="hljs-interface">
    <w:name w:val="hljs-interface"/>
    <w:basedOn w:val="DefaultParagraphFont"/>
    <w:rsid w:val="004D1909"/>
  </w:style>
  <w:style w:type="character" w:customStyle="1" w:styleId="hljs-constructor">
    <w:name w:val="hljs-constructor"/>
    <w:basedOn w:val="DefaultParagraphFont"/>
    <w:rsid w:val="00A61A2F"/>
  </w:style>
  <w:style w:type="character" w:customStyle="1" w:styleId="pl-e">
    <w:name w:val="pl-e"/>
    <w:basedOn w:val="DefaultParagraphFont"/>
    <w:rsid w:val="005B2555"/>
  </w:style>
  <w:style w:type="character" w:customStyle="1" w:styleId="pl-v">
    <w:name w:val="pl-v"/>
    <w:basedOn w:val="DefaultParagraphFont"/>
    <w:rsid w:val="005B2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7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93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8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46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2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44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8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1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7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2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0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26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1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5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3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41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97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6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5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aws.amazon.com/cli/latest/reference/s3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premiumsupport/knowledge-center/create-and-activate-aws-account/" TargetMode="Externa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MyFiles\Sarit_Training\Utils\MyDocumen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5F727-BAE6-974D-8BF5-303119F2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C:\MyFiles\Sarit_Training\Utils\MyDocumentTemplate.dotx</Template>
  <TotalTime>197</TotalTime>
  <Pages>17</Pages>
  <Words>2422</Words>
  <Characters>13809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Ashri</dc:creator>
  <cp:keywords/>
  <dc:description/>
  <cp:lastModifiedBy>Microsoft Office User</cp:lastModifiedBy>
  <cp:revision>64</cp:revision>
  <dcterms:created xsi:type="dcterms:W3CDTF">2020-05-27T08:45:00Z</dcterms:created>
  <dcterms:modified xsi:type="dcterms:W3CDTF">2020-08-27T04:39:00Z</dcterms:modified>
</cp:coreProperties>
</file>