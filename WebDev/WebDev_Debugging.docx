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BA9F" w14:textId="04D97A21" w:rsidR="00420436" w:rsidRDefault="00FC6EB2">
      <w:pPr>
        <w:pStyle w:val="TOC1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noProof/>
          <w:lang w:val="en-AU"/>
        </w:rPr>
      </w:pPr>
      <w:r>
        <w:rPr>
          <w:rStyle w:val="Strong"/>
        </w:rPr>
        <w:fldChar w:fldCharType="begin"/>
      </w:r>
      <w:r>
        <w:rPr>
          <w:rStyle w:val="Strong"/>
        </w:rPr>
        <w:instrText xml:space="preserve"> TOC \o "1-3" \h \z \u </w:instrText>
      </w:r>
      <w:r>
        <w:rPr>
          <w:rStyle w:val="Strong"/>
        </w:rPr>
        <w:fldChar w:fldCharType="separate"/>
      </w:r>
      <w:hyperlink w:anchor="_Toc43446034" w:history="1">
        <w:r w:rsidR="00420436" w:rsidRPr="007D1E93">
          <w:rPr>
            <w:rStyle w:val="Hyperlink"/>
            <w:bCs/>
            <w:noProof/>
            <w:lang w:val="en-AU"/>
          </w:rPr>
          <w:t>1.</w:t>
        </w:r>
        <w:r w:rsidR="00420436">
          <w:rPr>
            <w:rFonts w:asciiTheme="minorHAnsi" w:eastAsiaTheme="minorEastAsia" w:hAnsiTheme="minorHAnsi" w:cstheme="minorBidi"/>
            <w:noProof/>
            <w:lang w:val="en-AU"/>
          </w:rPr>
          <w:tab/>
        </w:r>
        <w:r w:rsidR="00420436" w:rsidRPr="007D1E93">
          <w:rPr>
            <w:rStyle w:val="Hyperlink"/>
            <w:bCs/>
            <w:noProof/>
            <w:lang w:val="en-AU"/>
          </w:rPr>
          <w:t>General</w:t>
        </w:r>
        <w:r w:rsidR="00420436">
          <w:rPr>
            <w:noProof/>
            <w:webHidden/>
          </w:rPr>
          <w:tab/>
        </w:r>
        <w:r w:rsidR="00420436">
          <w:rPr>
            <w:noProof/>
            <w:webHidden/>
          </w:rPr>
          <w:fldChar w:fldCharType="begin"/>
        </w:r>
        <w:r w:rsidR="00420436">
          <w:rPr>
            <w:noProof/>
            <w:webHidden/>
          </w:rPr>
          <w:instrText xml:space="preserve"> PAGEREF _Toc43446034 \h </w:instrText>
        </w:r>
        <w:r w:rsidR="00420436">
          <w:rPr>
            <w:noProof/>
            <w:webHidden/>
          </w:rPr>
        </w:r>
        <w:r w:rsidR="00420436">
          <w:rPr>
            <w:noProof/>
            <w:webHidden/>
          </w:rPr>
          <w:fldChar w:fldCharType="separate"/>
        </w:r>
        <w:r w:rsidR="00420436">
          <w:rPr>
            <w:noProof/>
            <w:webHidden/>
          </w:rPr>
          <w:t>2</w:t>
        </w:r>
        <w:r w:rsidR="00420436">
          <w:rPr>
            <w:noProof/>
            <w:webHidden/>
          </w:rPr>
          <w:fldChar w:fldCharType="end"/>
        </w:r>
      </w:hyperlink>
    </w:p>
    <w:p w14:paraId="168F5FF9" w14:textId="6C4675FB" w:rsidR="00420436" w:rsidRDefault="00092F81">
      <w:pPr>
        <w:pStyle w:val="TOC1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noProof/>
          <w:lang w:val="en-AU"/>
        </w:rPr>
      </w:pPr>
      <w:hyperlink w:anchor="_Toc43446035" w:history="1">
        <w:r w:rsidR="00420436" w:rsidRPr="007D1E93">
          <w:rPr>
            <w:rStyle w:val="Hyperlink"/>
            <w:bCs/>
            <w:noProof/>
          </w:rPr>
          <w:t>2.</w:t>
        </w:r>
        <w:r w:rsidR="00420436">
          <w:rPr>
            <w:rFonts w:asciiTheme="minorHAnsi" w:eastAsiaTheme="minorEastAsia" w:hAnsiTheme="minorHAnsi" w:cstheme="minorBidi"/>
            <w:noProof/>
            <w:lang w:val="en-AU"/>
          </w:rPr>
          <w:tab/>
        </w:r>
        <w:r w:rsidR="00420436" w:rsidRPr="007D1E93">
          <w:rPr>
            <w:rStyle w:val="Hyperlink"/>
            <w:bCs/>
            <w:noProof/>
          </w:rPr>
          <w:t>Terminology</w:t>
        </w:r>
        <w:r w:rsidR="00420436">
          <w:rPr>
            <w:noProof/>
            <w:webHidden/>
          </w:rPr>
          <w:tab/>
        </w:r>
        <w:r w:rsidR="00420436">
          <w:rPr>
            <w:noProof/>
            <w:webHidden/>
          </w:rPr>
          <w:fldChar w:fldCharType="begin"/>
        </w:r>
        <w:r w:rsidR="00420436">
          <w:rPr>
            <w:noProof/>
            <w:webHidden/>
          </w:rPr>
          <w:instrText xml:space="preserve"> PAGEREF _Toc43446035 \h </w:instrText>
        </w:r>
        <w:r w:rsidR="00420436">
          <w:rPr>
            <w:noProof/>
            <w:webHidden/>
          </w:rPr>
        </w:r>
        <w:r w:rsidR="00420436">
          <w:rPr>
            <w:noProof/>
            <w:webHidden/>
          </w:rPr>
          <w:fldChar w:fldCharType="separate"/>
        </w:r>
        <w:r w:rsidR="00420436">
          <w:rPr>
            <w:noProof/>
            <w:webHidden/>
          </w:rPr>
          <w:t>3</w:t>
        </w:r>
        <w:r w:rsidR="00420436">
          <w:rPr>
            <w:noProof/>
            <w:webHidden/>
          </w:rPr>
          <w:fldChar w:fldCharType="end"/>
        </w:r>
      </w:hyperlink>
    </w:p>
    <w:p w14:paraId="156190D4" w14:textId="5516AB02" w:rsidR="00420436" w:rsidRDefault="00092F81">
      <w:pPr>
        <w:pStyle w:val="TOC1"/>
        <w:tabs>
          <w:tab w:val="left" w:pos="480"/>
          <w:tab w:val="right" w:leader="dot" w:pos="10456"/>
        </w:tabs>
        <w:rPr>
          <w:rFonts w:asciiTheme="minorHAnsi" w:eastAsiaTheme="minorEastAsia" w:hAnsiTheme="minorHAnsi" w:cstheme="minorBidi"/>
          <w:noProof/>
          <w:lang w:val="en-AU"/>
        </w:rPr>
      </w:pPr>
      <w:hyperlink w:anchor="_Toc43446036" w:history="1">
        <w:r w:rsidR="00420436" w:rsidRPr="007D1E93">
          <w:rPr>
            <w:rStyle w:val="Hyperlink"/>
            <w:noProof/>
            <w:lang w:val="en-AU"/>
          </w:rPr>
          <w:t>3.</w:t>
        </w:r>
        <w:r w:rsidR="00420436">
          <w:rPr>
            <w:rFonts w:asciiTheme="minorHAnsi" w:eastAsiaTheme="minorEastAsia" w:hAnsiTheme="minorHAnsi" w:cstheme="minorBidi"/>
            <w:noProof/>
            <w:lang w:val="en-AU"/>
          </w:rPr>
          <w:tab/>
        </w:r>
        <w:r w:rsidR="00420436" w:rsidRPr="007D1E93">
          <w:rPr>
            <w:rStyle w:val="Hyperlink"/>
            <w:noProof/>
            <w:lang w:val="en-AU"/>
          </w:rPr>
          <w:t>Testing</w:t>
        </w:r>
        <w:r w:rsidR="00420436">
          <w:rPr>
            <w:noProof/>
            <w:webHidden/>
          </w:rPr>
          <w:tab/>
        </w:r>
        <w:r w:rsidR="00420436">
          <w:rPr>
            <w:noProof/>
            <w:webHidden/>
          </w:rPr>
          <w:fldChar w:fldCharType="begin"/>
        </w:r>
        <w:r w:rsidR="00420436">
          <w:rPr>
            <w:noProof/>
            <w:webHidden/>
          </w:rPr>
          <w:instrText xml:space="preserve"> PAGEREF _Toc43446036 \h </w:instrText>
        </w:r>
        <w:r w:rsidR="00420436">
          <w:rPr>
            <w:noProof/>
            <w:webHidden/>
          </w:rPr>
        </w:r>
        <w:r w:rsidR="00420436">
          <w:rPr>
            <w:noProof/>
            <w:webHidden/>
          </w:rPr>
          <w:fldChar w:fldCharType="separate"/>
        </w:r>
        <w:r w:rsidR="00420436">
          <w:rPr>
            <w:noProof/>
            <w:webHidden/>
          </w:rPr>
          <w:t>4</w:t>
        </w:r>
        <w:r w:rsidR="00420436">
          <w:rPr>
            <w:noProof/>
            <w:webHidden/>
          </w:rPr>
          <w:fldChar w:fldCharType="end"/>
        </w:r>
      </w:hyperlink>
    </w:p>
    <w:p w14:paraId="5AFDBF6C" w14:textId="728B2CC4" w:rsidR="00420436" w:rsidRDefault="00092F81">
      <w:pPr>
        <w:pStyle w:val="TOC2"/>
        <w:tabs>
          <w:tab w:val="left" w:pos="960"/>
          <w:tab w:val="right" w:leader="dot" w:pos="10456"/>
        </w:tabs>
        <w:rPr>
          <w:rFonts w:asciiTheme="minorHAnsi" w:eastAsiaTheme="minorEastAsia" w:hAnsiTheme="minorHAnsi" w:cstheme="minorBidi"/>
          <w:noProof/>
          <w:lang w:val="en-AU"/>
        </w:rPr>
      </w:pPr>
      <w:hyperlink w:anchor="_Toc43446037" w:history="1">
        <w:r w:rsidR="00420436" w:rsidRPr="007D1E93">
          <w:rPr>
            <w:rStyle w:val="Hyperlink"/>
            <w:noProof/>
          </w:rPr>
          <w:t>3.1</w:t>
        </w:r>
        <w:r w:rsidR="00420436">
          <w:rPr>
            <w:rFonts w:asciiTheme="minorHAnsi" w:eastAsiaTheme="minorEastAsia" w:hAnsiTheme="minorHAnsi" w:cstheme="minorBidi"/>
            <w:noProof/>
            <w:lang w:val="en-AU"/>
          </w:rPr>
          <w:tab/>
        </w:r>
        <w:r w:rsidR="00420436" w:rsidRPr="007D1E93">
          <w:rPr>
            <w:rStyle w:val="Hyperlink"/>
            <w:noProof/>
          </w:rPr>
          <w:t>Balanced testing model:</w:t>
        </w:r>
        <w:r w:rsidR="00420436">
          <w:rPr>
            <w:noProof/>
            <w:webHidden/>
          </w:rPr>
          <w:tab/>
        </w:r>
        <w:r w:rsidR="00420436">
          <w:rPr>
            <w:noProof/>
            <w:webHidden/>
          </w:rPr>
          <w:fldChar w:fldCharType="begin"/>
        </w:r>
        <w:r w:rsidR="00420436">
          <w:rPr>
            <w:noProof/>
            <w:webHidden/>
          </w:rPr>
          <w:instrText xml:space="preserve"> PAGEREF _Toc43446037 \h </w:instrText>
        </w:r>
        <w:r w:rsidR="00420436">
          <w:rPr>
            <w:noProof/>
            <w:webHidden/>
          </w:rPr>
        </w:r>
        <w:r w:rsidR="00420436">
          <w:rPr>
            <w:noProof/>
            <w:webHidden/>
          </w:rPr>
          <w:fldChar w:fldCharType="separate"/>
        </w:r>
        <w:r w:rsidR="00420436">
          <w:rPr>
            <w:noProof/>
            <w:webHidden/>
          </w:rPr>
          <w:t>4</w:t>
        </w:r>
        <w:r w:rsidR="00420436">
          <w:rPr>
            <w:noProof/>
            <w:webHidden/>
          </w:rPr>
          <w:fldChar w:fldCharType="end"/>
        </w:r>
      </w:hyperlink>
    </w:p>
    <w:p w14:paraId="62E9032C" w14:textId="2A8FF070" w:rsidR="00FC6EB2" w:rsidRDefault="00FC6EB2" w:rsidP="00133C70">
      <w:pPr>
        <w:rPr>
          <w:rStyle w:val="Strong"/>
        </w:rPr>
      </w:pPr>
      <w:r>
        <w:rPr>
          <w:rStyle w:val="Strong"/>
        </w:rPr>
        <w:fldChar w:fldCharType="end"/>
      </w:r>
    </w:p>
    <w:p w14:paraId="5D59E11A" w14:textId="6EAA68AD" w:rsidR="000C163E" w:rsidRDefault="007472CE" w:rsidP="00133C70">
      <w:pPr>
        <w:pStyle w:val="Heading1"/>
        <w:rPr>
          <w:rStyle w:val="Strong"/>
          <w:lang w:val="en-AU"/>
        </w:rPr>
      </w:pPr>
      <w:bookmarkStart w:id="0" w:name="_Toc43446034"/>
      <w:r>
        <w:rPr>
          <w:rStyle w:val="Strong"/>
          <w:lang w:val="en-AU"/>
        </w:rPr>
        <w:lastRenderedPageBreak/>
        <w:t>General</w:t>
      </w:r>
      <w:bookmarkEnd w:id="0"/>
    </w:p>
    <w:p w14:paraId="2A52B259" w14:textId="11267775" w:rsidR="007472CE" w:rsidRPr="007472CE" w:rsidRDefault="007472CE" w:rsidP="007472CE">
      <w:pPr>
        <w:pStyle w:val="Body"/>
        <w:rPr>
          <w:lang w:val="en-AU"/>
        </w:rPr>
      </w:pPr>
      <w:r>
        <w:rPr>
          <w:lang w:val="en-AU"/>
        </w:rPr>
        <w:t xml:space="preserve"> </w:t>
      </w:r>
    </w:p>
    <w:p w14:paraId="61E645C4" w14:textId="7F96F59F" w:rsidR="006714FE" w:rsidRDefault="007C4E83" w:rsidP="00133C70">
      <w:pPr>
        <w:pStyle w:val="Heading1"/>
        <w:rPr>
          <w:rStyle w:val="Strong"/>
        </w:rPr>
      </w:pPr>
      <w:bookmarkStart w:id="1" w:name="_Toc43446035"/>
      <w:r>
        <w:rPr>
          <w:rStyle w:val="Strong"/>
        </w:rPr>
        <w:lastRenderedPageBreak/>
        <w:t>Terminology</w:t>
      </w:r>
      <w:bookmarkEnd w:id="1"/>
    </w:p>
    <w:p w14:paraId="1D11D441" w14:textId="77777777" w:rsidR="00F71E05" w:rsidRPr="00186D19" w:rsidRDefault="00F71E05" w:rsidP="00186D19"/>
    <w:p w14:paraId="50087DC8" w14:textId="77777777" w:rsidR="000B151D" w:rsidRDefault="000B151D" w:rsidP="000B3BE7"/>
    <w:p w14:paraId="70CE3606" w14:textId="77777777" w:rsidR="000B3BE7" w:rsidRPr="000B3BE7" w:rsidRDefault="000B3BE7" w:rsidP="000B3BE7"/>
    <w:p w14:paraId="32546BDF" w14:textId="77777777" w:rsidR="00681710" w:rsidRPr="00681710" w:rsidRDefault="00681710" w:rsidP="00681710">
      <w:pPr>
        <w:pStyle w:val="Body"/>
        <w:rPr>
          <w:lang w:val="en-US"/>
        </w:rPr>
      </w:pPr>
    </w:p>
    <w:p w14:paraId="2FCD8ABB" w14:textId="1A387C78" w:rsidR="00D97006" w:rsidRDefault="00D97006" w:rsidP="00BD1301">
      <w:pPr>
        <w:pStyle w:val="Heading1"/>
        <w:rPr>
          <w:lang w:val="en-AU"/>
        </w:rPr>
      </w:pPr>
      <w:bookmarkStart w:id="2" w:name="_Toc43446036"/>
      <w:r>
        <w:rPr>
          <w:lang w:val="en-AU"/>
        </w:rPr>
        <w:lastRenderedPageBreak/>
        <w:t>Testing</w:t>
      </w:r>
      <w:bookmarkEnd w:id="2"/>
    </w:p>
    <w:p w14:paraId="040BD9A5" w14:textId="53CDC632" w:rsidR="00D97006" w:rsidRDefault="00D97006" w:rsidP="00D97006">
      <w:pPr>
        <w:pStyle w:val="Body"/>
        <w:rPr>
          <w:lang w:val="en-AU"/>
        </w:rPr>
      </w:pPr>
      <w:r>
        <w:rPr>
          <w:lang w:val="en-AU"/>
        </w:rPr>
        <w:t>Functional UI – testing the user interface as if a real user was interacting with our app through the browser.</w:t>
      </w:r>
    </w:p>
    <w:p w14:paraId="290FF76B" w14:textId="517DBAA1" w:rsidR="00D97006" w:rsidRDefault="00D97006" w:rsidP="00D97006">
      <w:pPr>
        <w:pStyle w:val="Body"/>
        <w:rPr>
          <w:lang w:val="en-AU"/>
        </w:rPr>
      </w:pPr>
      <w:r>
        <w:rPr>
          <w:lang w:val="en-AU"/>
        </w:rPr>
        <w:t>Subcutaneous – just under the graphical user interface – testing HTTP requests to our app.</w:t>
      </w:r>
    </w:p>
    <w:p w14:paraId="5F6DA1FB" w14:textId="36C2373C" w:rsidR="00D97006" w:rsidRDefault="00D97006" w:rsidP="00D97006">
      <w:pPr>
        <w:pStyle w:val="Body"/>
        <w:rPr>
          <w:lang w:val="en-AU"/>
        </w:rPr>
      </w:pPr>
      <w:r>
        <w:rPr>
          <w:lang w:val="en-AU"/>
        </w:rPr>
        <w:t>Integration – test different parts of the system together.</w:t>
      </w:r>
    </w:p>
    <w:p w14:paraId="28A2C40C" w14:textId="35096D52" w:rsidR="00D97006" w:rsidRDefault="00D97006" w:rsidP="00D97006">
      <w:pPr>
        <w:pStyle w:val="Body"/>
        <w:rPr>
          <w:lang w:val="en-AU"/>
        </w:rPr>
      </w:pPr>
      <w:r>
        <w:rPr>
          <w:lang w:val="en-AU"/>
        </w:rPr>
        <w:t>Unit – tests a single class</w:t>
      </w:r>
    </w:p>
    <w:p w14:paraId="45B3AE3E" w14:textId="2397DDC3" w:rsidR="00D97006" w:rsidRDefault="00D97006" w:rsidP="00D97006">
      <w:pPr>
        <w:pStyle w:val="Heading2"/>
      </w:pPr>
      <w:bookmarkStart w:id="3" w:name="_Toc43446037"/>
      <w:r>
        <w:t>Balanced testing model:</w:t>
      </w:r>
      <w:bookmarkEnd w:id="3"/>
    </w:p>
    <w:p w14:paraId="272A54B2" w14:textId="77777777" w:rsidR="00BE3795" w:rsidRDefault="00D97006" w:rsidP="00D97006">
      <w:pPr>
        <w:pStyle w:val="Body"/>
        <w:rPr>
          <w:lang w:val="en-AU"/>
        </w:rPr>
      </w:pPr>
      <w:r>
        <w:rPr>
          <w:lang w:val="en-AU"/>
        </w:rPr>
        <w:t>The combination of tests that will give us the most cost-to-value benefit</w:t>
      </w:r>
      <w:r w:rsidR="00BE3795">
        <w:rPr>
          <w:lang w:val="en-AU"/>
        </w:rPr>
        <w:t>.</w:t>
      </w:r>
    </w:p>
    <w:p w14:paraId="142335EB" w14:textId="6C4DB16F" w:rsidR="00D97006" w:rsidRDefault="00BE3795" w:rsidP="00D97006">
      <w:pPr>
        <w:pStyle w:val="Body"/>
        <w:rPr>
          <w:lang w:val="en-AU"/>
        </w:rPr>
      </w:pPr>
      <w:r>
        <w:rPr>
          <w:lang w:val="en-AU"/>
        </w:rPr>
        <w:t>The Testing Pyramid</w:t>
      </w:r>
      <w:r w:rsidR="00D97006">
        <w:rPr>
          <w:lang w:val="en-AU"/>
        </w:rPr>
        <w:t>:</w:t>
      </w:r>
    </w:p>
    <w:p w14:paraId="0DDB2620" w14:textId="6172452A" w:rsidR="00D97006" w:rsidRPr="00D97006" w:rsidRDefault="00D97006" w:rsidP="00D97006">
      <w:pPr>
        <w:pStyle w:val="Body"/>
        <w:ind w:left="1440"/>
        <w:rPr>
          <w:lang w:val="en-AU"/>
        </w:rPr>
      </w:pPr>
      <w:r>
        <w:rPr>
          <w:noProof/>
        </w:rPr>
        <w:drawing>
          <wp:inline distT="0" distB="0" distL="0" distR="0" wp14:anchorId="77D4454E" wp14:editId="2573B481">
            <wp:extent cx="57340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C1F" w14:textId="604154CF" w:rsidR="00D97006" w:rsidRDefault="00BE3795" w:rsidP="00D97006">
      <w:pPr>
        <w:pStyle w:val="Body"/>
        <w:rPr>
          <w:lang w:val="en-AU"/>
        </w:rPr>
      </w:pPr>
      <w:r>
        <w:rPr>
          <w:noProof/>
        </w:rPr>
        <w:drawing>
          <wp:inline distT="0" distB="0" distL="0" distR="0" wp14:anchorId="661845E0" wp14:editId="4C3D9B3C">
            <wp:extent cx="54483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81E9" w14:textId="63FDD10C" w:rsidR="00420436" w:rsidRDefault="00420436" w:rsidP="00420436">
      <w:pPr>
        <w:pStyle w:val="Heading1"/>
        <w:rPr>
          <w:lang w:val="en-AU"/>
        </w:rPr>
      </w:pPr>
      <w:r>
        <w:rPr>
          <w:lang w:val="en-AU"/>
        </w:rPr>
        <w:lastRenderedPageBreak/>
        <w:t>Debugging</w:t>
      </w:r>
    </w:p>
    <w:p w14:paraId="1B49B777" w14:textId="32EFF541" w:rsidR="00420436" w:rsidRDefault="00420436" w:rsidP="00420436">
      <w:pPr>
        <w:pStyle w:val="Heading2"/>
        <w:rPr>
          <w:lang w:val="en-AU"/>
        </w:rPr>
      </w:pPr>
      <w:r>
        <w:rPr>
          <w:lang w:val="en-AU"/>
        </w:rPr>
        <w:t>Chrome</w:t>
      </w:r>
    </w:p>
    <w:p w14:paraId="3AA07BFB" w14:textId="6063BFAE" w:rsidR="00420436" w:rsidRDefault="00420436" w:rsidP="00420436">
      <w:pPr>
        <w:pStyle w:val="Body"/>
        <w:numPr>
          <w:ilvl w:val="0"/>
          <w:numId w:val="23"/>
        </w:numPr>
        <w:rPr>
          <w:lang w:val="en-AU"/>
        </w:rPr>
      </w:pPr>
      <w:r>
        <w:rPr>
          <w:lang w:val="en-AU"/>
        </w:rPr>
        <w:t>To test how the page is returned to Google search:</w:t>
      </w:r>
    </w:p>
    <w:p w14:paraId="6DBD6ADF" w14:textId="22E73F05" w:rsidR="00420436" w:rsidRDefault="00420436" w:rsidP="00420436">
      <w:pPr>
        <w:pStyle w:val="Body"/>
        <w:numPr>
          <w:ilvl w:val="1"/>
          <w:numId w:val="23"/>
        </w:numPr>
        <w:rPr>
          <w:lang w:val="en-AU"/>
        </w:rPr>
      </w:pPr>
      <w:r>
        <w:rPr>
          <w:lang w:val="en-AU"/>
        </w:rPr>
        <w:t>Go to the page in the browser</w:t>
      </w:r>
    </w:p>
    <w:p w14:paraId="1C6965E1" w14:textId="0B83E70B" w:rsidR="00420436" w:rsidRDefault="00420436" w:rsidP="00420436">
      <w:pPr>
        <w:pStyle w:val="Body"/>
        <w:numPr>
          <w:ilvl w:val="1"/>
          <w:numId w:val="23"/>
        </w:numPr>
        <w:rPr>
          <w:lang w:val="en-AU"/>
        </w:rPr>
      </w:pPr>
      <w:r>
        <w:rPr>
          <w:lang w:val="en-AU"/>
        </w:rPr>
        <w:t>Open dev-tools, press the … on the right -&gt; more tools -&gt; Network Conditions</w:t>
      </w:r>
    </w:p>
    <w:p w14:paraId="5E4352B5" w14:textId="67DE8B9A" w:rsidR="00420436" w:rsidRDefault="00420436" w:rsidP="00420436">
      <w:pPr>
        <w:pStyle w:val="Body"/>
        <w:numPr>
          <w:ilvl w:val="1"/>
          <w:numId w:val="23"/>
        </w:numPr>
        <w:rPr>
          <w:lang w:val="en-AU"/>
        </w:rPr>
      </w:pPr>
      <w:r>
        <w:rPr>
          <w:lang w:val="en-AU"/>
        </w:rPr>
        <w:t>Uncheck the ‘User agent -&gt; Select automatically</w:t>
      </w:r>
      <w:proofErr w:type="gramStart"/>
      <w:r>
        <w:rPr>
          <w:lang w:val="en-AU"/>
        </w:rPr>
        <w:t>’  and</w:t>
      </w:r>
      <w:proofErr w:type="gramEnd"/>
      <w:r>
        <w:rPr>
          <w:lang w:val="en-AU"/>
        </w:rPr>
        <w:t xml:space="preserve"> choose ‘Googlebot’ </w:t>
      </w:r>
    </w:p>
    <w:p w14:paraId="5F9E7300" w14:textId="582E5D3E" w:rsidR="00420436" w:rsidRDefault="00420436" w:rsidP="00420436">
      <w:pPr>
        <w:pStyle w:val="Body"/>
        <w:numPr>
          <w:ilvl w:val="1"/>
          <w:numId w:val="23"/>
        </w:numPr>
        <w:rPr>
          <w:lang w:val="en-AU"/>
        </w:rPr>
      </w:pPr>
      <w:r>
        <w:rPr>
          <w:lang w:val="en-AU"/>
        </w:rPr>
        <w:t>Refresh the page</w:t>
      </w:r>
    </w:p>
    <w:p w14:paraId="05BC03FF" w14:textId="7C9150B5" w:rsidR="00420436" w:rsidRDefault="00420436" w:rsidP="00420436">
      <w:pPr>
        <w:pStyle w:val="Body"/>
        <w:numPr>
          <w:ilvl w:val="1"/>
          <w:numId w:val="23"/>
        </w:numPr>
        <w:rPr>
          <w:lang w:val="en-AU"/>
        </w:rPr>
      </w:pPr>
      <w:r>
        <w:rPr>
          <w:lang w:val="en-AU"/>
        </w:rPr>
        <w:t>You should now see the returned data in the page’s assets.</w:t>
      </w:r>
    </w:p>
    <w:p w14:paraId="0947D95A" w14:textId="6C9EFC7B" w:rsidR="00092F81" w:rsidRDefault="00092F81" w:rsidP="00092F81">
      <w:pPr>
        <w:pStyle w:val="Body"/>
        <w:numPr>
          <w:ilvl w:val="0"/>
          <w:numId w:val="23"/>
        </w:numPr>
        <w:rPr>
          <w:szCs w:val="24"/>
        </w:rPr>
      </w:pPr>
      <w:r>
        <w:t xml:space="preserve">To search text in any of the source files loaded into the page: </w:t>
      </w:r>
      <w:proofErr w:type="spellStart"/>
      <w:r w:rsidRPr="00092F81">
        <w:rPr>
          <w:rStyle w:val="CodeChar"/>
        </w:rPr>
        <w:t>Cmd+Opt+f</w:t>
      </w:r>
      <w:proofErr w:type="spellEnd"/>
    </w:p>
    <w:p w14:paraId="6DD222D7" w14:textId="4AFD1004" w:rsidR="00092F81" w:rsidRPr="00420436" w:rsidRDefault="00092F81" w:rsidP="00092F81">
      <w:pPr>
        <w:pStyle w:val="Body"/>
        <w:numPr>
          <w:ilvl w:val="0"/>
          <w:numId w:val="23"/>
        </w:numPr>
        <w:rPr>
          <w:lang w:val="en-AU"/>
        </w:rPr>
      </w:pPr>
      <w:bookmarkStart w:id="4" w:name="_GoBack"/>
      <w:bookmarkEnd w:id="4"/>
    </w:p>
    <w:p w14:paraId="023C6009" w14:textId="77777777" w:rsidR="00420436" w:rsidRPr="00420436" w:rsidRDefault="00420436" w:rsidP="00420436">
      <w:pPr>
        <w:pStyle w:val="Body"/>
        <w:rPr>
          <w:lang w:val="en-AU"/>
        </w:rPr>
      </w:pPr>
    </w:p>
    <w:p w14:paraId="3AAEA8AD" w14:textId="2669F9F9" w:rsidR="00D97006" w:rsidRPr="00D97006" w:rsidRDefault="00D97006" w:rsidP="00D97006">
      <w:pPr>
        <w:pStyle w:val="Body"/>
        <w:rPr>
          <w:lang w:val="en-AU"/>
        </w:rPr>
      </w:pPr>
    </w:p>
    <w:sectPr w:rsidR="00D97006" w:rsidRPr="00D97006" w:rsidSect="003515F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72B"/>
    <w:multiLevelType w:val="multilevel"/>
    <w:tmpl w:val="A236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C6740"/>
    <w:multiLevelType w:val="multilevel"/>
    <w:tmpl w:val="1694AC2E"/>
    <w:lvl w:ilvl="0">
      <w:start w:val="1"/>
      <w:numFmt w:val="decimal"/>
      <w:pStyle w:val="Heading1"/>
      <w:lvlText w:val="%1."/>
      <w:lvlJc w:val="left"/>
      <w:pPr>
        <w:tabs>
          <w:tab w:val="num" w:pos="1531"/>
        </w:tabs>
        <w:ind w:left="1531" w:hanging="117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3289"/>
        </w:tabs>
        <w:ind w:left="3289" w:hanging="170"/>
      </w:pPr>
      <w:rPr>
        <w:rFonts w:ascii="Tahoma" w:hAnsi="Tahoma" w:hint="default"/>
        <w:i/>
        <w:color w:val="auto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48556C"/>
    <w:multiLevelType w:val="multilevel"/>
    <w:tmpl w:val="C26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E4031"/>
    <w:multiLevelType w:val="multilevel"/>
    <w:tmpl w:val="BC4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C59FC"/>
    <w:multiLevelType w:val="hybridMultilevel"/>
    <w:tmpl w:val="047EC98A"/>
    <w:lvl w:ilvl="0" w:tplc="5E2ACB48"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5" w15:restartNumberingAfterBreak="0">
    <w:nsid w:val="234C44B7"/>
    <w:multiLevelType w:val="multilevel"/>
    <w:tmpl w:val="BDA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A08D3"/>
    <w:multiLevelType w:val="multilevel"/>
    <w:tmpl w:val="70D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17961"/>
    <w:multiLevelType w:val="multilevel"/>
    <w:tmpl w:val="7FBE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72800"/>
    <w:multiLevelType w:val="multilevel"/>
    <w:tmpl w:val="73B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728F2"/>
    <w:multiLevelType w:val="hybridMultilevel"/>
    <w:tmpl w:val="24DC78C2"/>
    <w:lvl w:ilvl="0" w:tplc="6DFCC88A">
      <w:numFmt w:val="bullet"/>
      <w:lvlText w:val=""/>
      <w:lvlJc w:val="left"/>
      <w:pPr>
        <w:ind w:left="2251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31293BC4"/>
    <w:multiLevelType w:val="hybridMultilevel"/>
    <w:tmpl w:val="372E60D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F13766"/>
    <w:multiLevelType w:val="hybridMultilevel"/>
    <w:tmpl w:val="7232800E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0C74DBB"/>
    <w:multiLevelType w:val="hybridMultilevel"/>
    <w:tmpl w:val="BDEED2A0"/>
    <w:lvl w:ilvl="0" w:tplc="8642F222">
      <w:start w:val="1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13" w15:restartNumberingAfterBreak="0">
    <w:nsid w:val="415D42DB"/>
    <w:multiLevelType w:val="multilevel"/>
    <w:tmpl w:val="04B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317DA5"/>
    <w:multiLevelType w:val="multilevel"/>
    <w:tmpl w:val="ED8E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E405C"/>
    <w:multiLevelType w:val="hybridMultilevel"/>
    <w:tmpl w:val="7FB85DD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6" w15:restartNumberingAfterBreak="0">
    <w:nsid w:val="5B1214CA"/>
    <w:multiLevelType w:val="hybridMultilevel"/>
    <w:tmpl w:val="3CAA9638"/>
    <w:lvl w:ilvl="0" w:tplc="6EC28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C54AB"/>
    <w:multiLevelType w:val="multilevel"/>
    <w:tmpl w:val="D81E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385963"/>
    <w:multiLevelType w:val="hybridMultilevel"/>
    <w:tmpl w:val="C1BAB3F0"/>
    <w:lvl w:ilvl="0" w:tplc="B39C1DE4">
      <w:numFmt w:val="bullet"/>
      <w:lvlText w:val=""/>
      <w:lvlJc w:val="left"/>
      <w:pPr>
        <w:ind w:left="2251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9" w15:restartNumberingAfterBreak="0">
    <w:nsid w:val="67AE5129"/>
    <w:multiLevelType w:val="hybridMultilevel"/>
    <w:tmpl w:val="D2989CCE"/>
    <w:lvl w:ilvl="0" w:tplc="6DFC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62F0A"/>
    <w:multiLevelType w:val="hybridMultilevel"/>
    <w:tmpl w:val="4E429614"/>
    <w:lvl w:ilvl="0" w:tplc="19505ABC"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1" w15:restartNumberingAfterBreak="0">
    <w:nsid w:val="743E4D86"/>
    <w:multiLevelType w:val="hybridMultilevel"/>
    <w:tmpl w:val="BA40BAD6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2" w15:restartNumberingAfterBreak="0">
    <w:nsid w:val="7FF5355E"/>
    <w:multiLevelType w:val="multilevel"/>
    <w:tmpl w:val="3F4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0"/>
  </w:num>
  <w:num w:numId="5">
    <w:abstractNumId w:val="1"/>
  </w:num>
  <w:num w:numId="6">
    <w:abstractNumId w:val="12"/>
  </w:num>
  <w:num w:numId="7">
    <w:abstractNumId w:val="9"/>
  </w:num>
  <w:num w:numId="8">
    <w:abstractNumId w:val="18"/>
  </w:num>
  <w:num w:numId="9">
    <w:abstractNumId w:val="14"/>
  </w:num>
  <w:num w:numId="10">
    <w:abstractNumId w:val="10"/>
  </w:num>
  <w:num w:numId="11">
    <w:abstractNumId w:val="13"/>
  </w:num>
  <w:num w:numId="12">
    <w:abstractNumId w:val="17"/>
  </w:num>
  <w:num w:numId="13">
    <w:abstractNumId w:val="8"/>
  </w:num>
  <w:num w:numId="14">
    <w:abstractNumId w:val="15"/>
  </w:num>
  <w:num w:numId="15">
    <w:abstractNumId w:val="4"/>
  </w:num>
  <w:num w:numId="16">
    <w:abstractNumId w:val="5"/>
  </w:num>
  <w:num w:numId="17">
    <w:abstractNumId w:val="2"/>
  </w:num>
  <w:num w:numId="18">
    <w:abstractNumId w:val="22"/>
  </w:num>
  <w:num w:numId="19">
    <w:abstractNumId w:val="7"/>
  </w:num>
  <w:num w:numId="20">
    <w:abstractNumId w:val="3"/>
  </w:num>
  <w:num w:numId="21">
    <w:abstractNumId w:val="6"/>
  </w:num>
  <w:num w:numId="22">
    <w:abstractNumId w:val="21"/>
  </w:num>
  <w:num w:numId="2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linkStyl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2A9"/>
    <w:rsid w:val="00006002"/>
    <w:rsid w:val="000077AF"/>
    <w:rsid w:val="00007FB5"/>
    <w:rsid w:val="0002096E"/>
    <w:rsid w:val="0002304D"/>
    <w:rsid w:val="0002331F"/>
    <w:rsid w:val="00040F36"/>
    <w:rsid w:val="00045D6F"/>
    <w:rsid w:val="00063389"/>
    <w:rsid w:val="00072C81"/>
    <w:rsid w:val="0009191D"/>
    <w:rsid w:val="00092F81"/>
    <w:rsid w:val="000B151D"/>
    <w:rsid w:val="000B3120"/>
    <w:rsid w:val="000B3BE7"/>
    <w:rsid w:val="000B7C76"/>
    <w:rsid w:val="000C163E"/>
    <w:rsid w:val="000E7A23"/>
    <w:rsid w:val="0011339C"/>
    <w:rsid w:val="00130E1C"/>
    <w:rsid w:val="00133C70"/>
    <w:rsid w:val="00134CEF"/>
    <w:rsid w:val="00137142"/>
    <w:rsid w:val="00140CB5"/>
    <w:rsid w:val="00154688"/>
    <w:rsid w:val="00155C28"/>
    <w:rsid w:val="00186D19"/>
    <w:rsid w:val="001A689E"/>
    <w:rsid w:val="001F3D42"/>
    <w:rsid w:val="001F3EAE"/>
    <w:rsid w:val="001F5301"/>
    <w:rsid w:val="001F75F9"/>
    <w:rsid w:val="001F79DF"/>
    <w:rsid w:val="00213741"/>
    <w:rsid w:val="00213EA8"/>
    <w:rsid w:val="00217F83"/>
    <w:rsid w:val="00226217"/>
    <w:rsid w:val="00230F47"/>
    <w:rsid w:val="00236E1C"/>
    <w:rsid w:val="002474C6"/>
    <w:rsid w:val="00247564"/>
    <w:rsid w:val="00247C57"/>
    <w:rsid w:val="00253BCB"/>
    <w:rsid w:val="00267EE4"/>
    <w:rsid w:val="00280F3D"/>
    <w:rsid w:val="00283FC0"/>
    <w:rsid w:val="00287DA7"/>
    <w:rsid w:val="002B1E90"/>
    <w:rsid w:val="002D22E9"/>
    <w:rsid w:val="002E03E0"/>
    <w:rsid w:val="002E47E6"/>
    <w:rsid w:val="00300F04"/>
    <w:rsid w:val="003060B6"/>
    <w:rsid w:val="00314E0F"/>
    <w:rsid w:val="00317EAB"/>
    <w:rsid w:val="0032715A"/>
    <w:rsid w:val="00343C4F"/>
    <w:rsid w:val="003515F8"/>
    <w:rsid w:val="00354884"/>
    <w:rsid w:val="00384420"/>
    <w:rsid w:val="003937AB"/>
    <w:rsid w:val="00395BFF"/>
    <w:rsid w:val="00397281"/>
    <w:rsid w:val="003B1786"/>
    <w:rsid w:val="003C26FF"/>
    <w:rsid w:val="003C6D60"/>
    <w:rsid w:val="003D1CB9"/>
    <w:rsid w:val="003F58E4"/>
    <w:rsid w:val="003F5E2E"/>
    <w:rsid w:val="00420436"/>
    <w:rsid w:val="0042560B"/>
    <w:rsid w:val="00446213"/>
    <w:rsid w:val="00462CBA"/>
    <w:rsid w:val="00474980"/>
    <w:rsid w:val="00485825"/>
    <w:rsid w:val="00490273"/>
    <w:rsid w:val="004909A5"/>
    <w:rsid w:val="004A1467"/>
    <w:rsid w:val="004A185C"/>
    <w:rsid w:val="004E0236"/>
    <w:rsid w:val="005020A1"/>
    <w:rsid w:val="00514AE0"/>
    <w:rsid w:val="005169FF"/>
    <w:rsid w:val="00521C53"/>
    <w:rsid w:val="00527623"/>
    <w:rsid w:val="005276FD"/>
    <w:rsid w:val="0053273D"/>
    <w:rsid w:val="00535F60"/>
    <w:rsid w:val="00565306"/>
    <w:rsid w:val="005835BC"/>
    <w:rsid w:val="005A436A"/>
    <w:rsid w:val="005A68A7"/>
    <w:rsid w:val="005C5DE2"/>
    <w:rsid w:val="005D04A8"/>
    <w:rsid w:val="005D04E6"/>
    <w:rsid w:val="005E026C"/>
    <w:rsid w:val="005E40C5"/>
    <w:rsid w:val="005E4ED2"/>
    <w:rsid w:val="006032FD"/>
    <w:rsid w:val="00622020"/>
    <w:rsid w:val="006252A4"/>
    <w:rsid w:val="00636B34"/>
    <w:rsid w:val="00641F9A"/>
    <w:rsid w:val="00646B58"/>
    <w:rsid w:val="00650DF3"/>
    <w:rsid w:val="00667EE8"/>
    <w:rsid w:val="006714FE"/>
    <w:rsid w:val="00680248"/>
    <w:rsid w:val="00681710"/>
    <w:rsid w:val="00682616"/>
    <w:rsid w:val="006836AE"/>
    <w:rsid w:val="0069411A"/>
    <w:rsid w:val="006A4E8A"/>
    <w:rsid w:val="006D382B"/>
    <w:rsid w:val="006E027E"/>
    <w:rsid w:val="006F158A"/>
    <w:rsid w:val="006F76EB"/>
    <w:rsid w:val="00701187"/>
    <w:rsid w:val="007028F1"/>
    <w:rsid w:val="00702EE5"/>
    <w:rsid w:val="00703EAA"/>
    <w:rsid w:val="00711DCE"/>
    <w:rsid w:val="00714905"/>
    <w:rsid w:val="00715261"/>
    <w:rsid w:val="00720FE6"/>
    <w:rsid w:val="00722C28"/>
    <w:rsid w:val="00726B06"/>
    <w:rsid w:val="007440B3"/>
    <w:rsid w:val="007472CE"/>
    <w:rsid w:val="00747392"/>
    <w:rsid w:val="007539A2"/>
    <w:rsid w:val="0075437F"/>
    <w:rsid w:val="00754C51"/>
    <w:rsid w:val="00761305"/>
    <w:rsid w:val="00764E58"/>
    <w:rsid w:val="00767EC9"/>
    <w:rsid w:val="00771336"/>
    <w:rsid w:val="0077134D"/>
    <w:rsid w:val="00775489"/>
    <w:rsid w:val="007921AC"/>
    <w:rsid w:val="007A2E02"/>
    <w:rsid w:val="007A460C"/>
    <w:rsid w:val="007B0147"/>
    <w:rsid w:val="007B29BE"/>
    <w:rsid w:val="007C4E83"/>
    <w:rsid w:val="007D4D45"/>
    <w:rsid w:val="007E22A3"/>
    <w:rsid w:val="00804F19"/>
    <w:rsid w:val="00814109"/>
    <w:rsid w:val="00822A7D"/>
    <w:rsid w:val="00825B50"/>
    <w:rsid w:val="00826185"/>
    <w:rsid w:val="00830DE3"/>
    <w:rsid w:val="00853F93"/>
    <w:rsid w:val="008573AC"/>
    <w:rsid w:val="008712DF"/>
    <w:rsid w:val="00881364"/>
    <w:rsid w:val="008D2033"/>
    <w:rsid w:val="008E52A9"/>
    <w:rsid w:val="008F7296"/>
    <w:rsid w:val="00920DFB"/>
    <w:rsid w:val="00927C86"/>
    <w:rsid w:val="00945CA9"/>
    <w:rsid w:val="009463FA"/>
    <w:rsid w:val="00947813"/>
    <w:rsid w:val="009757AF"/>
    <w:rsid w:val="009838EA"/>
    <w:rsid w:val="009A5854"/>
    <w:rsid w:val="009C52E0"/>
    <w:rsid w:val="009C662A"/>
    <w:rsid w:val="009F084C"/>
    <w:rsid w:val="009F47CF"/>
    <w:rsid w:val="00A11C59"/>
    <w:rsid w:val="00A21222"/>
    <w:rsid w:val="00A4115A"/>
    <w:rsid w:val="00A44C8F"/>
    <w:rsid w:val="00A62532"/>
    <w:rsid w:val="00A64F4F"/>
    <w:rsid w:val="00A65312"/>
    <w:rsid w:val="00A6576A"/>
    <w:rsid w:val="00A71158"/>
    <w:rsid w:val="00AA2ED3"/>
    <w:rsid w:val="00AA5BA6"/>
    <w:rsid w:val="00AA6731"/>
    <w:rsid w:val="00AC4B0C"/>
    <w:rsid w:val="00AD68B7"/>
    <w:rsid w:val="00AE05E4"/>
    <w:rsid w:val="00AE3D63"/>
    <w:rsid w:val="00AF00DD"/>
    <w:rsid w:val="00AF6ED8"/>
    <w:rsid w:val="00B3765F"/>
    <w:rsid w:val="00B43527"/>
    <w:rsid w:val="00B5251F"/>
    <w:rsid w:val="00B54D83"/>
    <w:rsid w:val="00B60521"/>
    <w:rsid w:val="00B612C2"/>
    <w:rsid w:val="00B73A55"/>
    <w:rsid w:val="00B73E87"/>
    <w:rsid w:val="00B76EC4"/>
    <w:rsid w:val="00B77DBD"/>
    <w:rsid w:val="00B83E82"/>
    <w:rsid w:val="00B9671A"/>
    <w:rsid w:val="00BA0484"/>
    <w:rsid w:val="00BA0C69"/>
    <w:rsid w:val="00BA2DC8"/>
    <w:rsid w:val="00BB0690"/>
    <w:rsid w:val="00BD1301"/>
    <w:rsid w:val="00BD1F1D"/>
    <w:rsid w:val="00BE3795"/>
    <w:rsid w:val="00C2336C"/>
    <w:rsid w:val="00C242B5"/>
    <w:rsid w:val="00C330ED"/>
    <w:rsid w:val="00C40420"/>
    <w:rsid w:val="00C55CE5"/>
    <w:rsid w:val="00C94040"/>
    <w:rsid w:val="00CA07BB"/>
    <w:rsid w:val="00CA0F2E"/>
    <w:rsid w:val="00CA1658"/>
    <w:rsid w:val="00CA22CC"/>
    <w:rsid w:val="00CB7DB2"/>
    <w:rsid w:val="00CC18E7"/>
    <w:rsid w:val="00CE0174"/>
    <w:rsid w:val="00CE093F"/>
    <w:rsid w:val="00CE587A"/>
    <w:rsid w:val="00CF138C"/>
    <w:rsid w:val="00CF585D"/>
    <w:rsid w:val="00CF6EAD"/>
    <w:rsid w:val="00CF7602"/>
    <w:rsid w:val="00D011EE"/>
    <w:rsid w:val="00D04E4F"/>
    <w:rsid w:val="00D411E1"/>
    <w:rsid w:val="00D53775"/>
    <w:rsid w:val="00D97006"/>
    <w:rsid w:val="00DB1B92"/>
    <w:rsid w:val="00DD61B1"/>
    <w:rsid w:val="00DE6336"/>
    <w:rsid w:val="00DF2A43"/>
    <w:rsid w:val="00DF6094"/>
    <w:rsid w:val="00E62938"/>
    <w:rsid w:val="00E631F0"/>
    <w:rsid w:val="00E63CD4"/>
    <w:rsid w:val="00E652A0"/>
    <w:rsid w:val="00E7060E"/>
    <w:rsid w:val="00E71229"/>
    <w:rsid w:val="00E86F7A"/>
    <w:rsid w:val="00E91D73"/>
    <w:rsid w:val="00E968D7"/>
    <w:rsid w:val="00ED20A9"/>
    <w:rsid w:val="00ED3D09"/>
    <w:rsid w:val="00EF3EDF"/>
    <w:rsid w:val="00EF70A8"/>
    <w:rsid w:val="00F06384"/>
    <w:rsid w:val="00F075C2"/>
    <w:rsid w:val="00F27D7A"/>
    <w:rsid w:val="00F4149E"/>
    <w:rsid w:val="00F41AA3"/>
    <w:rsid w:val="00F467D4"/>
    <w:rsid w:val="00F71E05"/>
    <w:rsid w:val="00F71F58"/>
    <w:rsid w:val="00F7426F"/>
    <w:rsid w:val="00F74363"/>
    <w:rsid w:val="00F855E0"/>
    <w:rsid w:val="00F867D3"/>
    <w:rsid w:val="00F96E5B"/>
    <w:rsid w:val="00FB6A15"/>
    <w:rsid w:val="00FC26F3"/>
    <w:rsid w:val="00FC2864"/>
    <w:rsid w:val="00FC6EB2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B093"/>
  <w15:chartTrackingRefBased/>
  <w15:docId w15:val="{9F7ED29F-0D61-46BA-96BA-E1493D8A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Body"/>
    <w:link w:val="Heading1Char"/>
    <w:uiPriority w:val="9"/>
    <w:qFormat/>
    <w:rsid w:val="00F7426F"/>
    <w:pPr>
      <w:keepNext/>
      <w:keepLines/>
      <w:pageBreakBefore/>
      <w:widowControl w:val="0"/>
      <w:numPr>
        <w:numId w:val="5"/>
      </w:numPr>
      <w:spacing w:before="240" w:after="60"/>
      <w:outlineLvl w:val="0"/>
    </w:pPr>
    <w:rPr>
      <w:rFonts w:ascii="Calibri" w:hAnsi="Calibri"/>
      <w:b/>
      <w:kern w:val="28"/>
      <w:sz w:val="4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F7426F"/>
    <w:pPr>
      <w:keepNext/>
      <w:widowControl w:val="0"/>
      <w:numPr>
        <w:ilvl w:val="1"/>
        <w:numId w:val="5"/>
      </w:numPr>
      <w:spacing w:before="240" w:after="60"/>
      <w:outlineLvl w:val="1"/>
    </w:pPr>
    <w:rPr>
      <w:rFonts w:ascii="Tahoma" w:hAnsi="Tahoma"/>
      <w:b/>
      <w:i/>
      <w:kern w:val="28"/>
      <w:sz w:val="32"/>
      <w:szCs w:val="20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F7426F"/>
    <w:pPr>
      <w:numPr>
        <w:ilvl w:val="2"/>
      </w:numPr>
      <w:tabs>
        <w:tab w:val="clear" w:pos="3289"/>
        <w:tab w:val="num" w:pos="1588"/>
      </w:tabs>
      <w:ind w:left="1588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426F"/>
    <w:pPr>
      <w:keepNext/>
      <w:widowControl w:val="0"/>
      <w:spacing w:before="240" w:after="120"/>
      <w:outlineLvl w:val="3"/>
    </w:pPr>
    <w:rPr>
      <w:rFonts w:ascii="Tahoma" w:hAnsi="Tahoma"/>
      <w:b/>
      <w:kern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426F"/>
    <w:pPr>
      <w:widowControl w:val="0"/>
      <w:spacing w:before="240" w:after="60"/>
      <w:outlineLvl w:val="4"/>
    </w:pPr>
    <w:rPr>
      <w:rFonts w:ascii="Tahoma" w:hAnsi="Tahoma"/>
      <w:kern w:val="28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426F"/>
    <w:pPr>
      <w:widowControl w:val="0"/>
      <w:spacing w:before="240" w:after="60"/>
      <w:outlineLvl w:val="5"/>
    </w:pPr>
    <w:rPr>
      <w:i/>
      <w:kern w:val="28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7426F"/>
    <w:pPr>
      <w:widowControl w:val="0"/>
      <w:spacing w:before="240" w:after="60"/>
      <w:outlineLvl w:val="6"/>
    </w:pPr>
    <w:rPr>
      <w:rFonts w:ascii="Tahoma" w:hAnsi="Tahoma"/>
      <w:kern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F7426F"/>
    <w:pPr>
      <w:widowControl w:val="0"/>
      <w:spacing w:before="240" w:after="60"/>
      <w:outlineLvl w:val="7"/>
    </w:pPr>
    <w:rPr>
      <w:rFonts w:ascii="Tahoma" w:hAnsi="Tahoma"/>
      <w:i/>
      <w:kern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426F"/>
    <w:pPr>
      <w:widowControl w:val="0"/>
      <w:spacing w:before="240" w:after="60"/>
      <w:outlineLvl w:val="8"/>
    </w:pPr>
    <w:rPr>
      <w:rFonts w:ascii="Tahoma" w:hAnsi="Tahoma"/>
      <w:b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305"/>
    <w:pPr>
      <w:spacing w:before="100" w:beforeAutospacing="1" w:after="100" w:afterAutospacing="1"/>
    </w:pPr>
    <w:rPr>
      <w:lang w:eastAsia="en-AU"/>
    </w:rPr>
  </w:style>
  <w:style w:type="character" w:styleId="Strong">
    <w:name w:val="Strong"/>
    <w:basedOn w:val="DefaultParagraphFont"/>
    <w:uiPriority w:val="22"/>
    <w:qFormat/>
    <w:rsid w:val="008E52A9"/>
    <w:rPr>
      <w:b/>
      <w:bCs/>
    </w:rPr>
  </w:style>
  <w:style w:type="character" w:customStyle="1" w:styleId="Heading1Char">
    <w:name w:val="Heading 1 Char"/>
    <w:link w:val="Heading1"/>
    <w:uiPriority w:val="9"/>
    <w:rsid w:val="00F7426F"/>
    <w:rPr>
      <w:rFonts w:ascii="Calibri" w:eastAsia="Times New Roman" w:hAnsi="Calibri" w:cs="Times New Roman"/>
      <w:b/>
      <w:kern w:val="28"/>
      <w:sz w:val="44"/>
      <w:szCs w:val="24"/>
      <w:lang w:val="x-none" w:bidi="ar-SA"/>
    </w:rPr>
  </w:style>
  <w:style w:type="paragraph" w:styleId="ListParagraph">
    <w:name w:val="List Paragraph"/>
    <w:basedOn w:val="Normal"/>
    <w:uiPriority w:val="34"/>
    <w:qFormat/>
    <w:rsid w:val="00F7426F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Hyperlink">
    <w:name w:val="Hyperlink"/>
    <w:uiPriority w:val="99"/>
    <w:rsid w:val="00F7426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7426F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F7426F"/>
    <w:rPr>
      <w:rFonts w:ascii="Tahoma" w:eastAsia="Times New Roman" w:hAnsi="Tahoma" w:cs="Times New Roman"/>
      <w:b/>
      <w:i/>
      <w:kern w:val="28"/>
      <w:sz w:val="32"/>
      <w:szCs w:val="20"/>
      <w:lang w:val="x-none" w:bidi="ar-SA"/>
    </w:rPr>
  </w:style>
  <w:style w:type="character" w:styleId="HTMLCode">
    <w:name w:val="HTML Code"/>
    <w:basedOn w:val="DefaultParagraphFont"/>
    <w:uiPriority w:val="99"/>
    <w:semiHidden/>
    <w:unhideWhenUsed/>
    <w:rsid w:val="002D22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7426F"/>
    <w:rPr>
      <w:rFonts w:ascii="Tahoma" w:eastAsia="Times New Roman" w:hAnsi="Tahoma" w:cs="Times New Roman"/>
      <w:b/>
      <w:kern w:val="28"/>
      <w:sz w:val="24"/>
      <w:szCs w:val="24"/>
      <w:lang w:val="en-US" w:bidi="ar-SA"/>
    </w:rPr>
  </w:style>
  <w:style w:type="character" w:styleId="Emphasis">
    <w:name w:val="Emphasis"/>
    <w:basedOn w:val="DefaultParagraphFont"/>
    <w:uiPriority w:val="20"/>
    <w:qFormat/>
    <w:rsid w:val="00F742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84C"/>
    <w:rPr>
      <w:rFonts w:ascii="Courier New" w:eastAsia="Times New Roman" w:hAnsi="Courier New" w:cs="Courier New"/>
      <w:sz w:val="20"/>
      <w:szCs w:val="20"/>
      <w:lang w:val="en-US" w:eastAsia="en-AU" w:bidi="ar-SA"/>
    </w:rPr>
  </w:style>
  <w:style w:type="character" w:customStyle="1" w:styleId="nt">
    <w:name w:val="nt"/>
    <w:basedOn w:val="DefaultParagraphFont"/>
    <w:rsid w:val="009F084C"/>
  </w:style>
  <w:style w:type="character" w:customStyle="1" w:styleId="na">
    <w:name w:val="na"/>
    <w:basedOn w:val="DefaultParagraphFont"/>
    <w:rsid w:val="009F084C"/>
  </w:style>
  <w:style w:type="character" w:customStyle="1" w:styleId="s">
    <w:name w:val="s"/>
    <w:basedOn w:val="DefaultParagraphFont"/>
    <w:rsid w:val="009F084C"/>
  </w:style>
  <w:style w:type="character" w:customStyle="1" w:styleId="Heading3Char">
    <w:name w:val="Heading 3 Char"/>
    <w:link w:val="Heading3"/>
    <w:uiPriority w:val="9"/>
    <w:rsid w:val="00F7426F"/>
    <w:rPr>
      <w:rFonts w:ascii="Tahoma" w:eastAsia="Times New Roman" w:hAnsi="Tahoma" w:cs="Times New Roman"/>
      <w:b/>
      <w:i/>
      <w:kern w:val="28"/>
      <w:sz w:val="24"/>
      <w:szCs w:val="20"/>
      <w:lang w:val="x-none" w:bidi="ar-SA"/>
    </w:rPr>
  </w:style>
  <w:style w:type="character" w:styleId="SubtleReference">
    <w:name w:val="Subtle Reference"/>
    <w:basedOn w:val="DefaultParagraphFont"/>
    <w:uiPriority w:val="31"/>
    <w:qFormat/>
    <w:rsid w:val="006252A4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7426F"/>
    <w:rPr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426F"/>
    <w:rPr>
      <w:rFonts w:ascii="Tahoma" w:eastAsia="Times New Roman" w:hAnsi="Tahoma" w:cs="Times New Roman"/>
      <w:kern w:val="28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F7426F"/>
    <w:rPr>
      <w:rFonts w:ascii="Times New Roman" w:eastAsia="Times New Roman" w:hAnsi="Times New Roman" w:cs="Times New Roman"/>
      <w:i/>
      <w:kern w:val="28"/>
      <w:szCs w:val="24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F7426F"/>
    <w:rPr>
      <w:rFonts w:ascii="Tahoma" w:eastAsia="Times New Roman" w:hAnsi="Tahoma" w:cs="Times New Roman"/>
      <w:kern w:val="28"/>
      <w:sz w:val="24"/>
      <w:szCs w:val="24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F7426F"/>
    <w:rPr>
      <w:rFonts w:ascii="Tahoma" w:eastAsia="Times New Roman" w:hAnsi="Tahoma" w:cs="Times New Roman"/>
      <w:i/>
      <w:kern w:val="28"/>
      <w:sz w:val="24"/>
      <w:szCs w:val="24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F7426F"/>
    <w:rPr>
      <w:rFonts w:ascii="Tahoma" w:eastAsia="Times New Roman" w:hAnsi="Tahoma" w:cs="Times New Roman"/>
      <w:b/>
      <w:i/>
      <w:kern w:val="28"/>
      <w:sz w:val="18"/>
      <w:szCs w:val="24"/>
      <w:lang w:val="en-US" w:bidi="ar-SA"/>
    </w:rPr>
  </w:style>
  <w:style w:type="paragraph" w:customStyle="1" w:styleId="Body">
    <w:name w:val="Body"/>
    <w:basedOn w:val="Normal"/>
    <w:link w:val="BodyChar"/>
    <w:qFormat/>
    <w:rsid w:val="00F7426F"/>
    <w:pPr>
      <w:widowControl w:val="0"/>
      <w:spacing w:before="120" w:after="120"/>
      <w:ind w:left="1531"/>
    </w:pPr>
    <w:rPr>
      <w:rFonts w:ascii="Calibri" w:hAnsi="Calibri"/>
      <w:kern w:val="28"/>
      <w:szCs w:val="20"/>
      <w:lang w:val="x-none"/>
    </w:rPr>
  </w:style>
  <w:style w:type="character" w:customStyle="1" w:styleId="BodyChar">
    <w:name w:val="Body Char"/>
    <w:link w:val="Body"/>
    <w:rsid w:val="00F7426F"/>
    <w:rPr>
      <w:rFonts w:ascii="Calibri" w:eastAsia="Times New Roman" w:hAnsi="Calibri" w:cs="Times New Roman"/>
      <w:kern w:val="28"/>
      <w:sz w:val="24"/>
      <w:szCs w:val="20"/>
      <w:lang w:val="x-none" w:bidi="ar-SA"/>
    </w:rPr>
  </w:style>
  <w:style w:type="paragraph" w:customStyle="1" w:styleId="Code">
    <w:name w:val="Code"/>
    <w:basedOn w:val="Normal"/>
    <w:link w:val="CodeChar"/>
    <w:qFormat/>
    <w:rsid w:val="00F7426F"/>
    <w:pPr>
      <w:shd w:val="clear" w:color="auto" w:fill="E7E6E6" w:themeFill="background2"/>
      <w:spacing w:after="160" w:line="259" w:lineRule="auto"/>
      <w:ind w:left="720"/>
    </w:pPr>
    <w:rPr>
      <w:rFonts w:ascii="Courier New" w:eastAsiaTheme="minorHAnsi" w:hAnsi="Courier New" w:cs="Courier New"/>
      <w:color w:val="1F3864" w:themeColor="accent5" w:themeShade="80"/>
      <w:sz w:val="20"/>
      <w:szCs w:val="20"/>
      <w:lang w:val="en-AU" w:bidi="he-IL"/>
    </w:rPr>
  </w:style>
  <w:style w:type="character" w:customStyle="1" w:styleId="CodeChar">
    <w:name w:val="Code Char"/>
    <w:link w:val="Code"/>
    <w:rsid w:val="00F7426F"/>
    <w:rPr>
      <w:rFonts w:ascii="Courier New" w:hAnsi="Courier New" w:cs="Courier New"/>
      <w:color w:val="1F3864" w:themeColor="accent5" w:themeShade="80"/>
      <w:sz w:val="20"/>
      <w:szCs w:val="20"/>
      <w:shd w:val="clear" w:color="auto" w:fill="E7E6E6" w:themeFill="background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6F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val="en-US" w:bidi="ar-SA"/>
    </w:rPr>
  </w:style>
  <w:style w:type="paragraph" w:styleId="NoSpacing">
    <w:name w:val="No Spacing"/>
    <w:link w:val="NoSpacingChar"/>
    <w:uiPriority w:val="1"/>
    <w:qFormat/>
    <w:rsid w:val="00F7426F"/>
    <w:pPr>
      <w:spacing w:after="0" w:line="240" w:lineRule="auto"/>
    </w:pPr>
    <w:rPr>
      <w:rFonts w:ascii="Calibri" w:eastAsia="Times New Roman" w:hAnsi="Calibri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F7426F"/>
    <w:rPr>
      <w:rFonts w:ascii="Calibri" w:eastAsia="Times New Roman" w:hAnsi="Calibri" w:cs="Times New Roman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7426F"/>
    <w:pPr>
      <w:pageBreakBefore w:val="0"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426F"/>
  </w:style>
  <w:style w:type="paragraph" w:customStyle="1" w:styleId="TableBody">
    <w:name w:val="Table Body"/>
    <w:basedOn w:val="Body"/>
    <w:link w:val="TableBodyChar"/>
    <w:qFormat/>
    <w:rsid w:val="00F7426F"/>
    <w:pPr>
      <w:ind w:left="0"/>
    </w:pPr>
    <w:rPr>
      <w:rFonts w:cs="Arial"/>
      <w:sz w:val="18"/>
      <w:lang w:eastAsia="en-AU"/>
    </w:rPr>
  </w:style>
  <w:style w:type="paragraph" w:customStyle="1" w:styleId="Default">
    <w:name w:val="Default"/>
    <w:rsid w:val="00F7426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n-US" w:eastAsia="zh-CN" w:bidi="ar-SA"/>
    </w:rPr>
  </w:style>
  <w:style w:type="character" w:customStyle="1" w:styleId="TableBodyChar">
    <w:name w:val="Table Body Char"/>
    <w:basedOn w:val="BodyChar"/>
    <w:link w:val="TableBody"/>
    <w:rsid w:val="00F7426F"/>
    <w:rPr>
      <w:rFonts w:ascii="Calibri" w:eastAsia="Times New Roman" w:hAnsi="Calibri" w:cs="Arial"/>
      <w:kern w:val="28"/>
      <w:sz w:val="18"/>
      <w:szCs w:val="20"/>
      <w:lang w:val="x-none" w:eastAsia="en-A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7426F"/>
    <w:pPr>
      <w:ind w:left="240"/>
    </w:pPr>
  </w:style>
  <w:style w:type="paragraph" w:styleId="Header">
    <w:name w:val="header"/>
    <w:basedOn w:val="Normal"/>
    <w:link w:val="HeaderChar"/>
    <w:rsid w:val="00F7426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7426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rsid w:val="00F742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426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rsid w:val="00F742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7426F"/>
  </w:style>
  <w:style w:type="character" w:styleId="CommentReference">
    <w:name w:val="annotation reference"/>
    <w:semiHidden/>
    <w:rsid w:val="00F742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742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7426F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74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7426F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semiHidden/>
    <w:rsid w:val="00F742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7426F"/>
    <w:rPr>
      <w:rFonts w:ascii="Tahoma" w:eastAsia="Times New Roman" w:hAnsi="Tahoma" w:cs="Tahoma"/>
      <w:sz w:val="16"/>
      <w:szCs w:val="16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426F"/>
    <w:pPr>
      <w:spacing w:after="100"/>
      <w:ind w:left="480"/>
    </w:pPr>
  </w:style>
  <w:style w:type="paragraph" w:customStyle="1" w:styleId="MyDocumentsStyle">
    <w:name w:val="My_Documents_Style"/>
    <w:basedOn w:val="Body"/>
    <w:link w:val="MyDocumentsStyleChar"/>
    <w:rsid w:val="00F7426F"/>
  </w:style>
  <w:style w:type="character" w:customStyle="1" w:styleId="MyDocumentsStyleChar">
    <w:name w:val="My_Documents_Style Char"/>
    <w:basedOn w:val="BodyChar"/>
    <w:link w:val="MyDocumentsStyle"/>
    <w:rsid w:val="00F7426F"/>
    <w:rPr>
      <w:rFonts w:ascii="Calibri" w:eastAsia="Times New Roman" w:hAnsi="Calibri" w:cs="Times New Roman"/>
      <w:kern w:val="28"/>
      <w:sz w:val="24"/>
      <w:szCs w:val="20"/>
      <w:lang w:val="x-none" w:bidi="ar-SA"/>
    </w:rPr>
  </w:style>
  <w:style w:type="paragraph" w:styleId="Revision">
    <w:name w:val="Revision"/>
    <w:hidden/>
    <w:uiPriority w:val="99"/>
    <w:semiHidden/>
    <w:rsid w:val="00761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wp-caption-text">
    <w:name w:val="wp-caption-text"/>
    <w:basedOn w:val="Normal"/>
    <w:rsid w:val="00213EA8"/>
    <w:pPr>
      <w:spacing w:before="100" w:beforeAutospacing="1" w:after="100" w:afterAutospacing="1"/>
    </w:pPr>
    <w:rPr>
      <w:lang w:val="en-AU" w:eastAsia="en-AU"/>
    </w:rPr>
  </w:style>
  <w:style w:type="character" w:customStyle="1" w:styleId="comment-copy">
    <w:name w:val="comment-copy"/>
    <w:basedOn w:val="DefaultParagraphFont"/>
    <w:rsid w:val="003C26FF"/>
  </w:style>
  <w:style w:type="character" w:styleId="HTMLKeyboard">
    <w:name w:val="HTML Keyboard"/>
    <w:basedOn w:val="DefaultParagraphFont"/>
    <w:uiPriority w:val="99"/>
    <w:semiHidden/>
    <w:unhideWhenUsed/>
    <w:rsid w:val="009C52E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77DBD"/>
    <w:rPr>
      <w:color w:val="605E5C"/>
      <w:shd w:val="clear" w:color="auto" w:fill="E1DFDD"/>
    </w:rPr>
  </w:style>
  <w:style w:type="character" w:customStyle="1" w:styleId="mntl-sc-block-headingtext">
    <w:name w:val="mntl-sc-block-heading__text"/>
    <w:basedOn w:val="DefaultParagraphFont"/>
    <w:rsid w:val="00747392"/>
  </w:style>
  <w:style w:type="paragraph" w:customStyle="1" w:styleId="graf">
    <w:name w:val="graf"/>
    <w:basedOn w:val="Normal"/>
    <w:rsid w:val="00681710"/>
    <w:pPr>
      <w:spacing w:before="100" w:beforeAutospacing="1" w:after="100" w:afterAutospacing="1"/>
    </w:pPr>
    <w:rPr>
      <w:lang w:val="en-AU" w:eastAsia="en-A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0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2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9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Files\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C:\MyFiles\Training\Utils\MyDocumentTemplate.dotx</Template>
  <TotalTime>6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</dc:creator>
  <cp:keywords/>
  <dc:description/>
  <cp:lastModifiedBy>Microsoft Office User</cp:lastModifiedBy>
  <cp:revision>4</cp:revision>
  <dcterms:created xsi:type="dcterms:W3CDTF">2020-06-18T21:57:00Z</dcterms:created>
  <dcterms:modified xsi:type="dcterms:W3CDTF">2020-07-03T04:19:00Z</dcterms:modified>
</cp:coreProperties>
</file>